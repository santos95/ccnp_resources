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7C42" w14:textId="7B4477B7" w:rsidR="004D36D7" w:rsidRPr="00FD4A68" w:rsidRDefault="006E6897" w:rsidP="00B47940">
      <w:pPr>
        <w:pStyle w:val="Title"/>
        <w:rPr>
          <w:rStyle w:val="LabTitleInstVersred"/>
          <w:b/>
          <w:color w:val="auto"/>
        </w:rPr>
      </w:pPr>
      <w:sdt>
        <w:sdtPr>
          <w:rPr>
            <w:b w:val="0"/>
            <w:color w:val="EE0000"/>
          </w:rPr>
          <w:alias w:val="Title"/>
          <w:tag w:val=""/>
          <w:id w:val="-487021785"/>
          <w:placeholder>
            <w:docPart w:val="E71961EF25104854BDEB57A6AC61866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1F70">
            <w:t>Lab - Implement MP-BGP</w:t>
          </w:r>
        </w:sdtContent>
      </w:sdt>
      <w:r w:rsidR="004D36D7" w:rsidRPr="00FD4A68">
        <w:t xml:space="preserve"> </w:t>
      </w:r>
    </w:p>
    <w:p w14:paraId="60FC6F1E" w14:textId="77777777" w:rsidR="00D778DF" w:rsidRPr="00E70096" w:rsidRDefault="00D778DF" w:rsidP="00D452F4">
      <w:pPr>
        <w:pStyle w:val="Heading1"/>
      </w:pPr>
      <w:r w:rsidRPr="00E70096">
        <w:t>Topology</w:t>
      </w:r>
    </w:p>
    <w:p w14:paraId="4F3FCB6E" w14:textId="77777777" w:rsidR="00AB069C" w:rsidRDefault="00AB069C" w:rsidP="00D778DF">
      <w:pPr>
        <w:pStyle w:val="Visual"/>
      </w:pPr>
      <w:r>
        <w:rPr>
          <w:noProof/>
        </w:rPr>
        <w:drawing>
          <wp:inline distT="0" distB="0" distL="0" distR="0" wp14:anchorId="42E68346" wp14:editId="2046F8D6">
            <wp:extent cx="5946140" cy="2822879"/>
            <wp:effectExtent l="0" t="0" r="0" b="0"/>
            <wp:docPr id="3" name="Picture 3"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148" cy="2838075"/>
                    </a:xfrm>
                    <a:prstGeom prst="rect">
                      <a:avLst/>
                    </a:prstGeom>
                    <a:noFill/>
                  </pic:spPr>
                </pic:pic>
              </a:graphicData>
            </a:graphic>
          </wp:inline>
        </w:drawing>
      </w:r>
    </w:p>
    <w:p w14:paraId="5D6C2CA0" w14:textId="77777777" w:rsidR="00D778DF" w:rsidRPr="00E70096" w:rsidRDefault="00D778DF" w:rsidP="00D452F4">
      <w:pPr>
        <w:pStyle w:val="Heading1"/>
      </w:pPr>
      <w:r w:rsidRPr="00E70096">
        <w:t>Addressing Table</w:t>
      </w:r>
    </w:p>
    <w:tbl>
      <w:tblPr>
        <w:tblW w:w="97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47"/>
        <w:gridCol w:w="1890"/>
        <w:gridCol w:w="1800"/>
        <w:gridCol w:w="2778"/>
        <w:gridCol w:w="1954"/>
      </w:tblGrid>
      <w:tr w:rsidR="00AB069C" w14:paraId="071F050A" w14:textId="77777777" w:rsidTr="00AB069C">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F8E506" w14:textId="77777777" w:rsidR="00AB069C" w:rsidRPr="00E87D62" w:rsidRDefault="00AB069C" w:rsidP="00AB069C">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6C40F" w14:textId="77777777" w:rsidR="00AB069C" w:rsidRPr="00E87D62" w:rsidRDefault="00AB069C" w:rsidP="00AB069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4C6C15" w14:textId="77777777" w:rsidR="00AB069C" w:rsidRPr="00E87D62" w:rsidRDefault="00AB069C" w:rsidP="00AB069C">
            <w:pPr>
              <w:pStyle w:val="TableHeading"/>
            </w:pPr>
            <w:r>
              <w:t>IPv4</w:t>
            </w:r>
            <w:r w:rsidRPr="00E87D62">
              <w:t xml:space="preserve"> Address</w:t>
            </w:r>
          </w:p>
        </w:tc>
        <w:tc>
          <w:tcPr>
            <w:tcW w:w="27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DB4C8D" w14:textId="77777777" w:rsidR="00AB069C" w:rsidRPr="00E87D62" w:rsidRDefault="00AB069C" w:rsidP="00AB069C">
            <w:pPr>
              <w:pStyle w:val="TableHeading"/>
            </w:pPr>
            <w:r>
              <w:t>IPv6 Address</w:t>
            </w:r>
          </w:p>
        </w:tc>
        <w:tc>
          <w:tcPr>
            <w:tcW w:w="195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9149EDA" w14:textId="77777777" w:rsidR="00AB069C" w:rsidRDefault="00AB069C" w:rsidP="00AB069C">
            <w:pPr>
              <w:pStyle w:val="TableHeading"/>
            </w:pPr>
            <w:r>
              <w:t>IPv6 Link-Local</w:t>
            </w:r>
          </w:p>
        </w:tc>
      </w:tr>
      <w:tr w:rsidR="00AB069C" w14:paraId="199CC1B9" w14:textId="77777777" w:rsidTr="00AB069C">
        <w:trPr>
          <w:cantSplit/>
          <w:jc w:val="center"/>
        </w:trPr>
        <w:tc>
          <w:tcPr>
            <w:tcW w:w="1347" w:type="dxa"/>
            <w:tcBorders>
              <w:bottom w:val="nil"/>
            </w:tcBorders>
            <w:vAlign w:val="bottom"/>
          </w:tcPr>
          <w:p w14:paraId="4C10FD11" w14:textId="77777777" w:rsidR="00AB069C" w:rsidRDefault="00AB069C" w:rsidP="00AB069C">
            <w:pPr>
              <w:pStyle w:val="TableText"/>
            </w:pPr>
            <w:r>
              <w:t>R1</w:t>
            </w:r>
          </w:p>
        </w:tc>
        <w:tc>
          <w:tcPr>
            <w:tcW w:w="1890" w:type="dxa"/>
            <w:vAlign w:val="bottom"/>
          </w:tcPr>
          <w:p w14:paraId="42C94400" w14:textId="77777777" w:rsidR="00AB069C" w:rsidRDefault="00AB069C" w:rsidP="00AB069C">
            <w:pPr>
              <w:pStyle w:val="TableText"/>
            </w:pPr>
            <w:r>
              <w:t>G0/0/0</w:t>
            </w:r>
          </w:p>
        </w:tc>
        <w:tc>
          <w:tcPr>
            <w:tcW w:w="1800" w:type="dxa"/>
            <w:vAlign w:val="bottom"/>
          </w:tcPr>
          <w:p w14:paraId="3E429123" w14:textId="77777777" w:rsidR="00AB069C" w:rsidRDefault="00AB069C" w:rsidP="00AB069C">
            <w:pPr>
              <w:pStyle w:val="TableText"/>
            </w:pPr>
            <w:r>
              <w:t>10.1.2.1/24</w:t>
            </w:r>
          </w:p>
        </w:tc>
        <w:tc>
          <w:tcPr>
            <w:tcW w:w="2778" w:type="dxa"/>
            <w:vAlign w:val="bottom"/>
          </w:tcPr>
          <w:p w14:paraId="1AC6BD17" w14:textId="77777777" w:rsidR="00AB069C" w:rsidRDefault="00AB069C" w:rsidP="00AB069C">
            <w:pPr>
              <w:pStyle w:val="TableText"/>
            </w:pPr>
            <w:r>
              <w:t>2001:db</w:t>
            </w:r>
            <w:proofErr w:type="gramStart"/>
            <w:r>
              <w:t>8:acad</w:t>
            </w:r>
            <w:proofErr w:type="gramEnd"/>
            <w:r>
              <w:t>:1012::1/64</w:t>
            </w:r>
          </w:p>
        </w:tc>
        <w:tc>
          <w:tcPr>
            <w:tcW w:w="1954" w:type="dxa"/>
          </w:tcPr>
          <w:p w14:paraId="5550D8DF" w14:textId="77777777" w:rsidR="00AB069C" w:rsidRDefault="00AB069C" w:rsidP="00AB069C">
            <w:pPr>
              <w:pStyle w:val="TableText"/>
            </w:pPr>
            <w:r>
              <w:t>fe80::1:1</w:t>
            </w:r>
          </w:p>
        </w:tc>
      </w:tr>
      <w:tr w:rsidR="00AB069C" w:rsidRPr="00470F98" w14:paraId="1B196394" w14:textId="77777777" w:rsidTr="00AB069C">
        <w:trPr>
          <w:cantSplit/>
          <w:jc w:val="center"/>
        </w:trPr>
        <w:tc>
          <w:tcPr>
            <w:tcW w:w="1347" w:type="dxa"/>
            <w:tcBorders>
              <w:top w:val="nil"/>
              <w:bottom w:val="nil"/>
            </w:tcBorders>
            <w:shd w:val="clear" w:color="auto" w:fill="auto"/>
            <w:vAlign w:val="bottom"/>
          </w:tcPr>
          <w:p w14:paraId="2DC0A076" w14:textId="77777777" w:rsidR="00AB069C" w:rsidRPr="00470F98" w:rsidRDefault="00AB069C" w:rsidP="00AB069C">
            <w:pPr>
              <w:pStyle w:val="ConfigWindow"/>
            </w:pPr>
            <w:r>
              <w:t>R1</w:t>
            </w:r>
          </w:p>
        </w:tc>
        <w:tc>
          <w:tcPr>
            <w:tcW w:w="1890" w:type="dxa"/>
            <w:shd w:val="clear" w:color="auto" w:fill="auto"/>
            <w:vAlign w:val="bottom"/>
          </w:tcPr>
          <w:p w14:paraId="51D8A8EE" w14:textId="77777777" w:rsidR="00AB069C" w:rsidRPr="00470F98" w:rsidRDefault="00AB069C" w:rsidP="00AB069C">
            <w:pPr>
              <w:pStyle w:val="TableText"/>
            </w:pPr>
            <w:r>
              <w:t>S0/1/0</w:t>
            </w:r>
          </w:p>
        </w:tc>
        <w:tc>
          <w:tcPr>
            <w:tcW w:w="1800" w:type="dxa"/>
            <w:shd w:val="clear" w:color="auto" w:fill="auto"/>
            <w:vAlign w:val="bottom"/>
          </w:tcPr>
          <w:p w14:paraId="7FD59909" w14:textId="77777777" w:rsidR="00AB069C" w:rsidRPr="00470F98" w:rsidRDefault="00AB069C" w:rsidP="00AB069C">
            <w:pPr>
              <w:pStyle w:val="TableText"/>
            </w:pPr>
            <w:r>
              <w:t>10.1.3.1/25</w:t>
            </w:r>
          </w:p>
        </w:tc>
        <w:tc>
          <w:tcPr>
            <w:tcW w:w="2778" w:type="dxa"/>
            <w:shd w:val="clear" w:color="auto" w:fill="auto"/>
            <w:vAlign w:val="bottom"/>
          </w:tcPr>
          <w:p w14:paraId="405CE1A9" w14:textId="77777777" w:rsidR="00AB069C" w:rsidRPr="00470F98" w:rsidRDefault="00AB069C" w:rsidP="00AB069C">
            <w:pPr>
              <w:pStyle w:val="TableText"/>
            </w:pPr>
            <w:r>
              <w:t>2001:db</w:t>
            </w:r>
            <w:proofErr w:type="gramStart"/>
            <w:r>
              <w:t>8:acad</w:t>
            </w:r>
            <w:proofErr w:type="gramEnd"/>
            <w:r>
              <w:t>:1013::1/64</w:t>
            </w:r>
          </w:p>
        </w:tc>
        <w:tc>
          <w:tcPr>
            <w:tcW w:w="1954" w:type="dxa"/>
            <w:shd w:val="clear" w:color="auto" w:fill="auto"/>
          </w:tcPr>
          <w:p w14:paraId="4649DFBE" w14:textId="77777777" w:rsidR="00AB069C" w:rsidRPr="00470F98" w:rsidRDefault="00AB069C" w:rsidP="00AB069C">
            <w:pPr>
              <w:pStyle w:val="TableText"/>
            </w:pPr>
            <w:r>
              <w:t>fe80::1:2</w:t>
            </w:r>
          </w:p>
        </w:tc>
      </w:tr>
      <w:tr w:rsidR="00AB069C" w14:paraId="1AB65719" w14:textId="77777777" w:rsidTr="00AB069C">
        <w:trPr>
          <w:cantSplit/>
          <w:jc w:val="center"/>
        </w:trPr>
        <w:tc>
          <w:tcPr>
            <w:tcW w:w="1347" w:type="dxa"/>
            <w:tcBorders>
              <w:top w:val="nil"/>
              <w:bottom w:val="nil"/>
            </w:tcBorders>
            <w:shd w:val="clear" w:color="auto" w:fill="auto"/>
            <w:vAlign w:val="bottom"/>
          </w:tcPr>
          <w:p w14:paraId="380DD94B" w14:textId="77777777" w:rsidR="00AB069C" w:rsidRPr="00470F98" w:rsidRDefault="00AB069C" w:rsidP="00AB069C">
            <w:pPr>
              <w:pStyle w:val="ConfigWindow"/>
            </w:pPr>
            <w:r>
              <w:t>R1</w:t>
            </w:r>
          </w:p>
        </w:tc>
        <w:tc>
          <w:tcPr>
            <w:tcW w:w="1890" w:type="dxa"/>
            <w:shd w:val="clear" w:color="auto" w:fill="auto"/>
            <w:vAlign w:val="bottom"/>
          </w:tcPr>
          <w:p w14:paraId="0655D263" w14:textId="77777777" w:rsidR="00AB069C" w:rsidRPr="00470F98" w:rsidRDefault="00AB069C" w:rsidP="00AB069C">
            <w:pPr>
              <w:pStyle w:val="TableText"/>
            </w:pPr>
            <w:r>
              <w:t>S0/1/1</w:t>
            </w:r>
          </w:p>
        </w:tc>
        <w:tc>
          <w:tcPr>
            <w:tcW w:w="1800" w:type="dxa"/>
            <w:shd w:val="clear" w:color="auto" w:fill="auto"/>
            <w:vAlign w:val="bottom"/>
          </w:tcPr>
          <w:p w14:paraId="2574E606" w14:textId="77777777" w:rsidR="00AB069C" w:rsidRDefault="00AB069C" w:rsidP="00AB069C">
            <w:pPr>
              <w:pStyle w:val="TableText"/>
            </w:pPr>
            <w:r>
              <w:t>10.1.3.129/25</w:t>
            </w:r>
          </w:p>
        </w:tc>
        <w:tc>
          <w:tcPr>
            <w:tcW w:w="2778" w:type="dxa"/>
            <w:shd w:val="clear" w:color="auto" w:fill="auto"/>
            <w:vAlign w:val="bottom"/>
          </w:tcPr>
          <w:p w14:paraId="10A947A7" w14:textId="77777777" w:rsidR="00AB069C" w:rsidRDefault="00AB069C" w:rsidP="00AB069C">
            <w:pPr>
              <w:pStyle w:val="TableText"/>
            </w:pPr>
            <w:r>
              <w:t>2001:db</w:t>
            </w:r>
            <w:proofErr w:type="gramStart"/>
            <w:r>
              <w:t>8:acad</w:t>
            </w:r>
            <w:proofErr w:type="gramEnd"/>
            <w:r>
              <w:t>:1014::1/64</w:t>
            </w:r>
          </w:p>
        </w:tc>
        <w:tc>
          <w:tcPr>
            <w:tcW w:w="1954" w:type="dxa"/>
            <w:shd w:val="clear" w:color="auto" w:fill="auto"/>
          </w:tcPr>
          <w:p w14:paraId="492E927B" w14:textId="77777777" w:rsidR="00AB069C" w:rsidRDefault="00AB069C" w:rsidP="00AB069C">
            <w:pPr>
              <w:pStyle w:val="TableText"/>
            </w:pPr>
            <w:r>
              <w:t>fe80::1:3</w:t>
            </w:r>
          </w:p>
        </w:tc>
      </w:tr>
      <w:tr w:rsidR="00AB069C" w14:paraId="663DC0C1" w14:textId="77777777" w:rsidTr="00AB069C">
        <w:trPr>
          <w:cantSplit/>
          <w:jc w:val="center"/>
        </w:trPr>
        <w:tc>
          <w:tcPr>
            <w:tcW w:w="1347" w:type="dxa"/>
            <w:tcBorders>
              <w:top w:val="nil"/>
              <w:bottom w:val="nil"/>
            </w:tcBorders>
            <w:shd w:val="clear" w:color="auto" w:fill="auto"/>
            <w:vAlign w:val="bottom"/>
          </w:tcPr>
          <w:p w14:paraId="60380876" w14:textId="77777777" w:rsidR="00AB069C" w:rsidRDefault="00AB069C" w:rsidP="00AB069C">
            <w:pPr>
              <w:pStyle w:val="ConfigWindow"/>
            </w:pPr>
            <w:r>
              <w:t>R1</w:t>
            </w:r>
          </w:p>
        </w:tc>
        <w:tc>
          <w:tcPr>
            <w:tcW w:w="1890" w:type="dxa"/>
            <w:shd w:val="clear" w:color="auto" w:fill="auto"/>
            <w:vAlign w:val="bottom"/>
          </w:tcPr>
          <w:p w14:paraId="60A9816A" w14:textId="77777777" w:rsidR="00AB069C" w:rsidRDefault="00AB069C" w:rsidP="00AB069C">
            <w:pPr>
              <w:pStyle w:val="TableText"/>
            </w:pPr>
            <w:r>
              <w:t>Loopback0</w:t>
            </w:r>
          </w:p>
        </w:tc>
        <w:tc>
          <w:tcPr>
            <w:tcW w:w="1800" w:type="dxa"/>
            <w:shd w:val="clear" w:color="auto" w:fill="auto"/>
            <w:vAlign w:val="bottom"/>
          </w:tcPr>
          <w:p w14:paraId="61D6A496" w14:textId="77777777" w:rsidR="00AB069C" w:rsidRDefault="00AB069C" w:rsidP="00AB069C">
            <w:pPr>
              <w:pStyle w:val="TableText"/>
            </w:pPr>
            <w:r>
              <w:t>192.168.1.1/27</w:t>
            </w:r>
          </w:p>
        </w:tc>
        <w:tc>
          <w:tcPr>
            <w:tcW w:w="2778" w:type="dxa"/>
            <w:shd w:val="clear" w:color="auto" w:fill="auto"/>
            <w:vAlign w:val="bottom"/>
          </w:tcPr>
          <w:p w14:paraId="0274E99C" w14:textId="77777777" w:rsidR="00AB069C" w:rsidRDefault="00AB069C" w:rsidP="00AB069C">
            <w:pPr>
              <w:pStyle w:val="TableText"/>
            </w:pPr>
            <w:r>
              <w:t>2001:db</w:t>
            </w:r>
            <w:proofErr w:type="gramStart"/>
            <w:r>
              <w:t>8:acad</w:t>
            </w:r>
            <w:proofErr w:type="gramEnd"/>
            <w:r>
              <w:t>:1000::1/64</w:t>
            </w:r>
          </w:p>
        </w:tc>
        <w:tc>
          <w:tcPr>
            <w:tcW w:w="1954" w:type="dxa"/>
            <w:shd w:val="clear" w:color="auto" w:fill="auto"/>
          </w:tcPr>
          <w:p w14:paraId="5A32B45A" w14:textId="77777777" w:rsidR="00AB069C" w:rsidRDefault="00AB069C" w:rsidP="00AB069C">
            <w:pPr>
              <w:pStyle w:val="TableText"/>
            </w:pPr>
            <w:r>
              <w:t>fe80::1:4</w:t>
            </w:r>
          </w:p>
        </w:tc>
      </w:tr>
      <w:tr w:rsidR="00AB069C" w14:paraId="1EF318B9" w14:textId="77777777" w:rsidTr="00AB069C">
        <w:trPr>
          <w:cantSplit/>
          <w:jc w:val="center"/>
        </w:trPr>
        <w:tc>
          <w:tcPr>
            <w:tcW w:w="1347" w:type="dxa"/>
            <w:tcBorders>
              <w:top w:val="nil"/>
              <w:bottom w:val="single" w:sz="2" w:space="0" w:color="auto"/>
            </w:tcBorders>
            <w:shd w:val="clear" w:color="auto" w:fill="auto"/>
            <w:vAlign w:val="bottom"/>
          </w:tcPr>
          <w:p w14:paraId="6A1897B5" w14:textId="77777777" w:rsidR="00AB069C" w:rsidRPr="00470F98" w:rsidRDefault="00AB069C" w:rsidP="00AB069C">
            <w:pPr>
              <w:pStyle w:val="ConfigWindow"/>
            </w:pPr>
            <w:r>
              <w:t>R1</w:t>
            </w:r>
          </w:p>
        </w:tc>
        <w:tc>
          <w:tcPr>
            <w:tcW w:w="1890" w:type="dxa"/>
            <w:shd w:val="clear" w:color="auto" w:fill="auto"/>
            <w:vAlign w:val="bottom"/>
          </w:tcPr>
          <w:p w14:paraId="4C80F4A9" w14:textId="77777777" w:rsidR="00AB069C" w:rsidRDefault="00AB069C" w:rsidP="00AB069C">
            <w:pPr>
              <w:pStyle w:val="TableText"/>
            </w:pPr>
            <w:r>
              <w:t>Loopback1</w:t>
            </w:r>
          </w:p>
        </w:tc>
        <w:tc>
          <w:tcPr>
            <w:tcW w:w="1800" w:type="dxa"/>
            <w:shd w:val="clear" w:color="auto" w:fill="auto"/>
            <w:vAlign w:val="bottom"/>
          </w:tcPr>
          <w:p w14:paraId="0A36E58B" w14:textId="77777777" w:rsidR="00AB069C" w:rsidRDefault="00AB069C" w:rsidP="00AB069C">
            <w:pPr>
              <w:pStyle w:val="TableText"/>
            </w:pPr>
            <w:r>
              <w:t>192.168.1.65/26</w:t>
            </w:r>
          </w:p>
        </w:tc>
        <w:tc>
          <w:tcPr>
            <w:tcW w:w="2778" w:type="dxa"/>
            <w:shd w:val="clear" w:color="auto" w:fill="auto"/>
            <w:vAlign w:val="bottom"/>
          </w:tcPr>
          <w:p w14:paraId="7710B96B" w14:textId="77777777" w:rsidR="00AB069C" w:rsidRDefault="00AB069C" w:rsidP="00AB069C">
            <w:pPr>
              <w:pStyle w:val="TableText"/>
            </w:pPr>
            <w:r>
              <w:t>2001:db</w:t>
            </w:r>
            <w:proofErr w:type="gramStart"/>
            <w:r>
              <w:t>8:acad</w:t>
            </w:r>
            <w:proofErr w:type="gramEnd"/>
            <w:r>
              <w:t>:1001::1/64</w:t>
            </w:r>
          </w:p>
        </w:tc>
        <w:tc>
          <w:tcPr>
            <w:tcW w:w="1954" w:type="dxa"/>
            <w:shd w:val="clear" w:color="auto" w:fill="auto"/>
          </w:tcPr>
          <w:p w14:paraId="57A6395A" w14:textId="77777777" w:rsidR="00AB069C" w:rsidRDefault="00AB069C" w:rsidP="00AB069C">
            <w:pPr>
              <w:pStyle w:val="TableText"/>
            </w:pPr>
            <w:r>
              <w:t>fe80::1:5</w:t>
            </w:r>
          </w:p>
        </w:tc>
      </w:tr>
      <w:tr w:rsidR="00AB069C" w14:paraId="76ABE402" w14:textId="77777777" w:rsidTr="00AB069C">
        <w:trPr>
          <w:cantSplit/>
          <w:jc w:val="center"/>
        </w:trPr>
        <w:tc>
          <w:tcPr>
            <w:tcW w:w="1347" w:type="dxa"/>
            <w:tcBorders>
              <w:bottom w:val="nil"/>
            </w:tcBorders>
            <w:vAlign w:val="bottom"/>
          </w:tcPr>
          <w:p w14:paraId="6F0841AD" w14:textId="77777777" w:rsidR="00AB069C" w:rsidRDefault="00AB069C" w:rsidP="00AB069C">
            <w:pPr>
              <w:pStyle w:val="TableText"/>
            </w:pPr>
            <w:r>
              <w:t>R2</w:t>
            </w:r>
          </w:p>
        </w:tc>
        <w:tc>
          <w:tcPr>
            <w:tcW w:w="1890" w:type="dxa"/>
            <w:vAlign w:val="bottom"/>
          </w:tcPr>
          <w:p w14:paraId="2ACC8D33" w14:textId="77777777" w:rsidR="00AB069C" w:rsidRDefault="00AB069C" w:rsidP="00AB069C">
            <w:pPr>
              <w:pStyle w:val="TableText"/>
            </w:pPr>
            <w:r>
              <w:t>G0/0/0</w:t>
            </w:r>
          </w:p>
        </w:tc>
        <w:tc>
          <w:tcPr>
            <w:tcW w:w="1800" w:type="dxa"/>
            <w:vAlign w:val="bottom"/>
          </w:tcPr>
          <w:p w14:paraId="0451A10B" w14:textId="77777777" w:rsidR="00AB069C" w:rsidRDefault="00AB069C" w:rsidP="00AB069C">
            <w:pPr>
              <w:pStyle w:val="TableText"/>
            </w:pPr>
            <w:r>
              <w:t>10.1.2.2/24</w:t>
            </w:r>
          </w:p>
        </w:tc>
        <w:tc>
          <w:tcPr>
            <w:tcW w:w="2778" w:type="dxa"/>
            <w:vAlign w:val="bottom"/>
          </w:tcPr>
          <w:p w14:paraId="4A9BC95C" w14:textId="77777777" w:rsidR="00AB069C" w:rsidRDefault="00AB069C" w:rsidP="00AB069C">
            <w:pPr>
              <w:pStyle w:val="TableText"/>
            </w:pPr>
            <w:r>
              <w:t>2001:db</w:t>
            </w:r>
            <w:proofErr w:type="gramStart"/>
            <w:r>
              <w:t>8:acad</w:t>
            </w:r>
            <w:proofErr w:type="gramEnd"/>
            <w:r>
              <w:t>:1012::2/64</w:t>
            </w:r>
          </w:p>
        </w:tc>
        <w:tc>
          <w:tcPr>
            <w:tcW w:w="1954" w:type="dxa"/>
          </w:tcPr>
          <w:p w14:paraId="5588A843" w14:textId="77777777" w:rsidR="00AB069C" w:rsidRDefault="00AB069C" w:rsidP="00AB069C">
            <w:pPr>
              <w:pStyle w:val="TableText"/>
            </w:pPr>
            <w:r>
              <w:t>fe80::2:1</w:t>
            </w:r>
          </w:p>
        </w:tc>
      </w:tr>
      <w:tr w:rsidR="00AB069C" w14:paraId="6D337F45" w14:textId="77777777" w:rsidTr="00AB069C">
        <w:trPr>
          <w:cantSplit/>
          <w:jc w:val="center"/>
        </w:trPr>
        <w:tc>
          <w:tcPr>
            <w:tcW w:w="1347" w:type="dxa"/>
            <w:tcBorders>
              <w:top w:val="nil"/>
              <w:bottom w:val="nil"/>
            </w:tcBorders>
            <w:vAlign w:val="bottom"/>
          </w:tcPr>
          <w:p w14:paraId="3B57207B" w14:textId="77777777" w:rsidR="00AB069C" w:rsidRDefault="00AB069C" w:rsidP="00AB069C">
            <w:pPr>
              <w:pStyle w:val="ConfigWindow"/>
            </w:pPr>
            <w:r>
              <w:t>R2</w:t>
            </w:r>
          </w:p>
        </w:tc>
        <w:tc>
          <w:tcPr>
            <w:tcW w:w="1890" w:type="dxa"/>
            <w:vAlign w:val="bottom"/>
          </w:tcPr>
          <w:p w14:paraId="1885DCFD" w14:textId="77777777" w:rsidR="00AB069C" w:rsidRDefault="00AB069C" w:rsidP="00AB069C">
            <w:pPr>
              <w:pStyle w:val="TableText"/>
            </w:pPr>
            <w:r>
              <w:t>G0/0/1</w:t>
            </w:r>
          </w:p>
        </w:tc>
        <w:tc>
          <w:tcPr>
            <w:tcW w:w="1800" w:type="dxa"/>
            <w:vAlign w:val="bottom"/>
          </w:tcPr>
          <w:p w14:paraId="627B8244" w14:textId="77777777" w:rsidR="00AB069C" w:rsidRDefault="00AB069C" w:rsidP="00AB069C">
            <w:pPr>
              <w:pStyle w:val="TableText"/>
            </w:pPr>
            <w:r>
              <w:t>10.2.3.2/24</w:t>
            </w:r>
          </w:p>
        </w:tc>
        <w:tc>
          <w:tcPr>
            <w:tcW w:w="2778" w:type="dxa"/>
            <w:vAlign w:val="bottom"/>
          </w:tcPr>
          <w:p w14:paraId="374158EC" w14:textId="77777777" w:rsidR="00AB069C" w:rsidRDefault="00AB069C" w:rsidP="00AB069C">
            <w:pPr>
              <w:pStyle w:val="TableText"/>
            </w:pPr>
            <w:r>
              <w:t>2001:db</w:t>
            </w:r>
            <w:proofErr w:type="gramStart"/>
            <w:r>
              <w:t>8:acad</w:t>
            </w:r>
            <w:proofErr w:type="gramEnd"/>
            <w:r>
              <w:t>:1023::2/64</w:t>
            </w:r>
          </w:p>
        </w:tc>
        <w:tc>
          <w:tcPr>
            <w:tcW w:w="1954" w:type="dxa"/>
          </w:tcPr>
          <w:p w14:paraId="60FD36FD" w14:textId="77777777" w:rsidR="00AB069C" w:rsidRDefault="00AB069C" w:rsidP="00AB069C">
            <w:pPr>
              <w:pStyle w:val="TableText"/>
            </w:pPr>
            <w:r>
              <w:t>fe80::2:2</w:t>
            </w:r>
          </w:p>
        </w:tc>
      </w:tr>
      <w:tr w:rsidR="00AB069C" w14:paraId="4F3FA10E" w14:textId="77777777" w:rsidTr="00AB069C">
        <w:trPr>
          <w:cantSplit/>
          <w:jc w:val="center"/>
        </w:trPr>
        <w:tc>
          <w:tcPr>
            <w:tcW w:w="1347" w:type="dxa"/>
            <w:tcBorders>
              <w:top w:val="nil"/>
              <w:bottom w:val="nil"/>
            </w:tcBorders>
            <w:vAlign w:val="bottom"/>
          </w:tcPr>
          <w:p w14:paraId="6BA66177" w14:textId="77777777" w:rsidR="00AB069C" w:rsidRDefault="00AB069C" w:rsidP="00AB069C">
            <w:pPr>
              <w:pStyle w:val="ConfigWindow"/>
            </w:pPr>
            <w:r>
              <w:t>R2</w:t>
            </w:r>
          </w:p>
        </w:tc>
        <w:tc>
          <w:tcPr>
            <w:tcW w:w="1890" w:type="dxa"/>
            <w:vAlign w:val="bottom"/>
          </w:tcPr>
          <w:p w14:paraId="68F6058B" w14:textId="77777777" w:rsidR="00AB069C" w:rsidRDefault="00AB069C" w:rsidP="00AB069C">
            <w:pPr>
              <w:pStyle w:val="TableText"/>
            </w:pPr>
            <w:r>
              <w:t>Loopback0</w:t>
            </w:r>
          </w:p>
        </w:tc>
        <w:tc>
          <w:tcPr>
            <w:tcW w:w="1800" w:type="dxa"/>
            <w:vAlign w:val="bottom"/>
          </w:tcPr>
          <w:p w14:paraId="413F9451" w14:textId="77777777" w:rsidR="00AB069C" w:rsidRDefault="00AB069C" w:rsidP="00AB069C">
            <w:pPr>
              <w:pStyle w:val="TableText"/>
            </w:pPr>
            <w:r>
              <w:t>192.168.2.1/27</w:t>
            </w:r>
          </w:p>
        </w:tc>
        <w:tc>
          <w:tcPr>
            <w:tcW w:w="2778" w:type="dxa"/>
            <w:vAlign w:val="bottom"/>
          </w:tcPr>
          <w:p w14:paraId="3F29B3B4" w14:textId="77777777" w:rsidR="00AB069C" w:rsidRDefault="00AB069C" w:rsidP="00AB069C">
            <w:pPr>
              <w:pStyle w:val="TableText"/>
            </w:pPr>
            <w:r>
              <w:t>2001:db</w:t>
            </w:r>
            <w:proofErr w:type="gramStart"/>
            <w:r>
              <w:t>8:acad</w:t>
            </w:r>
            <w:proofErr w:type="gramEnd"/>
            <w:r>
              <w:t>:2000::1/64</w:t>
            </w:r>
          </w:p>
        </w:tc>
        <w:tc>
          <w:tcPr>
            <w:tcW w:w="1954" w:type="dxa"/>
          </w:tcPr>
          <w:p w14:paraId="3DDFD6C9" w14:textId="77777777" w:rsidR="00AB069C" w:rsidRDefault="00AB069C" w:rsidP="00AB069C">
            <w:pPr>
              <w:pStyle w:val="TableText"/>
            </w:pPr>
            <w:r>
              <w:t>fe80::2:3</w:t>
            </w:r>
          </w:p>
        </w:tc>
      </w:tr>
      <w:tr w:rsidR="00AB069C" w14:paraId="039D808C" w14:textId="77777777" w:rsidTr="00AB069C">
        <w:trPr>
          <w:cantSplit/>
          <w:jc w:val="center"/>
        </w:trPr>
        <w:tc>
          <w:tcPr>
            <w:tcW w:w="1347" w:type="dxa"/>
            <w:tcBorders>
              <w:top w:val="nil"/>
              <w:bottom w:val="single" w:sz="2" w:space="0" w:color="auto"/>
            </w:tcBorders>
            <w:vAlign w:val="bottom"/>
          </w:tcPr>
          <w:p w14:paraId="57126D3A" w14:textId="77777777" w:rsidR="00AB069C" w:rsidRDefault="00AB069C" w:rsidP="00AB069C">
            <w:pPr>
              <w:pStyle w:val="ConfigWindow"/>
            </w:pPr>
            <w:r>
              <w:t>R2</w:t>
            </w:r>
          </w:p>
        </w:tc>
        <w:tc>
          <w:tcPr>
            <w:tcW w:w="1890" w:type="dxa"/>
            <w:vAlign w:val="bottom"/>
          </w:tcPr>
          <w:p w14:paraId="78F52D6C" w14:textId="77777777" w:rsidR="00AB069C" w:rsidRDefault="00AB069C" w:rsidP="00AB069C">
            <w:pPr>
              <w:pStyle w:val="TableText"/>
            </w:pPr>
            <w:r>
              <w:t>Loopback1</w:t>
            </w:r>
          </w:p>
        </w:tc>
        <w:tc>
          <w:tcPr>
            <w:tcW w:w="1800" w:type="dxa"/>
            <w:vAlign w:val="bottom"/>
          </w:tcPr>
          <w:p w14:paraId="70DC82E4" w14:textId="77777777" w:rsidR="00AB069C" w:rsidRDefault="00AB069C" w:rsidP="00AB069C">
            <w:pPr>
              <w:pStyle w:val="TableText"/>
            </w:pPr>
            <w:r>
              <w:t>192.168.2.65/26</w:t>
            </w:r>
          </w:p>
        </w:tc>
        <w:tc>
          <w:tcPr>
            <w:tcW w:w="2778" w:type="dxa"/>
            <w:vAlign w:val="bottom"/>
          </w:tcPr>
          <w:p w14:paraId="56964C01" w14:textId="77777777" w:rsidR="00AB069C" w:rsidRDefault="00AB069C" w:rsidP="00AB069C">
            <w:pPr>
              <w:pStyle w:val="TableText"/>
            </w:pPr>
            <w:r>
              <w:t>2001:db</w:t>
            </w:r>
            <w:proofErr w:type="gramStart"/>
            <w:r>
              <w:t>8:acad</w:t>
            </w:r>
            <w:proofErr w:type="gramEnd"/>
            <w:r>
              <w:t>:2001::1/64</w:t>
            </w:r>
          </w:p>
        </w:tc>
        <w:tc>
          <w:tcPr>
            <w:tcW w:w="1954" w:type="dxa"/>
          </w:tcPr>
          <w:p w14:paraId="5EEEA0D9" w14:textId="77777777" w:rsidR="00AB069C" w:rsidRDefault="00AB069C" w:rsidP="00AB069C">
            <w:pPr>
              <w:pStyle w:val="TableText"/>
            </w:pPr>
            <w:r>
              <w:t>fe80::2:4</w:t>
            </w:r>
          </w:p>
        </w:tc>
      </w:tr>
      <w:tr w:rsidR="00AB069C" w14:paraId="6182EAE7" w14:textId="77777777" w:rsidTr="00AB069C">
        <w:trPr>
          <w:cantSplit/>
          <w:jc w:val="center"/>
        </w:trPr>
        <w:tc>
          <w:tcPr>
            <w:tcW w:w="1347" w:type="dxa"/>
            <w:tcBorders>
              <w:bottom w:val="nil"/>
            </w:tcBorders>
            <w:vAlign w:val="bottom"/>
          </w:tcPr>
          <w:p w14:paraId="4C593AEC" w14:textId="77777777" w:rsidR="00AB069C" w:rsidRDefault="00AB069C" w:rsidP="00AB069C">
            <w:pPr>
              <w:pStyle w:val="TableText"/>
            </w:pPr>
            <w:r>
              <w:t>R3</w:t>
            </w:r>
          </w:p>
        </w:tc>
        <w:tc>
          <w:tcPr>
            <w:tcW w:w="1890" w:type="dxa"/>
            <w:vAlign w:val="bottom"/>
          </w:tcPr>
          <w:p w14:paraId="16365531" w14:textId="77777777" w:rsidR="00AB069C" w:rsidRDefault="00AB069C" w:rsidP="00AB069C">
            <w:pPr>
              <w:pStyle w:val="TableText"/>
            </w:pPr>
            <w:r>
              <w:t>G0/0/0</w:t>
            </w:r>
          </w:p>
        </w:tc>
        <w:tc>
          <w:tcPr>
            <w:tcW w:w="1800" w:type="dxa"/>
            <w:vAlign w:val="bottom"/>
          </w:tcPr>
          <w:p w14:paraId="3D6EEA07" w14:textId="77777777" w:rsidR="00AB069C" w:rsidRDefault="00AB069C" w:rsidP="00AB069C">
            <w:pPr>
              <w:pStyle w:val="TableText"/>
            </w:pPr>
            <w:r>
              <w:t>10.2.3.3/24</w:t>
            </w:r>
          </w:p>
        </w:tc>
        <w:tc>
          <w:tcPr>
            <w:tcW w:w="2778" w:type="dxa"/>
            <w:vAlign w:val="bottom"/>
          </w:tcPr>
          <w:p w14:paraId="6314F558" w14:textId="77777777" w:rsidR="00AB069C" w:rsidRDefault="00AB069C" w:rsidP="00AB069C">
            <w:pPr>
              <w:pStyle w:val="TableText"/>
            </w:pPr>
            <w:r>
              <w:t>2001:db</w:t>
            </w:r>
            <w:proofErr w:type="gramStart"/>
            <w:r>
              <w:t>8:acad</w:t>
            </w:r>
            <w:proofErr w:type="gramEnd"/>
            <w:r>
              <w:t>:1023::3/64</w:t>
            </w:r>
          </w:p>
        </w:tc>
        <w:tc>
          <w:tcPr>
            <w:tcW w:w="1954" w:type="dxa"/>
          </w:tcPr>
          <w:p w14:paraId="361512E7" w14:textId="77777777" w:rsidR="00AB069C" w:rsidRDefault="00AB069C" w:rsidP="00AB069C">
            <w:pPr>
              <w:pStyle w:val="TableText"/>
            </w:pPr>
            <w:r>
              <w:t>fe80::3:1</w:t>
            </w:r>
          </w:p>
        </w:tc>
      </w:tr>
      <w:tr w:rsidR="00AB069C" w14:paraId="011CE516" w14:textId="77777777" w:rsidTr="00AB069C">
        <w:trPr>
          <w:cantSplit/>
          <w:jc w:val="center"/>
        </w:trPr>
        <w:tc>
          <w:tcPr>
            <w:tcW w:w="1347" w:type="dxa"/>
            <w:tcBorders>
              <w:top w:val="nil"/>
              <w:bottom w:val="nil"/>
            </w:tcBorders>
            <w:vAlign w:val="bottom"/>
          </w:tcPr>
          <w:p w14:paraId="767A8897" w14:textId="77777777" w:rsidR="00AB069C" w:rsidRDefault="00AB069C" w:rsidP="00AB069C">
            <w:pPr>
              <w:pStyle w:val="ConfigWindow"/>
            </w:pPr>
            <w:r>
              <w:t>R3</w:t>
            </w:r>
          </w:p>
        </w:tc>
        <w:tc>
          <w:tcPr>
            <w:tcW w:w="1890" w:type="dxa"/>
            <w:vAlign w:val="bottom"/>
          </w:tcPr>
          <w:p w14:paraId="55D6FF8A" w14:textId="77777777" w:rsidR="00AB069C" w:rsidRDefault="00AB069C" w:rsidP="00AB069C">
            <w:pPr>
              <w:pStyle w:val="TableText"/>
            </w:pPr>
            <w:r>
              <w:t>S0/1/0</w:t>
            </w:r>
          </w:p>
        </w:tc>
        <w:tc>
          <w:tcPr>
            <w:tcW w:w="1800" w:type="dxa"/>
            <w:vAlign w:val="bottom"/>
          </w:tcPr>
          <w:p w14:paraId="3416468C" w14:textId="77777777" w:rsidR="00AB069C" w:rsidRDefault="00AB069C" w:rsidP="00AB069C">
            <w:pPr>
              <w:pStyle w:val="TableText"/>
            </w:pPr>
            <w:r>
              <w:t>10.1.3.3/25</w:t>
            </w:r>
          </w:p>
        </w:tc>
        <w:tc>
          <w:tcPr>
            <w:tcW w:w="2778" w:type="dxa"/>
            <w:vAlign w:val="bottom"/>
          </w:tcPr>
          <w:p w14:paraId="559D3489" w14:textId="77777777" w:rsidR="00AB069C" w:rsidRDefault="00AB069C" w:rsidP="00AB069C">
            <w:pPr>
              <w:pStyle w:val="TableText"/>
            </w:pPr>
            <w:r>
              <w:t>2001:db</w:t>
            </w:r>
            <w:proofErr w:type="gramStart"/>
            <w:r>
              <w:t>8:acad</w:t>
            </w:r>
            <w:proofErr w:type="gramEnd"/>
            <w:r>
              <w:t>:1013::3/64</w:t>
            </w:r>
          </w:p>
        </w:tc>
        <w:tc>
          <w:tcPr>
            <w:tcW w:w="1954" w:type="dxa"/>
          </w:tcPr>
          <w:p w14:paraId="0AF55725" w14:textId="77777777" w:rsidR="00AB069C" w:rsidRDefault="00AB069C" w:rsidP="00AB069C">
            <w:pPr>
              <w:pStyle w:val="TableText"/>
            </w:pPr>
            <w:r>
              <w:t>fe80::3:2</w:t>
            </w:r>
          </w:p>
        </w:tc>
      </w:tr>
      <w:tr w:rsidR="00AB069C" w14:paraId="4F7CE61A" w14:textId="77777777" w:rsidTr="00AB069C">
        <w:trPr>
          <w:cantSplit/>
          <w:jc w:val="center"/>
        </w:trPr>
        <w:tc>
          <w:tcPr>
            <w:tcW w:w="1347" w:type="dxa"/>
            <w:tcBorders>
              <w:top w:val="nil"/>
              <w:bottom w:val="nil"/>
            </w:tcBorders>
            <w:vAlign w:val="bottom"/>
          </w:tcPr>
          <w:p w14:paraId="4C8D2AC6" w14:textId="77777777" w:rsidR="00AB069C" w:rsidRDefault="00AB069C" w:rsidP="00AB069C">
            <w:pPr>
              <w:pStyle w:val="ConfigWindow"/>
            </w:pPr>
            <w:r>
              <w:t>R3</w:t>
            </w:r>
          </w:p>
        </w:tc>
        <w:tc>
          <w:tcPr>
            <w:tcW w:w="1890" w:type="dxa"/>
            <w:vAlign w:val="bottom"/>
          </w:tcPr>
          <w:p w14:paraId="5EAEC718" w14:textId="77777777" w:rsidR="00AB069C" w:rsidRDefault="00AB069C" w:rsidP="00AB069C">
            <w:pPr>
              <w:pStyle w:val="TableText"/>
            </w:pPr>
            <w:r>
              <w:t>S0/1/1</w:t>
            </w:r>
          </w:p>
        </w:tc>
        <w:tc>
          <w:tcPr>
            <w:tcW w:w="1800" w:type="dxa"/>
            <w:vAlign w:val="bottom"/>
          </w:tcPr>
          <w:p w14:paraId="7218CEDD" w14:textId="77777777" w:rsidR="00AB069C" w:rsidRDefault="00AB069C" w:rsidP="00AB069C">
            <w:pPr>
              <w:pStyle w:val="TableText"/>
            </w:pPr>
            <w:r>
              <w:t>10.1.3.130/25</w:t>
            </w:r>
          </w:p>
        </w:tc>
        <w:tc>
          <w:tcPr>
            <w:tcW w:w="2778" w:type="dxa"/>
            <w:vAlign w:val="bottom"/>
          </w:tcPr>
          <w:p w14:paraId="3CC4EABF" w14:textId="77777777" w:rsidR="00AB069C" w:rsidRDefault="00AB069C" w:rsidP="00AB069C">
            <w:pPr>
              <w:pStyle w:val="TableText"/>
            </w:pPr>
            <w:r>
              <w:t>2001:db</w:t>
            </w:r>
            <w:proofErr w:type="gramStart"/>
            <w:r>
              <w:t>8:acad</w:t>
            </w:r>
            <w:proofErr w:type="gramEnd"/>
            <w:r>
              <w:t>:1014::3/64</w:t>
            </w:r>
          </w:p>
        </w:tc>
        <w:tc>
          <w:tcPr>
            <w:tcW w:w="1954" w:type="dxa"/>
          </w:tcPr>
          <w:p w14:paraId="696E81F8" w14:textId="77777777" w:rsidR="00AB069C" w:rsidRDefault="00AB069C" w:rsidP="00AB069C">
            <w:pPr>
              <w:pStyle w:val="TableText"/>
            </w:pPr>
            <w:r>
              <w:t>fe80::3:3</w:t>
            </w:r>
          </w:p>
        </w:tc>
      </w:tr>
      <w:tr w:rsidR="00AB069C" w14:paraId="6289FA3E" w14:textId="77777777" w:rsidTr="00AB069C">
        <w:trPr>
          <w:cantSplit/>
          <w:jc w:val="center"/>
        </w:trPr>
        <w:tc>
          <w:tcPr>
            <w:tcW w:w="1347" w:type="dxa"/>
            <w:tcBorders>
              <w:top w:val="nil"/>
              <w:bottom w:val="nil"/>
            </w:tcBorders>
            <w:vAlign w:val="bottom"/>
          </w:tcPr>
          <w:p w14:paraId="05945994" w14:textId="77777777" w:rsidR="00AB069C" w:rsidRDefault="00AB069C" w:rsidP="00AB069C">
            <w:pPr>
              <w:pStyle w:val="ConfigWindow"/>
            </w:pPr>
            <w:r>
              <w:t>R3</w:t>
            </w:r>
          </w:p>
        </w:tc>
        <w:tc>
          <w:tcPr>
            <w:tcW w:w="1890" w:type="dxa"/>
            <w:vAlign w:val="bottom"/>
          </w:tcPr>
          <w:p w14:paraId="273D25FC" w14:textId="77777777" w:rsidR="00AB069C" w:rsidRDefault="00AB069C" w:rsidP="00AB069C">
            <w:pPr>
              <w:pStyle w:val="TableText"/>
            </w:pPr>
            <w:r>
              <w:t>Loopback0</w:t>
            </w:r>
          </w:p>
        </w:tc>
        <w:tc>
          <w:tcPr>
            <w:tcW w:w="1800" w:type="dxa"/>
            <w:vAlign w:val="bottom"/>
          </w:tcPr>
          <w:p w14:paraId="6FE6F642" w14:textId="77777777" w:rsidR="00AB069C" w:rsidRDefault="00AB069C" w:rsidP="00AB069C">
            <w:pPr>
              <w:pStyle w:val="TableText"/>
            </w:pPr>
            <w:r>
              <w:t>192.168.3.1/27</w:t>
            </w:r>
          </w:p>
        </w:tc>
        <w:tc>
          <w:tcPr>
            <w:tcW w:w="2778" w:type="dxa"/>
            <w:vAlign w:val="bottom"/>
          </w:tcPr>
          <w:p w14:paraId="0A822748" w14:textId="77777777" w:rsidR="00AB069C" w:rsidRDefault="00AB069C" w:rsidP="00AB069C">
            <w:pPr>
              <w:pStyle w:val="TableText"/>
            </w:pPr>
            <w:r>
              <w:t>2001:db</w:t>
            </w:r>
            <w:proofErr w:type="gramStart"/>
            <w:r>
              <w:t>8:acad</w:t>
            </w:r>
            <w:proofErr w:type="gramEnd"/>
            <w:r>
              <w:t>:3000::1/64</w:t>
            </w:r>
          </w:p>
        </w:tc>
        <w:tc>
          <w:tcPr>
            <w:tcW w:w="1954" w:type="dxa"/>
          </w:tcPr>
          <w:p w14:paraId="3E29BED0" w14:textId="77777777" w:rsidR="00AB069C" w:rsidRDefault="00AB069C" w:rsidP="00AB069C">
            <w:pPr>
              <w:pStyle w:val="TableText"/>
            </w:pPr>
            <w:r>
              <w:t>fe80::3:4</w:t>
            </w:r>
          </w:p>
        </w:tc>
      </w:tr>
      <w:tr w:rsidR="00AB069C" w14:paraId="49CB5BF9" w14:textId="77777777" w:rsidTr="00AB069C">
        <w:trPr>
          <w:cantSplit/>
          <w:jc w:val="center"/>
        </w:trPr>
        <w:tc>
          <w:tcPr>
            <w:tcW w:w="1347" w:type="dxa"/>
            <w:tcBorders>
              <w:top w:val="nil"/>
            </w:tcBorders>
            <w:vAlign w:val="bottom"/>
          </w:tcPr>
          <w:p w14:paraId="6251FDB4" w14:textId="77777777" w:rsidR="00AB069C" w:rsidRDefault="00AB069C" w:rsidP="00AB069C">
            <w:pPr>
              <w:pStyle w:val="ConfigWindow"/>
            </w:pPr>
            <w:r>
              <w:t>R3</w:t>
            </w:r>
          </w:p>
        </w:tc>
        <w:tc>
          <w:tcPr>
            <w:tcW w:w="1890" w:type="dxa"/>
            <w:vAlign w:val="bottom"/>
          </w:tcPr>
          <w:p w14:paraId="7E7ED2C8" w14:textId="77777777" w:rsidR="00AB069C" w:rsidRDefault="00AB069C" w:rsidP="00AB069C">
            <w:pPr>
              <w:pStyle w:val="TableText"/>
            </w:pPr>
            <w:r>
              <w:t>Loopback1</w:t>
            </w:r>
          </w:p>
        </w:tc>
        <w:tc>
          <w:tcPr>
            <w:tcW w:w="1800" w:type="dxa"/>
            <w:vAlign w:val="bottom"/>
          </w:tcPr>
          <w:p w14:paraId="62692E2D" w14:textId="77777777" w:rsidR="00AB069C" w:rsidRDefault="00AB069C" w:rsidP="00AB069C">
            <w:pPr>
              <w:pStyle w:val="TableText"/>
            </w:pPr>
            <w:r>
              <w:t>192.168.3.65/26</w:t>
            </w:r>
          </w:p>
        </w:tc>
        <w:tc>
          <w:tcPr>
            <w:tcW w:w="2778" w:type="dxa"/>
            <w:vAlign w:val="bottom"/>
          </w:tcPr>
          <w:p w14:paraId="781D675C" w14:textId="77777777" w:rsidR="00AB069C" w:rsidRDefault="00AB069C" w:rsidP="00AB069C">
            <w:pPr>
              <w:pStyle w:val="TableText"/>
            </w:pPr>
            <w:r>
              <w:t>2001:db</w:t>
            </w:r>
            <w:proofErr w:type="gramStart"/>
            <w:r>
              <w:t>8:acad</w:t>
            </w:r>
            <w:proofErr w:type="gramEnd"/>
            <w:r>
              <w:t>:3001::1/64</w:t>
            </w:r>
          </w:p>
        </w:tc>
        <w:tc>
          <w:tcPr>
            <w:tcW w:w="1954" w:type="dxa"/>
          </w:tcPr>
          <w:p w14:paraId="1B132DA9" w14:textId="77777777" w:rsidR="00AB069C" w:rsidRDefault="00AB069C" w:rsidP="00AB069C">
            <w:pPr>
              <w:pStyle w:val="TableText"/>
            </w:pPr>
            <w:r>
              <w:t>fe80::3:5</w:t>
            </w:r>
          </w:p>
        </w:tc>
      </w:tr>
    </w:tbl>
    <w:p w14:paraId="19944669" w14:textId="77777777" w:rsidR="00D778DF" w:rsidRPr="00E70096" w:rsidRDefault="00D778DF" w:rsidP="00D452F4">
      <w:pPr>
        <w:pStyle w:val="Heading1"/>
      </w:pPr>
      <w:r w:rsidRPr="00E70096">
        <w:lastRenderedPageBreak/>
        <w:t>Objectives</w:t>
      </w:r>
    </w:p>
    <w:p w14:paraId="685DF3A6" w14:textId="77777777" w:rsidR="001F137D" w:rsidRDefault="001F137D" w:rsidP="001F137D">
      <w:pPr>
        <w:pStyle w:val="BodyTextL25Bold"/>
      </w:pPr>
      <w:r>
        <w:t xml:space="preserve">Part 1: Build the Network and Configure Basic Device Settings and Interface Addressing </w:t>
      </w:r>
    </w:p>
    <w:p w14:paraId="77590869" w14:textId="77777777" w:rsidR="001F137D" w:rsidRDefault="001F137D" w:rsidP="001F137D">
      <w:pPr>
        <w:pStyle w:val="BodyTextL25Bold"/>
      </w:pPr>
      <w:r>
        <w:t>Part 2: Configure MP-BGP on all Routers</w:t>
      </w:r>
    </w:p>
    <w:p w14:paraId="2DA48D92" w14:textId="77777777" w:rsidR="001F137D" w:rsidRDefault="001F137D" w:rsidP="001F137D">
      <w:pPr>
        <w:pStyle w:val="BodyTextL25Bold"/>
      </w:pPr>
      <w:r>
        <w:t>Part 3: Verify MP-BGP</w:t>
      </w:r>
    </w:p>
    <w:p w14:paraId="1CD7E365" w14:textId="77777777" w:rsidR="00D778DF" w:rsidRPr="004C0909" w:rsidRDefault="001F137D" w:rsidP="001F137D">
      <w:pPr>
        <w:pStyle w:val="BodyTextL25Bold"/>
      </w:pPr>
      <w:r>
        <w:t xml:space="preserve">Part 4: </w:t>
      </w:r>
      <w:r w:rsidRPr="00F5727B">
        <w:t xml:space="preserve">Configure and Verify </w:t>
      </w:r>
      <w:r>
        <w:t>IPv6 Summarization</w:t>
      </w:r>
    </w:p>
    <w:p w14:paraId="213B6CDD" w14:textId="77777777" w:rsidR="00D778DF" w:rsidRDefault="00D778DF" w:rsidP="00D452F4">
      <w:pPr>
        <w:pStyle w:val="Heading1"/>
      </w:pPr>
      <w:r w:rsidRPr="00E70096">
        <w:t>Background / Scenario</w:t>
      </w:r>
    </w:p>
    <w:p w14:paraId="7FCC2596" w14:textId="77777777" w:rsidR="00BB50C8" w:rsidRDefault="00BB50C8" w:rsidP="00BB50C8">
      <w:pPr>
        <w:pStyle w:val="BodyTextL25"/>
      </w:pPr>
      <w:r>
        <w:t>In this lab, you will configure MP-BGP, BGP for IPv4 and IPv6 using address families.</w:t>
      </w:r>
    </w:p>
    <w:p w14:paraId="55CADA63" w14:textId="77777777" w:rsidR="00BB50C8" w:rsidRDefault="00BB50C8" w:rsidP="00BB50C8">
      <w:pPr>
        <w:pStyle w:val="BodyTextL25"/>
      </w:pPr>
      <w:r>
        <w:rPr>
          <w:b/>
        </w:rPr>
        <w:t>Note</w:t>
      </w:r>
      <w:r w:rsidRPr="001F137D">
        <w:rPr>
          <w:bCs/>
        </w:rPr>
        <w:t>:</w:t>
      </w:r>
      <w:r>
        <w:t xml:space="preserve"> This lab is an exercise in developing, deploying, and verifying various path manipulation tools for BGP, and does not reflect networking best practices.</w:t>
      </w:r>
    </w:p>
    <w:p w14:paraId="6228DB35" w14:textId="77777777" w:rsidR="00BB50C8" w:rsidRDefault="00BB50C8" w:rsidP="00BB50C8">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46E78E3" w14:textId="77777777" w:rsidR="00BB50C8" w:rsidRDefault="00BB50C8" w:rsidP="00BB50C8">
      <w:pPr>
        <w:pStyle w:val="BodyTextL25"/>
      </w:pPr>
      <w:r w:rsidRPr="00BF16BF">
        <w:rPr>
          <w:b/>
        </w:rPr>
        <w:t>Note</w:t>
      </w:r>
      <w:r w:rsidRPr="0034604B">
        <w:t>:</w:t>
      </w:r>
      <w:r w:rsidRPr="00DE6F44">
        <w:t xml:space="preserve"> </w:t>
      </w:r>
      <w:r>
        <w:t xml:space="preserve">Make sure that </w:t>
      </w:r>
      <w:r w:rsidRPr="00B2763C">
        <w:t xml:space="preserve">the routers and switches </w:t>
      </w:r>
      <w:r>
        <w:t>have been erased and have no startup configurations. If you are unsure contact your instructor.</w:t>
      </w:r>
    </w:p>
    <w:p w14:paraId="53F102C7" w14:textId="77777777" w:rsidR="00D778DF" w:rsidRPr="00E70096" w:rsidRDefault="00D778DF" w:rsidP="00D452F4">
      <w:pPr>
        <w:pStyle w:val="Heading1"/>
      </w:pPr>
      <w:r w:rsidRPr="00E70096">
        <w:t>Required Resources</w:t>
      </w:r>
    </w:p>
    <w:p w14:paraId="60048167" w14:textId="77777777" w:rsidR="00334C33" w:rsidRDefault="00BB50C8"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7E548F3" w14:textId="77777777" w:rsidR="00BB50C8" w:rsidRDefault="00BB50C8" w:rsidP="00334C33">
      <w:pPr>
        <w:pStyle w:val="Bulletlevel1"/>
      </w:pPr>
      <w:bookmarkStart w:id="0" w:name="_Hlk32301279"/>
      <w:r>
        <w:t>1 PC (</w:t>
      </w:r>
      <w:r w:rsidR="001F137D">
        <w:t>Choice of operating system with a t</w:t>
      </w:r>
      <w:r>
        <w:t>erminal emulation program installed)</w:t>
      </w:r>
    </w:p>
    <w:bookmarkEnd w:id="0"/>
    <w:p w14:paraId="222C67C6" w14:textId="77777777" w:rsidR="00334C33" w:rsidRDefault="00BB50C8" w:rsidP="00334C33">
      <w:pPr>
        <w:pStyle w:val="Bulletlevel1"/>
      </w:pPr>
      <w:r>
        <w:t xml:space="preserve"> </w:t>
      </w:r>
      <w:r w:rsidR="00334C33">
        <w:t>Console cables to configure the Cisco IOS devices via the console ports</w:t>
      </w:r>
    </w:p>
    <w:p w14:paraId="1C95D413" w14:textId="77777777" w:rsidR="00457934" w:rsidRDefault="00334C33" w:rsidP="00457934">
      <w:pPr>
        <w:pStyle w:val="Bulletlevel1"/>
      </w:pPr>
      <w:r>
        <w:t>Ethernet</w:t>
      </w:r>
      <w:r w:rsidR="00BB50C8">
        <w:t xml:space="preserve"> and serial</w:t>
      </w:r>
      <w:r>
        <w:t xml:space="preserve"> cables as shown in the topology</w:t>
      </w:r>
    </w:p>
    <w:p w14:paraId="3AF598C5" w14:textId="77777777" w:rsidR="00125806" w:rsidRDefault="00125806" w:rsidP="00D452F4">
      <w:pPr>
        <w:pStyle w:val="Heading1"/>
      </w:pPr>
      <w:r>
        <w:t>Instructions</w:t>
      </w:r>
    </w:p>
    <w:p w14:paraId="7AF29C6C" w14:textId="77777777" w:rsidR="00AB069C" w:rsidRPr="004C0909" w:rsidRDefault="00AB069C" w:rsidP="00AB069C">
      <w:pPr>
        <w:pStyle w:val="Heading2"/>
      </w:pPr>
      <w:r>
        <w:t>Build the Network and Configure Basic Device Settings and Interface Addressing</w:t>
      </w:r>
    </w:p>
    <w:p w14:paraId="4867D9CA" w14:textId="77777777" w:rsidR="00AB069C" w:rsidRDefault="00AB069C" w:rsidP="00AB069C">
      <w:pPr>
        <w:pStyle w:val="BodyTextL25"/>
      </w:pPr>
      <w:r>
        <w:t>In Part 1, you will set up the network topology and configure basic settings and interface addressing on routers.</w:t>
      </w:r>
    </w:p>
    <w:p w14:paraId="531AEC47" w14:textId="77777777" w:rsidR="00AB069C" w:rsidRDefault="00AB069C" w:rsidP="00AB069C">
      <w:pPr>
        <w:pStyle w:val="Heading3"/>
      </w:pPr>
      <w:r>
        <w:t>Cable the network as shown in the topology.</w:t>
      </w:r>
    </w:p>
    <w:p w14:paraId="4AE74E16" w14:textId="77777777" w:rsidR="00AB069C" w:rsidRDefault="00AB069C" w:rsidP="00AB069C">
      <w:pPr>
        <w:pStyle w:val="BodyTextL25"/>
      </w:pPr>
      <w:r>
        <w:t>Attach the devices as shown in the topology diagram, and cable as necessary.</w:t>
      </w:r>
    </w:p>
    <w:p w14:paraId="26AB8A38" w14:textId="77777777" w:rsidR="00AB069C" w:rsidRDefault="00AB069C" w:rsidP="00AB069C">
      <w:pPr>
        <w:pStyle w:val="Heading3"/>
      </w:pPr>
      <w:r>
        <w:t>Configure basic settings for each router.</w:t>
      </w:r>
    </w:p>
    <w:p w14:paraId="1DE25339" w14:textId="77777777" w:rsidR="00AB069C" w:rsidRDefault="00AB069C" w:rsidP="00DC1928">
      <w:pPr>
        <w:pStyle w:val="SubStepAlpha"/>
        <w:spacing w:after="0"/>
      </w:pPr>
      <w:r>
        <w:t xml:space="preserve">Console into each router, enter global configuration mode, and apply the basic settings and interface addressing. A command list for each router is </w:t>
      </w:r>
      <w:r w:rsidR="000520C9">
        <w:t>listed below to perform initial configuration.</w:t>
      </w:r>
    </w:p>
    <w:p w14:paraId="0E9F731F" w14:textId="77777777" w:rsidR="00DC1928" w:rsidRDefault="00DC1928" w:rsidP="00DC1928">
      <w:pPr>
        <w:pStyle w:val="ConfigWindow"/>
      </w:pPr>
      <w:r>
        <w:t>Open configuration window</w:t>
      </w:r>
    </w:p>
    <w:p w14:paraId="161035B2" w14:textId="77777777" w:rsidR="000520C9" w:rsidRDefault="000520C9" w:rsidP="000520C9">
      <w:pPr>
        <w:pStyle w:val="BodyTextL25Bold"/>
      </w:pPr>
      <w:r>
        <w:t>Router R1</w:t>
      </w:r>
    </w:p>
    <w:p w14:paraId="06E8A171" w14:textId="77777777" w:rsidR="000520C9" w:rsidRPr="000520C9" w:rsidRDefault="000520C9" w:rsidP="000520C9">
      <w:pPr>
        <w:pStyle w:val="CMD"/>
      </w:pPr>
      <w:r w:rsidRPr="000520C9">
        <w:t>hostname R1</w:t>
      </w:r>
    </w:p>
    <w:p w14:paraId="2586333C" w14:textId="77777777" w:rsidR="000520C9" w:rsidRPr="000520C9" w:rsidRDefault="000520C9" w:rsidP="000520C9">
      <w:pPr>
        <w:pStyle w:val="CMD"/>
      </w:pPr>
      <w:r w:rsidRPr="000520C9">
        <w:t xml:space="preserve">no </w:t>
      </w:r>
      <w:proofErr w:type="spellStart"/>
      <w:r w:rsidRPr="000520C9">
        <w:t>ip</w:t>
      </w:r>
      <w:proofErr w:type="spellEnd"/>
      <w:r w:rsidRPr="000520C9">
        <w:t xml:space="preserve"> domain lookup</w:t>
      </w:r>
    </w:p>
    <w:p w14:paraId="28684DB4" w14:textId="77777777" w:rsidR="000520C9" w:rsidRPr="000520C9" w:rsidRDefault="000520C9" w:rsidP="000520C9">
      <w:pPr>
        <w:pStyle w:val="CMD"/>
      </w:pPr>
      <w:r w:rsidRPr="000520C9">
        <w:t>line con 0</w:t>
      </w:r>
    </w:p>
    <w:p w14:paraId="4479C21D" w14:textId="77777777" w:rsidR="000520C9" w:rsidRPr="000520C9" w:rsidRDefault="000520C9" w:rsidP="000520C9">
      <w:pPr>
        <w:pStyle w:val="CMD"/>
      </w:pPr>
      <w:r>
        <w:t xml:space="preserve"> </w:t>
      </w:r>
      <w:r w:rsidRPr="000520C9">
        <w:t>logging sync</w:t>
      </w:r>
    </w:p>
    <w:p w14:paraId="0E18B691" w14:textId="77777777" w:rsidR="000520C9" w:rsidRPr="000520C9" w:rsidRDefault="000520C9" w:rsidP="000520C9">
      <w:pPr>
        <w:pStyle w:val="CMD"/>
      </w:pPr>
      <w:r>
        <w:t xml:space="preserve"> </w:t>
      </w:r>
      <w:r w:rsidRPr="000520C9">
        <w:t>exec-time 0 0</w:t>
      </w:r>
    </w:p>
    <w:p w14:paraId="65209EF5" w14:textId="77777777" w:rsidR="000520C9" w:rsidRPr="000520C9" w:rsidRDefault="000520C9" w:rsidP="000520C9">
      <w:pPr>
        <w:pStyle w:val="CMD"/>
      </w:pPr>
      <w:r>
        <w:t xml:space="preserve"> </w:t>
      </w:r>
      <w:r w:rsidRPr="000520C9">
        <w:t>exit</w:t>
      </w:r>
    </w:p>
    <w:p w14:paraId="2F7F0561" w14:textId="77777777" w:rsidR="000520C9" w:rsidRPr="000520C9" w:rsidRDefault="000520C9" w:rsidP="000520C9">
      <w:pPr>
        <w:pStyle w:val="CMD"/>
      </w:pPr>
      <w:r w:rsidRPr="000520C9">
        <w:t>interface Loopback0</w:t>
      </w:r>
    </w:p>
    <w:p w14:paraId="36FE350D" w14:textId="77777777" w:rsidR="000520C9" w:rsidRPr="000520C9" w:rsidRDefault="000520C9" w:rsidP="000520C9">
      <w:pPr>
        <w:pStyle w:val="CMD"/>
      </w:pPr>
      <w:r w:rsidRPr="000520C9">
        <w:lastRenderedPageBreak/>
        <w:t xml:space="preserve"> </w:t>
      </w:r>
      <w:proofErr w:type="spellStart"/>
      <w:r w:rsidRPr="000520C9">
        <w:t>ip</w:t>
      </w:r>
      <w:proofErr w:type="spellEnd"/>
      <w:r w:rsidRPr="000520C9">
        <w:t xml:space="preserve"> address 192.168.1.1 255.255.255.224</w:t>
      </w:r>
    </w:p>
    <w:p w14:paraId="51461341" w14:textId="77777777" w:rsidR="000520C9" w:rsidRPr="000520C9" w:rsidRDefault="000520C9" w:rsidP="000520C9">
      <w:pPr>
        <w:pStyle w:val="CMD"/>
      </w:pPr>
      <w:r w:rsidRPr="000520C9">
        <w:t xml:space="preserve"> ipv6 address FE80::1:4 link-local</w:t>
      </w:r>
    </w:p>
    <w:p w14:paraId="085D9529" w14:textId="77777777" w:rsidR="000520C9" w:rsidRPr="000520C9" w:rsidRDefault="000520C9" w:rsidP="000520C9">
      <w:pPr>
        <w:pStyle w:val="CMD"/>
      </w:pPr>
      <w:r w:rsidRPr="000520C9">
        <w:t xml:space="preserve"> ipv6 address 2001:DB</w:t>
      </w:r>
      <w:proofErr w:type="gramStart"/>
      <w:r w:rsidRPr="000520C9">
        <w:t>8:ACAD</w:t>
      </w:r>
      <w:proofErr w:type="gramEnd"/>
      <w:r w:rsidRPr="000520C9">
        <w:t>:1000::1/64</w:t>
      </w:r>
    </w:p>
    <w:p w14:paraId="092FF2A1" w14:textId="77777777" w:rsidR="000520C9" w:rsidRPr="000520C9" w:rsidRDefault="000520C9" w:rsidP="000520C9">
      <w:pPr>
        <w:pStyle w:val="CMD"/>
      </w:pPr>
      <w:r w:rsidRPr="000520C9">
        <w:t xml:space="preserve"> no shut</w:t>
      </w:r>
    </w:p>
    <w:p w14:paraId="0F7BCED4" w14:textId="77777777" w:rsidR="000520C9" w:rsidRDefault="000520C9" w:rsidP="000520C9">
      <w:pPr>
        <w:pStyle w:val="CMD"/>
      </w:pPr>
      <w:r>
        <w:t>interface Loopback1</w:t>
      </w:r>
    </w:p>
    <w:p w14:paraId="1BBA414E" w14:textId="77777777" w:rsidR="000520C9" w:rsidRDefault="000520C9" w:rsidP="000520C9">
      <w:pPr>
        <w:pStyle w:val="CMD"/>
      </w:pPr>
      <w:r>
        <w:t xml:space="preserve"> </w:t>
      </w:r>
      <w:proofErr w:type="spellStart"/>
      <w:r>
        <w:t>ip</w:t>
      </w:r>
      <w:proofErr w:type="spellEnd"/>
      <w:r>
        <w:t xml:space="preserve"> address 192.168.1.65 255.255.255.192</w:t>
      </w:r>
    </w:p>
    <w:p w14:paraId="53682035" w14:textId="77777777" w:rsidR="000520C9" w:rsidRDefault="000520C9" w:rsidP="000520C9">
      <w:pPr>
        <w:pStyle w:val="CMD"/>
      </w:pPr>
      <w:r>
        <w:t xml:space="preserve"> ipv6 address FE80::1:5 link-local</w:t>
      </w:r>
    </w:p>
    <w:p w14:paraId="5CA8670C" w14:textId="77777777" w:rsidR="000520C9" w:rsidRDefault="000520C9" w:rsidP="000520C9">
      <w:pPr>
        <w:pStyle w:val="CMD"/>
      </w:pPr>
      <w:r>
        <w:t xml:space="preserve"> ipv6 address 2001:DB</w:t>
      </w:r>
      <w:proofErr w:type="gramStart"/>
      <w:r>
        <w:t>8:ACAD</w:t>
      </w:r>
      <w:proofErr w:type="gramEnd"/>
      <w:r>
        <w:t>:1001::1/64</w:t>
      </w:r>
    </w:p>
    <w:p w14:paraId="43861060" w14:textId="77777777" w:rsidR="000520C9" w:rsidRDefault="000520C9" w:rsidP="000520C9">
      <w:pPr>
        <w:pStyle w:val="CMD"/>
      </w:pPr>
      <w:r>
        <w:t xml:space="preserve"> no shut</w:t>
      </w:r>
    </w:p>
    <w:p w14:paraId="092F04A0" w14:textId="77777777" w:rsidR="000520C9" w:rsidRDefault="000520C9" w:rsidP="000520C9">
      <w:pPr>
        <w:pStyle w:val="CMD"/>
      </w:pPr>
      <w:r>
        <w:t>interface GigabitEthernet0/0/0</w:t>
      </w:r>
    </w:p>
    <w:p w14:paraId="6BD1281E" w14:textId="77777777" w:rsidR="000520C9" w:rsidRDefault="000520C9" w:rsidP="000520C9">
      <w:pPr>
        <w:pStyle w:val="CMD"/>
      </w:pPr>
      <w:r>
        <w:t xml:space="preserve"> </w:t>
      </w:r>
      <w:proofErr w:type="spellStart"/>
      <w:r>
        <w:t>ip</w:t>
      </w:r>
      <w:proofErr w:type="spellEnd"/>
      <w:r>
        <w:t xml:space="preserve"> address 10.1.2.1 255.255.255.0</w:t>
      </w:r>
    </w:p>
    <w:p w14:paraId="51FCF75D" w14:textId="77777777" w:rsidR="000520C9" w:rsidRDefault="000520C9" w:rsidP="000520C9">
      <w:pPr>
        <w:pStyle w:val="CMD"/>
      </w:pPr>
      <w:r>
        <w:t xml:space="preserve"> ipv6 address FE80::1:1 link-local</w:t>
      </w:r>
    </w:p>
    <w:p w14:paraId="70AA9D59" w14:textId="77777777" w:rsidR="000520C9" w:rsidRDefault="000520C9" w:rsidP="000520C9">
      <w:pPr>
        <w:pStyle w:val="CMD"/>
      </w:pPr>
      <w:r>
        <w:t xml:space="preserve"> ipv6 address 2001:DB</w:t>
      </w:r>
      <w:proofErr w:type="gramStart"/>
      <w:r>
        <w:t>8:ACAD</w:t>
      </w:r>
      <w:proofErr w:type="gramEnd"/>
      <w:r>
        <w:t>:1012::1/64</w:t>
      </w:r>
    </w:p>
    <w:p w14:paraId="5C63551E" w14:textId="77777777" w:rsidR="000520C9" w:rsidRDefault="000520C9" w:rsidP="000520C9">
      <w:pPr>
        <w:pStyle w:val="CMD"/>
      </w:pPr>
      <w:r>
        <w:t xml:space="preserve"> no shut</w:t>
      </w:r>
    </w:p>
    <w:p w14:paraId="69C54E6A" w14:textId="77777777" w:rsidR="000520C9" w:rsidRDefault="000520C9" w:rsidP="000520C9">
      <w:pPr>
        <w:pStyle w:val="CMD"/>
      </w:pPr>
      <w:r>
        <w:t>interface Serial0/1/0</w:t>
      </w:r>
    </w:p>
    <w:p w14:paraId="515E35A3" w14:textId="77777777" w:rsidR="000520C9" w:rsidRDefault="000520C9" w:rsidP="000520C9">
      <w:pPr>
        <w:pStyle w:val="CMD"/>
      </w:pPr>
      <w:r>
        <w:t xml:space="preserve"> </w:t>
      </w:r>
      <w:proofErr w:type="spellStart"/>
      <w:r>
        <w:t>ip</w:t>
      </w:r>
      <w:proofErr w:type="spellEnd"/>
      <w:r>
        <w:t xml:space="preserve"> address 10.1.3.1 255.255.255.128</w:t>
      </w:r>
    </w:p>
    <w:p w14:paraId="263C9518" w14:textId="77777777" w:rsidR="000520C9" w:rsidRDefault="000520C9" w:rsidP="000520C9">
      <w:pPr>
        <w:pStyle w:val="CMD"/>
      </w:pPr>
      <w:r>
        <w:t xml:space="preserve"> ipv6 address FE80::1:2 link-local</w:t>
      </w:r>
    </w:p>
    <w:p w14:paraId="7D307C40" w14:textId="77777777" w:rsidR="000520C9" w:rsidRDefault="000520C9" w:rsidP="000520C9">
      <w:pPr>
        <w:pStyle w:val="CMD"/>
      </w:pPr>
      <w:r>
        <w:t xml:space="preserve"> ipv6 address 2001:DB</w:t>
      </w:r>
      <w:proofErr w:type="gramStart"/>
      <w:r>
        <w:t>8:ACAD</w:t>
      </w:r>
      <w:proofErr w:type="gramEnd"/>
      <w:r>
        <w:t>:1013::1/64</w:t>
      </w:r>
    </w:p>
    <w:p w14:paraId="481BAED7" w14:textId="77777777" w:rsidR="000520C9" w:rsidRDefault="000520C9" w:rsidP="000520C9">
      <w:pPr>
        <w:pStyle w:val="CMD"/>
      </w:pPr>
      <w:r>
        <w:t xml:space="preserve"> no shut</w:t>
      </w:r>
    </w:p>
    <w:p w14:paraId="690F573A" w14:textId="77777777" w:rsidR="000520C9" w:rsidRDefault="000520C9" w:rsidP="000520C9">
      <w:pPr>
        <w:pStyle w:val="CMD"/>
      </w:pPr>
      <w:r>
        <w:t>interface Serial0/1/1</w:t>
      </w:r>
    </w:p>
    <w:p w14:paraId="0C924635" w14:textId="77777777" w:rsidR="000520C9" w:rsidRDefault="000520C9" w:rsidP="000520C9">
      <w:pPr>
        <w:pStyle w:val="CMD"/>
      </w:pPr>
      <w:r>
        <w:t xml:space="preserve"> </w:t>
      </w:r>
      <w:proofErr w:type="spellStart"/>
      <w:r>
        <w:t>ip</w:t>
      </w:r>
      <w:proofErr w:type="spellEnd"/>
      <w:r>
        <w:t xml:space="preserve"> address 10.1.3.129 255.255.255.128</w:t>
      </w:r>
    </w:p>
    <w:p w14:paraId="629C1593" w14:textId="77777777" w:rsidR="000520C9" w:rsidRDefault="000520C9" w:rsidP="000520C9">
      <w:pPr>
        <w:pStyle w:val="CMD"/>
      </w:pPr>
      <w:r>
        <w:t xml:space="preserve"> ipv6 address FE80::1:3 link-local</w:t>
      </w:r>
    </w:p>
    <w:p w14:paraId="18F49CB2" w14:textId="77777777" w:rsidR="000520C9" w:rsidRDefault="000520C9" w:rsidP="000520C9">
      <w:pPr>
        <w:pStyle w:val="CMD"/>
      </w:pPr>
      <w:r>
        <w:t xml:space="preserve"> ipv6 address 2001:DB</w:t>
      </w:r>
      <w:proofErr w:type="gramStart"/>
      <w:r>
        <w:t>8:ACAD</w:t>
      </w:r>
      <w:proofErr w:type="gramEnd"/>
      <w:r>
        <w:t>:1014::1/64</w:t>
      </w:r>
    </w:p>
    <w:p w14:paraId="7B2C088A" w14:textId="77777777" w:rsidR="000520C9" w:rsidRDefault="000520C9" w:rsidP="001F137D">
      <w:pPr>
        <w:pStyle w:val="CMD"/>
      </w:pPr>
      <w:r>
        <w:t xml:space="preserve"> no shut</w:t>
      </w:r>
    </w:p>
    <w:p w14:paraId="635098F5" w14:textId="77777777" w:rsidR="000520C9" w:rsidRDefault="000520C9" w:rsidP="000520C9">
      <w:pPr>
        <w:pStyle w:val="BodyTextL25Bold"/>
      </w:pPr>
      <w:r>
        <w:t>Router R2</w:t>
      </w:r>
    </w:p>
    <w:p w14:paraId="2608CE8A" w14:textId="77777777" w:rsidR="000520C9" w:rsidRDefault="000520C9" w:rsidP="000520C9">
      <w:pPr>
        <w:pStyle w:val="CMD"/>
      </w:pPr>
      <w:r>
        <w:t>hostname R2</w:t>
      </w:r>
    </w:p>
    <w:p w14:paraId="3AE84E50" w14:textId="77777777" w:rsidR="000520C9" w:rsidRDefault="000520C9" w:rsidP="000520C9">
      <w:pPr>
        <w:pStyle w:val="CMD"/>
      </w:pPr>
      <w:r>
        <w:t xml:space="preserve">no </w:t>
      </w:r>
      <w:proofErr w:type="spellStart"/>
      <w:r>
        <w:t>ip</w:t>
      </w:r>
      <w:proofErr w:type="spellEnd"/>
      <w:r>
        <w:t xml:space="preserve"> domain lookup</w:t>
      </w:r>
    </w:p>
    <w:p w14:paraId="7D112628" w14:textId="77777777" w:rsidR="000520C9" w:rsidRDefault="000520C9" w:rsidP="000520C9">
      <w:pPr>
        <w:pStyle w:val="CMD"/>
      </w:pPr>
      <w:r>
        <w:t>line con 0</w:t>
      </w:r>
    </w:p>
    <w:p w14:paraId="15F1B73B" w14:textId="77777777" w:rsidR="000520C9" w:rsidRDefault="000520C9" w:rsidP="000520C9">
      <w:pPr>
        <w:pStyle w:val="CMD"/>
      </w:pPr>
      <w:r>
        <w:t xml:space="preserve"> logging sync</w:t>
      </w:r>
    </w:p>
    <w:p w14:paraId="750F1F15" w14:textId="77777777" w:rsidR="000520C9" w:rsidRDefault="000520C9" w:rsidP="000520C9">
      <w:pPr>
        <w:pStyle w:val="CMD"/>
      </w:pPr>
      <w:r>
        <w:t xml:space="preserve"> exec-time 0 0</w:t>
      </w:r>
    </w:p>
    <w:p w14:paraId="602861DC" w14:textId="77777777" w:rsidR="000520C9" w:rsidRDefault="000520C9" w:rsidP="000520C9">
      <w:pPr>
        <w:pStyle w:val="CMD"/>
      </w:pPr>
      <w:r>
        <w:t xml:space="preserve"> exit</w:t>
      </w:r>
    </w:p>
    <w:p w14:paraId="083F313B" w14:textId="77777777" w:rsidR="000520C9" w:rsidRDefault="000520C9" w:rsidP="000520C9">
      <w:pPr>
        <w:pStyle w:val="CMD"/>
      </w:pPr>
      <w:r>
        <w:t>interface Loopback0</w:t>
      </w:r>
    </w:p>
    <w:p w14:paraId="7B506505" w14:textId="77777777" w:rsidR="000520C9" w:rsidRDefault="000520C9" w:rsidP="000520C9">
      <w:pPr>
        <w:pStyle w:val="CMD"/>
      </w:pPr>
      <w:r>
        <w:t xml:space="preserve"> </w:t>
      </w:r>
      <w:proofErr w:type="spellStart"/>
      <w:r>
        <w:t>ip</w:t>
      </w:r>
      <w:proofErr w:type="spellEnd"/>
      <w:r>
        <w:t xml:space="preserve"> address 192.168.2.1 255.255.255.224</w:t>
      </w:r>
    </w:p>
    <w:p w14:paraId="564060AF" w14:textId="77777777" w:rsidR="000520C9" w:rsidRDefault="000520C9" w:rsidP="000520C9">
      <w:pPr>
        <w:pStyle w:val="CMD"/>
      </w:pPr>
      <w:r>
        <w:t xml:space="preserve"> ipv6 address FE80::2:3 link-local</w:t>
      </w:r>
    </w:p>
    <w:p w14:paraId="7EC9FAC1" w14:textId="77777777" w:rsidR="000520C9" w:rsidRDefault="000520C9" w:rsidP="000520C9">
      <w:pPr>
        <w:pStyle w:val="CMD"/>
      </w:pPr>
      <w:r>
        <w:t xml:space="preserve"> ipv6 address 2001:DB</w:t>
      </w:r>
      <w:proofErr w:type="gramStart"/>
      <w:r>
        <w:t>8:ACAD</w:t>
      </w:r>
      <w:proofErr w:type="gramEnd"/>
      <w:r>
        <w:t>:2000::1/64</w:t>
      </w:r>
    </w:p>
    <w:p w14:paraId="25A5AE82" w14:textId="77777777" w:rsidR="000520C9" w:rsidRDefault="000520C9" w:rsidP="000520C9">
      <w:pPr>
        <w:pStyle w:val="CMD"/>
      </w:pPr>
      <w:r>
        <w:t xml:space="preserve"> no shut</w:t>
      </w:r>
    </w:p>
    <w:p w14:paraId="60247662" w14:textId="77777777" w:rsidR="000520C9" w:rsidRDefault="000520C9" w:rsidP="000520C9">
      <w:pPr>
        <w:pStyle w:val="CMD"/>
      </w:pPr>
      <w:r>
        <w:t>interface Loopback1</w:t>
      </w:r>
    </w:p>
    <w:p w14:paraId="71DE808A" w14:textId="77777777" w:rsidR="000520C9" w:rsidRDefault="000520C9" w:rsidP="000520C9">
      <w:pPr>
        <w:pStyle w:val="CMD"/>
      </w:pPr>
      <w:r>
        <w:t xml:space="preserve"> </w:t>
      </w:r>
      <w:proofErr w:type="spellStart"/>
      <w:r>
        <w:t>ip</w:t>
      </w:r>
      <w:proofErr w:type="spellEnd"/>
      <w:r>
        <w:t xml:space="preserve"> address 192.168.2.65 255.255.255.192</w:t>
      </w:r>
    </w:p>
    <w:p w14:paraId="7FF62065" w14:textId="77777777" w:rsidR="000520C9" w:rsidRDefault="000520C9" w:rsidP="000520C9">
      <w:pPr>
        <w:pStyle w:val="CMD"/>
      </w:pPr>
      <w:r>
        <w:t xml:space="preserve"> ipv6 address FE80::2:4 link-local</w:t>
      </w:r>
    </w:p>
    <w:p w14:paraId="2045C30C" w14:textId="77777777" w:rsidR="000520C9" w:rsidRDefault="000520C9" w:rsidP="000520C9">
      <w:pPr>
        <w:pStyle w:val="CMD"/>
      </w:pPr>
      <w:r>
        <w:t xml:space="preserve"> ipv6 address 2001:DB</w:t>
      </w:r>
      <w:proofErr w:type="gramStart"/>
      <w:r>
        <w:t>8:ACAD</w:t>
      </w:r>
      <w:proofErr w:type="gramEnd"/>
      <w:r>
        <w:t>:2001::1/64</w:t>
      </w:r>
    </w:p>
    <w:p w14:paraId="2F585CAE" w14:textId="77777777" w:rsidR="000520C9" w:rsidRDefault="000520C9" w:rsidP="000520C9">
      <w:pPr>
        <w:pStyle w:val="CMD"/>
      </w:pPr>
      <w:r>
        <w:t xml:space="preserve"> no shut</w:t>
      </w:r>
    </w:p>
    <w:p w14:paraId="6BE85753" w14:textId="77777777" w:rsidR="000520C9" w:rsidRDefault="000520C9" w:rsidP="000520C9">
      <w:pPr>
        <w:pStyle w:val="CMD"/>
      </w:pPr>
      <w:r>
        <w:t>interface GigabitEthernet0/0/0</w:t>
      </w:r>
    </w:p>
    <w:p w14:paraId="4B6AFC5E" w14:textId="77777777" w:rsidR="000520C9" w:rsidRDefault="000520C9" w:rsidP="000520C9">
      <w:pPr>
        <w:pStyle w:val="CMD"/>
      </w:pPr>
      <w:r>
        <w:t xml:space="preserve"> </w:t>
      </w:r>
      <w:proofErr w:type="spellStart"/>
      <w:r>
        <w:t>ip</w:t>
      </w:r>
      <w:proofErr w:type="spellEnd"/>
      <w:r>
        <w:t xml:space="preserve"> address 10.1.2.2 255.255.255.0</w:t>
      </w:r>
    </w:p>
    <w:p w14:paraId="62608DAB" w14:textId="77777777" w:rsidR="000520C9" w:rsidRDefault="000520C9" w:rsidP="000520C9">
      <w:pPr>
        <w:pStyle w:val="CMD"/>
      </w:pPr>
      <w:r>
        <w:t xml:space="preserve"> ipv6 address FE80::2:1 link-local</w:t>
      </w:r>
    </w:p>
    <w:p w14:paraId="2D27CC10" w14:textId="77777777" w:rsidR="000520C9" w:rsidRDefault="000520C9" w:rsidP="000520C9">
      <w:pPr>
        <w:pStyle w:val="CMD"/>
      </w:pPr>
      <w:r>
        <w:t xml:space="preserve"> ipv6 address 2001:DB</w:t>
      </w:r>
      <w:proofErr w:type="gramStart"/>
      <w:r>
        <w:t>8:ACAD</w:t>
      </w:r>
      <w:proofErr w:type="gramEnd"/>
      <w:r>
        <w:t>:1012::2/64</w:t>
      </w:r>
    </w:p>
    <w:p w14:paraId="6ACC4DB6" w14:textId="77777777" w:rsidR="000520C9" w:rsidRDefault="000520C9" w:rsidP="000520C9">
      <w:pPr>
        <w:pStyle w:val="CMD"/>
      </w:pPr>
      <w:r>
        <w:lastRenderedPageBreak/>
        <w:t xml:space="preserve"> no shut</w:t>
      </w:r>
    </w:p>
    <w:p w14:paraId="3ACE3F65" w14:textId="77777777" w:rsidR="000520C9" w:rsidRDefault="000520C9" w:rsidP="000520C9">
      <w:pPr>
        <w:pStyle w:val="CMD"/>
      </w:pPr>
      <w:r>
        <w:t>interface GigabitEthernet0/0/1</w:t>
      </w:r>
    </w:p>
    <w:p w14:paraId="1562DE56" w14:textId="77777777" w:rsidR="000520C9" w:rsidRDefault="000520C9" w:rsidP="000520C9">
      <w:pPr>
        <w:pStyle w:val="CMD"/>
      </w:pPr>
      <w:r>
        <w:t xml:space="preserve"> </w:t>
      </w:r>
      <w:proofErr w:type="spellStart"/>
      <w:r>
        <w:t>ip</w:t>
      </w:r>
      <w:proofErr w:type="spellEnd"/>
      <w:r>
        <w:t xml:space="preserve"> address 10.2.3.2 255.255.255.0</w:t>
      </w:r>
    </w:p>
    <w:p w14:paraId="0CF83827" w14:textId="77777777" w:rsidR="000520C9" w:rsidRDefault="000520C9" w:rsidP="000520C9">
      <w:pPr>
        <w:pStyle w:val="CMD"/>
      </w:pPr>
      <w:r>
        <w:t xml:space="preserve"> ipv6 address FE80::2:2 link-local</w:t>
      </w:r>
    </w:p>
    <w:p w14:paraId="298ED868" w14:textId="77777777" w:rsidR="000520C9" w:rsidRDefault="000520C9" w:rsidP="000520C9">
      <w:pPr>
        <w:pStyle w:val="CMD"/>
      </w:pPr>
      <w:r>
        <w:t xml:space="preserve"> ipv6 address 2001:DB</w:t>
      </w:r>
      <w:proofErr w:type="gramStart"/>
      <w:r>
        <w:t>8:ACAD</w:t>
      </w:r>
      <w:proofErr w:type="gramEnd"/>
      <w:r>
        <w:t>:1023::2/64</w:t>
      </w:r>
    </w:p>
    <w:p w14:paraId="6810D603" w14:textId="77777777" w:rsidR="000520C9" w:rsidRDefault="000520C9" w:rsidP="000520C9">
      <w:pPr>
        <w:pStyle w:val="CMD"/>
      </w:pPr>
      <w:r>
        <w:t xml:space="preserve"> no shut</w:t>
      </w:r>
    </w:p>
    <w:p w14:paraId="68EF0ED3" w14:textId="77777777" w:rsidR="000520C9" w:rsidRDefault="000520C9" w:rsidP="000520C9">
      <w:pPr>
        <w:pStyle w:val="BodyTextL25Bold"/>
      </w:pPr>
      <w:r>
        <w:t>Router R3</w:t>
      </w:r>
    </w:p>
    <w:p w14:paraId="36189769" w14:textId="77777777" w:rsidR="000520C9" w:rsidRDefault="000520C9" w:rsidP="000520C9">
      <w:pPr>
        <w:pStyle w:val="CMD"/>
      </w:pPr>
      <w:r>
        <w:t>hostname R3</w:t>
      </w:r>
    </w:p>
    <w:p w14:paraId="68755A0E" w14:textId="77777777" w:rsidR="000520C9" w:rsidRDefault="000520C9" w:rsidP="000520C9">
      <w:pPr>
        <w:pStyle w:val="CMD"/>
      </w:pPr>
      <w:r>
        <w:t xml:space="preserve">no </w:t>
      </w:r>
      <w:proofErr w:type="spellStart"/>
      <w:r>
        <w:t>ip</w:t>
      </w:r>
      <w:proofErr w:type="spellEnd"/>
      <w:r>
        <w:t xml:space="preserve"> domain lookup</w:t>
      </w:r>
    </w:p>
    <w:p w14:paraId="790CACCA" w14:textId="77777777" w:rsidR="000520C9" w:rsidRDefault="000520C9" w:rsidP="000520C9">
      <w:pPr>
        <w:pStyle w:val="CMD"/>
      </w:pPr>
      <w:r>
        <w:t>line con 0</w:t>
      </w:r>
    </w:p>
    <w:p w14:paraId="764DBC30" w14:textId="77777777" w:rsidR="000520C9" w:rsidRDefault="000520C9" w:rsidP="000520C9">
      <w:pPr>
        <w:pStyle w:val="CMD"/>
      </w:pPr>
      <w:r>
        <w:t xml:space="preserve"> logging sync</w:t>
      </w:r>
    </w:p>
    <w:p w14:paraId="1F39728E" w14:textId="77777777" w:rsidR="000520C9" w:rsidRDefault="000520C9" w:rsidP="000520C9">
      <w:pPr>
        <w:pStyle w:val="CMD"/>
      </w:pPr>
      <w:r>
        <w:t xml:space="preserve"> exec-time 0 0</w:t>
      </w:r>
    </w:p>
    <w:p w14:paraId="79EC6176" w14:textId="77777777" w:rsidR="000520C9" w:rsidRDefault="000520C9" w:rsidP="000520C9">
      <w:pPr>
        <w:pStyle w:val="CMD"/>
      </w:pPr>
      <w:r>
        <w:t xml:space="preserve"> exit</w:t>
      </w:r>
    </w:p>
    <w:p w14:paraId="7C63EEB0" w14:textId="77777777" w:rsidR="000520C9" w:rsidRDefault="000520C9" w:rsidP="000520C9">
      <w:pPr>
        <w:pStyle w:val="CMD"/>
      </w:pPr>
      <w:r>
        <w:t>interface Loopback0</w:t>
      </w:r>
    </w:p>
    <w:p w14:paraId="20C8DBD6" w14:textId="77777777" w:rsidR="000520C9" w:rsidRDefault="000520C9" w:rsidP="000520C9">
      <w:pPr>
        <w:pStyle w:val="CMD"/>
      </w:pPr>
      <w:r>
        <w:t xml:space="preserve"> </w:t>
      </w:r>
      <w:proofErr w:type="spellStart"/>
      <w:r>
        <w:t>ip</w:t>
      </w:r>
      <w:proofErr w:type="spellEnd"/>
      <w:r>
        <w:t xml:space="preserve"> address 192.168.3.1 255.255.255.224</w:t>
      </w:r>
    </w:p>
    <w:p w14:paraId="54A66AFF" w14:textId="77777777" w:rsidR="000520C9" w:rsidRDefault="000520C9" w:rsidP="000520C9">
      <w:pPr>
        <w:pStyle w:val="CMD"/>
      </w:pPr>
      <w:r>
        <w:t xml:space="preserve"> ipv6 address FE80::3:4 link-local</w:t>
      </w:r>
    </w:p>
    <w:p w14:paraId="0F6392B4" w14:textId="77777777" w:rsidR="000520C9" w:rsidRDefault="000520C9" w:rsidP="000520C9">
      <w:pPr>
        <w:pStyle w:val="CMD"/>
      </w:pPr>
      <w:r>
        <w:t xml:space="preserve"> ipv6 address 2001:DB</w:t>
      </w:r>
      <w:proofErr w:type="gramStart"/>
      <w:r>
        <w:t>8:ACAD</w:t>
      </w:r>
      <w:proofErr w:type="gramEnd"/>
      <w:r>
        <w:t>:3000::1/64</w:t>
      </w:r>
    </w:p>
    <w:p w14:paraId="79FFC39A" w14:textId="77777777" w:rsidR="000520C9" w:rsidRDefault="000520C9" w:rsidP="00DC1928">
      <w:pPr>
        <w:pStyle w:val="CMD"/>
      </w:pPr>
      <w:r>
        <w:t xml:space="preserve"> no shut</w:t>
      </w:r>
    </w:p>
    <w:p w14:paraId="63FFDE55" w14:textId="77777777" w:rsidR="000520C9" w:rsidRDefault="000520C9" w:rsidP="000520C9">
      <w:pPr>
        <w:pStyle w:val="CMD"/>
      </w:pPr>
      <w:r>
        <w:t>interface Loopback1</w:t>
      </w:r>
    </w:p>
    <w:p w14:paraId="6A015897" w14:textId="77777777" w:rsidR="000520C9" w:rsidRDefault="000520C9" w:rsidP="000520C9">
      <w:pPr>
        <w:pStyle w:val="CMD"/>
      </w:pPr>
      <w:r>
        <w:t xml:space="preserve"> </w:t>
      </w:r>
      <w:proofErr w:type="spellStart"/>
      <w:r>
        <w:t>ip</w:t>
      </w:r>
      <w:proofErr w:type="spellEnd"/>
      <w:r>
        <w:t xml:space="preserve"> address 192.168.3.65 255.255.255.192</w:t>
      </w:r>
    </w:p>
    <w:p w14:paraId="50B08068" w14:textId="77777777" w:rsidR="000520C9" w:rsidRDefault="000520C9" w:rsidP="000520C9">
      <w:pPr>
        <w:pStyle w:val="CMD"/>
      </w:pPr>
      <w:r>
        <w:t xml:space="preserve"> ipv6 address FE80::3:5 link-local</w:t>
      </w:r>
    </w:p>
    <w:p w14:paraId="1E3AF0AC" w14:textId="77777777" w:rsidR="000520C9" w:rsidRDefault="000520C9" w:rsidP="000520C9">
      <w:pPr>
        <w:pStyle w:val="CMD"/>
      </w:pPr>
      <w:r>
        <w:t xml:space="preserve"> ipv6 address 2001:DB</w:t>
      </w:r>
      <w:proofErr w:type="gramStart"/>
      <w:r>
        <w:t>8:ACAD</w:t>
      </w:r>
      <w:proofErr w:type="gramEnd"/>
      <w:r>
        <w:t>:3001::1/64</w:t>
      </w:r>
    </w:p>
    <w:p w14:paraId="562FB69F" w14:textId="77777777" w:rsidR="000520C9" w:rsidRDefault="000520C9" w:rsidP="00DC1928">
      <w:pPr>
        <w:pStyle w:val="CMD"/>
      </w:pPr>
      <w:r>
        <w:t xml:space="preserve"> no shut</w:t>
      </w:r>
    </w:p>
    <w:p w14:paraId="7F7DDE2E" w14:textId="77777777" w:rsidR="000520C9" w:rsidRDefault="000520C9" w:rsidP="000520C9">
      <w:pPr>
        <w:pStyle w:val="CMD"/>
      </w:pPr>
      <w:r>
        <w:t>interface GigabitEthernet0/0/0</w:t>
      </w:r>
    </w:p>
    <w:p w14:paraId="1AC1848C" w14:textId="77777777" w:rsidR="000520C9" w:rsidRDefault="000520C9" w:rsidP="000520C9">
      <w:pPr>
        <w:pStyle w:val="CMD"/>
      </w:pPr>
      <w:r>
        <w:t xml:space="preserve"> </w:t>
      </w:r>
      <w:proofErr w:type="spellStart"/>
      <w:r>
        <w:t>ip</w:t>
      </w:r>
      <w:proofErr w:type="spellEnd"/>
      <w:r>
        <w:t xml:space="preserve"> address 10.2.3.3 255.255.255.0</w:t>
      </w:r>
    </w:p>
    <w:p w14:paraId="0D06AFD3" w14:textId="77777777" w:rsidR="000520C9" w:rsidRDefault="000520C9" w:rsidP="000520C9">
      <w:pPr>
        <w:pStyle w:val="CMD"/>
      </w:pPr>
      <w:r>
        <w:t xml:space="preserve"> negotiation auto</w:t>
      </w:r>
    </w:p>
    <w:p w14:paraId="5493F7A2" w14:textId="77777777" w:rsidR="000520C9" w:rsidRDefault="000520C9" w:rsidP="000520C9">
      <w:pPr>
        <w:pStyle w:val="CMD"/>
      </w:pPr>
      <w:r>
        <w:t xml:space="preserve"> ipv6 address FE80::3:1 link-local</w:t>
      </w:r>
    </w:p>
    <w:p w14:paraId="4B8FF4B7" w14:textId="77777777" w:rsidR="000520C9" w:rsidRDefault="000520C9" w:rsidP="000520C9">
      <w:pPr>
        <w:pStyle w:val="CMD"/>
      </w:pPr>
      <w:r>
        <w:t xml:space="preserve"> ipv6 address 2001:DB</w:t>
      </w:r>
      <w:proofErr w:type="gramStart"/>
      <w:r>
        <w:t>8:ACAD</w:t>
      </w:r>
      <w:proofErr w:type="gramEnd"/>
      <w:r>
        <w:t>:1023::3/64</w:t>
      </w:r>
    </w:p>
    <w:p w14:paraId="6CABFBC6" w14:textId="77777777" w:rsidR="000520C9" w:rsidRDefault="000520C9" w:rsidP="00DC1928">
      <w:pPr>
        <w:pStyle w:val="CMD"/>
      </w:pPr>
      <w:r>
        <w:t xml:space="preserve"> no shut</w:t>
      </w:r>
    </w:p>
    <w:p w14:paraId="1CE6DF55" w14:textId="77777777" w:rsidR="000520C9" w:rsidRDefault="000520C9" w:rsidP="000520C9">
      <w:pPr>
        <w:pStyle w:val="CMD"/>
      </w:pPr>
      <w:r>
        <w:t>interface Serial0/1/0</w:t>
      </w:r>
    </w:p>
    <w:p w14:paraId="601271DB" w14:textId="77777777" w:rsidR="000520C9" w:rsidRDefault="000520C9" w:rsidP="000520C9">
      <w:pPr>
        <w:pStyle w:val="CMD"/>
      </w:pPr>
      <w:r>
        <w:t xml:space="preserve"> </w:t>
      </w:r>
      <w:proofErr w:type="spellStart"/>
      <w:r>
        <w:t>ip</w:t>
      </w:r>
      <w:proofErr w:type="spellEnd"/>
      <w:r>
        <w:t xml:space="preserve"> address 10.1.3.3 255.255.255.128</w:t>
      </w:r>
    </w:p>
    <w:p w14:paraId="3EA6BE51" w14:textId="77777777" w:rsidR="000520C9" w:rsidRDefault="000520C9" w:rsidP="000520C9">
      <w:pPr>
        <w:pStyle w:val="CMD"/>
      </w:pPr>
      <w:r>
        <w:t xml:space="preserve"> ipv6 address FE80::3:2 link-local</w:t>
      </w:r>
    </w:p>
    <w:p w14:paraId="1DE00883" w14:textId="77777777" w:rsidR="000520C9" w:rsidRDefault="000520C9" w:rsidP="000520C9">
      <w:pPr>
        <w:pStyle w:val="CMD"/>
      </w:pPr>
      <w:r>
        <w:t xml:space="preserve"> ipv6 address 2001:DB</w:t>
      </w:r>
      <w:proofErr w:type="gramStart"/>
      <w:r>
        <w:t>8:ACAD</w:t>
      </w:r>
      <w:proofErr w:type="gramEnd"/>
      <w:r>
        <w:t>:1013::3/64</w:t>
      </w:r>
    </w:p>
    <w:p w14:paraId="36B35053" w14:textId="77777777" w:rsidR="000520C9" w:rsidRDefault="000520C9" w:rsidP="00DC1928">
      <w:pPr>
        <w:pStyle w:val="CMD"/>
      </w:pPr>
      <w:r>
        <w:t xml:space="preserve"> no shut</w:t>
      </w:r>
    </w:p>
    <w:p w14:paraId="181D459D" w14:textId="77777777" w:rsidR="000520C9" w:rsidRDefault="000520C9" w:rsidP="000520C9">
      <w:pPr>
        <w:pStyle w:val="CMD"/>
      </w:pPr>
      <w:r>
        <w:t>interface Serial0/1/1</w:t>
      </w:r>
    </w:p>
    <w:p w14:paraId="36045A1F" w14:textId="77777777" w:rsidR="000520C9" w:rsidRDefault="000520C9" w:rsidP="000520C9">
      <w:pPr>
        <w:pStyle w:val="CMD"/>
      </w:pPr>
      <w:r>
        <w:t xml:space="preserve"> </w:t>
      </w:r>
      <w:proofErr w:type="spellStart"/>
      <w:r>
        <w:t>ip</w:t>
      </w:r>
      <w:proofErr w:type="spellEnd"/>
      <w:r>
        <w:t xml:space="preserve"> address 10.1.3.130 255.255.255.128</w:t>
      </w:r>
    </w:p>
    <w:p w14:paraId="6002390B" w14:textId="77777777" w:rsidR="000520C9" w:rsidRDefault="000520C9" w:rsidP="000520C9">
      <w:pPr>
        <w:pStyle w:val="CMD"/>
      </w:pPr>
      <w:r>
        <w:t xml:space="preserve"> ipv6 address FE80::3:3 link-local</w:t>
      </w:r>
    </w:p>
    <w:p w14:paraId="50533668" w14:textId="77777777" w:rsidR="000520C9" w:rsidRDefault="000520C9" w:rsidP="000520C9">
      <w:pPr>
        <w:pStyle w:val="CMD"/>
      </w:pPr>
      <w:r>
        <w:t xml:space="preserve"> ipv6 address 2001:DB</w:t>
      </w:r>
      <w:proofErr w:type="gramStart"/>
      <w:r>
        <w:t>8:ACAD</w:t>
      </w:r>
      <w:proofErr w:type="gramEnd"/>
      <w:r>
        <w:t>:1014::3/64</w:t>
      </w:r>
    </w:p>
    <w:p w14:paraId="235B24B3" w14:textId="77777777" w:rsidR="000520C9" w:rsidRDefault="000520C9" w:rsidP="00DC1928">
      <w:pPr>
        <w:pStyle w:val="CMD"/>
      </w:pPr>
      <w:r>
        <w:t xml:space="preserve"> no shut</w:t>
      </w:r>
    </w:p>
    <w:p w14:paraId="7A9BB699" w14:textId="77777777" w:rsidR="00AB069C" w:rsidRDefault="00AB069C" w:rsidP="00AB069C">
      <w:pPr>
        <w:pStyle w:val="SubStepAlpha"/>
      </w:pPr>
      <w:r>
        <w:t>Save the running configuration to startup-config.</w:t>
      </w:r>
    </w:p>
    <w:p w14:paraId="42B9080A" w14:textId="77777777" w:rsidR="00DC1928" w:rsidRDefault="00DC1928" w:rsidP="00DC1928">
      <w:pPr>
        <w:pStyle w:val="ConfigWindow"/>
      </w:pPr>
      <w:r>
        <w:t>Close configuration window</w:t>
      </w:r>
    </w:p>
    <w:p w14:paraId="4F76363B" w14:textId="77777777" w:rsidR="00AB069C" w:rsidRDefault="00AB069C" w:rsidP="00DC1928">
      <w:pPr>
        <w:pStyle w:val="Heading2"/>
        <w:spacing w:before="120"/>
      </w:pPr>
      <w:r>
        <w:t>Configure MP-BGP on all Routers</w:t>
      </w:r>
    </w:p>
    <w:p w14:paraId="050B6408" w14:textId="77777777" w:rsidR="00AB069C" w:rsidRDefault="00AB069C" w:rsidP="00DC1928">
      <w:pPr>
        <w:pStyle w:val="Heading3"/>
      </w:pPr>
      <w:r>
        <w:t xml:space="preserve">Implement </w:t>
      </w:r>
      <w:proofErr w:type="spellStart"/>
      <w:r>
        <w:t>eBGP</w:t>
      </w:r>
      <w:proofErr w:type="spellEnd"/>
      <w:r>
        <w:t xml:space="preserve"> and neighbor relationships on R1 for IPv4 and IPv6.</w:t>
      </w:r>
    </w:p>
    <w:p w14:paraId="21093E48" w14:textId="77777777" w:rsidR="00AB069C" w:rsidRDefault="00AB069C" w:rsidP="00DC1928">
      <w:pPr>
        <w:pStyle w:val="SubStepAlpha"/>
        <w:spacing w:after="0"/>
      </w:pPr>
      <w:r>
        <w:t>Enable IPv6 routing.</w:t>
      </w:r>
    </w:p>
    <w:p w14:paraId="7AA70C8C" w14:textId="77777777" w:rsidR="00DC1928" w:rsidRDefault="00DC1928" w:rsidP="00DC1928">
      <w:pPr>
        <w:pStyle w:val="ConfigWindow"/>
      </w:pPr>
      <w:r>
        <w:t>Open configuration window</w:t>
      </w:r>
    </w:p>
    <w:p w14:paraId="75994021" w14:textId="77777777" w:rsidR="00AB069C" w:rsidRDefault="00AB069C" w:rsidP="00AB069C">
      <w:pPr>
        <w:pStyle w:val="CMD"/>
        <w:rPr>
          <w:b/>
          <w:bCs/>
        </w:rPr>
      </w:pPr>
      <w:r w:rsidRPr="0072760B">
        <w:lastRenderedPageBreak/>
        <w:t>R1(config)#</w:t>
      </w:r>
      <w:r>
        <w:t xml:space="preserve"> </w:t>
      </w:r>
      <w:r w:rsidRPr="0072760B">
        <w:rPr>
          <w:b/>
          <w:bCs/>
        </w:rPr>
        <w:t xml:space="preserve">ipv6 </w:t>
      </w:r>
      <w:proofErr w:type="gramStart"/>
      <w:r w:rsidRPr="0072760B">
        <w:rPr>
          <w:b/>
          <w:bCs/>
        </w:rPr>
        <w:t>unicast-routing</w:t>
      </w:r>
      <w:proofErr w:type="gramEnd"/>
    </w:p>
    <w:p w14:paraId="133E3A23" w14:textId="77777777" w:rsidR="00AB069C" w:rsidRDefault="00AB069C" w:rsidP="00AB069C">
      <w:pPr>
        <w:pStyle w:val="SubStepAlpha"/>
      </w:pPr>
      <w:r>
        <w:t>Enter BGP configuration mode from global configuration mode, specifying AS 1000 and configure the router ID.</w:t>
      </w:r>
    </w:p>
    <w:p w14:paraId="554905D7" w14:textId="77777777" w:rsidR="00AB069C" w:rsidRDefault="00AB069C" w:rsidP="00AB069C">
      <w:pPr>
        <w:pStyle w:val="CMD"/>
        <w:rPr>
          <w:b/>
          <w:bCs/>
        </w:rPr>
      </w:pPr>
      <w:r>
        <w:t xml:space="preserve">R1(config)# </w:t>
      </w:r>
      <w:r w:rsidRPr="00E67EC9">
        <w:rPr>
          <w:b/>
          <w:bCs/>
        </w:rPr>
        <w:t xml:space="preserve">router </w:t>
      </w:r>
      <w:proofErr w:type="spellStart"/>
      <w:r w:rsidRPr="00E67EC9">
        <w:rPr>
          <w:b/>
          <w:bCs/>
        </w:rPr>
        <w:t>bgp</w:t>
      </w:r>
      <w:proofErr w:type="spellEnd"/>
      <w:r w:rsidRPr="00E67EC9">
        <w:rPr>
          <w:b/>
          <w:bCs/>
        </w:rPr>
        <w:t xml:space="preserve"> </w:t>
      </w:r>
      <w:r>
        <w:rPr>
          <w:b/>
          <w:bCs/>
        </w:rPr>
        <w:t>1</w:t>
      </w:r>
      <w:r w:rsidRPr="00E67EC9">
        <w:rPr>
          <w:b/>
          <w:bCs/>
        </w:rPr>
        <w:t>000</w:t>
      </w:r>
    </w:p>
    <w:p w14:paraId="6D71DAA0" w14:textId="77777777" w:rsidR="00AB069C" w:rsidRPr="00F36897" w:rsidRDefault="00AB069C" w:rsidP="00AB069C">
      <w:pPr>
        <w:pStyle w:val="CMD"/>
        <w:rPr>
          <w:b/>
          <w:bCs/>
        </w:rPr>
      </w:pPr>
      <w:r w:rsidRPr="00F36897">
        <w:t>R1(config-</w:t>
      </w:r>
      <w:proofErr w:type="gramStart"/>
      <w:r w:rsidRPr="00F36897">
        <w:t>router)#</w:t>
      </w:r>
      <w:proofErr w:type="gramEnd"/>
      <w:r>
        <w:t xml:space="preserve"> </w:t>
      </w:r>
      <w:proofErr w:type="spellStart"/>
      <w:r w:rsidRPr="00F36897">
        <w:rPr>
          <w:b/>
          <w:bCs/>
        </w:rPr>
        <w:t>bgp</w:t>
      </w:r>
      <w:proofErr w:type="spellEnd"/>
      <w:r w:rsidRPr="00F36897">
        <w:rPr>
          <w:b/>
          <w:bCs/>
        </w:rPr>
        <w:t xml:space="preserve"> router-id 1.1.1.1</w:t>
      </w:r>
    </w:p>
    <w:p w14:paraId="43DD1DF1" w14:textId="77777777" w:rsidR="00AB069C" w:rsidRDefault="00AB069C" w:rsidP="00AB069C">
      <w:pPr>
        <w:pStyle w:val="SubStepAlpha"/>
      </w:pPr>
      <w:r>
        <w:t>Based on the topology diagram, configure all the designated IPv4 neighbors for R1.</w:t>
      </w:r>
    </w:p>
    <w:p w14:paraId="14D27D19" w14:textId="77777777" w:rsidR="00AB069C" w:rsidRDefault="00AB069C" w:rsidP="00AB069C">
      <w:pPr>
        <w:pStyle w:val="CMD"/>
      </w:pPr>
      <w:r>
        <w:t>R1(config-</w:t>
      </w:r>
      <w:proofErr w:type="gramStart"/>
      <w:r>
        <w:t>router)#</w:t>
      </w:r>
      <w:proofErr w:type="gramEnd"/>
      <w:r>
        <w:t xml:space="preserve"> </w:t>
      </w:r>
      <w:r w:rsidRPr="007E3C17">
        <w:rPr>
          <w:b/>
          <w:bCs/>
        </w:rPr>
        <w:t>neighbor 10.1.2.2 remote-as 500</w:t>
      </w:r>
    </w:p>
    <w:p w14:paraId="6A15D3B0" w14:textId="77777777" w:rsidR="00AB069C" w:rsidRDefault="00AB069C" w:rsidP="00AB069C">
      <w:pPr>
        <w:pStyle w:val="CMD"/>
      </w:pPr>
      <w:r>
        <w:t>R1(config-</w:t>
      </w:r>
      <w:proofErr w:type="gramStart"/>
      <w:r>
        <w:t>router)#</w:t>
      </w:r>
      <w:proofErr w:type="gramEnd"/>
      <w:r>
        <w:t xml:space="preserve"> </w:t>
      </w:r>
      <w:r w:rsidRPr="007E3C17">
        <w:rPr>
          <w:b/>
          <w:bCs/>
        </w:rPr>
        <w:t>neighbor 10.1.3.3 remote-as 300</w:t>
      </w:r>
    </w:p>
    <w:p w14:paraId="6266FC33" w14:textId="77777777" w:rsidR="00AB069C" w:rsidRDefault="00AB069C" w:rsidP="00AB069C">
      <w:pPr>
        <w:pStyle w:val="CMD"/>
        <w:rPr>
          <w:b/>
          <w:bCs/>
        </w:rPr>
      </w:pPr>
      <w:r>
        <w:t>R1(config-</w:t>
      </w:r>
      <w:proofErr w:type="gramStart"/>
      <w:r>
        <w:t>router)#</w:t>
      </w:r>
      <w:proofErr w:type="gramEnd"/>
      <w:r>
        <w:t xml:space="preserve"> </w:t>
      </w:r>
      <w:r w:rsidRPr="007E3C17">
        <w:rPr>
          <w:b/>
          <w:bCs/>
        </w:rPr>
        <w:t>neighbor 10.1.3.130 remote-as 300</w:t>
      </w:r>
    </w:p>
    <w:p w14:paraId="23E614A2" w14:textId="77777777" w:rsidR="00AB069C" w:rsidRDefault="00AB069C" w:rsidP="00AB069C">
      <w:pPr>
        <w:pStyle w:val="SubStepAlpha"/>
      </w:pPr>
      <w:r>
        <w:t>Based on the topology diagram, configure all the designated IPv6 neighbors for R1.</w:t>
      </w:r>
    </w:p>
    <w:p w14:paraId="4CB2581A" w14:textId="77777777" w:rsidR="00AB069C" w:rsidRDefault="00AB069C" w:rsidP="00AB069C">
      <w:pPr>
        <w:pStyle w:val="CMD"/>
      </w:pPr>
      <w:r>
        <w:t>R1(config-</w:t>
      </w:r>
      <w:proofErr w:type="gramStart"/>
      <w:r>
        <w:t>router)#</w:t>
      </w:r>
      <w:proofErr w:type="gramEnd"/>
      <w:r>
        <w:t xml:space="preserve"> </w:t>
      </w:r>
      <w:r w:rsidRPr="009168A8">
        <w:rPr>
          <w:b/>
          <w:bCs/>
        </w:rPr>
        <w:t>neighbor 2001:db8:acad:1012::2 remote-as 500</w:t>
      </w:r>
    </w:p>
    <w:p w14:paraId="70EAC1B2" w14:textId="77777777" w:rsidR="00AB069C" w:rsidRPr="009168A8" w:rsidRDefault="00AB069C" w:rsidP="00AB069C">
      <w:pPr>
        <w:pStyle w:val="CMD"/>
        <w:rPr>
          <w:b/>
          <w:bCs/>
        </w:rPr>
      </w:pPr>
      <w:r>
        <w:t>R1(config-</w:t>
      </w:r>
      <w:proofErr w:type="gramStart"/>
      <w:r>
        <w:t>router)#</w:t>
      </w:r>
      <w:proofErr w:type="gramEnd"/>
      <w:r>
        <w:t xml:space="preserve"> </w:t>
      </w:r>
      <w:r w:rsidRPr="009168A8">
        <w:rPr>
          <w:b/>
          <w:bCs/>
        </w:rPr>
        <w:t>neighbor 2001:db8:acad:1013::3 remote-as 300</w:t>
      </w:r>
    </w:p>
    <w:p w14:paraId="7915CB36" w14:textId="77777777" w:rsidR="00AB069C" w:rsidRPr="009168A8" w:rsidRDefault="00AB069C" w:rsidP="00AB069C">
      <w:pPr>
        <w:pStyle w:val="CMD"/>
        <w:rPr>
          <w:b/>
          <w:bCs/>
        </w:rPr>
      </w:pPr>
      <w:r>
        <w:t>R1(config-</w:t>
      </w:r>
      <w:proofErr w:type="gramStart"/>
      <w:r>
        <w:t>router)#</w:t>
      </w:r>
      <w:proofErr w:type="gramEnd"/>
      <w:r>
        <w:t xml:space="preserve"> </w:t>
      </w:r>
      <w:r w:rsidRPr="009168A8">
        <w:rPr>
          <w:b/>
          <w:bCs/>
        </w:rPr>
        <w:t>neighbor 2001:db8:acad:1014::3 remote-as 300</w:t>
      </w:r>
    </w:p>
    <w:p w14:paraId="5421D911" w14:textId="77777777" w:rsidR="00AB069C" w:rsidRDefault="00AB069C" w:rsidP="00AB069C">
      <w:pPr>
        <w:pStyle w:val="SubStepAlpha"/>
      </w:pPr>
      <w:r>
        <w:t>Enter address family configuration mode for IPv4 and activate each of the IPv4 neighbors.</w:t>
      </w:r>
    </w:p>
    <w:p w14:paraId="31914428" w14:textId="77777777" w:rsidR="00AB069C" w:rsidRDefault="00AB069C" w:rsidP="00AB069C">
      <w:pPr>
        <w:pStyle w:val="CMD"/>
      </w:pPr>
      <w:r>
        <w:t>R1(config-</w:t>
      </w:r>
      <w:proofErr w:type="gramStart"/>
      <w:r>
        <w:t>router)#</w:t>
      </w:r>
      <w:proofErr w:type="gramEnd"/>
      <w:r>
        <w:t xml:space="preserve"> </w:t>
      </w:r>
      <w:r w:rsidRPr="00F15B5B">
        <w:rPr>
          <w:b/>
          <w:bCs/>
        </w:rPr>
        <w:t>address-family ipv4 unicast</w:t>
      </w:r>
    </w:p>
    <w:p w14:paraId="2CF08A59"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10.1.2.2 activate</w:t>
      </w:r>
    </w:p>
    <w:p w14:paraId="22F84DAD"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10.1.3.3 activate</w:t>
      </w:r>
    </w:p>
    <w:p w14:paraId="2AC8BB6B"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10.1.3.130 activate</w:t>
      </w:r>
    </w:p>
    <w:p w14:paraId="71CABBFA"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exit</w:t>
      </w:r>
    </w:p>
    <w:p w14:paraId="099A6A4C" w14:textId="77777777" w:rsidR="00AB069C" w:rsidRDefault="00AB069C" w:rsidP="00AB069C">
      <w:pPr>
        <w:pStyle w:val="SubStepAlpha"/>
      </w:pPr>
      <w:r>
        <w:t>Enter address family configuration mode for IPv6 and activate each of the IPv6 neighbors.</w:t>
      </w:r>
    </w:p>
    <w:p w14:paraId="03EC9E7C" w14:textId="77777777" w:rsidR="00AB069C" w:rsidRPr="00F15B5B" w:rsidRDefault="00AB069C" w:rsidP="00AB069C">
      <w:pPr>
        <w:pStyle w:val="CMD"/>
        <w:rPr>
          <w:b/>
          <w:bCs/>
        </w:rPr>
      </w:pPr>
      <w:r>
        <w:t>R1(config-</w:t>
      </w:r>
      <w:proofErr w:type="gramStart"/>
      <w:r>
        <w:t>router)#</w:t>
      </w:r>
      <w:proofErr w:type="gramEnd"/>
      <w:r>
        <w:t xml:space="preserve"> </w:t>
      </w:r>
      <w:r w:rsidRPr="00F15B5B">
        <w:rPr>
          <w:b/>
          <w:bCs/>
        </w:rPr>
        <w:t>address-family ipv6 unicast</w:t>
      </w:r>
    </w:p>
    <w:p w14:paraId="2788A95B"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2001:db8:acad:1012::2 activate</w:t>
      </w:r>
    </w:p>
    <w:p w14:paraId="40D5C546"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2001:db8:acad:1013::3 activate</w:t>
      </w:r>
    </w:p>
    <w:p w14:paraId="63FDF7A1"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2001:db8:acad:1014::3 activate</w:t>
      </w:r>
    </w:p>
    <w:p w14:paraId="2111B63B" w14:textId="77777777" w:rsidR="00AB069C" w:rsidRDefault="00AB069C" w:rsidP="00AB069C">
      <w:pPr>
        <w:pStyle w:val="CMD"/>
        <w:rPr>
          <w:b/>
          <w:bCs/>
        </w:rPr>
      </w:pPr>
      <w:r>
        <w:t>R1(config-router-</w:t>
      </w:r>
      <w:proofErr w:type="spellStart"/>
      <w:proofErr w:type="gramStart"/>
      <w:r>
        <w:t>af</w:t>
      </w:r>
      <w:proofErr w:type="spellEnd"/>
      <w:r>
        <w:t>)#</w:t>
      </w:r>
      <w:proofErr w:type="gramEnd"/>
      <w:r>
        <w:t xml:space="preserve"> </w:t>
      </w:r>
      <w:r w:rsidRPr="00F15B5B">
        <w:rPr>
          <w:b/>
          <w:bCs/>
        </w:rPr>
        <w:t>exit</w:t>
      </w:r>
    </w:p>
    <w:p w14:paraId="3F88A7A3" w14:textId="77777777" w:rsidR="00DC1928" w:rsidRDefault="00DC1928" w:rsidP="00DC1928">
      <w:pPr>
        <w:pStyle w:val="ConfigWindow"/>
      </w:pPr>
      <w:r>
        <w:t>Close configuration window</w:t>
      </w:r>
    </w:p>
    <w:p w14:paraId="7893E683" w14:textId="77777777" w:rsidR="00AB069C" w:rsidRDefault="00AB069C" w:rsidP="00DC1928">
      <w:pPr>
        <w:pStyle w:val="Heading3"/>
        <w:spacing w:before="120"/>
      </w:pPr>
      <w:r>
        <w:t xml:space="preserve">Implement </w:t>
      </w:r>
      <w:proofErr w:type="spellStart"/>
      <w:r>
        <w:t>eBGP</w:t>
      </w:r>
      <w:proofErr w:type="spellEnd"/>
      <w:r>
        <w:t xml:space="preserve"> and neighbor relationships on R2 for IPv4 and IPv6.</w:t>
      </w:r>
    </w:p>
    <w:p w14:paraId="5CFF28AC" w14:textId="77777777" w:rsidR="00AB069C" w:rsidRDefault="00AB069C" w:rsidP="00DC1928">
      <w:pPr>
        <w:pStyle w:val="SubStepAlpha"/>
        <w:spacing w:after="0"/>
      </w:pPr>
      <w:r>
        <w:t>Enable IPv6 routing.</w:t>
      </w:r>
    </w:p>
    <w:p w14:paraId="43C83CB4" w14:textId="77777777" w:rsidR="00DC1928" w:rsidRDefault="00DC1928" w:rsidP="00DC1928">
      <w:pPr>
        <w:pStyle w:val="ConfigWindow"/>
      </w:pPr>
      <w:r>
        <w:t>Open configuration window</w:t>
      </w:r>
    </w:p>
    <w:p w14:paraId="73CDA6A5" w14:textId="77777777" w:rsidR="00AB069C" w:rsidRDefault="00AB069C" w:rsidP="00AB069C">
      <w:pPr>
        <w:pStyle w:val="CMD"/>
      </w:pPr>
      <w:r w:rsidRPr="0072760B">
        <w:t>R</w:t>
      </w:r>
      <w:r>
        <w:t>2</w:t>
      </w:r>
      <w:r w:rsidRPr="0072760B">
        <w:t>(config)#</w:t>
      </w:r>
      <w:r>
        <w:t xml:space="preserve"> </w:t>
      </w:r>
      <w:r w:rsidRPr="0072760B">
        <w:rPr>
          <w:b/>
          <w:bCs/>
        </w:rPr>
        <w:t xml:space="preserve">ipv6 </w:t>
      </w:r>
      <w:proofErr w:type="gramStart"/>
      <w:r w:rsidRPr="0072760B">
        <w:rPr>
          <w:b/>
          <w:bCs/>
        </w:rPr>
        <w:t>unicast-routing</w:t>
      </w:r>
      <w:proofErr w:type="gramEnd"/>
    </w:p>
    <w:p w14:paraId="337EFF4E" w14:textId="77777777" w:rsidR="00AB069C" w:rsidRDefault="00AB069C" w:rsidP="00AB069C">
      <w:pPr>
        <w:pStyle w:val="SubStepAlpha"/>
      </w:pPr>
      <w:r>
        <w:t>Enter BGP configuration mode from global configuration mode, specifying AS 500 and configure the router ID.</w:t>
      </w:r>
    </w:p>
    <w:p w14:paraId="2A151473" w14:textId="77777777" w:rsidR="00AB069C" w:rsidRDefault="00AB069C" w:rsidP="00AB069C">
      <w:pPr>
        <w:pStyle w:val="CMD"/>
        <w:rPr>
          <w:b/>
          <w:bCs/>
        </w:rPr>
      </w:pPr>
      <w:r>
        <w:t xml:space="preserve">R2(config)# </w:t>
      </w:r>
      <w:r w:rsidRPr="00E67EC9">
        <w:rPr>
          <w:b/>
          <w:bCs/>
        </w:rPr>
        <w:t xml:space="preserve">router </w:t>
      </w:r>
      <w:proofErr w:type="spellStart"/>
      <w:r w:rsidRPr="00E67EC9">
        <w:rPr>
          <w:b/>
          <w:bCs/>
        </w:rPr>
        <w:t>bgp</w:t>
      </w:r>
      <w:proofErr w:type="spellEnd"/>
      <w:r w:rsidRPr="00E67EC9">
        <w:rPr>
          <w:b/>
          <w:bCs/>
        </w:rPr>
        <w:t xml:space="preserve"> </w:t>
      </w:r>
      <w:r>
        <w:rPr>
          <w:b/>
          <w:bCs/>
        </w:rPr>
        <w:t>500</w:t>
      </w:r>
    </w:p>
    <w:p w14:paraId="05BE53B3" w14:textId="77777777" w:rsidR="00AB069C" w:rsidRPr="000F555F" w:rsidRDefault="00AB069C" w:rsidP="00AB069C">
      <w:pPr>
        <w:pStyle w:val="CMD"/>
        <w:rPr>
          <w:b/>
          <w:bCs/>
        </w:rPr>
      </w:pPr>
      <w:r w:rsidRPr="000F555F">
        <w:t>R2(config-</w:t>
      </w:r>
      <w:proofErr w:type="gramStart"/>
      <w:r w:rsidRPr="000F555F">
        <w:t>router)#</w:t>
      </w:r>
      <w:proofErr w:type="gramEnd"/>
      <w:r>
        <w:t xml:space="preserve"> </w:t>
      </w:r>
      <w:proofErr w:type="spellStart"/>
      <w:r w:rsidRPr="000F555F">
        <w:rPr>
          <w:b/>
          <w:bCs/>
        </w:rPr>
        <w:t>bgp</w:t>
      </w:r>
      <w:proofErr w:type="spellEnd"/>
      <w:r w:rsidRPr="000F555F">
        <w:rPr>
          <w:b/>
          <w:bCs/>
        </w:rPr>
        <w:t xml:space="preserve"> router-id 2.2.2.2</w:t>
      </w:r>
    </w:p>
    <w:p w14:paraId="719DBE49" w14:textId="77777777" w:rsidR="00AB069C" w:rsidRDefault="00AB069C" w:rsidP="00AB069C">
      <w:pPr>
        <w:pStyle w:val="SubStepAlpha"/>
      </w:pPr>
      <w:r>
        <w:t>Based on the topology diagram, configure all the designated IPv4 neighbors for R1.</w:t>
      </w:r>
    </w:p>
    <w:p w14:paraId="4B99E291" w14:textId="77777777" w:rsidR="00AB069C" w:rsidRDefault="00AB069C" w:rsidP="00AB069C">
      <w:pPr>
        <w:pStyle w:val="CMD"/>
      </w:pPr>
      <w:r>
        <w:t>R2(config-</w:t>
      </w:r>
      <w:proofErr w:type="gramStart"/>
      <w:r>
        <w:t>router)#</w:t>
      </w:r>
      <w:proofErr w:type="gramEnd"/>
      <w:r>
        <w:t xml:space="preserve"> </w:t>
      </w:r>
      <w:r w:rsidRPr="00E07FCF">
        <w:rPr>
          <w:b/>
          <w:bCs/>
        </w:rPr>
        <w:t>neighbor 10.1.2.1 remote-as 1000</w:t>
      </w:r>
    </w:p>
    <w:p w14:paraId="6995ABD1" w14:textId="77777777" w:rsidR="00AB069C" w:rsidRDefault="00AB069C" w:rsidP="00AB069C">
      <w:pPr>
        <w:pStyle w:val="CMD"/>
      </w:pPr>
      <w:r>
        <w:t>R2(config-</w:t>
      </w:r>
      <w:proofErr w:type="gramStart"/>
      <w:r>
        <w:t>router)#</w:t>
      </w:r>
      <w:proofErr w:type="gramEnd"/>
      <w:r>
        <w:t xml:space="preserve"> </w:t>
      </w:r>
      <w:r w:rsidRPr="00E07FCF">
        <w:rPr>
          <w:b/>
          <w:bCs/>
        </w:rPr>
        <w:t>neighbor 10.2.3.3 remote-as 300</w:t>
      </w:r>
    </w:p>
    <w:p w14:paraId="2DED5448" w14:textId="77777777" w:rsidR="00AB069C" w:rsidRDefault="00AB069C" w:rsidP="00AB069C">
      <w:pPr>
        <w:pStyle w:val="SubStepAlpha"/>
      </w:pPr>
      <w:r>
        <w:t>Based on the topology diagram, configure all the designated IPv6 neighbors for R1.</w:t>
      </w:r>
    </w:p>
    <w:p w14:paraId="04C72274" w14:textId="77777777" w:rsidR="00AB069C" w:rsidRPr="00E07FCF" w:rsidRDefault="00AB069C" w:rsidP="00AB069C">
      <w:pPr>
        <w:pStyle w:val="CMD"/>
        <w:rPr>
          <w:b/>
          <w:bCs/>
        </w:rPr>
      </w:pPr>
      <w:r>
        <w:t>R2(config-</w:t>
      </w:r>
      <w:proofErr w:type="gramStart"/>
      <w:r>
        <w:t>router)#</w:t>
      </w:r>
      <w:proofErr w:type="gramEnd"/>
      <w:r>
        <w:t xml:space="preserve"> </w:t>
      </w:r>
      <w:r w:rsidRPr="00E07FCF">
        <w:rPr>
          <w:b/>
          <w:bCs/>
        </w:rPr>
        <w:t>neighbor 2001:db8:acad:1012::1 remote-as 1000</w:t>
      </w:r>
    </w:p>
    <w:p w14:paraId="66817CE0" w14:textId="77777777" w:rsidR="00AB069C" w:rsidRPr="00E07FCF" w:rsidRDefault="00AB069C" w:rsidP="00AB069C">
      <w:pPr>
        <w:pStyle w:val="CMD"/>
        <w:rPr>
          <w:b/>
          <w:bCs/>
        </w:rPr>
      </w:pPr>
      <w:r>
        <w:t>R2(config-</w:t>
      </w:r>
      <w:proofErr w:type="gramStart"/>
      <w:r>
        <w:t>router)#</w:t>
      </w:r>
      <w:proofErr w:type="gramEnd"/>
      <w:r>
        <w:t xml:space="preserve"> </w:t>
      </w:r>
      <w:r w:rsidRPr="00E07FCF">
        <w:rPr>
          <w:b/>
          <w:bCs/>
        </w:rPr>
        <w:t>neighbor 2001:db8:acad:1023::3 remote-as 300</w:t>
      </w:r>
    </w:p>
    <w:p w14:paraId="10A09B2F" w14:textId="77777777" w:rsidR="00AB069C" w:rsidRDefault="00AB069C" w:rsidP="00AB069C">
      <w:pPr>
        <w:pStyle w:val="SubStepAlpha"/>
      </w:pPr>
      <w:r>
        <w:t>Enter address family configuration mode for IPv4 and activate each of the IPv4 neighbors.</w:t>
      </w:r>
    </w:p>
    <w:p w14:paraId="7C6E0C93" w14:textId="77777777" w:rsidR="00AB069C" w:rsidRPr="00873D97" w:rsidRDefault="00AB069C" w:rsidP="00AB069C">
      <w:pPr>
        <w:pStyle w:val="CMD"/>
        <w:rPr>
          <w:b/>
          <w:bCs/>
        </w:rPr>
      </w:pPr>
      <w:r>
        <w:t>R2(config-</w:t>
      </w:r>
      <w:proofErr w:type="gramStart"/>
      <w:r>
        <w:t>router)#</w:t>
      </w:r>
      <w:proofErr w:type="gramEnd"/>
      <w:r>
        <w:t xml:space="preserve"> </w:t>
      </w:r>
      <w:r w:rsidRPr="00873D97">
        <w:rPr>
          <w:b/>
          <w:bCs/>
        </w:rPr>
        <w:t>address-family ipv4 unicast</w:t>
      </w:r>
    </w:p>
    <w:p w14:paraId="24E54D94"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10.1.2.1 activate</w:t>
      </w:r>
    </w:p>
    <w:p w14:paraId="0BDDE915" w14:textId="77777777" w:rsidR="00AB069C" w:rsidRPr="00873D97" w:rsidRDefault="00AB069C" w:rsidP="00AB069C">
      <w:pPr>
        <w:pStyle w:val="CMD"/>
        <w:rPr>
          <w:b/>
          <w:bCs/>
        </w:rPr>
      </w:pPr>
      <w:r>
        <w:lastRenderedPageBreak/>
        <w:t>R2(config-router-</w:t>
      </w:r>
      <w:proofErr w:type="spellStart"/>
      <w:proofErr w:type="gramStart"/>
      <w:r>
        <w:t>af</w:t>
      </w:r>
      <w:proofErr w:type="spellEnd"/>
      <w:r>
        <w:t>)#</w:t>
      </w:r>
      <w:proofErr w:type="gramEnd"/>
      <w:r>
        <w:t xml:space="preserve"> </w:t>
      </w:r>
      <w:r w:rsidRPr="00873D97">
        <w:rPr>
          <w:b/>
          <w:bCs/>
        </w:rPr>
        <w:t>neighbor 10.2.3.3 activate</w:t>
      </w:r>
    </w:p>
    <w:p w14:paraId="5B437496"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873D97">
        <w:rPr>
          <w:b/>
          <w:bCs/>
        </w:rPr>
        <w:t>exit</w:t>
      </w:r>
    </w:p>
    <w:p w14:paraId="45DC93E8" w14:textId="77777777" w:rsidR="00AB069C" w:rsidRDefault="00AB069C" w:rsidP="00AB069C">
      <w:pPr>
        <w:pStyle w:val="SubStepAlpha"/>
      </w:pPr>
      <w:r>
        <w:t>Enter address family configuration mode for IPv6 and activate each of the IPv6 neighbors.</w:t>
      </w:r>
    </w:p>
    <w:p w14:paraId="3A22F6F6" w14:textId="77777777" w:rsidR="00AB069C" w:rsidRPr="00873D97" w:rsidRDefault="00AB069C" w:rsidP="00AB069C">
      <w:pPr>
        <w:pStyle w:val="CMD"/>
        <w:rPr>
          <w:b/>
          <w:bCs/>
        </w:rPr>
      </w:pPr>
      <w:r>
        <w:t>R2(config-</w:t>
      </w:r>
      <w:proofErr w:type="gramStart"/>
      <w:r>
        <w:t>router)#</w:t>
      </w:r>
      <w:proofErr w:type="gramEnd"/>
      <w:r>
        <w:t xml:space="preserve"> </w:t>
      </w:r>
      <w:r w:rsidRPr="00873D97">
        <w:rPr>
          <w:b/>
          <w:bCs/>
        </w:rPr>
        <w:t>address-family ipv6 unicast</w:t>
      </w:r>
    </w:p>
    <w:p w14:paraId="6A690060"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2001:db8:acad:1012::1 activate</w:t>
      </w:r>
    </w:p>
    <w:p w14:paraId="594047E1"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2001:db8:acad:1023::3 activate</w:t>
      </w:r>
    </w:p>
    <w:p w14:paraId="121256E3" w14:textId="77777777" w:rsidR="00AB069C"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exit</w:t>
      </w:r>
    </w:p>
    <w:p w14:paraId="649BF544" w14:textId="77777777" w:rsidR="00DC1928" w:rsidRDefault="00DC1928" w:rsidP="00DC1928">
      <w:pPr>
        <w:pStyle w:val="ConfigWindow"/>
      </w:pPr>
      <w:r>
        <w:t>Close configuration window</w:t>
      </w:r>
    </w:p>
    <w:p w14:paraId="4E1D1163" w14:textId="77777777" w:rsidR="00AB069C" w:rsidRDefault="00AB069C" w:rsidP="00DC1928">
      <w:pPr>
        <w:pStyle w:val="Heading3"/>
        <w:spacing w:before="120"/>
      </w:pPr>
      <w:r>
        <w:t xml:space="preserve">Implement </w:t>
      </w:r>
      <w:proofErr w:type="spellStart"/>
      <w:r>
        <w:t>eBGP</w:t>
      </w:r>
      <w:proofErr w:type="spellEnd"/>
      <w:r>
        <w:t xml:space="preserve"> and neighbor relationships on R3 for IPv4 and IPv6.</w:t>
      </w:r>
    </w:p>
    <w:p w14:paraId="4C30DB15" w14:textId="77777777" w:rsidR="00AB069C" w:rsidRDefault="00AB069C" w:rsidP="00DC1928">
      <w:pPr>
        <w:pStyle w:val="SubStepAlpha"/>
        <w:spacing w:after="0"/>
      </w:pPr>
      <w:r>
        <w:t>Enable IPv6 routing.</w:t>
      </w:r>
    </w:p>
    <w:p w14:paraId="09517F7C" w14:textId="77777777" w:rsidR="00DC1928" w:rsidRDefault="00DC1928" w:rsidP="00DC1928">
      <w:pPr>
        <w:pStyle w:val="ConfigWindow"/>
      </w:pPr>
      <w:r>
        <w:t>Open configuration window</w:t>
      </w:r>
    </w:p>
    <w:p w14:paraId="16947D22" w14:textId="77777777" w:rsidR="00AB069C" w:rsidRDefault="00AB069C" w:rsidP="00AB069C">
      <w:pPr>
        <w:pStyle w:val="CMD"/>
      </w:pPr>
      <w:r w:rsidRPr="0072760B">
        <w:t>R</w:t>
      </w:r>
      <w:r>
        <w:t>3</w:t>
      </w:r>
      <w:r w:rsidRPr="0072760B">
        <w:t>(config)#</w:t>
      </w:r>
      <w:r>
        <w:t xml:space="preserve"> </w:t>
      </w:r>
      <w:r w:rsidRPr="0072760B">
        <w:rPr>
          <w:b/>
          <w:bCs/>
        </w:rPr>
        <w:t xml:space="preserve">ipv6 </w:t>
      </w:r>
      <w:proofErr w:type="gramStart"/>
      <w:r w:rsidRPr="0072760B">
        <w:rPr>
          <w:b/>
          <w:bCs/>
        </w:rPr>
        <w:t>unicast-routing</w:t>
      </w:r>
      <w:proofErr w:type="gramEnd"/>
    </w:p>
    <w:p w14:paraId="599146F5" w14:textId="77777777" w:rsidR="00AB069C" w:rsidRDefault="00AB069C" w:rsidP="00AB069C">
      <w:pPr>
        <w:pStyle w:val="SubStepAlpha"/>
      </w:pPr>
      <w:r>
        <w:t>Enter BGP configuration mode from global configuration mode, specifying AS 300 and configure the router ID.</w:t>
      </w:r>
    </w:p>
    <w:p w14:paraId="355C1B64" w14:textId="77777777" w:rsidR="00AB069C" w:rsidRPr="00873D97" w:rsidRDefault="00AB069C" w:rsidP="00AB069C">
      <w:pPr>
        <w:pStyle w:val="CMD"/>
        <w:rPr>
          <w:b/>
          <w:bCs/>
        </w:rPr>
      </w:pPr>
      <w:r>
        <w:t xml:space="preserve">R3(config)# </w:t>
      </w:r>
      <w:r w:rsidRPr="00873D97">
        <w:rPr>
          <w:b/>
          <w:bCs/>
        </w:rPr>
        <w:t xml:space="preserve">router </w:t>
      </w:r>
      <w:proofErr w:type="spellStart"/>
      <w:r w:rsidRPr="00873D97">
        <w:rPr>
          <w:b/>
          <w:bCs/>
        </w:rPr>
        <w:t>bgp</w:t>
      </w:r>
      <w:proofErr w:type="spellEnd"/>
      <w:r w:rsidRPr="00873D97">
        <w:rPr>
          <w:b/>
          <w:bCs/>
        </w:rPr>
        <w:t xml:space="preserve"> 300</w:t>
      </w:r>
    </w:p>
    <w:p w14:paraId="2993A4DE" w14:textId="77777777" w:rsidR="00AB069C" w:rsidRPr="00873D97" w:rsidRDefault="00AB069C" w:rsidP="00AB069C">
      <w:pPr>
        <w:pStyle w:val="CMD"/>
        <w:rPr>
          <w:b/>
          <w:bCs/>
        </w:rPr>
      </w:pPr>
      <w:r>
        <w:t>R3(config-</w:t>
      </w:r>
      <w:proofErr w:type="gramStart"/>
      <w:r>
        <w:t>router)#</w:t>
      </w:r>
      <w:proofErr w:type="gramEnd"/>
      <w:r>
        <w:t xml:space="preserve"> </w:t>
      </w:r>
      <w:proofErr w:type="spellStart"/>
      <w:r w:rsidRPr="00873D97">
        <w:rPr>
          <w:b/>
          <w:bCs/>
        </w:rPr>
        <w:t>bgp</w:t>
      </w:r>
      <w:proofErr w:type="spellEnd"/>
      <w:r w:rsidRPr="00873D97">
        <w:rPr>
          <w:b/>
          <w:bCs/>
        </w:rPr>
        <w:t xml:space="preserve"> router-id 3.3.3.3</w:t>
      </w:r>
    </w:p>
    <w:p w14:paraId="2028B4D0" w14:textId="77777777" w:rsidR="00AB069C" w:rsidRDefault="00AB069C" w:rsidP="00AB069C">
      <w:pPr>
        <w:pStyle w:val="SubStepAlpha"/>
      </w:pPr>
      <w:r>
        <w:t>Based on the topology diagram, configure all the designated IPv4 neighbors for R1.</w:t>
      </w:r>
    </w:p>
    <w:p w14:paraId="54AD5312" w14:textId="77777777" w:rsidR="00AB069C" w:rsidRDefault="00AB069C" w:rsidP="00AB069C">
      <w:pPr>
        <w:pStyle w:val="CMD"/>
      </w:pPr>
      <w:r>
        <w:t>R3(config-</w:t>
      </w:r>
      <w:proofErr w:type="gramStart"/>
      <w:r>
        <w:t>router)#</w:t>
      </w:r>
      <w:proofErr w:type="gramEnd"/>
      <w:r>
        <w:t xml:space="preserve"> </w:t>
      </w:r>
      <w:r w:rsidRPr="0029738F">
        <w:rPr>
          <w:b/>
        </w:rPr>
        <w:t>neighbor 10.2.3.2 remote-as 500</w:t>
      </w:r>
    </w:p>
    <w:p w14:paraId="1858CCA2" w14:textId="77777777" w:rsidR="00AB069C" w:rsidRDefault="00AB069C" w:rsidP="00AB069C">
      <w:pPr>
        <w:pStyle w:val="CMD"/>
      </w:pPr>
      <w:r>
        <w:t>R3(config-</w:t>
      </w:r>
      <w:proofErr w:type="gramStart"/>
      <w:r>
        <w:t>router)#</w:t>
      </w:r>
      <w:proofErr w:type="gramEnd"/>
      <w:r>
        <w:t xml:space="preserve"> </w:t>
      </w:r>
      <w:r w:rsidRPr="0029738F">
        <w:rPr>
          <w:b/>
        </w:rPr>
        <w:t>neighbor 10.1.3.1 remote-as 1000</w:t>
      </w:r>
    </w:p>
    <w:p w14:paraId="21AF1654" w14:textId="77777777" w:rsidR="00AB069C" w:rsidRDefault="00AB069C" w:rsidP="00AB069C">
      <w:pPr>
        <w:pStyle w:val="CMD"/>
      </w:pPr>
      <w:r>
        <w:t>R3(config-</w:t>
      </w:r>
      <w:proofErr w:type="gramStart"/>
      <w:r>
        <w:t>router)#</w:t>
      </w:r>
      <w:proofErr w:type="gramEnd"/>
      <w:r>
        <w:t xml:space="preserve"> </w:t>
      </w:r>
      <w:r w:rsidRPr="0029738F">
        <w:rPr>
          <w:b/>
        </w:rPr>
        <w:t>neighbor 10.1.3.129 remote-as 1000</w:t>
      </w:r>
    </w:p>
    <w:p w14:paraId="54F86630" w14:textId="77777777" w:rsidR="00AB069C" w:rsidRDefault="00AB069C" w:rsidP="00AB069C">
      <w:pPr>
        <w:pStyle w:val="SubStepAlpha"/>
      </w:pPr>
      <w:r>
        <w:t>Based on the topology diagram, configure all the designated IPv6 neighbors for R1.</w:t>
      </w:r>
    </w:p>
    <w:p w14:paraId="587518D3" w14:textId="77777777" w:rsidR="00AB069C" w:rsidRDefault="00AB069C" w:rsidP="00AB069C">
      <w:pPr>
        <w:pStyle w:val="CMD"/>
      </w:pPr>
      <w:r>
        <w:t>R3(config-</w:t>
      </w:r>
      <w:proofErr w:type="gramStart"/>
      <w:r>
        <w:t>router)#</w:t>
      </w:r>
      <w:proofErr w:type="gramEnd"/>
      <w:r>
        <w:t xml:space="preserve"> </w:t>
      </w:r>
      <w:r w:rsidRPr="0029738F">
        <w:rPr>
          <w:b/>
        </w:rPr>
        <w:t>neighbor 2001:db8:acad:1023::2 remote-as 500</w:t>
      </w:r>
    </w:p>
    <w:p w14:paraId="1F464B3E" w14:textId="77777777" w:rsidR="00AB069C" w:rsidRDefault="00AB069C" w:rsidP="00AB069C">
      <w:pPr>
        <w:pStyle w:val="CMD"/>
      </w:pPr>
      <w:r>
        <w:t>R3(config-</w:t>
      </w:r>
      <w:proofErr w:type="gramStart"/>
      <w:r>
        <w:t>router)#</w:t>
      </w:r>
      <w:proofErr w:type="gramEnd"/>
      <w:r>
        <w:t xml:space="preserve"> </w:t>
      </w:r>
      <w:r w:rsidRPr="0029738F">
        <w:rPr>
          <w:b/>
        </w:rPr>
        <w:t>neighbor 2001:db8:acad:1013::1 remote-as 1000</w:t>
      </w:r>
    </w:p>
    <w:p w14:paraId="66C15546" w14:textId="77777777" w:rsidR="00AB069C" w:rsidRDefault="00AB069C" w:rsidP="00AB069C">
      <w:pPr>
        <w:pStyle w:val="CMD"/>
      </w:pPr>
      <w:r>
        <w:t>R3(config-</w:t>
      </w:r>
      <w:proofErr w:type="gramStart"/>
      <w:r>
        <w:t>router)#</w:t>
      </w:r>
      <w:proofErr w:type="gramEnd"/>
      <w:r>
        <w:t xml:space="preserve"> </w:t>
      </w:r>
      <w:r w:rsidRPr="0029738F">
        <w:rPr>
          <w:b/>
        </w:rPr>
        <w:t>neighbor 2001:db8:acad:1014::1 remote-as 1000</w:t>
      </w:r>
    </w:p>
    <w:p w14:paraId="21F150C6" w14:textId="77777777" w:rsidR="00AB069C" w:rsidRDefault="00AB069C" w:rsidP="00AB069C">
      <w:pPr>
        <w:pStyle w:val="SubStepAlpha"/>
      </w:pPr>
      <w:r>
        <w:t>Enter address family configuration mode for IPv4 and activate each of the IPv4 neighbors.</w:t>
      </w:r>
    </w:p>
    <w:p w14:paraId="41B47673" w14:textId="77777777" w:rsidR="00AB069C" w:rsidRDefault="00AB069C" w:rsidP="00AB069C">
      <w:pPr>
        <w:pStyle w:val="CMD"/>
      </w:pPr>
      <w:r>
        <w:t>R3(config-</w:t>
      </w:r>
      <w:proofErr w:type="gramStart"/>
      <w:r>
        <w:t>router)#</w:t>
      </w:r>
      <w:proofErr w:type="gramEnd"/>
      <w:r>
        <w:t xml:space="preserve"> </w:t>
      </w:r>
      <w:r w:rsidRPr="0029738F">
        <w:rPr>
          <w:b/>
        </w:rPr>
        <w:t>address-family ipv4 unicast</w:t>
      </w:r>
    </w:p>
    <w:p w14:paraId="4330EE4C"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10.1.3.1 activate</w:t>
      </w:r>
    </w:p>
    <w:p w14:paraId="4732AF41"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10.1.3.129 activate</w:t>
      </w:r>
    </w:p>
    <w:p w14:paraId="7E7A1BB0"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10.2.3.2 activate</w:t>
      </w:r>
    </w:p>
    <w:p w14:paraId="2D852F4B"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exit</w:t>
      </w:r>
    </w:p>
    <w:p w14:paraId="69740990" w14:textId="77777777" w:rsidR="00AB069C" w:rsidRDefault="00AB069C" w:rsidP="00AB069C">
      <w:pPr>
        <w:pStyle w:val="SubStepAlpha"/>
      </w:pPr>
      <w:r>
        <w:t>Enter address family configuration mode for IPv6 and activate each of the IPv6 neighbors.</w:t>
      </w:r>
    </w:p>
    <w:p w14:paraId="239FD7CB" w14:textId="77777777" w:rsidR="00AB069C" w:rsidRDefault="00AB069C" w:rsidP="00AB069C">
      <w:pPr>
        <w:pStyle w:val="CMD"/>
      </w:pPr>
      <w:r>
        <w:t>R3(config-</w:t>
      </w:r>
      <w:proofErr w:type="gramStart"/>
      <w:r>
        <w:t>router)#</w:t>
      </w:r>
      <w:proofErr w:type="gramEnd"/>
      <w:r>
        <w:t xml:space="preserve"> </w:t>
      </w:r>
      <w:r w:rsidRPr="0029738F">
        <w:rPr>
          <w:b/>
        </w:rPr>
        <w:t>address-family ipv6 unicast</w:t>
      </w:r>
    </w:p>
    <w:p w14:paraId="46265199"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2001:db8:acad:1023::2 activate</w:t>
      </w:r>
    </w:p>
    <w:p w14:paraId="47154607"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2001:db8:acad:1013::1 activate</w:t>
      </w:r>
    </w:p>
    <w:p w14:paraId="162C6684"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2001:db8:acad:1014::1 activate</w:t>
      </w:r>
    </w:p>
    <w:p w14:paraId="4065A5FA" w14:textId="77777777" w:rsidR="00AB069C" w:rsidRDefault="00AB069C" w:rsidP="00AB069C">
      <w:pPr>
        <w:pStyle w:val="CMD"/>
        <w:rPr>
          <w:b/>
        </w:rPr>
      </w:pPr>
      <w:r>
        <w:t>R3(config-router-</w:t>
      </w:r>
      <w:proofErr w:type="spellStart"/>
      <w:proofErr w:type="gramStart"/>
      <w:r>
        <w:t>af</w:t>
      </w:r>
      <w:proofErr w:type="spellEnd"/>
      <w:r>
        <w:t>)#</w:t>
      </w:r>
      <w:proofErr w:type="gramEnd"/>
      <w:r>
        <w:t xml:space="preserve"> </w:t>
      </w:r>
      <w:r w:rsidRPr="0029738F">
        <w:rPr>
          <w:b/>
        </w:rPr>
        <w:t>exit</w:t>
      </w:r>
    </w:p>
    <w:p w14:paraId="169D415D" w14:textId="77777777" w:rsidR="00DC1928" w:rsidRDefault="00DC1928" w:rsidP="00DC1928">
      <w:pPr>
        <w:pStyle w:val="ConfigWindow"/>
      </w:pPr>
      <w:r>
        <w:t>Close configuration window</w:t>
      </w:r>
    </w:p>
    <w:p w14:paraId="29E14296" w14:textId="77777777" w:rsidR="00AB069C" w:rsidRDefault="00AB069C" w:rsidP="00DC1928">
      <w:pPr>
        <w:pStyle w:val="Heading3"/>
        <w:spacing w:before="120"/>
      </w:pPr>
      <w:r>
        <w:t>Advertise IPv4 and IPv6 prefixes on R1.</w:t>
      </w:r>
    </w:p>
    <w:p w14:paraId="41C43801" w14:textId="77777777" w:rsidR="00AB069C" w:rsidRDefault="00AB069C" w:rsidP="00DC1928">
      <w:pPr>
        <w:pStyle w:val="SubStepAlpha"/>
        <w:spacing w:after="0"/>
      </w:pPr>
      <w:r>
        <w:t>Enter address family configuration mode for IPv4 and advertise the IPv4 prefixes.</w:t>
      </w:r>
    </w:p>
    <w:p w14:paraId="1FA54B18" w14:textId="77777777" w:rsidR="00DC1928" w:rsidRDefault="00DC1928" w:rsidP="00DC1928">
      <w:pPr>
        <w:pStyle w:val="ConfigWindow"/>
      </w:pPr>
      <w:r>
        <w:t>Open configuration window</w:t>
      </w:r>
    </w:p>
    <w:p w14:paraId="233E8B32" w14:textId="77777777" w:rsidR="00AB069C" w:rsidRPr="001E31D4" w:rsidRDefault="00AB069C" w:rsidP="00AB069C">
      <w:pPr>
        <w:pStyle w:val="CMD"/>
      </w:pPr>
      <w:r w:rsidRPr="001E31D4">
        <w:t>R1(config-</w:t>
      </w:r>
      <w:proofErr w:type="gramStart"/>
      <w:r w:rsidRPr="001E31D4">
        <w:t>router)#</w:t>
      </w:r>
      <w:proofErr w:type="gramEnd"/>
      <w:r w:rsidRPr="001E31D4">
        <w:t xml:space="preserve"> </w:t>
      </w:r>
      <w:r w:rsidRPr="001E31D4">
        <w:rPr>
          <w:b/>
          <w:bCs/>
        </w:rPr>
        <w:t>address-family ipv4 unicast</w:t>
      </w:r>
    </w:p>
    <w:p w14:paraId="316ECED6"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192.168.1.0 mask 255.255.255.224</w:t>
      </w:r>
    </w:p>
    <w:p w14:paraId="0301C123"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192.168.1.64 mask 255.255.255.192</w:t>
      </w:r>
    </w:p>
    <w:p w14:paraId="755B0393"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exit</w:t>
      </w:r>
    </w:p>
    <w:p w14:paraId="3FA51085" w14:textId="77777777" w:rsidR="00AB069C" w:rsidRDefault="00AB069C" w:rsidP="00AB069C">
      <w:pPr>
        <w:pStyle w:val="SubStepAlpha"/>
      </w:pPr>
      <w:r>
        <w:t>Enter address family configuration mode for IPv6 and advertise the IPv6 prefixes.</w:t>
      </w:r>
    </w:p>
    <w:p w14:paraId="3A77A14C" w14:textId="77777777" w:rsidR="00AB069C" w:rsidRPr="001E31D4" w:rsidRDefault="00AB069C" w:rsidP="00AB069C">
      <w:pPr>
        <w:pStyle w:val="CMD"/>
      </w:pPr>
      <w:r w:rsidRPr="001E31D4">
        <w:lastRenderedPageBreak/>
        <w:t>R1(config-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1A73B86E"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2001:db8:acad:1000::/64</w:t>
      </w:r>
    </w:p>
    <w:p w14:paraId="647702F0"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2001:db8:acad:1001::/64</w:t>
      </w:r>
    </w:p>
    <w:p w14:paraId="44B8AD1E" w14:textId="77777777" w:rsidR="00AB069C" w:rsidRDefault="00AB069C" w:rsidP="00AB069C">
      <w:pPr>
        <w:pStyle w:val="CMD"/>
        <w:rPr>
          <w:b/>
        </w:rPr>
      </w:pPr>
      <w:r>
        <w:t>R1(config-router-</w:t>
      </w:r>
      <w:proofErr w:type="spellStart"/>
      <w:proofErr w:type="gramStart"/>
      <w:r>
        <w:t>af</w:t>
      </w:r>
      <w:proofErr w:type="spellEnd"/>
      <w:r>
        <w:t>)#</w:t>
      </w:r>
      <w:proofErr w:type="gramEnd"/>
      <w:r>
        <w:t xml:space="preserve"> </w:t>
      </w:r>
      <w:r w:rsidRPr="0029738F">
        <w:rPr>
          <w:b/>
        </w:rPr>
        <w:t>exit</w:t>
      </w:r>
    </w:p>
    <w:p w14:paraId="7BD6425E" w14:textId="77777777" w:rsidR="00DC1928" w:rsidRDefault="00DC1928" w:rsidP="00DC1928">
      <w:pPr>
        <w:pStyle w:val="ConfigWindow"/>
      </w:pPr>
      <w:r>
        <w:t>Close configuration window</w:t>
      </w:r>
    </w:p>
    <w:p w14:paraId="65BD149F" w14:textId="77777777" w:rsidR="00AB069C" w:rsidRDefault="00AB069C" w:rsidP="00DC1928">
      <w:pPr>
        <w:pStyle w:val="Heading3"/>
        <w:spacing w:before="120"/>
      </w:pPr>
      <w:r>
        <w:t>Advertise IPv4 and IPv6 prefixes on R2.</w:t>
      </w:r>
    </w:p>
    <w:p w14:paraId="21CCF6FF" w14:textId="77777777" w:rsidR="00AB069C" w:rsidRDefault="00AB069C" w:rsidP="00991EAE">
      <w:pPr>
        <w:pStyle w:val="SubStepAlpha"/>
        <w:spacing w:after="0"/>
      </w:pPr>
      <w:r>
        <w:t>Enter address family configuration mode for IPv4 and advertise the IPv4 prefixes.</w:t>
      </w:r>
    </w:p>
    <w:p w14:paraId="4F2C694E" w14:textId="77777777" w:rsidR="00DC1928" w:rsidRDefault="00DC1928" w:rsidP="00DC1928">
      <w:pPr>
        <w:pStyle w:val="ConfigWindow"/>
      </w:pPr>
      <w:bookmarkStart w:id="1" w:name="_Hlk32397015"/>
      <w:r>
        <w:t>Open configuration window</w:t>
      </w:r>
    </w:p>
    <w:bookmarkEnd w:id="1"/>
    <w:p w14:paraId="75D0B8EA" w14:textId="77777777" w:rsidR="00AB069C" w:rsidRPr="001E31D4" w:rsidRDefault="00AB069C" w:rsidP="00AB069C">
      <w:pPr>
        <w:pStyle w:val="CMD"/>
      </w:pPr>
      <w:r w:rsidRPr="001E31D4">
        <w:t>R</w:t>
      </w:r>
      <w:r w:rsidR="00DC1928">
        <w:t>2</w:t>
      </w:r>
      <w:r w:rsidRPr="001E31D4">
        <w:t>(config-</w:t>
      </w:r>
      <w:proofErr w:type="gramStart"/>
      <w:r w:rsidRPr="001E31D4">
        <w:t>router)#</w:t>
      </w:r>
      <w:proofErr w:type="gramEnd"/>
      <w:r w:rsidRPr="001E31D4">
        <w:t xml:space="preserve"> </w:t>
      </w:r>
      <w:r w:rsidRPr="001E31D4">
        <w:rPr>
          <w:b/>
          <w:bCs/>
        </w:rPr>
        <w:t>address-family ipv4 unicast</w:t>
      </w:r>
    </w:p>
    <w:p w14:paraId="6352D235"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192.168.2.0 mask 255.255.255.224</w:t>
      </w:r>
    </w:p>
    <w:p w14:paraId="7B5715FD"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192.168.2.64 mask 255.255.255.192</w:t>
      </w:r>
    </w:p>
    <w:p w14:paraId="56F389D6" w14:textId="77777777" w:rsidR="00AB069C" w:rsidRDefault="00AB069C" w:rsidP="00AB069C">
      <w:pPr>
        <w:pStyle w:val="CMD"/>
      </w:pPr>
      <w:r>
        <w:t>R</w:t>
      </w:r>
      <w:r w:rsidR="00DC1928">
        <w:t>2</w:t>
      </w:r>
      <w:r>
        <w:t>(config-router-</w:t>
      </w:r>
      <w:proofErr w:type="spellStart"/>
      <w:proofErr w:type="gramStart"/>
      <w:r>
        <w:t>af</w:t>
      </w:r>
      <w:proofErr w:type="spellEnd"/>
      <w:r>
        <w:t>)#</w:t>
      </w:r>
      <w:proofErr w:type="gramEnd"/>
      <w:r>
        <w:t xml:space="preserve"> </w:t>
      </w:r>
      <w:r w:rsidRPr="0029738F">
        <w:rPr>
          <w:b/>
        </w:rPr>
        <w:t>exit</w:t>
      </w:r>
    </w:p>
    <w:p w14:paraId="57FBCB8E" w14:textId="77777777" w:rsidR="00AB069C" w:rsidRDefault="00AB069C" w:rsidP="00AB069C">
      <w:pPr>
        <w:pStyle w:val="SubStepAlpha"/>
      </w:pPr>
      <w:r>
        <w:t>Enter address family configuration mode for IPv6 and advertise the IPv6 prefixes.</w:t>
      </w:r>
    </w:p>
    <w:p w14:paraId="71BCE73E" w14:textId="77777777" w:rsidR="00AB069C" w:rsidRPr="001E31D4" w:rsidRDefault="00AB069C" w:rsidP="00AB069C">
      <w:pPr>
        <w:pStyle w:val="CMD"/>
      </w:pPr>
      <w:r w:rsidRPr="001E31D4">
        <w:t>R</w:t>
      </w:r>
      <w:r w:rsidR="00DC1928">
        <w:t>2</w:t>
      </w:r>
      <w:r w:rsidRPr="001E31D4">
        <w:t>(config-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77001B7F"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2001:db8:acad:2000::/64</w:t>
      </w:r>
    </w:p>
    <w:p w14:paraId="5A2BDF94"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2001:db8:acad:2001::/64</w:t>
      </w:r>
    </w:p>
    <w:p w14:paraId="602D2820" w14:textId="77777777" w:rsidR="00AB069C" w:rsidRDefault="00AB069C" w:rsidP="00AB069C">
      <w:pPr>
        <w:pStyle w:val="CMD"/>
        <w:rPr>
          <w:b/>
        </w:rPr>
      </w:pPr>
      <w:r>
        <w:t>R</w:t>
      </w:r>
      <w:r w:rsidR="00DC1928">
        <w:t>2</w:t>
      </w:r>
      <w:r>
        <w:t>(config-router-</w:t>
      </w:r>
      <w:proofErr w:type="spellStart"/>
      <w:proofErr w:type="gramStart"/>
      <w:r>
        <w:t>af</w:t>
      </w:r>
      <w:proofErr w:type="spellEnd"/>
      <w:r>
        <w:t>)#</w:t>
      </w:r>
      <w:proofErr w:type="gramEnd"/>
      <w:r>
        <w:t xml:space="preserve"> </w:t>
      </w:r>
      <w:r w:rsidRPr="0029738F">
        <w:rPr>
          <w:b/>
        </w:rPr>
        <w:t>exit</w:t>
      </w:r>
    </w:p>
    <w:p w14:paraId="3F693B07" w14:textId="77777777" w:rsidR="00991EAE" w:rsidRDefault="00991EAE" w:rsidP="00991EAE">
      <w:pPr>
        <w:pStyle w:val="ConfigWindow"/>
      </w:pPr>
      <w:r>
        <w:t>Close configuration window</w:t>
      </w:r>
    </w:p>
    <w:p w14:paraId="430A487F" w14:textId="77777777" w:rsidR="00AB069C" w:rsidRDefault="00AB069C" w:rsidP="00991EAE">
      <w:pPr>
        <w:pStyle w:val="Heading3"/>
        <w:spacing w:before="120"/>
      </w:pPr>
      <w:r>
        <w:t>Advertise IPv4 and IPv6 prefixes on R3.</w:t>
      </w:r>
    </w:p>
    <w:p w14:paraId="7C8BF884" w14:textId="77777777" w:rsidR="00AB069C" w:rsidRDefault="00AB069C" w:rsidP="00991EAE">
      <w:pPr>
        <w:pStyle w:val="SubStepAlpha"/>
        <w:spacing w:after="0"/>
      </w:pPr>
      <w:r>
        <w:t>Enter address family configuration mode for IPv4 and advertise the IPv4 prefixes.</w:t>
      </w:r>
    </w:p>
    <w:p w14:paraId="20C9CBA1" w14:textId="77777777" w:rsidR="00991EAE" w:rsidRDefault="00991EAE" w:rsidP="00991EAE">
      <w:pPr>
        <w:pStyle w:val="ConfigWindow"/>
      </w:pPr>
      <w:r>
        <w:t>Open configuration window</w:t>
      </w:r>
    </w:p>
    <w:p w14:paraId="789593B6" w14:textId="77777777" w:rsidR="00AB069C" w:rsidRPr="001E31D4" w:rsidRDefault="00AB069C" w:rsidP="00AB069C">
      <w:pPr>
        <w:pStyle w:val="CMD"/>
      </w:pPr>
      <w:r w:rsidRPr="001E31D4">
        <w:t>R</w:t>
      </w:r>
      <w:r w:rsidR="00DC1928">
        <w:t>3</w:t>
      </w:r>
      <w:r w:rsidRPr="001E31D4">
        <w:t>(config-</w:t>
      </w:r>
      <w:proofErr w:type="gramStart"/>
      <w:r w:rsidRPr="001E31D4">
        <w:t>router)#</w:t>
      </w:r>
      <w:proofErr w:type="gramEnd"/>
      <w:r w:rsidRPr="001E31D4">
        <w:t xml:space="preserve"> </w:t>
      </w:r>
      <w:r w:rsidRPr="001E31D4">
        <w:rPr>
          <w:b/>
          <w:bCs/>
        </w:rPr>
        <w:t>address-family ipv4 unicast</w:t>
      </w:r>
    </w:p>
    <w:p w14:paraId="1D509E1D"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192.168.3.0 mask 255.255.255.224</w:t>
      </w:r>
    </w:p>
    <w:p w14:paraId="38CE6EB7"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192.168.3.64 mask 255.255.255.192</w:t>
      </w:r>
    </w:p>
    <w:p w14:paraId="627A3473" w14:textId="77777777" w:rsidR="00AB069C" w:rsidRDefault="00AB069C" w:rsidP="00AB069C">
      <w:pPr>
        <w:pStyle w:val="CMD"/>
      </w:pPr>
      <w:r>
        <w:t>R</w:t>
      </w:r>
      <w:r w:rsidR="00DC1928">
        <w:t>3</w:t>
      </w:r>
      <w:r>
        <w:t>(config-router-</w:t>
      </w:r>
      <w:proofErr w:type="spellStart"/>
      <w:proofErr w:type="gramStart"/>
      <w:r>
        <w:t>af</w:t>
      </w:r>
      <w:proofErr w:type="spellEnd"/>
      <w:r>
        <w:t>)#</w:t>
      </w:r>
      <w:proofErr w:type="gramEnd"/>
      <w:r>
        <w:t xml:space="preserve"> </w:t>
      </w:r>
      <w:r w:rsidRPr="0029738F">
        <w:rPr>
          <w:b/>
        </w:rPr>
        <w:t>exit</w:t>
      </w:r>
    </w:p>
    <w:p w14:paraId="053B150B" w14:textId="77777777" w:rsidR="00AB069C" w:rsidRDefault="00AB069C" w:rsidP="00AB069C">
      <w:pPr>
        <w:pStyle w:val="SubStepAlpha"/>
      </w:pPr>
      <w:r>
        <w:t>Enter address family configuration mode for IPv6 and advertise the IPv6 prefixes.</w:t>
      </w:r>
    </w:p>
    <w:p w14:paraId="46A304BD" w14:textId="77777777" w:rsidR="00AB069C" w:rsidRPr="001E31D4" w:rsidRDefault="00AB069C" w:rsidP="00AB069C">
      <w:pPr>
        <w:pStyle w:val="CMD"/>
      </w:pPr>
      <w:r w:rsidRPr="001E31D4">
        <w:t>R</w:t>
      </w:r>
      <w:r w:rsidR="00DC1928">
        <w:t>3</w:t>
      </w:r>
      <w:r w:rsidRPr="001E31D4">
        <w:t>(config-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76F993E8"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2001:db8:acad:3000::/64</w:t>
      </w:r>
    </w:p>
    <w:p w14:paraId="5FAC35E6"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2001:db8:acad:3001::/64</w:t>
      </w:r>
    </w:p>
    <w:p w14:paraId="6C9C93E4" w14:textId="77777777" w:rsidR="00AB069C" w:rsidRDefault="00AB069C" w:rsidP="00AB069C">
      <w:pPr>
        <w:pStyle w:val="CMD"/>
        <w:rPr>
          <w:b/>
        </w:rPr>
      </w:pPr>
      <w:r>
        <w:t>R</w:t>
      </w:r>
      <w:r w:rsidR="00DC1928">
        <w:t>3</w:t>
      </w:r>
      <w:r>
        <w:t>(config-router-</w:t>
      </w:r>
      <w:proofErr w:type="spellStart"/>
      <w:proofErr w:type="gramStart"/>
      <w:r>
        <w:t>af</w:t>
      </w:r>
      <w:proofErr w:type="spellEnd"/>
      <w:r>
        <w:t>)#</w:t>
      </w:r>
      <w:proofErr w:type="gramEnd"/>
      <w:r>
        <w:t xml:space="preserve"> </w:t>
      </w:r>
      <w:r w:rsidRPr="0029738F">
        <w:rPr>
          <w:b/>
        </w:rPr>
        <w:t>exit</w:t>
      </w:r>
    </w:p>
    <w:p w14:paraId="4DE27BC7" w14:textId="77777777" w:rsidR="00991EAE" w:rsidRDefault="00991EAE" w:rsidP="00991EAE">
      <w:pPr>
        <w:pStyle w:val="ConfigWindow"/>
      </w:pPr>
      <w:r>
        <w:t>Close configuration window</w:t>
      </w:r>
    </w:p>
    <w:p w14:paraId="04B35524" w14:textId="77777777" w:rsidR="00AB069C" w:rsidRDefault="00AB069C" w:rsidP="00991EAE">
      <w:pPr>
        <w:pStyle w:val="SubStepAlpha"/>
        <w:numPr>
          <w:ilvl w:val="0"/>
          <w:numId w:val="0"/>
        </w:numPr>
        <w:spacing w:before="0"/>
        <w:ind w:left="720"/>
      </w:pPr>
      <w:r w:rsidRPr="0029738F">
        <w:rPr>
          <w:b/>
        </w:rPr>
        <w:t>Note</w:t>
      </w:r>
      <w:r>
        <w:t xml:space="preserve">: Notice that the networks between the routers are not being advertised in </w:t>
      </w:r>
      <w:proofErr w:type="spellStart"/>
      <w:r>
        <w:t>eBGP</w:t>
      </w:r>
      <w:proofErr w:type="spellEnd"/>
      <w:r>
        <w:t xml:space="preserve">. Typically, only the prefixes of the AS need to be advertised in </w:t>
      </w:r>
      <w:proofErr w:type="spellStart"/>
      <w:r>
        <w:t>eBGP</w:t>
      </w:r>
      <w:proofErr w:type="spellEnd"/>
      <w:r>
        <w:t xml:space="preserve">. </w:t>
      </w:r>
      <w:proofErr w:type="spellStart"/>
      <w:r>
        <w:t>eBGP</w:t>
      </w:r>
      <w:proofErr w:type="spellEnd"/>
      <w:r>
        <w:t xml:space="preserve"> neighbors are typically directly connected and therefore will be able to form an adjacency. There is typically no need to advertise and inject the directly connected prefixes into the BGP routing table.</w:t>
      </w:r>
    </w:p>
    <w:p w14:paraId="6ED6035E" w14:textId="77777777" w:rsidR="00AB069C" w:rsidRDefault="00AB069C" w:rsidP="00AB069C">
      <w:pPr>
        <w:pStyle w:val="Heading2"/>
      </w:pPr>
      <w:r>
        <w:t>Verify MP-BGP</w:t>
      </w:r>
    </w:p>
    <w:p w14:paraId="234C1D51" w14:textId="77777777" w:rsidR="00AB069C" w:rsidRDefault="00AB069C" w:rsidP="00AB069C">
      <w:pPr>
        <w:pStyle w:val="Heading3"/>
      </w:pPr>
      <w:r>
        <w:t>Display detailed neighbor adjacency information.</w:t>
      </w:r>
    </w:p>
    <w:p w14:paraId="3A0D831E" w14:textId="77777777" w:rsidR="00AB069C" w:rsidRDefault="00AB069C" w:rsidP="00BD1A35">
      <w:pPr>
        <w:pStyle w:val="BodyTextL25"/>
      </w:pPr>
      <w:r w:rsidRPr="00FB45E4">
        <w:t xml:space="preserve">Use the </w:t>
      </w:r>
      <w:r w:rsidRPr="00FB45E4">
        <w:rPr>
          <w:b/>
        </w:rPr>
        <w:t xml:space="preserve">show </w:t>
      </w:r>
      <w:proofErr w:type="spellStart"/>
      <w:r w:rsidRPr="00FB45E4">
        <w:rPr>
          <w:b/>
        </w:rPr>
        <w:t>bgp</w:t>
      </w:r>
      <w:proofErr w:type="spellEnd"/>
      <w:r w:rsidRPr="00FB45E4">
        <w:rPr>
          <w:b/>
        </w:rPr>
        <w:t xml:space="preserve"> all neighbors </w:t>
      </w:r>
      <w:r w:rsidRPr="00FB45E4">
        <w:t xml:space="preserve">command on </w:t>
      </w:r>
      <w:r>
        <w:t>R2</w:t>
      </w:r>
      <w:r w:rsidRPr="00FB45E4">
        <w:t xml:space="preserve"> to display </w:t>
      </w:r>
      <w:r>
        <w:t xml:space="preserve">detailed </w:t>
      </w:r>
      <w:r w:rsidRPr="00FB45E4">
        <w:t>information about BGP connections to neighbors for all (IPv4 and IPv6) address families. Each neighbor shows that it is in the “Established” state</w:t>
      </w:r>
      <w:r>
        <w:t>. This</w:t>
      </w:r>
      <w:r w:rsidRPr="00FB45E4">
        <w:t xml:space="preserve"> indicat</w:t>
      </w:r>
      <w:r>
        <w:t>es that</w:t>
      </w:r>
      <w:r w:rsidRPr="00FB45E4">
        <w:t xml:space="preserve"> the router can send and receive BGP messages.</w:t>
      </w:r>
      <w:r>
        <w:t xml:space="preserve"> R2</w:t>
      </w:r>
      <w:r w:rsidRPr="00FB45E4">
        <w:t xml:space="preserve"> has two neighbor addresses, </w:t>
      </w:r>
      <w:r>
        <w:t>R1</w:t>
      </w:r>
      <w:r w:rsidRPr="00FB45E4">
        <w:t xml:space="preserve"> and </w:t>
      </w:r>
      <w:r>
        <w:t>R3</w:t>
      </w:r>
      <w:r w:rsidRPr="00FB45E4">
        <w:t>, for each address family, IPv4 and IPv6.</w:t>
      </w:r>
    </w:p>
    <w:p w14:paraId="336BF5CF" w14:textId="77777777" w:rsidR="00BD1A35" w:rsidRDefault="00BD1A35" w:rsidP="00BD1A35">
      <w:pPr>
        <w:pStyle w:val="ConfigWindow"/>
      </w:pPr>
      <w:r>
        <w:t>Open configuration window</w:t>
      </w:r>
    </w:p>
    <w:p w14:paraId="4FC1CCDB" w14:textId="77777777" w:rsidR="00AB069C" w:rsidRDefault="00AB069C" w:rsidP="00AB069C">
      <w:pPr>
        <w:pStyle w:val="CMD"/>
      </w:pPr>
      <w:r>
        <w:t xml:space="preserve">R2# </w:t>
      </w:r>
      <w:r w:rsidRPr="00CD31E9">
        <w:rPr>
          <w:b/>
          <w:bCs/>
        </w:rPr>
        <w:t xml:space="preserve">show </w:t>
      </w:r>
      <w:proofErr w:type="spellStart"/>
      <w:r w:rsidRPr="00CD31E9">
        <w:rPr>
          <w:b/>
          <w:bCs/>
        </w:rPr>
        <w:t>bgp</w:t>
      </w:r>
      <w:proofErr w:type="spellEnd"/>
      <w:r w:rsidRPr="00CD31E9">
        <w:rPr>
          <w:b/>
          <w:bCs/>
        </w:rPr>
        <w:t xml:space="preserve"> all neighbors</w:t>
      </w:r>
    </w:p>
    <w:p w14:paraId="58DCD269" w14:textId="77777777" w:rsidR="00AB069C" w:rsidRDefault="00AB069C" w:rsidP="00BB50C8">
      <w:pPr>
        <w:pStyle w:val="CMDOutput"/>
      </w:pPr>
      <w:r w:rsidRPr="00AB458C">
        <w:rPr>
          <w:highlight w:val="yellow"/>
        </w:rPr>
        <w:t>For address family: IPv4 Unicast</w:t>
      </w:r>
    </w:p>
    <w:p w14:paraId="2A80F2B8" w14:textId="77777777" w:rsidR="00AB069C" w:rsidRDefault="00AB069C" w:rsidP="00BB50C8">
      <w:pPr>
        <w:pStyle w:val="CMDOutput"/>
      </w:pPr>
      <w:r w:rsidRPr="00AB458C">
        <w:rPr>
          <w:highlight w:val="yellow"/>
        </w:rPr>
        <w:t>BGP neighbor is 10.1.2.1</w:t>
      </w:r>
      <w:proofErr w:type="gramStart"/>
      <w:r>
        <w:t xml:space="preserve">,  </w:t>
      </w:r>
      <w:r w:rsidRPr="00AB458C">
        <w:rPr>
          <w:highlight w:val="yellow"/>
        </w:rPr>
        <w:t>remote</w:t>
      </w:r>
      <w:proofErr w:type="gramEnd"/>
      <w:r w:rsidRPr="00AB458C">
        <w:rPr>
          <w:highlight w:val="yellow"/>
        </w:rPr>
        <w:t xml:space="preserve"> AS 1000</w:t>
      </w:r>
      <w:r>
        <w:t>, external link</w:t>
      </w:r>
    </w:p>
    <w:p w14:paraId="2FEC37E3" w14:textId="77777777" w:rsidR="00AB069C" w:rsidRDefault="00AB069C" w:rsidP="00BB50C8">
      <w:pPr>
        <w:pStyle w:val="CMDOutput"/>
      </w:pPr>
      <w:r>
        <w:t xml:space="preserve">  BGP version 4, remote router ID 1.1.1.1</w:t>
      </w:r>
    </w:p>
    <w:p w14:paraId="1428DE67" w14:textId="77777777" w:rsidR="00AB069C" w:rsidRDefault="00AB069C" w:rsidP="00BB50C8">
      <w:pPr>
        <w:pStyle w:val="CMDOutput"/>
      </w:pPr>
      <w:r>
        <w:t xml:space="preserve">  </w:t>
      </w:r>
      <w:r w:rsidRPr="00AB458C">
        <w:rPr>
          <w:highlight w:val="yellow"/>
        </w:rPr>
        <w:t>BGP state = Established</w:t>
      </w:r>
      <w:r>
        <w:t>, up for 01:56:25</w:t>
      </w:r>
    </w:p>
    <w:p w14:paraId="7EE8CE36" w14:textId="77777777" w:rsidR="00AB069C" w:rsidRDefault="00AB069C" w:rsidP="00BB50C8">
      <w:pPr>
        <w:pStyle w:val="CMDOutput"/>
      </w:pPr>
      <w:r>
        <w:lastRenderedPageBreak/>
        <w:t xml:space="preserve">  Last read 00:00:48, last write 00:00:50, hold time is 180, keepalive interval is 60 seconds</w:t>
      </w:r>
    </w:p>
    <w:p w14:paraId="443BE1AE" w14:textId="77777777" w:rsidR="00AB069C" w:rsidRDefault="00AB069C" w:rsidP="00BB50C8">
      <w:pPr>
        <w:pStyle w:val="CMDOutput"/>
      </w:pPr>
      <w:r>
        <w:t>&lt;output omitted&gt;</w:t>
      </w:r>
    </w:p>
    <w:p w14:paraId="484DB7FD" w14:textId="77777777" w:rsidR="00AB069C" w:rsidRDefault="00AB069C" w:rsidP="00BB50C8">
      <w:pPr>
        <w:pStyle w:val="CMDOutput"/>
      </w:pPr>
    </w:p>
    <w:p w14:paraId="68982E56" w14:textId="77777777" w:rsidR="00AB069C" w:rsidRDefault="00AB069C" w:rsidP="00BB50C8">
      <w:pPr>
        <w:pStyle w:val="CMDOutput"/>
      </w:pPr>
      <w:r w:rsidRPr="00AB458C">
        <w:rPr>
          <w:highlight w:val="yellow"/>
        </w:rPr>
        <w:t>BGP neighbor is 10.2.3.3</w:t>
      </w:r>
      <w:proofErr w:type="gramStart"/>
      <w:r>
        <w:t xml:space="preserve">,  </w:t>
      </w:r>
      <w:r w:rsidRPr="0029400E">
        <w:rPr>
          <w:highlight w:val="yellow"/>
        </w:rPr>
        <w:t>remote</w:t>
      </w:r>
      <w:proofErr w:type="gramEnd"/>
      <w:r w:rsidRPr="0029400E">
        <w:rPr>
          <w:highlight w:val="yellow"/>
        </w:rPr>
        <w:t xml:space="preserve"> AS 300</w:t>
      </w:r>
      <w:r>
        <w:t>, external link</w:t>
      </w:r>
    </w:p>
    <w:p w14:paraId="313699BF" w14:textId="77777777" w:rsidR="00AB069C" w:rsidRDefault="00AB069C" w:rsidP="00BB50C8">
      <w:pPr>
        <w:pStyle w:val="CMDOutput"/>
      </w:pPr>
      <w:r>
        <w:t xml:space="preserve">  BGP version 4, remote router ID 3.3.3.3</w:t>
      </w:r>
    </w:p>
    <w:p w14:paraId="16B4FB92" w14:textId="77777777" w:rsidR="00AB069C" w:rsidRDefault="00AB069C" w:rsidP="00BB50C8">
      <w:pPr>
        <w:pStyle w:val="CMDOutput"/>
      </w:pPr>
      <w:r>
        <w:t xml:space="preserve">  </w:t>
      </w:r>
      <w:r w:rsidRPr="00AB458C">
        <w:rPr>
          <w:highlight w:val="yellow"/>
        </w:rPr>
        <w:t>BGP state = Established</w:t>
      </w:r>
      <w:r>
        <w:t>, up for 01:55:47</w:t>
      </w:r>
    </w:p>
    <w:p w14:paraId="3823D8F2" w14:textId="77777777" w:rsidR="00AB069C" w:rsidRDefault="00AB069C" w:rsidP="00BB50C8">
      <w:pPr>
        <w:pStyle w:val="CMDOutput"/>
      </w:pPr>
      <w:r>
        <w:t xml:space="preserve">  Last read 00:00:04, last write 00:00:41, hold time is 180, keepalive interval is 60 seconds</w:t>
      </w:r>
    </w:p>
    <w:p w14:paraId="52468BA3" w14:textId="77777777" w:rsidR="00AB069C" w:rsidRDefault="00AB069C" w:rsidP="00BB50C8">
      <w:pPr>
        <w:pStyle w:val="CMDOutput"/>
      </w:pPr>
      <w:r>
        <w:t>&lt;output omitted&gt;</w:t>
      </w:r>
    </w:p>
    <w:p w14:paraId="7767D03E" w14:textId="77777777" w:rsidR="00AB069C" w:rsidRDefault="00AB069C" w:rsidP="00BB50C8">
      <w:pPr>
        <w:pStyle w:val="CMDOutput"/>
      </w:pPr>
    </w:p>
    <w:p w14:paraId="64ACC72B" w14:textId="77777777" w:rsidR="00AB069C" w:rsidRDefault="00AB069C" w:rsidP="00BB50C8">
      <w:pPr>
        <w:pStyle w:val="CMDOutput"/>
      </w:pPr>
      <w:r w:rsidRPr="00AB458C">
        <w:rPr>
          <w:highlight w:val="yellow"/>
        </w:rPr>
        <w:t>For address family: IPv6 Unicast</w:t>
      </w:r>
    </w:p>
    <w:p w14:paraId="5361A525" w14:textId="77777777" w:rsidR="00AB069C" w:rsidRDefault="00AB069C" w:rsidP="00BB50C8">
      <w:pPr>
        <w:pStyle w:val="CMDOutput"/>
      </w:pPr>
      <w:r w:rsidRPr="00AB458C">
        <w:rPr>
          <w:highlight w:val="yellow"/>
        </w:rPr>
        <w:t>BGP neighbor is 2001:DB</w:t>
      </w:r>
      <w:proofErr w:type="gramStart"/>
      <w:r w:rsidRPr="00AB458C">
        <w:rPr>
          <w:highlight w:val="yellow"/>
        </w:rPr>
        <w:t>8:ACAD</w:t>
      </w:r>
      <w:proofErr w:type="gramEnd"/>
      <w:r w:rsidRPr="00AB458C">
        <w:rPr>
          <w:highlight w:val="yellow"/>
        </w:rPr>
        <w:t>:1012::1</w:t>
      </w:r>
      <w:r>
        <w:t xml:space="preserve">,  </w:t>
      </w:r>
      <w:r w:rsidRPr="0029400E">
        <w:rPr>
          <w:highlight w:val="yellow"/>
        </w:rPr>
        <w:t>remote AS 1000</w:t>
      </w:r>
      <w:r>
        <w:t>, external link</w:t>
      </w:r>
    </w:p>
    <w:p w14:paraId="64096530" w14:textId="77777777" w:rsidR="00AB069C" w:rsidRDefault="00AB069C" w:rsidP="00BB50C8">
      <w:pPr>
        <w:pStyle w:val="CMDOutput"/>
      </w:pPr>
      <w:r>
        <w:t xml:space="preserve">  BGP version 4, remote router ID 1.1.1.1</w:t>
      </w:r>
    </w:p>
    <w:p w14:paraId="577BE017" w14:textId="77777777" w:rsidR="00AB069C" w:rsidRDefault="00AB069C" w:rsidP="00BB50C8">
      <w:pPr>
        <w:pStyle w:val="CMDOutput"/>
      </w:pPr>
      <w:r>
        <w:t xml:space="preserve">  </w:t>
      </w:r>
      <w:r w:rsidRPr="00AB458C">
        <w:rPr>
          <w:highlight w:val="yellow"/>
        </w:rPr>
        <w:t>BGP state = Established</w:t>
      </w:r>
      <w:r>
        <w:t>, up for 01:56:39</w:t>
      </w:r>
    </w:p>
    <w:p w14:paraId="4650C3A6" w14:textId="77777777" w:rsidR="00AB069C" w:rsidRDefault="00AB069C" w:rsidP="00BB50C8">
      <w:pPr>
        <w:pStyle w:val="CMDOutput"/>
      </w:pPr>
      <w:r>
        <w:t xml:space="preserve">  Last read 00:00:07, last write 00:00:04, hold time is 180, keepalive interval is 60 seconds</w:t>
      </w:r>
    </w:p>
    <w:p w14:paraId="236E835C" w14:textId="77777777" w:rsidR="00AB069C" w:rsidRDefault="00AB069C" w:rsidP="00BB50C8">
      <w:pPr>
        <w:pStyle w:val="CMDOutput"/>
      </w:pPr>
      <w:r>
        <w:t>&lt;output omitted&gt;</w:t>
      </w:r>
    </w:p>
    <w:p w14:paraId="61B221E8" w14:textId="77777777" w:rsidR="00AB069C" w:rsidRDefault="00AB069C" w:rsidP="00BB50C8">
      <w:pPr>
        <w:pStyle w:val="CMDOutput"/>
      </w:pPr>
    </w:p>
    <w:p w14:paraId="09CBB80C" w14:textId="77777777" w:rsidR="00AB069C" w:rsidRDefault="00AB069C" w:rsidP="00BB50C8">
      <w:pPr>
        <w:pStyle w:val="CMDOutput"/>
      </w:pPr>
      <w:r w:rsidRPr="00AB458C">
        <w:rPr>
          <w:highlight w:val="yellow"/>
        </w:rPr>
        <w:t>BGP neighbor is 2001:DB</w:t>
      </w:r>
      <w:proofErr w:type="gramStart"/>
      <w:r w:rsidRPr="00AB458C">
        <w:rPr>
          <w:highlight w:val="yellow"/>
        </w:rPr>
        <w:t>8:ACAD</w:t>
      </w:r>
      <w:proofErr w:type="gramEnd"/>
      <w:r w:rsidRPr="00AB458C">
        <w:rPr>
          <w:highlight w:val="yellow"/>
        </w:rPr>
        <w:t>:1023::3</w:t>
      </w:r>
      <w:r>
        <w:t xml:space="preserve">,  </w:t>
      </w:r>
      <w:r w:rsidRPr="0029400E">
        <w:rPr>
          <w:highlight w:val="yellow"/>
        </w:rPr>
        <w:t>remote AS 300</w:t>
      </w:r>
      <w:r>
        <w:t>, external link</w:t>
      </w:r>
    </w:p>
    <w:p w14:paraId="67605403" w14:textId="77777777" w:rsidR="00AB069C" w:rsidRDefault="00AB069C" w:rsidP="00BB50C8">
      <w:pPr>
        <w:pStyle w:val="CMDOutput"/>
      </w:pPr>
      <w:r>
        <w:t xml:space="preserve">  BGP version 4, remote router ID 3.3.3.3</w:t>
      </w:r>
    </w:p>
    <w:p w14:paraId="7583E502" w14:textId="77777777" w:rsidR="00AB069C" w:rsidRDefault="00AB069C" w:rsidP="00BB50C8">
      <w:pPr>
        <w:pStyle w:val="CMDOutput"/>
      </w:pPr>
      <w:r>
        <w:t xml:space="preserve">  </w:t>
      </w:r>
      <w:r w:rsidRPr="00AB458C">
        <w:rPr>
          <w:highlight w:val="yellow"/>
        </w:rPr>
        <w:t>BGP state = Established</w:t>
      </w:r>
      <w:r>
        <w:t>, up for 01:56:09</w:t>
      </w:r>
    </w:p>
    <w:p w14:paraId="5FF56979" w14:textId="77777777" w:rsidR="00AB069C" w:rsidRDefault="00AB069C" w:rsidP="00BB50C8">
      <w:pPr>
        <w:pStyle w:val="CMDOutput"/>
      </w:pPr>
      <w:r>
        <w:t xml:space="preserve">  Last read 00:00:32, last write 00:00:48, hold time is 180, keepalive interval is 60 seconds</w:t>
      </w:r>
    </w:p>
    <w:p w14:paraId="64DC2896" w14:textId="77777777" w:rsidR="00AB069C" w:rsidRDefault="00AB069C" w:rsidP="00BB50C8">
      <w:pPr>
        <w:pStyle w:val="CMDOutput"/>
      </w:pPr>
      <w:r>
        <w:t>&lt;output omitted&gt;</w:t>
      </w:r>
    </w:p>
    <w:p w14:paraId="6D0DF654" w14:textId="77777777" w:rsidR="00AB069C" w:rsidRDefault="00AB069C" w:rsidP="00BD1A35">
      <w:pPr>
        <w:pStyle w:val="BodyTextL25"/>
        <w:spacing w:after="0"/>
      </w:pPr>
      <w:r w:rsidRPr="00854E8E">
        <w:rPr>
          <w:b/>
          <w:bCs/>
        </w:rPr>
        <w:t>Note</w:t>
      </w:r>
      <w:r>
        <w:t xml:space="preserve">: Most information displayed using </w:t>
      </w:r>
      <w:r w:rsidRPr="00E33544">
        <w:rPr>
          <w:b/>
          <w:bCs/>
        </w:rPr>
        <w:t xml:space="preserve">show </w:t>
      </w:r>
      <w:proofErr w:type="spellStart"/>
      <w:r w:rsidRPr="00E33544">
        <w:rPr>
          <w:b/>
          <w:bCs/>
        </w:rPr>
        <w:t>bgp</w:t>
      </w:r>
      <w:proofErr w:type="spellEnd"/>
      <w:r w:rsidRPr="00E33544">
        <w:rPr>
          <w:b/>
          <w:bCs/>
        </w:rPr>
        <w:t xml:space="preserve"> all neighbors</w:t>
      </w:r>
      <w:r>
        <w:t xml:space="preserve"> command has been omitted for brevity. The command </w:t>
      </w:r>
      <w:r w:rsidRPr="00854E8E">
        <w:rPr>
          <w:b/>
          <w:bCs/>
        </w:rPr>
        <w:t xml:space="preserve">show </w:t>
      </w:r>
      <w:proofErr w:type="spellStart"/>
      <w:r w:rsidRPr="00854E8E">
        <w:rPr>
          <w:b/>
          <w:bCs/>
        </w:rPr>
        <w:t>bgp</w:t>
      </w:r>
      <w:proofErr w:type="spellEnd"/>
      <w:r w:rsidRPr="00854E8E">
        <w:rPr>
          <w:b/>
          <w:bCs/>
        </w:rPr>
        <w:t xml:space="preserve"> neighbors</w:t>
      </w:r>
      <w:r>
        <w:t xml:space="preserve"> is used to display only BGP for IPv4 adjacencies. To display the same information for only IPv6 neighbors, use the command </w:t>
      </w:r>
      <w:r w:rsidRPr="00854E8E">
        <w:rPr>
          <w:b/>
          <w:bCs/>
        </w:rPr>
        <w:t xml:space="preserve">show </w:t>
      </w:r>
      <w:proofErr w:type="spellStart"/>
      <w:r w:rsidRPr="00854E8E">
        <w:rPr>
          <w:b/>
          <w:bCs/>
        </w:rPr>
        <w:t>bgp</w:t>
      </w:r>
      <w:proofErr w:type="spellEnd"/>
      <w:r w:rsidRPr="00854E8E">
        <w:rPr>
          <w:b/>
          <w:bCs/>
        </w:rPr>
        <w:t xml:space="preserve"> ipv6 neighbors</w:t>
      </w:r>
      <w:r>
        <w:t>.</w:t>
      </w:r>
    </w:p>
    <w:p w14:paraId="4BAFEDAD" w14:textId="77777777" w:rsidR="00AB069C" w:rsidRDefault="00BB50C8" w:rsidP="00BB50C8">
      <w:pPr>
        <w:pStyle w:val="Heading4"/>
      </w:pPr>
      <w:r>
        <w:t>Questions:</w:t>
      </w:r>
    </w:p>
    <w:p w14:paraId="373DD4BF" w14:textId="77777777" w:rsidR="00AB069C" w:rsidRPr="00E31600" w:rsidRDefault="00AB069C" w:rsidP="00BD1A35">
      <w:pPr>
        <w:pStyle w:val="BodyTextL25"/>
      </w:pPr>
      <w:r>
        <w:t>What is the BGP state for each neighbor adjacency?</w:t>
      </w:r>
    </w:p>
    <w:p w14:paraId="5A17877D" w14:textId="77777777" w:rsidR="00AB069C" w:rsidRPr="00E31600" w:rsidRDefault="00BB50C8" w:rsidP="00BD1A35">
      <w:pPr>
        <w:pStyle w:val="AnswerLineL25"/>
      </w:pPr>
      <w:r>
        <w:t>Type your answers here.</w:t>
      </w:r>
    </w:p>
    <w:p w14:paraId="7DAE5C6E" w14:textId="77777777" w:rsidR="00AB069C" w:rsidRPr="00BB50C8" w:rsidRDefault="00AB069C" w:rsidP="00BD1A35">
      <w:pPr>
        <w:pStyle w:val="BodyTextL25"/>
      </w:pPr>
      <w:r w:rsidRPr="00BB50C8">
        <w:t>How often are BGP keepalives sent?</w:t>
      </w:r>
    </w:p>
    <w:p w14:paraId="251CE984" w14:textId="77777777" w:rsidR="00BB50C8" w:rsidRPr="00E31600" w:rsidRDefault="00BB50C8" w:rsidP="00BD1A35">
      <w:pPr>
        <w:pStyle w:val="AnswerLineL25"/>
      </w:pPr>
      <w:r>
        <w:t>Type your answers here.</w:t>
      </w:r>
    </w:p>
    <w:p w14:paraId="1B3A29C1" w14:textId="77777777" w:rsidR="00AB069C" w:rsidRPr="00BB50C8" w:rsidRDefault="00AB069C" w:rsidP="00BD1A35">
      <w:pPr>
        <w:pStyle w:val="BodyTextL25"/>
      </w:pPr>
      <w:r w:rsidRPr="00BB50C8">
        <w:t>How many seconds will a BGP session remain open if no further keepalive messages are received?</w:t>
      </w:r>
    </w:p>
    <w:p w14:paraId="2160A1F7" w14:textId="77777777" w:rsidR="00BB50C8" w:rsidRPr="00E31600" w:rsidRDefault="00BB50C8" w:rsidP="00BD1A35">
      <w:pPr>
        <w:pStyle w:val="AnswerLineL25"/>
      </w:pPr>
      <w:r>
        <w:t>Type your answers here.</w:t>
      </w:r>
    </w:p>
    <w:p w14:paraId="07FB4793" w14:textId="77777777" w:rsidR="00AB069C" w:rsidRDefault="00AB069C" w:rsidP="00AB069C">
      <w:pPr>
        <w:pStyle w:val="Heading3"/>
      </w:pPr>
      <w:r>
        <w:t>Display summary neighbor adjacency information.</w:t>
      </w:r>
    </w:p>
    <w:p w14:paraId="4DF59A09" w14:textId="77777777" w:rsidR="00AB069C" w:rsidRDefault="00AB069C" w:rsidP="00BD1A35">
      <w:pPr>
        <w:pStyle w:val="BodyTextL25"/>
        <w:spacing w:after="0"/>
      </w:pPr>
      <w:r w:rsidRPr="000902EC">
        <w:t xml:space="preserve">Use the </w:t>
      </w:r>
      <w:r w:rsidRPr="000902EC">
        <w:rPr>
          <w:b/>
        </w:rPr>
        <w:t xml:space="preserve">show </w:t>
      </w:r>
      <w:proofErr w:type="spellStart"/>
      <w:r w:rsidRPr="000902EC">
        <w:rPr>
          <w:b/>
        </w:rPr>
        <w:t>bgp</w:t>
      </w:r>
      <w:proofErr w:type="spellEnd"/>
      <w:r w:rsidRPr="000902EC">
        <w:rPr>
          <w:b/>
        </w:rPr>
        <w:t xml:space="preserve"> ipv4 unicast summary</w:t>
      </w:r>
      <w:r w:rsidRPr="000902EC">
        <w:t xml:space="preserve"> and </w:t>
      </w:r>
      <w:r w:rsidRPr="000902EC">
        <w:rPr>
          <w:b/>
        </w:rPr>
        <w:t xml:space="preserve">show </w:t>
      </w:r>
      <w:proofErr w:type="spellStart"/>
      <w:r w:rsidRPr="000902EC">
        <w:rPr>
          <w:b/>
        </w:rPr>
        <w:t>bgp</w:t>
      </w:r>
      <w:proofErr w:type="spellEnd"/>
      <w:r w:rsidRPr="000902EC">
        <w:rPr>
          <w:b/>
        </w:rPr>
        <w:t xml:space="preserve"> ipv6 unicast summary</w:t>
      </w:r>
      <w:r w:rsidRPr="000902EC">
        <w:t xml:space="preserve"> commands on </w:t>
      </w:r>
      <w:r>
        <w:t>R2</w:t>
      </w:r>
      <w:r w:rsidRPr="000902EC">
        <w:t xml:space="preserve"> to display a summary of IPv4/IPv6 peering information with </w:t>
      </w:r>
      <w:r>
        <w:t>R1 and R3</w:t>
      </w:r>
      <w:r w:rsidRPr="000902EC">
        <w:t>. The</w:t>
      </w:r>
      <w:r>
        <w:t xml:space="preserve"> information displayed using the</w:t>
      </w:r>
      <w:r w:rsidRPr="000902EC">
        <w:t xml:space="preserve"> </w:t>
      </w:r>
      <w:r w:rsidRPr="000902EC">
        <w:rPr>
          <w:b/>
        </w:rPr>
        <w:t xml:space="preserve">show </w:t>
      </w:r>
      <w:proofErr w:type="spellStart"/>
      <w:r w:rsidRPr="000902EC">
        <w:rPr>
          <w:b/>
        </w:rPr>
        <w:t>bgp</w:t>
      </w:r>
      <w:proofErr w:type="spellEnd"/>
      <w:r w:rsidRPr="000902EC">
        <w:rPr>
          <w:b/>
        </w:rPr>
        <w:t xml:space="preserve"> ipv4 unicast summary</w:t>
      </w:r>
      <w:r w:rsidRPr="000902EC">
        <w:t xml:space="preserve"> is </w:t>
      </w:r>
      <w:r>
        <w:t xml:space="preserve">a subset </w:t>
      </w:r>
      <w:r w:rsidRPr="000902EC">
        <w:t xml:space="preserve">of </w:t>
      </w:r>
      <w:r w:rsidRPr="000902EC">
        <w:rPr>
          <w:b/>
        </w:rPr>
        <w:t xml:space="preserve">show </w:t>
      </w:r>
      <w:proofErr w:type="spellStart"/>
      <w:r w:rsidRPr="000902EC">
        <w:rPr>
          <w:b/>
        </w:rPr>
        <w:t>ip</w:t>
      </w:r>
      <w:proofErr w:type="spellEnd"/>
      <w:r>
        <w:rPr>
          <w:b/>
        </w:rPr>
        <w:t xml:space="preserve"> all</w:t>
      </w:r>
      <w:r w:rsidRPr="000902EC">
        <w:rPr>
          <w:b/>
        </w:rPr>
        <w:t xml:space="preserve"> </w:t>
      </w:r>
      <w:proofErr w:type="spellStart"/>
      <w:r w:rsidRPr="000902EC">
        <w:rPr>
          <w:b/>
        </w:rPr>
        <w:t>bgp</w:t>
      </w:r>
      <w:proofErr w:type="spellEnd"/>
      <w:r w:rsidRPr="000902EC">
        <w:t xml:space="preserve"> </w:t>
      </w:r>
      <w:r>
        <w:t>command</w:t>
      </w:r>
      <w:r w:rsidRPr="000902EC">
        <w:t>.</w:t>
      </w:r>
    </w:p>
    <w:p w14:paraId="6223179F" w14:textId="77777777" w:rsidR="00BD1A35" w:rsidRDefault="00BD1A35" w:rsidP="00BD1A35">
      <w:pPr>
        <w:pStyle w:val="ConfigWindow"/>
      </w:pPr>
      <w:r>
        <w:t>Open configuration window</w:t>
      </w:r>
    </w:p>
    <w:p w14:paraId="774E0C1F" w14:textId="77777777" w:rsidR="00AB069C" w:rsidRPr="00AA23D9" w:rsidRDefault="00AB069C" w:rsidP="00BB50C8">
      <w:pPr>
        <w:pStyle w:val="CMD"/>
      </w:pPr>
      <w:r w:rsidRPr="00AA23D9">
        <w:t xml:space="preserve">R2# </w:t>
      </w:r>
      <w:r w:rsidRPr="00BB50C8">
        <w:rPr>
          <w:b/>
          <w:bCs/>
        </w:rPr>
        <w:t xml:space="preserve">show </w:t>
      </w:r>
      <w:proofErr w:type="spellStart"/>
      <w:r w:rsidRPr="00BB50C8">
        <w:rPr>
          <w:b/>
          <w:bCs/>
        </w:rPr>
        <w:t>bgp</w:t>
      </w:r>
      <w:proofErr w:type="spellEnd"/>
      <w:r w:rsidRPr="00BB50C8">
        <w:rPr>
          <w:b/>
          <w:bCs/>
        </w:rPr>
        <w:t xml:space="preserve"> ipv4 unicast summary</w:t>
      </w:r>
    </w:p>
    <w:p w14:paraId="0833E78B" w14:textId="77777777" w:rsidR="00AB069C" w:rsidRPr="00AA23D9" w:rsidRDefault="00AB069C" w:rsidP="00BB50C8">
      <w:pPr>
        <w:pStyle w:val="CMDOutput"/>
      </w:pPr>
      <w:r w:rsidRPr="00AA23D9">
        <w:t xml:space="preserve">BGP router identifier 2.2.2.2, </w:t>
      </w:r>
      <w:r w:rsidRPr="00AA23D9">
        <w:rPr>
          <w:highlight w:val="yellow"/>
        </w:rPr>
        <w:t>local AS number 500</w:t>
      </w:r>
    </w:p>
    <w:p w14:paraId="4A4670B9" w14:textId="77777777" w:rsidR="00AB069C" w:rsidRPr="00AA23D9" w:rsidRDefault="00AB069C" w:rsidP="00BB50C8">
      <w:pPr>
        <w:pStyle w:val="CMDOutput"/>
      </w:pPr>
      <w:r w:rsidRPr="00AA23D9">
        <w:t>BGP table version is 11, main routing table version 11</w:t>
      </w:r>
    </w:p>
    <w:p w14:paraId="0B5F5003" w14:textId="77777777" w:rsidR="00AB069C" w:rsidRPr="00AA23D9" w:rsidRDefault="00AB069C" w:rsidP="00BB50C8">
      <w:pPr>
        <w:pStyle w:val="CMDOutput"/>
      </w:pPr>
      <w:r w:rsidRPr="00AA23D9">
        <w:t>6 network entries using 1488 bytes of memory</w:t>
      </w:r>
    </w:p>
    <w:p w14:paraId="628D3EA8" w14:textId="77777777" w:rsidR="00AB069C" w:rsidRPr="00AA23D9" w:rsidRDefault="00AB069C" w:rsidP="00BB50C8">
      <w:pPr>
        <w:pStyle w:val="CMDOutput"/>
      </w:pPr>
      <w:r w:rsidRPr="00AA23D9">
        <w:t>10 path entries using 1360 bytes of memory</w:t>
      </w:r>
    </w:p>
    <w:p w14:paraId="5FA99C61" w14:textId="77777777" w:rsidR="00AB069C" w:rsidRPr="00AA23D9" w:rsidRDefault="00AB069C" w:rsidP="00BB50C8">
      <w:pPr>
        <w:pStyle w:val="CMDOutput"/>
      </w:pPr>
      <w:r w:rsidRPr="00AA23D9">
        <w:t>5/3 BGP path/</w:t>
      </w:r>
      <w:proofErr w:type="spellStart"/>
      <w:r w:rsidRPr="00AA23D9">
        <w:t>bestpath</w:t>
      </w:r>
      <w:proofErr w:type="spellEnd"/>
      <w:r w:rsidRPr="00AA23D9">
        <w:t xml:space="preserve"> attribute entries using 1400 bytes of memory</w:t>
      </w:r>
    </w:p>
    <w:p w14:paraId="08E11DEB" w14:textId="77777777" w:rsidR="00AB069C" w:rsidRPr="00AA23D9" w:rsidRDefault="00AB069C" w:rsidP="00BB50C8">
      <w:pPr>
        <w:pStyle w:val="CMDOutput"/>
      </w:pPr>
      <w:r w:rsidRPr="00AA23D9">
        <w:t>4 BGP AS-PATH entries using 128 bytes of memory</w:t>
      </w:r>
    </w:p>
    <w:p w14:paraId="3F456A55" w14:textId="77777777" w:rsidR="00AB069C" w:rsidRPr="00AA23D9" w:rsidRDefault="00AB069C" w:rsidP="00BB50C8">
      <w:pPr>
        <w:pStyle w:val="CMDOutput"/>
      </w:pPr>
      <w:r w:rsidRPr="00AA23D9">
        <w:t>0 BGP route-map cache entries using 0 bytes of memory</w:t>
      </w:r>
    </w:p>
    <w:p w14:paraId="650D0DED" w14:textId="77777777" w:rsidR="00AB069C" w:rsidRPr="00AA23D9" w:rsidRDefault="00AB069C" w:rsidP="00BB50C8">
      <w:pPr>
        <w:pStyle w:val="CMDOutput"/>
      </w:pPr>
      <w:r w:rsidRPr="00AA23D9">
        <w:t>0 BGP filter-list cache entries using 0 bytes of memory</w:t>
      </w:r>
    </w:p>
    <w:p w14:paraId="40DC2F24" w14:textId="77777777" w:rsidR="00AB069C" w:rsidRPr="00AA23D9" w:rsidRDefault="00AB069C" w:rsidP="00BB50C8">
      <w:pPr>
        <w:pStyle w:val="CMDOutput"/>
      </w:pPr>
      <w:r w:rsidRPr="00AA23D9">
        <w:t>BGP using 4376 total bytes of memory</w:t>
      </w:r>
    </w:p>
    <w:p w14:paraId="5A093D16" w14:textId="77777777" w:rsidR="00AB069C" w:rsidRPr="00AA23D9" w:rsidRDefault="00AB069C" w:rsidP="00BB50C8">
      <w:pPr>
        <w:pStyle w:val="CMDOutput"/>
      </w:pPr>
      <w:r w:rsidRPr="00AA23D9">
        <w:t>BGP activity 12/0 prefixes, 20/0 paths, scan interval 60 secs</w:t>
      </w:r>
    </w:p>
    <w:p w14:paraId="2F7959FF" w14:textId="77777777" w:rsidR="00AB069C" w:rsidRPr="00AA23D9" w:rsidRDefault="00AB069C" w:rsidP="00BB50C8">
      <w:pPr>
        <w:pStyle w:val="CMDOutput"/>
      </w:pPr>
    </w:p>
    <w:p w14:paraId="5D7E5FC8" w14:textId="77777777" w:rsidR="00AB069C" w:rsidRPr="00272D37" w:rsidRDefault="00AB069C" w:rsidP="00272D37">
      <w:pPr>
        <w:pStyle w:val="CMDOutput"/>
      </w:pPr>
      <w:r w:rsidRPr="00272D37">
        <w:t xml:space="preserve">Neighbor        V          </w:t>
      </w:r>
      <w:r w:rsidRPr="00272D37">
        <w:rPr>
          <w:highlight w:val="yellow"/>
        </w:rPr>
        <w:t>AS</w:t>
      </w:r>
      <w:r w:rsidRPr="00272D37">
        <w:t xml:space="preserve"> </w:t>
      </w:r>
      <w:proofErr w:type="spellStart"/>
      <w:r w:rsidRPr="00272D37">
        <w:t>MsgRcvd</w:t>
      </w:r>
      <w:proofErr w:type="spellEnd"/>
      <w:r w:rsidRPr="00272D37">
        <w:t xml:space="preserve"> </w:t>
      </w:r>
      <w:proofErr w:type="spellStart"/>
      <w:r w:rsidRPr="00272D37">
        <w:t>MsgSent</w:t>
      </w:r>
      <w:proofErr w:type="spellEnd"/>
      <w:r w:rsidRPr="00272D37">
        <w:t xml:space="preserve">   </w:t>
      </w:r>
      <w:proofErr w:type="spellStart"/>
      <w:proofErr w:type="gramStart"/>
      <w:r w:rsidRPr="00272D37">
        <w:t>TblVer</w:t>
      </w:r>
      <w:proofErr w:type="spellEnd"/>
      <w:r w:rsidRPr="00272D37">
        <w:t xml:space="preserve">  </w:t>
      </w:r>
      <w:proofErr w:type="spellStart"/>
      <w:r w:rsidRPr="00272D37">
        <w:t>InQ</w:t>
      </w:r>
      <w:proofErr w:type="spellEnd"/>
      <w:proofErr w:type="gramEnd"/>
      <w:r w:rsidRPr="00272D37">
        <w:t xml:space="preserve"> </w:t>
      </w:r>
      <w:proofErr w:type="spellStart"/>
      <w:r w:rsidRPr="00272D37">
        <w:t>OutQ</w:t>
      </w:r>
      <w:proofErr w:type="spellEnd"/>
      <w:r w:rsidRPr="00272D37">
        <w:t xml:space="preserve"> Up/Down  State/</w:t>
      </w:r>
      <w:proofErr w:type="spellStart"/>
      <w:r w:rsidRPr="00272D37">
        <w:t>PfxRcd</w:t>
      </w:r>
      <w:proofErr w:type="spellEnd"/>
    </w:p>
    <w:p w14:paraId="542D54D2" w14:textId="77777777" w:rsidR="00AB069C" w:rsidRPr="00272D37" w:rsidRDefault="00AB069C" w:rsidP="00272D37">
      <w:pPr>
        <w:pStyle w:val="CMDOutput"/>
      </w:pPr>
      <w:r w:rsidRPr="00272D37">
        <w:rPr>
          <w:highlight w:val="yellow"/>
        </w:rPr>
        <w:t>10.1.2.1</w:t>
      </w:r>
      <w:r w:rsidRPr="00272D37">
        <w:t xml:space="preserve">        4        </w:t>
      </w:r>
      <w:r w:rsidRPr="00272D37">
        <w:rPr>
          <w:highlight w:val="yellow"/>
        </w:rPr>
        <w:t>1000</w:t>
      </w:r>
      <w:r w:rsidRPr="00272D37">
        <w:t xml:space="preserve">     152     151       11    0    0 02:12:</w:t>
      </w:r>
      <w:proofErr w:type="gramStart"/>
      <w:r w:rsidRPr="00272D37">
        <w:t>36  4</w:t>
      </w:r>
      <w:proofErr w:type="gramEnd"/>
    </w:p>
    <w:p w14:paraId="6A1BDBF8" w14:textId="77777777" w:rsidR="00AB069C" w:rsidRPr="00272D37" w:rsidRDefault="00AB069C" w:rsidP="00272D37">
      <w:pPr>
        <w:pStyle w:val="CMDOutput"/>
      </w:pPr>
      <w:r w:rsidRPr="00272D37">
        <w:rPr>
          <w:highlight w:val="yellow"/>
        </w:rPr>
        <w:t>10.2.3.3</w:t>
      </w:r>
      <w:r w:rsidRPr="00272D37">
        <w:t xml:space="preserve">        4         </w:t>
      </w:r>
      <w:r w:rsidRPr="00272D37">
        <w:rPr>
          <w:highlight w:val="yellow"/>
        </w:rPr>
        <w:t>300</w:t>
      </w:r>
      <w:r w:rsidRPr="00272D37">
        <w:t xml:space="preserve">     150     150       11    0    0 02:11:</w:t>
      </w:r>
      <w:proofErr w:type="gramStart"/>
      <w:r w:rsidRPr="00272D37">
        <w:t>51  4</w:t>
      </w:r>
      <w:proofErr w:type="gramEnd"/>
    </w:p>
    <w:p w14:paraId="49D2B793" w14:textId="77777777" w:rsidR="00AB069C" w:rsidRPr="00AA23D9" w:rsidRDefault="00AB069C" w:rsidP="00AB069C">
      <w:pPr>
        <w:pStyle w:val="CMD"/>
        <w:rPr>
          <w:sz w:val="18"/>
          <w:szCs w:val="18"/>
        </w:rPr>
      </w:pPr>
    </w:p>
    <w:p w14:paraId="33D94D42" w14:textId="77777777" w:rsidR="00AB069C" w:rsidRPr="00AA23D9" w:rsidRDefault="00AB069C" w:rsidP="00BB50C8">
      <w:pPr>
        <w:pStyle w:val="CMD"/>
      </w:pPr>
      <w:r w:rsidRPr="00AA23D9">
        <w:t xml:space="preserve">R2# </w:t>
      </w:r>
      <w:r w:rsidRPr="00BB50C8">
        <w:rPr>
          <w:b/>
          <w:bCs/>
        </w:rPr>
        <w:t xml:space="preserve">show </w:t>
      </w:r>
      <w:proofErr w:type="spellStart"/>
      <w:r w:rsidRPr="00BB50C8">
        <w:rPr>
          <w:b/>
          <w:bCs/>
        </w:rPr>
        <w:t>bgp</w:t>
      </w:r>
      <w:proofErr w:type="spellEnd"/>
      <w:r w:rsidRPr="00BB50C8">
        <w:rPr>
          <w:b/>
          <w:bCs/>
        </w:rPr>
        <w:t xml:space="preserve"> ipv6 unicast summary</w:t>
      </w:r>
    </w:p>
    <w:p w14:paraId="3275A210" w14:textId="77777777" w:rsidR="00AB069C" w:rsidRPr="00AA23D9" w:rsidRDefault="00AB069C" w:rsidP="00BB50C8">
      <w:pPr>
        <w:pStyle w:val="CMDOutput"/>
      </w:pPr>
      <w:r w:rsidRPr="00AA23D9">
        <w:t xml:space="preserve">BGP router identifier 2.2.2.2, </w:t>
      </w:r>
      <w:r w:rsidRPr="00AA23D9">
        <w:rPr>
          <w:highlight w:val="yellow"/>
        </w:rPr>
        <w:t>local AS number 500</w:t>
      </w:r>
    </w:p>
    <w:p w14:paraId="65D7056B" w14:textId="77777777" w:rsidR="00AB069C" w:rsidRPr="00AA23D9" w:rsidRDefault="00AB069C" w:rsidP="00BB50C8">
      <w:pPr>
        <w:pStyle w:val="CMDOutput"/>
      </w:pPr>
      <w:r w:rsidRPr="00AA23D9">
        <w:t>BGP table version is 9, main routing table version 9</w:t>
      </w:r>
    </w:p>
    <w:p w14:paraId="04F7D043" w14:textId="77777777" w:rsidR="00AB069C" w:rsidRPr="00AA23D9" w:rsidRDefault="00AB069C" w:rsidP="00BB50C8">
      <w:pPr>
        <w:pStyle w:val="CMDOutput"/>
      </w:pPr>
      <w:r w:rsidRPr="00AA23D9">
        <w:t>6 network entries using 1632 bytes of memory</w:t>
      </w:r>
    </w:p>
    <w:p w14:paraId="31FD4D84" w14:textId="77777777" w:rsidR="00AB069C" w:rsidRPr="00AA23D9" w:rsidRDefault="00AB069C" w:rsidP="00BB50C8">
      <w:pPr>
        <w:pStyle w:val="CMDOutput"/>
      </w:pPr>
      <w:r w:rsidRPr="00AA23D9">
        <w:t>10 path entries using 1520 bytes of memory</w:t>
      </w:r>
    </w:p>
    <w:p w14:paraId="5D939D1D" w14:textId="77777777" w:rsidR="00AB069C" w:rsidRPr="00AA23D9" w:rsidRDefault="00AB069C" w:rsidP="00BB50C8">
      <w:pPr>
        <w:pStyle w:val="CMDOutput"/>
      </w:pPr>
      <w:r w:rsidRPr="00AA23D9">
        <w:t>5/3 BGP path/</w:t>
      </w:r>
      <w:proofErr w:type="spellStart"/>
      <w:r w:rsidRPr="00AA23D9">
        <w:t>bestpath</w:t>
      </w:r>
      <w:proofErr w:type="spellEnd"/>
      <w:r w:rsidRPr="00AA23D9">
        <w:t xml:space="preserve"> attribute entries using 1400 bytes of memory</w:t>
      </w:r>
    </w:p>
    <w:p w14:paraId="02FF4B6A" w14:textId="77777777" w:rsidR="00AB069C" w:rsidRPr="00AA23D9" w:rsidRDefault="00AB069C" w:rsidP="00BB50C8">
      <w:pPr>
        <w:pStyle w:val="CMDOutput"/>
      </w:pPr>
      <w:r w:rsidRPr="00AA23D9">
        <w:t>4 BGP AS-PATH entries using 128 bytes of memory</w:t>
      </w:r>
    </w:p>
    <w:p w14:paraId="16FCC7E0" w14:textId="77777777" w:rsidR="00AB069C" w:rsidRPr="00AA23D9" w:rsidRDefault="00AB069C" w:rsidP="00BB50C8">
      <w:pPr>
        <w:pStyle w:val="CMDOutput"/>
      </w:pPr>
      <w:r w:rsidRPr="00AA23D9">
        <w:t>0 BGP route-map cache entries using 0 bytes of memory</w:t>
      </w:r>
    </w:p>
    <w:p w14:paraId="7A8C8FDA" w14:textId="77777777" w:rsidR="00AB069C" w:rsidRPr="00AA23D9" w:rsidRDefault="00AB069C" w:rsidP="00BB50C8">
      <w:pPr>
        <w:pStyle w:val="CMDOutput"/>
      </w:pPr>
      <w:r w:rsidRPr="00AA23D9">
        <w:t>0 BGP filter-list cache entries using 0 bytes of memory</w:t>
      </w:r>
    </w:p>
    <w:p w14:paraId="7D7786DE" w14:textId="77777777" w:rsidR="00AB069C" w:rsidRPr="00AA23D9" w:rsidRDefault="00AB069C" w:rsidP="00BB50C8">
      <w:pPr>
        <w:pStyle w:val="CMDOutput"/>
      </w:pPr>
      <w:r w:rsidRPr="00AA23D9">
        <w:t>BGP using 4680 total bytes of memory</w:t>
      </w:r>
    </w:p>
    <w:p w14:paraId="6D7DE968" w14:textId="77777777" w:rsidR="00AB069C" w:rsidRPr="00AA23D9" w:rsidRDefault="00AB069C" w:rsidP="00BB50C8">
      <w:pPr>
        <w:pStyle w:val="CMDOutput"/>
      </w:pPr>
      <w:r w:rsidRPr="00AA23D9">
        <w:t>BGP activity 12/0 prefixes, 20/0 paths, scan interval 60 secs</w:t>
      </w:r>
    </w:p>
    <w:p w14:paraId="1270373E" w14:textId="77777777" w:rsidR="00AB069C" w:rsidRPr="00AA23D9" w:rsidRDefault="00AB069C" w:rsidP="00BB50C8">
      <w:pPr>
        <w:pStyle w:val="CMDOutput"/>
      </w:pPr>
    </w:p>
    <w:p w14:paraId="7603EDC2" w14:textId="77777777" w:rsidR="00AB069C" w:rsidRPr="00AA23D9" w:rsidRDefault="00AB069C" w:rsidP="00BB50C8">
      <w:pPr>
        <w:pStyle w:val="CMDOutput"/>
      </w:pPr>
      <w:r w:rsidRPr="00AA23D9">
        <w:t xml:space="preserve">Neighbor        V          </w:t>
      </w:r>
      <w:r w:rsidRPr="00635220">
        <w:rPr>
          <w:highlight w:val="yellow"/>
        </w:rPr>
        <w:t>AS</w:t>
      </w:r>
      <w:r w:rsidRPr="00AA23D9">
        <w:t xml:space="preserve"> </w:t>
      </w:r>
      <w:proofErr w:type="spellStart"/>
      <w:r w:rsidRPr="00AA23D9">
        <w:t>MsgRcvd</w:t>
      </w:r>
      <w:proofErr w:type="spellEnd"/>
      <w:r w:rsidRPr="00AA23D9">
        <w:t xml:space="preserve"> </w:t>
      </w:r>
      <w:proofErr w:type="spellStart"/>
      <w:r w:rsidRPr="00AA23D9">
        <w:t>MsgSent</w:t>
      </w:r>
      <w:proofErr w:type="spellEnd"/>
      <w:r w:rsidRPr="00AA23D9">
        <w:t xml:space="preserve">   </w:t>
      </w:r>
      <w:proofErr w:type="spellStart"/>
      <w:proofErr w:type="gramStart"/>
      <w:r w:rsidRPr="00AA23D9">
        <w:t>TblVer</w:t>
      </w:r>
      <w:proofErr w:type="spellEnd"/>
      <w:r w:rsidRPr="00AA23D9">
        <w:t xml:space="preserve">  </w:t>
      </w:r>
      <w:proofErr w:type="spellStart"/>
      <w:r w:rsidRPr="00AA23D9">
        <w:t>InQ</w:t>
      </w:r>
      <w:proofErr w:type="spellEnd"/>
      <w:proofErr w:type="gramEnd"/>
      <w:r w:rsidRPr="00AA23D9">
        <w:t xml:space="preserve"> </w:t>
      </w:r>
      <w:proofErr w:type="spellStart"/>
      <w:r w:rsidRPr="00AA23D9">
        <w:t>OutQ</w:t>
      </w:r>
      <w:proofErr w:type="spellEnd"/>
      <w:r w:rsidRPr="00AA23D9">
        <w:t xml:space="preserve"> Up/Down  State/</w:t>
      </w:r>
      <w:proofErr w:type="spellStart"/>
      <w:r w:rsidRPr="00AA23D9">
        <w:t>PfxRcd</w:t>
      </w:r>
      <w:proofErr w:type="spellEnd"/>
    </w:p>
    <w:p w14:paraId="0FC51A13" w14:textId="77777777" w:rsidR="00AB069C" w:rsidRPr="00AA23D9" w:rsidRDefault="00AB069C" w:rsidP="00BB50C8">
      <w:pPr>
        <w:pStyle w:val="CMDOutput"/>
      </w:pPr>
      <w:r w:rsidRPr="00AA23D9">
        <w:rPr>
          <w:highlight w:val="yellow"/>
        </w:rPr>
        <w:t>2001:DB</w:t>
      </w:r>
      <w:proofErr w:type="gramStart"/>
      <w:r w:rsidRPr="00AA23D9">
        <w:rPr>
          <w:highlight w:val="yellow"/>
        </w:rPr>
        <w:t>8:ACAD</w:t>
      </w:r>
      <w:proofErr w:type="gramEnd"/>
      <w:r w:rsidRPr="00AA23D9">
        <w:rPr>
          <w:highlight w:val="yellow"/>
        </w:rPr>
        <w:t>:1012::1</w:t>
      </w:r>
    </w:p>
    <w:p w14:paraId="17860247" w14:textId="77777777" w:rsidR="00AB069C" w:rsidRPr="00AA23D9" w:rsidRDefault="00AB069C" w:rsidP="00BB50C8">
      <w:pPr>
        <w:pStyle w:val="CMDOutput"/>
      </w:pPr>
      <w:r w:rsidRPr="00AA23D9">
        <w:t xml:space="preserve">                4        </w:t>
      </w:r>
      <w:r w:rsidRPr="00635220">
        <w:rPr>
          <w:highlight w:val="yellow"/>
        </w:rPr>
        <w:t>1000</w:t>
      </w:r>
      <w:r w:rsidRPr="00AA23D9">
        <w:t xml:space="preserve">     150     150        9    0    0 </w:t>
      </w:r>
      <w:proofErr w:type="gramStart"/>
      <w:r w:rsidRPr="00AA23D9">
        <w:t>02:12:39  4</w:t>
      </w:r>
      <w:proofErr w:type="gramEnd"/>
    </w:p>
    <w:p w14:paraId="0B121A30" w14:textId="77777777" w:rsidR="00AB069C" w:rsidRPr="00AA23D9" w:rsidRDefault="00AB069C" w:rsidP="00BB50C8">
      <w:pPr>
        <w:pStyle w:val="CMDOutput"/>
      </w:pPr>
      <w:r w:rsidRPr="00AA23D9">
        <w:rPr>
          <w:highlight w:val="yellow"/>
        </w:rPr>
        <w:t>2001:DB</w:t>
      </w:r>
      <w:proofErr w:type="gramStart"/>
      <w:r w:rsidRPr="00AA23D9">
        <w:rPr>
          <w:highlight w:val="yellow"/>
        </w:rPr>
        <w:t>8:ACAD</w:t>
      </w:r>
      <w:proofErr w:type="gramEnd"/>
      <w:r w:rsidRPr="00AA23D9">
        <w:rPr>
          <w:highlight w:val="yellow"/>
        </w:rPr>
        <w:t>:1023::3</w:t>
      </w:r>
    </w:p>
    <w:p w14:paraId="50836659" w14:textId="77777777" w:rsidR="00AB069C" w:rsidRPr="00AA23D9" w:rsidRDefault="00AB069C" w:rsidP="00BB50C8">
      <w:pPr>
        <w:pStyle w:val="CMDOutput"/>
      </w:pPr>
      <w:r w:rsidRPr="00AA23D9">
        <w:t xml:space="preserve">                4         </w:t>
      </w:r>
      <w:r w:rsidRPr="00635220">
        <w:rPr>
          <w:highlight w:val="yellow"/>
        </w:rPr>
        <w:t>300</w:t>
      </w:r>
      <w:r w:rsidRPr="00AA23D9">
        <w:t xml:space="preserve">     151     150        9    0    0 </w:t>
      </w:r>
      <w:proofErr w:type="gramStart"/>
      <w:r w:rsidRPr="00AA23D9">
        <w:t>02:11:54  4</w:t>
      </w:r>
      <w:proofErr w:type="gramEnd"/>
    </w:p>
    <w:p w14:paraId="5BFA460A" w14:textId="77777777" w:rsidR="00AB069C" w:rsidRDefault="00BB50C8" w:rsidP="00BB50C8">
      <w:pPr>
        <w:pStyle w:val="Heading4"/>
      </w:pPr>
      <w:r>
        <w:t>Question:</w:t>
      </w:r>
    </w:p>
    <w:p w14:paraId="2B5DC214" w14:textId="77777777" w:rsidR="00AB069C" w:rsidRPr="00BB50C8" w:rsidRDefault="00AB069C" w:rsidP="00BD1A35">
      <w:pPr>
        <w:pStyle w:val="BodyTextL25"/>
        <w:spacing w:before="0"/>
      </w:pPr>
      <w:r w:rsidRPr="00BB50C8">
        <w:t>What is the difference between the "local AS number" and the "AS" number displayed in the list of BGP neighbors?</w:t>
      </w:r>
    </w:p>
    <w:p w14:paraId="46EB47F1" w14:textId="77777777" w:rsidR="00BB50C8" w:rsidRPr="00E31600" w:rsidRDefault="00BB50C8" w:rsidP="00BD1A35">
      <w:pPr>
        <w:pStyle w:val="AnswerLineL25"/>
      </w:pPr>
      <w:r>
        <w:t>Type your answers here.</w:t>
      </w:r>
    </w:p>
    <w:p w14:paraId="1A1D1A5E" w14:textId="77777777" w:rsidR="00AB069C" w:rsidRDefault="00AB069C" w:rsidP="00AB069C">
      <w:pPr>
        <w:pStyle w:val="Heading3"/>
      </w:pPr>
      <w:r>
        <w:t>Verify BGP tables for IPv4 and IPv6.</w:t>
      </w:r>
    </w:p>
    <w:p w14:paraId="698944EA"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ipv4 unicast </w:t>
      </w:r>
      <w:r w:rsidRPr="00681C6E">
        <w:t xml:space="preserve">command on </w:t>
      </w:r>
      <w:r>
        <w:t>R2</w:t>
      </w:r>
      <w:r w:rsidRPr="00681C6E">
        <w:t xml:space="preserve"> to display its IPv4 BGP table. This command is equivalent to the </w:t>
      </w:r>
      <w:r w:rsidRPr="00681C6E">
        <w:rPr>
          <w:b/>
        </w:rPr>
        <w:t xml:space="preserve">show </w:t>
      </w:r>
      <w:proofErr w:type="spellStart"/>
      <w:r w:rsidRPr="00681C6E">
        <w:rPr>
          <w:b/>
        </w:rPr>
        <w:t>ip</w:t>
      </w:r>
      <w:proofErr w:type="spellEnd"/>
      <w:r w:rsidRPr="00681C6E">
        <w:rPr>
          <w:b/>
        </w:rPr>
        <w:t xml:space="preserve"> </w:t>
      </w:r>
      <w:proofErr w:type="spellStart"/>
      <w:r w:rsidRPr="00681C6E">
        <w:rPr>
          <w:b/>
        </w:rPr>
        <w:t>bgp</w:t>
      </w:r>
      <w:proofErr w:type="spellEnd"/>
      <w:r w:rsidRPr="00681C6E">
        <w:rPr>
          <w:b/>
        </w:rPr>
        <w:t xml:space="preserve"> </w:t>
      </w:r>
      <w:r w:rsidRPr="00681C6E">
        <w:t xml:space="preserve">command and either command can be used. Notice that </w:t>
      </w:r>
      <w:r>
        <w:t>R1</w:t>
      </w:r>
      <w:r w:rsidRPr="00681C6E">
        <w:t xml:space="preserve"> shows </w:t>
      </w:r>
      <w:r>
        <w:t>six</w:t>
      </w:r>
      <w:r w:rsidRPr="00681C6E">
        <w:t xml:space="preserve"> IPv4 networks in its IPv4 BGP table. Each network is valid “*” and has one path which is the best path “&gt;”. Amongst other information, the next hop IPv4 address and the AS path are included.</w:t>
      </w:r>
    </w:p>
    <w:p w14:paraId="5225AAC2" w14:textId="77777777" w:rsidR="00AB069C" w:rsidRDefault="00AB069C" w:rsidP="00BB50C8">
      <w:pPr>
        <w:pStyle w:val="CMD"/>
      </w:pPr>
      <w:r>
        <w:t xml:space="preserve">R2# </w:t>
      </w:r>
      <w:r w:rsidRPr="00BB50C8">
        <w:rPr>
          <w:b/>
          <w:bCs/>
        </w:rPr>
        <w:t xml:space="preserve">show </w:t>
      </w:r>
      <w:proofErr w:type="spellStart"/>
      <w:r w:rsidRPr="00BB50C8">
        <w:rPr>
          <w:b/>
          <w:bCs/>
        </w:rPr>
        <w:t>bgp</w:t>
      </w:r>
      <w:proofErr w:type="spellEnd"/>
      <w:r w:rsidRPr="00BB50C8">
        <w:rPr>
          <w:b/>
          <w:bCs/>
        </w:rPr>
        <w:t xml:space="preserve"> ipv4 unicast</w:t>
      </w:r>
    </w:p>
    <w:p w14:paraId="0A14C7F2" w14:textId="77777777" w:rsidR="00AB069C" w:rsidRDefault="00AB069C" w:rsidP="00BB50C8">
      <w:pPr>
        <w:pStyle w:val="CMDOutput"/>
      </w:pPr>
      <w:r>
        <w:t>BGP table version is 11, local router ID is 2.2.2.2</w:t>
      </w:r>
    </w:p>
    <w:p w14:paraId="5A473EDE" w14:textId="77777777" w:rsidR="00AB069C" w:rsidRDefault="00AB069C" w:rsidP="00BB50C8">
      <w:pPr>
        <w:pStyle w:val="CMDOutput"/>
      </w:pPr>
      <w:r>
        <w:t xml:space="preserve">Status codes: s suppressed, d damped, h history, * valid, &gt; best, </w:t>
      </w:r>
      <w:proofErr w:type="spellStart"/>
      <w:r>
        <w:t>i</w:t>
      </w:r>
      <w:proofErr w:type="spellEnd"/>
      <w:r>
        <w:t xml:space="preserve"> - internal,</w:t>
      </w:r>
    </w:p>
    <w:p w14:paraId="7A43AE13" w14:textId="77777777" w:rsidR="00AB069C" w:rsidRDefault="00AB069C" w:rsidP="00BB50C8">
      <w:pPr>
        <w:pStyle w:val="CMDOutput"/>
      </w:pPr>
      <w:r>
        <w:t xml:space="preserve">              r RIB-failure, S Stale, m multipath, b backup-path, f RT-Filter,</w:t>
      </w:r>
    </w:p>
    <w:p w14:paraId="117A1088" w14:textId="77777777" w:rsidR="00AB069C" w:rsidRDefault="00AB069C" w:rsidP="00BB50C8">
      <w:pPr>
        <w:pStyle w:val="CMDOutput"/>
      </w:pPr>
      <w:r>
        <w:t xml:space="preserve">              x best-external, </w:t>
      </w:r>
      <w:proofErr w:type="spellStart"/>
      <w:proofErr w:type="gramStart"/>
      <w:r>
        <w:t>a</w:t>
      </w:r>
      <w:proofErr w:type="spellEnd"/>
      <w:proofErr w:type="gramEnd"/>
      <w:r>
        <w:t xml:space="preserve"> additional-path, c RIB-compressed,</w:t>
      </w:r>
    </w:p>
    <w:p w14:paraId="12D8EE2D" w14:textId="77777777" w:rsidR="00AB069C" w:rsidRDefault="00AB069C" w:rsidP="00BB50C8">
      <w:pPr>
        <w:pStyle w:val="CMDOutput"/>
      </w:pPr>
      <w:r>
        <w:t xml:space="preserve">              t secondary path, L long-lived-stale,</w:t>
      </w:r>
    </w:p>
    <w:p w14:paraId="2735F3BD" w14:textId="77777777" w:rsidR="00AB069C" w:rsidRDefault="00AB069C" w:rsidP="00BB50C8">
      <w:pPr>
        <w:pStyle w:val="CMDOutput"/>
      </w:pPr>
      <w:r>
        <w:t xml:space="preserve">Origin codes: </w:t>
      </w:r>
      <w:proofErr w:type="spellStart"/>
      <w:r>
        <w:t>i</w:t>
      </w:r>
      <w:proofErr w:type="spellEnd"/>
      <w:r>
        <w:t xml:space="preserve"> - IGP, e - EGP</w:t>
      </w:r>
      <w:proofErr w:type="gramStart"/>
      <w:r>
        <w:t>, ?</w:t>
      </w:r>
      <w:proofErr w:type="gramEnd"/>
      <w:r>
        <w:t xml:space="preserve"> - incomplete</w:t>
      </w:r>
    </w:p>
    <w:p w14:paraId="5BD466C3" w14:textId="77777777" w:rsidR="00AB069C" w:rsidRDefault="00AB069C" w:rsidP="00BB50C8">
      <w:pPr>
        <w:pStyle w:val="CMDOutput"/>
      </w:pPr>
      <w:r>
        <w:t>RPKI validation codes: V valid, I invalid, N Not found</w:t>
      </w:r>
    </w:p>
    <w:p w14:paraId="7E771D27" w14:textId="77777777" w:rsidR="00AB069C" w:rsidRDefault="00AB069C" w:rsidP="00BB50C8">
      <w:pPr>
        <w:pStyle w:val="CMDOutput"/>
      </w:pPr>
    </w:p>
    <w:p w14:paraId="3AA66AF6" w14:textId="77777777" w:rsidR="00AB069C" w:rsidRDefault="00AB069C" w:rsidP="00BB50C8">
      <w:pPr>
        <w:pStyle w:val="CMDOutput"/>
      </w:pPr>
      <w:r>
        <w:t xml:space="preserve">     Network          Next Hop            Metric </w:t>
      </w:r>
      <w:proofErr w:type="spellStart"/>
      <w:r>
        <w:t>LocPrf</w:t>
      </w:r>
      <w:proofErr w:type="spellEnd"/>
      <w:r>
        <w:t xml:space="preserve"> Weight Path</w:t>
      </w:r>
    </w:p>
    <w:p w14:paraId="1D623AB5" w14:textId="77777777" w:rsidR="00AB069C" w:rsidRDefault="00AB069C" w:rsidP="00BB50C8">
      <w:pPr>
        <w:pStyle w:val="CMDOutput"/>
      </w:pPr>
      <w:r>
        <w:t xml:space="preserve"> *    </w:t>
      </w:r>
      <w:r w:rsidRPr="00E40343">
        <w:rPr>
          <w:highlight w:val="yellow"/>
        </w:rPr>
        <w:t>192.168.1.0/27</w:t>
      </w:r>
      <w:r>
        <w:t xml:space="preserve">   10.2.3.3                               0 300 1000 </w:t>
      </w:r>
      <w:proofErr w:type="spellStart"/>
      <w:r>
        <w:t>i</w:t>
      </w:r>
      <w:proofErr w:type="spellEnd"/>
    </w:p>
    <w:p w14:paraId="5C72F556" w14:textId="77777777" w:rsidR="00AB069C" w:rsidRDefault="00AB069C" w:rsidP="00BB50C8">
      <w:pPr>
        <w:pStyle w:val="CMDOutput"/>
      </w:pPr>
      <w:r>
        <w:t xml:space="preserve"> </w:t>
      </w:r>
      <w:r w:rsidRPr="00E40343">
        <w:rPr>
          <w:highlight w:val="yellow"/>
        </w:rPr>
        <w:t>*&gt;</w:t>
      </w:r>
      <w:r>
        <w:t xml:space="preserve">                    </w:t>
      </w:r>
      <w:r w:rsidRPr="00E40343">
        <w:rPr>
          <w:highlight w:val="yellow"/>
        </w:rPr>
        <w:t>10.1.2.1</w:t>
      </w:r>
      <w:r>
        <w:t xml:space="preserve">                 0             0 </w:t>
      </w:r>
      <w:r w:rsidRPr="00E40343">
        <w:rPr>
          <w:highlight w:val="yellow"/>
        </w:rPr>
        <w:t>1000</w:t>
      </w:r>
      <w:r>
        <w:t xml:space="preserve"> </w:t>
      </w:r>
      <w:proofErr w:type="spellStart"/>
      <w:r>
        <w:t>i</w:t>
      </w:r>
      <w:proofErr w:type="spellEnd"/>
    </w:p>
    <w:p w14:paraId="413ADE4D" w14:textId="77777777" w:rsidR="00AB069C" w:rsidRDefault="00AB069C" w:rsidP="00BB50C8">
      <w:pPr>
        <w:pStyle w:val="CMDOutput"/>
      </w:pPr>
      <w:r>
        <w:t xml:space="preserve"> *    </w:t>
      </w:r>
      <w:r w:rsidRPr="00E40343">
        <w:rPr>
          <w:highlight w:val="yellow"/>
        </w:rPr>
        <w:t>192.168.1.64/</w:t>
      </w:r>
      <w:proofErr w:type="gramStart"/>
      <w:r w:rsidRPr="00E40343">
        <w:rPr>
          <w:highlight w:val="yellow"/>
        </w:rPr>
        <w:t>26</w:t>
      </w:r>
      <w:r>
        <w:t xml:space="preserve">  10.2.3.3</w:t>
      </w:r>
      <w:proofErr w:type="gramEnd"/>
      <w:r>
        <w:t xml:space="preserve">                               0 300 1000 </w:t>
      </w:r>
      <w:proofErr w:type="spellStart"/>
      <w:r>
        <w:t>i</w:t>
      </w:r>
      <w:proofErr w:type="spellEnd"/>
    </w:p>
    <w:p w14:paraId="0A6F05B2" w14:textId="77777777" w:rsidR="00AB069C" w:rsidRDefault="00AB069C" w:rsidP="00BB50C8">
      <w:pPr>
        <w:pStyle w:val="CMDOutput"/>
      </w:pPr>
      <w:r>
        <w:t xml:space="preserve"> </w:t>
      </w:r>
      <w:r w:rsidRPr="00E40343">
        <w:rPr>
          <w:highlight w:val="yellow"/>
        </w:rPr>
        <w:t>*&gt;</w:t>
      </w:r>
      <w:r>
        <w:t xml:space="preserve">                    </w:t>
      </w:r>
      <w:r w:rsidRPr="00E40343">
        <w:rPr>
          <w:highlight w:val="yellow"/>
        </w:rPr>
        <w:t>10.1.2.1</w:t>
      </w:r>
      <w:r>
        <w:t xml:space="preserve">                 0             0 </w:t>
      </w:r>
      <w:r w:rsidRPr="00E40343">
        <w:rPr>
          <w:highlight w:val="yellow"/>
        </w:rPr>
        <w:t>1000</w:t>
      </w:r>
      <w:r>
        <w:t xml:space="preserve"> </w:t>
      </w:r>
      <w:proofErr w:type="spellStart"/>
      <w:r>
        <w:t>i</w:t>
      </w:r>
      <w:proofErr w:type="spellEnd"/>
    </w:p>
    <w:p w14:paraId="603A2958" w14:textId="77777777" w:rsidR="00AB069C" w:rsidRDefault="00AB069C" w:rsidP="00BB50C8">
      <w:pPr>
        <w:pStyle w:val="CMDOutput"/>
      </w:pPr>
      <w:r>
        <w:t xml:space="preserve"> </w:t>
      </w:r>
      <w:r w:rsidRPr="00E40343">
        <w:rPr>
          <w:highlight w:val="yellow"/>
        </w:rPr>
        <w:t>*&gt;</w:t>
      </w:r>
      <w:r>
        <w:t xml:space="preserve">   </w:t>
      </w:r>
      <w:r w:rsidRPr="00E40343">
        <w:rPr>
          <w:highlight w:val="yellow"/>
        </w:rPr>
        <w:t>192.168.2.0/27</w:t>
      </w:r>
      <w:r>
        <w:t xml:space="preserve">   </w:t>
      </w:r>
      <w:r w:rsidRPr="00E40343">
        <w:rPr>
          <w:highlight w:val="yellow"/>
        </w:rPr>
        <w:t>0.0.0.0</w:t>
      </w:r>
      <w:r>
        <w:t xml:space="preserve">                  0         32768 </w:t>
      </w:r>
      <w:proofErr w:type="spellStart"/>
      <w:r>
        <w:t>i</w:t>
      </w:r>
      <w:proofErr w:type="spellEnd"/>
    </w:p>
    <w:p w14:paraId="32511133" w14:textId="77777777" w:rsidR="00AB069C" w:rsidRDefault="00AB069C" w:rsidP="00BB50C8">
      <w:pPr>
        <w:pStyle w:val="CMDOutput"/>
      </w:pPr>
      <w:r>
        <w:t xml:space="preserve"> </w:t>
      </w:r>
      <w:r w:rsidRPr="00E40343">
        <w:rPr>
          <w:highlight w:val="yellow"/>
        </w:rPr>
        <w:t>*&gt;</w:t>
      </w:r>
      <w:r>
        <w:t xml:space="preserve">   </w:t>
      </w:r>
      <w:r w:rsidRPr="00E40343">
        <w:rPr>
          <w:highlight w:val="yellow"/>
        </w:rPr>
        <w:t>192.168.2.64/</w:t>
      </w:r>
      <w:proofErr w:type="gramStart"/>
      <w:r w:rsidRPr="00E40343">
        <w:rPr>
          <w:highlight w:val="yellow"/>
        </w:rPr>
        <w:t>26</w:t>
      </w:r>
      <w:r>
        <w:t xml:space="preserve">  </w:t>
      </w:r>
      <w:r w:rsidRPr="00E40343">
        <w:rPr>
          <w:highlight w:val="yellow"/>
        </w:rPr>
        <w:t>0.0.0.0</w:t>
      </w:r>
      <w:proofErr w:type="gramEnd"/>
      <w:r>
        <w:t xml:space="preserve">                  0         32768 </w:t>
      </w:r>
      <w:proofErr w:type="spellStart"/>
      <w:r>
        <w:t>i</w:t>
      </w:r>
      <w:proofErr w:type="spellEnd"/>
    </w:p>
    <w:p w14:paraId="6B0DB182" w14:textId="77777777" w:rsidR="00AB069C" w:rsidRDefault="00AB069C" w:rsidP="00BB50C8">
      <w:pPr>
        <w:pStyle w:val="CMDOutput"/>
      </w:pPr>
      <w:r>
        <w:t xml:space="preserve"> *    </w:t>
      </w:r>
      <w:r w:rsidRPr="00E40343">
        <w:rPr>
          <w:highlight w:val="yellow"/>
        </w:rPr>
        <w:t>192.168.3.0/27</w:t>
      </w:r>
      <w:r>
        <w:t xml:space="preserve">   10.1.2.1                               0 1000 300 </w:t>
      </w:r>
      <w:proofErr w:type="spellStart"/>
      <w:r>
        <w:t>i</w:t>
      </w:r>
      <w:proofErr w:type="spellEnd"/>
    </w:p>
    <w:p w14:paraId="075FBC38" w14:textId="77777777" w:rsidR="00AB069C" w:rsidRDefault="00AB069C" w:rsidP="00BB50C8">
      <w:pPr>
        <w:pStyle w:val="CMDOutput"/>
      </w:pPr>
      <w:r>
        <w:t xml:space="preserve"> </w:t>
      </w:r>
      <w:r w:rsidRPr="00E40343">
        <w:rPr>
          <w:highlight w:val="yellow"/>
        </w:rPr>
        <w:t>*&gt;</w:t>
      </w:r>
      <w:r>
        <w:t xml:space="preserve">                    </w:t>
      </w:r>
      <w:r w:rsidRPr="00E40343">
        <w:rPr>
          <w:highlight w:val="yellow"/>
        </w:rPr>
        <w:t>10.2.3.3</w:t>
      </w:r>
      <w:r>
        <w:t xml:space="preserve">                 0             0 </w:t>
      </w:r>
      <w:r w:rsidRPr="00E40343">
        <w:rPr>
          <w:highlight w:val="yellow"/>
        </w:rPr>
        <w:t>300</w:t>
      </w:r>
      <w:r>
        <w:t xml:space="preserve"> </w:t>
      </w:r>
      <w:proofErr w:type="spellStart"/>
      <w:r>
        <w:t>i</w:t>
      </w:r>
      <w:proofErr w:type="spellEnd"/>
    </w:p>
    <w:p w14:paraId="7EC46AB6" w14:textId="77777777" w:rsidR="00AB069C" w:rsidRDefault="00AB069C" w:rsidP="00BB50C8">
      <w:pPr>
        <w:pStyle w:val="CMDOutput"/>
      </w:pPr>
      <w:r>
        <w:lastRenderedPageBreak/>
        <w:t xml:space="preserve"> *    </w:t>
      </w:r>
      <w:r w:rsidRPr="00E40343">
        <w:rPr>
          <w:highlight w:val="yellow"/>
        </w:rPr>
        <w:t>192.168.3.64/</w:t>
      </w:r>
      <w:proofErr w:type="gramStart"/>
      <w:r w:rsidRPr="00E40343">
        <w:rPr>
          <w:highlight w:val="yellow"/>
        </w:rPr>
        <w:t>26</w:t>
      </w:r>
      <w:r>
        <w:t xml:space="preserve">  10.1.2.1</w:t>
      </w:r>
      <w:proofErr w:type="gramEnd"/>
      <w:r>
        <w:t xml:space="preserve">                               0 1000 300 </w:t>
      </w:r>
      <w:proofErr w:type="spellStart"/>
      <w:r>
        <w:t>i</w:t>
      </w:r>
      <w:proofErr w:type="spellEnd"/>
    </w:p>
    <w:p w14:paraId="503EB510" w14:textId="77777777" w:rsidR="00AB069C" w:rsidRDefault="00AB069C" w:rsidP="00BB50C8">
      <w:pPr>
        <w:pStyle w:val="CMDOutput"/>
      </w:pPr>
      <w:r>
        <w:t xml:space="preserve"> </w:t>
      </w:r>
      <w:r w:rsidRPr="00E40343">
        <w:rPr>
          <w:highlight w:val="yellow"/>
        </w:rPr>
        <w:t>*&gt;</w:t>
      </w:r>
      <w:r>
        <w:t xml:space="preserve">                    </w:t>
      </w:r>
      <w:r w:rsidRPr="00E40343">
        <w:rPr>
          <w:highlight w:val="yellow"/>
        </w:rPr>
        <w:t>10.2.3.3</w:t>
      </w:r>
      <w:r>
        <w:t xml:space="preserve">                 0             0 </w:t>
      </w:r>
      <w:r w:rsidRPr="00E40343">
        <w:rPr>
          <w:highlight w:val="yellow"/>
        </w:rPr>
        <w:t>300</w:t>
      </w:r>
      <w:r>
        <w:t xml:space="preserve"> </w:t>
      </w:r>
      <w:proofErr w:type="spellStart"/>
      <w:r>
        <w:t>i</w:t>
      </w:r>
      <w:proofErr w:type="spellEnd"/>
    </w:p>
    <w:p w14:paraId="10B504DA" w14:textId="77777777" w:rsidR="00AB069C" w:rsidRDefault="00AB069C" w:rsidP="00AB069C">
      <w:pPr>
        <w:pStyle w:val="SubStepAlpha"/>
      </w:pPr>
      <w:r w:rsidRPr="00963930">
        <w:t xml:space="preserve">Use the </w:t>
      </w:r>
      <w:r w:rsidRPr="00963930">
        <w:rPr>
          <w:b/>
        </w:rPr>
        <w:t xml:space="preserve">show </w:t>
      </w:r>
      <w:proofErr w:type="spellStart"/>
      <w:r w:rsidRPr="00963930">
        <w:rPr>
          <w:b/>
        </w:rPr>
        <w:t>bgp</w:t>
      </w:r>
      <w:proofErr w:type="spellEnd"/>
      <w:r w:rsidRPr="00963930">
        <w:rPr>
          <w:b/>
        </w:rPr>
        <w:t xml:space="preserve"> ipv6 unicast </w:t>
      </w:r>
      <w:r w:rsidRPr="00963930">
        <w:t xml:space="preserve">command on </w:t>
      </w:r>
      <w:r>
        <w:t>R2</w:t>
      </w:r>
      <w:r w:rsidRPr="00963930">
        <w:t xml:space="preserve"> to display </w:t>
      </w:r>
      <w:r>
        <w:t>similar information for its</w:t>
      </w:r>
      <w:r w:rsidRPr="00963930">
        <w:t xml:space="preserve"> IPv6 BGP table.</w:t>
      </w:r>
    </w:p>
    <w:p w14:paraId="0B87D11A" w14:textId="77777777" w:rsidR="00AB069C" w:rsidRPr="0062390B" w:rsidRDefault="00AB069C" w:rsidP="00BB50C8">
      <w:pPr>
        <w:pStyle w:val="CMD"/>
      </w:pPr>
      <w:r w:rsidRPr="0062390B">
        <w:t xml:space="preserve">R2# </w:t>
      </w:r>
      <w:r w:rsidRPr="00BB50C8">
        <w:rPr>
          <w:b/>
          <w:bCs/>
        </w:rPr>
        <w:t xml:space="preserve">show </w:t>
      </w:r>
      <w:proofErr w:type="spellStart"/>
      <w:r w:rsidRPr="00BB50C8">
        <w:rPr>
          <w:b/>
          <w:bCs/>
        </w:rPr>
        <w:t>bgp</w:t>
      </w:r>
      <w:proofErr w:type="spellEnd"/>
      <w:r w:rsidRPr="00BB50C8">
        <w:rPr>
          <w:b/>
          <w:bCs/>
        </w:rPr>
        <w:t xml:space="preserve"> ipv6 unicast</w:t>
      </w:r>
    </w:p>
    <w:p w14:paraId="746D84DF" w14:textId="77777777" w:rsidR="00AB069C" w:rsidRPr="0062390B" w:rsidRDefault="00AB069C" w:rsidP="00BB50C8">
      <w:pPr>
        <w:pStyle w:val="CMDOutput"/>
      </w:pPr>
      <w:r w:rsidRPr="0062390B">
        <w:t>BGP table version is 9, local router ID is 2.2.2.2</w:t>
      </w:r>
    </w:p>
    <w:p w14:paraId="288F4238" w14:textId="77777777" w:rsidR="00AB069C" w:rsidRPr="0062390B" w:rsidRDefault="00AB069C" w:rsidP="00BB50C8">
      <w:pPr>
        <w:pStyle w:val="CMDOutput"/>
      </w:pPr>
      <w:r w:rsidRPr="0062390B">
        <w:t xml:space="preserve">Status codes: s suppressed, d damped, h history, * valid, &gt; best, </w:t>
      </w:r>
      <w:proofErr w:type="spellStart"/>
      <w:r w:rsidRPr="0062390B">
        <w:t>i</w:t>
      </w:r>
      <w:proofErr w:type="spellEnd"/>
      <w:r w:rsidRPr="0062390B">
        <w:t xml:space="preserve"> - internal,</w:t>
      </w:r>
    </w:p>
    <w:p w14:paraId="1AEC24B4" w14:textId="77777777" w:rsidR="00AB069C" w:rsidRPr="0062390B" w:rsidRDefault="00AB069C" w:rsidP="00BB50C8">
      <w:pPr>
        <w:pStyle w:val="CMDOutput"/>
      </w:pPr>
      <w:r w:rsidRPr="0062390B">
        <w:t xml:space="preserve">              r RIB-failure, S Stale, m multipath, b backup-path, f RT-Filter,</w:t>
      </w:r>
    </w:p>
    <w:p w14:paraId="7048D65E" w14:textId="77777777" w:rsidR="00AB069C" w:rsidRPr="0062390B" w:rsidRDefault="00AB069C" w:rsidP="00BB50C8">
      <w:pPr>
        <w:pStyle w:val="CMDOutput"/>
      </w:pPr>
      <w:r w:rsidRPr="0062390B">
        <w:t xml:space="preserve">              x best-external, </w:t>
      </w:r>
      <w:proofErr w:type="spellStart"/>
      <w:proofErr w:type="gramStart"/>
      <w:r w:rsidRPr="0062390B">
        <w:t>a</w:t>
      </w:r>
      <w:proofErr w:type="spellEnd"/>
      <w:proofErr w:type="gramEnd"/>
      <w:r w:rsidRPr="0062390B">
        <w:t xml:space="preserve"> additional-path, c RIB-compressed,</w:t>
      </w:r>
    </w:p>
    <w:p w14:paraId="3554D134" w14:textId="77777777" w:rsidR="00AB069C" w:rsidRPr="0062390B" w:rsidRDefault="00AB069C" w:rsidP="00BB50C8">
      <w:pPr>
        <w:pStyle w:val="CMDOutput"/>
      </w:pPr>
      <w:r w:rsidRPr="0062390B">
        <w:t xml:space="preserve">              t secondary path, L long-lived-stale,</w:t>
      </w:r>
    </w:p>
    <w:p w14:paraId="11EA97E0" w14:textId="77777777" w:rsidR="00AB069C" w:rsidRPr="0062390B" w:rsidRDefault="00AB069C" w:rsidP="00BB50C8">
      <w:pPr>
        <w:pStyle w:val="CMDOutput"/>
      </w:pPr>
      <w:r w:rsidRPr="0062390B">
        <w:t xml:space="preserve">Origin codes: </w:t>
      </w:r>
      <w:proofErr w:type="spellStart"/>
      <w:r w:rsidRPr="0062390B">
        <w:t>i</w:t>
      </w:r>
      <w:proofErr w:type="spellEnd"/>
      <w:r w:rsidRPr="0062390B">
        <w:t xml:space="preserve"> - IGP, e - EGP</w:t>
      </w:r>
      <w:proofErr w:type="gramStart"/>
      <w:r w:rsidRPr="0062390B">
        <w:t>, ?</w:t>
      </w:r>
      <w:proofErr w:type="gramEnd"/>
      <w:r w:rsidRPr="0062390B">
        <w:t xml:space="preserve"> - incomplete</w:t>
      </w:r>
    </w:p>
    <w:p w14:paraId="6FD13A00" w14:textId="77777777" w:rsidR="00AB069C" w:rsidRPr="0062390B" w:rsidRDefault="00AB069C" w:rsidP="00BB50C8">
      <w:pPr>
        <w:pStyle w:val="CMDOutput"/>
      </w:pPr>
      <w:r w:rsidRPr="0062390B">
        <w:t>RPKI validation codes: V valid, I invalid, N Not found</w:t>
      </w:r>
    </w:p>
    <w:p w14:paraId="48AAF2BB" w14:textId="77777777" w:rsidR="00AB069C" w:rsidRPr="0062390B" w:rsidRDefault="00AB069C" w:rsidP="00BB50C8">
      <w:pPr>
        <w:pStyle w:val="CMDOutput"/>
      </w:pPr>
    </w:p>
    <w:p w14:paraId="612EDCF4" w14:textId="77777777" w:rsidR="00AB069C" w:rsidRPr="0062390B" w:rsidRDefault="00AB069C" w:rsidP="00BB50C8">
      <w:pPr>
        <w:pStyle w:val="CMDOutput"/>
      </w:pPr>
      <w:r w:rsidRPr="0062390B">
        <w:t xml:space="preserve">     Network          Next Hop            Metric </w:t>
      </w:r>
      <w:proofErr w:type="spellStart"/>
      <w:r w:rsidRPr="0062390B">
        <w:t>LocPrf</w:t>
      </w:r>
      <w:proofErr w:type="spellEnd"/>
      <w:r w:rsidRPr="0062390B">
        <w:t xml:space="preserve"> Weight Path</w:t>
      </w:r>
    </w:p>
    <w:p w14:paraId="5DDF617E"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:1000::/64</w:t>
      </w:r>
    </w:p>
    <w:p w14:paraId="5DAC0B58" w14:textId="77777777" w:rsidR="00AB069C" w:rsidRPr="0062390B" w:rsidRDefault="00AB069C" w:rsidP="00BB50C8">
      <w:pPr>
        <w:pStyle w:val="CMDOutput"/>
      </w:pPr>
      <w:r w:rsidRPr="0062390B">
        <w:t xml:space="preserve">                      2001:DB</w:t>
      </w:r>
      <w:proofErr w:type="gramStart"/>
      <w:r w:rsidRPr="0062390B">
        <w:t>8:ACAD</w:t>
      </w:r>
      <w:proofErr w:type="gramEnd"/>
      <w:r w:rsidRPr="0062390B">
        <w:t>:1023::3</w:t>
      </w:r>
    </w:p>
    <w:p w14:paraId="2C3C1061" w14:textId="77777777" w:rsidR="00AB069C" w:rsidRPr="0062390B" w:rsidRDefault="00AB069C" w:rsidP="00BB50C8">
      <w:pPr>
        <w:pStyle w:val="CMDOutput"/>
      </w:pPr>
      <w:r w:rsidRPr="0062390B">
        <w:t xml:space="preserve">                                                              0 300 1000 </w:t>
      </w:r>
      <w:proofErr w:type="spellStart"/>
      <w:r w:rsidRPr="0062390B">
        <w:t>i</w:t>
      </w:r>
      <w:proofErr w:type="spellEnd"/>
    </w:p>
    <w:p w14:paraId="174D11D0"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:1012::1</w:t>
      </w:r>
    </w:p>
    <w:p w14:paraId="02B1115D" w14:textId="77777777" w:rsidR="00AB069C" w:rsidRPr="0062390B" w:rsidRDefault="00AB069C" w:rsidP="00BB50C8">
      <w:pPr>
        <w:pStyle w:val="CMDOutput"/>
      </w:pPr>
      <w:r w:rsidRPr="0062390B">
        <w:t xml:space="preserve">                                                0             0 </w:t>
      </w:r>
      <w:r w:rsidRPr="0029738F">
        <w:rPr>
          <w:highlight w:val="yellow"/>
        </w:rPr>
        <w:t>1000</w:t>
      </w:r>
      <w:r w:rsidRPr="0062390B">
        <w:t xml:space="preserve"> </w:t>
      </w:r>
      <w:proofErr w:type="spellStart"/>
      <w:r w:rsidRPr="0062390B">
        <w:t>i</w:t>
      </w:r>
      <w:proofErr w:type="spellEnd"/>
    </w:p>
    <w:p w14:paraId="5DF3C41F"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:1001::/64</w:t>
      </w:r>
    </w:p>
    <w:p w14:paraId="6BB7C0F6" w14:textId="77777777" w:rsidR="00AB069C" w:rsidRPr="0062390B" w:rsidRDefault="00AB069C" w:rsidP="00BB50C8">
      <w:pPr>
        <w:pStyle w:val="CMDOutput"/>
      </w:pPr>
      <w:r w:rsidRPr="0062390B">
        <w:t xml:space="preserve">                      2001:DB</w:t>
      </w:r>
      <w:proofErr w:type="gramStart"/>
      <w:r w:rsidRPr="0062390B">
        <w:t>8:ACAD</w:t>
      </w:r>
      <w:proofErr w:type="gramEnd"/>
      <w:r w:rsidRPr="0062390B">
        <w:t>:1023::3</w:t>
      </w:r>
    </w:p>
    <w:p w14:paraId="03729D33" w14:textId="77777777" w:rsidR="00AB069C" w:rsidRPr="0062390B" w:rsidRDefault="00AB069C" w:rsidP="00BB50C8">
      <w:pPr>
        <w:pStyle w:val="CMDOutput"/>
      </w:pPr>
      <w:r w:rsidRPr="0062390B">
        <w:t xml:space="preserve">                                                              0 300 1000 </w:t>
      </w:r>
      <w:proofErr w:type="spellStart"/>
      <w:r w:rsidRPr="0062390B">
        <w:t>i</w:t>
      </w:r>
      <w:proofErr w:type="spellEnd"/>
    </w:p>
    <w:p w14:paraId="5F055C81"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:1012::1</w:t>
      </w:r>
    </w:p>
    <w:p w14:paraId="6BBABCCB" w14:textId="77777777" w:rsidR="00AB069C" w:rsidRPr="0062390B" w:rsidRDefault="00AB069C" w:rsidP="00BB50C8">
      <w:pPr>
        <w:pStyle w:val="CMDOutput"/>
      </w:pPr>
      <w:r w:rsidRPr="0062390B">
        <w:t xml:space="preserve">                                                0             0 </w:t>
      </w:r>
      <w:r w:rsidRPr="0029738F">
        <w:rPr>
          <w:highlight w:val="yellow"/>
        </w:rPr>
        <w:t>1000</w:t>
      </w:r>
      <w:r w:rsidRPr="0062390B">
        <w:t xml:space="preserve"> </w:t>
      </w:r>
      <w:proofErr w:type="spellStart"/>
      <w:r w:rsidRPr="0062390B">
        <w:t>i</w:t>
      </w:r>
      <w:proofErr w:type="spellEnd"/>
    </w:p>
    <w:p w14:paraId="75E9A237"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:2000::/64</w:t>
      </w:r>
    </w:p>
    <w:p w14:paraId="1F011C88" w14:textId="77777777" w:rsidR="00AB069C" w:rsidRPr="0062390B" w:rsidRDefault="00AB069C" w:rsidP="00BB50C8">
      <w:pPr>
        <w:pStyle w:val="CMDOutput"/>
      </w:pPr>
      <w:r w:rsidRPr="0062390B">
        <w:t xml:space="preserve">                      </w:t>
      </w:r>
      <w:proofErr w:type="gramStart"/>
      <w:r w:rsidRPr="0029738F">
        <w:rPr>
          <w:highlight w:val="yellow"/>
        </w:rPr>
        <w:t>::</w:t>
      </w:r>
      <w:proofErr w:type="gramEnd"/>
      <w:r w:rsidRPr="0062390B">
        <w:t xml:space="preserve">                       0         32768 </w:t>
      </w:r>
      <w:proofErr w:type="spellStart"/>
      <w:r w:rsidRPr="0062390B">
        <w:t>i</w:t>
      </w:r>
      <w:proofErr w:type="spellEnd"/>
    </w:p>
    <w:p w14:paraId="08B04D53"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:2001::/64</w:t>
      </w:r>
    </w:p>
    <w:p w14:paraId="6E931A4E" w14:textId="77777777" w:rsidR="00AB069C" w:rsidRPr="0062390B" w:rsidRDefault="00AB069C" w:rsidP="00BB50C8">
      <w:pPr>
        <w:pStyle w:val="CMDOutput"/>
      </w:pPr>
      <w:r w:rsidRPr="0062390B">
        <w:t xml:space="preserve">                      </w:t>
      </w:r>
      <w:proofErr w:type="gramStart"/>
      <w:r w:rsidRPr="0029738F">
        <w:rPr>
          <w:highlight w:val="yellow"/>
        </w:rPr>
        <w:t>::</w:t>
      </w:r>
      <w:proofErr w:type="gramEnd"/>
      <w:r w:rsidRPr="0062390B">
        <w:t xml:space="preserve">                       0         32768 </w:t>
      </w:r>
      <w:proofErr w:type="spellStart"/>
      <w:r w:rsidRPr="0062390B">
        <w:t>i</w:t>
      </w:r>
      <w:proofErr w:type="spellEnd"/>
    </w:p>
    <w:p w14:paraId="1C65022C"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:3000::/64</w:t>
      </w:r>
    </w:p>
    <w:p w14:paraId="6A1111BF" w14:textId="77777777" w:rsidR="00AB069C" w:rsidRPr="0062390B" w:rsidRDefault="00AB069C" w:rsidP="00BB50C8">
      <w:pPr>
        <w:pStyle w:val="CMDOutput"/>
      </w:pPr>
      <w:r w:rsidRPr="0062390B">
        <w:t xml:space="preserve">                      2001:DB</w:t>
      </w:r>
      <w:proofErr w:type="gramStart"/>
      <w:r w:rsidRPr="0062390B">
        <w:t>8:ACAD</w:t>
      </w:r>
      <w:proofErr w:type="gramEnd"/>
      <w:r w:rsidRPr="0062390B">
        <w:t>:1012::1</w:t>
      </w:r>
    </w:p>
    <w:p w14:paraId="2BE2BC55" w14:textId="77777777" w:rsidR="00AB069C" w:rsidRPr="0062390B" w:rsidRDefault="00AB069C" w:rsidP="00BB50C8">
      <w:pPr>
        <w:pStyle w:val="CMDOutput"/>
      </w:pPr>
      <w:r w:rsidRPr="0062390B">
        <w:t xml:space="preserve">                                                              0 1000 300 </w:t>
      </w:r>
      <w:proofErr w:type="spellStart"/>
      <w:r w:rsidRPr="0062390B">
        <w:t>i</w:t>
      </w:r>
      <w:proofErr w:type="spellEnd"/>
    </w:p>
    <w:p w14:paraId="345FCA98" w14:textId="77777777" w:rsidR="00AB069C" w:rsidRPr="0062390B" w:rsidRDefault="00AB069C" w:rsidP="00BB50C8">
      <w:pPr>
        <w:pStyle w:val="CMDOutput"/>
      </w:pPr>
      <w:r w:rsidRPr="0062390B">
        <w:t xml:space="preserve"> *&gt;                   </w:t>
      </w:r>
      <w:r w:rsidRPr="0029738F">
        <w:rPr>
          <w:highlight w:val="yellow"/>
        </w:rPr>
        <w:t>2001:DB</w:t>
      </w:r>
      <w:proofErr w:type="gramStart"/>
      <w:r w:rsidRPr="0029738F">
        <w:rPr>
          <w:highlight w:val="yellow"/>
        </w:rPr>
        <w:t>8:ACAD</w:t>
      </w:r>
      <w:proofErr w:type="gramEnd"/>
      <w:r w:rsidRPr="0029738F">
        <w:rPr>
          <w:highlight w:val="yellow"/>
        </w:rPr>
        <w:t>:1023::3</w:t>
      </w:r>
    </w:p>
    <w:p w14:paraId="59EBE828" w14:textId="77777777" w:rsidR="00AB069C" w:rsidRPr="0062390B" w:rsidRDefault="00AB069C" w:rsidP="00BB50C8">
      <w:pPr>
        <w:pStyle w:val="CMDOutput"/>
      </w:pPr>
      <w:r w:rsidRPr="0062390B">
        <w:t xml:space="preserve">                                                0             0 </w:t>
      </w:r>
      <w:r w:rsidRPr="0029738F">
        <w:rPr>
          <w:highlight w:val="yellow"/>
        </w:rPr>
        <w:t>300</w:t>
      </w:r>
      <w:r w:rsidRPr="0062390B">
        <w:t xml:space="preserve"> </w:t>
      </w:r>
      <w:proofErr w:type="spellStart"/>
      <w:r w:rsidRPr="0062390B">
        <w:t>i</w:t>
      </w:r>
      <w:proofErr w:type="spellEnd"/>
    </w:p>
    <w:p w14:paraId="4A36368C"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:3001::/64</w:t>
      </w:r>
    </w:p>
    <w:p w14:paraId="1CD787E8" w14:textId="77777777" w:rsidR="00AB069C" w:rsidRPr="0062390B" w:rsidRDefault="00AB069C" w:rsidP="00BB50C8">
      <w:pPr>
        <w:pStyle w:val="CMDOutput"/>
      </w:pPr>
      <w:r w:rsidRPr="0062390B">
        <w:t xml:space="preserve">                      2001:DB</w:t>
      </w:r>
      <w:proofErr w:type="gramStart"/>
      <w:r w:rsidRPr="0062390B">
        <w:t>8:ACAD</w:t>
      </w:r>
      <w:proofErr w:type="gramEnd"/>
      <w:r w:rsidRPr="0062390B">
        <w:t>:1012::1</w:t>
      </w:r>
    </w:p>
    <w:p w14:paraId="13858A1A" w14:textId="77777777" w:rsidR="00AB069C" w:rsidRPr="0062390B" w:rsidRDefault="00AB069C" w:rsidP="00BB50C8">
      <w:pPr>
        <w:pStyle w:val="CMDOutput"/>
        <w:rPr>
          <w:sz w:val="16"/>
          <w:szCs w:val="16"/>
        </w:rPr>
      </w:pPr>
      <w:r w:rsidRPr="0062390B">
        <w:rPr>
          <w:sz w:val="16"/>
          <w:szCs w:val="16"/>
        </w:rPr>
        <w:t xml:space="preserve">                                                              0 1000 300 </w:t>
      </w:r>
      <w:proofErr w:type="spellStart"/>
      <w:r w:rsidRPr="0062390B">
        <w:rPr>
          <w:sz w:val="16"/>
          <w:szCs w:val="16"/>
        </w:rPr>
        <w:t>i</w:t>
      </w:r>
      <w:proofErr w:type="spellEnd"/>
    </w:p>
    <w:p w14:paraId="050FD17A" w14:textId="77777777" w:rsidR="00AB069C" w:rsidRPr="0062390B" w:rsidRDefault="00AB069C" w:rsidP="00BB50C8">
      <w:pPr>
        <w:pStyle w:val="CMDOutput"/>
        <w:rPr>
          <w:sz w:val="16"/>
          <w:szCs w:val="16"/>
        </w:rPr>
      </w:pPr>
      <w:r w:rsidRPr="0062390B">
        <w:rPr>
          <w:sz w:val="16"/>
          <w:szCs w:val="16"/>
        </w:rPr>
        <w:t xml:space="preserve"> *&gt;                   </w:t>
      </w:r>
      <w:r w:rsidRPr="0029738F">
        <w:rPr>
          <w:sz w:val="16"/>
          <w:szCs w:val="16"/>
          <w:highlight w:val="yellow"/>
        </w:rPr>
        <w:t>2001:DB</w:t>
      </w:r>
      <w:proofErr w:type="gramStart"/>
      <w:r w:rsidRPr="0029738F">
        <w:rPr>
          <w:sz w:val="16"/>
          <w:szCs w:val="16"/>
          <w:highlight w:val="yellow"/>
        </w:rPr>
        <w:t>8:ACAD</w:t>
      </w:r>
      <w:proofErr w:type="gramEnd"/>
      <w:r w:rsidRPr="0029738F">
        <w:rPr>
          <w:sz w:val="16"/>
          <w:szCs w:val="16"/>
          <w:highlight w:val="yellow"/>
        </w:rPr>
        <w:t>:1023::3</w:t>
      </w:r>
    </w:p>
    <w:p w14:paraId="4AE3FA7B" w14:textId="77777777" w:rsidR="00AB069C" w:rsidRPr="0062390B" w:rsidRDefault="00AB069C" w:rsidP="00BB50C8">
      <w:pPr>
        <w:pStyle w:val="CMDOutput"/>
        <w:rPr>
          <w:sz w:val="16"/>
          <w:szCs w:val="16"/>
        </w:rPr>
      </w:pPr>
      <w:r w:rsidRPr="0062390B">
        <w:rPr>
          <w:sz w:val="16"/>
          <w:szCs w:val="16"/>
        </w:rPr>
        <w:t xml:space="preserve">                                                0             0 </w:t>
      </w:r>
      <w:r w:rsidRPr="0029738F">
        <w:rPr>
          <w:sz w:val="16"/>
          <w:szCs w:val="16"/>
          <w:highlight w:val="yellow"/>
        </w:rPr>
        <w:t>300</w:t>
      </w:r>
      <w:r w:rsidRPr="0062390B">
        <w:rPr>
          <w:sz w:val="16"/>
          <w:szCs w:val="16"/>
        </w:rPr>
        <w:t xml:space="preserve"> </w:t>
      </w:r>
      <w:proofErr w:type="spellStart"/>
      <w:r w:rsidRPr="0062390B">
        <w:rPr>
          <w:sz w:val="16"/>
          <w:szCs w:val="16"/>
        </w:rPr>
        <w:t>i</w:t>
      </w:r>
      <w:proofErr w:type="spellEnd"/>
    </w:p>
    <w:p w14:paraId="270D0D43" w14:textId="77777777" w:rsidR="00AB069C" w:rsidRDefault="00BB50C8" w:rsidP="00BB50C8">
      <w:pPr>
        <w:pStyle w:val="Heading4"/>
      </w:pPr>
      <w:r>
        <w:t>Questions:</w:t>
      </w:r>
    </w:p>
    <w:p w14:paraId="3AC28F3E" w14:textId="77777777" w:rsidR="00AB069C" w:rsidRPr="00E31600" w:rsidRDefault="00AB069C" w:rsidP="00FC5C61">
      <w:pPr>
        <w:pStyle w:val="BodyTextL50"/>
        <w:spacing w:before="0"/>
      </w:pPr>
      <w:r>
        <w:t>In the first output</w:t>
      </w:r>
      <w:r w:rsidRPr="00C777B2">
        <w:rPr>
          <w:b/>
          <w:bCs/>
        </w:rPr>
        <w:t xml:space="preserve"> show </w:t>
      </w:r>
      <w:proofErr w:type="spellStart"/>
      <w:r w:rsidRPr="00C777B2">
        <w:rPr>
          <w:b/>
          <w:bCs/>
        </w:rPr>
        <w:t>bgp</w:t>
      </w:r>
      <w:proofErr w:type="spellEnd"/>
      <w:r w:rsidRPr="00C777B2">
        <w:rPr>
          <w:b/>
          <w:bCs/>
        </w:rPr>
        <w:t xml:space="preserve"> ipv</w:t>
      </w:r>
      <w:r>
        <w:rPr>
          <w:b/>
          <w:bCs/>
        </w:rPr>
        <w:t>4</w:t>
      </w:r>
      <w:r w:rsidRPr="00C777B2">
        <w:rPr>
          <w:b/>
          <w:bCs/>
        </w:rPr>
        <w:t xml:space="preserve"> unicast</w:t>
      </w:r>
      <w:r>
        <w:t>, why is 10.1.2.1 the preferred next hop address for 192.168.1.0 instead of 10.2.3.3?</w:t>
      </w:r>
    </w:p>
    <w:p w14:paraId="54FE1770" w14:textId="77777777" w:rsidR="00BB50C8" w:rsidRPr="00E31600" w:rsidRDefault="00BB50C8" w:rsidP="00BB50C8">
      <w:pPr>
        <w:pStyle w:val="AnswerLineL50"/>
      </w:pPr>
      <w:r>
        <w:t>Type your answers here.</w:t>
      </w:r>
    </w:p>
    <w:p w14:paraId="563DF7C8" w14:textId="77777777" w:rsidR="00AB069C" w:rsidRPr="00E31600" w:rsidRDefault="00AB069C" w:rsidP="000520C9">
      <w:pPr>
        <w:pStyle w:val="BodyTextL50"/>
      </w:pPr>
      <w:r>
        <w:t xml:space="preserve">Why do some entries in the </w:t>
      </w:r>
      <w:r w:rsidRPr="00C777B2">
        <w:rPr>
          <w:b/>
          <w:bCs/>
        </w:rPr>
        <w:t xml:space="preserve">show </w:t>
      </w:r>
      <w:proofErr w:type="spellStart"/>
      <w:r w:rsidRPr="00C777B2">
        <w:rPr>
          <w:b/>
          <w:bCs/>
        </w:rPr>
        <w:t>bgp</w:t>
      </w:r>
      <w:proofErr w:type="spellEnd"/>
      <w:r w:rsidRPr="00C777B2">
        <w:rPr>
          <w:b/>
          <w:bCs/>
        </w:rPr>
        <w:t xml:space="preserve"> ipv6 unicast</w:t>
      </w:r>
      <w:r>
        <w:t xml:space="preserve"> output include a next hop address of </w:t>
      </w:r>
      <w:proofErr w:type="gramStart"/>
      <w:r>
        <w:t>"::</w:t>
      </w:r>
      <w:proofErr w:type="gramEnd"/>
      <w:r>
        <w:t>"?</w:t>
      </w:r>
    </w:p>
    <w:p w14:paraId="2257A89F" w14:textId="77777777" w:rsidR="000520C9" w:rsidRPr="00E31600" w:rsidRDefault="000520C9" w:rsidP="000520C9">
      <w:pPr>
        <w:pStyle w:val="AnswerLineL50"/>
      </w:pPr>
      <w:r>
        <w:t>Type your answers here.</w:t>
      </w:r>
    </w:p>
    <w:p w14:paraId="6C5C2502" w14:textId="77777777" w:rsidR="00AB069C" w:rsidRDefault="00AB069C" w:rsidP="00AB069C">
      <w:pPr>
        <w:pStyle w:val="Heading3"/>
      </w:pPr>
      <w:r>
        <w:t>Viewing explicit routes and path attributes.</w:t>
      </w:r>
    </w:p>
    <w:p w14:paraId="2604A07C"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ipv4 unicast</w:t>
      </w:r>
      <w:r>
        <w:rPr>
          <w:b/>
        </w:rPr>
        <w:t xml:space="preserve"> </w:t>
      </w:r>
      <w:r w:rsidRPr="00B0453F">
        <w:rPr>
          <w:bCs/>
          <w:i/>
          <w:iCs/>
        </w:rPr>
        <w:t>ipv4-</w:t>
      </w:r>
      <w:r w:rsidRPr="00772FD7">
        <w:rPr>
          <w:bCs/>
          <w:i/>
          <w:iCs/>
        </w:rPr>
        <w:t>prefix</w:t>
      </w:r>
      <w:r>
        <w:rPr>
          <w:bCs/>
          <w:i/>
          <w:iCs/>
        </w:rPr>
        <w:t xml:space="preserve"> subnet-mask</w:t>
      </w:r>
      <w:r w:rsidRPr="00681C6E">
        <w:rPr>
          <w:b/>
        </w:rPr>
        <w:t xml:space="preserve"> </w:t>
      </w:r>
      <w:r w:rsidRPr="00681C6E">
        <w:t xml:space="preserve">command on </w:t>
      </w:r>
      <w:r>
        <w:t>R2 to display all the paths for a specific route and BGP path attributes for that route</w:t>
      </w:r>
      <w:r w:rsidRPr="00681C6E">
        <w:t>.</w:t>
      </w:r>
    </w:p>
    <w:p w14:paraId="1A8D781C" w14:textId="77777777" w:rsidR="00AB069C" w:rsidRDefault="00AB069C" w:rsidP="00AB069C">
      <w:pPr>
        <w:pStyle w:val="CMD"/>
      </w:pPr>
      <w:r>
        <w:t xml:space="preserve">R2# </w:t>
      </w:r>
      <w:r w:rsidRPr="001E40FC">
        <w:rPr>
          <w:b/>
          <w:bCs/>
        </w:rPr>
        <w:t xml:space="preserve">show </w:t>
      </w:r>
      <w:proofErr w:type="spellStart"/>
      <w:r w:rsidRPr="001E40FC">
        <w:rPr>
          <w:b/>
          <w:bCs/>
        </w:rPr>
        <w:t>bgp</w:t>
      </w:r>
      <w:proofErr w:type="spellEnd"/>
      <w:r w:rsidRPr="001E40FC">
        <w:rPr>
          <w:b/>
          <w:bCs/>
        </w:rPr>
        <w:t xml:space="preserve"> ipv4 unicast 192.168.1.0 255.255.255.224</w:t>
      </w:r>
    </w:p>
    <w:p w14:paraId="40459374" w14:textId="77777777" w:rsidR="00AB069C" w:rsidRDefault="00AB069C" w:rsidP="000520C9">
      <w:pPr>
        <w:pStyle w:val="CMDOutput"/>
      </w:pPr>
      <w:r>
        <w:t>BGP routing table entry for 192.168.1.0/27, version 2</w:t>
      </w:r>
    </w:p>
    <w:p w14:paraId="48369558" w14:textId="77777777" w:rsidR="00AB069C" w:rsidRDefault="00AB069C" w:rsidP="000520C9">
      <w:pPr>
        <w:pStyle w:val="CMDOutput"/>
      </w:pPr>
      <w:r w:rsidRPr="0041434F">
        <w:rPr>
          <w:highlight w:val="yellow"/>
        </w:rPr>
        <w:t>Paths: (2 available, best #2</w:t>
      </w:r>
      <w:r>
        <w:t>, table default)</w:t>
      </w:r>
    </w:p>
    <w:p w14:paraId="710C2064" w14:textId="77777777" w:rsidR="00AB069C" w:rsidRDefault="00AB069C" w:rsidP="000520C9">
      <w:pPr>
        <w:pStyle w:val="CMDOutput"/>
      </w:pPr>
      <w:r>
        <w:lastRenderedPageBreak/>
        <w:t xml:space="preserve">  Advertised to update-groups:</w:t>
      </w:r>
    </w:p>
    <w:p w14:paraId="79438AD8" w14:textId="77777777" w:rsidR="00AB069C" w:rsidRDefault="00AB069C" w:rsidP="000520C9">
      <w:pPr>
        <w:pStyle w:val="CMDOutput"/>
      </w:pPr>
      <w:r>
        <w:t xml:space="preserve">     1</w:t>
      </w:r>
    </w:p>
    <w:p w14:paraId="2F327DAD" w14:textId="77777777" w:rsidR="00AB069C" w:rsidRDefault="00AB069C" w:rsidP="000520C9">
      <w:pPr>
        <w:pStyle w:val="CMDOutput"/>
      </w:pPr>
      <w:r>
        <w:t xml:space="preserve">  Refresh Epoch 1</w:t>
      </w:r>
    </w:p>
    <w:p w14:paraId="3F0C1D68" w14:textId="77777777" w:rsidR="00AB069C" w:rsidRDefault="00AB069C" w:rsidP="000520C9">
      <w:pPr>
        <w:pStyle w:val="CMDOutput"/>
      </w:pPr>
      <w:r>
        <w:t xml:space="preserve">  300 1000</w:t>
      </w:r>
    </w:p>
    <w:p w14:paraId="4ED0E42A" w14:textId="77777777" w:rsidR="00AB069C" w:rsidRDefault="00AB069C" w:rsidP="000520C9">
      <w:pPr>
        <w:pStyle w:val="CMDOutput"/>
      </w:pPr>
      <w:r>
        <w:t xml:space="preserve">    10.2.3.3 from 10.2.3.3 (3.3.3.3)</w:t>
      </w:r>
    </w:p>
    <w:p w14:paraId="3ECE00BD" w14:textId="77777777" w:rsidR="00AB069C" w:rsidRDefault="00AB069C" w:rsidP="000520C9">
      <w:pPr>
        <w:pStyle w:val="CMDOutput"/>
      </w:pPr>
      <w:r>
        <w:t xml:space="preserve">      Origin IGP, </w:t>
      </w:r>
      <w:proofErr w:type="spellStart"/>
      <w:r>
        <w:t>localpref</w:t>
      </w:r>
      <w:proofErr w:type="spellEnd"/>
      <w:r>
        <w:t xml:space="preserve"> 100, valid, external</w:t>
      </w:r>
    </w:p>
    <w:p w14:paraId="7FFF388F" w14:textId="77777777" w:rsidR="00AB069C" w:rsidRDefault="00AB069C" w:rsidP="000520C9">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7D29C759" w14:textId="77777777" w:rsidR="00AB069C" w:rsidRDefault="00AB069C" w:rsidP="000520C9">
      <w:pPr>
        <w:pStyle w:val="CMDOutput"/>
      </w:pPr>
      <w:r>
        <w:t xml:space="preserve">  Refresh Epoch 1</w:t>
      </w:r>
    </w:p>
    <w:p w14:paraId="46D195D8" w14:textId="77777777" w:rsidR="00AB069C" w:rsidRDefault="00AB069C" w:rsidP="000520C9">
      <w:pPr>
        <w:pStyle w:val="CMDOutput"/>
      </w:pPr>
      <w:r>
        <w:t xml:space="preserve">  </w:t>
      </w:r>
      <w:r w:rsidRPr="001E40FC">
        <w:rPr>
          <w:highlight w:val="yellow"/>
        </w:rPr>
        <w:t>1000</w:t>
      </w:r>
    </w:p>
    <w:p w14:paraId="716E6AB0" w14:textId="77777777" w:rsidR="00AB069C" w:rsidRDefault="00AB069C" w:rsidP="000520C9">
      <w:pPr>
        <w:pStyle w:val="CMDOutput"/>
      </w:pPr>
      <w:r>
        <w:t xml:space="preserve">    </w:t>
      </w:r>
      <w:r w:rsidRPr="001E40FC">
        <w:rPr>
          <w:highlight w:val="yellow"/>
        </w:rPr>
        <w:t>10.1.2.1</w:t>
      </w:r>
      <w:r>
        <w:t xml:space="preserve"> from 10.1.2.1 (1.1.1.1)</w:t>
      </w:r>
    </w:p>
    <w:p w14:paraId="33FFDF5E" w14:textId="77777777" w:rsidR="00AB069C" w:rsidRDefault="00AB069C" w:rsidP="000520C9">
      <w:pPr>
        <w:pStyle w:val="CMDOutput"/>
      </w:pPr>
      <w:r>
        <w:t xml:space="preserve">      Origin IGP, metric 0, </w:t>
      </w:r>
      <w:proofErr w:type="spellStart"/>
      <w:r>
        <w:t>localpref</w:t>
      </w:r>
      <w:proofErr w:type="spellEnd"/>
      <w:r>
        <w:t xml:space="preserve"> 100, valid, external, </w:t>
      </w:r>
      <w:r w:rsidRPr="001E40FC">
        <w:rPr>
          <w:highlight w:val="yellow"/>
        </w:rPr>
        <w:t>best</w:t>
      </w:r>
    </w:p>
    <w:p w14:paraId="7A28F5AF" w14:textId="77777777" w:rsidR="00AB069C" w:rsidRDefault="00AB069C" w:rsidP="000520C9">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106620EE" w14:textId="77777777" w:rsidR="00AB069C" w:rsidRDefault="00AB069C" w:rsidP="000520C9">
      <w:pPr>
        <w:pStyle w:val="BodyTextL50"/>
      </w:pPr>
      <w:r>
        <w:t xml:space="preserve">The </w:t>
      </w:r>
      <w:r w:rsidRPr="00B0453F">
        <w:rPr>
          <w:b/>
          <w:bCs/>
        </w:rPr>
        <w:t xml:space="preserve">show </w:t>
      </w:r>
      <w:proofErr w:type="spellStart"/>
      <w:r w:rsidRPr="00B0453F">
        <w:rPr>
          <w:b/>
          <w:bCs/>
        </w:rPr>
        <w:t>bgp</w:t>
      </w:r>
      <w:proofErr w:type="spellEnd"/>
      <w:r w:rsidRPr="00B0453F">
        <w:rPr>
          <w:b/>
          <w:bCs/>
        </w:rPr>
        <w:t xml:space="preserve"> ipv6 unicast </w:t>
      </w:r>
      <w:r w:rsidRPr="00B0453F">
        <w:rPr>
          <w:i/>
          <w:iCs/>
        </w:rPr>
        <w:t>ipv6-prefix prefix-length</w:t>
      </w:r>
      <w:r>
        <w:t xml:space="preserve"> command displays similar information for IPv6 prefixes.</w:t>
      </w:r>
    </w:p>
    <w:p w14:paraId="390A02BC" w14:textId="77777777" w:rsidR="00AB069C" w:rsidRPr="0041434F" w:rsidRDefault="00AB069C" w:rsidP="000520C9">
      <w:pPr>
        <w:pStyle w:val="CMD"/>
      </w:pPr>
      <w:r>
        <w:t xml:space="preserve">R2# </w:t>
      </w:r>
      <w:r w:rsidRPr="000520C9">
        <w:rPr>
          <w:b/>
          <w:bCs/>
        </w:rPr>
        <w:t xml:space="preserve">show </w:t>
      </w:r>
      <w:proofErr w:type="spellStart"/>
      <w:r w:rsidRPr="000520C9">
        <w:rPr>
          <w:b/>
          <w:bCs/>
        </w:rPr>
        <w:t>bgp</w:t>
      </w:r>
      <w:proofErr w:type="spellEnd"/>
      <w:r w:rsidRPr="000520C9">
        <w:rPr>
          <w:b/>
          <w:bCs/>
        </w:rPr>
        <w:t xml:space="preserve"> ipv6 unicast 2001:db</w:t>
      </w:r>
      <w:proofErr w:type="gramStart"/>
      <w:r w:rsidRPr="000520C9">
        <w:rPr>
          <w:b/>
          <w:bCs/>
        </w:rPr>
        <w:t>8:acad</w:t>
      </w:r>
      <w:proofErr w:type="gramEnd"/>
      <w:r w:rsidRPr="000520C9">
        <w:rPr>
          <w:b/>
          <w:bCs/>
        </w:rPr>
        <w:t>:1000::/64</w:t>
      </w:r>
    </w:p>
    <w:p w14:paraId="5017A995" w14:textId="77777777" w:rsidR="00AB069C" w:rsidRPr="002F1BDD" w:rsidRDefault="00AB069C" w:rsidP="002F1BDD">
      <w:pPr>
        <w:pStyle w:val="CMDOutput"/>
      </w:pPr>
      <w:r w:rsidRPr="002F1BDD">
        <w:t>BGP routing table entry for 2001:DB</w:t>
      </w:r>
      <w:proofErr w:type="gramStart"/>
      <w:r w:rsidRPr="002F1BDD">
        <w:t>8:ACAD</w:t>
      </w:r>
      <w:proofErr w:type="gramEnd"/>
      <w:r w:rsidRPr="002F1BDD">
        <w:t>:1000::/64, version 2</w:t>
      </w:r>
    </w:p>
    <w:p w14:paraId="36D19751" w14:textId="77777777" w:rsidR="00AB069C" w:rsidRPr="002F1BDD" w:rsidRDefault="00AB069C" w:rsidP="002F1BDD">
      <w:pPr>
        <w:pStyle w:val="CMDOutput"/>
      </w:pPr>
      <w:r w:rsidRPr="002F1BDD">
        <w:rPr>
          <w:highlight w:val="yellow"/>
        </w:rPr>
        <w:t>Paths: (2 available, best #2</w:t>
      </w:r>
      <w:r w:rsidRPr="002F1BDD">
        <w:t>, table default)</w:t>
      </w:r>
    </w:p>
    <w:p w14:paraId="21A6BE44" w14:textId="77777777" w:rsidR="00AB069C" w:rsidRPr="002F1BDD" w:rsidRDefault="00AB069C" w:rsidP="002F1BDD">
      <w:pPr>
        <w:pStyle w:val="CMDOutput"/>
      </w:pPr>
      <w:r w:rsidRPr="002F1BDD">
        <w:t xml:space="preserve">  Flag: 0x100</w:t>
      </w:r>
    </w:p>
    <w:p w14:paraId="14DE0741" w14:textId="77777777" w:rsidR="00AB069C" w:rsidRPr="002F1BDD" w:rsidRDefault="00AB069C" w:rsidP="002F1BDD">
      <w:pPr>
        <w:pStyle w:val="CMDOutput"/>
      </w:pPr>
      <w:r w:rsidRPr="002F1BDD">
        <w:t xml:space="preserve">  Advertised to update-groups:</w:t>
      </w:r>
    </w:p>
    <w:p w14:paraId="24C90635" w14:textId="77777777" w:rsidR="00AB069C" w:rsidRPr="002F1BDD" w:rsidRDefault="00AB069C" w:rsidP="002F1BDD">
      <w:pPr>
        <w:pStyle w:val="CMDOutput"/>
      </w:pPr>
      <w:r w:rsidRPr="002F1BDD">
        <w:t xml:space="preserve">     1</w:t>
      </w:r>
    </w:p>
    <w:p w14:paraId="4EFFDE91" w14:textId="77777777" w:rsidR="00AB069C" w:rsidRPr="002F1BDD" w:rsidRDefault="00AB069C" w:rsidP="002F1BDD">
      <w:pPr>
        <w:pStyle w:val="CMDOutput"/>
      </w:pPr>
      <w:r w:rsidRPr="002F1BDD">
        <w:t xml:space="preserve">  Refresh Epoch 1</w:t>
      </w:r>
    </w:p>
    <w:p w14:paraId="490A4D2C" w14:textId="77777777" w:rsidR="00AB069C" w:rsidRPr="002F1BDD" w:rsidRDefault="00AB069C" w:rsidP="002F1BDD">
      <w:pPr>
        <w:pStyle w:val="CMDOutput"/>
      </w:pPr>
      <w:r w:rsidRPr="002F1BDD">
        <w:t xml:space="preserve">  300 1000</w:t>
      </w:r>
    </w:p>
    <w:p w14:paraId="2B3F6B6D" w14:textId="77777777" w:rsidR="00AB069C" w:rsidRPr="002F1BDD" w:rsidRDefault="00AB069C" w:rsidP="002F1BDD">
      <w:pPr>
        <w:pStyle w:val="CMDOutput"/>
      </w:pPr>
      <w:r w:rsidRPr="002F1BDD">
        <w:t xml:space="preserve">    2001:DB</w:t>
      </w:r>
      <w:proofErr w:type="gramStart"/>
      <w:r w:rsidRPr="002F1BDD">
        <w:t>8:ACAD</w:t>
      </w:r>
      <w:proofErr w:type="gramEnd"/>
      <w:r w:rsidRPr="002F1BDD">
        <w:t>:1023::3 (FE80::3:1) from 2001:DB8:ACAD:1023::3 (3.3.3.3)</w:t>
      </w:r>
    </w:p>
    <w:p w14:paraId="3B08F14A" w14:textId="77777777" w:rsidR="00AB069C" w:rsidRPr="002F1BDD" w:rsidRDefault="00AB069C" w:rsidP="002F1BDD">
      <w:pPr>
        <w:pStyle w:val="CMDOutput"/>
      </w:pPr>
      <w:r w:rsidRPr="002F1BDD">
        <w:t xml:space="preserve">      Origin IGP, </w:t>
      </w:r>
      <w:proofErr w:type="spellStart"/>
      <w:r w:rsidRPr="002F1BDD">
        <w:t>localpref</w:t>
      </w:r>
      <w:proofErr w:type="spellEnd"/>
      <w:r w:rsidRPr="002F1BDD">
        <w:t xml:space="preserve"> 100, valid, external</w:t>
      </w:r>
    </w:p>
    <w:p w14:paraId="611D82AA" w14:textId="77777777" w:rsidR="00AB069C" w:rsidRPr="002F1BDD" w:rsidRDefault="00AB069C" w:rsidP="002F1BDD">
      <w:pPr>
        <w:pStyle w:val="CMDOutput"/>
      </w:pPr>
      <w:r w:rsidRPr="002F1BDD">
        <w:t xml:space="preserve">      </w:t>
      </w:r>
      <w:proofErr w:type="spellStart"/>
      <w:r w:rsidRPr="002F1BDD">
        <w:t>rx</w:t>
      </w:r>
      <w:proofErr w:type="spellEnd"/>
      <w:r w:rsidRPr="002F1BDD">
        <w:t xml:space="preserve"> </w:t>
      </w:r>
      <w:proofErr w:type="spellStart"/>
      <w:r w:rsidRPr="002F1BDD">
        <w:t>pathid</w:t>
      </w:r>
      <w:proofErr w:type="spellEnd"/>
      <w:r w:rsidRPr="002F1BDD">
        <w:t xml:space="preserve">: 0, </w:t>
      </w:r>
      <w:proofErr w:type="spellStart"/>
      <w:r w:rsidRPr="002F1BDD">
        <w:t>tx</w:t>
      </w:r>
      <w:proofErr w:type="spellEnd"/>
      <w:r w:rsidRPr="002F1BDD">
        <w:t xml:space="preserve"> </w:t>
      </w:r>
      <w:proofErr w:type="spellStart"/>
      <w:r w:rsidRPr="002F1BDD">
        <w:t>pathid</w:t>
      </w:r>
      <w:proofErr w:type="spellEnd"/>
      <w:r w:rsidRPr="002F1BDD">
        <w:t>: 0</w:t>
      </w:r>
    </w:p>
    <w:p w14:paraId="442AAB58" w14:textId="77777777" w:rsidR="00AB069C" w:rsidRPr="002F1BDD" w:rsidRDefault="00AB069C" w:rsidP="002F1BDD">
      <w:pPr>
        <w:pStyle w:val="CMDOutput"/>
      </w:pPr>
      <w:r w:rsidRPr="002F1BDD">
        <w:t xml:space="preserve">  Refresh Epoch 1</w:t>
      </w:r>
    </w:p>
    <w:p w14:paraId="33FC24EA" w14:textId="77777777" w:rsidR="00AB069C" w:rsidRPr="002F1BDD" w:rsidRDefault="00AB069C" w:rsidP="002F1BDD">
      <w:pPr>
        <w:pStyle w:val="CMDOutput"/>
      </w:pPr>
      <w:r w:rsidRPr="002F1BDD">
        <w:t xml:space="preserve">  </w:t>
      </w:r>
      <w:r w:rsidRPr="002F1BDD">
        <w:rPr>
          <w:highlight w:val="yellow"/>
        </w:rPr>
        <w:t>1000</w:t>
      </w:r>
    </w:p>
    <w:p w14:paraId="6B20E598" w14:textId="77777777" w:rsidR="00AB069C" w:rsidRPr="002F1BDD" w:rsidRDefault="00AB069C" w:rsidP="002F1BDD">
      <w:pPr>
        <w:pStyle w:val="CMDOutput"/>
      </w:pPr>
      <w:r w:rsidRPr="002F1BDD">
        <w:t xml:space="preserve">    </w:t>
      </w:r>
      <w:r w:rsidRPr="002F1BDD">
        <w:rPr>
          <w:highlight w:val="yellow"/>
        </w:rPr>
        <w:t>2001:DB</w:t>
      </w:r>
      <w:proofErr w:type="gramStart"/>
      <w:r w:rsidRPr="002F1BDD">
        <w:rPr>
          <w:highlight w:val="yellow"/>
        </w:rPr>
        <w:t>8:ACAD</w:t>
      </w:r>
      <w:proofErr w:type="gramEnd"/>
      <w:r w:rsidRPr="002F1BDD">
        <w:rPr>
          <w:highlight w:val="yellow"/>
        </w:rPr>
        <w:t>:1012::1</w:t>
      </w:r>
      <w:r w:rsidRPr="002F1BDD">
        <w:t xml:space="preserve"> (FE80::1:1) from 2001:DB8:ACAD:1012::1 (1.1.1.1)</w:t>
      </w:r>
    </w:p>
    <w:p w14:paraId="6814E816" w14:textId="77777777" w:rsidR="00AB069C" w:rsidRPr="002F1BDD" w:rsidRDefault="00AB069C" w:rsidP="002F1BDD">
      <w:pPr>
        <w:pStyle w:val="CMDOutput"/>
      </w:pPr>
      <w:r w:rsidRPr="002F1BDD">
        <w:t xml:space="preserve">      Origin IGP, metric 0, </w:t>
      </w:r>
      <w:proofErr w:type="spellStart"/>
      <w:r w:rsidRPr="002F1BDD">
        <w:t>localpref</w:t>
      </w:r>
      <w:proofErr w:type="spellEnd"/>
      <w:r w:rsidRPr="002F1BDD">
        <w:t xml:space="preserve"> 100, valid, external, </w:t>
      </w:r>
      <w:r w:rsidRPr="002F1BDD">
        <w:rPr>
          <w:highlight w:val="yellow"/>
        </w:rPr>
        <w:t>best</w:t>
      </w:r>
    </w:p>
    <w:p w14:paraId="0518752E" w14:textId="77777777" w:rsidR="00AB069C" w:rsidRPr="002F1BDD" w:rsidRDefault="00AB069C" w:rsidP="002F1BDD">
      <w:pPr>
        <w:pStyle w:val="CMDOutput"/>
      </w:pPr>
      <w:r w:rsidRPr="002F1BDD">
        <w:t xml:space="preserve">      </w:t>
      </w:r>
      <w:proofErr w:type="spellStart"/>
      <w:r w:rsidRPr="002F1BDD">
        <w:t>rx</w:t>
      </w:r>
      <w:proofErr w:type="spellEnd"/>
      <w:r w:rsidRPr="002F1BDD">
        <w:t xml:space="preserve"> </w:t>
      </w:r>
      <w:proofErr w:type="spellStart"/>
      <w:r w:rsidRPr="002F1BDD">
        <w:t>pathid</w:t>
      </w:r>
      <w:proofErr w:type="spellEnd"/>
      <w:r w:rsidRPr="002F1BDD">
        <w:t xml:space="preserve">: 0, </w:t>
      </w:r>
      <w:proofErr w:type="spellStart"/>
      <w:r w:rsidRPr="002F1BDD">
        <w:t>tx</w:t>
      </w:r>
      <w:proofErr w:type="spellEnd"/>
      <w:r w:rsidRPr="002F1BDD">
        <w:t xml:space="preserve"> </w:t>
      </w:r>
      <w:proofErr w:type="spellStart"/>
      <w:r w:rsidRPr="002F1BDD">
        <w:t>pathid</w:t>
      </w:r>
      <w:proofErr w:type="spellEnd"/>
      <w:r w:rsidRPr="002F1BDD">
        <w:t>: 0x0</w:t>
      </w:r>
    </w:p>
    <w:p w14:paraId="16540961" w14:textId="77777777" w:rsidR="00AB069C" w:rsidRDefault="000520C9" w:rsidP="000520C9">
      <w:pPr>
        <w:pStyle w:val="Heading4"/>
      </w:pPr>
      <w:r>
        <w:t>Question:</w:t>
      </w:r>
    </w:p>
    <w:p w14:paraId="30F89366" w14:textId="77777777" w:rsidR="00AB069C" w:rsidRPr="00E31600" w:rsidRDefault="00AB069C" w:rsidP="00FC5C61">
      <w:pPr>
        <w:pStyle w:val="BodyTextL50"/>
        <w:spacing w:before="0"/>
      </w:pPr>
      <w:r>
        <w:t xml:space="preserve">Why does the output for the </w:t>
      </w:r>
      <w:r w:rsidRPr="00121DFC">
        <w:rPr>
          <w:b/>
          <w:bCs/>
        </w:rPr>
        <w:t xml:space="preserve">show </w:t>
      </w:r>
      <w:proofErr w:type="spellStart"/>
      <w:r w:rsidRPr="00121DFC">
        <w:rPr>
          <w:b/>
          <w:bCs/>
        </w:rPr>
        <w:t>bgp</w:t>
      </w:r>
      <w:proofErr w:type="spellEnd"/>
      <w:r w:rsidRPr="00121DFC">
        <w:rPr>
          <w:b/>
          <w:bCs/>
        </w:rPr>
        <w:t xml:space="preserve"> ipv6 unicast</w:t>
      </w:r>
      <w:r>
        <w:t xml:space="preserve"> command include the link-local address following the global unicast address?</w:t>
      </w:r>
    </w:p>
    <w:p w14:paraId="4B3B7CA2" w14:textId="77777777" w:rsidR="000520C9" w:rsidRPr="00E31600" w:rsidRDefault="000520C9" w:rsidP="000520C9">
      <w:pPr>
        <w:pStyle w:val="AnswerLineL50"/>
      </w:pPr>
      <w:r>
        <w:t>Type your answers here.</w:t>
      </w:r>
    </w:p>
    <w:p w14:paraId="788DAC06"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w:t>
      </w:r>
      <w:r>
        <w:rPr>
          <w:b/>
        </w:rPr>
        <w:t>4</w:t>
      </w:r>
      <w:r w:rsidRPr="00681C6E">
        <w:rPr>
          <w:b/>
        </w:rPr>
        <w:t xml:space="preserve"> unicast</w:t>
      </w:r>
      <w:r>
        <w:rPr>
          <w:b/>
        </w:rPr>
        <w:t xml:space="preserve"> neighbors </w:t>
      </w:r>
      <w:r w:rsidRPr="00B0453F">
        <w:rPr>
          <w:bCs/>
          <w:i/>
          <w:iCs/>
        </w:rPr>
        <w:t>ipv</w:t>
      </w:r>
      <w:r>
        <w:rPr>
          <w:bCs/>
          <w:i/>
          <w:iCs/>
        </w:rPr>
        <w:t>4</w:t>
      </w:r>
      <w:r w:rsidRPr="00B0453F">
        <w:rPr>
          <w:bCs/>
          <w:i/>
          <w:iCs/>
        </w:rPr>
        <w:t>-</w:t>
      </w:r>
      <w:r w:rsidRPr="00772FD7">
        <w:rPr>
          <w:bCs/>
          <w:i/>
          <w:iCs/>
        </w:rPr>
        <w:t>prefix</w:t>
      </w:r>
      <w:r>
        <w:rPr>
          <w:bCs/>
          <w:i/>
          <w:iCs/>
        </w:rPr>
        <w:t xml:space="preserve"> </w:t>
      </w:r>
      <w:r w:rsidRPr="00D51189">
        <w:rPr>
          <w:b/>
        </w:rPr>
        <w:t>advertised-routes</w:t>
      </w:r>
      <w:r>
        <w:rPr>
          <w:bCs/>
          <w:i/>
          <w:iCs/>
        </w:rPr>
        <w:t xml:space="preserve"> </w:t>
      </w:r>
      <w:r w:rsidRPr="00681C6E">
        <w:t xml:space="preserve">command on </w:t>
      </w:r>
      <w:r>
        <w:t>R2 to display IPv4 routes advertised to a specific neighbor</w:t>
      </w:r>
      <w:r w:rsidRPr="00681C6E">
        <w:t>.</w:t>
      </w:r>
    </w:p>
    <w:p w14:paraId="6E0D612E" w14:textId="77777777" w:rsidR="00AB069C" w:rsidRPr="003379C7" w:rsidRDefault="00AB069C" w:rsidP="000520C9">
      <w:pPr>
        <w:pStyle w:val="CMD"/>
      </w:pPr>
      <w:r w:rsidRPr="003379C7">
        <w:t xml:space="preserve">R2# </w:t>
      </w:r>
      <w:r w:rsidRPr="000520C9">
        <w:rPr>
          <w:b/>
          <w:bCs/>
        </w:rPr>
        <w:t xml:space="preserve">show </w:t>
      </w:r>
      <w:proofErr w:type="spellStart"/>
      <w:r w:rsidRPr="000520C9">
        <w:rPr>
          <w:b/>
          <w:bCs/>
        </w:rPr>
        <w:t>bgp</w:t>
      </w:r>
      <w:proofErr w:type="spellEnd"/>
      <w:r w:rsidRPr="000520C9">
        <w:rPr>
          <w:b/>
          <w:bCs/>
        </w:rPr>
        <w:t xml:space="preserve"> ipv4 unicast neighbors 10.1.2.1 </w:t>
      </w:r>
      <w:proofErr w:type="gramStart"/>
      <w:r w:rsidRPr="000520C9">
        <w:rPr>
          <w:b/>
          <w:bCs/>
        </w:rPr>
        <w:t>advertised-routes</w:t>
      </w:r>
      <w:proofErr w:type="gramEnd"/>
    </w:p>
    <w:p w14:paraId="12561D6C" w14:textId="77777777" w:rsidR="00AB069C" w:rsidRPr="003379C7" w:rsidRDefault="00AB069C" w:rsidP="000520C9">
      <w:pPr>
        <w:pStyle w:val="CMDOutput"/>
      </w:pPr>
      <w:r w:rsidRPr="003379C7">
        <w:t>BGP table version is 11, local router ID is 2.2.2.2</w:t>
      </w:r>
    </w:p>
    <w:p w14:paraId="0CB36785" w14:textId="77777777" w:rsidR="00AB069C" w:rsidRPr="003379C7" w:rsidRDefault="00AB069C" w:rsidP="000520C9">
      <w:pPr>
        <w:pStyle w:val="CMDOutput"/>
      </w:pPr>
      <w:r w:rsidRPr="003379C7">
        <w:t xml:space="preserve">Status codes: s suppressed, d damped, h history, * valid, &gt; best, </w:t>
      </w:r>
      <w:proofErr w:type="spellStart"/>
      <w:r w:rsidRPr="003379C7">
        <w:t>i</w:t>
      </w:r>
      <w:proofErr w:type="spellEnd"/>
      <w:r w:rsidRPr="003379C7">
        <w:t xml:space="preserve"> - internal,</w:t>
      </w:r>
    </w:p>
    <w:p w14:paraId="5996FE08" w14:textId="77777777" w:rsidR="00AB069C" w:rsidRPr="003379C7" w:rsidRDefault="00AB069C" w:rsidP="000520C9">
      <w:pPr>
        <w:pStyle w:val="CMDOutput"/>
      </w:pPr>
      <w:r w:rsidRPr="003379C7">
        <w:t xml:space="preserve">              r RIB-failure, S Stale, m multipath, b backup-path, f RT-Filter,</w:t>
      </w:r>
    </w:p>
    <w:p w14:paraId="109C52E6" w14:textId="77777777" w:rsidR="00AB069C" w:rsidRPr="003379C7" w:rsidRDefault="00AB069C" w:rsidP="000520C9">
      <w:pPr>
        <w:pStyle w:val="CMDOutput"/>
      </w:pPr>
      <w:r w:rsidRPr="003379C7">
        <w:t xml:space="preserve">              x best-external, </w:t>
      </w:r>
      <w:proofErr w:type="spellStart"/>
      <w:proofErr w:type="gramStart"/>
      <w:r w:rsidRPr="003379C7">
        <w:t>a</w:t>
      </w:r>
      <w:proofErr w:type="spellEnd"/>
      <w:proofErr w:type="gramEnd"/>
      <w:r w:rsidRPr="003379C7">
        <w:t xml:space="preserve"> additional-path, c RIB-compressed,</w:t>
      </w:r>
    </w:p>
    <w:p w14:paraId="5824FACC" w14:textId="77777777" w:rsidR="00AB069C" w:rsidRPr="003379C7" w:rsidRDefault="00AB069C" w:rsidP="000520C9">
      <w:pPr>
        <w:pStyle w:val="CMDOutput"/>
      </w:pPr>
      <w:r w:rsidRPr="003379C7">
        <w:t xml:space="preserve">              t secondary path, L long-lived-stale,</w:t>
      </w:r>
    </w:p>
    <w:p w14:paraId="1DB65B9F" w14:textId="77777777" w:rsidR="00AB069C" w:rsidRPr="003379C7" w:rsidRDefault="00AB069C" w:rsidP="000520C9">
      <w:pPr>
        <w:pStyle w:val="CMDOutput"/>
      </w:pPr>
      <w:r w:rsidRPr="003379C7">
        <w:t xml:space="preserve">Origin codes: </w:t>
      </w:r>
      <w:proofErr w:type="spellStart"/>
      <w:r w:rsidRPr="003379C7">
        <w:t>i</w:t>
      </w:r>
      <w:proofErr w:type="spellEnd"/>
      <w:r w:rsidRPr="003379C7">
        <w:t xml:space="preserve"> - IGP, e - EGP</w:t>
      </w:r>
      <w:proofErr w:type="gramStart"/>
      <w:r w:rsidRPr="003379C7">
        <w:t>, ?</w:t>
      </w:r>
      <w:proofErr w:type="gramEnd"/>
      <w:r w:rsidRPr="003379C7">
        <w:t xml:space="preserve"> - incomplete</w:t>
      </w:r>
    </w:p>
    <w:p w14:paraId="77E5B1BC" w14:textId="77777777" w:rsidR="00AB069C" w:rsidRPr="003379C7" w:rsidRDefault="00AB069C" w:rsidP="000520C9">
      <w:pPr>
        <w:pStyle w:val="CMDOutput"/>
      </w:pPr>
      <w:r w:rsidRPr="003379C7">
        <w:t>RPKI validation codes: V valid, I invalid, N Not found</w:t>
      </w:r>
    </w:p>
    <w:p w14:paraId="41E0645F" w14:textId="77777777" w:rsidR="00AB069C" w:rsidRPr="003379C7" w:rsidRDefault="00AB069C" w:rsidP="000520C9">
      <w:pPr>
        <w:pStyle w:val="CMDOutput"/>
      </w:pPr>
    </w:p>
    <w:p w14:paraId="587759B7" w14:textId="77777777" w:rsidR="00AB069C" w:rsidRPr="003379C7" w:rsidRDefault="00AB069C" w:rsidP="000520C9">
      <w:pPr>
        <w:pStyle w:val="CMDOutput"/>
      </w:pPr>
      <w:r w:rsidRPr="003379C7">
        <w:t xml:space="preserve">     Network          Next Hop            Metric </w:t>
      </w:r>
      <w:proofErr w:type="spellStart"/>
      <w:r w:rsidRPr="003379C7">
        <w:t>LocPrf</w:t>
      </w:r>
      <w:proofErr w:type="spellEnd"/>
      <w:r w:rsidRPr="003379C7">
        <w:t xml:space="preserve"> Weight Path</w:t>
      </w:r>
    </w:p>
    <w:p w14:paraId="75B9AD13" w14:textId="77777777" w:rsidR="00AB069C" w:rsidRPr="003379C7" w:rsidRDefault="00AB069C" w:rsidP="000520C9">
      <w:pPr>
        <w:pStyle w:val="CMDOutput"/>
      </w:pPr>
      <w:r w:rsidRPr="003379C7">
        <w:t xml:space="preserve"> *&gt;   192.168.1.0/27   10.1.2.1                 0             0 1000 </w:t>
      </w:r>
      <w:proofErr w:type="spellStart"/>
      <w:r w:rsidRPr="003379C7">
        <w:t>i</w:t>
      </w:r>
      <w:proofErr w:type="spellEnd"/>
    </w:p>
    <w:p w14:paraId="6F31ABCF" w14:textId="77777777" w:rsidR="00AB069C" w:rsidRPr="003379C7" w:rsidRDefault="00AB069C" w:rsidP="000520C9">
      <w:pPr>
        <w:pStyle w:val="CMDOutput"/>
      </w:pPr>
      <w:r w:rsidRPr="003379C7">
        <w:t xml:space="preserve"> *&gt;   192.168.1.64/</w:t>
      </w:r>
      <w:proofErr w:type="gramStart"/>
      <w:r w:rsidRPr="003379C7">
        <w:t>26  10.1.2.1</w:t>
      </w:r>
      <w:proofErr w:type="gramEnd"/>
      <w:r w:rsidRPr="003379C7">
        <w:t xml:space="preserve">                 0             0 1000 </w:t>
      </w:r>
      <w:proofErr w:type="spellStart"/>
      <w:r w:rsidRPr="003379C7">
        <w:t>i</w:t>
      </w:r>
      <w:proofErr w:type="spellEnd"/>
    </w:p>
    <w:p w14:paraId="5F99126B" w14:textId="77777777" w:rsidR="00AB069C" w:rsidRPr="003379C7" w:rsidRDefault="00AB069C" w:rsidP="000520C9">
      <w:pPr>
        <w:pStyle w:val="CMDOutput"/>
      </w:pPr>
      <w:r w:rsidRPr="003379C7">
        <w:t xml:space="preserve"> *&gt;   192.168.2.0/27   0.0.0.0                  0         32768 </w:t>
      </w:r>
      <w:proofErr w:type="spellStart"/>
      <w:r w:rsidRPr="003379C7">
        <w:t>i</w:t>
      </w:r>
      <w:proofErr w:type="spellEnd"/>
    </w:p>
    <w:p w14:paraId="0E647435" w14:textId="77777777" w:rsidR="00AB069C" w:rsidRPr="003379C7" w:rsidRDefault="00AB069C" w:rsidP="000520C9">
      <w:pPr>
        <w:pStyle w:val="CMDOutput"/>
      </w:pPr>
      <w:r w:rsidRPr="003379C7">
        <w:t xml:space="preserve"> *&gt;   192.168.2.64/</w:t>
      </w:r>
      <w:proofErr w:type="gramStart"/>
      <w:r w:rsidRPr="003379C7">
        <w:t>26  0.0.0.0</w:t>
      </w:r>
      <w:proofErr w:type="gramEnd"/>
      <w:r w:rsidRPr="003379C7">
        <w:t xml:space="preserve">                  0         32768 </w:t>
      </w:r>
      <w:proofErr w:type="spellStart"/>
      <w:r w:rsidRPr="003379C7">
        <w:t>i</w:t>
      </w:r>
      <w:proofErr w:type="spellEnd"/>
    </w:p>
    <w:p w14:paraId="3ECAC6DB" w14:textId="77777777" w:rsidR="00AB069C" w:rsidRPr="003379C7" w:rsidRDefault="00AB069C" w:rsidP="000520C9">
      <w:pPr>
        <w:pStyle w:val="CMDOutput"/>
      </w:pPr>
      <w:r w:rsidRPr="003379C7">
        <w:lastRenderedPageBreak/>
        <w:t xml:space="preserve"> *&gt;   192.168.3.0/27   10.2.3.3                 0             0 300 </w:t>
      </w:r>
      <w:proofErr w:type="spellStart"/>
      <w:r w:rsidRPr="003379C7">
        <w:t>i</w:t>
      </w:r>
      <w:proofErr w:type="spellEnd"/>
    </w:p>
    <w:p w14:paraId="043BA2D8" w14:textId="77777777" w:rsidR="00AB069C" w:rsidRPr="003379C7" w:rsidRDefault="00AB069C" w:rsidP="000520C9">
      <w:pPr>
        <w:pStyle w:val="CMDOutput"/>
      </w:pPr>
      <w:r w:rsidRPr="003379C7">
        <w:t xml:space="preserve"> *&gt;   192.168.3.64/</w:t>
      </w:r>
      <w:proofErr w:type="gramStart"/>
      <w:r w:rsidRPr="003379C7">
        <w:t>26  10.2.3.3</w:t>
      </w:r>
      <w:proofErr w:type="gramEnd"/>
      <w:r w:rsidRPr="003379C7">
        <w:t xml:space="preserve">                 0             0 300 </w:t>
      </w:r>
      <w:proofErr w:type="spellStart"/>
      <w:r w:rsidRPr="003379C7">
        <w:t>i</w:t>
      </w:r>
      <w:proofErr w:type="spellEnd"/>
    </w:p>
    <w:p w14:paraId="7EE2DF6E" w14:textId="77777777" w:rsidR="00AB069C" w:rsidRPr="003379C7" w:rsidRDefault="00AB069C" w:rsidP="000520C9">
      <w:pPr>
        <w:pStyle w:val="CMDOutput"/>
      </w:pPr>
    </w:p>
    <w:p w14:paraId="60A26A2F" w14:textId="77777777" w:rsidR="00AB069C" w:rsidRPr="003379C7" w:rsidRDefault="00AB069C" w:rsidP="000520C9">
      <w:pPr>
        <w:pStyle w:val="CMDOutput"/>
      </w:pPr>
      <w:r w:rsidRPr="003379C7">
        <w:t>Total number of prefixes 6</w:t>
      </w:r>
    </w:p>
    <w:p w14:paraId="51D06437" w14:textId="77777777" w:rsidR="00AB069C" w:rsidRDefault="00AB069C" w:rsidP="00AB069C">
      <w:pPr>
        <w:pStyle w:val="SubStepAlpha"/>
      </w:pPr>
      <w:r>
        <w:t xml:space="preserve">Use the </w:t>
      </w:r>
      <w:r w:rsidRPr="00B0453F">
        <w:rPr>
          <w:b/>
          <w:bCs/>
        </w:rPr>
        <w:t xml:space="preserve">show </w:t>
      </w:r>
      <w:proofErr w:type="spellStart"/>
      <w:r w:rsidRPr="00B0453F">
        <w:rPr>
          <w:b/>
          <w:bCs/>
        </w:rPr>
        <w:t>bgp</w:t>
      </w:r>
      <w:proofErr w:type="spellEnd"/>
      <w:r w:rsidRPr="00B0453F">
        <w:rPr>
          <w:b/>
          <w:bCs/>
        </w:rPr>
        <w:t xml:space="preserve"> ipv</w:t>
      </w:r>
      <w:r>
        <w:rPr>
          <w:b/>
          <w:bCs/>
        </w:rPr>
        <w:t>6</w:t>
      </w:r>
      <w:r w:rsidRPr="00B0453F">
        <w:rPr>
          <w:b/>
          <w:bCs/>
        </w:rPr>
        <w:t xml:space="preserve"> unicast </w:t>
      </w:r>
      <w:r w:rsidRPr="00B0453F">
        <w:rPr>
          <w:i/>
          <w:iCs/>
        </w:rPr>
        <w:t>ipv</w:t>
      </w:r>
      <w:r>
        <w:rPr>
          <w:i/>
          <w:iCs/>
        </w:rPr>
        <w:t>5</w:t>
      </w:r>
      <w:r w:rsidRPr="00B0453F">
        <w:rPr>
          <w:i/>
          <w:iCs/>
        </w:rPr>
        <w:t>-prefix prefix-length</w:t>
      </w:r>
      <w:r>
        <w:t xml:space="preserve"> command to display similar information for IPv6 advertised routes.</w:t>
      </w:r>
    </w:p>
    <w:p w14:paraId="42A17556" w14:textId="77777777" w:rsidR="00AB069C" w:rsidRPr="00F626A8" w:rsidRDefault="00AB069C" w:rsidP="000520C9">
      <w:pPr>
        <w:pStyle w:val="CMD"/>
      </w:pPr>
      <w:r w:rsidRPr="00F626A8">
        <w:t xml:space="preserve">R2# </w:t>
      </w:r>
      <w:r w:rsidRPr="000520C9">
        <w:rPr>
          <w:b/>
          <w:bCs/>
        </w:rPr>
        <w:t xml:space="preserve">show </w:t>
      </w:r>
      <w:proofErr w:type="spellStart"/>
      <w:r w:rsidRPr="000520C9">
        <w:rPr>
          <w:b/>
          <w:bCs/>
        </w:rPr>
        <w:t>bgp</w:t>
      </w:r>
      <w:proofErr w:type="spellEnd"/>
      <w:r w:rsidRPr="000520C9">
        <w:rPr>
          <w:b/>
          <w:bCs/>
        </w:rPr>
        <w:t xml:space="preserve"> ipv6 unicast neighbors 2001:db</w:t>
      </w:r>
      <w:proofErr w:type="gramStart"/>
      <w:r w:rsidRPr="000520C9">
        <w:rPr>
          <w:b/>
          <w:bCs/>
        </w:rPr>
        <w:t>8:acad</w:t>
      </w:r>
      <w:proofErr w:type="gramEnd"/>
      <w:r w:rsidRPr="000520C9">
        <w:rPr>
          <w:b/>
          <w:bCs/>
        </w:rPr>
        <w:t>:1012::1 advertised-routes</w:t>
      </w:r>
    </w:p>
    <w:p w14:paraId="471F3889" w14:textId="77777777" w:rsidR="00AB069C" w:rsidRPr="00F626A8" w:rsidRDefault="00AB069C" w:rsidP="000520C9">
      <w:pPr>
        <w:pStyle w:val="CMDOutput"/>
      </w:pPr>
      <w:r w:rsidRPr="00F626A8">
        <w:t>BGP table version is 9, local router ID is 2.2.2.2</w:t>
      </w:r>
    </w:p>
    <w:p w14:paraId="13C8C6E0" w14:textId="77777777" w:rsidR="00AB069C" w:rsidRPr="00F626A8" w:rsidRDefault="00AB069C" w:rsidP="000520C9">
      <w:pPr>
        <w:pStyle w:val="CMDOutput"/>
      </w:pPr>
      <w:r w:rsidRPr="00F626A8">
        <w:t xml:space="preserve">Status codes: s suppressed, d damped, h history, * valid, &gt; best, </w:t>
      </w:r>
      <w:proofErr w:type="spellStart"/>
      <w:r w:rsidRPr="00F626A8">
        <w:t>i</w:t>
      </w:r>
      <w:proofErr w:type="spellEnd"/>
      <w:r w:rsidRPr="00F626A8">
        <w:t xml:space="preserve"> - internal,</w:t>
      </w:r>
    </w:p>
    <w:p w14:paraId="18823075" w14:textId="77777777" w:rsidR="00AB069C" w:rsidRPr="00F626A8" w:rsidRDefault="00AB069C" w:rsidP="000520C9">
      <w:pPr>
        <w:pStyle w:val="CMDOutput"/>
      </w:pPr>
      <w:r w:rsidRPr="00F626A8">
        <w:t xml:space="preserve">              r RIB-failure, S Stale, m multipath, b backup-path, f RT-Filter,</w:t>
      </w:r>
    </w:p>
    <w:p w14:paraId="5589AB01" w14:textId="77777777" w:rsidR="00AB069C" w:rsidRPr="00F626A8" w:rsidRDefault="00AB069C" w:rsidP="000520C9">
      <w:pPr>
        <w:pStyle w:val="CMDOutput"/>
      </w:pPr>
      <w:r w:rsidRPr="00F626A8">
        <w:t xml:space="preserve">              x best-external, </w:t>
      </w:r>
      <w:proofErr w:type="spellStart"/>
      <w:proofErr w:type="gramStart"/>
      <w:r w:rsidRPr="00F626A8">
        <w:t>a</w:t>
      </w:r>
      <w:proofErr w:type="spellEnd"/>
      <w:proofErr w:type="gramEnd"/>
      <w:r w:rsidRPr="00F626A8">
        <w:t xml:space="preserve"> additional-path, c RIB-compressed,</w:t>
      </w:r>
    </w:p>
    <w:p w14:paraId="1D722F8A" w14:textId="77777777" w:rsidR="00AB069C" w:rsidRPr="00F626A8" w:rsidRDefault="00AB069C" w:rsidP="000520C9">
      <w:pPr>
        <w:pStyle w:val="CMDOutput"/>
      </w:pPr>
      <w:r w:rsidRPr="00F626A8">
        <w:t xml:space="preserve">              t secondary path, L long-lived-stale,</w:t>
      </w:r>
    </w:p>
    <w:p w14:paraId="4096835F" w14:textId="77777777" w:rsidR="00AB069C" w:rsidRPr="00F626A8" w:rsidRDefault="00AB069C" w:rsidP="000520C9">
      <w:pPr>
        <w:pStyle w:val="CMDOutput"/>
      </w:pPr>
      <w:r w:rsidRPr="00F626A8">
        <w:t xml:space="preserve">Origin codes: </w:t>
      </w:r>
      <w:proofErr w:type="spellStart"/>
      <w:r w:rsidRPr="00F626A8">
        <w:t>i</w:t>
      </w:r>
      <w:proofErr w:type="spellEnd"/>
      <w:r w:rsidRPr="00F626A8">
        <w:t xml:space="preserve"> - IGP, e - EGP</w:t>
      </w:r>
      <w:proofErr w:type="gramStart"/>
      <w:r w:rsidRPr="00F626A8">
        <w:t>, ?</w:t>
      </w:r>
      <w:proofErr w:type="gramEnd"/>
      <w:r w:rsidRPr="00F626A8">
        <w:t xml:space="preserve"> - incomplete</w:t>
      </w:r>
    </w:p>
    <w:p w14:paraId="693A9CDD" w14:textId="77777777" w:rsidR="00AB069C" w:rsidRPr="00F626A8" w:rsidRDefault="00AB069C" w:rsidP="000520C9">
      <w:pPr>
        <w:pStyle w:val="CMDOutput"/>
      </w:pPr>
      <w:r w:rsidRPr="00F626A8">
        <w:t>RPKI validation codes: V valid, I invalid, N Not found</w:t>
      </w:r>
    </w:p>
    <w:p w14:paraId="08A0C3D3" w14:textId="77777777" w:rsidR="00AB069C" w:rsidRPr="00F626A8" w:rsidRDefault="00AB069C" w:rsidP="000520C9">
      <w:pPr>
        <w:pStyle w:val="CMDOutput"/>
      </w:pPr>
    </w:p>
    <w:p w14:paraId="1A851A98" w14:textId="77777777" w:rsidR="00AB069C" w:rsidRPr="00F626A8" w:rsidRDefault="00AB069C" w:rsidP="000520C9">
      <w:pPr>
        <w:pStyle w:val="CMDOutput"/>
      </w:pPr>
      <w:r w:rsidRPr="00F626A8">
        <w:t xml:space="preserve">     Network          Next Hop            Metric </w:t>
      </w:r>
      <w:proofErr w:type="spellStart"/>
      <w:r w:rsidRPr="00F626A8">
        <w:t>LocPrf</w:t>
      </w:r>
      <w:proofErr w:type="spellEnd"/>
      <w:r w:rsidRPr="00F626A8">
        <w:t xml:space="preserve"> Weight Path</w:t>
      </w:r>
    </w:p>
    <w:p w14:paraId="7F5A01BF" w14:textId="77777777" w:rsidR="00AB069C" w:rsidRPr="00F626A8" w:rsidRDefault="00AB069C" w:rsidP="000520C9">
      <w:pPr>
        <w:pStyle w:val="CMDOutput"/>
      </w:pPr>
      <w:r w:rsidRPr="00F626A8">
        <w:t xml:space="preserve"> *&gt;   2001:DB</w:t>
      </w:r>
      <w:proofErr w:type="gramStart"/>
      <w:r w:rsidRPr="00F626A8">
        <w:t>8:ACAD</w:t>
      </w:r>
      <w:proofErr w:type="gramEnd"/>
      <w:r w:rsidRPr="00F626A8">
        <w:t>:1000::/64</w:t>
      </w:r>
    </w:p>
    <w:p w14:paraId="3B01F5FF" w14:textId="77777777" w:rsidR="00AB069C" w:rsidRPr="00F626A8" w:rsidRDefault="00AB069C" w:rsidP="000520C9">
      <w:pPr>
        <w:pStyle w:val="CMDOutput"/>
      </w:pPr>
      <w:r w:rsidRPr="00F626A8">
        <w:t xml:space="preserve">                      2001:DB</w:t>
      </w:r>
      <w:proofErr w:type="gramStart"/>
      <w:r w:rsidRPr="00F626A8">
        <w:t>8:ACAD</w:t>
      </w:r>
      <w:proofErr w:type="gramEnd"/>
      <w:r w:rsidRPr="00F626A8">
        <w:t>:1012::1</w:t>
      </w:r>
    </w:p>
    <w:p w14:paraId="554709FB" w14:textId="77777777" w:rsidR="00AB069C" w:rsidRPr="00F626A8" w:rsidRDefault="00AB069C" w:rsidP="000520C9">
      <w:pPr>
        <w:pStyle w:val="CMDOutput"/>
      </w:pPr>
      <w:r w:rsidRPr="00F626A8">
        <w:t xml:space="preserve">                                                0             0 1000 </w:t>
      </w:r>
      <w:proofErr w:type="spellStart"/>
      <w:r w:rsidRPr="00F626A8">
        <w:t>i</w:t>
      </w:r>
      <w:proofErr w:type="spellEnd"/>
    </w:p>
    <w:p w14:paraId="2156D3ED" w14:textId="77777777" w:rsidR="00AB069C" w:rsidRPr="00F626A8" w:rsidRDefault="00AB069C" w:rsidP="000520C9">
      <w:pPr>
        <w:pStyle w:val="CMDOutput"/>
      </w:pPr>
      <w:r w:rsidRPr="00F626A8">
        <w:t xml:space="preserve"> *&gt;   2001:DB</w:t>
      </w:r>
      <w:proofErr w:type="gramStart"/>
      <w:r w:rsidRPr="00F626A8">
        <w:t>8:ACAD</w:t>
      </w:r>
      <w:proofErr w:type="gramEnd"/>
      <w:r w:rsidRPr="00F626A8">
        <w:t>:1001::/64</w:t>
      </w:r>
    </w:p>
    <w:p w14:paraId="1B0CFA99" w14:textId="77777777" w:rsidR="00AB069C" w:rsidRPr="00F626A8" w:rsidRDefault="00AB069C" w:rsidP="000520C9">
      <w:pPr>
        <w:pStyle w:val="CMDOutput"/>
      </w:pPr>
      <w:r w:rsidRPr="00F626A8">
        <w:t xml:space="preserve">                      2001:DB</w:t>
      </w:r>
      <w:proofErr w:type="gramStart"/>
      <w:r w:rsidRPr="00F626A8">
        <w:t>8:ACAD</w:t>
      </w:r>
      <w:proofErr w:type="gramEnd"/>
      <w:r w:rsidRPr="00F626A8">
        <w:t>:1012::1</w:t>
      </w:r>
    </w:p>
    <w:p w14:paraId="5BF68EB4" w14:textId="77777777" w:rsidR="00AB069C" w:rsidRPr="00F626A8" w:rsidRDefault="00AB069C" w:rsidP="000520C9">
      <w:pPr>
        <w:pStyle w:val="CMDOutput"/>
      </w:pPr>
      <w:r w:rsidRPr="00F626A8">
        <w:t xml:space="preserve">                                                0             0 1000 </w:t>
      </w:r>
      <w:proofErr w:type="spellStart"/>
      <w:r w:rsidRPr="00F626A8">
        <w:t>i</w:t>
      </w:r>
      <w:proofErr w:type="spellEnd"/>
    </w:p>
    <w:p w14:paraId="1CCD8867" w14:textId="77777777" w:rsidR="00AB069C" w:rsidRPr="00F626A8" w:rsidRDefault="00AB069C" w:rsidP="000520C9">
      <w:pPr>
        <w:pStyle w:val="CMDOutput"/>
      </w:pPr>
      <w:r w:rsidRPr="00F626A8">
        <w:t xml:space="preserve"> *&gt;   2001:DB</w:t>
      </w:r>
      <w:proofErr w:type="gramStart"/>
      <w:r w:rsidRPr="00F626A8">
        <w:t>8:ACAD</w:t>
      </w:r>
      <w:proofErr w:type="gramEnd"/>
      <w:r w:rsidRPr="00F626A8">
        <w:t>:2000::/64</w:t>
      </w:r>
    </w:p>
    <w:p w14:paraId="13F6984F" w14:textId="77777777" w:rsidR="00AB069C" w:rsidRPr="00F626A8" w:rsidRDefault="00AB069C" w:rsidP="000520C9">
      <w:pPr>
        <w:pStyle w:val="CMDOutput"/>
      </w:pPr>
      <w:r w:rsidRPr="00F626A8">
        <w:t xml:space="preserve">                      </w:t>
      </w:r>
      <w:proofErr w:type="gramStart"/>
      <w:r w:rsidRPr="00F626A8">
        <w:t>::</w:t>
      </w:r>
      <w:proofErr w:type="gramEnd"/>
      <w:r w:rsidRPr="00F626A8">
        <w:t xml:space="preserve">                       0         32768 </w:t>
      </w:r>
      <w:proofErr w:type="spellStart"/>
      <w:r w:rsidRPr="00F626A8">
        <w:t>i</w:t>
      </w:r>
      <w:proofErr w:type="spellEnd"/>
    </w:p>
    <w:p w14:paraId="763DCDB6" w14:textId="77777777" w:rsidR="00AB069C" w:rsidRPr="00F626A8" w:rsidRDefault="00AB069C" w:rsidP="000520C9">
      <w:pPr>
        <w:pStyle w:val="CMDOutput"/>
      </w:pPr>
      <w:r w:rsidRPr="00F626A8">
        <w:t xml:space="preserve"> *&gt;   2001:DB</w:t>
      </w:r>
      <w:proofErr w:type="gramStart"/>
      <w:r w:rsidRPr="00F626A8">
        <w:t>8:ACAD</w:t>
      </w:r>
      <w:proofErr w:type="gramEnd"/>
      <w:r w:rsidRPr="00F626A8">
        <w:t>:2001::/64</w:t>
      </w:r>
    </w:p>
    <w:p w14:paraId="3C09B61B" w14:textId="77777777" w:rsidR="00AB069C" w:rsidRPr="00F626A8" w:rsidRDefault="00AB069C" w:rsidP="000520C9">
      <w:pPr>
        <w:pStyle w:val="CMDOutput"/>
      </w:pPr>
      <w:r w:rsidRPr="00F626A8">
        <w:t xml:space="preserve">                      </w:t>
      </w:r>
      <w:proofErr w:type="gramStart"/>
      <w:r w:rsidRPr="00F626A8">
        <w:t>::</w:t>
      </w:r>
      <w:proofErr w:type="gramEnd"/>
      <w:r w:rsidRPr="00F626A8">
        <w:t xml:space="preserve">                       0         32768 </w:t>
      </w:r>
      <w:proofErr w:type="spellStart"/>
      <w:r w:rsidRPr="00F626A8">
        <w:t>i</w:t>
      </w:r>
      <w:proofErr w:type="spellEnd"/>
    </w:p>
    <w:p w14:paraId="5B9BEE5E" w14:textId="77777777" w:rsidR="00AB069C" w:rsidRPr="00F626A8" w:rsidRDefault="00AB069C" w:rsidP="000520C9">
      <w:pPr>
        <w:pStyle w:val="CMDOutput"/>
      </w:pPr>
      <w:r w:rsidRPr="00F626A8">
        <w:t xml:space="preserve"> *&gt;   2001:DB</w:t>
      </w:r>
      <w:proofErr w:type="gramStart"/>
      <w:r w:rsidRPr="00F626A8">
        <w:t>8:ACAD</w:t>
      </w:r>
      <w:proofErr w:type="gramEnd"/>
      <w:r w:rsidRPr="00F626A8">
        <w:t>:3000::/64</w:t>
      </w:r>
    </w:p>
    <w:p w14:paraId="08146DB5" w14:textId="77777777" w:rsidR="00AB069C" w:rsidRPr="00F626A8" w:rsidRDefault="00AB069C" w:rsidP="000520C9">
      <w:pPr>
        <w:pStyle w:val="CMDOutput"/>
      </w:pPr>
      <w:r w:rsidRPr="00F626A8">
        <w:t xml:space="preserve">                      2001:DB</w:t>
      </w:r>
      <w:proofErr w:type="gramStart"/>
      <w:r w:rsidRPr="00F626A8">
        <w:t>8:ACAD</w:t>
      </w:r>
      <w:proofErr w:type="gramEnd"/>
      <w:r w:rsidRPr="00F626A8">
        <w:t>:1023::3</w:t>
      </w:r>
    </w:p>
    <w:p w14:paraId="12C17F44" w14:textId="77777777" w:rsidR="00AB069C" w:rsidRPr="00F626A8" w:rsidRDefault="00AB069C" w:rsidP="000520C9">
      <w:pPr>
        <w:pStyle w:val="CMDOutput"/>
      </w:pPr>
      <w:r w:rsidRPr="00F626A8">
        <w:t xml:space="preserve">                                                0             0 300 </w:t>
      </w:r>
      <w:proofErr w:type="spellStart"/>
      <w:r w:rsidRPr="00F626A8">
        <w:t>i</w:t>
      </w:r>
      <w:proofErr w:type="spellEnd"/>
    </w:p>
    <w:p w14:paraId="243C0442" w14:textId="77777777" w:rsidR="00AB069C" w:rsidRPr="00F626A8" w:rsidRDefault="00AB069C" w:rsidP="000520C9">
      <w:pPr>
        <w:pStyle w:val="CMDOutput"/>
      </w:pPr>
      <w:r w:rsidRPr="00F626A8">
        <w:t xml:space="preserve"> *&gt;   2001:DB</w:t>
      </w:r>
      <w:proofErr w:type="gramStart"/>
      <w:r w:rsidRPr="00F626A8">
        <w:t>8:ACAD</w:t>
      </w:r>
      <w:proofErr w:type="gramEnd"/>
      <w:r w:rsidRPr="00F626A8">
        <w:t>:3001::/64</w:t>
      </w:r>
    </w:p>
    <w:p w14:paraId="2D7C266E" w14:textId="77777777" w:rsidR="00AB069C" w:rsidRPr="00F626A8" w:rsidRDefault="00AB069C" w:rsidP="000520C9">
      <w:pPr>
        <w:pStyle w:val="CMDOutput"/>
      </w:pPr>
      <w:r w:rsidRPr="00F626A8">
        <w:t xml:space="preserve">                      2001:DB</w:t>
      </w:r>
      <w:proofErr w:type="gramStart"/>
      <w:r w:rsidRPr="00F626A8">
        <w:t>8:ACAD</w:t>
      </w:r>
      <w:proofErr w:type="gramEnd"/>
      <w:r w:rsidRPr="00F626A8">
        <w:t>:1023::3</w:t>
      </w:r>
    </w:p>
    <w:p w14:paraId="0EDB0442" w14:textId="77777777" w:rsidR="00AB069C" w:rsidRPr="00F626A8" w:rsidRDefault="00AB069C" w:rsidP="000520C9">
      <w:pPr>
        <w:pStyle w:val="CMDOutput"/>
      </w:pPr>
      <w:r w:rsidRPr="00F626A8">
        <w:t xml:space="preserve">                                                0             0 300 </w:t>
      </w:r>
      <w:proofErr w:type="spellStart"/>
      <w:r w:rsidRPr="00F626A8">
        <w:t>i</w:t>
      </w:r>
      <w:proofErr w:type="spellEnd"/>
    </w:p>
    <w:p w14:paraId="033F1798" w14:textId="77777777" w:rsidR="00AB069C" w:rsidRPr="00F626A8" w:rsidRDefault="00AB069C" w:rsidP="000520C9">
      <w:pPr>
        <w:pStyle w:val="CMDOutput"/>
      </w:pPr>
    </w:p>
    <w:p w14:paraId="2678DDDD" w14:textId="77777777" w:rsidR="00AB069C" w:rsidRPr="00F626A8" w:rsidRDefault="00AB069C" w:rsidP="000520C9">
      <w:pPr>
        <w:pStyle w:val="CMDOutput"/>
      </w:pPr>
      <w:r w:rsidRPr="00F626A8">
        <w:t>Total number of prefixes 6</w:t>
      </w:r>
    </w:p>
    <w:p w14:paraId="05E4313F" w14:textId="77777777" w:rsidR="00AB069C" w:rsidRDefault="000520C9" w:rsidP="000520C9">
      <w:pPr>
        <w:pStyle w:val="Heading4"/>
      </w:pPr>
      <w:r>
        <w:t>Question:</w:t>
      </w:r>
    </w:p>
    <w:p w14:paraId="1E41ECB8" w14:textId="77777777" w:rsidR="00AB069C" w:rsidRPr="00E31600" w:rsidRDefault="00AB069C" w:rsidP="000520C9">
      <w:pPr>
        <w:pStyle w:val="BodyTextL50"/>
        <w:spacing w:after="0"/>
      </w:pPr>
      <w:r>
        <w:t>Why do some entries in the</w:t>
      </w:r>
      <w:r w:rsidRPr="00FB2062">
        <w:rPr>
          <w:b/>
          <w:bCs/>
        </w:rPr>
        <w:t xml:space="preserve"> </w:t>
      </w:r>
      <w:r w:rsidRPr="00C777B2">
        <w:rPr>
          <w:b/>
          <w:bCs/>
        </w:rPr>
        <w:t xml:space="preserve">show </w:t>
      </w:r>
      <w:proofErr w:type="spellStart"/>
      <w:r w:rsidRPr="00C777B2">
        <w:rPr>
          <w:b/>
          <w:bCs/>
        </w:rPr>
        <w:t>bgp</w:t>
      </w:r>
      <w:proofErr w:type="spellEnd"/>
      <w:r w:rsidRPr="00C777B2">
        <w:rPr>
          <w:b/>
          <w:bCs/>
        </w:rPr>
        <w:t xml:space="preserve"> ipv</w:t>
      </w:r>
      <w:r>
        <w:rPr>
          <w:b/>
          <w:bCs/>
        </w:rPr>
        <w:t>4</w:t>
      </w:r>
      <w:r w:rsidRPr="00C777B2">
        <w:rPr>
          <w:b/>
          <w:bCs/>
        </w:rPr>
        <w:t xml:space="preserve"> unicast</w:t>
      </w:r>
      <w:r>
        <w:rPr>
          <w:b/>
          <w:bCs/>
        </w:rPr>
        <w:t xml:space="preserve"> neighbors</w:t>
      </w:r>
      <w:r>
        <w:t xml:space="preserve"> output include a next hop address of 0.0.0.0 and the </w:t>
      </w:r>
      <w:r w:rsidRPr="00C777B2">
        <w:rPr>
          <w:b/>
          <w:bCs/>
        </w:rPr>
        <w:t xml:space="preserve">show </w:t>
      </w:r>
      <w:proofErr w:type="spellStart"/>
      <w:r w:rsidRPr="00C777B2">
        <w:rPr>
          <w:b/>
          <w:bCs/>
        </w:rPr>
        <w:t>bgp</w:t>
      </w:r>
      <w:proofErr w:type="spellEnd"/>
      <w:r w:rsidRPr="00C777B2">
        <w:rPr>
          <w:b/>
          <w:bCs/>
        </w:rPr>
        <w:t xml:space="preserve"> ipv6 unicast</w:t>
      </w:r>
      <w:r>
        <w:rPr>
          <w:b/>
          <w:bCs/>
        </w:rPr>
        <w:t xml:space="preserve"> neighbors</w:t>
      </w:r>
      <w:r>
        <w:t xml:space="preserve"> output includes a next hop address of </w:t>
      </w:r>
      <w:proofErr w:type="gramStart"/>
      <w:r>
        <w:t>"::</w:t>
      </w:r>
      <w:proofErr w:type="gramEnd"/>
      <w:r>
        <w:t>"?</w:t>
      </w:r>
    </w:p>
    <w:p w14:paraId="62231679" w14:textId="77777777" w:rsidR="000520C9" w:rsidRPr="00E31600" w:rsidRDefault="000520C9" w:rsidP="000520C9">
      <w:pPr>
        <w:pStyle w:val="AnswerLineL50"/>
      </w:pPr>
      <w:r>
        <w:t>Type your answers here.</w:t>
      </w:r>
    </w:p>
    <w:p w14:paraId="71332DD8" w14:textId="77777777" w:rsidR="00AB069C" w:rsidRDefault="00AB069C" w:rsidP="00AB069C">
      <w:pPr>
        <w:pStyle w:val="Heading3"/>
      </w:pPr>
      <w:r>
        <w:t>Verifying the IP routing tables for IPv4 and IPv6.</w:t>
      </w:r>
    </w:p>
    <w:p w14:paraId="53729DE5" w14:textId="77777777" w:rsidR="00AB069C" w:rsidRDefault="00AB069C" w:rsidP="00AB069C">
      <w:pPr>
        <w:pStyle w:val="SubStepAlpha"/>
      </w:pPr>
      <w:r w:rsidRPr="00D24E98">
        <w:t xml:space="preserve">By examining the IPv4 and IPv6 routing tables on </w:t>
      </w:r>
      <w:r>
        <w:t>R2</w:t>
      </w:r>
      <w:r w:rsidR="002F1BDD">
        <w:t>,</w:t>
      </w:r>
      <w:r w:rsidRPr="00D24E98">
        <w:t xml:space="preserve"> you can verify that BGP is receiving the IPv4 and IPv6 prefixes from </w:t>
      </w:r>
      <w:r>
        <w:t>R1 and R3</w:t>
      </w:r>
      <w:r w:rsidRPr="00681C6E">
        <w:t>.</w:t>
      </w:r>
    </w:p>
    <w:p w14:paraId="6F203FB7" w14:textId="77777777" w:rsidR="00AB069C" w:rsidRDefault="00AB069C" w:rsidP="00AB069C">
      <w:pPr>
        <w:pStyle w:val="CMD"/>
      </w:pPr>
      <w:r>
        <w:t xml:space="preserve">R2# </w:t>
      </w:r>
      <w:r w:rsidRPr="008F51A3">
        <w:rPr>
          <w:b/>
          <w:bCs/>
        </w:rPr>
        <w:t xml:space="preserve">show </w:t>
      </w:r>
      <w:proofErr w:type="spellStart"/>
      <w:r w:rsidRPr="008F51A3">
        <w:rPr>
          <w:b/>
          <w:bCs/>
        </w:rPr>
        <w:t>ip</w:t>
      </w:r>
      <w:proofErr w:type="spellEnd"/>
      <w:r w:rsidRPr="008F51A3">
        <w:rPr>
          <w:b/>
          <w:bCs/>
        </w:rPr>
        <w:t xml:space="preserve"> route </w:t>
      </w:r>
      <w:proofErr w:type="spellStart"/>
      <w:r w:rsidRPr="008F51A3">
        <w:rPr>
          <w:b/>
          <w:bCs/>
        </w:rPr>
        <w:t>bgp</w:t>
      </w:r>
      <w:proofErr w:type="spellEnd"/>
      <w:r w:rsidRPr="008F51A3">
        <w:rPr>
          <w:b/>
          <w:bCs/>
        </w:rPr>
        <w:t xml:space="preserve"> | begin Gateway</w:t>
      </w:r>
    </w:p>
    <w:p w14:paraId="43395467" w14:textId="77777777" w:rsidR="00AB069C" w:rsidRDefault="00AB069C" w:rsidP="000520C9">
      <w:pPr>
        <w:pStyle w:val="CMDOutput"/>
      </w:pPr>
      <w:r>
        <w:t>Gateway of last resort is not set</w:t>
      </w:r>
    </w:p>
    <w:p w14:paraId="0967D641" w14:textId="77777777" w:rsidR="00AB069C" w:rsidRDefault="00AB069C" w:rsidP="000520C9">
      <w:pPr>
        <w:pStyle w:val="CMDOutput"/>
      </w:pPr>
    </w:p>
    <w:p w14:paraId="6F931F20" w14:textId="77777777" w:rsidR="00AB069C" w:rsidRDefault="00AB069C" w:rsidP="000520C9">
      <w:pPr>
        <w:pStyle w:val="CMDOutput"/>
      </w:pPr>
      <w:r>
        <w:t xml:space="preserve">      192.168.1.0/24 is variably </w:t>
      </w:r>
      <w:proofErr w:type="spellStart"/>
      <w:r>
        <w:t>subnetted</w:t>
      </w:r>
      <w:proofErr w:type="spellEnd"/>
      <w:r>
        <w:t>, 2 subnets, 2 masks</w:t>
      </w:r>
    </w:p>
    <w:p w14:paraId="7A1E1292" w14:textId="77777777" w:rsidR="00AB069C" w:rsidRDefault="00AB069C" w:rsidP="000520C9">
      <w:pPr>
        <w:pStyle w:val="CMDOutput"/>
      </w:pPr>
      <w:r>
        <w:t>B        192.168.1.0/27 [20/0] via 10.1.2.1, 04:29:03</w:t>
      </w:r>
    </w:p>
    <w:p w14:paraId="6EBB664B" w14:textId="77777777" w:rsidR="00AB069C" w:rsidRDefault="00AB069C" w:rsidP="000520C9">
      <w:pPr>
        <w:pStyle w:val="CMDOutput"/>
      </w:pPr>
      <w:r>
        <w:t>B        192.168.1.64/26 [20/0] via 10.1.2.1, 04:28:32</w:t>
      </w:r>
    </w:p>
    <w:p w14:paraId="265043CF" w14:textId="77777777" w:rsidR="00AB069C" w:rsidRDefault="00AB069C" w:rsidP="000520C9">
      <w:pPr>
        <w:pStyle w:val="CMDOutput"/>
      </w:pPr>
      <w:r>
        <w:t xml:space="preserve">      192.168.3.0/24 is variably </w:t>
      </w:r>
      <w:proofErr w:type="spellStart"/>
      <w:r>
        <w:t>subnetted</w:t>
      </w:r>
      <w:proofErr w:type="spellEnd"/>
      <w:r>
        <w:t>, 2 subnets, 2 masks</w:t>
      </w:r>
    </w:p>
    <w:p w14:paraId="704619B6" w14:textId="77777777" w:rsidR="00AB069C" w:rsidRDefault="00AB069C" w:rsidP="000520C9">
      <w:pPr>
        <w:pStyle w:val="CMDOutput"/>
      </w:pPr>
      <w:r>
        <w:lastRenderedPageBreak/>
        <w:t>B        192.168.3.0/27 [20/0] via 10.2.3.3, 04:17:14</w:t>
      </w:r>
    </w:p>
    <w:p w14:paraId="4C556030" w14:textId="77777777" w:rsidR="00AB069C" w:rsidRDefault="00AB069C" w:rsidP="000520C9">
      <w:pPr>
        <w:pStyle w:val="CMDOutput"/>
      </w:pPr>
      <w:r>
        <w:t>B        192.168.3.64/26 [20/0] via 10.2.3.3, 04:16:44</w:t>
      </w:r>
    </w:p>
    <w:p w14:paraId="0258020F" w14:textId="77777777" w:rsidR="000520C9" w:rsidRPr="000520C9" w:rsidRDefault="000520C9" w:rsidP="000520C9">
      <w:pPr>
        <w:pStyle w:val="CMD"/>
      </w:pPr>
    </w:p>
    <w:p w14:paraId="0553AD27" w14:textId="77777777" w:rsidR="00AB069C" w:rsidRDefault="00AB069C" w:rsidP="000520C9">
      <w:pPr>
        <w:pStyle w:val="CMD"/>
      </w:pPr>
      <w:r>
        <w:t xml:space="preserve">R2# </w:t>
      </w:r>
      <w:r w:rsidRPr="000520C9">
        <w:rPr>
          <w:b/>
          <w:bCs/>
        </w:rPr>
        <w:t xml:space="preserve">show ipv6 route </w:t>
      </w:r>
      <w:proofErr w:type="spellStart"/>
      <w:r w:rsidRPr="000520C9">
        <w:rPr>
          <w:b/>
          <w:bCs/>
        </w:rPr>
        <w:t>bgp</w:t>
      </w:r>
      <w:proofErr w:type="spellEnd"/>
      <w:r w:rsidRPr="000520C9">
        <w:rPr>
          <w:b/>
          <w:bCs/>
        </w:rPr>
        <w:t xml:space="preserve"> | section 2001</w:t>
      </w:r>
    </w:p>
    <w:p w14:paraId="76267162" w14:textId="77777777" w:rsidR="00AB069C" w:rsidRDefault="00AB069C" w:rsidP="000520C9">
      <w:pPr>
        <w:pStyle w:val="CMDOutput"/>
      </w:pPr>
      <w:r>
        <w:t>B   2001:DB</w:t>
      </w:r>
      <w:proofErr w:type="gramStart"/>
      <w:r>
        <w:t>8:ACAD</w:t>
      </w:r>
      <w:proofErr w:type="gramEnd"/>
      <w:r>
        <w:t>:1000::/64 [20/0]</w:t>
      </w:r>
    </w:p>
    <w:p w14:paraId="3BD8A09F" w14:textId="77777777" w:rsidR="00AB069C" w:rsidRDefault="00AB069C" w:rsidP="000520C9">
      <w:pPr>
        <w:pStyle w:val="CMDOutput"/>
      </w:pPr>
      <w:r>
        <w:t xml:space="preserve">     via FE80::1:1, GigabitEthernet0/0/0</w:t>
      </w:r>
    </w:p>
    <w:p w14:paraId="0096D134" w14:textId="77777777" w:rsidR="00AB069C" w:rsidRDefault="00AB069C" w:rsidP="000520C9">
      <w:pPr>
        <w:pStyle w:val="CMDOutput"/>
      </w:pPr>
      <w:r>
        <w:t>B   2001:DB</w:t>
      </w:r>
      <w:proofErr w:type="gramStart"/>
      <w:r>
        <w:t>8:ACAD</w:t>
      </w:r>
      <w:proofErr w:type="gramEnd"/>
      <w:r>
        <w:t>:1001::/64 [20/0]</w:t>
      </w:r>
    </w:p>
    <w:p w14:paraId="34E45869" w14:textId="77777777" w:rsidR="00AB069C" w:rsidRDefault="00AB069C" w:rsidP="000520C9">
      <w:pPr>
        <w:pStyle w:val="CMDOutput"/>
      </w:pPr>
      <w:r>
        <w:t xml:space="preserve">     via FE80::1:1, GigabitEthernet0/0/0</w:t>
      </w:r>
    </w:p>
    <w:p w14:paraId="3720878B" w14:textId="77777777" w:rsidR="00AB069C" w:rsidRDefault="00AB069C" w:rsidP="000520C9">
      <w:pPr>
        <w:pStyle w:val="CMDOutput"/>
      </w:pPr>
      <w:r>
        <w:t>B   2001:DB</w:t>
      </w:r>
      <w:proofErr w:type="gramStart"/>
      <w:r>
        <w:t>8:ACAD</w:t>
      </w:r>
      <w:proofErr w:type="gramEnd"/>
      <w:r>
        <w:t>:3000::/64 [20/0]</w:t>
      </w:r>
    </w:p>
    <w:p w14:paraId="75FCA4D7" w14:textId="77777777" w:rsidR="00AB069C" w:rsidRDefault="00AB069C" w:rsidP="000520C9">
      <w:pPr>
        <w:pStyle w:val="CMDOutput"/>
      </w:pPr>
      <w:r>
        <w:t xml:space="preserve">     via FE80::3:1, GigabitEthernet0/0/1</w:t>
      </w:r>
    </w:p>
    <w:p w14:paraId="784CBD3E" w14:textId="77777777" w:rsidR="00AB069C" w:rsidRDefault="00AB069C" w:rsidP="000520C9">
      <w:pPr>
        <w:pStyle w:val="CMDOutput"/>
      </w:pPr>
      <w:r>
        <w:t>B   2001:DB</w:t>
      </w:r>
      <w:proofErr w:type="gramStart"/>
      <w:r>
        <w:t>8:ACAD</w:t>
      </w:r>
      <w:proofErr w:type="gramEnd"/>
      <w:r>
        <w:t>:3001::/64 [20/0]</w:t>
      </w:r>
    </w:p>
    <w:p w14:paraId="3304FE84" w14:textId="77777777" w:rsidR="00AB069C" w:rsidRDefault="00AB069C" w:rsidP="000520C9">
      <w:pPr>
        <w:pStyle w:val="CMDOutput"/>
      </w:pPr>
      <w:r>
        <w:t xml:space="preserve">     via FE80::3:1, GigabitEthernet0/0/1</w:t>
      </w:r>
    </w:p>
    <w:p w14:paraId="61A4E5B1" w14:textId="77777777" w:rsidR="009C21EF" w:rsidRDefault="009C21EF" w:rsidP="009C21EF">
      <w:pPr>
        <w:pStyle w:val="ConfigWindow"/>
      </w:pPr>
      <w:r>
        <w:t>Close configuration window</w:t>
      </w:r>
    </w:p>
    <w:p w14:paraId="0E0CAC0B" w14:textId="77777777" w:rsidR="00AB069C" w:rsidRDefault="00AB069C" w:rsidP="009C21EF">
      <w:pPr>
        <w:pStyle w:val="Heading2"/>
        <w:spacing w:before="120"/>
      </w:pPr>
      <w:r>
        <w:t>Configure and Verify IPv6 Route Summarization</w:t>
      </w:r>
    </w:p>
    <w:p w14:paraId="1730D553" w14:textId="77777777" w:rsidR="00AB069C" w:rsidRDefault="00AB069C" w:rsidP="000520C9">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477494E3" w14:textId="77777777" w:rsidR="00AB069C" w:rsidRPr="009C21EF" w:rsidRDefault="00AB069C" w:rsidP="009C21EF">
      <w:pPr>
        <w:pStyle w:val="SubStepAlpha"/>
        <w:spacing w:after="0"/>
        <w:rPr>
          <w:u w:val="single"/>
        </w:rPr>
      </w:pPr>
      <w:r>
        <w:t>Verify R2 and R3 are receiving 2001:db</w:t>
      </w:r>
      <w:proofErr w:type="gramStart"/>
      <w:r>
        <w:t>8:acad</w:t>
      </w:r>
      <w:proofErr w:type="gramEnd"/>
      <w:r>
        <w:t>:1000::/64 and 2001:db8:acad:1001</w:t>
      </w:r>
      <w:r w:rsidRPr="004C3FAB">
        <w:t>::/64 from R1</w:t>
      </w:r>
      <w:r w:rsidRPr="00A93765">
        <w:t>.</w:t>
      </w:r>
    </w:p>
    <w:p w14:paraId="5E80AA18" w14:textId="77777777" w:rsidR="009C21EF" w:rsidRDefault="009C21EF" w:rsidP="009C21EF">
      <w:pPr>
        <w:pStyle w:val="ConfigWindow"/>
      </w:pPr>
      <w:r>
        <w:t>Open configuration window</w:t>
      </w:r>
    </w:p>
    <w:p w14:paraId="090A4E90" w14:textId="77777777" w:rsidR="00AB069C" w:rsidRPr="00A93765" w:rsidRDefault="00AB069C" w:rsidP="00AB069C">
      <w:pPr>
        <w:pStyle w:val="CMD"/>
        <w:rPr>
          <w:b/>
          <w:bCs/>
        </w:rPr>
      </w:pPr>
      <w:r>
        <w:t xml:space="preserve">R2# </w:t>
      </w:r>
      <w:r w:rsidRPr="00A93765">
        <w:rPr>
          <w:b/>
          <w:bCs/>
        </w:rPr>
        <w:t xml:space="preserve">show ipv6 route </w:t>
      </w:r>
      <w:proofErr w:type="spellStart"/>
      <w:r w:rsidRPr="00A93765">
        <w:rPr>
          <w:b/>
          <w:bCs/>
        </w:rPr>
        <w:t>bgp</w:t>
      </w:r>
      <w:proofErr w:type="spellEnd"/>
      <w:r w:rsidRPr="00A93765">
        <w:rPr>
          <w:b/>
          <w:bCs/>
        </w:rPr>
        <w:t xml:space="preserve"> | </w:t>
      </w:r>
      <w:r>
        <w:rPr>
          <w:b/>
          <w:bCs/>
        </w:rPr>
        <w:t>section 2001</w:t>
      </w:r>
    </w:p>
    <w:p w14:paraId="6B7496BE"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:1000::/64</w:t>
      </w:r>
      <w:r>
        <w:t xml:space="preserve"> [20/0]</w:t>
      </w:r>
    </w:p>
    <w:p w14:paraId="72C7EC35" w14:textId="77777777" w:rsidR="00AB069C" w:rsidRDefault="00AB069C" w:rsidP="000520C9">
      <w:pPr>
        <w:pStyle w:val="CMDOutput"/>
      </w:pPr>
      <w:r>
        <w:t xml:space="preserve">     via FE80::1:1, GigabitEthernet0/0/0</w:t>
      </w:r>
    </w:p>
    <w:p w14:paraId="7ABDB0C0"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:1001::/64</w:t>
      </w:r>
      <w:r>
        <w:t xml:space="preserve"> [20/0]</w:t>
      </w:r>
    </w:p>
    <w:p w14:paraId="5A32AD8F" w14:textId="77777777" w:rsidR="00AB069C" w:rsidRDefault="00AB069C" w:rsidP="000520C9">
      <w:pPr>
        <w:pStyle w:val="CMDOutput"/>
      </w:pPr>
      <w:r>
        <w:t xml:space="preserve">     via FE80::1:1, GigabitEthernet0/0/0</w:t>
      </w:r>
    </w:p>
    <w:p w14:paraId="653931DF" w14:textId="77777777" w:rsidR="00AB069C" w:rsidRDefault="00AB069C" w:rsidP="000520C9">
      <w:pPr>
        <w:pStyle w:val="CMDOutput"/>
      </w:pPr>
      <w:r>
        <w:t>B   2001:DB</w:t>
      </w:r>
      <w:proofErr w:type="gramStart"/>
      <w:r>
        <w:t>8:ACAD</w:t>
      </w:r>
      <w:proofErr w:type="gramEnd"/>
      <w:r>
        <w:t>:3000::/64 [20/0]</w:t>
      </w:r>
    </w:p>
    <w:p w14:paraId="5E3B1991" w14:textId="77777777" w:rsidR="00AB069C" w:rsidRDefault="00AB069C" w:rsidP="000520C9">
      <w:pPr>
        <w:pStyle w:val="CMDOutput"/>
      </w:pPr>
      <w:r>
        <w:t xml:space="preserve">     via FE80::3:1, GigabitEthernet0/0/1</w:t>
      </w:r>
    </w:p>
    <w:p w14:paraId="1C50BC8D" w14:textId="77777777" w:rsidR="00AB069C" w:rsidRDefault="00AB069C" w:rsidP="000520C9">
      <w:pPr>
        <w:pStyle w:val="CMDOutput"/>
      </w:pPr>
      <w:r>
        <w:t>B   2001:DB</w:t>
      </w:r>
      <w:proofErr w:type="gramStart"/>
      <w:r>
        <w:t>8:ACAD</w:t>
      </w:r>
      <w:proofErr w:type="gramEnd"/>
      <w:r>
        <w:t>:3001::/64 [20/0]</w:t>
      </w:r>
    </w:p>
    <w:p w14:paraId="605E1DC6" w14:textId="77777777" w:rsidR="00AB069C" w:rsidRDefault="00AB069C" w:rsidP="000520C9">
      <w:pPr>
        <w:pStyle w:val="CMDOutput"/>
      </w:pPr>
      <w:r>
        <w:t xml:space="preserve">     via FE80::3:1, GigabitEthernet0/0/1</w:t>
      </w:r>
    </w:p>
    <w:p w14:paraId="15A929BF" w14:textId="77777777" w:rsidR="00AB069C" w:rsidRDefault="00AB069C" w:rsidP="00AB069C">
      <w:pPr>
        <w:pStyle w:val="CMD"/>
      </w:pPr>
    </w:p>
    <w:p w14:paraId="15B33EAF" w14:textId="77777777" w:rsidR="00AB069C" w:rsidRPr="00A93765" w:rsidRDefault="00AB069C" w:rsidP="000520C9">
      <w:pPr>
        <w:pStyle w:val="CMD"/>
      </w:pPr>
      <w:r>
        <w:t xml:space="preserve">R3# </w:t>
      </w:r>
      <w:r w:rsidRPr="000520C9">
        <w:rPr>
          <w:b/>
          <w:bCs/>
        </w:rPr>
        <w:t xml:space="preserve">show ipv6 route </w:t>
      </w:r>
      <w:proofErr w:type="spellStart"/>
      <w:r w:rsidRPr="000520C9">
        <w:rPr>
          <w:b/>
          <w:bCs/>
        </w:rPr>
        <w:t>bgp</w:t>
      </w:r>
      <w:proofErr w:type="spellEnd"/>
      <w:r w:rsidRPr="000520C9">
        <w:rPr>
          <w:b/>
          <w:bCs/>
        </w:rPr>
        <w:t xml:space="preserve"> | section 2001</w:t>
      </w:r>
    </w:p>
    <w:p w14:paraId="18787F31"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:1000::/64</w:t>
      </w:r>
      <w:r>
        <w:t xml:space="preserve"> [20/0]</w:t>
      </w:r>
    </w:p>
    <w:p w14:paraId="61B43671" w14:textId="77777777" w:rsidR="00AB069C" w:rsidRDefault="00AB069C" w:rsidP="000520C9">
      <w:pPr>
        <w:pStyle w:val="CMDOutput"/>
      </w:pPr>
      <w:r>
        <w:t xml:space="preserve">     via FE80::1:2, Serial0/1/0</w:t>
      </w:r>
    </w:p>
    <w:p w14:paraId="59997D5E"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:1001::/64</w:t>
      </w:r>
      <w:r>
        <w:t xml:space="preserve"> [20/0]</w:t>
      </w:r>
    </w:p>
    <w:p w14:paraId="706B63B3" w14:textId="77777777" w:rsidR="00AB069C" w:rsidRDefault="00AB069C" w:rsidP="000520C9">
      <w:pPr>
        <w:pStyle w:val="CMDOutput"/>
      </w:pPr>
      <w:r>
        <w:t xml:space="preserve">     via FE80::1:2, Serial0/1/0</w:t>
      </w:r>
    </w:p>
    <w:p w14:paraId="62DCC116" w14:textId="77777777" w:rsidR="00AB069C" w:rsidRDefault="00AB069C" w:rsidP="000520C9">
      <w:pPr>
        <w:pStyle w:val="CMDOutput"/>
      </w:pPr>
      <w:r>
        <w:t>B   2001:DB</w:t>
      </w:r>
      <w:proofErr w:type="gramStart"/>
      <w:r>
        <w:t>8:ACAD</w:t>
      </w:r>
      <w:proofErr w:type="gramEnd"/>
      <w:r>
        <w:t>:2000::/64 [20/0]</w:t>
      </w:r>
    </w:p>
    <w:p w14:paraId="49E85AF5" w14:textId="77777777" w:rsidR="00AB069C" w:rsidRDefault="00AB069C" w:rsidP="000520C9">
      <w:pPr>
        <w:pStyle w:val="CMDOutput"/>
      </w:pPr>
      <w:r>
        <w:t xml:space="preserve">     via FE80::2:2, GigabitEthernet0/0/0</w:t>
      </w:r>
    </w:p>
    <w:p w14:paraId="71F64D68" w14:textId="77777777" w:rsidR="00AB069C" w:rsidRDefault="00AB069C" w:rsidP="000520C9">
      <w:pPr>
        <w:pStyle w:val="CMDOutput"/>
      </w:pPr>
      <w:r>
        <w:t>B   2001:DB</w:t>
      </w:r>
      <w:proofErr w:type="gramStart"/>
      <w:r>
        <w:t>8:ACAD</w:t>
      </w:r>
      <w:proofErr w:type="gramEnd"/>
      <w:r>
        <w:t>:2001::/64 [20/0]</w:t>
      </w:r>
    </w:p>
    <w:p w14:paraId="110477E9" w14:textId="77777777" w:rsidR="00AB069C" w:rsidRDefault="00AB069C" w:rsidP="000520C9">
      <w:pPr>
        <w:pStyle w:val="CMDOutput"/>
      </w:pPr>
      <w:r>
        <w:t xml:space="preserve">     via FE80::2:2, GigabitEthernet0/0/0</w:t>
      </w:r>
    </w:p>
    <w:p w14:paraId="7378D320" w14:textId="77777777" w:rsidR="00AB069C" w:rsidRDefault="00AB069C" w:rsidP="00AB069C">
      <w:pPr>
        <w:pStyle w:val="SubStepAlpha"/>
      </w:pPr>
      <w:r>
        <w:t>Although AS 1000 only has two IPv6 prefixes - 2001:db</w:t>
      </w:r>
      <w:proofErr w:type="gramStart"/>
      <w:r>
        <w:t>8:acad</w:t>
      </w:r>
      <w:proofErr w:type="gramEnd"/>
      <w:r>
        <w:t>:1000::/64 and 2001:db8:acad:1001</w:t>
      </w:r>
      <w:r w:rsidRPr="004C3FAB">
        <w:t>::/64</w:t>
      </w:r>
      <w:r>
        <w:t>, this customer has been allocated the entire 2001:db8:acad:1000::/52 prefix (2001:db8:acad:1xxx).</w:t>
      </w:r>
    </w:p>
    <w:p w14:paraId="7D485647" w14:textId="77777777" w:rsidR="00AB069C" w:rsidRDefault="00AB069C" w:rsidP="00AB069C">
      <w:pPr>
        <w:pStyle w:val="SubStepAlpha"/>
        <w:numPr>
          <w:ilvl w:val="0"/>
          <w:numId w:val="0"/>
        </w:numPr>
        <w:ind w:left="720"/>
      </w:pPr>
      <w:r>
        <w:t xml:space="preserve">R1 is configured using the </w:t>
      </w:r>
      <w:r w:rsidRPr="00804160">
        <w:rPr>
          <w:b/>
          <w:bCs/>
        </w:rPr>
        <w:t>aggregate-address</w:t>
      </w:r>
      <w:r>
        <w:t xml:space="preserve"> command in IPv6 AF mode to summarize its IPv6 prefixes. This is known as a summary route or aggregate route. The </w:t>
      </w:r>
      <w:r w:rsidRPr="00D21303">
        <w:rPr>
          <w:b/>
          <w:bCs/>
        </w:rPr>
        <w:t>summary-only</w:t>
      </w:r>
      <w:r>
        <w:t xml:space="preserve"> option suppresses the more specific prefixes from also being advertised.</w:t>
      </w:r>
    </w:p>
    <w:p w14:paraId="5B22D21C" w14:textId="77777777" w:rsidR="00AB069C" w:rsidRDefault="00AB069C" w:rsidP="00AB069C">
      <w:pPr>
        <w:pStyle w:val="CMD"/>
      </w:pPr>
      <w:r>
        <w:t xml:space="preserve">R1(config)# </w:t>
      </w:r>
      <w:r>
        <w:rPr>
          <w:b/>
          <w:bCs/>
        </w:rPr>
        <w:t xml:space="preserve">router </w:t>
      </w:r>
      <w:proofErr w:type="spellStart"/>
      <w:r>
        <w:rPr>
          <w:b/>
          <w:bCs/>
        </w:rPr>
        <w:t>bgp</w:t>
      </w:r>
      <w:proofErr w:type="spellEnd"/>
      <w:r>
        <w:rPr>
          <w:b/>
          <w:bCs/>
        </w:rPr>
        <w:t xml:space="preserve"> 1000</w:t>
      </w:r>
    </w:p>
    <w:p w14:paraId="61E360CC" w14:textId="77777777" w:rsidR="00AB069C" w:rsidRDefault="00AB069C" w:rsidP="00AB069C">
      <w:pPr>
        <w:pStyle w:val="CMD"/>
      </w:pPr>
      <w:r>
        <w:t>R1(config-</w:t>
      </w:r>
      <w:proofErr w:type="gramStart"/>
      <w:r>
        <w:t>router)#</w:t>
      </w:r>
      <w:proofErr w:type="gramEnd"/>
      <w:r>
        <w:t xml:space="preserve"> </w:t>
      </w:r>
      <w:r w:rsidRPr="002E7FD2">
        <w:rPr>
          <w:b/>
          <w:bCs/>
        </w:rPr>
        <w:t>address-family ipv6 unicast</w:t>
      </w:r>
    </w:p>
    <w:p w14:paraId="6B057023" w14:textId="77777777" w:rsidR="00AB069C" w:rsidRPr="002E7FD2" w:rsidRDefault="00AB069C" w:rsidP="00AB069C">
      <w:pPr>
        <w:pStyle w:val="CMD"/>
        <w:rPr>
          <w:b/>
          <w:bCs/>
        </w:rPr>
      </w:pPr>
      <w:r>
        <w:t>R1(config-router-</w:t>
      </w:r>
      <w:proofErr w:type="spellStart"/>
      <w:proofErr w:type="gramStart"/>
      <w:r>
        <w:t>af</w:t>
      </w:r>
      <w:proofErr w:type="spellEnd"/>
      <w:r>
        <w:t>)#</w:t>
      </w:r>
      <w:proofErr w:type="gramEnd"/>
      <w:r>
        <w:t xml:space="preserve"> </w:t>
      </w:r>
      <w:r w:rsidRPr="002E7FD2">
        <w:rPr>
          <w:b/>
          <w:bCs/>
        </w:rPr>
        <w:t>aggregate-address 2001:db8:acad:1000::/52 summary-only</w:t>
      </w:r>
    </w:p>
    <w:p w14:paraId="4AABDC7C" w14:textId="77777777" w:rsidR="00AB069C" w:rsidRDefault="00AB069C" w:rsidP="00AB069C">
      <w:pPr>
        <w:pStyle w:val="SubStepAlpha"/>
      </w:pPr>
      <w:r>
        <w:t>Verify that R2 and R3 are now receiving the aggregate route and installing it in the IPv6 BGP table.</w:t>
      </w:r>
    </w:p>
    <w:p w14:paraId="3E365EEF" w14:textId="77777777" w:rsidR="00AB069C" w:rsidRDefault="00AB069C" w:rsidP="00AB069C">
      <w:pPr>
        <w:pStyle w:val="CMD"/>
      </w:pPr>
      <w:r>
        <w:lastRenderedPageBreak/>
        <w:t xml:space="preserve">R2# </w:t>
      </w:r>
      <w:r w:rsidRPr="00C36558">
        <w:rPr>
          <w:b/>
          <w:bCs/>
        </w:rPr>
        <w:t xml:space="preserve">show </w:t>
      </w:r>
      <w:proofErr w:type="spellStart"/>
      <w:r w:rsidRPr="00C36558">
        <w:rPr>
          <w:b/>
          <w:bCs/>
        </w:rPr>
        <w:t>bgp</w:t>
      </w:r>
      <w:proofErr w:type="spellEnd"/>
      <w:r w:rsidRPr="00C36558">
        <w:rPr>
          <w:b/>
          <w:bCs/>
        </w:rPr>
        <w:t xml:space="preserve"> ipv6 unicast | begin Network</w:t>
      </w:r>
    </w:p>
    <w:p w14:paraId="46E4C127" w14:textId="77777777" w:rsidR="00AB069C" w:rsidRDefault="00AB069C" w:rsidP="000520C9">
      <w:pPr>
        <w:pStyle w:val="CMDOutput"/>
      </w:pPr>
      <w:r>
        <w:t xml:space="preserve">     Network          Next Hop            Metric </w:t>
      </w:r>
      <w:proofErr w:type="spellStart"/>
      <w:r>
        <w:t>LocPrf</w:t>
      </w:r>
      <w:proofErr w:type="spellEnd"/>
      <w:r>
        <w:t xml:space="preserve"> Weight Path</w:t>
      </w:r>
    </w:p>
    <w:p w14:paraId="50D2D633" w14:textId="77777777" w:rsidR="00AB069C" w:rsidRDefault="00AB069C" w:rsidP="000520C9">
      <w:pPr>
        <w:pStyle w:val="CMDOutput"/>
      </w:pPr>
      <w:r>
        <w:t xml:space="preserve"> *    </w:t>
      </w:r>
      <w:r w:rsidRPr="00652DE0">
        <w:rPr>
          <w:highlight w:val="yellow"/>
        </w:rPr>
        <w:t>2001:DB</w:t>
      </w:r>
      <w:proofErr w:type="gramStart"/>
      <w:r w:rsidRPr="00652DE0">
        <w:rPr>
          <w:highlight w:val="yellow"/>
        </w:rPr>
        <w:t>8:ACAD</w:t>
      </w:r>
      <w:proofErr w:type="gramEnd"/>
      <w:r w:rsidRPr="00652DE0">
        <w:rPr>
          <w:highlight w:val="yellow"/>
        </w:rPr>
        <w:t>:1000::/52</w:t>
      </w:r>
    </w:p>
    <w:p w14:paraId="437044FC" w14:textId="77777777" w:rsidR="00AB069C" w:rsidRDefault="00AB069C" w:rsidP="000520C9">
      <w:pPr>
        <w:pStyle w:val="CMDOutput"/>
      </w:pPr>
      <w:r>
        <w:t xml:space="preserve">                      2001:DB</w:t>
      </w:r>
      <w:proofErr w:type="gramStart"/>
      <w:r>
        <w:t>8:ACAD</w:t>
      </w:r>
      <w:proofErr w:type="gramEnd"/>
      <w:r>
        <w:t>:1023::3</w:t>
      </w:r>
    </w:p>
    <w:p w14:paraId="451344F3" w14:textId="77777777" w:rsidR="00AB069C" w:rsidRDefault="00AB069C" w:rsidP="000520C9">
      <w:pPr>
        <w:pStyle w:val="CMDOutput"/>
      </w:pPr>
      <w:r>
        <w:t xml:space="preserve">                                                              0 300 1000 </w:t>
      </w:r>
      <w:proofErr w:type="spellStart"/>
      <w:r>
        <w:t>i</w:t>
      </w:r>
      <w:proofErr w:type="spellEnd"/>
    </w:p>
    <w:p w14:paraId="0F48EA1C" w14:textId="77777777" w:rsidR="00AB069C" w:rsidRDefault="00AB069C" w:rsidP="000520C9">
      <w:pPr>
        <w:pStyle w:val="CMDOutput"/>
      </w:pPr>
      <w:r>
        <w:t xml:space="preserve"> *&gt;                   2001:DB</w:t>
      </w:r>
      <w:proofErr w:type="gramStart"/>
      <w:r>
        <w:t>8:ACAD</w:t>
      </w:r>
      <w:proofErr w:type="gramEnd"/>
      <w:r>
        <w:t>:1012::1</w:t>
      </w:r>
    </w:p>
    <w:p w14:paraId="7B49E0C0" w14:textId="77777777" w:rsidR="00AB069C" w:rsidRDefault="00AB069C" w:rsidP="000520C9">
      <w:pPr>
        <w:pStyle w:val="CMDOutput"/>
      </w:pPr>
      <w:r>
        <w:t xml:space="preserve">                                                0             0 1000 </w:t>
      </w:r>
      <w:proofErr w:type="spellStart"/>
      <w:r>
        <w:t>i</w:t>
      </w:r>
      <w:proofErr w:type="spellEnd"/>
    </w:p>
    <w:p w14:paraId="5C4028E0" w14:textId="77777777" w:rsidR="00AB069C" w:rsidRDefault="00AB069C" w:rsidP="000520C9">
      <w:pPr>
        <w:pStyle w:val="CMDOutput"/>
      </w:pPr>
      <w:r>
        <w:t>&lt;output omitted&gt;</w:t>
      </w:r>
    </w:p>
    <w:p w14:paraId="246CEE6C" w14:textId="77777777" w:rsidR="000520C9" w:rsidRDefault="000520C9" w:rsidP="00AB069C">
      <w:pPr>
        <w:pStyle w:val="CMD"/>
      </w:pPr>
    </w:p>
    <w:p w14:paraId="02035EEF" w14:textId="77777777" w:rsidR="00AB069C" w:rsidRDefault="00AB069C" w:rsidP="00AB069C">
      <w:pPr>
        <w:pStyle w:val="CMD"/>
      </w:pPr>
      <w:r>
        <w:t xml:space="preserve">R3# </w:t>
      </w:r>
      <w:r w:rsidRPr="009C7E55">
        <w:rPr>
          <w:b/>
          <w:bCs/>
        </w:rPr>
        <w:t xml:space="preserve">show </w:t>
      </w:r>
      <w:proofErr w:type="spellStart"/>
      <w:r w:rsidRPr="009C7E55">
        <w:rPr>
          <w:b/>
          <w:bCs/>
        </w:rPr>
        <w:t>bgp</w:t>
      </w:r>
      <w:proofErr w:type="spellEnd"/>
      <w:r w:rsidRPr="009C7E55">
        <w:rPr>
          <w:b/>
          <w:bCs/>
        </w:rPr>
        <w:t xml:space="preserve"> ipv6 unicast | begin Network</w:t>
      </w:r>
    </w:p>
    <w:p w14:paraId="565DA50E" w14:textId="77777777" w:rsidR="00AB069C" w:rsidRDefault="00AB069C" w:rsidP="000520C9">
      <w:pPr>
        <w:pStyle w:val="CMDOutput"/>
      </w:pPr>
      <w:r>
        <w:t xml:space="preserve">     Network          Next Hop            Metric </w:t>
      </w:r>
      <w:proofErr w:type="spellStart"/>
      <w:r>
        <w:t>LocPrf</w:t>
      </w:r>
      <w:proofErr w:type="spellEnd"/>
      <w:r>
        <w:t xml:space="preserve"> Weight Path</w:t>
      </w:r>
    </w:p>
    <w:p w14:paraId="6191E6B3" w14:textId="77777777" w:rsidR="00AB069C" w:rsidRDefault="00AB069C" w:rsidP="000520C9">
      <w:pPr>
        <w:pStyle w:val="CMDOutput"/>
      </w:pPr>
      <w:r>
        <w:t xml:space="preserve"> *    </w:t>
      </w:r>
      <w:r w:rsidRPr="00FE4A00">
        <w:rPr>
          <w:highlight w:val="yellow"/>
        </w:rPr>
        <w:t>2001:DB</w:t>
      </w:r>
      <w:proofErr w:type="gramStart"/>
      <w:r w:rsidRPr="00FE4A00">
        <w:rPr>
          <w:highlight w:val="yellow"/>
        </w:rPr>
        <w:t>8:ACAD</w:t>
      </w:r>
      <w:proofErr w:type="gramEnd"/>
      <w:r w:rsidRPr="00FE4A00">
        <w:rPr>
          <w:highlight w:val="yellow"/>
        </w:rPr>
        <w:t>:1000::/52</w:t>
      </w:r>
    </w:p>
    <w:p w14:paraId="354C3EFD" w14:textId="77777777" w:rsidR="00AB069C" w:rsidRDefault="00AB069C" w:rsidP="000520C9">
      <w:pPr>
        <w:pStyle w:val="CMDOutput"/>
      </w:pPr>
      <w:r>
        <w:t xml:space="preserve">                      2001:DB</w:t>
      </w:r>
      <w:proofErr w:type="gramStart"/>
      <w:r>
        <w:t>8:ACAD</w:t>
      </w:r>
      <w:proofErr w:type="gramEnd"/>
      <w:r>
        <w:t>:1023::2</w:t>
      </w:r>
    </w:p>
    <w:p w14:paraId="49194135" w14:textId="77777777" w:rsidR="00AB069C" w:rsidRDefault="00AB069C" w:rsidP="000520C9">
      <w:pPr>
        <w:pStyle w:val="CMDOutput"/>
      </w:pPr>
      <w:r>
        <w:t xml:space="preserve">                                                              0 500 1000 </w:t>
      </w:r>
      <w:proofErr w:type="spellStart"/>
      <w:r>
        <w:t>i</w:t>
      </w:r>
      <w:proofErr w:type="spellEnd"/>
    </w:p>
    <w:p w14:paraId="68E76B2A" w14:textId="77777777" w:rsidR="00AB069C" w:rsidRDefault="00AB069C" w:rsidP="000520C9">
      <w:pPr>
        <w:pStyle w:val="CMDOutput"/>
      </w:pPr>
      <w:r>
        <w:t xml:space="preserve"> *                    2001:DB</w:t>
      </w:r>
      <w:proofErr w:type="gramStart"/>
      <w:r>
        <w:t>8:ACAD</w:t>
      </w:r>
      <w:proofErr w:type="gramEnd"/>
      <w:r>
        <w:t>:1014::1</w:t>
      </w:r>
    </w:p>
    <w:p w14:paraId="11070D17" w14:textId="77777777" w:rsidR="00AB069C" w:rsidRDefault="00AB069C" w:rsidP="000520C9">
      <w:pPr>
        <w:pStyle w:val="CMDOutput"/>
      </w:pPr>
      <w:r>
        <w:t xml:space="preserve">                                                0             0 1000 </w:t>
      </w:r>
      <w:proofErr w:type="spellStart"/>
      <w:r>
        <w:t>i</w:t>
      </w:r>
      <w:proofErr w:type="spellEnd"/>
    </w:p>
    <w:p w14:paraId="568DF53C" w14:textId="77777777" w:rsidR="00AB069C" w:rsidRDefault="00AB069C" w:rsidP="000520C9">
      <w:pPr>
        <w:pStyle w:val="CMDOutput"/>
      </w:pPr>
      <w:r>
        <w:t>&lt;output omitted&gt;</w:t>
      </w:r>
    </w:p>
    <w:p w14:paraId="1F05DC62" w14:textId="77777777" w:rsidR="00AB069C" w:rsidRDefault="00AB069C" w:rsidP="00AB069C">
      <w:pPr>
        <w:pStyle w:val="SubStepAlpha"/>
      </w:pPr>
      <w:r>
        <w:t>Verify that R2 and R3 are now receiving the aggregate route and it is installed in the IPv6 routing table.</w:t>
      </w:r>
    </w:p>
    <w:p w14:paraId="3EE4706C" w14:textId="77777777" w:rsidR="00AB069C" w:rsidRDefault="00AB069C" w:rsidP="00AB069C">
      <w:pPr>
        <w:pStyle w:val="CMD"/>
      </w:pPr>
      <w:r>
        <w:t xml:space="preserve">R2# </w:t>
      </w:r>
      <w:r w:rsidRPr="002E7FD2">
        <w:rPr>
          <w:b/>
          <w:bCs/>
        </w:rPr>
        <w:t xml:space="preserve">show ipv6 route </w:t>
      </w:r>
      <w:proofErr w:type="spellStart"/>
      <w:r w:rsidRPr="002E7FD2">
        <w:rPr>
          <w:b/>
          <w:bCs/>
        </w:rPr>
        <w:t>bgp</w:t>
      </w:r>
      <w:proofErr w:type="spellEnd"/>
      <w:r w:rsidRPr="002E7FD2">
        <w:rPr>
          <w:b/>
          <w:bCs/>
        </w:rPr>
        <w:t xml:space="preserve"> | </w:t>
      </w:r>
      <w:r>
        <w:rPr>
          <w:b/>
          <w:bCs/>
        </w:rPr>
        <w:t xml:space="preserve">section 2001 </w:t>
      </w:r>
    </w:p>
    <w:p w14:paraId="5CB9AA63" w14:textId="77777777" w:rsidR="00AB069C" w:rsidRDefault="00AB069C" w:rsidP="000520C9">
      <w:pPr>
        <w:pStyle w:val="CMDOutput"/>
      </w:pPr>
      <w:r w:rsidRPr="002E7FD2">
        <w:rPr>
          <w:highlight w:val="yellow"/>
        </w:rPr>
        <w:t>B   2001:DB</w:t>
      </w:r>
      <w:proofErr w:type="gramStart"/>
      <w:r w:rsidRPr="002E7FD2">
        <w:rPr>
          <w:highlight w:val="yellow"/>
        </w:rPr>
        <w:t>8:ACAD</w:t>
      </w:r>
      <w:proofErr w:type="gramEnd"/>
      <w:r w:rsidRPr="002E7FD2">
        <w:rPr>
          <w:highlight w:val="yellow"/>
        </w:rPr>
        <w:t>:1000::/52</w:t>
      </w:r>
      <w:r>
        <w:t xml:space="preserve"> [20/0]</w:t>
      </w:r>
    </w:p>
    <w:p w14:paraId="59CA78EC" w14:textId="77777777" w:rsidR="00AB069C" w:rsidRDefault="00AB069C" w:rsidP="000520C9">
      <w:pPr>
        <w:pStyle w:val="CMDOutput"/>
      </w:pPr>
      <w:r>
        <w:t xml:space="preserve">     via FE80::1:1, GigabitEthernet0/0/0</w:t>
      </w:r>
    </w:p>
    <w:p w14:paraId="478DD139" w14:textId="77777777" w:rsidR="00AB069C" w:rsidRDefault="00AB069C" w:rsidP="000520C9">
      <w:pPr>
        <w:pStyle w:val="CMDOutput"/>
      </w:pPr>
      <w:r>
        <w:t>B   2001:DB</w:t>
      </w:r>
      <w:proofErr w:type="gramStart"/>
      <w:r>
        <w:t>8:ACAD</w:t>
      </w:r>
      <w:proofErr w:type="gramEnd"/>
      <w:r>
        <w:t>:3000::/64 [20/0]</w:t>
      </w:r>
    </w:p>
    <w:p w14:paraId="26A0493B" w14:textId="77777777" w:rsidR="00AB069C" w:rsidRDefault="00AB069C" w:rsidP="000520C9">
      <w:pPr>
        <w:pStyle w:val="CMDOutput"/>
      </w:pPr>
      <w:r>
        <w:t xml:space="preserve">     via FE80::3:1, GigabitEthernet0/0/1</w:t>
      </w:r>
    </w:p>
    <w:p w14:paraId="6E2627E2" w14:textId="77777777" w:rsidR="00AB069C" w:rsidRDefault="00AB069C" w:rsidP="000520C9">
      <w:pPr>
        <w:pStyle w:val="CMDOutput"/>
      </w:pPr>
      <w:r>
        <w:t>B   2001:DB</w:t>
      </w:r>
      <w:proofErr w:type="gramStart"/>
      <w:r>
        <w:t>8:ACAD</w:t>
      </w:r>
      <w:proofErr w:type="gramEnd"/>
      <w:r>
        <w:t>:3001::/64 [20/0]</w:t>
      </w:r>
    </w:p>
    <w:p w14:paraId="48D505EF" w14:textId="77777777" w:rsidR="00AB069C" w:rsidRDefault="00AB069C" w:rsidP="000520C9">
      <w:pPr>
        <w:pStyle w:val="CMDOutput"/>
      </w:pPr>
      <w:r>
        <w:t xml:space="preserve">     via FE80::3:1, GigabitEthernet0/0/1</w:t>
      </w:r>
    </w:p>
    <w:p w14:paraId="2F516CFB" w14:textId="77777777" w:rsidR="00AB069C" w:rsidRDefault="00AB069C" w:rsidP="00AB069C">
      <w:pPr>
        <w:pStyle w:val="CMD"/>
      </w:pPr>
    </w:p>
    <w:p w14:paraId="61CE93C7" w14:textId="77777777" w:rsidR="00AB069C" w:rsidRDefault="00AB069C" w:rsidP="00AB069C">
      <w:pPr>
        <w:pStyle w:val="CMD"/>
      </w:pPr>
      <w:r>
        <w:t xml:space="preserve">R3# </w:t>
      </w:r>
      <w:r w:rsidRPr="002E7FD2">
        <w:rPr>
          <w:b/>
          <w:bCs/>
        </w:rPr>
        <w:t xml:space="preserve">show ipv6 route </w:t>
      </w:r>
      <w:proofErr w:type="spellStart"/>
      <w:r w:rsidRPr="002E7FD2">
        <w:rPr>
          <w:b/>
          <w:bCs/>
        </w:rPr>
        <w:t>bgp</w:t>
      </w:r>
      <w:proofErr w:type="spellEnd"/>
      <w:r w:rsidRPr="002E7FD2">
        <w:rPr>
          <w:b/>
          <w:bCs/>
        </w:rPr>
        <w:t xml:space="preserve"> | </w:t>
      </w:r>
      <w:r>
        <w:rPr>
          <w:b/>
          <w:bCs/>
        </w:rPr>
        <w:t xml:space="preserve">section 2001 </w:t>
      </w:r>
    </w:p>
    <w:p w14:paraId="4D0814C8" w14:textId="77777777" w:rsidR="00AB069C" w:rsidRDefault="00AB069C" w:rsidP="000520C9">
      <w:pPr>
        <w:pStyle w:val="CMDOutput"/>
      </w:pPr>
      <w:r w:rsidRPr="002E7FD2">
        <w:rPr>
          <w:highlight w:val="yellow"/>
        </w:rPr>
        <w:t>B   2001:DB</w:t>
      </w:r>
      <w:proofErr w:type="gramStart"/>
      <w:r w:rsidRPr="002E7FD2">
        <w:rPr>
          <w:highlight w:val="yellow"/>
        </w:rPr>
        <w:t>8:ACAD</w:t>
      </w:r>
      <w:proofErr w:type="gramEnd"/>
      <w:r w:rsidRPr="002E7FD2">
        <w:rPr>
          <w:highlight w:val="yellow"/>
        </w:rPr>
        <w:t>:1000::/52</w:t>
      </w:r>
      <w:r>
        <w:t xml:space="preserve"> [20/0]</w:t>
      </w:r>
    </w:p>
    <w:p w14:paraId="4A120E2E" w14:textId="77777777" w:rsidR="00AB069C" w:rsidRDefault="00AB069C" w:rsidP="000520C9">
      <w:pPr>
        <w:pStyle w:val="CMDOutput"/>
      </w:pPr>
      <w:r>
        <w:t xml:space="preserve">     via FE80::1:2, Serial0/1/0</w:t>
      </w:r>
    </w:p>
    <w:p w14:paraId="31B6C62A" w14:textId="77777777" w:rsidR="00AB069C" w:rsidRDefault="00AB069C" w:rsidP="000520C9">
      <w:pPr>
        <w:pStyle w:val="CMDOutput"/>
      </w:pPr>
      <w:r>
        <w:t>B   2001:DB</w:t>
      </w:r>
      <w:proofErr w:type="gramStart"/>
      <w:r>
        <w:t>8:ACAD</w:t>
      </w:r>
      <w:proofErr w:type="gramEnd"/>
      <w:r>
        <w:t>:2000::/64 [20/0]</w:t>
      </w:r>
    </w:p>
    <w:p w14:paraId="4BDD0FBA" w14:textId="77777777" w:rsidR="00AB069C" w:rsidRDefault="00AB069C" w:rsidP="000520C9">
      <w:pPr>
        <w:pStyle w:val="CMDOutput"/>
      </w:pPr>
      <w:r>
        <w:t xml:space="preserve">     via FE80::2:2, GigabitEthernet0/0/0</w:t>
      </w:r>
    </w:p>
    <w:p w14:paraId="7AB11D92" w14:textId="77777777" w:rsidR="00AB069C" w:rsidRDefault="00AB069C" w:rsidP="000520C9">
      <w:pPr>
        <w:pStyle w:val="CMDOutput"/>
      </w:pPr>
      <w:r>
        <w:t>B   2001:DB</w:t>
      </w:r>
      <w:proofErr w:type="gramStart"/>
      <w:r>
        <w:t>8:ACAD</w:t>
      </w:r>
      <w:proofErr w:type="gramEnd"/>
      <w:r>
        <w:t>:2001::/64 [20/0]</w:t>
      </w:r>
    </w:p>
    <w:p w14:paraId="77C8636B" w14:textId="77777777" w:rsidR="00AB069C" w:rsidRDefault="00AB069C" w:rsidP="000520C9">
      <w:pPr>
        <w:pStyle w:val="CMDOutput"/>
      </w:pPr>
      <w:r>
        <w:t xml:space="preserve">     via FE80::2:2, GigabitEthernet0/0/0</w:t>
      </w:r>
    </w:p>
    <w:p w14:paraId="5D9B09F6" w14:textId="77777777" w:rsidR="00AB069C" w:rsidRDefault="000520C9" w:rsidP="000520C9">
      <w:pPr>
        <w:pStyle w:val="Heading4"/>
      </w:pPr>
      <w:r>
        <w:t>Question:</w:t>
      </w:r>
    </w:p>
    <w:p w14:paraId="1FDA1995" w14:textId="77777777" w:rsidR="00AB069C" w:rsidRPr="00E31600" w:rsidRDefault="00AB069C" w:rsidP="00FC5C61">
      <w:pPr>
        <w:pStyle w:val="BodyTextL50"/>
        <w:spacing w:before="0"/>
      </w:pPr>
      <w:r>
        <w:t>If R1's 2001:db</w:t>
      </w:r>
      <w:proofErr w:type="gramStart"/>
      <w:r>
        <w:t>8:acad</w:t>
      </w:r>
      <w:proofErr w:type="gramEnd"/>
      <w:r>
        <w:t xml:space="preserve">:1000::/64 network went down, what would be the effect, if any, on the routing tables of R2 and R3? </w:t>
      </w:r>
      <w:r w:rsidR="000520C9">
        <w:t>Explain.</w:t>
      </w:r>
    </w:p>
    <w:p w14:paraId="0D141C3C" w14:textId="77777777" w:rsidR="000520C9" w:rsidRPr="00E31600" w:rsidRDefault="000520C9" w:rsidP="000520C9">
      <w:pPr>
        <w:pStyle w:val="AnswerLineL50"/>
      </w:pPr>
      <w:r>
        <w:t>Type your answers here.</w:t>
      </w:r>
    </w:p>
    <w:p w14:paraId="2B02601F" w14:textId="77777777" w:rsidR="009C21EF" w:rsidRDefault="009C21EF" w:rsidP="009C21EF">
      <w:pPr>
        <w:pStyle w:val="ConfigWindow"/>
      </w:pPr>
      <w:r>
        <w:t>Close configuration window</w:t>
      </w:r>
    </w:p>
    <w:p w14:paraId="152E519E" w14:textId="77777777" w:rsidR="00FC5C61" w:rsidRPr="004C0909" w:rsidRDefault="00FC5C61" w:rsidP="009C21EF">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5C61" w14:paraId="008A55FD" w14:textId="77777777" w:rsidTr="002973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2CFDD166" w14:textId="77777777" w:rsidR="00FC5C61" w:rsidRPr="00763D8B" w:rsidRDefault="00FC5C61" w:rsidP="0029738F">
            <w:pPr>
              <w:pStyle w:val="TableHeading"/>
            </w:pPr>
            <w:r w:rsidRPr="00763D8B">
              <w:t>Router Model</w:t>
            </w:r>
          </w:p>
        </w:tc>
        <w:tc>
          <w:tcPr>
            <w:tcW w:w="2250" w:type="dxa"/>
          </w:tcPr>
          <w:p w14:paraId="2056F5F9" w14:textId="77777777" w:rsidR="00FC5C61" w:rsidRPr="00763D8B" w:rsidRDefault="00FC5C61" w:rsidP="0029738F">
            <w:pPr>
              <w:pStyle w:val="TableHeading"/>
            </w:pPr>
            <w:r w:rsidRPr="00763D8B">
              <w:t>Ethernet Interface #1</w:t>
            </w:r>
          </w:p>
        </w:tc>
        <w:tc>
          <w:tcPr>
            <w:tcW w:w="2250" w:type="dxa"/>
          </w:tcPr>
          <w:p w14:paraId="4327029C" w14:textId="77777777" w:rsidR="00FC5C61" w:rsidRPr="00763D8B" w:rsidRDefault="00FC5C61" w:rsidP="0029738F">
            <w:pPr>
              <w:pStyle w:val="TableHeading"/>
            </w:pPr>
            <w:r w:rsidRPr="00763D8B">
              <w:t>Ethernet Interface #2</w:t>
            </w:r>
          </w:p>
        </w:tc>
        <w:tc>
          <w:tcPr>
            <w:tcW w:w="2070" w:type="dxa"/>
          </w:tcPr>
          <w:p w14:paraId="4A9BFA81" w14:textId="77777777" w:rsidR="00FC5C61" w:rsidRPr="00763D8B" w:rsidRDefault="00FC5C61" w:rsidP="0029738F">
            <w:pPr>
              <w:pStyle w:val="TableHeading"/>
            </w:pPr>
            <w:r w:rsidRPr="00763D8B">
              <w:t>Serial Interface #1</w:t>
            </w:r>
          </w:p>
        </w:tc>
        <w:tc>
          <w:tcPr>
            <w:tcW w:w="2160" w:type="dxa"/>
          </w:tcPr>
          <w:p w14:paraId="5CE60CEA" w14:textId="77777777" w:rsidR="00FC5C61" w:rsidRPr="00763D8B" w:rsidRDefault="00FC5C61" w:rsidP="0029738F">
            <w:pPr>
              <w:pStyle w:val="TableHeading"/>
            </w:pPr>
            <w:r w:rsidRPr="00763D8B">
              <w:t>Serial Interface #2</w:t>
            </w:r>
          </w:p>
        </w:tc>
      </w:tr>
      <w:tr w:rsidR="00FC5C61" w14:paraId="52E33B8D" w14:textId="77777777" w:rsidTr="0029738F">
        <w:tc>
          <w:tcPr>
            <w:tcW w:w="1530" w:type="dxa"/>
          </w:tcPr>
          <w:p w14:paraId="56116A61" w14:textId="77777777" w:rsidR="00FC5C61" w:rsidRPr="009453F7" w:rsidRDefault="00FC5C61" w:rsidP="0029738F">
            <w:pPr>
              <w:pStyle w:val="TableText"/>
            </w:pPr>
            <w:r w:rsidRPr="009453F7">
              <w:t>1800</w:t>
            </w:r>
          </w:p>
        </w:tc>
        <w:tc>
          <w:tcPr>
            <w:tcW w:w="2250" w:type="dxa"/>
          </w:tcPr>
          <w:p w14:paraId="752AF02A" w14:textId="77777777" w:rsidR="00FC5C61" w:rsidRPr="009453F7" w:rsidRDefault="00FC5C61" w:rsidP="0029738F">
            <w:pPr>
              <w:pStyle w:val="TableText"/>
            </w:pPr>
            <w:r w:rsidRPr="009453F7">
              <w:t>Fast Ethernet 0/0 (F0/0)</w:t>
            </w:r>
          </w:p>
        </w:tc>
        <w:tc>
          <w:tcPr>
            <w:tcW w:w="2250" w:type="dxa"/>
          </w:tcPr>
          <w:p w14:paraId="0B4C7A44" w14:textId="77777777" w:rsidR="00FC5C61" w:rsidRPr="009453F7" w:rsidRDefault="00FC5C61" w:rsidP="0029738F">
            <w:pPr>
              <w:pStyle w:val="TableText"/>
            </w:pPr>
            <w:r w:rsidRPr="009453F7">
              <w:t>Fast Ethernet 0/1 (F0/1)</w:t>
            </w:r>
          </w:p>
        </w:tc>
        <w:tc>
          <w:tcPr>
            <w:tcW w:w="2070" w:type="dxa"/>
          </w:tcPr>
          <w:p w14:paraId="0FFB31B0" w14:textId="77777777" w:rsidR="00FC5C61" w:rsidRPr="009453F7" w:rsidRDefault="00FC5C61" w:rsidP="0029738F">
            <w:pPr>
              <w:pStyle w:val="TableText"/>
            </w:pPr>
            <w:r w:rsidRPr="009453F7">
              <w:t>Serial 0/0/0 (S0/0/0)</w:t>
            </w:r>
          </w:p>
        </w:tc>
        <w:tc>
          <w:tcPr>
            <w:tcW w:w="2160" w:type="dxa"/>
          </w:tcPr>
          <w:p w14:paraId="32ADDC25" w14:textId="77777777" w:rsidR="00FC5C61" w:rsidRPr="009453F7" w:rsidRDefault="00FC5C61" w:rsidP="0029738F">
            <w:pPr>
              <w:pStyle w:val="TableText"/>
            </w:pPr>
            <w:r w:rsidRPr="009453F7">
              <w:t>Serial 0/0/1 (S0/0</w:t>
            </w:r>
            <w:r>
              <w:t>/</w:t>
            </w:r>
            <w:r w:rsidRPr="009453F7">
              <w:t>1)</w:t>
            </w:r>
          </w:p>
        </w:tc>
      </w:tr>
      <w:tr w:rsidR="00FC5C61" w14:paraId="26431BB0" w14:textId="77777777" w:rsidTr="0029738F">
        <w:tc>
          <w:tcPr>
            <w:tcW w:w="1530" w:type="dxa"/>
          </w:tcPr>
          <w:p w14:paraId="72706E54" w14:textId="77777777" w:rsidR="00FC5C61" w:rsidRPr="009453F7" w:rsidRDefault="00FC5C61" w:rsidP="0029738F">
            <w:pPr>
              <w:pStyle w:val="TableText"/>
            </w:pPr>
            <w:r w:rsidRPr="009453F7">
              <w:t>1900</w:t>
            </w:r>
          </w:p>
        </w:tc>
        <w:tc>
          <w:tcPr>
            <w:tcW w:w="2250" w:type="dxa"/>
          </w:tcPr>
          <w:p w14:paraId="5E45921C" w14:textId="77777777" w:rsidR="00FC5C61" w:rsidRPr="009453F7" w:rsidRDefault="00FC5C61" w:rsidP="0029738F">
            <w:pPr>
              <w:pStyle w:val="TableText"/>
            </w:pPr>
            <w:r w:rsidRPr="009453F7">
              <w:t>Gigabit Ethernet 0/0 (G0/0)</w:t>
            </w:r>
          </w:p>
        </w:tc>
        <w:tc>
          <w:tcPr>
            <w:tcW w:w="2250" w:type="dxa"/>
          </w:tcPr>
          <w:p w14:paraId="2E033748" w14:textId="77777777" w:rsidR="00FC5C61" w:rsidRPr="009453F7" w:rsidRDefault="00FC5C61" w:rsidP="0029738F">
            <w:pPr>
              <w:pStyle w:val="TableText"/>
            </w:pPr>
            <w:r w:rsidRPr="009453F7">
              <w:t>Gigabit Ethernet 0/1 (G0/1)</w:t>
            </w:r>
          </w:p>
        </w:tc>
        <w:tc>
          <w:tcPr>
            <w:tcW w:w="2070" w:type="dxa"/>
          </w:tcPr>
          <w:p w14:paraId="4C6C8957" w14:textId="77777777" w:rsidR="00FC5C61" w:rsidRPr="009453F7" w:rsidRDefault="00FC5C61" w:rsidP="0029738F">
            <w:pPr>
              <w:pStyle w:val="TableText"/>
            </w:pPr>
            <w:r w:rsidRPr="009453F7">
              <w:t>Serial 0/0/0 (S0/0/0)</w:t>
            </w:r>
          </w:p>
        </w:tc>
        <w:tc>
          <w:tcPr>
            <w:tcW w:w="2160" w:type="dxa"/>
          </w:tcPr>
          <w:p w14:paraId="7ADDB3AE" w14:textId="77777777" w:rsidR="00FC5C61" w:rsidRPr="009453F7" w:rsidRDefault="00FC5C61" w:rsidP="0029738F">
            <w:pPr>
              <w:pStyle w:val="TableText"/>
            </w:pPr>
            <w:r w:rsidRPr="009453F7">
              <w:t>Serial 0/0/1 (S0/0/1)</w:t>
            </w:r>
          </w:p>
        </w:tc>
      </w:tr>
      <w:tr w:rsidR="00FC5C61" w14:paraId="51E7DF5E" w14:textId="77777777" w:rsidTr="0029738F">
        <w:tc>
          <w:tcPr>
            <w:tcW w:w="1530" w:type="dxa"/>
          </w:tcPr>
          <w:p w14:paraId="778A03FA" w14:textId="77777777" w:rsidR="00FC5C61" w:rsidRPr="009453F7" w:rsidRDefault="00FC5C61" w:rsidP="0029738F">
            <w:pPr>
              <w:pStyle w:val="TableText"/>
            </w:pPr>
            <w:r w:rsidRPr="009453F7">
              <w:t>2801</w:t>
            </w:r>
          </w:p>
        </w:tc>
        <w:tc>
          <w:tcPr>
            <w:tcW w:w="2250" w:type="dxa"/>
          </w:tcPr>
          <w:p w14:paraId="04C7943F" w14:textId="77777777" w:rsidR="00FC5C61" w:rsidRPr="009453F7" w:rsidRDefault="00FC5C61" w:rsidP="0029738F">
            <w:pPr>
              <w:pStyle w:val="TableText"/>
            </w:pPr>
            <w:r w:rsidRPr="009453F7">
              <w:t>Fast Ethernet 0/0 (F0/0)</w:t>
            </w:r>
          </w:p>
        </w:tc>
        <w:tc>
          <w:tcPr>
            <w:tcW w:w="2250" w:type="dxa"/>
          </w:tcPr>
          <w:p w14:paraId="778EE344" w14:textId="77777777" w:rsidR="00FC5C61" w:rsidRPr="009453F7" w:rsidRDefault="00FC5C61" w:rsidP="0029738F">
            <w:pPr>
              <w:pStyle w:val="TableText"/>
            </w:pPr>
            <w:r w:rsidRPr="009453F7">
              <w:t>Fast Ethernet 0/1 (F0/1)</w:t>
            </w:r>
          </w:p>
        </w:tc>
        <w:tc>
          <w:tcPr>
            <w:tcW w:w="2070" w:type="dxa"/>
          </w:tcPr>
          <w:p w14:paraId="3FB19240" w14:textId="77777777" w:rsidR="00FC5C61" w:rsidRPr="009453F7" w:rsidRDefault="00FC5C61" w:rsidP="0029738F">
            <w:pPr>
              <w:pStyle w:val="TableText"/>
            </w:pPr>
            <w:r w:rsidRPr="009453F7">
              <w:t>Serial 0/1/0 (S0/1/0)</w:t>
            </w:r>
          </w:p>
        </w:tc>
        <w:tc>
          <w:tcPr>
            <w:tcW w:w="2160" w:type="dxa"/>
          </w:tcPr>
          <w:p w14:paraId="1A44867B" w14:textId="77777777" w:rsidR="00FC5C61" w:rsidRPr="009453F7" w:rsidRDefault="00FC5C61" w:rsidP="0029738F">
            <w:pPr>
              <w:pStyle w:val="TableText"/>
            </w:pPr>
            <w:r w:rsidRPr="009453F7">
              <w:t>Serial 0/1/1 (S0/1/1)</w:t>
            </w:r>
          </w:p>
        </w:tc>
      </w:tr>
      <w:tr w:rsidR="00FC5C61" w14:paraId="6F590BAD" w14:textId="77777777" w:rsidTr="0029738F">
        <w:tc>
          <w:tcPr>
            <w:tcW w:w="1530" w:type="dxa"/>
          </w:tcPr>
          <w:p w14:paraId="47710C50" w14:textId="77777777" w:rsidR="00FC5C61" w:rsidRPr="009453F7" w:rsidRDefault="00FC5C61" w:rsidP="0029738F">
            <w:pPr>
              <w:pStyle w:val="TableText"/>
            </w:pPr>
            <w:r w:rsidRPr="009453F7">
              <w:lastRenderedPageBreak/>
              <w:t>2811</w:t>
            </w:r>
          </w:p>
        </w:tc>
        <w:tc>
          <w:tcPr>
            <w:tcW w:w="2250" w:type="dxa"/>
          </w:tcPr>
          <w:p w14:paraId="56F239DE" w14:textId="77777777" w:rsidR="00FC5C61" w:rsidRPr="009453F7" w:rsidRDefault="00FC5C61" w:rsidP="0029738F">
            <w:pPr>
              <w:pStyle w:val="TableText"/>
            </w:pPr>
            <w:r w:rsidRPr="009453F7">
              <w:t>Fast Ethernet 0/0 (F0/0)</w:t>
            </w:r>
          </w:p>
        </w:tc>
        <w:tc>
          <w:tcPr>
            <w:tcW w:w="2250" w:type="dxa"/>
          </w:tcPr>
          <w:p w14:paraId="25A2ED90" w14:textId="77777777" w:rsidR="00FC5C61" w:rsidRPr="009453F7" w:rsidRDefault="00FC5C61" w:rsidP="0029738F">
            <w:pPr>
              <w:pStyle w:val="TableText"/>
            </w:pPr>
            <w:r w:rsidRPr="009453F7">
              <w:t>Fast Ethernet 0/1 (F0/1)</w:t>
            </w:r>
          </w:p>
        </w:tc>
        <w:tc>
          <w:tcPr>
            <w:tcW w:w="2070" w:type="dxa"/>
          </w:tcPr>
          <w:p w14:paraId="76808713" w14:textId="77777777" w:rsidR="00FC5C61" w:rsidRPr="009453F7" w:rsidRDefault="00FC5C61" w:rsidP="0029738F">
            <w:pPr>
              <w:pStyle w:val="TableText"/>
            </w:pPr>
            <w:r w:rsidRPr="009453F7">
              <w:t>Serial 0/0/0 (S0/0/0)</w:t>
            </w:r>
          </w:p>
        </w:tc>
        <w:tc>
          <w:tcPr>
            <w:tcW w:w="2160" w:type="dxa"/>
          </w:tcPr>
          <w:p w14:paraId="3BCAD4F8" w14:textId="77777777" w:rsidR="00FC5C61" w:rsidRPr="009453F7" w:rsidRDefault="00FC5C61" w:rsidP="0029738F">
            <w:pPr>
              <w:pStyle w:val="TableText"/>
            </w:pPr>
            <w:r w:rsidRPr="009453F7">
              <w:t>Serial 0/0/1 (S0/0/1)</w:t>
            </w:r>
          </w:p>
        </w:tc>
      </w:tr>
      <w:tr w:rsidR="00FC5C61" w14:paraId="7F32662E" w14:textId="77777777" w:rsidTr="0029738F">
        <w:tc>
          <w:tcPr>
            <w:tcW w:w="1530" w:type="dxa"/>
          </w:tcPr>
          <w:p w14:paraId="4621E708" w14:textId="77777777" w:rsidR="00FC5C61" w:rsidRPr="009453F7" w:rsidRDefault="00FC5C61" w:rsidP="0029738F">
            <w:pPr>
              <w:pStyle w:val="TableText"/>
            </w:pPr>
            <w:r w:rsidRPr="009453F7">
              <w:t>2900</w:t>
            </w:r>
          </w:p>
        </w:tc>
        <w:tc>
          <w:tcPr>
            <w:tcW w:w="2250" w:type="dxa"/>
          </w:tcPr>
          <w:p w14:paraId="1DA8E910" w14:textId="77777777" w:rsidR="00FC5C61" w:rsidRPr="009453F7" w:rsidRDefault="00FC5C61" w:rsidP="0029738F">
            <w:pPr>
              <w:pStyle w:val="TableText"/>
            </w:pPr>
            <w:r w:rsidRPr="009453F7">
              <w:t>Gigabit Ethernet 0/0 (G0/0)</w:t>
            </w:r>
          </w:p>
        </w:tc>
        <w:tc>
          <w:tcPr>
            <w:tcW w:w="2250" w:type="dxa"/>
          </w:tcPr>
          <w:p w14:paraId="7401C567" w14:textId="77777777" w:rsidR="00FC5C61" w:rsidRPr="009453F7" w:rsidRDefault="00FC5C61" w:rsidP="0029738F">
            <w:pPr>
              <w:pStyle w:val="TableText"/>
            </w:pPr>
            <w:r w:rsidRPr="009453F7">
              <w:t>Gigabit Ethernet 0/1 (G0/1)</w:t>
            </w:r>
          </w:p>
        </w:tc>
        <w:tc>
          <w:tcPr>
            <w:tcW w:w="2070" w:type="dxa"/>
          </w:tcPr>
          <w:p w14:paraId="02FF0246" w14:textId="77777777" w:rsidR="00FC5C61" w:rsidRPr="009453F7" w:rsidRDefault="00FC5C61" w:rsidP="0029738F">
            <w:pPr>
              <w:pStyle w:val="TableText"/>
            </w:pPr>
            <w:r w:rsidRPr="009453F7">
              <w:t>Serial 0/0/0 (S0/0/0)</w:t>
            </w:r>
          </w:p>
        </w:tc>
        <w:tc>
          <w:tcPr>
            <w:tcW w:w="2160" w:type="dxa"/>
          </w:tcPr>
          <w:p w14:paraId="0C06E2AB" w14:textId="77777777" w:rsidR="00FC5C61" w:rsidRPr="009453F7" w:rsidRDefault="00FC5C61" w:rsidP="0029738F">
            <w:pPr>
              <w:pStyle w:val="TableText"/>
            </w:pPr>
            <w:r w:rsidRPr="009453F7">
              <w:t>Serial 0/0/1 (S0/0/1)</w:t>
            </w:r>
          </w:p>
        </w:tc>
      </w:tr>
      <w:tr w:rsidR="00FC5C61" w14:paraId="689D8EC8" w14:textId="77777777" w:rsidTr="0029738F">
        <w:tc>
          <w:tcPr>
            <w:tcW w:w="1530" w:type="dxa"/>
          </w:tcPr>
          <w:p w14:paraId="4B86DC0D" w14:textId="77777777" w:rsidR="00FC5C61" w:rsidRPr="009453F7" w:rsidRDefault="00FC5C61" w:rsidP="0029738F">
            <w:pPr>
              <w:pStyle w:val="TableText"/>
            </w:pPr>
            <w:r>
              <w:t>4221</w:t>
            </w:r>
          </w:p>
        </w:tc>
        <w:tc>
          <w:tcPr>
            <w:tcW w:w="2250" w:type="dxa"/>
          </w:tcPr>
          <w:p w14:paraId="0FB4B844" w14:textId="77777777" w:rsidR="00FC5C61" w:rsidRPr="009453F7" w:rsidRDefault="00FC5C61" w:rsidP="0029738F">
            <w:pPr>
              <w:pStyle w:val="TableText"/>
            </w:pPr>
            <w:r w:rsidRPr="009453F7">
              <w:t>Gigabit Ethernet 0/0</w:t>
            </w:r>
            <w:r>
              <w:t>/0</w:t>
            </w:r>
            <w:r w:rsidRPr="009453F7">
              <w:t xml:space="preserve"> (G0/0</w:t>
            </w:r>
            <w:r>
              <w:t>/0</w:t>
            </w:r>
            <w:r w:rsidRPr="009453F7">
              <w:t>)</w:t>
            </w:r>
          </w:p>
        </w:tc>
        <w:tc>
          <w:tcPr>
            <w:tcW w:w="2250" w:type="dxa"/>
          </w:tcPr>
          <w:p w14:paraId="230DBE81" w14:textId="77777777" w:rsidR="00FC5C61" w:rsidRPr="009453F7" w:rsidRDefault="00FC5C61" w:rsidP="0029738F">
            <w:pPr>
              <w:pStyle w:val="TableText"/>
            </w:pPr>
            <w:r w:rsidRPr="009453F7">
              <w:t>Gigabit Ethernet 0/0</w:t>
            </w:r>
            <w:r>
              <w:t>/1</w:t>
            </w:r>
            <w:r w:rsidRPr="009453F7">
              <w:t xml:space="preserve"> (G0/0</w:t>
            </w:r>
            <w:r>
              <w:t>/1</w:t>
            </w:r>
            <w:r w:rsidRPr="009453F7">
              <w:t>)</w:t>
            </w:r>
          </w:p>
        </w:tc>
        <w:tc>
          <w:tcPr>
            <w:tcW w:w="2070" w:type="dxa"/>
          </w:tcPr>
          <w:p w14:paraId="61521E5F" w14:textId="77777777" w:rsidR="00FC5C61" w:rsidRPr="009453F7" w:rsidRDefault="00FC5C61" w:rsidP="0029738F">
            <w:pPr>
              <w:pStyle w:val="TableText"/>
            </w:pPr>
            <w:r>
              <w:t>Serial 0/1/0 (S0/1</w:t>
            </w:r>
            <w:r w:rsidRPr="009453F7">
              <w:t>/0)</w:t>
            </w:r>
          </w:p>
        </w:tc>
        <w:tc>
          <w:tcPr>
            <w:tcW w:w="2160" w:type="dxa"/>
          </w:tcPr>
          <w:p w14:paraId="2664159A" w14:textId="77777777" w:rsidR="00FC5C61" w:rsidRPr="009453F7" w:rsidRDefault="00FC5C61" w:rsidP="0029738F">
            <w:pPr>
              <w:pStyle w:val="TableText"/>
            </w:pPr>
            <w:r>
              <w:t>Serial 0/1/1</w:t>
            </w:r>
            <w:r w:rsidRPr="009453F7">
              <w:t xml:space="preserve"> (S0/</w:t>
            </w:r>
            <w:r>
              <w:t>1/1</w:t>
            </w:r>
            <w:r w:rsidRPr="009453F7">
              <w:t>)</w:t>
            </w:r>
          </w:p>
        </w:tc>
      </w:tr>
      <w:tr w:rsidR="00FC5C61" w14:paraId="44F29A14" w14:textId="77777777" w:rsidTr="0029738F">
        <w:tc>
          <w:tcPr>
            <w:tcW w:w="1530" w:type="dxa"/>
          </w:tcPr>
          <w:p w14:paraId="7F7B86B0" w14:textId="77777777" w:rsidR="00FC5C61" w:rsidRDefault="00FC5C61" w:rsidP="0029738F">
            <w:pPr>
              <w:pStyle w:val="TableText"/>
            </w:pPr>
            <w:r>
              <w:t>4300</w:t>
            </w:r>
          </w:p>
        </w:tc>
        <w:tc>
          <w:tcPr>
            <w:tcW w:w="2250" w:type="dxa"/>
          </w:tcPr>
          <w:p w14:paraId="40EB0DB1" w14:textId="77777777" w:rsidR="00FC5C61" w:rsidRPr="009453F7" w:rsidRDefault="00FC5C61" w:rsidP="0029738F">
            <w:pPr>
              <w:pStyle w:val="TableText"/>
            </w:pPr>
            <w:r w:rsidRPr="009453F7">
              <w:t>Gigabit Ethernet 0/0</w:t>
            </w:r>
            <w:r>
              <w:t>/0</w:t>
            </w:r>
            <w:r w:rsidRPr="009453F7">
              <w:t xml:space="preserve"> (G0/0</w:t>
            </w:r>
            <w:r>
              <w:t>/0</w:t>
            </w:r>
            <w:r w:rsidRPr="009453F7">
              <w:t>)</w:t>
            </w:r>
          </w:p>
        </w:tc>
        <w:tc>
          <w:tcPr>
            <w:tcW w:w="2250" w:type="dxa"/>
          </w:tcPr>
          <w:p w14:paraId="14790D9B" w14:textId="77777777" w:rsidR="00FC5C61" w:rsidRPr="009453F7" w:rsidRDefault="00FC5C61" w:rsidP="0029738F">
            <w:pPr>
              <w:pStyle w:val="TableText"/>
            </w:pPr>
            <w:r w:rsidRPr="009453F7">
              <w:t>Gigabit Ethernet 0/0</w:t>
            </w:r>
            <w:r>
              <w:t>/1</w:t>
            </w:r>
            <w:r w:rsidRPr="009453F7">
              <w:t xml:space="preserve"> (G0/0</w:t>
            </w:r>
            <w:r>
              <w:t>/1</w:t>
            </w:r>
            <w:r w:rsidRPr="009453F7">
              <w:t>)</w:t>
            </w:r>
          </w:p>
        </w:tc>
        <w:tc>
          <w:tcPr>
            <w:tcW w:w="2070" w:type="dxa"/>
          </w:tcPr>
          <w:p w14:paraId="030B9FAC" w14:textId="77777777" w:rsidR="00FC5C61" w:rsidRDefault="00FC5C61" w:rsidP="0029738F">
            <w:pPr>
              <w:pStyle w:val="TableText"/>
            </w:pPr>
            <w:r>
              <w:t>Serial 0/1/0 (S0/1</w:t>
            </w:r>
            <w:r w:rsidRPr="009453F7">
              <w:t>/0)</w:t>
            </w:r>
          </w:p>
        </w:tc>
        <w:tc>
          <w:tcPr>
            <w:tcW w:w="2160" w:type="dxa"/>
          </w:tcPr>
          <w:p w14:paraId="6FF92AFA" w14:textId="77777777" w:rsidR="00FC5C61" w:rsidRDefault="00FC5C61" w:rsidP="0029738F">
            <w:pPr>
              <w:pStyle w:val="TableText"/>
            </w:pPr>
            <w:r>
              <w:t>Serial 0/1/1</w:t>
            </w:r>
            <w:r w:rsidRPr="009453F7">
              <w:t xml:space="preserve"> (S0/</w:t>
            </w:r>
            <w:r>
              <w:t>1/1</w:t>
            </w:r>
            <w:r w:rsidRPr="009453F7">
              <w:t>)</w:t>
            </w:r>
          </w:p>
        </w:tc>
      </w:tr>
    </w:tbl>
    <w:p w14:paraId="2A0DD958" w14:textId="77777777" w:rsidR="00FC5C61" w:rsidRPr="00603503" w:rsidRDefault="00FC5C61" w:rsidP="00FC5C61">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057C3E8" w14:textId="77777777" w:rsidR="000520C9" w:rsidRPr="00FC5C61" w:rsidRDefault="00FC5C61" w:rsidP="00FC5C61">
      <w:pPr>
        <w:pStyle w:val="ConfigWindow"/>
      </w:pPr>
      <w:r w:rsidRPr="00FC5C61">
        <w:t>End of document</w:t>
      </w:r>
      <w:bookmarkStart w:id="2" w:name="_GoBack"/>
      <w:bookmarkEnd w:id="2"/>
    </w:p>
    <w:sectPr w:rsidR="000520C9" w:rsidRPr="00FC5C61" w:rsidSect="00AB069C">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59A84" w14:textId="77777777" w:rsidR="006E6897" w:rsidRDefault="006E6897" w:rsidP="00710659">
      <w:pPr>
        <w:spacing w:after="0" w:line="240" w:lineRule="auto"/>
      </w:pPr>
      <w:r>
        <w:separator/>
      </w:r>
    </w:p>
    <w:p w14:paraId="41B594D7" w14:textId="77777777" w:rsidR="006E6897" w:rsidRDefault="006E6897"/>
  </w:endnote>
  <w:endnote w:type="continuationSeparator" w:id="0">
    <w:p w14:paraId="3ED140BB" w14:textId="77777777" w:rsidR="006E6897" w:rsidRDefault="006E6897" w:rsidP="00710659">
      <w:pPr>
        <w:spacing w:after="0" w:line="240" w:lineRule="auto"/>
      </w:pPr>
      <w:r>
        <w:continuationSeparator/>
      </w:r>
    </w:p>
    <w:p w14:paraId="7CAD197A" w14:textId="77777777" w:rsidR="006E6897" w:rsidRDefault="006E68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2CCC0" w14:textId="78D89C02" w:rsidR="00230FF8" w:rsidRPr="00882B63" w:rsidRDefault="00230FF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559C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E52D5" w14:textId="053C7440" w:rsidR="00230FF8" w:rsidRPr="00882B63" w:rsidRDefault="00230FF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D559C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6FBE3" w14:textId="77777777" w:rsidR="006E6897" w:rsidRDefault="006E6897" w:rsidP="00710659">
      <w:pPr>
        <w:spacing w:after="0" w:line="240" w:lineRule="auto"/>
      </w:pPr>
      <w:r>
        <w:separator/>
      </w:r>
    </w:p>
    <w:p w14:paraId="0749F901" w14:textId="77777777" w:rsidR="006E6897" w:rsidRDefault="006E6897"/>
  </w:footnote>
  <w:footnote w:type="continuationSeparator" w:id="0">
    <w:p w14:paraId="71737CBE" w14:textId="77777777" w:rsidR="006E6897" w:rsidRDefault="006E6897" w:rsidP="00710659">
      <w:pPr>
        <w:spacing w:after="0" w:line="240" w:lineRule="auto"/>
      </w:pPr>
      <w:r>
        <w:continuationSeparator/>
      </w:r>
    </w:p>
    <w:p w14:paraId="7685872C" w14:textId="77777777" w:rsidR="006E6897" w:rsidRDefault="006E68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71961EF25104854BDEB57A6AC618669"/>
      </w:placeholder>
      <w:dataBinding w:prefixMappings="xmlns:ns0='http://purl.org/dc/elements/1.1/' xmlns:ns1='http://schemas.openxmlformats.org/package/2006/metadata/core-properties' " w:xpath="/ns1:coreProperties[1]/ns0:title[1]" w:storeItemID="{6C3C8BC8-F283-45AE-878A-BAB7291924A1}"/>
      <w:text/>
    </w:sdtPr>
    <w:sdtEndPr/>
    <w:sdtContent>
      <w:p w14:paraId="0C0A0AD8" w14:textId="77777777" w:rsidR="00230FF8" w:rsidRDefault="00230FF8" w:rsidP="008402F2">
        <w:pPr>
          <w:pStyle w:val="PageHead"/>
        </w:pPr>
        <w:r>
          <w:t>Lab - Implement MP-BGP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185ED" w14:textId="77777777" w:rsidR="00230FF8" w:rsidRDefault="00230FF8" w:rsidP="006C3FCF">
    <w:pPr>
      <w:ind w:left="-288"/>
    </w:pPr>
    <w:r>
      <w:rPr>
        <w:noProof/>
      </w:rPr>
      <w:drawing>
        <wp:inline distT="0" distB="0" distL="0" distR="0" wp14:anchorId="599AD9F4" wp14:editId="24A84E6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9B2FAF"/>
    <w:multiLevelType w:val="hybridMultilevel"/>
    <w:tmpl w:val="A89296EC"/>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6"/>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5"/>
  </w:num>
  <w:num w:numId="19">
    <w:abstractNumId w:val="9"/>
  </w:num>
  <w:num w:numId="20">
    <w:abstractNumId w:val="11"/>
  </w:num>
  <w:num w:numId="21">
    <w:abstractNumId w:val="2"/>
  </w:num>
  <w:num w:numId="22">
    <w:abstractNumId w:val="8"/>
  </w:num>
  <w:num w:numId="23">
    <w:abstractNumId w:val="14"/>
  </w:num>
  <w:num w:numId="24">
    <w:abstractNumId w:val="7"/>
  </w:num>
  <w:num w:numId="25">
    <w:abstractNumId w:val="12"/>
  </w:num>
  <w:num w:numId="26">
    <w:abstractNumId w:val="1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7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0C9"/>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EDF"/>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7D"/>
    <w:rsid w:val="001F643A"/>
    <w:rsid w:val="001F7DD8"/>
    <w:rsid w:val="00201928"/>
    <w:rsid w:val="00203E26"/>
    <w:rsid w:val="0020449C"/>
    <w:rsid w:val="002113B8"/>
    <w:rsid w:val="00212251"/>
    <w:rsid w:val="00215665"/>
    <w:rsid w:val="002163BB"/>
    <w:rsid w:val="0021792C"/>
    <w:rsid w:val="00220909"/>
    <w:rsid w:val="002240AB"/>
    <w:rsid w:val="00225E37"/>
    <w:rsid w:val="00230FF8"/>
    <w:rsid w:val="00231DCA"/>
    <w:rsid w:val="00235792"/>
    <w:rsid w:val="00242E3A"/>
    <w:rsid w:val="00246492"/>
    <w:rsid w:val="002506CF"/>
    <w:rsid w:val="0025107F"/>
    <w:rsid w:val="00260CD4"/>
    <w:rsid w:val="002639D8"/>
    <w:rsid w:val="00265F77"/>
    <w:rsid w:val="00266C83"/>
    <w:rsid w:val="00270FCC"/>
    <w:rsid w:val="00272D37"/>
    <w:rsid w:val="002768DC"/>
    <w:rsid w:val="00291AD1"/>
    <w:rsid w:val="00294C8F"/>
    <w:rsid w:val="002A0B2E"/>
    <w:rsid w:val="002A0DC1"/>
    <w:rsid w:val="002A6C56"/>
    <w:rsid w:val="002B2EC0"/>
    <w:rsid w:val="002C04C4"/>
    <w:rsid w:val="002C090C"/>
    <w:rsid w:val="002C1243"/>
    <w:rsid w:val="002C1815"/>
    <w:rsid w:val="002C475E"/>
    <w:rsid w:val="002C6AD6"/>
    <w:rsid w:val="002D6C2A"/>
    <w:rsid w:val="002D7A86"/>
    <w:rsid w:val="002F1BDD"/>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25C1"/>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1F70"/>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897"/>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87E"/>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95E"/>
    <w:rsid w:val="0098155C"/>
    <w:rsid w:val="00981CCA"/>
    <w:rsid w:val="00983B77"/>
    <w:rsid w:val="00991EAE"/>
    <w:rsid w:val="00996053"/>
    <w:rsid w:val="00997E71"/>
    <w:rsid w:val="009A0B2F"/>
    <w:rsid w:val="009A1CF4"/>
    <w:rsid w:val="009A37D7"/>
    <w:rsid w:val="009A4E17"/>
    <w:rsid w:val="009A6955"/>
    <w:rsid w:val="009B0697"/>
    <w:rsid w:val="009B341C"/>
    <w:rsid w:val="009B5747"/>
    <w:rsid w:val="009C0B81"/>
    <w:rsid w:val="009C21EF"/>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69C"/>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0C8"/>
    <w:rsid w:val="00BB73FF"/>
    <w:rsid w:val="00BB7688"/>
    <w:rsid w:val="00BC7423"/>
    <w:rsid w:val="00BC7CAC"/>
    <w:rsid w:val="00BD1A35"/>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9CC"/>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928"/>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95A"/>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6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299E"/>
  <w15:docId w15:val="{6B737853-5EC0-49F6-AE0D-5900AA6E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F137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F137D"/>
    <w:rPr>
      <w:b/>
      <w:i/>
      <w:color w:val="FFFFFF" w:themeColor="background1"/>
      <w:sz w:val="6"/>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F137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B069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F137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link w:val="LabTitleChar"/>
    <w:qFormat/>
    <w:rsid w:val="00AB069C"/>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AB069C"/>
    <w:pPr>
      <w:numPr>
        <w:numId w:val="10"/>
      </w:numPr>
    </w:pPr>
  </w:style>
  <w:style w:type="paragraph" w:styleId="ListParagraph">
    <w:name w:val="List Paragraph"/>
    <w:basedOn w:val="Normal"/>
    <w:uiPriority w:val="34"/>
    <w:unhideWhenUsed/>
    <w:qFormat/>
    <w:rsid w:val="00AB069C"/>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AB069C"/>
    <w:rPr>
      <w:sz w:val="22"/>
      <w:szCs w:val="22"/>
    </w:rPr>
  </w:style>
  <w:style w:type="character" w:customStyle="1" w:styleId="LabTitleChar">
    <w:name w:val="Lab Title Char"/>
    <w:link w:val="LabTitle"/>
    <w:rsid w:val="00AB069C"/>
    <w:rPr>
      <w:rFonts w:ascii="Times New Roman" w:eastAsia="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1961EF25104854BDEB57A6AC618669"/>
        <w:category>
          <w:name w:val="General"/>
          <w:gallery w:val="placeholder"/>
        </w:category>
        <w:types>
          <w:type w:val="bbPlcHdr"/>
        </w:types>
        <w:behaviors>
          <w:behavior w:val="content"/>
        </w:behaviors>
        <w:guid w:val="{B4A5CC0A-C47B-42FB-8A3C-2F0224DAE18C}"/>
      </w:docPartPr>
      <w:docPartBody>
        <w:p w:rsidR="008C42D5" w:rsidRDefault="00E86364">
          <w:pPr>
            <w:pStyle w:val="E71961EF25104854BDEB57A6AC6186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64"/>
    <w:rsid w:val="008C42D5"/>
    <w:rsid w:val="00B76DD6"/>
    <w:rsid w:val="00E8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1961EF25104854BDEB57A6AC618669">
    <w:name w:val="E71961EF25104854BDEB57A6AC618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DA0F1A-2466-471F-B2A5-AE8A59D4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Lab - Implement MP-BGP</vt:lpstr>
    </vt:vector>
  </TitlesOfParts>
  <Company>Cisco Systems, Inc.</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MP-BGP</dc:title>
  <dc:creator>SP</dc:creator>
  <dc:description>2020</dc:description>
  <cp:lastModifiedBy>DH</cp:lastModifiedBy>
  <cp:revision>2</cp:revision>
  <cp:lastPrinted>2020-02-12T18:43:00Z</cp:lastPrinted>
  <dcterms:created xsi:type="dcterms:W3CDTF">2020-03-03T22:11:00Z</dcterms:created>
  <dcterms:modified xsi:type="dcterms:W3CDTF">2020-03-03T22:11:00Z</dcterms:modified>
</cp:coreProperties>
</file>