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83A0" w14:textId="15DE4E00" w:rsidR="004D36D7" w:rsidRPr="00FD4A68" w:rsidRDefault="00A75C9B" w:rsidP="00B47940">
      <w:pPr>
        <w:pStyle w:val="Title"/>
        <w:rPr>
          <w:rStyle w:val="LabTitleInstVersred"/>
          <w:b/>
          <w:color w:val="auto"/>
        </w:rPr>
      </w:pPr>
      <w:sdt>
        <w:sdtPr>
          <w:rPr>
            <w:b w:val="0"/>
            <w:color w:val="EE0000"/>
          </w:rPr>
          <w:alias w:val="Title"/>
          <w:tag w:val=""/>
          <w:id w:val="-487021785"/>
          <w:placeholder>
            <w:docPart w:val="8FF3458C19ED4972BA24B210272FCB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51B44" w:rsidRPr="00551B44">
            <w:t>Lab - Configure Route Redistribution Within the Same Interior Gateway Protocol</w:t>
          </w:r>
        </w:sdtContent>
      </w:sdt>
    </w:p>
    <w:p w14:paraId="3FE363B4" w14:textId="77777777" w:rsidR="00D778DF" w:rsidRPr="00E70096" w:rsidRDefault="00D778DF" w:rsidP="00D452F4">
      <w:pPr>
        <w:pStyle w:val="Heading1"/>
      </w:pPr>
      <w:r w:rsidRPr="00E70096">
        <w:t>Topology</w:t>
      </w:r>
    </w:p>
    <w:p w14:paraId="1174D852" w14:textId="77777777" w:rsidR="00D778DF" w:rsidRDefault="00C17DDB" w:rsidP="00D778DF">
      <w:pPr>
        <w:pStyle w:val="Visual"/>
      </w:pPr>
      <w:r>
        <w:rPr>
          <w:noProof/>
        </w:rPr>
        <w:drawing>
          <wp:inline distT="0" distB="0" distL="0" distR="0" wp14:anchorId="5A1300EC" wp14:editId="785F33E9">
            <wp:extent cx="6085840" cy="3685369"/>
            <wp:effectExtent l="0" t="0" r="0" b="0"/>
            <wp:docPr id="3" name="Picture 3" descr="This topology has 3 routers and 2 switches. D1 g1/0/11 is connected to R1 G0/0/1. R1 G0/0/0 is connected to R2 G0/0/0. R2 g0/0/1 is connected to R3 G0/0/0. R3 g0/0/1 is connected to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8645" cy="3693123"/>
                    </a:xfrm>
                    <a:prstGeom prst="rect">
                      <a:avLst/>
                    </a:prstGeom>
                  </pic:spPr>
                </pic:pic>
              </a:graphicData>
            </a:graphic>
          </wp:inline>
        </w:drawing>
      </w:r>
    </w:p>
    <w:p w14:paraId="4A9B72CB" w14:textId="77777777" w:rsidR="00D778DF" w:rsidRPr="00E70096" w:rsidRDefault="00D778DF" w:rsidP="00D452F4">
      <w:pPr>
        <w:pStyle w:val="Heading1"/>
      </w:pPr>
      <w:r w:rsidRPr="00E70096">
        <w:t>Addressing Table</w:t>
      </w:r>
    </w:p>
    <w:tbl>
      <w:tblPr>
        <w:tblW w:w="100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788"/>
        <w:gridCol w:w="2340"/>
        <w:gridCol w:w="2520"/>
        <w:gridCol w:w="2430"/>
      </w:tblGrid>
      <w:tr w:rsidR="00D778DF" w14:paraId="3C6ED50C" w14:textId="77777777" w:rsidTr="00C057E5">
        <w:trPr>
          <w:cantSplit/>
          <w:tblHeader/>
          <w:jc w:val="center"/>
        </w:trPr>
        <w:tc>
          <w:tcPr>
            <w:tcW w:w="27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8FA7A4" w14:textId="77777777" w:rsidR="00D778DF" w:rsidRPr="009763A3" w:rsidRDefault="00E70096" w:rsidP="009763A3">
            <w:pPr>
              <w:pStyle w:val="TableHeading"/>
            </w:pPr>
            <w:r w:rsidRPr="009763A3">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1F2CDF" w14:textId="77777777" w:rsidR="00D778DF" w:rsidRPr="009763A3" w:rsidRDefault="00D778DF" w:rsidP="009763A3">
            <w:pPr>
              <w:pStyle w:val="TableHeading"/>
            </w:pPr>
            <w:r w:rsidRPr="009763A3">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094F3D" w14:textId="77777777" w:rsidR="00D778DF" w:rsidRPr="009763A3" w:rsidRDefault="00D778DF" w:rsidP="009763A3">
            <w:pPr>
              <w:pStyle w:val="TableHeading"/>
            </w:pPr>
            <w:r w:rsidRPr="009763A3">
              <w:t>IP Address</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31A409" w14:textId="77777777" w:rsidR="00D778DF" w:rsidRPr="009763A3" w:rsidRDefault="00D778DF">
            <w:pPr>
              <w:pStyle w:val="TableHeading"/>
            </w:pPr>
            <w:r w:rsidRPr="009763A3">
              <w:t>Subnet Mask</w:t>
            </w:r>
          </w:p>
        </w:tc>
      </w:tr>
      <w:tr w:rsidR="00D778DF" w14:paraId="38E9EED2" w14:textId="77777777" w:rsidTr="00C057E5">
        <w:trPr>
          <w:cantSplit/>
          <w:jc w:val="center"/>
        </w:trPr>
        <w:tc>
          <w:tcPr>
            <w:tcW w:w="2788" w:type="dxa"/>
            <w:tcBorders>
              <w:bottom w:val="nil"/>
            </w:tcBorders>
            <w:vAlign w:val="bottom"/>
          </w:tcPr>
          <w:p w14:paraId="02EFF6CB" w14:textId="77777777" w:rsidR="00D778DF" w:rsidRPr="008B68E7" w:rsidRDefault="007D6504" w:rsidP="008B68E7">
            <w:pPr>
              <w:pStyle w:val="TableText"/>
            </w:pPr>
            <w:r>
              <w:t>R1</w:t>
            </w:r>
          </w:p>
        </w:tc>
        <w:tc>
          <w:tcPr>
            <w:tcW w:w="2340" w:type="dxa"/>
            <w:vAlign w:val="bottom"/>
          </w:tcPr>
          <w:p w14:paraId="4ADB7D85" w14:textId="77777777" w:rsidR="00D778DF" w:rsidRPr="008B68E7" w:rsidRDefault="007D6504" w:rsidP="008B68E7">
            <w:pPr>
              <w:pStyle w:val="TableText"/>
            </w:pPr>
            <w:r>
              <w:t>G0/0/0</w:t>
            </w:r>
          </w:p>
        </w:tc>
        <w:tc>
          <w:tcPr>
            <w:tcW w:w="2520" w:type="dxa"/>
            <w:vAlign w:val="bottom"/>
          </w:tcPr>
          <w:p w14:paraId="616B44DD" w14:textId="77777777" w:rsidR="00D778DF" w:rsidRPr="008B68E7" w:rsidRDefault="007D6504" w:rsidP="008B68E7">
            <w:pPr>
              <w:pStyle w:val="TableText"/>
            </w:pPr>
            <w:r>
              <w:t>10.1.12.1</w:t>
            </w:r>
          </w:p>
        </w:tc>
        <w:tc>
          <w:tcPr>
            <w:tcW w:w="2430" w:type="dxa"/>
            <w:vAlign w:val="bottom"/>
          </w:tcPr>
          <w:p w14:paraId="6B3DB231" w14:textId="77777777" w:rsidR="00D778DF" w:rsidRPr="008B68E7" w:rsidRDefault="00D778DF" w:rsidP="008B68E7">
            <w:pPr>
              <w:pStyle w:val="TableText"/>
            </w:pPr>
            <w:r w:rsidRPr="008B68E7">
              <w:t>255.255.255.0</w:t>
            </w:r>
          </w:p>
        </w:tc>
      </w:tr>
      <w:tr w:rsidR="00D778DF" w14:paraId="273D896A" w14:textId="77777777" w:rsidTr="00C057E5">
        <w:trPr>
          <w:cantSplit/>
          <w:jc w:val="center"/>
        </w:trPr>
        <w:tc>
          <w:tcPr>
            <w:tcW w:w="2788" w:type="dxa"/>
            <w:tcBorders>
              <w:top w:val="nil"/>
              <w:bottom w:val="nil"/>
            </w:tcBorders>
            <w:vAlign w:val="bottom"/>
          </w:tcPr>
          <w:p w14:paraId="017BD339" w14:textId="77777777" w:rsidR="00D778DF" w:rsidRPr="008B68E7" w:rsidRDefault="007D6504" w:rsidP="00C057E5">
            <w:pPr>
              <w:pStyle w:val="ConfigWindow"/>
            </w:pPr>
            <w:r>
              <w:t>R1</w:t>
            </w:r>
          </w:p>
        </w:tc>
        <w:tc>
          <w:tcPr>
            <w:tcW w:w="2340" w:type="dxa"/>
            <w:vAlign w:val="bottom"/>
          </w:tcPr>
          <w:p w14:paraId="0662D886" w14:textId="77777777" w:rsidR="00D778DF" w:rsidRPr="008B68E7" w:rsidRDefault="007D6504" w:rsidP="008B68E7">
            <w:pPr>
              <w:pStyle w:val="TableText"/>
            </w:pPr>
            <w:r>
              <w:t>G0/0/1</w:t>
            </w:r>
          </w:p>
        </w:tc>
        <w:tc>
          <w:tcPr>
            <w:tcW w:w="2520" w:type="dxa"/>
            <w:vAlign w:val="bottom"/>
          </w:tcPr>
          <w:p w14:paraId="1919439B" w14:textId="77777777" w:rsidR="00D778DF" w:rsidRPr="008B68E7" w:rsidRDefault="007D6504" w:rsidP="008B68E7">
            <w:pPr>
              <w:pStyle w:val="TableText"/>
            </w:pPr>
            <w:r>
              <w:t>10.1.11.1</w:t>
            </w:r>
          </w:p>
        </w:tc>
        <w:tc>
          <w:tcPr>
            <w:tcW w:w="2430" w:type="dxa"/>
            <w:vAlign w:val="bottom"/>
          </w:tcPr>
          <w:p w14:paraId="794355BF" w14:textId="77777777" w:rsidR="00D778DF" w:rsidRPr="008B68E7" w:rsidRDefault="00D778DF" w:rsidP="008B68E7">
            <w:pPr>
              <w:pStyle w:val="TableText"/>
            </w:pPr>
            <w:r w:rsidRPr="008B68E7">
              <w:t>255.255.255.0</w:t>
            </w:r>
          </w:p>
        </w:tc>
      </w:tr>
      <w:tr w:rsidR="00D778DF" w14:paraId="680E60DF" w14:textId="77777777" w:rsidTr="00C057E5">
        <w:trPr>
          <w:cantSplit/>
          <w:jc w:val="center"/>
        </w:trPr>
        <w:tc>
          <w:tcPr>
            <w:tcW w:w="2788" w:type="dxa"/>
            <w:tcBorders>
              <w:top w:val="nil"/>
              <w:bottom w:val="single" w:sz="2" w:space="0" w:color="auto"/>
            </w:tcBorders>
            <w:vAlign w:val="bottom"/>
          </w:tcPr>
          <w:p w14:paraId="7ECD6B50" w14:textId="77777777" w:rsidR="00D778DF" w:rsidRPr="008B68E7" w:rsidRDefault="007D6504" w:rsidP="00C057E5">
            <w:pPr>
              <w:pStyle w:val="ConfigWindow"/>
            </w:pPr>
            <w:r>
              <w:t>R1</w:t>
            </w:r>
          </w:p>
        </w:tc>
        <w:tc>
          <w:tcPr>
            <w:tcW w:w="2340" w:type="dxa"/>
            <w:vAlign w:val="bottom"/>
          </w:tcPr>
          <w:p w14:paraId="299AEB07" w14:textId="77777777" w:rsidR="00D778DF" w:rsidRPr="008B68E7" w:rsidRDefault="007D6504" w:rsidP="008B68E7">
            <w:pPr>
              <w:pStyle w:val="TableText"/>
            </w:pPr>
            <w:r>
              <w:t>Loopback 0</w:t>
            </w:r>
          </w:p>
        </w:tc>
        <w:tc>
          <w:tcPr>
            <w:tcW w:w="2520" w:type="dxa"/>
            <w:vAlign w:val="bottom"/>
          </w:tcPr>
          <w:p w14:paraId="373734E6" w14:textId="77777777" w:rsidR="00D778DF" w:rsidRPr="008B68E7" w:rsidRDefault="007D6504" w:rsidP="008B68E7">
            <w:pPr>
              <w:pStyle w:val="TableText"/>
            </w:pPr>
            <w:r>
              <w:t>10.1.1.1</w:t>
            </w:r>
          </w:p>
        </w:tc>
        <w:tc>
          <w:tcPr>
            <w:tcW w:w="2430" w:type="dxa"/>
            <w:vAlign w:val="bottom"/>
          </w:tcPr>
          <w:p w14:paraId="5BF52EB9" w14:textId="77777777" w:rsidR="00D778DF" w:rsidRPr="008B68E7" w:rsidRDefault="00D778DF" w:rsidP="008B68E7">
            <w:pPr>
              <w:pStyle w:val="TableText"/>
            </w:pPr>
            <w:r w:rsidRPr="008B68E7">
              <w:t>255.255.255.0</w:t>
            </w:r>
          </w:p>
        </w:tc>
      </w:tr>
      <w:tr w:rsidR="007D6504" w14:paraId="5169815D" w14:textId="77777777" w:rsidTr="00C057E5">
        <w:trPr>
          <w:cantSplit/>
          <w:jc w:val="center"/>
        </w:trPr>
        <w:tc>
          <w:tcPr>
            <w:tcW w:w="2788" w:type="dxa"/>
            <w:tcBorders>
              <w:bottom w:val="nil"/>
            </w:tcBorders>
            <w:vAlign w:val="bottom"/>
          </w:tcPr>
          <w:p w14:paraId="0AA739E9" w14:textId="77777777" w:rsidR="007D6504" w:rsidRPr="008B68E7" w:rsidRDefault="007D6504" w:rsidP="006F0564">
            <w:pPr>
              <w:pStyle w:val="TableText"/>
            </w:pPr>
            <w:r>
              <w:t>R2</w:t>
            </w:r>
          </w:p>
        </w:tc>
        <w:tc>
          <w:tcPr>
            <w:tcW w:w="2340" w:type="dxa"/>
            <w:vAlign w:val="bottom"/>
          </w:tcPr>
          <w:p w14:paraId="4C654C87" w14:textId="77777777" w:rsidR="007D6504" w:rsidRPr="008B68E7" w:rsidRDefault="007D6504" w:rsidP="006F0564">
            <w:pPr>
              <w:pStyle w:val="TableText"/>
            </w:pPr>
            <w:r>
              <w:t>G0/0/0</w:t>
            </w:r>
          </w:p>
        </w:tc>
        <w:tc>
          <w:tcPr>
            <w:tcW w:w="2520" w:type="dxa"/>
            <w:vAlign w:val="bottom"/>
          </w:tcPr>
          <w:p w14:paraId="6535A950" w14:textId="77777777" w:rsidR="007D6504" w:rsidRPr="008B68E7" w:rsidRDefault="007D6504" w:rsidP="006F0564">
            <w:pPr>
              <w:pStyle w:val="TableText"/>
            </w:pPr>
            <w:r>
              <w:t>10.1.12.2</w:t>
            </w:r>
          </w:p>
        </w:tc>
        <w:tc>
          <w:tcPr>
            <w:tcW w:w="2430" w:type="dxa"/>
            <w:vAlign w:val="bottom"/>
          </w:tcPr>
          <w:p w14:paraId="56AD4CD6" w14:textId="77777777" w:rsidR="007D6504" w:rsidRPr="008B68E7" w:rsidRDefault="007D6504" w:rsidP="006F0564">
            <w:pPr>
              <w:pStyle w:val="TableText"/>
            </w:pPr>
            <w:r w:rsidRPr="008B68E7">
              <w:t>255.255.255.0</w:t>
            </w:r>
          </w:p>
        </w:tc>
      </w:tr>
      <w:tr w:rsidR="007D6504" w14:paraId="3EC11495" w14:textId="77777777" w:rsidTr="00C057E5">
        <w:trPr>
          <w:cantSplit/>
          <w:jc w:val="center"/>
        </w:trPr>
        <w:tc>
          <w:tcPr>
            <w:tcW w:w="2788" w:type="dxa"/>
            <w:tcBorders>
              <w:top w:val="nil"/>
              <w:bottom w:val="single" w:sz="2" w:space="0" w:color="auto"/>
            </w:tcBorders>
            <w:vAlign w:val="bottom"/>
          </w:tcPr>
          <w:p w14:paraId="57949B89" w14:textId="77777777" w:rsidR="007D6504" w:rsidRPr="008B68E7" w:rsidRDefault="007D6504" w:rsidP="00C057E5">
            <w:pPr>
              <w:pStyle w:val="ConfigWindow"/>
            </w:pPr>
            <w:r>
              <w:t>R2</w:t>
            </w:r>
          </w:p>
        </w:tc>
        <w:tc>
          <w:tcPr>
            <w:tcW w:w="2340" w:type="dxa"/>
            <w:vAlign w:val="bottom"/>
          </w:tcPr>
          <w:p w14:paraId="7B1FACEF" w14:textId="77777777" w:rsidR="007D6504" w:rsidRPr="008B68E7" w:rsidRDefault="007D6504" w:rsidP="006F0564">
            <w:pPr>
              <w:pStyle w:val="TableText"/>
            </w:pPr>
            <w:r>
              <w:t>G0/0/1</w:t>
            </w:r>
          </w:p>
        </w:tc>
        <w:tc>
          <w:tcPr>
            <w:tcW w:w="2520" w:type="dxa"/>
            <w:vAlign w:val="bottom"/>
          </w:tcPr>
          <w:p w14:paraId="093A48AF" w14:textId="77777777" w:rsidR="007D6504" w:rsidRPr="008B68E7" w:rsidRDefault="007D6504" w:rsidP="007D6504">
            <w:pPr>
              <w:pStyle w:val="TableText"/>
            </w:pPr>
            <w:r>
              <w:t>10.1.23.2</w:t>
            </w:r>
          </w:p>
        </w:tc>
        <w:tc>
          <w:tcPr>
            <w:tcW w:w="2430" w:type="dxa"/>
            <w:vAlign w:val="bottom"/>
          </w:tcPr>
          <w:p w14:paraId="1C031ECB" w14:textId="77777777" w:rsidR="007D6504" w:rsidRPr="008B68E7" w:rsidRDefault="007D6504" w:rsidP="006F0564">
            <w:pPr>
              <w:pStyle w:val="TableText"/>
            </w:pPr>
            <w:r w:rsidRPr="008B68E7">
              <w:t>255.255.255.0</w:t>
            </w:r>
          </w:p>
        </w:tc>
      </w:tr>
      <w:tr w:rsidR="007D6504" w14:paraId="35881A8B" w14:textId="77777777" w:rsidTr="00C057E5">
        <w:trPr>
          <w:cantSplit/>
          <w:jc w:val="center"/>
        </w:trPr>
        <w:tc>
          <w:tcPr>
            <w:tcW w:w="2788" w:type="dxa"/>
            <w:tcBorders>
              <w:bottom w:val="nil"/>
            </w:tcBorders>
            <w:vAlign w:val="bottom"/>
          </w:tcPr>
          <w:p w14:paraId="103F72DF" w14:textId="77777777" w:rsidR="007D6504" w:rsidRPr="008B68E7" w:rsidRDefault="007D6504" w:rsidP="006F0564">
            <w:pPr>
              <w:pStyle w:val="TableText"/>
            </w:pPr>
            <w:r>
              <w:t>R3</w:t>
            </w:r>
          </w:p>
        </w:tc>
        <w:tc>
          <w:tcPr>
            <w:tcW w:w="2340" w:type="dxa"/>
            <w:vAlign w:val="bottom"/>
          </w:tcPr>
          <w:p w14:paraId="6D268736" w14:textId="77777777" w:rsidR="007D6504" w:rsidRPr="008B68E7" w:rsidRDefault="007D6504" w:rsidP="006F0564">
            <w:pPr>
              <w:pStyle w:val="TableText"/>
            </w:pPr>
            <w:r>
              <w:t>G0/0/0</w:t>
            </w:r>
          </w:p>
        </w:tc>
        <w:tc>
          <w:tcPr>
            <w:tcW w:w="2520" w:type="dxa"/>
            <w:vAlign w:val="bottom"/>
          </w:tcPr>
          <w:p w14:paraId="7A1E1747" w14:textId="77777777" w:rsidR="007D6504" w:rsidRPr="008B68E7" w:rsidRDefault="007D6504" w:rsidP="006F0564">
            <w:pPr>
              <w:pStyle w:val="TableText"/>
            </w:pPr>
            <w:r>
              <w:t>10.1.23.3</w:t>
            </w:r>
          </w:p>
        </w:tc>
        <w:tc>
          <w:tcPr>
            <w:tcW w:w="2430" w:type="dxa"/>
            <w:vAlign w:val="bottom"/>
          </w:tcPr>
          <w:p w14:paraId="6F6FF7F3" w14:textId="77777777" w:rsidR="007D6504" w:rsidRPr="008B68E7" w:rsidRDefault="007D6504" w:rsidP="006F0564">
            <w:pPr>
              <w:pStyle w:val="TableText"/>
            </w:pPr>
            <w:r w:rsidRPr="008B68E7">
              <w:t>255.255.255.0</w:t>
            </w:r>
          </w:p>
        </w:tc>
      </w:tr>
      <w:tr w:rsidR="007D6504" w14:paraId="58D5AB0E" w14:textId="77777777" w:rsidTr="00C057E5">
        <w:trPr>
          <w:cantSplit/>
          <w:jc w:val="center"/>
        </w:trPr>
        <w:tc>
          <w:tcPr>
            <w:tcW w:w="2788" w:type="dxa"/>
            <w:tcBorders>
              <w:top w:val="nil"/>
              <w:bottom w:val="nil"/>
            </w:tcBorders>
            <w:vAlign w:val="bottom"/>
          </w:tcPr>
          <w:p w14:paraId="416F0450" w14:textId="77777777" w:rsidR="007D6504" w:rsidRPr="008B68E7" w:rsidRDefault="007D6504" w:rsidP="00C057E5">
            <w:pPr>
              <w:pStyle w:val="ConfigWindow"/>
            </w:pPr>
            <w:r>
              <w:t>R3</w:t>
            </w:r>
          </w:p>
        </w:tc>
        <w:tc>
          <w:tcPr>
            <w:tcW w:w="2340" w:type="dxa"/>
            <w:vAlign w:val="bottom"/>
          </w:tcPr>
          <w:p w14:paraId="5B054548" w14:textId="77777777" w:rsidR="007D6504" w:rsidRPr="008B68E7" w:rsidRDefault="007D6504" w:rsidP="006F0564">
            <w:pPr>
              <w:pStyle w:val="TableText"/>
            </w:pPr>
            <w:r>
              <w:t>G0/0/1</w:t>
            </w:r>
          </w:p>
        </w:tc>
        <w:tc>
          <w:tcPr>
            <w:tcW w:w="2520" w:type="dxa"/>
            <w:vAlign w:val="bottom"/>
          </w:tcPr>
          <w:p w14:paraId="743FBB49" w14:textId="77777777" w:rsidR="007D6504" w:rsidRPr="008B68E7" w:rsidRDefault="007D6504" w:rsidP="006F0564">
            <w:pPr>
              <w:pStyle w:val="TableText"/>
            </w:pPr>
            <w:r>
              <w:t>10.1.32.1</w:t>
            </w:r>
          </w:p>
        </w:tc>
        <w:tc>
          <w:tcPr>
            <w:tcW w:w="2430" w:type="dxa"/>
            <w:vAlign w:val="bottom"/>
          </w:tcPr>
          <w:p w14:paraId="4C00E172" w14:textId="77777777" w:rsidR="007D6504" w:rsidRPr="008B68E7" w:rsidRDefault="007D6504" w:rsidP="006F0564">
            <w:pPr>
              <w:pStyle w:val="TableText"/>
            </w:pPr>
            <w:r w:rsidRPr="008B68E7">
              <w:t>255.255.255.0</w:t>
            </w:r>
          </w:p>
        </w:tc>
      </w:tr>
      <w:tr w:rsidR="007D6504" w14:paraId="1475FAAE" w14:textId="77777777" w:rsidTr="00C057E5">
        <w:trPr>
          <w:cantSplit/>
          <w:jc w:val="center"/>
        </w:trPr>
        <w:tc>
          <w:tcPr>
            <w:tcW w:w="2788" w:type="dxa"/>
            <w:tcBorders>
              <w:top w:val="nil"/>
              <w:bottom w:val="single" w:sz="2" w:space="0" w:color="auto"/>
            </w:tcBorders>
            <w:vAlign w:val="bottom"/>
          </w:tcPr>
          <w:p w14:paraId="18100D5B" w14:textId="77777777" w:rsidR="007D6504" w:rsidRPr="008B68E7" w:rsidRDefault="007D6504" w:rsidP="00C057E5">
            <w:pPr>
              <w:pStyle w:val="ConfigWindow"/>
            </w:pPr>
            <w:r>
              <w:t>R3</w:t>
            </w:r>
          </w:p>
        </w:tc>
        <w:tc>
          <w:tcPr>
            <w:tcW w:w="2340" w:type="dxa"/>
            <w:vAlign w:val="bottom"/>
          </w:tcPr>
          <w:p w14:paraId="3ADD2AA9" w14:textId="77777777" w:rsidR="007D6504" w:rsidRPr="008B68E7" w:rsidRDefault="007D6504" w:rsidP="006F0564">
            <w:pPr>
              <w:pStyle w:val="TableText"/>
            </w:pPr>
            <w:r>
              <w:t>Loopback 0</w:t>
            </w:r>
          </w:p>
        </w:tc>
        <w:tc>
          <w:tcPr>
            <w:tcW w:w="2520" w:type="dxa"/>
            <w:vAlign w:val="bottom"/>
          </w:tcPr>
          <w:p w14:paraId="51BA5DA0" w14:textId="77777777" w:rsidR="007D6504" w:rsidRPr="008B68E7" w:rsidRDefault="007D6504" w:rsidP="006F0564">
            <w:pPr>
              <w:pStyle w:val="TableText"/>
            </w:pPr>
            <w:r>
              <w:t>10.3.3.3</w:t>
            </w:r>
          </w:p>
        </w:tc>
        <w:tc>
          <w:tcPr>
            <w:tcW w:w="2430" w:type="dxa"/>
            <w:vAlign w:val="bottom"/>
          </w:tcPr>
          <w:p w14:paraId="75A6A0DB" w14:textId="77777777" w:rsidR="007D6504" w:rsidRPr="008B68E7" w:rsidRDefault="007D6504" w:rsidP="006F0564">
            <w:pPr>
              <w:pStyle w:val="TableText"/>
            </w:pPr>
            <w:r w:rsidRPr="008B68E7">
              <w:t>255.255.255.0</w:t>
            </w:r>
          </w:p>
        </w:tc>
      </w:tr>
      <w:tr w:rsidR="007D6504" w14:paraId="766FA301" w14:textId="77777777" w:rsidTr="00C057E5">
        <w:trPr>
          <w:cantSplit/>
          <w:jc w:val="center"/>
        </w:trPr>
        <w:tc>
          <w:tcPr>
            <w:tcW w:w="2788" w:type="dxa"/>
            <w:tcBorders>
              <w:bottom w:val="nil"/>
            </w:tcBorders>
            <w:vAlign w:val="bottom"/>
          </w:tcPr>
          <w:p w14:paraId="0D1EA846" w14:textId="77777777" w:rsidR="007D6504" w:rsidRDefault="003A4853" w:rsidP="008B68E7">
            <w:pPr>
              <w:pStyle w:val="TableText"/>
            </w:pPr>
            <w:r>
              <w:t>D1</w:t>
            </w:r>
          </w:p>
        </w:tc>
        <w:tc>
          <w:tcPr>
            <w:tcW w:w="2340" w:type="dxa"/>
            <w:vAlign w:val="bottom"/>
          </w:tcPr>
          <w:p w14:paraId="6C2A4EB5" w14:textId="77777777" w:rsidR="007D6504" w:rsidRDefault="003A4853" w:rsidP="008B68E7">
            <w:pPr>
              <w:pStyle w:val="TableText"/>
            </w:pPr>
            <w:r>
              <w:t>G1/0/11</w:t>
            </w:r>
          </w:p>
        </w:tc>
        <w:tc>
          <w:tcPr>
            <w:tcW w:w="2520" w:type="dxa"/>
            <w:vAlign w:val="bottom"/>
          </w:tcPr>
          <w:p w14:paraId="2E1A6852" w14:textId="77777777" w:rsidR="007D6504" w:rsidRPr="008B68E7" w:rsidRDefault="003A4853" w:rsidP="008B68E7">
            <w:pPr>
              <w:pStyle w:val="TableText"/>
            </w:pPr>
            <w:r>
              <w:t>10.1.11.2</w:t>
            </w:r>
          </w:p>
        </w:tc>
        <w:tc>
          <w:tcPr>
            <w:tcW w:w="2430" w:type="dxa"/>
            <w:vAlign w:val="bottom"/>
          </w:tcPr>
          <w:p w14:paraId="4620E14A" w14:textId="77777777" w:rsidR="007D6504" w:rsidRPr="008B68E7" w:rsidRDefault="003A4853" w:rsidP="008B68E7">
            <w:pPr>
              <w:pStyle w:val="TableText"/>
            </w:pPr>
            <w:r>
              <w:t>255.255.255.0</w:t>
            </w:r>
          </w:p>
        </w:tc>
      </w:tr>
      <w:tr w:rsidR="003A4853" w14:paraId="253E95DC" w14:textId="77777777" w:rsidTr="00C057E5">
        <w:trPr>
          <w:cantSplit/>
          <w:jc w:val="center"/>
        </w:trPr>
        <w:tc>
          <w:tcPr>
            <w:tcW w:w="2788" w:type="dxa"/>
            <w:tcBorders>
              <w:top w:val="nil"/>
              <w:bottom w:val="single" w:sz="2" w:space="0" w:color="auto"/>
            </w:tcBorders>
            <w:vAlign w:val="bottom"/>
          </w:tcPr>
          <w:p w14:paraId="33CD5660" w14:textId="77777777" w:rsidR="003A4853" w:rsidRDefault="003A4853" w:rsidP="00C057E5">
            <w:pPr>
              <w:pStyle w:val="ConfigWindow"/>
            </w:pPr>
            <w:r>
              <w:t>D1</w:t>
            </w:r>
          </w:p>
        </w:tc>
        <w:tc>
          <w:tcPr>
            <w:tcW w:w="2340" w:type="dxa"/>
            <w:vAlign w:val="bottom"/>
          </w:tcPr>
          <w:p w14:paraId="677761D6" w14:textId="77777777" w:rsidR="003A4853" w:rsidRDefault="003A4853" w:rsidP="008B68E7">
            <w:pPr>
              <w:pStyle w:val="TableText"/>
            </w:pPr>
            <w:r>
              <w:t>Loopback 0</w:t>
            </w:r>
          </w:p>
        </w:tc>
        <w:tc>
          <w:tcPr>
            <w:tcW w:w="2520" w:type="dxa"/>
            <w:vAlign w:val="bottom"/>
          </w:tcPr>
          <w:p w14:paraId="69F13B16" w14:textId="77777777" w:rsidR="003A4853" w:rsidRPr="008B68E7" w:rsidRDefault="003A4853" w:rsidP="008B68E7">
            <w:pPr>
              <w:pStyle w:val="TableText"/>
            </w:pPr>
            <w:r>
              <w:t>198.51.100.1</w:t>
            </w:r>
          </w:p>
        </w:tc>
        <w:tc>
          <w:tcPr>
            <w:tcW w:w="2430" w:type="dxa"/>
            <w:vAlign w:val="bottom"/>
          </w:tcPr>
          <w:p w14:paraId="6674ADDB" w14:textId="77777777" w:rsidR="003A4853" w:rsidRPr="008B68E7" w:rsidRDefault="003A4853" w:rsidP="008B68E7">
            <w:pPr>
              <w:pStyle w:val="TableText"/>
            </w:pPr>
            <w:r>
              <w:t>255.255.255.128</w:t>
            </w:r>
          </w:p>
        </w:tc>
      </w:tr>
      <w:tr w:rsidR="003A4853" w14:paraId="666B286A" w14:textId="77777777" w:rsidTr="00C057E5">
        <w:trPr>
          <w:cantSplit/>
          <w:jc w:val="center"/>
        </w:trPr>
        <w:tc>
          <w:tcPr>
            <w:tcW w:w="2788" w:type="dxa"/>
            <w:tcBorders>
              <w:bottom w:val="nil"/>
            </w:tcBorders>
            <w:vAlign w:val="bottom"/>
          </w:tcPr>
          <w:p w14:paraId="6D07D097" w14:textId="77777777" w:rsidR="003A4853" w:rsidRDefault="003A4853" w:rsidP="005A7F24">
            <w:pPr>
              <w:pStyle w:val="TableText"/>
            </w:pPr>
            <w:r>
              <w:lastRenderedPageBreak/>
              <w:t>D</w:t>
            </w:r>
            <w:r w:rsidR="005A7F24">
              <w:t>2</w:t>
            </w:r>
          </w:p>
        </w:tc>
        <w:tc>
          <w:tcPr>
            <w:tcW w:w="2340" w:type="dxa"/>
            <w:vAlign w:val="bottom"/>
          </w:tcPr>
          <w:p w14:paraId="5FDA2F7C" w14:textId="77777777" w:rsidR="003A4853" w:rsidRDefault="003A4853" w:rsidP="006F0564">
            <w:pPr>
              <w:pStyle w:val="TableText"/>
            </w:pPr>
            <w:r>
              <w:t>G1/0/11</w:t>
            </w:r>
          </w:p>
        </w:tc>
        <w:tc>
          <w:tcPr>
            <w:tcW w:w="2520" w:type="dxa"/>
            <w:vAlign w:val="bottom"/>
          </w:tcPr>
          <w:p w14:paraId="505C80FC" w14:textId="77777777" w:rsidR="003A4853" w:rsidRPr="008B68E7" w:rsidRDefault="003A4853" w:rsidP="008B68E7">
            <w:pPr>
              <w:pStyle w:val="TableText"/>
            </w:pPr>
            <w:r>
              <w:t>10.1.32.2</w:t>
            </w:r>
          </w:p>
        </w:tc>
        <w:tc>
          <w:tcPr>
            <w:tcW w:w="2430" w:type="dxa"/>
            <w:vAlign w:val="bottom"/>
          </w:tcPr>
          <w:p w14:paraId="07CD34B1" w14:textId="77777777" w:rsidR="003A4853" w:rsidRPr="008B68E7" w:rsidRDefault="003A4853" w:rsidP="008B68E7">
            <w:pPr>
              <w:pStyle w:val="TableText"/>
            </w:pPr>
            <w:r>
              <w:t>255.255.255.0</w:t>
            </w:r>
          </w:p>
        </w:tc>
      </w:tr>
      <w:tr w:rsidR="003A4853" w14:paraId="455FC6F3" w14:textId="77777777" w:rsidTr="00C057E5">
        <w:trPr>
          <w:cantSplit/>
          <w:jc w:val="center"/>
        </w:trPr>
        <w:tc>
          <w:tcPr>
            <w:tcW w:w="2788" w:type="dxa"/>
            <w:tcBorders>
              <w:top w:val="nil"/>
            </w:tcBorders>
            <w:vAlign w:val="bottom"/>
          </w:tcPr>
          <w:p w14:paraId="37FA5A9A" w14:textId="77777777" w:rsidR="003A4853" w:rsidRDefault="005A7F24" w:rsidP="00C057E5">
            <w:pPr>
              <w:pStyle w:val="ConfigWindow"/>
            </w:pPr>
            <w:r>
              <w:t>D2</w:t>
            </w:r>
          </w:p>
        </w:tc>
        <w:tc>
          <w:tcPr>
            <w:tcW w:w="2340" w:type="dxa"/>
            <w:vAlign w:val="bottom"/>
          </w:tcPr>
          <w:p w14:paraId="1A729599" w14:textId="77777777" w:rsidR="003A4853" w:rsidRDefault="003A4853" w:rsidP="006F0564">
            <w:pPr>
              <w:pStyle w:val="TableText"/>
            </w:pPr>
            <w:r>
              <w:t>Loopback 0</w:t>
            </w:r>
          </w:p>
        </w:tc>
        <w:tc>
          <w:tcPr>
            <w:tcW w:w="2520" w:type="dxa"/>
            <w:vAlign w:val="bottom"/>
          </w:tcPr>
          <w:p w14:paraId="38E1C548" w14:textId="77777777" w:rsidR="003A4853" w:rsidRPr="008B68E7" w:rsidRDefault="003A4853" w:rsidP="008B68E7">
            <w:pPr>
              <w:pStyle w:val="TableText"/>
            </w:pPr>
            <w:r>
              <w:t>209.165.201.1</w:t>
            </w:r>
          </w:p>
        </w:tc>
        <w:tc>
          <w:tcPr>
            <w:tcW w:w="2430" w:type="dxa"/>
            <w:vAlign w:val="bottom"/>
          </w:tcPr>
          <w:p w14:paraId="485A258F" w14:textId="77777777" w:rsidR="003A4853" w:rsidRPr="008B68E7" w:rsidRDefault="003A4853" w:rsidP="008B68E7">
            <w:pPr>
              <w:pStyle w:val="TableText"/>
            </w:pPr>
            <w:r>
              <w:t>255.255.255.128</w:t>
            </w:r>
          </w:p>
        </w:tc>
      </w:tr>
    </w:tbl>
    <w:p w14:paraId="0660369E" w14:textId="77777777" w:rsidR="00D778DF" w:rsidRPr="00E70096" w:rsidRDefault="00D778DF" w:rsidP="00D452F4">
      <w:pPr>
        <w:pStyle w:val="Heading1"/>
      </w:pPr>
      <w:r w:rsidRPr="00E70096">
        <w:t>Objectives</w:t>
      </w:r>
    </w:p>
    <w:p w14:paraId="341BF2D0" w14:textId="77777777" w:rsidR="00C520DB" w:rsidRPr="004C0909" w:rsidRDefault="00C520DB" w:rsidP="00C520DB">
      <w:pPr>
        <w:pStyle w:val="BodyTextL25Bold"/>
      </w:pPr>
      <w:r>
        <w:t>Part 1: Build the Network and Configure Basic Device Settings</w:t>
      </w:r>
    </w:p>
    <w:p w14:paraId="2F3EDDDF" w14:textId="77777777" w:rsidR="00C520DB" w:rsidRDefault="00C520DB" w:rsidP="00C520DB">
      <w:pPr>
        <w:pStyle w:val="BodyTextL25Bold"/>
      </w:pPr>
      <w:r>
        <w:t xml:space="preserve">Part 2: Configure </w:t>
      </w:r>
      <w:r w:rsidR="00641301">
        <w:t xml:space="preserve">and Verify </w:t>
      </w:r>
      <w:r w:rsidR="000571E0">
        <w:t>Two-Way</w:t>
      </w:r>
      <w:r w:rsidR="00932CFC">
        <w:t xml:space="preserve"> Redistribution </w:t>
      </w:r>
      <w:r w:rsidR="00C17DDB">
        <w:t>on R1</w:t>
      </w:r>
    </w:p>
    <w:p w14:paraId="19D2725B" w14:textId="77777777" w:rsidR="00932CFC" w:rsidRDefault="00C520DB" w:rsidP="00C520DB">
      <w:pPr>
        <w:pStyle w:val="BodyTextL25Bold"/>
      </w:pPr>
      <w:r>
        <w:t xml:space="preserve">Part 3: </w:t>
      </w:r>
      <w:r w:rsidR="00932CFC">
        <w:t xml:space="preserve">Configure </w:t>
      </w:r>
      <w:r w:rsidR="00641301">
        <w:t xml:space="preserve">and Verify </w:t>
      </w:r>
      <w:r w:rsidR="000571E0">
        <w:t>Two-Way</w:t>
      </w:r>
      <w:r w:rsidR="00932CFC">
        <w:t xml:space="preserve"> Redistribution </w:t>
      </w:r>
      <w:r w:rsidR="00C17DDB">
        <w:t>on R</w:t>
      </w:r>
      <w:r w:rsidR="00780D4F">
        <w:t>3</w:t>
      </w:r>
    </w:p>
    <w:p w14:paraId="3979C555" w14:textId="77777777" w:rsidR="00C520DB" w:rsidRDefault="00932CFC" w:rsidP="00C520DB">
      <w:pPr>
        <w:pStyle w:val="BodyTextL25Bold"/>
      </w:pPr>
      <w:r>
        <w:t xml:space="preserve">Part 4: </w:t>
      </w:r>
      <w:r w:rsidR="00641301">
        <w:t>Filter and Verify Redistribution using a Distribute List and Prefix List</w:t>
      </w:r>
    </w:p>
    <w:p w14:paraId="0F94112B" w14:textId="77777777" w:rsidR="00D778DF" w:rsidRDefault="00D778DF" w:rsidP="00D452F4">
      <w:pPr>
        <w:pStyle w:val="Heading1"/>
      </w:pPr>
      <w:r w:rsidRPr="00E70096">
        <w:t>Background / Scenario</w:t>
      </w:r>
    </w:p>
    <w:p w14:paraId="3E635671" w14:textId="77777777" w:rsidR="0006248A" w:rsidRDefault="00E457CE" w:rsidP="00E457CE">
      <w:pPr>
        <w:pStyle w:val="BodyTextL25"/>
      </w:pPr>
      <w:r>
        <w:t xml:space="preserve">Redistribution always </w:t>
      </w:r>
      <w:r w:rsidR="0065461B">
        <w:t xml:space="preserve">includes </w:t>
      </w:r>
      <w:r>
        <w:t>two routing protocols: a source protocol and a destination protocol. The source protocol provides the network prefixes that are to be redistributed</w:t>
      </w:r>
      <w:r w:rsidR="001825AE">
        <w:t xml:space="preserve">. The </w:t>
      </w:r>
      <w:r>
        <w:t>des</w:t>
      </w:r>
      <w:r w:rsidR="001825AE">
        <w:t>tination protocol receives the source protocol</w:t>
      </w:r>
      <w:r>
        <w:t xml:space="preserve"> network prefixes. The redistribution configuration exists under the destination protocol</w:t>
      </w:r>
      <w:r w:rsidR="001825AE">
        <w:t xml:space="preserve">. </w:t>
      </w:r>
      <w:r>
        <w:t xml:space="preserve">Examples of source protocols are static, connected, </w:t>
      </w:r>
      <w:r w:rsidR="0043020F">
        <w:t xml:space="preserve">RIP, </w:t>
      </w:r>
      <w:r>
        <w:t>EIGRP, OSPF</w:t>
      </w:r>
      <w:r w:rsidR="0043020F">
        <w:t>, IS-IS</w:t>
      </w:r>
      <w:r w:rsidR="007F512F">
        <w:t xml:space="preserve">, </w:t>
      </w:r>
      <w:r>
        <w:t>and BGP.</w:t>
      </w:r>
    </w:p>
    <w:p w14:paraId="03F81342" w14:textId="77777777" w:rsidR="00E457CE" w:rsidRDefault="0006248A" w:rsidP="0006248A">
      <w:pPr>
        <w:pStyle w:val="BodyTextL25"/>
      </w:pPr>
      <w:r>
        <w:t>Routes can be redistributed between different routing protocols or between different processes of the same routing protocol.</w:t>
      </w:r>
    </w:p>
    <w:p w14:paraId="5F077529" w14:textId="77777777" w:rsidR="00C520DB" w:rsidRDefault="00C520DB" w:rsidP="00E457CE">
      <w:pPr>
        <w:pStyle w:val="BodyTextL25"/>
      </w:pPr>
      <w:r>
        <w:t>In this lab</w:t>
      </w:r>
      <w:r w:rsidR="00063DD8">
        <w:t>,</w:t>
      </w:r>
      <w:r>
        <w:t xml:space="preserve"> you will </w:t>
      </w:r>
      <w:r w:rsidR="00E457CE">
        <w:t xml:space="preserve">configure mutual or two-way redistribution between multiple EIGRP </w:t>
      </w:r>
      <w:r w:rsidR="0043020F">
        <w:t>processes</w:t>
      </w:r>
      <w:r w:rsidR="00E457CE">
        <w:t>.</w:t>
      </w:r>
      <w:r w:rsidR="0043020F">
        <w:t xml:space="preserve"> R1 is running</w:t>
      </w:r>
      <w:r w:rsidR="0006248A">
        <w:t xml:space="preserve"> classic mode EIGRP for AS 64512 </w:t>
      </w:r>
      <w:r w:rsidR="0043020F">
        <w:t xml:space="preserve">and </w:t>
      </w:r>
      <w:r w:rsidR="0006248A">
        <w:t xml:space="preserve">EIGRP named mode for AS 64513. R3 is running EIGRP named mode for </w:t>
      </w:r>
      <w:r w:rsidR="001825AE">
        <w:t>AS</w:t>
      </w:r>
      <w:r w:rsidR="0006248A">
        <w:t xml:space="preserve"> 64513 and classic mode EIGRP for AS 64514.</w:t>
      </w:r>
    </w:p>
    <w:p w14:paraId="3C2689D9" w14:textId="77777777" w:rsidR="00C520DB" w:rsidRDefault="00C520DB" w:rsidP="00C520DB">
      <w:pPr>
        <w:pStyle w:val="BodyTextL25"/>
      </w:pPr>
      <w:r>
        <w:rPr>
          <w:b/>
        </w:rPr>
        <w:t>Note:</w:t>
      </w:r>
      <w:r>
        <w:t xml:space="preserve"> This lab is an exerci</w:t>
      </w:r>
      <w:r w:rsidR="001B699A">
        <w:t xml:space="preserve">se in configuring and verifying two-way </w:t>
      </w:r>
      <w:r w:rsidR="009A5128">
        <w:t>route redistribution</w:t>
      </w:r>
      <w:r w:rsidR="001B699A">
        <w:t xml:space="preserve"> on routers R1 and R3. Route redistribution in this lab </w:t>
      </w:r>
      <w:r>
        <w:t>does not reflect networking best practices.</w:t>
      </w:r>
    </w:p>
    <w:p w14:paraId="2D832F83" w14:textId="77777777" w:rsidR="00D96AD9" w:rsidRDefault="00D96AD9" w:rsidP="00D96AD9">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CC27ABA" w14:textId="77777777" w:rsidR="00D778DF" w:rsidRPr="00683036" w:rsidRDefault="00D778DF" w:rsidP="00D778DF">
      <w:pPr>
        <w:pStyle w:val="BodyTextL25"/>
      </w:pPr>
      <w:r w:rsidRPr="00BF16BF">
        <w:rPr>
          <w:b/>
        </w:rPr>
        <w:t>Note</w:t>
      </w:r>
      <w:r w:rsidRPr="0034604B">
        <w:t>:</w:t>
      </w:r>
      <w:r w:rsidRPr="00DE6F44">
        <w:t xml:space="preserve"> </w:t>
      </w:r>
      <w:r w:rsidRPr="00683036">
        <w:t xml:space="preserve">Make sure that </w:t>
      </w:r>
      <w:r w:rsidR="00A218FF">
        <w:t>all</w:t>
      </w:r>
      <w:r w:rsidR="007F512F">
        <w:t xml:space="preserve"> </w:t>
      </w:r>
      <w:r w:rsidRPr="00683036">
        <w:t xml:space="preserve">the </w:t>
      </w:r>
      <w:r w:rsidR="00D96AD9">
        <w:t>devices</w:t>
      </w:r>
      <w:r w:rsidRPr="00683036">
        <w:t xml:space="preserve"> have been erased and have no startup configurations. If you are unsure</w:t>
      </w:r>
      <w:r>
        <w:t>,</w:t>
      </w:r>
      <w:r w:rsidRPr="00683036">
        <w:t xml:space="preserve"> contact your instructor.</w:t>
      </w:r>
    </w:p>
    <w:p w14:paraId="2D78CE00" w14:textId="77777777" w:rsidR="00D778DF" w:rsidRPr="00E70096" w:rsidRDefault="00D778DF" w:rsidP="00D452F4">
      <w:pPr>
        <w:pStyle w:val="Heading1"/>
      </w:pPr>
      <w:r w:rsidRPr="00E70096">
        <w:t>Required Resources</w:t>
      </w:r>
    </w:p>
    <w:p w14:paraId="0E838E93" w14:textId="77777777" w:rsidR="00A218FF" w:rsidRDefault="00A218FF" w:rsidP="00A218FF">
      <w:pPr>
        <w:pStyle w:val="Bulletlevel1"/>
      </w:pPr>
      <w:r>
        <w:t>3 Routers (Cisco 4221 with Cisco IOS XE Release 16.9.4 universal image or comparable)</w:t>
      </w:r>
    </w:p>
    <w:p w14:paraId="68015632" w14:textId="77777777" w:rsidR="00A218FF" w:rsidRDefault="00A218FF" w:rsidP="00A218FF">
      <w:pPr>
        <w:pStyle w:val="Bulletlevel1"/>
        <w:spacing w:before="60" w:after="60" w:line="276" w:lineRule="auto"/>
      </w:pPr>
      <w:r>
        <w:t>2 Switches (Cisco 3650 with Cisco IOS XE release 16.9.4 universal image or comparable)</w:t>
      </w:r>
    </w:p>
    <w:p w14:paraId="1654B03B" w14:textId="77777777" w:rsidR="00334C33" w:rsidRDefault="00A218FF" w:rsidP="00334C33">
      <w:pPr>
        <w:pStyle w:val="Bulletlevel1"/>
      </w:pPr>
      <w:r>
        <w:t>1 PC</w:t>
      </w:r>
      <w:r w:rsidR="00334C33">
        <w:t xml:space="preserve"> (</w:t>
      </w:r>
      <w:r w:rsidR="009763A3">
        <w:t xml:space="preserve">Choice of operating system </w:t>
      </w:r>
      <w:r w:rsidR="00334C33">
        <w:t>with terminal emulation program</w:t>
      </w:r>
      <w:r w:rsidR="009763A3">
        <w:t xml:space="preserve"> installed</w:t>
      </w:r>
      <w:r w:rsidR="00334C33">
        <w:t>)</w:t>
      </w:r>
    </w:p>
    <w:p w14:paraId="49F988C5" w14:textId="77777777" w:rsidR="00334C33" w:rsidRDefault="00334C33" w:rsidP="00334C33">
      <w:pPr>
        <w:pStyle w:val="Bulletlevel1"/>
      </w:pPr>
      <w:r>
        <w:t>Console cables to configure the Cisco IOS devices via the console ports</w:t>
      </w:r>
    </w:p>
    <w:p w14:paraId="0500D665" w14:textId="77777777" w:rsidR="00457934" w:rsidRDefault="00334C33" w:rsidP="00457934">
      <w:pPr>
        <w:pStyle w:val="Bulletlevel1"/>
      </w:pPr>
      <w:r>
        <w:t>Ethernet cables as shown in the topology</w:t>
      </w:r>
    </w:p>
    <w:p w14:paraId="0C2D9897" w14:textId="77777777" w:rsidR="00125806" w:rsidRDefault="00125806" w:rsidP="00D452F4">
      <w:pPr>
        <w:pStyle w:val="Heading1"/>
      </w:pPr>
      <w:r>
        <w:t>Instructions</w:t>
      </w:r>
    </w:p>
    <w:p w14:paraId="4C439FAA" w14:textId="77777777" w:rsidR="00C520DB" w:rsidRPr="004C0909" w:rsidRDefault="00C520DB" w:rsidP="00C520DB">
      <w:pPr>
        <w:pStyle w:val="Heading2"/>
      </w:pPr>
      <w:r>
        <w:t>Build the Network and Configure Basic Device Settings</w:t>
      </w:r>
    </w:p>
    <w:p w14:paraId="5951092F" w14:textId="77777777" w:rsidR="00C520DB" w:rsidRDefault="00C520DB" w:rsidP="00C520DB">
      <w:pPr>
        <w:pStyle w:val="BodyTextL25"/>
      </w:pPr>
      <w:r>
        <w:t>In Part 1, you will set up the network topology and configure basic settings.</w:t>
      </w:r>
    </w:p>
    <w:p w14:paraId="14DA3468" w14:textId="77777777" w:rsidR="00C520DB" w:rsidRDefault="00C520DB" w:rsidP="00C520DB">
      <w:pPr>
        <w:pStyle w:val="Heading3"/>
      </w:pPr>
      <w:r>
        <w:lastRenderedPageBreak/>
        <w:t>Cable the network as shown in the topology.</w:t>
      </w:r>
    </w:p>
    <w:p w14:paraId="12193594" w14:textId="77777777" w:rsidR="00C520DB" w:rsidRDefault="00C520DB" w:rsidP="00C520DB">
      <w:pPr>
        <w:pStyle w:val="BodyTextL25"/>
      </w:pPr>
      <w:r>
        <w:t>Attach the devices as shown in the topology diagram, and cable as necessary.</w:t>
      </w:r>
    </w:p>
    <w:p w14:paraId="6C29204A" w14:textId="77777777" w:rsidR="00C520DB" w:rsidRDefault="00C520DB" w:rsidP="00C520DB">
      <w:pPr>
        <w:pStyle w:val="Heading3"/>
      </w:pPr>
      <w:r>
        <w:t>Configure basic settings for each device.</w:t>
      </w:r>
    </w:p>
    <w:p w14:paraId="00C8B990" w14:textId="77777777" w:rsidR="00C520DB" w:rsidRDefault="00C520DB" w:rsidP="00C520DB">
      <w:pPr>
        <w:pStyle w:val="SubStepAlpha"/>
        <w:spacing w:after="0"/>
      </w:pPr>
      <w:r>
        <w:t>Console into each device, enter global configuration mode, and apply the basic settings for the lab. Initial configurations for each device are listed below.</w:t>
      </w:r>
    </w:p>
    <w:p w14:paraId="2F837466" w14:textId="77777777" w:rsidR="009763A3" w:rsidRDefault="009763A3" w:rsidP="006D66B9">
      <w:pPr>
        <w:pStyle w:val="ConfigWindow"/>
      </w:pPr>
      <w:r>
        <w:t>Open configuration window</w:t>
      </w:r>
    </w:p>
    <w:p w14:paraId="6115318A" w14:textId="77777777" w:rsidR="00C520DB" w:rsidRDefault="00C520DB" w:rsidP="00C520DB">
      <w:pPr>
        <w:pStyle w:val="BodyTextL25Bold"/>
      </w:pPr>
      <w:r>
        <w:t>Router R1</w:t>
      </w:r>
    </w:p>
    <w:p w14:paraId="051A613A" w14:textId="77777777" w:rsidR="00C520DB" w:rsidRDefault="00C520DB" w:rsidP="00C520DB">
      <w:pPr>
        <w:pStyle w:val="CMD"/>
      </w:pPr>
      <w:r>
        <w:t>hostname R1</w:t>
      </w:r>
    </w:p>
    <w:p w14:paraId="6010A105" w14:textId="77777777" w:rsidR="00C520DB" w:rsidRDefault="00C520DB" w:rsidP="00C520DB">
      <w:pPr>
        <w:pStyle w:val="CMD"/>
      </w:pPr>
      <w:r>
        <w:t xml:space="preserve">no </w:t>
      </w:r>
      <w:proofErr w:type="spellStart"/>
      <w:r>
        <w:t>ip</w:t>
      </w:r>
      <w:proofErr w:type="spellEnd"/>
      <w:r>
        <w:t xml:space="preserve"> domain lookup</w:t>
      </w:r>
    </w:p>
    <w:p w14:paraId="78FE2A6F" w14:textId="77777777" w:rsidR="003831FB" w:rsidRDefault="003831FB" w:rsidP="00C520DB">
      <w:pPr>
        <w:pStyle w:val="CMD"/>
      </w:pPr>
      <w:r>
        <w:t xml:space="preserve">banner </w:t>
      </w:r>
      <w:proofErr w:type="spellStart"/>
      <w:r>
        <w:t>motd</w:t>
      </w:r>
      <w:proofErr w:type="spellEnd"/>
      <w:r>
        <w:t xml:space="preserve"> # R1, </w:t>
      </w:r>
      <w:r w:rsidRPr="003831FB">
        <w:t>Configure Route Redistribution Within the Same Interior Gateway Protocol #</w:t>
      </w:r>
      <w:r>
        <w:t xml:space="preserve"> </w:t>
      </w:r>
    </w:p>
    <w:p w14:paraId="49AEDA90" w14:textId="77777777" w:rsidR="00C520DB" w:rsidRDefault="00C520DB" w:rsidP="00C520DB">
      <w:pPr>
        <w:pStyle w:val="CMD"/>
      </w:pPr>
      <w:r>
        <w:t>line con 0</w:t>
      </w:r>
    </w:p>
    <w:p w14:paraId="54039210" w14:textId="77777777" w:rsidR="00C520DB" w:rsidRDefault="00C520DB" w:rsidP="00C520DB">
      <w:pPr>
        <w:pStyle w:val="CMD"/>
      </w:pPr>
      <w:r>
        <w:t xml:space="preserve"> exec-timeout 0 0</w:t>
      </w:r>
    </w:p>
    <w:p w14:paraId="28076228" w14:textId="77777777" w:rsidR="00C520DB" w:rsidRDefault="00C520DB" w:rsidP="00C520DB">
      <w:pPr>
        <w:pStyle w:val="CMD"/>
      </w:pPr>
      <w:r>
        <w:t xml:space="preserve"> logging synchronous</w:t>
      </w:r>
    </w:p>
    <w:p w14:paraId="3E4D530D" w14:textId="77777777" w:rsidR="00C520DB" w:rsidRDefault="00C520DB" w:rsidP="00C520DB">
      <w:pPr>
        <w:pStyle w:val="CMD"/>
      </w:pPr>
      <w:r>
        <w:t xml:space="preserve"> exit</w:t>
      </w:r>
    </w:p>
    <w:p w14:paraId="3777EE3E" w14:textId="77777777" w:rsidR="00C520DB" w:rsidRDefault="00C520DB" w:rsidP="00C520DB">
      <w:pPr>
        <w:pStyle w:val="CMD"/>
      </w:pPr>
      <w:r>
        <w:t>interface g0/0/0</w:t>
      </w:r>
    </w:p>
    <w:p w14:paraId="0EFB962B" w14:textId="77777777" w:rsidR="00C520DB" w:rsidRDefault="00C520DB" w:rsidP="00F73203">
      <w:pPr>
        <w:pStyle w:val="CMD"/>
      </w:pPr>
      <w:r>
        <w:t xml:space="preserve"> </w:t>
      </w:r>
      <w:proofErr w:type="spellStart"/>
      <w:r>
        <w:t>ip</w:t>
      </w:r>
      <w:proofErr w:type="spellEnd"/>
      <w:r>
        <w:t xml:space="preserve"> address 10.1.</w:t>
      </w:r>
      <w:r w:rsidR="00F73203">
        <w:t>12.1 255.255.255.0</w:t>
      </w:r>
    </w:p>
    <w:p w14:paraId="64BCBAB3" w14:textId="77777777" w:rsidR="00C520DB" w:rsidRDefault="00C520DB" w:rsidP="00C520DB">
      <w:pPr>
        <w:pStyle w:val="CMD"/>
      </w:pPr>
      <w:r>
        <w:t xml:space="preserve"> no shutdown</w:t>
      </w:r>
    </w:p>
    <w:p w14:paraId="37533F04" w14:textId="77777777" w:rsidR="00C520DB" w:rsidRDefault="00C520DB" w:rsidP="00C520DB">
      <w:pPr>
        <w:pStyle w:val="CMD"/>
      </w:pPr>
      <w:r>
        <w:t xml:space="preserve"> exit</w:t>
      </w:r>
    </w:p>
    <w:p w14:paraId="0FA55C11" w14:textId="77777777" w:rsidR="00F73203" w:rsidRDefault="00F73203" w:rsidP="00F73203">
      <w:pPr>
        <w:pStyle w:val="CMD"/>
      </w:pPr>
      <w:r>
        <w:t>interface g0/0/1</w:t>
      </w:r>
    </w:p>
    <w:p w14:paraId="55C9A2F5" w14:textId="77777777" w:rsidR="00F73203" w:rsidRDefault="00F73203" w:rsidP="00F73203">
      <w:pPr>
        <w:pStyle w:val="CMD"/>
      </w:pPr>
      <w:r>
        <w:t xml:space="preserve"> </w:t>
      </w:r>
      <w:proofErr w:type="spellStart"/>
      <w:r>
        <w:t>ip</w:t>
      </w:r>
      <w:proofErr w:type="spellEnd"/>
      <w:r>
        <w:t xml:space="preserve"> address 10.1.11.1 255.255.255.0</w:t>
      </w:r>
    </w:p>
    <w:p w14:paraId="337D8658" w14:textId="77777777" w:rsidR="00F73203" w:rsidRDefault="00F73203" w:rsidP="00F73203">
      <w:pPr>
        <w:pStyle w:val="CMD"/>
      </w:pPr>
      <w:r>
        <w:t xml:space="preserve"> no shutdown</w:t>
      </w:r>
    </w:p>
    <w:p w14:paraId="7197A2AD" w14:textId="77777777" w:rsidR="00F73203" w:rsidRDefault="00F73203" w:rsidP="00F73203">
      <w:pPr>
        <w:pStyle w:val="CMD"/>
      </w:pPr>
      <w:r>
        <w:t xml:space="preserve"> exit</w:t>
      </w:r>
    </w:p>
    <w:p w14:paraId="6148B657" w14:textId="77777777" w:rsidR="00C520DB" w:rsidRDefault="00C520DB" w:rsidP="00C520DB">
      <w:pPr>
        <w:pStyle w:val="CMD"/>
      </w:pPr>
      <w:r>
        <w:t>interface loopback 0</w:t>
      </w:r>
    </w:p>
    <w:p w14:paraId="3D880C3C" w14:textId="77777777" w:rsidR="00C520DB" w:rsidRDefault="00C520DB" w:rsidP="00F73203">
      <w:pPr>
        <w:pStyle w:val="CMD"/>
      </w:pPr>
      <w:r>
        <w:t xml:space="preserve"> </w:t>
      </w:r>
      <w:proofErr w:type="spellStart"/>
      <w:r>
        <w:t>ip</w:t>
      </w:r>
      <w:proofErr w:type="spellEnd"/>
      <w:r>
        <w:t xml:space="preserve"> address </w:t>
      </w:r>
      <w:r w:rsidR="00F73203">
        <w:t>10.1.1.1 255.255.255.0</w:t>
      </w:r>
    </w:p>
    <w:p w14:paraId="274A3177" w14:textId="77777777" w:rsidR="00C520DB" w:rsidRDefault="00C520DB" w:rsidP="00C520DB">
      <w:pPr>
        <w:pStyle w:val="CMD"/>
      </w:pPr>
      <w:r>
        <w:t xml:space="preserve"> no shutdown</w:t>
      </w:r>
    </w:p>
    <w:p w14:paraId="645869A3" w14:textId="77777777" w:rsidR="00C520DB" w:rsidRDefault="00C520DB" w:rsidP="00C520DB">
      <w:pPr>
        <w:pStyle w:val="CMD"/>
      </w:pPr>
      <w:r>
        <w:t xml:space="preserve"> exit</w:t>
      </w:r>
    </w:p>
    <w:p w14:paraId="2ED97007" w14:textId="77777777" w:rsidR="000E0ADC" w:rsidRDefault="000E0ADC" w:rsidP="000E0ADC">
      <w:pPr>
        <w:pStyle w:val="CMD"/>
      </w:pPr>
      <w:r>
        <w:t xml:space="preserve">router </w:t>
      </w:r>
      <w:proofErr w:type="spellStart"/>
      <w:r>
        <w:t>eigrp</w:t>
      </w:r>
      <w:proofErr w:type="spellEnd"/>
      <w:r>
        <w:t xml:space="preserve"> 64512</w:t>
      </w:r>
    </w:p>
    <w:p w14:paraId="66AB7FE7" w14:textId="77777777" w:rsidR="000E0ADC" w:rsidRDefault="000E0ADC" w:rsidP="000E0ADC">
      <w:pPr>
        <w:pStyle w:val="CMD"/>
      </w:pPr>
      <w:r>
        <w:t xml:space="preserve">  </w:t>
      </w:r>
      <w:proofErr w:type="spellStart"/>
      <w:r>
        <w:t>eigrp</w:t>
      </w:r>
      <w:proofErr w:type="spellEnd"/>
      <w:r>
        <w:t xml:space="preserve"> router-id 1.1.1.1</w:t>
      </w:r>
    </w:p>
    <w:p w14:paraId="5C56A612" w14:textId="77777777" w:rsidR="000E0ADC" w:rsidRDefault="000E0ADC" w:rsidP="000E0ADC">
      <w:pPr>
        <w:pStyle w:val="CMD"/>
      </w:pPr>
      <w:r>
        <w:t xml:space="preserve">  network 10.1.11.0 0.0.0.255</w:t>
      </w:r>
    </w:p>
    <w:p w14:paraId="032DE2A0" w14:textId="77777777" w:rsidR="000E0ADC" w:rsidRDefault="000E0ADC" w:rsidP="000E0ADC">
      <w:pPr>
        <w:pStyle w:val="CMD"/>
      </w:pPr>
      <w:r>
        <w:t xml:space="preserve">  exit</w:t>
      </w:r>
    </w:p>
    <w:p w14:paraId="125BBEB0" w14:textId="77777777" w:rsidR="001608F0" w:rsidRDefault="001608F0" w:rsidP="001608F0">
      <w:pPr>
        <w:pStyle w:val="CMD"/>
      </w:pPr>
      <w:r>
        <w:t xml:space="preserve">router </w:t>
      </w:r>
      <w:proofErr w:type="spellStart"/>
      <w:r>
        <w:t>eigrp</w:t>
      </w:r>
      <w:proofErr w:type="spellEnd"/>
      <w:r>
        <w:t xml:space="preserve"> CISCO</w:t>
      </w:r>
    </w:p>
    <w:p w14:paraId="64AF2002" w14:textId="77777777" w:rsidR="001608F0" w:rsidRDefault="001608F0" w:rsidP="001608F0">
      <w:pPr>
        <w:pStyle w:val="CMD"/>
      </w:pPr>
      <w:r>
        <w:t xml:space="preserve"> address-family ipv4 unicast autonomous-system 64513</w:t>
      </w:r>
    </w:p>
    <w:p w14:paraId="2D6BD4CE" w14:textId="77777777" w:rsidR="001608F0" w:rsidRDefault="001608F0" w:rsidP="001608F0">
      <w:pPr>
        <w:pStyle w:val="CMD"/>
      </w:pPr>
      <w:r>
        <w:t xml:space="preserve">  </w:t>
      </w:r>
      <w:proofErr w:type="spellStart"/>
      <w:r>
        <w:t>eigrp</w:t>
      </w:r>
      <w:proofErr w:type="spellEnd"/>
      <w:r>
        <w:t xml:space="preserve"> router-id 1.1.1.1</w:t>
      </w:r>
    </w:p>
    <w:p w14:paraId="1CCFA1C7" w14:textId="77777777" w:rsidR="001608F0" w:rsidRDefault="001608F0" w:rsidP="001608F0">
      <w:pPr>
        <w:pStyle w:val="CMD"/>
      </w:pPr>
      <w:r>
        <w:t xml:space="preserve">  network 10.1.1.0 0.0.0.255</w:t>
      </w:r>
    </w:p>
    <w:p w14:paraId="647E18F2" w14:textId="77777777" w:rsidR="001608F0" w:rsidRDefault="001608F0" w:rsidP="001608F0">
      <w:pPr>
        <w:pStyle w:val="CMD"/>
      </w:pPr>
      <w:r>
        <w:t xml:space="preserve">  network 10.1.12.0 0.0.0.255</w:t>
      </w:r>
    </w:p>
    <w:p w14:paraId="548FEAF5" w14:textId="77777777" w:rsidR="001608F0" w:rsidRDefault="00560C96" w:rsidP="00560C96">
      <w:pPr>
        <w:pStyle w:val="CMD"/>
      </w:pPr>
      <w:r>
        <w:t xml:space="preserve">  exit</w:t>
      </w:r>
    </w:p>
    <w:p w14:paraId="30359A30" w14:textId="77777777" w:rsidR="003831FB" w:rsidRDefault="003831FB" w:rsidP="009763A3">
      <w:pPr>
        <w:pStyle w:val="CMD"/>
      </w:pPr>
      <w:r>
        <w:t>end</w:t>
      </w:r>
    </w:p>
    <w:p w14:paraId="1368ED78" w14:textId="77777777" w:rsidR="00C520DB" w:rsidRDefault="00C520DB" w:rsidP="006D66B9">
      <w:pPr>
        <w:pStyle w:val="BodyTextL25Bold"/>
        <w:keepNext/>
      </w:pPr>
      <w:r>
        <w:t>Router R2</w:t>
      </w:r>
    </w:p>
    <w:p w14:paraId="3B6AD9C1" w14:textId="77777777" w:rsidR="00C520DB" w:rsidRDefault="00C520DB" w:rsidP="00C520DB">
      <w:pPr>
        <w:pStyle w:val="CMD"/>
      </w:pPr>
      <w:r>
        <w:t>hostname R2</w:t>
      </w:r>
    </w:p>
    <w:p w14:paraId="0D308DB2" w14:textId="77777777" w:rsidR="00C520DB" w:rsidRDefault="00C520DB" w:rsidP="00C520DB">
      <w:pPr>
        <w:pStyle w:val="CMD"/>
      </w:pPr>
      <w:r>
        <w:t xml:space="preserve">no </w:t>
      </w:r>
      <w:proofErr w:type="spellStart"/>
      <w:r>
        <w:t>ip</w:t>
      </w:r>
      <w:proofErr w:type="spellEnd"/>
      <w:r>
        <w:t xml:space="preserve"> domain lookup</w:t>
      </w:r>
    </w:p>
    <w:p w14:paraId="1AB88B35" w14:textId="77777777" w:rsidR="006710BA" w:rsidRDefault="006710BA" w:rsidP="00C520DB">
      <w:pPr>
        <w:pStyle w:val="CMD"/>
      </w:pPr>
      <w:r>
        <w:t xml:space="preserve">banner </w:t>
      </w:r>
      <w:proofErr w:type="spellStart"/>
      <w:r>
        <w:t>motd</w:t>
      </w:r>
      <w:proofErr w:type="spellEnd"/>
      <w:r>
        <w:t xml:space="preserve"> # R2, </w:t>
      </w:r>
      <w:r w:rsidRPr="003831FB">
        <w:t>Configure Route Redistribution Within the Same Interior Gateway Protocol #</w:t>
      </w:r>
    </w:p>
    <w:p w14:paraId="34C123CE" w14:textId="77777777" w:rsidR="00C520DB" w:rsidRDefault="00C520DB" w:rsidP="00C520DB">
      <w:pPr>
        <w:pStyle w:val="CMD"/>
      </w:pPr>
      <w:r>
        <w:t>line con 0</w:t>
      </w:r>
    </w:p>
    <w:p w14:paraId="70876E79" w14:textId="77777777" w:rsidR="00C520DB" w:rsidRDefault="00C520DB" w:rsidP="00C520DB">
      <w:pPr>
        <w:pStyle w:val="CMD"/>
      </w:pPr>
      <w:r>
        <w:lastRenderedPageBreak/>
        <w:t xml:space="preserve"> exec-timeout 0 0</w:t>
      </w:r>
    </w:p>
    <w:p w14:paraId="16A61397" w14:textId="77777777" w:rsidR="00C520DB" w:rsidRDefault="00C520DB" w:rsidP="00C520DB">
      <w:pPr>
        <w:pStyle w:val="CMD"/>
      </w:pPr>
      <w:r>
        <w:t xml:space="preserve"> logging synchronous</w:t>
      </w:r>
    </w:p>
    <w:p w14:paraId="7C4A569A" w14:textId="77777777" w:rsidR="00C520DB" w:rsidRDefault="00C520DB" w:rsidP="00C520DB">
      <w:pPr>
        <w:pStyle w:val="CMD"/>
      </w:pPr>
      <w:r>
        <w:t xml:space="preserve"> exit</w:t>
      </w:r>
    </w:p>
    <w:p w14:paraId="4AE94E7A" w14:textId="77777777" w:rsidR="00C520DB" w:rsidRDefault="00C520DB" w:rsidP="00C520DB">
      <w:pPr>
        <w:pStyle w:val="CMD"/>
      </w:pPr>
      <w:r>
        <w:t>interface g0/0/0</w:t>
      </w:r>
    </w:p>
    <w:p w14:paraId="737473F6" w14:textId="77777777" w:rsidR="00C520DB" w:rsidRDefault="00C520DB" w:rsidP="00C520DB">
      <w:pPr>
        <w:pStyle w:val="CMD"/>
      </w:pPr>
      <w:r>
        <w:t xml:space="preserve"> </w:t>
      </w:r>
      <w:proofErr w:type="spellStart"/>
      <w:r>
        <w:t>ip</w:t>
      </w:r>
      <w:proofErr w:type="spellEnd"/>
      <w:r>
        <w:t xml:space="preserve"> address 10.1.</w:t>
      </w:r>
      <w:r w:rsidR="006710BA">
        <w:t>1</w:t>
      </w:r>
      <w:r>
        <w:t>2.2 255.255.255.0</w:t>
      </w:r>
    </w:p>
    <w:p w14:paraId="559195CF" w14:textId="77777777" w:rsidR="00C520DB" w:rsidRDefault="008639F8" w:rsidP="00C520DB">
      <w:pPr>
        <w:pStyle w:val="CMD"/>
      </w:pPr>
      <w:r>
        <w:t xml:space="preserve"> </w:t>
      </w:r>
      <w:r w:rsidR="00C520DB">
        <w:t>no shutdown</w:t>
      </w:r>
    </w:p>
    <w:p w14:paraId="4D2D0056" w14:textId="77777777" w:rsidR="00C520DB" w:rsidRDefault="00C520DB" w:rsidP="00C520DB">
      <w:pPr>
        <w:pStyle w:val="CMD"/>
      </w:pPr>
      <w:r>
        <w:t xml:space="preserve"> exit</w:t>
      </w:r>
    </w:p>
    <w:p w14:paraId="5272D0C9" w14:textId="77777777" w:rsidR="00C520DB" w:rsidRDefault="00C520DB" w:rsidP="00C520DB">
      <w:pPr>
        <w:pStyle w:val="CMD"/>
      </w:pPr>
      <w:r>
        <w:t>interface g0/0/1</w:t>
      </w:r>
    </w:p>
    <w:p w14:paraId="19C09E4A" w14:textId="77777777" w:rsidR="00C520DB" w:rsidRDefault="00C520DB" w:rsidP="00C520DB">
      <w:pPr>
        <w:pStyle w:val="CMD"/>
      </w:pPr>
      <w:r>
        <w:t xml:space="preserve"> </w:t>
      </w:r>
      <w:proofErr w:type="spellStart"/>
      <w:r>
        <w:t>ip</w:t>
      </w:r>
      <w:proofErr w:type="spellEnd"/>
      <w:r>
        <w:t xml:space="preserve"> address 10.</w:t>
      </w:r>
      <w:r w:rsidR="006710BA">
        <w:t>1</w:t>
      </w:r>
      <w:r>
        <w:t>.</w:t>
      </w:r>
      <w:r w:rsidR="006710BA">
        <w:t>2</w:t>
      </w:r>
      <w:r>
        <w:t>3.2 255.255.255.0</w:t>
      </w:r>
    </w:p>
    <w:p w14:paraId="0D854C9C" w14:textId="77777777" w:rsidR="00C520DB" w:rsidRDefault="008639F8" w:rsidP="00C520DB">
      <w:pPr>
        <w:pStyle w:val="CMD"/>
      </w:pPr>
      <w:r>
        <w:t xml:space="preserve"> </w:t>
      </w:r>
      <w:r w:rsidR="00C520DB">
        <w:t>no shutdown</w:t>
      </w:r>
    </w:p>
    <w:p w14:paraId="4DD8BA56" w14:textId="77777777" w:rsidR="008639F8" w:rsidRDefault="00C520DB" w:rsidP="008639F8">
      <w:pPr>
        <w:pStyle w:val="CMD"/>
      </w:pPr>
      <w:r>
        <w:t xml:space="preserve"> exit</w:t>
      </w:r>
    </w:p>
    <w:p w14:paraId="0E7161E4" w14:textId="77777777" w:rsidR="008639F8" w:rsidRDefault="008639F8" w:rsidP="008639F8">
      <w:pPr>
        <w:pStyle w:val="CMD"/>
      </w:pPr>
      <w:r>
        <w:t xml:space="preserve">router </w:t>
      </w:r>
      <w:proofErr w:type="spellStart"/>
      <w:r>
        <w:t>eigrp</w:t>
      </w:r>
      <w:proofErr w:type="spellEnd"/>
      <w:r>
        <w:t xml:space="preserve"> CISCO</w:t>
      </w:r>
    </w:p>
    <w:p w14:paraId="2EC529D7" w14:textId="77777777" w:rsidR="008639F8" w:rsidRDefault="008639F8" w:rsidP="008639F8">
      <w:pPr>
        <w:pStyle w:val="CMD"/>
      </w:pPr>
      <w:r>
        <w:t xml:space="preserve"> address-family ipv4 unicast autonomous-system 64513</w:t>
      </w:r>
    </w:p>
    <w:p w14:paraId="5CE2F7EB" w14:textId="77777777" w:rsidR="008639F8" w:rsidRDefault="008639F8" w:rsidP="008639F8">
      <w:pPr>
        <w:pStyle w:val="CMD"/>
      </w:pPr>
      <w:r>
        <w:t xml:space="preserve"> </w:t>
      </w:r>
      <w:proofErr w:type="spellStart"/>
      <w:r>
        <w:t>eigrp</w:t>
      </w:r>
      <w:proofErr w:type="spellEnd"/>
      <w:r>
        <w:t xml:space="preserve"> router-id 2.2.2.2</w:t>
      </w:r>
    </w:p>
    <w:p w14:paraId="0A4DD1E9" w14:textId="77777777" w:rsidR="008639F8" w:rsidRDefault="008639F8" w:rsidP="008639F8">
      <w:pPr>
        <w:pStyle w:val="CMD"/>
      </w:pPr>
      <w:r>
        <w:t xml:space="preserve">  network 10.1.12.0 0.0.0.255</w:t>
      </w:r>
    </w:p>
    <w:p w14:paraId="667A7B75" w14:textId="77777777" w:rsidR="008639F8" w:rsidRDefault="008639F8" w:rsidP="008639F8">
      <w:pPr>
        <w:pStyle w:val="CMD"/>
      </w:pPr>
      <w:r>
        <w:t xml:space="preserve">  network 10.1.23.0 0.0.0.255</w:t>
      </w:r>
    </w:p>
    <w:p w14:paraId="03DF30F7" w14:textId="77777777" w:rsidR="008639F8" w:rsidRDefault="008639F8" w:rsidP="008639F8">
      <w:pPr>
        <w:pStyle w:val="CMD"/>
      </w:pPr>
      <w:r>
        <w:t xml:space="preserve"> </w:t>
      </w:r>
      <w:r w:rsidR="000C3CEA">
        <w:t>end</w:t>
      </w:r>
    </w:p>
    <w:p w14:paraId="24663811" w14:textId="77777777" w:rsidR="00C520DB" w:rsidRDefault="00C520DB" w:rsidP="00C520DB">
      <w:pPr>
        <w:pStyle w:val="BodyTextL25Bold"/>
      </w:pPr>
      <w:r>
        <w:t>Router R3</w:t>
      </w:r>
    </w:p>
    <w:p w14:paraId="0081B0D5" w14:textId="77777777" w:rsidR="00C520DB" w:rsidRDefault="00C520DB" w:rsidP="00C520DB">
      <w:pPr>
        <w:pStyle w:val="CMD"/>
      </w:pPr>
      <w:r>
        <w:t>hostname R3</w:t>
      </w:r>
    </w:p>
    <w:p w14:paraId="0A6987E4" w14:textId="77777777" w:rsidR="00C520DB" w:rsidRDefault="00C520DB" w:rsidP="00C520DB">
      <w:pPr>
        <w:pStyle w:val="CMD"/>
      </w:pPr>
      <w:r>
        <w:t xml:space="preserve">no </w:t>
      </w:r>
      <w:proofErr w:type="spellStart"/>
      <w:r>
        <w:t>ip</w:t>
      </w:r>
      <w:proofErr w:type="spellEnd"/>
      <w:r>
        <w:t xml:space="preserve"> domain lookup</w:t>
      </w:r>
    </w:p>
    <w:p w14:paraId="0D8EE543" w14:textId="77777777" w:rsidR="00B2262A" w:rsidRPr="00B2262A" w:rsidRDefault="00B2262A" w:rsidP="00B2262A">
      <w:pPr>
        <w:pStyle w:val="CMD"/>
      </w:pPr>
      <w:r w:rsidRPr="00B2262A">
        <w:t xml:space="preserve">banner </w:t>
      </w:r>
      <w:proofErr w:type="spellStart"/>
      <w:r w:rsidRPr="00B2262A">
        <w:t>motd</w:t>
      </w:r>
      <w:proofErr w:type="spellEnd"/>
      <w:r w:rsidRPr="00B2262A">
        <w:t xml:space="preserve"> # R3, Configure Route Redistribution Within the Same Interior Gateway Protocol # </w:t>
      </w:r>
    </w:p>
    <w:p w14:paraId="3DFDF97E" w14:textId="77777777" w:rsidR="00B2262A" w:rsidRPr="00B2262A" w:rsidRDefault="00B2262A" w:rsidP="00B2262A">
      <w:pPr>
        <w:pStyle w:val="CMD"/>
      </w:pPr>
      <w:r w:rsidRPr="00B2262A">
        <w:t>line con 0</w:t>
      </w:r>
    </w:p>
    <w:p w14:paraId="5359372B" w14:textId="77777777" w:rsidR="00B2262A" w:rsidRPr="00B2262A" w:rsidRDefault="00B2262A" w:rsidP="00B2262A">
      <w:pPr>
        <w:pStyle w:val="CMD"/>
      </w:pPr>
      <w:r w:rsidRPr="00B2262A">
        <w:t xml:space="preserve"> exec-timeout 0 0</w:t>
      </w:r>
    </w:p>
    <w:p w14:paraId="20A64D6E" w14:textId="77777777" w:rsidR="00B2262A" w:rsidRPr="00B2262A" w:rsidRDefault="00B2262A" w:rsidP="00B2262A">
      <w:pPr>
        <w:pStyle w:val="CMD"/>
      </w:pPr>
      <w:r w:rsidRPr="00B2262A">
        <w:t xml:space="preserve"> logging synchronous</w:t>
      </w:r>
    </w:p>
    <w:p w14:paraId="26F54283" w14:textId="77777777" w:rsidR="00B2262A" w:rsidRPr="00B2262A" w:rsidRDefault="00B2262A" w:rsidP="00B2262A">
      <w:pPr>
        <w:pStyle w:val="CMD"/>
      </w:pPr>
      <w:r w:rsidRPr="00B2262A">
        <w:t xml:space="preserve"> exit</w:t>
      </w:r>
    </w:p>
    <w:p w14:paraId="2A05755B" w14:textId="77777777" w:rsidR="00B2262A" w:rsidRPr="00B2262A" w:rsidRDefault="00B2262A" w:rsidP="00B2262A">
      <w:pPr>
        <w:pStyle w:val="CMD"/>
      </w:pPr>
      <w:r w:rsidRPr="00B2262A">
        <w:t>interface g0/0/0</w:t>
      </w:r>
    </w:p>
    <w:p w14:paraId="2E73EEC3" w14:textId="77777777" w:rsidR="00B2262A" w:rsidRPr="00B2262A" w:rsidRDefault="00B2262A" w:rsidP="00B2262A">
      <w:pPr>
        <w:pStyle w:val="CMD"/>
      </w:pPr>
      <w:r w:rsidRPr="00B2262A">
        <w:t xml:space="preserve"> </w:t>
      </w:r>
      <w:proofErr w:type="spellStart"/>
      <w:r w:rsidRPr="00B2262A">
        <w:t>ip</w:t>
      </w:r>
      <w:proofErr w:type="spellEnd"/>
      <w:r w:rsidRPr="00B2262A">
        <w:t xml:space="preserve"> address 10.1.23.1 255.255.255.0</w:t>
      </w:r>
    </w:p>
    <w:p w14:paraId="309B8C5A" w14:textId="77777777" w:rsidR="00B2262A" w:rsidRPr="00B2262A" w:rsidRDefault="00B2262A" w:rsidP="00B2262A">
      <w:pPr>
        <w:pStyle w:val="CMD"/>
      </w:pPr>
      <w:r w:rsidRPr="00B2262A">
        <w:t xml:space="preserve"> no shutdown</w:t>
      </w:r>
    </w:p>
    <w:p w14:paraId="5A64268B" w14:textId="77777777" w:rsidR="00B2262A" w:rsidRPr="00B2262A" w:rsidRDefault="00B2262A" w:rsidP="00B2262A">
      <w:pPr>
        <w:pStyle w:val="CMD"/>
      </w:pPr>
      <w:r w:rsidRPr="00B2262A">
        <w:t xml:space="preserve"> exit</w:t>
      </w:r>
    </w:p>
    <w:p w14:paraId="4F279822" w14:textId="77777777" w:rsidR="00B2262A" w:rsidRPr="00B2262A" w:rsidRDefault="00B2262A" w:rsidP="00B2262A">
      <w:pPr>
        <w:pStyle w:val="CMD"/>
      </w:pPr>
      <w:r w:rsidRPr="00B2262A">
        <w:t>interface g0/0/1</w:t>
      </w:r>
    </w:p>
    <w:p w14:paraId="3D0430EF" w14:textId="77777777" w:rsidR="00B2262A" w:rsidRPr="00B2262A" w:rsidRDefault="00B2262A" w:rsidP="00B2262A">
      <w:pPr>
        <w:pStyle w:val="CMD"/>
      </w:pPr>
      <w:r w:rsidRPr="00B2262A">
        <w:t xml:space="preserve"> </w:t>
      </w:r>
      <w:proofErr w:type="spellStart"/>
      <w:r w:rsidRPr="00B2262A">
        <w:t>ip</w:t>
      </w:r>
      <w:proofErr w:type="spellEnd"/>
      <w:r w:rsidRPr="00B2262A">
        <w:t xml:space="preserve"> address 10.1.32.1 255.255.255.0</w:t>
      </w:r>
    </w:p>
    <w:p w14:paraId="64D61FD5" w14:textId="77777777" w:rsidR="00B2262A" w:rsidRPr="00B2262A" w:rsidRDefault="00B2262A" w:rsidP="00B2262A">
      <w:pPr>
        <w:pStyle w:val="CMD"/>
      </w:pPr>
      <w:r w:rsidRPr="00B2262A">
        <w:t xml:space="preserve"> no shutdown</w:t>
      </w:r>
    </w:p>
    <w:p w14:paraId="05901483" w14:textId="77777777" w:rsidR="00B2262A" w:rsidRPr="00B2262A" w:rsidRDefault="00B2262A" w:rsidP="00B2262A">
      <w:pPr>
        <w:pStyle w:val="CMD"/>
      </w:pPr>
      <w:r w:rsidRPr="00B2262A">
        <w:t xml:space="preserve"> exit</w:t>
      </w:r>
    </w:p>
    <w:p w14:paraId="036F88CF" w14:textId="77777777" w:rsidR="00B2262A" w:rsidRPr="00B2262A" w:rsidRDefault="00B2262A" w:rsidP="00B2262A">
      <w:pPr>
        <w:pStyle w:val="CMD"/>
      </w:pPr>
      <w:r w:rsidRPr="00B2262A">
        <w:t>interface loopback 0</w:t>
      </w:r>
    </w:p>
    <w:p w14:paraId="68E02EE9" w14:textId="77777777" w:rsidR="00B2262A" w:rsidRPr="00B2262A" w:rsidRDefault="00B2262A" w:rsidP="00B2262A">
      <w:pPr>
        <w:pStyle w:val="CMD"/>
      </w:pPr>
      <w:r w:rsidRPr="00B2262A">
        <w:t xml:space="preserve"> </w:t>
      </w:r>
      <w:proofErr w:type="spellStart"/>
      <w:r w:rsidRPr="00B2262A">
        <w:t>ip</w:t>
      </w:r>
      <w:proofErr w:type="spellEnd"/>
      <w:r w:rsidRPr="00B2262A">
        <w:t xml:space="preserve"> address 10.3.3.1 255.255.255.0</w:t>
      </w:r>
    </w:p>
    <w:p w14:paraId="7B7485F2" w14:textId="77777777" w:rsidR="00B2262A" w:rsidRPr="00B2262A" w:rsidRDefault="00B2262A" w:rsidP="00B2262A">
      <w:pPr>
        <w:pStyle w:val="CMD"/>
      </w:pPr>
      <w:r w:rsidRPr="00B2262A">
        <w:t xml:space="preserve"> no shutdown</w:t>
      </w:r>
    </w:p>
    <w:p w14:paraId="404384EF" w14:textId="77777777" w:rsidR="00B2262A" w:rsidRDefault="00B2262A" w:rsidP="00B2262A">
      <w:pPr>
        <w:pStyle w:val="CMD"/>
      </w:pPr>
      <w:r w:rsidRPr="00B2262A">
        <w:t xml:space="preserve"> exit</w:t>
      </w:r>
    </w:p>
    <w:p w14:paraId="794F8D94" w14:textId="77777777" w:rsidR="000E0ADC" w:rsidRPr="00B2262A" w:rsidRDefault="000E0ADC" w:rsidP="000E0ADC">
      <w:pPr>
        <w:pStyle w:val="CMD"/>
      </w:pPr>
      <w:r w:rsidRPr="00B2262A">
        <w:t xml:space="preserve">router </w:t>
      </w:r>
      <w:proofErr w:type="spellStart"/>
      <w:r w:rsidRPr="00B2262A">
        <w:t>eigrp</w:t>
      </w:r>
      <w:proofErr w:type="spellEnd"/>
      <w:r w:rsidRPr="00B2262A">
        <w:t xml:space="preserve"> 64514</w:t>
      </w:r>
    </w:p>
    <w:p w14:paraId="7BF74EEA" w14:textId="77777777" w:rsidR="000E0ADC" w:rsidRPr="00B2262A" w:rsidRDefault="000E0ADC" w:rsidP="000E0ADC">
      <w:pPr>
        <w:pStyle w:val="CMD"/>
      </w:pPr>
      <w:r w:rsidRPr="00B2262A">
        <w:t xml:space="preserve">  </w:t>
      </w:r>
      <w:proofErr w:type="spellStart"/>
      <w:r w:rsidRPr="00B2262A">
        <w:t>eigrp</w:t>
      </w:r>
      <w:proofErr w:type="spellEnd"/>
      <w:r w:rsidRPr="00B2262A">
        <w:t xml:space="preserve"> router-id 3.3.3.3</w:t>
      </w:r>
    </w:p>
    <w:p w14:paraId="599B536E" w14:textId="77777777" w:rsidR="000E0ADC" w:rsidRPr="00B2262A" w:rsidRDefault="000E0ADC" w:rsidP="000E0ADC">
      <w:pPr>
        <w:pStyle w:val="CMD"/>
      </w:pPr>
      <w:r w:rsidRPr="00B2262A">
        <w:t xml:space="preserve">  network 10.1.32.0 0.0.0.255</w:t>
      </w:r>
    </w:p>
    <w:p w14:paraId="36DC7682" w14:textId="77777777" w:rsidR="000E0ADC" w:rsidRPr="00B2262A" w:rsidRDefault="000E0ADC" w:rsidP="000E0ADC">
      <w:pPr>
        <w:pStyle w:val="CMD"/>
      </w:pPr>
      <w:r>
        <w:t xml:space="preserve">  exit</w:t>
      </w:r>
    </w:p>
    <w:p w14:paraId="42BB2102" w14:textId="77777777" w:rsidR="00B2262A" w:rsidRPr="00B2262A" w:rsidRDefault="00B2262A" w:rsidP="00B2262A">
      <w:pPr>
        <w:pStyle w:val="CMD"/>
      </w:pPr>
      <w:r w:rsidRPr="00B2262A">
        <w:t xml:space="preserve">router </w:t>
      </w:r>
      <w:proofErr w:type="spellStart"/>
      <w:r w:rsidRPr="00B2262A">
        <w:t>eigrp</w:t>
      </w:r>
      <w:proofErr w:type="spellEnd"/>
      <w:r w:rsidRPr="00B2262A">
        <w:t xml:space="preserve"> CISCO</w:t>
      </w:r>
    </w:p>
    <w:p w14:paraId="1FEE2404" w14:textId="77777777" w:rsidR="00B2262A" w:rsidRPr="00B2262A" w:rsidRDefault="00B2262A" w:rsidP="00B2262A">
      <w:pPr>
        <w:pStyle w:val="CMD"/>
      </w:pPr>
      <w:r w:rsidRPr="00B2262A">
        <w:t xml:space="preserve"> address-family ipv4 unicast autonomous-system 64513</w:t>
      </w:r>
    </w:p>
    <w:p w14:paraId="0DE88293" w14:textId="77777777" w:rsidR="00B2262A" w:rsidRPr="00B2262A" w:rsidRDefault="00B2262A" w:rsidP="00B2262A">
      <w:pPr>
        <w:pStyle w:val="CMD"/>
      </w:pPr>
      <w:r w:rsidRPr="00B2262A">
        <w:t xml:space="preserve">  </w:t>
      </w:r>
      <w:proofErr w:type="spellStart"/>
      <w:r w:rsidRPr="00B2262A">
        <w:t>eigrp</w:t>
      </w:r>
      <w:proofErr w:type="spellEnd"/>
      <w:r w:rsidRPr="00B2262A">
        <w:t xml:space="preserve"> router-id 3.3.3.3</w:t>
      </w:r>
    </w:p>
    <w:p w14:paraId="2BE60211" w14:textId="77777777" w:rsidR="00B2262A" w:rsidRPr="00B2262A" w:rsidRDefault="00B2262A" w:rsidP="00B2262A">
      <w:pPr>
        <w:pStyle w:val="CMD"/>
      </w:pPr>
      <w:r w:rsidRPr="00B2262A">
        <w:lastRenderedPageBreak/>
        <w:t xml:space="preserve">  network 10.1.23.0 0.0.0.255</w:t>
      </w:r>
    </w:p>
    <w:p w14:paraId="31EA16A6" w14:textId="77777777" w:rsidR="00B2262A" w:rsidRPr="00B2262A" w:rsidRDefault="00B2262A" w:rsidP="00B2262A">
      <w:pPr>
        <w:pStyle w:val="CMD"/>
      </w:pPr>
      <w:r w:rsidRPr="00B2262A">
        <w:t xml:space="preserve">  network 10.3.3.0 0.0.0.255</w:t>
      </w:r>
    </w:p>
    <w:p w14:paraId="7C73BB4A" w14:textId="77777777" w:rsidR="00B2262A" w:rsidRPr="00B2262A" w:rsidRDefault="000E0ADC" w:rsidP="000E0ADC">
      <w:pPr>
        <w:pStyle w:val="CMD"/>
      </w:pPr>
      <w:r>
        <w:t xml:space="preserve">  exit</w:t>
      </w:r>
    </w:p>
    <w:p w14:paraId="7EE4EFAE" w14:textId="77777777" w:rsidR="00C520DB" w:rsidRDefault="00B2262A" w:rsidP="00B2262A">
      <w:pPr>
        <w:pStyle w:val="CMD"/>
      </w:pPr>
      <w:r w:rsidRPr="00B2262A">
        <w:t>end</w:t>
      </w:r>
    </w:p>
    <w:p w14:paraId="2FCBD255" w14:textId="77777777" w:rsidR="00762E49" w:rsidRPr="00A50709" w:rsidRDefault="009763A3" w:rsidP="00762E49">
      <w:pPr>
        <w:pStyle w:val="BodyTextL25"/>
        <w:rPr>
          <w:b/>
          <w:bCs/>
        </w:rPr>
      </w:pPr>
      <w:r>
        <w:rPr>
          <w:b/>
          <w:bCs/>
        </w:rPr>
        <w:t xml:space="preserve">Switch </w:t>
      </w:r>
      <w:r w:rsidR="00762E49">
        <w:rPr>
          <w:b/>
          <w:bCs/>
        </w:rPr>
        <w:t>D</w:t>
      </w:r>
      <w:r w:rsidR="00762E49" w:rsidRPr="00A50709">
        <w:rPr>
          <w:b/>
          <w:bCs/>
        </w:rPr>
        <w:t>1</w:t>
      </w:r>
    </w:p>
    <w:p w14:paraId="3950E4EA" w14:textId="77777777" w:rsidR="00762E49" w:rsidRDefault="00762E49" w:rsidP="00762E49">
      <w:pPr>
        <w:pStyle w:val="CMD"/>
      </w:pPr>
      <w:r>
        <w:t>hostname D1</w:t>
      </w:r>
    </w:p>
    <w:p w14:paraId="6F6ABD45" w14:textId="77777777" w:rsidR="00762E49" w:rsidRDefault="00762E49" w:rsidP="00762E49">
      <w:pPr>
        <w:pStyle w:val="CMD"/>
      </w:pPr>
      <w:r>
        <w:t xml:space="preserve">no </w:t>
      </w:r>
      <w:proofErr w:type="spellStart"/>
      <w:r>
        <w:t>ip</w:t>
      </w:r>
      <w:proofErr w:type="spellEnd"/>
      <w:r>
        <w:t xml:space="preserve"> domain lookup</w:t>
      </w:r>
    </w:p>
    <w:p w14:paraId="6CEBFF38" w14:textId="77777777" w:rsidR="00762E49" w:rsidRDefault="00762E49" w:rsidP="00762E49">
      <w:pPr>
        <w:pStyle w:val="CMD"/>
      </w:pPr>
      <w:proofErr w:type="spellStart"/>
      <w:r>
        <w:t>ip</w:t>
      </w:r>
      <w:proofErr w:type="spellEnd"/>
      <w:r>
        <w:t xml:space="preserve"> routing</w:t>
      </w:r>
    </w:p>
    <w:p w14:paraId="34AAEAA0" w14:textId="77777777" w:rsidR="00762E49" w:rsidRPr="00B2262A" w:rsidRDefault="00762E49" w:rsidP="00762E49">
      <w:pPr>
        <w:pStyle w:val="CMD"/>
      </w:pPr>
      <w:r w:rsidRPr="00B2262A">
        <w:t xml:space="preserve">banner </w:t>
      </w:r>
      <w:proofErr w:type="spellStart"/>
      <w:r w:rsidRPr="00B2262A">
        <w:t>motd</w:t>
      </w:r>
      <w:proofErr w:type="spellEnd"/>
      <w:r w:rsidRPr="00B2262A">
        <w:t xml:space="preserve"> # </w:t>
      </w:r>
      <w:r>
        <w:t>D1</w:t>
      </w:r>
      <w:r w:rsidRPr="00B2262A">
        <w:t xml:space="preserve">, Configure Route Redistribution Within the Same Interior Gateway Protocol # </w:t>
      </w:r>
    </w:p>
    <w:p w14:paraId="1BF7C987" w14:textId="77777777" w:rsidR="00762E49" w:rsidRDefault="00762E49" w:rsidP="00762E49">
      <w:pPr>
        <w:pStyle w:val="CMD"/>
      </w:pPr>
      <w:r>
        <w:t>line con 0</w:t>
      </w:r>
    </w:p>
    <w:p w14:paraId="0BFB0BE0" w14:textId="77777777" w:rsidR="00762E49" w:rsidRDefault="00762E49" w:rsidP="00762E49">
      <w:pPr>
        <w:pStyle w:val="CMD"/>
      </w:pPr>
      <w:r>
        <w:t xml:space="preserve"> exec-timeout 0 0</w:t>
      </w:r>
    </w:p>
    <w:p w14:paraId="39033CF5" w14:textId="77777777" w:rsidR="00762E49" w:rsidRDefault="00762E49" w:rsidP="00762E49">
      <w:pPr>
        <w:pStyle w:val="CMD"/>
      </w:pPr>
      <w:r>
        <w:t xml:space="preserve"> logging synchronous</w:t>
      </w:r>
    </w:p>
    <w:p w14:paraId="4C465FC4" w14:textId="77777777" w:rsidR="00762E49" w:rsidRDefault="00762E49" w:rsidP="00762E49">
      <w:pPr>
        <w:pStyle w:val="CMD"/>
      </w:pPr>
      <w:r>
        <w:t xml:space="preserve"> exit</w:t>
      </w:r>
    </w:p>
    <w:p w14:paraId="42D4B719" w14:textId="77777777" w:rsidR="00762E49" w:rsidRDefault="00762E49" w:rsidP="00762E49">
      <w:pPr>
        <w:pStyle w:val="CMD"/>
      </w:pPr>
      <w:r>
        <w:t>interface range g1/0/1-24</w:t>
      </w:r>
    </w:p>
    <w:p w14:paraId="75810C33" w14:textId="77777777" w:rsidR="00762E49" w:rsidRDefault="00762E49" w:rsidP="00762E49">
      <w:pPr>
        <w:pStyle w:val="CMD"/>
      </w:pPr>
      <w:r>
        <w:t xml:space="preserve"> shutdown</w:t>
      </w:r>
    </w:p>
    <w:p w14:paraId="72BE03B9" w14:textId="77777777" w:rsidR="00762E49" w:rsidRDefault="00762E49" w:rsidP="00762E49">
      <w:pPr>
        <w:pStyle w:val="CMD"/>
      </w:pPr>
      <w:r>
        <w:t xml:space="preserve"> exit</w:t>
      </w:r>
    </w:p>
    <w:p w14:paraId="7EA1D281" w14:textId="77777777" w:rsidR="00762E49" w:rsidRDefault="00762E49" w:rsidP="00762E49">
      <w:pPr>
        <w:pStyle w:val="CMD"/>
      </w:pPr>
      <w:r>
        <w:t>interface g1/0/11</w:t>
      </w:r>
    </w:p>
    <w:p w14:paraId="21159A46" w14:textId="77777777" w:rsidR="00762E49" w:rsidRDefault="00762E49" w:rsidP="00762E49">
      <w:pPr>
        <w:pStyle w:val="CMD"/>
      </w:pPr>
      <w:r>
        <w:t xml:space="preserve"> no switchport</w:t>
      </w:r>
    </w:p>
    <w:p w14:paraId="54CC2933" w14:textId="77777777" w:rsidR="00762E49" w:rsidRDefault="00762E49" w:rsidP="00762E49">
      <w:pPr>
        <w:pStyle w:val="CMD"/>
      </w:pPr>
      <w:r>
        <w:t xml:space="preserve"> </w:t>
      </w:r>
      <w:proofErr w:type="spellStart"/>
      <w:r>
        <w:t>ip</w:t>
      </w:r>
      <w:proofErr w:type="spellEnd"/>
      <w:r>
        <w:t xml:space="preserve"> address 10.1.11.2 255.255.255.0</w:t>
      </w:r>
    </w:p>
    <w:p w14:paraId="37556517" w14:textId="77777777" w:rsidR="00762E49" w:rsidRDefault="00762E49" w:rsidP="00762E49">
      <w:pPr>
        <w:pStyle w:val="CMD"/>
      </w:pPr>
      <w:r>
        <w:t xml:space="preserve"> no shutdown</w:t>
      </w:r>
    </w:p>
    <w:p w14:paraId="6213FBD8" w14:textId="77777777" w:rsidR="00762E49" w:rsidRDefault="00762E49" w:rsidP="00762E49">
      <w:pPr>
        <w:pStyle w:val="CMD"/>
      </w:pPr>
      <w:r>
        <w:t xml:space="preserve"> exit</w:t>
      </w:r>
    </w:p>
    <w:p w14:paraId="33B17B2A" w14:textId="77777777" w:rsidR="00762E49" w:rsidRDefault="00762E49" w:rsidP="00762E49">
      <w:pPr>
        <w:pStyle w:val="CMD"/>
      </w:pPr>
      <w:r>
        <w:t>interface loopback 0</w:t>
      </w:r>
    </w:p>
    <w:p w14:paraId="3ACED11A" w14:textId="77777777" w:rsidR="00762E49" w:rsidRDefault="00762E49" w:rsidP="00762E49">
      <w:pPr>
        <w:pStyle w:val="CMD"/>
      </w:pPr>
      <w:r>
        <w:t xml:space="preserve"> </w:t>
      </w:r>
      <w:proofErr w:type="spellStart"/>
      <w:r>
        <w:t>ip</w:t>
      </w:r>
      <w:proofErr w:type="spellEnd"/>
      <w:r>
        <w:t xml:space="preserve"> address 198.51.100.1 255.255.255.128</w:t>
      </w:r>
    </w:p>
    <w:p w14:paraId="2B3899EE" w14:textId="77777777" w:rsidR="00762E49" w:rsidRDefault="00762E49" w:rsidP="00762E49">
      <w:pPr>
        <w:pStyle w:val="CMD"/>
      </w:pPr>
      <w:r>
        <w:t xml:space="preserve"> no shutdown</w:t>
      </w:r>
    </w:p>
    <w:p w14:paraId="3575FDE1" w14:textId="77777777" w:rsidR="00762E49" w:rsidRDefault="00762E49" w:rsidP="00762E49">
      <w:pPr>
        <w:pStyle w:val="CMD"/>
      </w:pPr>
      <w:r>
        <w:t xml:space="preserve"> exit</w:t>
      </w:r>
    </w:p>
    <w:p w14:paraId="0A995FFB" w14:textId="77777777" w:rsidR="00DA2773" w:rsidRDefault="00DA2773" w:rsidP="00DA2773">
      <w:pPr>
        <w:pStyle w:val="CMD"/>
      </w:pPr>
      <w:r>
        <w:t xml:space="preserve">router </w:t>
      </w:r>
      <w:proofErr w:type="spellStart"/>
      <w:r>
        <w:t>eigrp</w:t>
      </w:r>
      <w:proofErr w:type="spellEnd"/>
      <w:r>
        <w:t xml:space="preserve"> 64512</w:t>
      </w:r>
    </w:p>
    <w:p w14:paraId="3903DF59" w14:textId="77777777" w:rsidR="00DA2773" w:rsidRDefault="00DA2773" w:rsidP="00DA2773">
      <w:pPr>
        <w:pStyle w:val="CMD"/>
      </w:pPr>
      <w:r>
        <w:t xml:space="preserve"> </w:t>
      </w:r>
      <w:proofErr w:type="spellStart"/>
      <w:r>
        <w:t>eigrp</w:t>
      </w:r>
      <w:proofErr w:type="spellEnd"/>
      <w:r>
        <w:t xml:space="preserve"> router-id 11.11.11.11</w:t>
      </w:r>
    </w:p>
    <w:p w14:paraId="649C37E4" w14:textId="77777777" w:rsidR="00DA2773" w:rsidRDefault="00DA2773" w:rsidP="00DA2773">
      <w:pPr>
        <w:pStyle w:val="CMD"/>
      </w:pPr>
      <w:r>
        <w:t xml:space="preserve"> network 10.1.11.0 0.0.0.255</w:t>
      </w:r>
    </w:p>
    <w:p w14:paraId="58190882" w14:textId="77777777" w:rsidR="00DA2773" w:rsidRDefault="00DA2773" w:rsidP="00DA2773">
      <w:pPr>
        <w:pStyle w:val="CMD"/>
      </w:pPr>
      <w:r>
        <w:t xml:space="preserve"> network 198.51.100.0</w:t>
      </w:r>
      <w:r w:rsidR="00F66430">
        <w:t xml:space="preserve"> 0.0.0.127</w:t>
      </w:r>
    </w:p>
    <w:p w14:paraId="53684588" w14:textId="77777777" w:rsidR="00DA2773" w:rsidRDefault="000C3CEA" w:rsidP="00DA2773">
      <w:pPr>
        <w:pStyle w:val="CMD"/>
      </w:pPr>
      <w:r>
        <w:t>end</w:t>
      </w:r>
    </w:p>
    <w:p w14:paraId="6240583B" w14:textId="77777777" w:rsidR="00762E49" w:rsidRPr="00A50709" w:rsidRDefault="009763A3" w:rsidP="00762E49">
      <w:pPr>
        <w:pStyle w:val="BodyTextL25"/>
        <w:rPr>
          <w:b/>
          <w:bCs/>
        </w:rPr>
      </w:pPr>
      <w:r>
        <w:rPr>
          <w:b/>
          <w:bCs/>
        </w:rPr>
        <w:t xml:space="preserve">Switch </w:t>
      </w:r>
      <w:r w:rsidR="00762E49">
        <w:rPr>
          <w:b/>
          <w:bCs/>
        </w:rPr>
        <w:t>D</w:t>
      </w:r>
      <w:r w:rsidR="00DA2773">
        <w:rPr>
          <w:b/>
          <w:bCs/>
        </w:rPr>
        <w:t>2</w:t>
      </w:r>
    </w:p>
    <w:p w14:paraId="5985C9DD" w14:textId="77777777" w:rsidR="00762E49" w:rsidRDefault="00DA2773" w:rsidP="00762E49">
      <w:pPr>
        <w:pStyle w:val="CMD"/>
      </w:pPr>
      <w:r>
        <w:t>hostname D2</w:t>
      </w:r>
    </w:p>
    <w:p w14:paraId="7C9E1BD7" w14:textId="77777777" w:rsidR="00762E49" w:rsidRDefault="00762E49" w:rsidP="00762E49">
      <w:pPr>
        <w:pStyle w:val="CMD"/>
      </w:pPr>
      <w:r>
        <w:t xml:space="preserve">no </w:t>
      </w:r>
      <w:proofErr w:type="spellStart"/>
      <w:r>
        <w:t>ip</w:t>
      </w:r>
      <w:proofErr w:type="spellEnd"/>
      <w:r>
        <w:t xml:space="preserve"> domain lookup</w:t>
      </w:r>
    </w:p>
    <w:p w14:paraId="589F1146" w14:textId="77777777" w:rsidR="00762E49" w:rsidRDefault="00762E49" w:rsidP="00762E49">
      <w:pPr>
        <w:pStyle w:val="CMD"/>
      </w:pPr>
      <w:proofErr w:type="spellStart"/>
      <w:r>
        <w:t>ip</w:t>
      </w:r>
      <w:proofErr w:type="spellEnd"/>
      <w:r>
        <w:t xml:space="preserve"> routing</w:t>
      </w:r>
    </w:p>
    <w:p w14:paraId="6966822B" w14:textId="77777777" w:rsidR="00762E49" w:rsidRDefault="00F64B3E" w:rsidP="00762E49">
      <w:pPr>
        <w:pStyle w:val="CMD"/>
      </w:pPr>
      <w:r>
        <w:t xml:space="preserve">banner </w:t>
      </w:r>
      <w:proofErr w:type="spellStart"/>
      <w:r>
        <w:t>motd</w:t>
      </w:r>
      <w:proofErr w:type="spellEnd"/>
      <w:r>
        <w:t xml:space="preserve"> # D2</w:t>
      </w:r>
      <w:r w:rsidR="00762E49">
        <w:t xml:space="preserve">, </w:t>
      </w:r>
      <w:r w:rsidRPr="00B2262A">
        <w:t>Configure Route Redistribution Within the Same Interior Gateway Prot</w:t>
      </w:r>
      <w:r>
        <w:t xml:space="preserve">ocol </w:t>
      </w:r>
      <w:r w:rsidR="00762E49">
        <w:t>#</w:t>
      </w:r>
    </w:p>
    <w:p w14:paraId="1C9CA05D" w14:textId="77777777" w:rsidR="00762E49" w:rsidRDefault="00762E49" w:rsidP="00762E49">
      <w:pPr>
        <w:pStyle w:val="CMD"/>
      </w:pPr>
      <w:r>
        <w:t>line con 0</w:t>
      </w:r>
    </w:p>
    <w:p w14:paraId="3FC0C31D" w14:textId="77777777" w:rsidR="00762E49" w:rsidRDefault="00762E49" w:rsidP="00762E49">
      <w:pPr>
        <w:pStyle w:val="CMD"/>
      </w:pPr>
      <w:r>
        <w:t xml:space="preserve"> exec-timeout 0 0</w:t>
      </w:r>
    </w:p>
    <w:p w14:paraId="6109F345" w14:textId="77777777" w:rsidR="00762E49" w:rsidRDefault="00762E49" w:rsidP="00762E49">
      <w:pPr>
        <w:pStyle w:val="CMD"/>
      </w:pPr>
      <w:r>
        <w:t xml:space="preserve"> logging synchronous</w:t>
      </w:r>
    </w:p>
    <w:p w14:paraId="55C67FB2" w14:textId="77777777" w:rsidR="00762E49" w:rsidRDefault="00762E49" w:rsidP="00762E49">
      <w:pPr>
        <w:pStyle w:val="CMD"/>
      </w:pPr>
      <w:r>
        <w:t xml:space="preserve"> exit</w:t>
      </w:r>
    </w:p>
    <w:p w14:paraId="3B1DC381" w14:textId="77777777" w:rsidR="00762E49" w:rsidRDefault="00762E49" w:rsidP="00762E49">
      <w:pPr>
        <w:pStyle w:val="CMD"/>
      </w:pPr>
      <w:r>
        <w:t>interface range g1/0/1-24</w:t>
      </w:r>
    </w:p>
    <w:p w14:paraId="7FE1FEA8" w14:textId="77777777" w:rsidR="00762E49" w:rsidRDefault="00762E49" w:rsidP="00762E49">
      <w:pPr>
        <w:pStyle w:val="CMD"/>
      </w:pPr>
      <w:r>
        <w:t xml:space="preserve"> shutdown</w:t>
      </w:r>
    </w:p>
    <w:p w14:paraId="1BF36839" w14:textId="77777777" w:rsidR="00762E49" w:rsidRDefault="00762E49" w:rsidP="00762E49">
      <w:pPr>
        <w:pStyle w:val="CMD"/>
      </w:pPr>
      <w:r>
        <w:t xml:space="preserve"> exit</w:t>
      </w:r>
    </w:p>
    <w:p w14:paraId="63F2097A" w14:textId="77777777" w:rsidR="00762E49" w:rsidRDefault="00762E49" w:rsidP="00762E49">
      <w:pPr>
        <w:pStyle w:val="CMD"/>
      </w:pPr>
      <w:r>
        <w:t>interface g1/0/11</w:t>
      </w:r>
    </w:p>
    <w:p w14:paraId="5762850E" w14:textId="77777777" w:rsidR="00762E49" w:rsidRDefault="00762E49" w:rsidP="00762E49">
      <w:pPr>
        <w:pStyle w:val="CMD"/>
      </w:pPr>
      <w:r>
        <w:lastRenderedPageBreak/>
        <w:t xml:space="preserve"> no switchport</w:t>
      </w:r>
    </w:p>
    <w:p w14:paraId="79974DF6" w14:textId="77777777" w:rsidR="00762E49" w:rsidRDefault="00762E49" w:rsidP="00762E49">
      <w:pPr>
        <w:pStyle w:val="CMD"/>
      </w:pPr>
      <w:r>
        <w:t xml:space="preserve"> </w:t>
      </w:r>
      <w:proofErr w:type="spellStart"/>
      <w:r>
        <w:t>ip</w:t>
      </w:r>
      <w:proofErr w:type="spellEnd"/>
      <w:r>
        <w:t xml:space="preserve"> address </w:t>
      </w:r>
      <w:r w:rsidR="00DA2773">
        <w:t>10.1.32</w:t>
      </w:r>
      <w:r>
        <w:t>.2 255.255.255.0</w:t>
      </w:r>
    </w:p>
    <w:p w14:paraId="3C96DB71" w14:textId="77777777" w:rsidR="00762E49" w:rsidRDefault="00762E49" w:rsidP="00762E49">
      <w:pPr>
        <w:pStyle w:val="CMD"/>
      </w:pPr>
      <w:r>
        <w:t xml:space="preserve"> no shutdown</w:t>
      </w:r>
    </w:p>
    <w:p w14:paraId="026D484F" w14:textId="77777777" w:rsidR="00762E49" w:rsidRDefault="00762E49" w:rsidP="00762E49">
      <w:pPr>
        <w:pStyle w:val="CMD"/>
      </w:pPr>
      <w:r>
        <w:t xml:space="preserve"> exit</w:t>
      </w:r>
    </w:p>
    <w:p w14:paraId="357BB267" w14:textId="77777777" w:rsidR="00762E49" w:rsidRDefault="00762E49" w:rsidP="00762E49">
      <w:pPr>
        <w:pStyle w:val="CMD"/>
      </w:pPr>
      <w:r>
        <w:t>interface loopback 0</w:t>
      </w:r>
    </w:p>
    <w:p w14:paraId="6577D9A2" w14:textId="77777777" w:rsidR="00762E49" w:rsidRDefault="00762E49" w:rsidP="00762E49">
      <w:pPr>
        <w:pStyle w:val="CMD"/>
      </w:pPr>
      <w:r>
        <w:t xml:space="preserve"> </w:t>
      </w:r>
      <w:proofErr w:type="spellStart"/>
      <w:r>
        <w:t>ip</w:t>
      </w:r>
      <w:proofErr w:type="spellEnd"/>
      <w:r>
        <w:t xml:space="preserve"> address </w:t>
      </w:r>
      <w:r w:rsidR="00DA2773">
        <w:t>209.165.201.1</w:t>
      </w:r>
      <w:r>
        <w:t xml:space="preserve"> 255.255.255.</w:t>
      </w:r>
      <w:r w:rsidR="00DA2773">
        <w:t>128</w:t>
      </w:r>
    </w:p>
    <w:p w14:paraId="41E4FFE2" w14:textId="77777777" w:rsidR="00762E49" w:rsidRDefault="00762E49" w:rsidP="00762E49">
      <w:pPr>
        <w:pStyle w:val="CMD"/>
      </w:pPr>
      <w:r>
        <w:t xml:space="preserve"> no shutdown</w:t>
      </w:r>
    </w:p>
    <w:p w14:paraId="09394763" w14:textId="77777777" w:rsidR="00762E49" w:rsidRDefault="00762E49" w:rsidP="00762E49">
      <w:pPr>
        <w:pStyle w:val="CMD"/>
      </w:pPr>
      <w:r>
        <w:t xml:space="preserve"> exit</w:t>
      </w:r>
    </w:p>
    <w:p w14:paraId="757462F9" w14:textId="77777777" w:rsidR="006E30C2" w:rsidRDefault="006E30C2" w:rsidP="006E30C2">
      <w:pPr>
        <w:pStyle w:val="CMD"/>
      </w:pPr>
      <w:r>
        <w:t xml:space="preserve">router </w:t>
      </w:r>
      <w:proofErr w:type="spellStart"/>
      <w:r>
        <w:t>eigrp</w:t>
      </w:r>
      <w:proofErr w:type="spellEnd"/>
      <w:r>
        <w:t xml:space="preserve"> 64514</w:t>
      </w:r>
    </w:p>
    <w:p w14:paraId="0D05EBA3" w14:textId="77777777" w:rsidR="006E30C2" w:rsidRPr="006E30C2" w:rsidRDefault="006E30C2" w:rsidP="006E30C2">
      <w:pPr>
        <w:pStyle w:val="CMD"/>
      </w:pPr>
      <w:r>
        <w:t xml:space="preserve"> </w:t>
      </w:r>
      <w:proofErr w:type="spellStart"/>
      <w:r>
        <w:t>eigrp</w:t>
      </w:r>
      <w:proofErr w:type="spellEnd"/>
      <w:r>
        <w:t xml:space="preserve"> router-id 22.22.22.22</w:t>
      </w:r>
    </w:p>
    <w:p w14:paraId="372D8563" w14:textId="77777777" w:rsidR="006E30C2" w:rsidRDefault="006E30C2" w:rsidP="006E30C2">
      <w:pPr>
        <w:pStyle w:val="CMD"/>
      </w:pPr>
      <w:r>
        <w:t xml:space="preserve"> network 10.1.32.0 0.0.0.255</w:t>
      </w:r>
    </w:p>
    <w:p w14:paraId="6862F124" w14:textId="77777777" w:rsidR="006E30C2" w:rsidRDefault="006E30C2" w:rsidP="006E30C2">
      <w:pPr>
        <w:pStyle w:val="CMD"/>
      </w:pPr>
      <w:r>
        <w:t xml:space="preserve"> redistribute static</w:t>
      </w:r>
    </w:p>
    <w:p w14:paraId="36C9EB8A" w14:textId="77777777" w:rsidR="006E30C2" w:rsidRDefault="0060462B" w:rsidP="006E30C2">
      <w:pPr>
        <w:pStyle w:val="CMD"/>
      </w:pPr>
      <w:r>
        <w:t xml:space="preserve"> </w:t>
      </w:r>
      <w:proofErr w:type="spellStart"/>
      <w:r w:rsidR="006E30C2">
        <w:t>eigrp</w:t>
      </w:r>
      <w:proofErr w:type="spellEnd"/>
      <w:r w:rsidR="006E30C2">
        <w:t xml:space="preserve"> stub static</w:t>
      </w:r>
    </w:p>
    <w:p w14:paraId="7B5DD177" w14:textId="77777777" w:rsidR="006E30C2" w:rsidRDefault="006E30C2" w:rsidP="006E30C2">
      <w:pPr>
        <w:pStyle w:val="CMD"/>
      </w:pPr>
      <w:r>
        <w:t>exit</w:t>
      </w:r>
    </w:p>
    <w:p w14:paraId="5939B53F" w14:textId="77777777" w:rsidR="006E30C2" w:rsidRDefault="006E30C2" w:rsidP="006E30C2">
      <w:pPr>
        <w:pStyle w:val="CMD"/>
      </w:pPr>
      <w:proofErr w:type="spellStart"/>
      <w:r w:rsidRPr="006E30C2">
        <w:t>ip</w:t>
      </w:r>
      <w:proofErr w:type="spellEnd"/>
      <w:r w:rsidRPr="006E30C2">
        <w:t xml:space="preserve"> route 0.0.0.0 0.0.0.0 Loopback0</w:t>
      </w:r>
    </w:p>
    <w:p w14:paraId="15EB04D6" w14:textId="77777777" w:rsidR="00645F53" w:rsidRDefault="000C3CEA" w:rsidP="00F36F07">
      <w:pPr>
        <w:pStyle w:val="CMD"/>
      </w:pPr>
      <w:r>
        <w:t>end</w:t>
      </w:r>
    </w:p>
    <w:p w14:paraId="74253C23" w14:textId="77777777" w:rsidR="00645F53" w:rsidRDefault="00645F53" w:rsidP="00645F53">
      <w:pPr>
        <w:pStyle w:val="SubStepAlpha"/>
        <w:spacing w:after="0"/>
      </w:pPr>
      <w:r>
        <w:t>Set the clock on all devices to UTC time.</w:t>
      </w:r>
    </w:p>
    <w:p w14:paraId="538105F9" w14:textId="77777777" w:rsidR="00645F53" w:rsidRDefault="00645F53" w:rsidP="00645F53">
      <w:pPr>
        <w:pStyle w:val="SubStepAlpha"/>
        <w:spacing w:after="0"/>
      </w:pPr>
      <w:r>
        <w:t>Save the running configuration to startup-config on all devices.</w:t>
      </w:r>
    </w:p>
    <w:p w14:paraId="17CEF3A8" w14:textId="77777777" w:rsidR="009763A3" w:rsidRDefault="009763A3" w:rsidP="006D66B9">
      <w:pPr>
        <w:pStyle w:val="ConfigWindow"/>
      </w:pPr>
      <w:r>
        <w:t>Close configuration window</w:t>
      </w:r>
    </w:p>
    <w:p w14:paraId="79663178" w14:textId="77777777" w:rsidR="00F36F07" w:rsidRDefault="00F36F07" w:rsidP="00F36F07">
      <w:pPr>
        <w:pStyle w:val="Heading3"/>
      </w:pPr>
      <w:r>
        <w:t xml:space="preserve">Verify EIGRP neighborships </w:t>
      </w:r>
      <w:r w:rsidR="00866B79">
        <w:t>on R1</w:t>
      </w:r>
      <w:r>
        <w:t>.</w:t>
      </w:r>
    </w:p>
    <w:p w14:paraId="6084C6B2" w14:textId="77777777" w:rsidR="00F36F07" w:rsidRDefault="00F36F07" w:rsidP="00F36F07">
      <w:pPr>
        <w:pStyle w:val="SubStepAlpha"/>
        <w:spacing w:after="0"/>
      </w:pPr>
      <w:r>
        <w:t xml:space="preserve">Verify </w:t>
      </w:r>
      <w:r w:rsidR="00063DD8">
        <w:t xml:space="preserve">that </w:t>
      </w:r>
      <w:r>
        <w:t>R1 has two EIGRP neighbor</w:t>
      </w:r>
      <w:r w:rsidR="00063DD8">
        <w:t xml:space="preserve"> relationships</w:t>
      </w:r>
      <w:r w:rsidR="00F41B23">
        <w:t>. One EIGRP neighbor is from n</w:t>
      </w:r>
      <w:r w:rsidR="00752E0D">
        <w:t>amed mode</w:t>
      </w:r>
      <w:r w:rsidR="005217C2">
        <w:t xml:space="preserve"> AS 64513</w:t>
      </w:r>
      <w:r w:rsidR="00063DD8">
        <w:t>.</w:t>
      </w:r>
      <w:r w:rsidR="00752E0D">
        <w:t xml:space="preserve"> </w:t>
      </w:r>
      <w:r w:rsidR="00063DD8">
        <w:t>The</w:t>
      </w:r>
      <w:r w:rsidR="00752E0D">
        <w:t xml:space="preserve"> other neighbor is from EIGRP classic mode AS 64512.</w:t>
      </w:r>
    </w:p>
    <w:p w14:paraId="60C78F7A" w14:textId="77777777" w:rsidR="009763A3" w:rsidRDefault="009763A3" w:rsidP="006D66B9">
      <w:pPr>
        <w:pStyle w:val="ConfigWindow"/>
      </w:pPr>
      <w:r>
        <w:t>Open configuration window</w:t>
      </w:r>
    </w:p>
    <w:p w14:paraId="62D81BFA" w14:textId="77777777" w:rsidR="00F36F07" w:rsidRDefault="00F36F07" w:rsidP="00F36F07">
      <w:pPr>
        <w:pStyle w:val="CMD"/>
      </w:pPr>
      <w:r>
        <w:t xml:space="preserve">R1# </w:t>
      </w:r>
      <w:r w:rsidRPr="00F36F07">
        <w:rPr>
          <w:b/>
        </w:rPr>
        <w:t xml:space="preserve">show </w:t>
      </w:r>
      <w:proofErr w:type="spellStart"/>
      <w:r w:rsidRPr="00F36F07">
        <w:rPr>
          <w:b/>
        </w:rPr>
        <w:t>ip</w:t>
      </w:r>
      <w:proofErr w:type="spellEnd"/>
      <w:r w:rsidRPr="00F36F07">
        <w:rPr>
          <w:b/>
        </w:rPr>
        <w:t xml:space="preserve"> </w:t>
      </w:r>
      <w:proofErr w:type="spellStart"/>
      <w:r w:rsidRPr="00F36F07">
        <w:rPr>
          <w:b/>
        </w:rPr>
        <w:t>eigrp</w:t>
      </w:r>
      <w:proofErr w:type="spellEnd"/>
      <w:r w:rsidRPr="00F36F07">
        <w:rPr>
          <w:b/>
        </w:rPr>
        <w:t xml:space="preserve"> neighbors</w:t>
      </w:r>
    </w:p>
    <w:p w14:paraId="17B62BCD" w14:textId="77777777" w:rsidR="00463666" w:rsidRDefault="00463666" w:rsidP="006D66B9">
      <w:pPr>
        <w:pStyle w:val="CMDOutput"/>
      </w:pPr>
      <w:r>
        <w:t xml:space="preserve">EIGRP-IPv4 Neighbors for </w:t>
      </w:r>
      <w:proofErr w:type="gramStart"/>
      <w:r w:rsidRPr="00463666">
        <w:rPr>
          <w:highlight w:val="yellow"/>
        </w:rPr>
        <w:t>AS(</w:t>
      </w:r>
      <w:proofErr w:type="gramEnd"/>
      <w:r w:rsidRPr="00463666">
        <w:rPr>
          <w:highlight w:val="yellow"/>
        </w:rPr>
        <w:t>64512)</w:t>
      </w:r>
    </w:p>
    <w:p w14:paraId="42BB131E" w14:textId="77777777" w:rsidR="00463666" w:rsidRDefault="00463666" w:rsidP="006D66B9">
      <w:pPr>
        <w:pStyle w:val="CMDOutput"/>
      </w:pPr>
      <w:r>
        <w:t xml:space="preserve">H   Address                 Interface              Hold Uptime   SRTT   </w:t>
      </w:r>
      <w:proofErr w:type="gramStart"/>
      <w:r>
        <w:t xml:space="preserve">RTO  </w:t>
      </w:r>
      <w:proofErr w:type="spellStart"/>
      <w:r>
        <w:t>QSeq</w:t>
      </w:r>
      <w:proofErr w:type="spellEnd"/>
      <w:proofErr w:type="gramEnd"/>
    </w:p>
    <w:p w14:paraId="1DD92FDB" w14:textId="77777777" w:rsidR="00463666" w:rsidRDefault="00463666" w:rsidP="006D66B9">
      <w:pPr>
        <w:pStyle w:val="CMDOutput"/>
      </w:pPr>
      <w:r>
        <w:t xml:space="preserve">                                                   (</w:t>
      </w:r>
      <w:proofErr w:type="gramStart"/>
      <w:r>
        <w:t xml:space="preserve">sec)   </w:t>
      </w:r>
      <w:proofErr w:type="gramEnd"/>
      <w:r>
        <w:t xml:space="preserve">      (</w:t>
      </w:r>
      <w:proofErr w:type="spellStart"/>
      <w:r>
        <w:t>ms</w:t>
      </w:r>
      <w:proofErr w:type="spellEnd"/>
      <w:r>
        <w:t xml:space="preserve">)       </w:t>
      </w:r>
      <w:proofErr w:type="spellStart"/>
      <w:r>
        <w:t>CntNum</w:t>
      </w:r>
      <w:proofErr w:type="spellEnd"/>
    </w:p>
    <w:p w14:paraId="300DA2C0" w14:textId="77777777" w:rsidR="00463666" w:rsidRDefault="00463666" w:rsidP="006D66B9">
      <w:pPr>
        <w:pStyle w:val="CMDOutput"/>
      </w:pPr>
      <w:r>
        <w:t xml:space="preserve">0   </w:t>
      </w:r>
      <w:r w:rsidRPr="00463666">
        <w:rPr>
          <w:highlight w:val="yellow"/>
        </w:rPr>
        <w:t>10.1.11.2               Gi0/0/1</w:t>
      </w:r>
      <w:r>
        <w:t xml:space="preserve">                  10 00:02:10    3   </w:t>
      </w:r>
      <w:proofErr w:type="gramStart"/>
      <w:r>
        <w:t>100  02</w:t>
      </w:r>
      <w:proofErr w:type="gramEnd"/>
    </w:p>
    <w:p w14:paraId="16297073" w14:textId="77777777" w:rsidR="00463666" w:rsidRDefault="00463666" w:rsidP="006D66B9">
      <w:pPr>
        <w:pStyle w:val="CMDOutput"/>
      </w:pPr>
      <w:r>
        <w:t>EIGRP-IPv4 VR(</w:t>
      </w:r>
      <w:r w:rsidRPr="00463666">
        <w:rPr>
          <w:highlight w:val="yellow"/>
        </w:rPr>
        <w:t xml:space="preserve">CISCO) Address-Family Neighbors for </w:t>
      </w:r>
      <w:proofErr w:type="gramStart"/>
      <w:r w:rsidRPr="00463666">
        <w:rPr>
          <w:highlight w:val="yellow"/>
        </w:rPr>
        <w:t>AS(</w:t>
      </w:r>
      <w:proofErr w:type="gramEnd"/>
      <w:r w:rsidRPr="00463666">
        <w:rPr>
          <w:highlight w:val="yellow"/>
        </w:rPr>
        <w:t>64513)</w:t>
      </w:r>
    </w:p>
    <w:p w14:paraId="4ECBB74E" w14:textId="77777777" w:rsidR="00463666" w:rsidRDefault="00463666" w:rsidP="006D66B9">
      <w:pPr>
        <w:pStyle w:val="CMDOutput"/>
      </w:pPr>
      <w:r>
        <w:t xml:space="preserve">H   Address                 Interface              Hold Uptime   SRTT   </w:t>
      </w:r>
      <w:proofErr w:type="gramStart"/>
      <w:r>
        <w:t xml:space="preserve">RTO  </w:t>
      </w:r>
      <w:proofErr w:type="spellStart"/>
      <w:r>
        <w:t>QSeq</w:t>
      </w:r>
      <w:proofErr w:type="spellEnd"/>
      <w:proofErr w:type="gramEnd"/>
    </w:p>
    <w:p w14:paraId="784408C5" w14:textId="77777777" w:rsidR="00463666" w:rsidRDefault="00463666" w:rsidP="006D66B9">
      <w:pPr>
        <w:pStyle w:val="CMDOutput"/>
      </w:pPr>
      <w:r>
        <w:t xml:space="preserve">                                                   (</w:t>
      </w:r>
      <w:proofErr w:type="gramStart"/>
      <w:r>
        <w:t xml:space="preserve">sec)   </w:t>
      </w:r>
      <w:proofErr w:type="gramEnd"/>
      <w:r>
        <w:t xml:space="preserve">      (</w:t>
      </w:r>
      <w:proofErr w:type="spellStart"/>
      <w:r>
        <w:t>ms</w:t>
      </w:r>
      <w:proofErr w:type="spellEnd"/>
      <w:r>
        <w:t xml:space="preserve">)       </w:t>
      </w:r>
      <w:proofErr w:type="spellStart"/>
      <w:r>
        <w:t>CntNum</w:t>
      </w:r>
      <w:proofErr w:type="spellEnd"/>
    </w:p>
    <w:p w14:paraId="65115ACF" w14:textId="77777777" w:rsidR="00762E49" w:rsidRDefault="00463666" w:rsidP="006D66B9">
      <w:pPr>
        <w:pStyle w:val="CMDOutput"/>
      </w:pPr>
      <w:r>
        <w:t xml:space="preserve">0   </w:t>
      </w:r>
      <w:r w:rsidRPr="00463666">
        <w:rPr>
          <w:highlight w:val="yellow"/>
        </w:rPr>
        <w:t>10.1.12.2               Gi0/0/0</w:t>
      </w:r>
      <w:r>
        <w:t xml:space="preserve">                  11 00:03:38    2   </w:t>
      </w:r>
      <w:proofErr w:type="gramStart"/>
      <w:r>
        <w:t>100  07</w:t>
      </w:r>
      <w:proofErr w:type="gramEnd"/>
    </w:p>
    <w:p w14:paraId="65D5B11B" w14:textId="77777777" w:rsidR="00F36F07" w:rsidRDefault="00093C98" w:rsidP="00F36F07">
      <w:pPr>
        <w:pStyle w:val="SubStepAlpha"/>
        <w:spacing w:after="0"/>
      </w:pPr>
      <w:r>
        <w:t xml:space="preserve">Next, verify </w:t>
      </w:r>
      <w:r w:rsidR="00063DD8">
        <w:t xml:space="preserve">that </w:t>
      </w:r>
      <w:r>
        <w:t xml:space="preserve">R1 has learned internal routes form each EIGRP neighbor. Issue the </w:t>
      </w:r>
      <w:r w:rsidRPr="00093C98">
        <w:rPr>
          <w:b/>
        </w:rPr>
        <w:t xml:space="preserve">show </w:t>
      </w:r>
      <w:proofErr w:type="spellStart"/>
      <w:r w:rsidRPr="00093C98">
        <w:rPr>
          <w:b/>
        </w:rPr>
        <w:t>ip</w:t>
      </w:r>
      <w:proofErr w:type="spellEnd"/>
      <w:r w:rsidRPr="00093C98">
        <w:rPr>
          <w:b/>
        </w:rPr>
        <w:t xml:space="preserve"> route </w:t>
      </w:r>
      <w:proofErr w:type="spellStart"/>
      <w:r w:rsidRPr="00093C98">
        <w:rPr>
          <w:b/>
        </w:rPr>
        <w:t>eigrp</w:t>
      </w:r>
      <w:proofErr w:type="spellEnd"/>
      <w:r>
        <w:t xml:space="preserve"> </w:t>
      </w:r>
      <w:r w:rsidR="00A72AFD">
        <w:t xml:space="preserve">command </w:t>
      </w:r>
      <w:r>
        <w:t>for AS 64512</w:t>
      </w:r>
      <w:r w:rsidR="007F512F">
        <w:t>,</w:t>
      </w:r>
      <w:r>
        <w:t xml:space="preserve"> as shown.</w:t>
      </w:r>
      <w:r w:rsidR="00F36F07">
        <w:t xml:space="preserve"> </w:t>
      </w:r>
      <w:r w:rsidR="0065461B" w:rsidRPr="0065461B">
        <w:t>Notice the gateway of last resort is not set and the internal EIGRP route is from D1 Loopback 0.</w:t>
      </w:r>
    </w:p>
    <w:p w14:paraId="51F846F4" w14:textId="77777777" w:rsidR="00F36F07" w:rsidRDefault="00F36F07" w:rsidP="00F36F07">
      <w:pPr>
        <w:pStyle w:val="CMD"/>
      </w:pPr>
      <w:r>
        <w:t xml:space="preserve">R1# </w:t>
      </w:r>
      <w:r w:rsidRPr="00F36F07">
        <w:rPr>
          <w:b/>
        </w:rPr>
        <w:t xml:space="preserve">show </w:t>
      </w:r>
      <w:proofErr w:type="spellStart"/>
      <w:r w:rsidRPr="00F36F07">
        <w:rPr>
          <w:b/>
        </w:rPr>
        <w:t>ip</w:t>
      </w:r>
      <w:proofErr w:type="spellEnd"/>
      <w:r w:rsidRPr="00F36F07">
        <w:rPr>
          <w:b/>
        </w:rPr>
        <w:t xml:space="preserve"> route </w:t>
      </w:r>
      <w:proofErr w:type="spellStart"/>
      <w:r w:rsidRPr="00F36F07">
        <w:rPr>
          <w:b/>
        </w:rPr>
        <w:t>eigrp</w:t>
      </w:r>
      <w:proofErr w:type="spellEnd"/>
      <w:r w:rsidRPr="00F36F07">
        <w:rPr>
          <w:b/>
        </w:rPr>
        <w:t xml:space="preserve"> </w:t>
      </w:r>
      <w:r w:rsidR="00093C98">
        <w:rPr>
          <w:b/>
        </w:rPr>
        <w:t>64512 | begin Gateway</w:t>
      </w:r>
    </w:p>
    <w:p w14:paraId="3CC6D8EE" w14:textId="77777777" w:rsidR="00093C98" w:rsidRDefault="00093C98" w:rsidP="006D66B9">
      <w:pPr>
        <w:pStyle w:val="CMDOutput"/>
      </w:pPr>
      <w:r w:rsidRPr="00093C98">
        <w:rPr>
          <w:highlight w:val="yellow"/>
        </w:rPr>
        <w:t>Gateway of last resort is not set</w:t>
      </w:r>
    </w:p>
    <w:p w14:paraId="337CF795" w14:textId="77777777" w:rsidR="00F36F07" w:rsidRDefault="00F36F07" w:rsidP="006D66B9">
      <w:pPr>
        <w:pStyle w:val="CMDOutput"/>
      </w:pPr>
      <w:r>
        <w:t xml:space="preserve">      </w:t>
      </w:r>
      <w:r w:rsidRPr="00F36F07">
        <w:rPr>
          <w:highlight w:val="yellow"/>
        </w:rPr>
        <w:t>198.51.100.0/25</w:t>
      </w:r>
      <w:r>
        <w:t xml:space="preserve"> is subnetted, 1 </w:t>
      </w:r>
      <w:proofErr w:type="gramStart"/>
      <w:r>
        <w:t>subnets</w:t>
      </w:r>
      <w:proofErr w:type="gramEnd"/>
    </w:p>
    <w:p w14:paraId="5C32CFCA" w14:textId="77777777" w:rsidR="00F36F07" w:rsidRDefault="00F36F07" w:rsidP="006D66B9">
      <w:pPr>
        <w:pStyle w:val="CMDOutput"/>
      </w:pPr>
      <w:r w:rsidRPr="00093C98">
        <w:rPr>
          <w:highlight w:val="yellow"/>
        </w:rPr>
        <w:t>D        198.51.100.0</w:t>
      </w:r>
    </w:p>
    <w:p w14:paraId="245A6F39" w14:textId="77777777" w:rsidR="00F36F07" w:rsidRDefault="00F36F07" w:rsidP="006D66B9">
      <w:pPr>
        <w:pStyle w:val="CMDOutput"/>
      </w:pPr>
      <w:r>
        <w:t xml:space="preserve">           </w:t>
      </w:r>
      <w:r w:rsidRPr="00093C98">
        <w:rPr>
          <w:highlight w:val="yellow"/>
        </w:rPr>
        <w:t>[90/130816] via 10.1.11.2, 04:24:45, GigabitEthernet0/0/1</w:t>
      </w:r>
    </w:p>
    <w:p w14:paraId="3C699455" w14:textId="77777777" w:rsidR="00093C98" w:rsidRDefault="009763A3" w:rsidP="006D66B9">
      <w:pPr>
        <w:pStyle w:val="ConfigWindow"/>
      </w:pPr>
      <w:r>
        <w:t>Close configuration window</w:t>
      </w:r>
    </w:p>
    <w:p w14:paraId="396C4451" w14:textId="77777777" w:rsidR="00093C98" w:rsidRDefault="00093C98" w:rsidP="006D66B9">
      <w:pPr>
        <w:pStyle w:val="SubStepAlpha"/>
        <w:spacing w:before="0" w:after="0"/>
      </w:pPr>
      <w:r>
        <w:t>Issue</w:t>
      </w:r>
      <w:r w:rsidR="00A72AFD">
        <w:t xml:space="preserve"> the </w:t>
      </w:r>
      <w:r w:rsidR="00A72AFD" w:rsidRPr="00A72AFD">
        <w:rPr>
          <w:b/>
        </w:rPr>
        <w:t xml:space="preserve">show </w:t>
      </w:r>
      <w:proofErr w:type="spellStart"/>
      <w:r w:rsidR="00A72AFD" w:rsidRPr="00A72AFD">
        <w:rPr>
          <w:b/>
        </w:rPr>
        <w:t>ip</w:t>
      </w:r>
      <w:proofErr w:type="spellEnd"/>
      <w:r w:rsidR="00A72AFD" w:rsidRPr="00A72AFD">
        <w:rPr>
          <w:b/>
        </w:rPr>
        <w:t xml:space="preserve"> route </w:t>
      </w:r>
      <w:proofErr w:type="spellStart"/>
      <w:r w:rsidR="00A72AFD" w:rsidRPr="00A72AFD">
        <w:rPr>
          <w:b/>
        </w:rPr>
        <w:t>eigrp</w:t>
      </w:r>
      <w:proofErr w:type="spellEnd"/>
      <w:r w:rsidR="00A72AFD">
        <w:t xml:space="preserve"> command for EIGRP named mode, as shown.</w:t>
      </w:r>
      <w:r w:rsidR="0065461B">
        <w:t xml:space="preserve"> </w:t>
      </w:r>
      <w:r w:rsidR="0065461B" w:rsidRPr="0065461B">
        <w:t>Notice the gateway of last resort is not set and the internal EIGRP routes are from R</w:t>
      </w:r>
      <w:r w:rsidR="00682125">
        <w:t>1 and R3</w:t>
      </w:r>
      <w:r w:rsidR="0065461B" w:rsidRPr="0065461B">
        <w:t>.</w:t>
      </w:r>
    </w:p>
    <w:p w14:paraId="09859D30" w14:textId="77777777" w:rsidR="009763A3" w:rsidRDefault="009763A3" w:rsidP="006D66B9">
      <w:pPr>
        <w:pStyle w:val="ConfigWindow"/>
      </w:pPr>
      <w:r>
        <w:t>Open configuration window</w:t>
      </w:r>
    </w:p>
    <w:p w14:paraId="65EBF208" w14:textId="77777777" w:rsidR="00A72AFD" w:rsidRPr="00A72AFD" w:rsidRDefault="00A72AFD" w:rsidP="00EA2E7C">
      <w:pPr>
        <w:pStyle w:val="CMD"/>
      </w:pPr>
      <w:r w:rsidRPr="00A72AFD">
        <w:t>R</w:t>
      </w:r>
      <w:r w:rsidR="000C3CEA">
        <w:t>2</w:t>
      </w:r>
      <w:r w:rsidRPr="00A72AFD">
        <w:t>#</w:t>
      </w:r>
      <w:r w:rsidR="00ED6710">
        <w:t xml:space="preserve"> </w:t>
      </w:r>
      <w:r w:rsidRPr="00EA2E7C">
        <w:rPr>
          <w:b/>
          <w:bCs/>
        </w:rPr>
        <w:t xml:space="preserve">show </w:t>
      </w:r>
      <w:proofErr w:type="spellStart"/>
      <w:r w:rsidRPr="00EA2E7C">
        <w:rPr>
          <w:b/>
          <w:bCs/>
        </w:rPr>
        <w:t>ip</w:t>
      </w:r>
      <w:proofErr w:type="spellEnd"/>
      <w:r w:rsidRPr="00EA2E7C">
        <w:rPr>
          <w:b/>
          <w:bCs/>
        </w:rPr>
        <w:t xml:space="preserve"> route </w:t>
      </w:r>
      <w:proofErr w:type="spellStart"/>
      <w:r w:rsidRPr="00EA2E7C">
        <w:rPr>
          <w:b/>
          <w:bCs/>
        </w:rPr>
        <w:t>eigrp</w:t>
      </w:r>
      <w:proofErr w:type="spellEnd"/>
      <w:r w:rsidRPr="00EA2E7C">
        <w:rPr>
          <w:b/>
          <w:bCs/>
        </w:rPr>
        <w:t xml:space="preserve"> 64513 | begin Gateway</w:t>
      </w:r>
    </w:p>
    <w:p w14:paraId="27B11492" w14:textId="77777777" w:rsidR="00A72AFD" w:rsidRPr="00A72AFD" w:rsidRDefault="00A72AFD" w:rsidP="006D66B9">
      <w:pPr>
        <w:pStyle w:val="CMDOutput"/>
      </w:pPr>
      <w:r w:rsidRPr="00A72AFD">
        <w:rPr>
          <w:highlight w:val="yellow"/>
        </w:rPr>
        <w:t>Gateway of last resort is not set</w:t>
      </w:r>
    </w:p>
    <w:p w14:paraId="4F6EDB96" w14:textId="77777777" w:rsidR="00682125" w:rsidRDefault="00682125" w:rsidP="00682125">
      <w:pPr>
        <w:pStyle w:val="CMDOutput"/>
      </w:pPr>
      <w:r>
        <w:t xml:space="preserve">      10.0.0.0/8 is variably </w:t>
      </w:r>
      <w:proofErr w:type="spellStart"/>
      <w:r>
        <w:t>subnetted</w:t>
      </w:r>
      <w:proofErr w:type="spellEnd"/>
      <w:r>
        <w:t>, 6 subnets, 2 masks</w:t>
      </w:r>
    </w:p>
    <w:p w14:paraId="6AEAEC52" w14:textId="77777777" w:rsidR="00682125" w:rsidRPr="006D66B9" w:rsidRDefault="00682125" w:rsidP="00682125">
      <w:pPr>
        <w:pStyle w:val="CMDOutput"/>
        <w:rPr>
          <w:highlight w:val="yellow"/>
        </w:rPr>
      </w:pPr>
      <w:r w:rsidRPr="006D66B9">
        <w:rPr>
          <w:highlight w:val="yellow"/>
        </w:rPr>
        <w:t>D        10.1.1.0/24 [90/10880] via 10.1.12.1, 00:10:57, GigabitEthernet0/0/0</w:t>
      </w:r>
    </w:p>
    <w:p w14:paraId="5178F608" w14:textId="77777777" w:rsidR="00A72AFD" w:rsidRDefault="00682125" w:rsidP="006D66B9">
      <w:pPr>
        <w:pStyle w:val="CMDOutput"/>
      </w:pPr>
      <w:r w:rsidRPr="006D66B9">
        <w:rPr>
          <w:highlight w:val="yellow"/>
        </w:rPr>
        <w:t>D        10.3.3.0/24 [90/10880] via 10.1.23.1, 00:00:21, GigabitEthernet0/0/1</w:t>
      </w:r>
    </w:p>
    <w:p w14:paraId="28836EA5" w14:textId="77777777" w:rsidR="00A72AFD" w:rsidRDefault="009763A3" w:rsidP="006D66B9">
      <w:pPr>
        <w:pStyle w:val="ConfigWindow"/>
      </w:pPr>
      <w:r>
        <w:lastRenderedPageBreak/>
        <w:t>Close configuration window</w:t>
      </w:r>
    </w:p>
    <w:p w14:paraId="55386C55" w14:textId="77777777" w:rsidR="0017388D" w:rsidRDefault="0017388D" w:rsidP="006D66B9">
      <w:pPr>
        <w:pStyle w:val="SubStepAlpha"/>
        <w:spacing w:before="0" w:after="0"/>
      </w:pPr>
      <w:r>
        <w:t xml:space="preserve">Verify </w:t>
      </w:r>
      <w:r w:rsidR="007F512F">
        <w:t xml:space="preserve">that </w:t>
      </w:r>
      <w:r>
        <w:t xml:space="preserve">R3 has two EIGRP </w:t>
      </w:r>
      <w:r w:rsidR="00063DD8">
        <w:t>neighbor relationships</w:t>
      </w:r>
      <w:r>
        <w:t>.</w:t>
      </w:r>
      <w:r w:rsidR="00A5659A">
        <w:t xml:space="preserve"> </w:t>
      </w:r>
      <w:r w:rsidR="0044780B">
        <w:t xml:space="preserve">First, issue the </w:t>
      </w:r>
      <w:r w:rsidR="0044780B" w:rsidRPr="0044780B">
        <w:rPr>
          <w:b/>
        </w:rPr>
        <w:t xml:space="preserve">show </w:t>
      </w:r>
      <w:proofErr w:type="spellStart"/>
      <w:r w:rsidR="0044780B" w:rsidRPr="0044780B">
        <w:rPr>
          <w:b/>
        </w:rPr>
        <w:t>ip</w:t>
      </w:r>
      <w:proofErr w:type="spellEnd"/>
      <w:r w:rsidR="0044780B" w:rsidRPr="0044780B">
        <w:rPr>
          <w:b/>
        </w:rPr>
        <w:t xml:space="preserve"> </w:t>
      </w:r>
      <w:proofErr w:type="spellStart"/>
      <w:r w:rsidR="0044780B" w:rsidRPr="0044780B">
        <w:rPr>
          <w:b/>
        </w:rPr>
        <w:t>eigrp</w:t>
      </w:r>
      <w:proofErr w:type="spellEnd"/>
      <w:r w:rsidR="0044780B" w:rsidRPr="0044780B">
        <w:rPr>
          <w:b/>
        </w:rPr>
        <w:t xml:space="preserve"> neighbors</w:t>
      </w:r>
      <w:r w:rsidR="0044780B">
        <w:t xml:space="preserve"> </w:t>
      </w:r>
      <w:r w:rsidR="0044780B" w:rsidRPr="00ED6710">
        <w:rPr>
          <w:b/>
        </w:rPr>
        <w:t>detail</w:t>
      </w:r>
      <w:r w:rsidR="0044780B">
        <w:t xml:space="preserve"> command. </w:t>
      </w:r>
      <w:r w:rsidR="00A5659A">
        <w:t xml:space="preserve">Notice </w:t>
      </w:r>
      <w:r w:rsidR="00063DD8">
        <w:t xml:space="preserve">that </w:t>
      </w:r>
      <w:r w:rsidR="00A5659A">
        <w:t xml:space="preserve">neighbor 10.1.32.2 is </w:t>
      </w:r>
      <w:r w:rsidR="000E5663">
        <w:t>an</w:t>
      </w:r>
      <w:r w:rsidR="00A5659A">
        <w:t xml:space="preserve"> EIGRP </w:t>
      </w:r>
      <w:r w:rsidR="00117E33">
        <w:t>s</w:t>
      </w:r>
      <w:r w:rsidR="00A5659A">
        <w:t>tub neighbor</w:t>
      </w:r>
      <w:r w:rsidR="008B031C">
        <w:t xml:space="preserve"> advertising </w:t>
      </w:r>
      <w:r w:rsidR="0044780B">
        <w:t>static routes</w:t>
      </w:r>
      <w:r w:rsidR="00A5659A">
        <w:t>.</w:t>
      </w:r>
      <w:r w:rsidR="0044780B">
        <w:t xml:space="preserve"> </w:t>
      </w:r>
      <w:r w:rsidR="0065461B" w:rsidRPr="0065461B">
        <w:t>Notice that R3 is using EIGRP named mode for neighbor 10.1.23.2.</w:t>
      </w:r>
    </w:p>
    <w:p w14:paraId="70A0E227" w14:textId="77777777" w:rsidR="009763A3" w:rsidRDefault="009763A3" w:rsidP="006D66B9">
      <w:pPr>
        <w:pStyle w:val="ConfigWindow"/>
      </w:pPr>
      <w:r>
        <w:t>Open configuration window</w:t>
      </w:r>
    </w:p>
    <w:p w14:paraId="6710D3DF" w14:textId="77777777" w:rsidR="00866B79" w:rsidRDefault="00866B79" w:rsidP="00866B79">
      <w:pPr>
        <w:pStyle w:val="CMD"/>
      </w:pPr>
      <w:r>
        <w:t xml:space="preserve">R3# </w:t>
      </w:r>
      <w:r w:rsidRPr="00866B79">
        <w:rPr>
          <w:b/>
        </w:rPr>
        <w:t xml:space="preserve">show </w:t>
      </w:r>
      <w:proofErr w:type="spellStart"/>
      <w:r w:rsidRPr="00866B79">
        <w:rPr>
          <w:b/>
        </w:rPr>
        <w:t>ip</w:t>
      </w:r>
      <w:proofErr w:type="spellEnd"/>
      <w:r w:rsidRPr="00866B79">
        <w:rPr>
          <w:b/>
        </w:rPr>
        <w:t xml:space="preserve"> </w:t>
      </w:r>
      <w:proofErr w:type="spellStart"/>
      <w:r w:rsidRPr="00866B79">
        <w:rPr>
          <w:b/>
        </w:rPr>
        <w:t>eigrp</w:t>
      </w:r>
      <w:proofErr w:type="spellEnd"/>
      <w:r w:rsidRPr="00866B79">
        <w:rPr>
          <w:b/>
        </w:rPr>
        <w:t xml:space="preserve"> </w:t>
      </w:r>
      <w:proofErr w:type="gramStart"/>
      <w:r w:rsidRPr="00866B79">
        <w:rPr>
          <w:b/>
        </w:rPr>
        <w:t>neighbors</w:t>
      </w:r>
      <w:proofErr w:type="gramEnd"/>
      <w:r w:rsidRPr="00866B79">
        <w:rPr>
          <w:b/>
        </w:rPr>
        <w:t xml:space="preserve"> detail</w:t>
      </w:r>
    </w:p>
    <w:p w14:paraId="0B9D0CD3" w14:textId="77777777" w:rsidR="00866B79" w:rsidRDefault="00866B79" w:rsidP="006D66B9">
      <w:pPr>
        <w:pStyle w:val="CMDOutput"/>
      </w:pPr>
      <w:r>
        <w:t xml:space="preserve">EIGRP-IPv4 Neighbors for </w:t>
      </w:r>
      <w:proofErr w:type="gramStart"/>
      <w:r w:rsidRPr="00866B79">
        <w:rPr>
          <w:highlight w:val="yellow"/>
        </w:rPr>
        <w:t>AS(</w:t>
      </w:r>
      <w:proofErr w:type="gramEnd"/>
      <w:r w:rsidRPr="00866B79">
        <w:rPr>
          <w:highlight w:val="yellow"/>
        </w:rPr>
        <w:t>64514)</w:t>
      </w:r>
    </w:p>
    <w:p w14:paraId="2301A2F7" w14:textId="77777777" w:rsidR="00866B79" w:rsidRDefault="00866B79" w:rsidP="006D66B9">
      <w:pPr>
        <w:pStyle w:val="CMDOutput"/>
      </w:pPr>
      <w:r>
        <w:t xml:space="preserve">H   Address                 Interface              Hold Uptime   SRTT   </w:t>
      </w:r>
      <w:proofErr w:type="gramStart"/>
      <w:r>
        <w:t>RTO  Q</w:t>
      </w:r>
      <w:proofErr w:type="gramEnd"/>
      <w:r>
        <w:t xml:space="preserve">  Seq</w:t>
      </w:r>
    </w:p>
    <w:p w14:paraId="10D5ACEF" w14:textId="77777777" w:rsidR="00866B79" w:rsidRDefault="00866B79" w:rsidP="006D66B9">
      <w:pPr>
        <w:pStyle w:val="CMDOutput"/>
      </w:pPr>
      <w:r>
        <w:t xml:space="preserve">                                                   (</w:t>
      </w:r>
      <w:proofErr w:type="gramStart"/>
      <w:r>
        <w:t xml:space="preserve">sec)   </w:t>
      </w:r>
      <w:proofErr w:type="gramEnd"/>
      <w:r>
        <w:t xml:space="preserve">      (</w:t>
      </w:r>
      <w:proofErr w:type="spellStart"/>
      <w:r>
        <w:t>ms</w:t>
      </w:r>
      <w:proofErr w:type="spellEnd"/>
      <w:r>
        <w:t xml:space="preserve">)       </w:t>
      </w:r>
      <w:proofErr w:type="spellStart"/>
      <w:r>
        <w:t>Cnt</w:t>
      </w:r>
      <w:proofErr w:type="spellEnd"/>
      <w:r>
        <w:t xml:space="preserve"> Num</w:t>
      </w:r>
    </w:p>
    <w:p w14:paraId="70580013" w14:textId="77777777" w:rsidR="00866B79" w:rsidRDefault="00866B79" w:rsidP="006D66B9">
      <w:pPr>
        <w:pStyle w:val="CMDOutput"/>
      </w:pPr>
      <w:r>
        <w:t xml:space="preserve">0   10.1.32.2               </w:t>
      </w:r>
      <w:r w:rsidRPr="0044780B">
        <w:rPr>
          <w:highlight w:val="yellow"/>
        </w:rPr>
        <w:t>Gi0/0/1</w:t>
      </w:r>
      <w:r>
        <w:t xml:space="preserve">                  11 07:40:16    1   </w:t>
      </w:r>
      <w:proofErr w:type="gramStart"/>
      <w:r>
        <w:t>100  0</w:t>
      </w:r>
      <w:proofErr w:type="gramEnd"/>
      <w:r>
        <w:t xml:space="preserve">  3</w:t>
      </w:r>
    </w:p>
    <w:p w14:paraId="7B07BC07" w14:textId="77777777" w:rsidR="00866B79" w:rsidRDefault="00866B79" w:rsidP="006D66B9">
      <w:pPr>
        <w:pStyle w:val="CMDOutput"/>
      </w:pPr>
      <w:r>
        <w:t xml:space="preserve">   Version 25.0/2.0, </w:t>
      </w:r>
      <w:proofErr w:type="spellStart"/>
      <w:r>
        <w:t>Retrans</w:t>
      </w:r>
      <w:proofErr w:type="spellEnd"/>
      <w:r>
        <w:t xml:space="preserve">: 2, Retries: 0, </w:t>
      </w:r>
      <w:r w:rsidRPr="00866B79">
        <w:rPr>
          <w:highlight w:val="yellow"/>
        </w:rPr>
        <w:t>Prefixes: 1</w:t>
      </w:r>
    </w:p>
    <w:p w14:paraId="72C564BB" w14:textId="77777777" w:rsidR="00866B79" w:rsidRDefault="00866B79" w:rsidP="006D66B9">
      <w:pPr>
        <w:pStyle w:val="CMDOutput"/>
      </w:pPr>
      <w:r>
        <w:t xml:space="preserve">   &lt; some output omitted &gt;</w:t>
      </w:r>
    </w:p>
    <w:p w14:paraId="19B65472" w14:textId="77777777" w:rsidR="00866B79" w:rsidRDefault="00866B79" w:rsidP="006D66B9">
      <w:pPr>
        <w:pStyle w:val="CMDOutput"/>
      </w:pPr>
    </w:p>
    <w:p w14:paraId="02D24C4B" w14:textId="77777777" w:rsidR="00866B79" w:rsidRDefault="00866B79" w:rsidP="006D66B9">
      <w:pPr>
        <w:pStyle w:val="CMDOutput"/>
      </w:pPr>
      <w:r>
        <w:t xml:space="preserve">   </w:t>
      </w:r>
      <w:r w:rsidRPr="00866B79">
        <w:rPr>
          <w:highlight w:val="yellow"/>
        </w:rPr>
        <w:t>Stub Peer Advertising (</w:t>
      </w:r>
      <w:proofErr w:type="gramStart"/>
      <w:r w:rsidRPr="00866B79">
        <w:rPr>
          <w:highlight w:val="yellow"/>
        </w:rPr>
        <w:t>STATIC )</w:t>
      </w:r>
      <w:proofErr w:type="gramEnd"/>
      <w:r w:rsidRPr="00866B79">
        <w:rPr>
          <w:highlight w:val="yellow"/>
        </w:rPr>
        <w:t xml:space="preserve"> Routes</w:t>
      </w:r>
    </w:p>
    <w:p w14:paraId="58C59989" w14:textId="77777777" w:rsidR="00866B79" w:rsidRDefault="00866B79" w:rsidP="006D66B9">
      <w:pPr>
        <w:pStyle w:val="CMDOutput"/>
      </w:pPr>
      <w:r>
        <w:t xml:space="preserve">   Suppressing queries</w:t>
      </w:r>
    </w:p>
    <w:p w14:paraId="2F9FF0C5" w14:textId="77777777" w:rsidR="00866B79" w:rsidRDefault="00866B79" w:rsidP="006D66B9">
      <w:pPr>
        <w:pStyle w:val="CMDOutput"/>
      </w:pPr>
    </w:p>
    <w:p w14:paraId="25E47170" w14:textId="77777777" w:rsidR="00866B79" w:rsidRDefault="00866B79" w:rsidP="006D66B9">
      <w:pPr>
        <w:pStyle w:val="CMDOutput"/>
      </w:pPr>
      <w:r>
        <w:t>EIGRP-IPv4 VR(</w:t>
      </w:r>
      <w:r w:rsidRPr="00866B79">
        <w:rPr>
          <w:highlight w:val="yellow"/>
        </w:rPr>
        <w:t xml:space="preserve">CISCO) Address-Family Neighbors for </w:t>
      </w:r>
      <w:proofErr w:type="gramStart"/>
      <w:r w:rsidRPr="00866B79">
        <w:rPr>
          <w:highlight w:val="yellow"/>
        </w:rPr>
        <w:t>AS(</w:t>
      </w:r>
      <w:proofErr w:type="gramEnd"/>
      <w:r w:rsidRPr="00866B79">
        <w:rPr>
          <w:highlight w:val="yellow"/>
        </w:rPr>
        <w:t>64513)</w:t>
      </w:r>
    </w:p>
    <w:p w14:paraId="47E08E2F" w14:textId="77777777" w:rsidR="00866B79" w:rsidRDefault="00866B79" w:rsidP="006D66B9">
      <w:pPr>
        <w:pStyle w:val="CMDOutput"/>
      </w:pPr>
      <w:r>
        <w:t xml:space="preserve">H   Address                 Interface              Hold Uptime   SRTT   </w:t>
      </w:r>
      <w:proofErr w:type="gramStart"/>
      <w:r>
        <w:t>RTO  Q</w:t>
      </w:r>
      <w:proofErr w:type="gramEnd"/>
      <w:r>
        <w:t xml:space="preserve"> Seq</w:t>
      </w:r>
    </w:p>
    <w:p w14:paraId="0CBB7945" w14:textId="77777777" w:rsidR="00866B79" w:rsidRDefault="00866B79" w:rsidP="006D66B9">
      <w:pPr>
        <w:pStyle w:val="CMDOutput"/>
      </w:pPr>
      <w:r>
        <w:t xml:space="preserve">                                                   (</w:t>
      </w:r>
      <w:proofErr w:type="gramStart"/>
      <w:r>
        <w:t xml:space="preserve">sec)   </w:t>
      </w:r>
      <w:proofErr w:type="gramEnd"/>
      <w:r>
        <w:t xml:space="preserve">      (</w:t>
      </w:r>
      <w:proofErr w:type="spellStart"/>
      <w:r>
        <w:t>ms</w:t>
      </w:r>
      <w:proofErr w:type="spellEnd"/>
      <w:r>
        <w:t xml:space="preserve">)       </w:t>
      </w:r>
      <w:proofErr w:type="spellStart"/>
      <w:r>
        <w:t>CntNum</w:t>
      </w:r>
      <w:proofErr w:type="spellEnd"/>
    </w:p>
    <w:p w14:paraId="0F27F787" w14:textId="77777777" w:rsidR="00866B79" w:rsidRDefault="00866B79" w:rsidP="006D66B9">
      <w:pPr>
        <w:pStyle w:val="CMDOutput"/>
      </w:pPr>
      <w:r>
        <w:t xml:space="preserve">0   10.1.23.2               </w:t>
      </w:r>
      <w:r w:rsidRPr="0044780B">
        <w:rPr>
          <w:highlight w:val="yellow"/>
        </w:rPr>
        <w:t>Gi0/0/0</w:t>
      </w:r>
      <w:r>
        <w:t xml:space="preserve">                  13 07:36:50    1   </w:t>
      </w:r>
      <w:proofErr w:type="gramStart"/>
      <w:r>
        <w:t>100  0</w:t>
      </w:r>
      <w:proofErr w:type="gramEnd"/>
      <w:r>
        <w:t xml:space="preserve"> 39</w:t>
      </w:r>
    </w:p>
    <w:p w14:paraId="0B4FB702" w14:textId="77777777" w:rsidR="00866B79" w:rsidRDefault="00866B79" w:rsidP="006D66B9">
      <w:pPr>
        <w:pStyle w:val="CMDOutput"/>
      </w:pPr>
      <w:r>
        <w:t xml:space="preserve">   Version 23.0/2.0, </w:t>
      </w:r>
      <w:proofErr w:type="spellStart"/>
      <w:r>
        <w:t>Retrans</w:t>
      </w:r>
      <w:proofErr w:type="spellEnd"/>
      <w:r>
        <w:t xml:space="preserve">: 1, Retries: 0, </w:t>
      </w:r>
      <w:r w:rsidRPr="00866B79">
        <w:rPr>
          <w:highlight w:val="yellow"/>
        </w:rPr>
        <w:t>Prefixes: 2</w:t>
      </w:r>
    </w:p>
    <w:p w14:paraId="0C2C8DB7" w14:textId="77777777" w:rsidR="0017388D" w:rsidRDefault="00866B79" w:rsidP="006D66B9">
      <w:pPr>
        <w:pStyle w:val="CMDOutput"/>
      </w:pPr>
      <w:r>
        <w:t>&lt; some output omitted &gt;</w:t>
      </w:r>
    </w:p>
    <w:p w14:paraId="24454B9F" w14:textId="77777777" w:rsidR="00BA12DC" w:rsidRDefault="00BA12DC" w:rsidP="00BA12DC">
      <w:pPr>
        <w:pStyle w:val="SubStepAlpha"/>
        <w:spacing w:after="0"/>
      </w:pPr>
      <w:r>
        <w:t xml:space="preserve">Issue the </w:t>
      </w:r>
      <w:r w:rsidRPr="00A72AFD">
        <w:rPr>
          <w:b/>
        </w:rPr>
        <w:t xml:space="preserve">show </w:t>
      </w:r>
      <w:proofErr w:type="spellStart"/>
      <w:r w:rsidRPr="00A72AFD">
        <w:rPr>
          <w:b/>
        </w:rPr>
        <w:t>ip</w:t>
      </w:r>
      <w:proofErr w:type="spellEnd"/>
      <w:r w:rsidRPr="00A72AFD">
        <w:rPr>
          <w:b/>
        </w:rPr>
        <w:t xml:space="preserve"> route </w:t>
      </w:r>
      <w:proofErr w:type="spellStart"/>
      <w:r w:rsidRPr="00A72AFD">
        <w:rPr>
          <w:b/>
        </w:rPr>
        <w:t>eigrp</w:t>
      </w:r>
      <w:proofErr w:type="spellEnd"/>
      <w:r>
        <w:t xml:space="preserve"> command for EIGRP named mode, as shown. Notice </w:t>
      </w:r>
      <w:r w:rsidR="00063DD8">
        <w:t xml:space="preserve">that </w:t>
      </w:r>
      <w:r>
        <w:t xml:space="preserve">the two internal EIGRP routes </w:t>
      </w:r>
      <w:r w:rsidR="007F512F">
        <w:t xml:space="preserve">are </w:t>
      </w:r>
      <w:r>
        <w:t>from AS 64513.</w:t>
      </w:r>
    </w:p>
    <w:p w14:paraId="1172D7B3" w14:textId="77777777" w:rsidR="00BA12DC" w:rsidRDefault="00BA12DC" w:rsidP="00BA12DC">
      <w:pPr>
        <w:pStyle w:val="CMD"/>
      </w:pPr>
      <w:r>
        <w:t xml:space="preserve">R3# </w:t>
      </w:r>
      <w:r w:rsidRPr="006D66B9">
        <w:rPr>
          <w:b/>
          <w:bCs/>
        </w:rPr>
        <w:t xml:space="preserve">show </w:t>
      </w:r>
      <w:proofErr w:type="spellStart"/>
      <w:r w:rsidRPr="006D66B9">
        <w:rPr>
          <w:b/>
          <w:bCs/>
        </w:rPr>
        <w:t>ip</w:t>
      </w:r>
      <w:proofErr w:type="spellEnd"/>
      <w:r w:rsidRPr="006D66B9">
        <w:rPr>
          <w:b/>
          <w:bCs/>
        </w:rPr>
        <w:t xml:space="preserve"> route </w:t>
      </w:r>
      <w:proofErr w:type="spellStart"/>
      <w:r w:rsidRPr="006D66B9">
        <w:rPr>
          <w:b/>
          <w:bCs/>
        </w:rPr>
        <w:t>eigrp</w:t>
      </w:r>
      <w:proofErr w:type="spellEnd"/>
      <w:r w:rsidRPr="006D66B9">
        <w:rPr>
          <w:b/>
          <w:bCs/>
        </w:rPr>
        <w:t xml:space="preserve"> 64513 | begin Gateway</w:t>
      </w:r>
    </w:p>
    <w:p w14:paraId="7DC9A5B2" w14:textId="77777777" w:rsidR="00BA12DC" w:rsidRDefault="00BA12DC" w:rsidP="006D66B9">
      <w:pPr>
        <w:pStyle w:val="CMDOutput"/>
      </w:pPr>
      <w:r>
        <w:t>Gateway of last resort is 10.1.32.2 to network 0.0.0.0</w:t>
      </w:r>
    </w:p>
    <w:p w14:paraId="3BE69C4B" w14:textId="77777777" w:rsidR="00BA12DC" w:rsidRDefault="00BA12DC" w:rsidP="006D66B9">
      <w:pPr>
        <w:pStyle w:val="CMDOutput"/>
      </w:pPr>
    </w:p>
    <w:p w14:paraId="1906C230" w14:textId="77777777" w:rsidR="00BA12DC" w:rsidRDefault="00BA12DC" w:rsidP="006D66B9">
      <w:pPr>
        <w:pStyle w:val="CMDOutput"/>
      </w:pPr>
      <w:r>
        <w:t xml:space="preserve">      10.0.0.0/8 is variably subnetted, 8 subnets, 2 masks</w:t>
      </w:r>
    </w:p>
    <w:p w14:paraId="33547638" w14:textId="77777777" w:rsidR="00BA12DC" w:rsidRPr="00BA12DC" w:rsidRDefault="00BA12DC" w:rsidP="006D66B9">
      <w:pPr>
        <w:pStyle w:val="CMDOutput"/>
        <w:rPr>
          <w:highlight w:val="yellow"/>
        </w:rPr>
      </w:pPr>
      <w:r w:rsidRPr="00BA12DC">
        <w:rPr>
          <w:highlight w:val="yellow"/>
        </w:rPr>
        <w:t>D        10.1.1.0/24 [90/16000] via 10.1.23.2, 00:34:20, GigabitEthernet0/0/0</w:t>
      </w:r>
    </w:p>
    <w:p w14:paraId="4A480076" w14:textId="77777777" w:rsidR="00BA12DC" w:rsidRDefault="00BA12DC" w:rsidP="006D66B9">
      <w:pPr>
        <w:pStyle w:val="CMDOutput"/>
      </w:pPr>
      <w:r w:rsidRPr="00BA12DC">
        <w:rPr>
          <w:highlight w:val="yellow"/>
        </w:rPr>
        <w:t>D        10.1.12.0/24 [90/15360] via 10.1.23.2, 00:34:20, GigabitEthernet0/0/0</w:t>
      </w:r>
    </w:p>
    <w:p w14:paraId="47467899" w14:textId="77777777" w:rsidR="002C07AD" w:rsidRDefault="002C07AD" w:rsidP="002C07AD">
      <w:pPr>
        <w:pStyle w:val="SubStepAlpha"/>
        <w:spacing w:after="0"/>
      </w:pPr>
      <w:r>
        <w:t xml:space="preserve">Issue the </w:t>
      </w:r>
      <w:r w:rsidRPr="00093C98">
        <w:rPr>
          <w:b/>
        </w:rPr>
        <w:t xml:space="preserve">show </w:t>
      </w:r>
      <w:proofErr w:type="spellStart"/>
      <w:r w:rsidRPr="00093C98">
        <w:rPr>
          <w:b/>
        </w:rPr>
        <w:t>ip</w:t>
      </w:r>
      <w:proofErr w:type="spellEnd"/>
      <w:r w:rsidRPr="00093C98">
        <w:rPr>
          <w:b/>
        </w:rPr>
        <w:t xml:space="preserve"> route </w:t>
      </w:r>
      <w:proofErr w:type="spellStart"/>
      <w:r w:rsidRPr="00093C98">
        <w:rPr>
          <w:b/>
        </w:rPr>
        <w:t>eigrp</w:t>
      </w:r>
      <w:proofErr w:type="spellEnd"/>
      <w:r>
        <w:t xml:space="preserve"> command for AS 64514</w:t>
      </w:r>
      <w:r w:rsidR="007F512F">
        <w:t>,</w:t>
      </w:r>
      <w:r>
        <w:t xml:space="preserve"> as shown. </w:t>
      </w:r>
      <w:r w:rsidR="0065461B" w:rsidRPr="0065461B">
        <w:t>Notice that R3 has learned a default from the EIGRP stub neighbor.</w:t>
      </w:r>
    </w:p>
    <w:p w14:paraId="758D553A" w14:textId="77777777" w:rsidR="00A5659A" w:rsidRDefault="00A5659A" w:rsidP="00A5659A">
      <w:pPr>
        <w:pStyle w:val="CMD"/>
      </w:pPr>
      <w:r>
        <w:t xml:space="preserve">R3# </w:t>
      </w:r>
      <w:r w:rsidRPr="00A5659A">
        <w:rPr>
          <w:b/>
        </w:rPr>
        <w:t xml:space="preserve">show </w:t>
      </w:r>
      <w:proofErr w:type="spellStart"/>
      <w:r w:rsidRPr="00A5659A">
        <w:rPr>
          <w:b/>
        </w:rPr>
        <w:t>ip</w:t>
      </w:r>
      <w:proofErr w:type="spellEnd"/>
      <w:r w:rsidRPr="00A5659A">
        <w:rPr>
          <w:b/>
        </w:rPr>
        <w:t xml:space="preserve"> route </w:t>
      </w:r>
      <w:proofErr w:type="spellStart"/>
      <w:r w:rsidRPr="00A5659A">
        <w:rPr>
          <w:b/>
        </w:rPr>
        <w:t>eigrp</w:t>
      </w:r>
      <w:proofErr w:type="spellEnd"/>
      <w:r w:rsidR="001B548D">
        <w:rPr>
          <w:b/>
        </w:rPr>
        <w:t xml:space="preserve"> 64514</w:t>
      </w:r>
      <w:r w:rsidRPr="00A5659A">
        <w:rPr>
          <w:b/>
        </w:rPr>
        <w:t xml:space="preserve"> | begin Gateway</w:t>
      </w:r>
    </w:p>
    <w:p w14:paraId="4A0B957F" w14:textId="77777777" w:rsidR="00A5659A" w:rsidRDefault="00A5659A" w:rsidP="006D66B9">
      <w:pPr>
        <w:pStyle w:val="CMDOutput"/>
      </w:pPr>
      <w:r>
        <w:t xml:space="preserve">Gateway of last resort is </w:t>
      </w:r>
      <w:r w:rsidRPr="001B548D">
        <w:rPr>
          <w:highlight w:val="yellow"/>
        </w:rPr>
        <w:t>10.1.32.2</w:t>
      </w:r>
      <w:r>
        <w:t xml:space="preserve"> to network 0.0.0.0</w:t>
      </w:r>
    </w:p>
    <w:p w14:paraId="3972F3B1" w14:textId="77777777" w:rsidR="00A5659A" w:rsidRDefault="00A5659A" w:rsidP="006D66B9">
      <w:pPr>
        <w:pStyle w:val="CMDOutput"/>
      </w:pPr>
    </w:p>
    <w:p w14:paraId="09FB9CE1" w14:textId="77777777" w:rsidR="0017388D" w:rsidRDefault="00A5659A" w:rsidP="006D66B9">
      <w:pPr>
        <w:pStyle w:val="CMDOutput"/>
      </w:pPr>
      <w:r w:rsidRPr="00A5659A">
        <w:rPr>
          <w:highlight w:val="yellow"/>
        </w:rPr>
        <w:t>D*</w:t>
      </w:r>
      <w:proofErr w:type="gramStart"/>
      <w:r w:rsidRPr="00A5659A">
        <w:rPr>
          <w:highlight w:val="yellow"/>
        </w:rPr>
        <w:t>EX  0.0.0.0</w:t>
      </w:r>
      <w:proofErr w:type="gramEnd"/>
      <w:r w:rsidRPr="00A5659A">
        <w:rPr>
          <w:highlight w:val="yellow"/>
        </w:rPr>
        <w:t>/0 [170/130816] via 10.1.32.2</w:t>
      </w:r>
      <w:r>
        <w:t>, 07:47:51, GigabitEthernet0/0/1</w:t>
      </w:r>
    </w:p>
    <w:p w14:paraId="14BE1378" w14:textId="77777777" w:rsidR="00571757" w:rsidRDefault="00571757">
      <w:pPr>
        <w:pStyle w:val="SubStepAlpha"/>
        <w:spacing w:after="0"/>
      </w:pPr>
      <w:r>
        <w:t>From R3, ping the Loopback 0 interface on D2. The ping should be successful.</w:t>
      </w:r>
    </w:p>
    <w:p w14:paraId="5AFDB11E" w14:textId="77777777" w:rsidR="00571757" w:rsidRDefault="00571757" w:rsidP="00571757">
      <w:pPr>
        <w:pStyle w:val="CMD"/>
      </w:pPr>
      <w:r>
        <w:t xml:space="preserve">R3# </w:t>
      </w:r>
      <w:r w:rsidRPr="00571757">
        <w:rPr>
          <w:b/>
        </w:rPr>
        <w:t>ping 209.165.201.1</w:t>
      </w:r>
    </w:p>
    <w:p w14:paraId="5180B386" w14:textId="77777777" w:rsidR="00571757" w:rsidRDefault="00571757" w:rsidP="006D66B9">
      <w:pPr>
        <w:pStyle w:val="CMDOutput"/>
      </w:pPr>
      <w:r>
        <w:t>Type escape sequence to abort.</w:t>
      </w:r>
    </w:p>
    <w:p w14:paraId="5173FD89" w14:textId="77777777" w:rsidR="00571757" w:rsidRDefault="00571757" w:rsidP="006D66B9">
      <w:pPr>
        <w:pStyle w:val="CMDOutput"/>
      </w:pPr>
      <w:r>
        <w:t xml:space="preserve">Sending 5, 100-byte ICMP </w:t>
      </w:r>
      <w:proofErr w:type="spellStart"/>
      <w:r>
        <w:t>Echos</w:t>
      </w:r>
      <w:proofErr w:type="spellEnd"/>
      <w:r>
        <w:t xml:space="preserve"> to 209.165.201.1, timeout is 2 seconds:</w:t>
      </w:r>
    </w:p>
    <w:p w14:paraId="69D25326" w14:textId="77777777" w:rsidR="00571757" w:rsidRDefault="00571757" w:rsidP="006D66B9">
      <w:pPr>
        <w:pStyle w:val="CMDOutput"/>
      </w:pPr>
      <w:r>
        <w:t>!!!!!</w:t>
      </w:r>
    </w:p>
    <w:p w14:paraId="44CCC59A" w14:textId="77777777" w:rsidR="00571757" w:rsidRDefault="00571757" w:rsidP="00780D4F">
      <w:pPr>
        <w:pStyle w:val="CMDOutput"/>
      </w:pPr>
      <w:r>
        <w:t xml:space="preserve">Success rate is 100 percent (5/5), round-trip min/avg/max = 1/1/2 </w:t>
      </w:r>
      <w:proofErr w:type="spellStart"/>
      <w:r>
        <w:t>ms</w:t>
      </w:r>
      <w:proofErr w:type="spellEnd"/>
    </w:p>
    <w:p w14:paraId="7EC574E4" w14:textId="77777777" w:rsidR="00881CE4" w:rsidRDefault="00881CE4" w:rsidP="00881CE4">
      <w:pPr>
        <w:pStyle w:val="SubStepAlpha"/>
        <w:spacing w:after="0"/>
      </w:pPr>
      <w:r>
        <w:t>From R3, ping the Loopback 0 interface on D2 and source the ping from Loopback 0, as shown. The ping should not be successful.</w:t>
      </w:r>
    </w:p>
    <w:p w14:paraId="782247C2" w14:textId="77777777" w:rsidR="00881CE4" w:rsidRPr="00881CE4" w:rsidRDefault="00881CE4" w:rsidP="00881CE4">
      <w:pPr>
        <w:pStyle w:val="CMD"/>
        <w:rPr>
          <w:b/>
        </w:rPr>
      </w:pPr>
      <w:r>
        <w:t xml:space="preserve">R3# </w:t>
      </w:r>
      <w:r w:rsidRPr="00881CE4">
        <w:rPr>
          <w:b/>
        </w:rPr>
        <w:t>ping 209.165.201.1 source 10.3.3.1</w:t>
      </w:r>
    </w:p>
    <w:p w14:paraId="5627E446" w14:textId="77777777" w:rsidR="00881CE4" w:rsidRDefault="00881CE4" w:rsidP="006D66B9">
      <w:pPr>
        <w:pStyle w:val="CMDOutput"/>
      </w:pPr>
      <w:r>
        <w:t>Type escape sequence to abort.</w:t>
      </w:r>
    </w:p>
    <w:p w14:paraId="536D2293" w14:textId="77777777" w:rsidR="00881CE4" w:rsidRDefault="00881CE4" w:rsidP="006D66B9">
      <w:pPr>
        <w:pStyle w:val="CMDOutput"/>
      </w:pPr>
      <w:r>
        <w:t xml:space="preserve">Sending 5, 100-byte ICMP </w:t>
      </w:r>
      <w:proofErr w:type="spellStart"/>
      <w:r>
        <w:t>Echos</w:t>
      </w:r>
      <w:proofErr w:type="spellEnd"/>
      <w:r>
        <w:t xml:space="preserve"> to 209.165.201.1, timeout is 2 seconds:</w:t>
      </w:r>
    </w:p>
    <w:p w14:paraId="1CD456BE" w14:textId="77777777" w:rsidR="00881CE4" w:rsidRDefault="00881CE4" w:rsidP="006D66B9">
      <w:pPr>
        <w:pStyle w:val="CMDOutput"/>
      </w:pPr>
      <w:r>
        <w:t>Packet sent with a source address of 10.3.3.1</w:t>
      </w:r>
    </w:p>
    <w:p w14:paraId="19107BBC" w14:textId="77777777" w:rsidR="00881CE4" w:rsidRDefault="00881CE4" w:rsidP="006D66B9">
      <w:pPr>
        <w:pStyle w:val="CMDOutput"/>
      </w:pPr>
      <w:r>
        <w:t>.....</w:t>
      </w:r>
    </w:p>
    <w:p w14:paraId="2867A46E" w14:textId="77777777" w:rsidR="00881CE4" w:rsidRDefault="00881CE4" w:rsidP="006D66B9">
      <w:pPr>
        <w:pStyle w:val="CMDOutput"/>
      </w:pPr>
      <w:r>
        <w:lastRenderedPageBreak/>
        <w:t>Success rate is 0 percent (0/5)</w:t>
      </w:r>
    </w:p>
    <w:p w14:paraId="2B1BCE3A" w14:textId="77777777" w:rsidR="00881CE4" w:rsidRPr="00C520DB" w:rsidRDefault="009763A3" w:rsidP="006D66B9">
      <w:pPr>
        <w:pStyle w:val="ConfigWindow"/>
      </w:pPr>
      <w:r>
        <w:t>Close configuration window</w:t>
      </w:r>
    </w:p>
    <w:p w14:paraId="64C35EBC" w14:textId="77777777" w:rsidR="00103401" w:rsidRDefault="00736E82" w:rsidP="006D66B9">
      <w:pPr>
        <w:pStyle w:val="Heading2"/>
        <w:spacing w:before="120"/>
      </w:pPr>
      <w:r>
        <w:t xml:space="preserve">Configure </w:t>
      </w:r>
      <w:r w:rsidR="000571E0">
        <w:t>Two-Way</w:t>
      </w:r>
      <w:r>
        <w:t xml:space="preserve"> Redistribution on R1</w:t>
      </w:r>
    </w:p>
    <w:p w14:paraId="36164011" w14:textId="77777777" w:rsidR="000571E0" w:rsidRDefault="000571E0" w:rsidP="00B87B79">
      <w:pPr>
        <w:pStyle w:val="BodyTextL25"/>
      </w:pPr>
      <w:r>
        <w:t>In this part of the lab</w:t>
      </w:r>
      <w:r w:rsidR="007F512F">
        <w:t>,</w:t>
      </w:r>
      <w:r>
        <w:t xml:space="preserve"> you will </w:t>
      </w:r>
      <w:r w:rsidR="006F0564">
        <w:t xml:space="preserve">perform EIGRP-to-EIGRP redistribution on R1. </w:t>
      </w:r>
      <w:r w:rsidR="00F70779">
        <w:t xml:space="preserve">Remember that every protocol provides a seed metric at the time of redistribution. </w:t>
      </w:r>
      <w:r w:rsidR="00A6570E">
        <w:t xml:space="preserve">By default, </w:t>
      </w:r>
      <w:r w:rsidR="00CA4981">
        <w:t xml:space="preserve">source protocols, such as OSPF, RIP, IS-IS redistributed into </w:t>
      </w:r>
      <w:r w:rsidR="00A6570E">
        <w:t>EIGRP are given an administrative distance of 170 and a seed metric of infinity</w:t>
      </w:r>
      <w:r w:rsidR="007F512F">
        <w:t>.</w:t>
      </w:r>
      <w:r w:rsidR="00A6570E">
        <w:t xml:space="preserve"> </w:t>
      </w:r>
      <w:r w:rsidR="007F512F">
        <w:t>This</w:t>
      </w:r>
      <w:r w:rsidR="00A6570E">
        <w:t xml:space="preserve"> prevents the installation of </w:t>
      </w:r>
      <w:r w:rsidR="00CA4981">
        <w:t>the redistributed routes into the EIGRP topology table. However, if an EIGRP AS redistributes into another EIGRP AS, all the path metrics are preserved and included during redistribution</w:t>
      </w:r>
      <w:r w:rsidR="00F70779">
        <w:t xml:space="preserve">. </w:t>
      </w:r>
      <w:r w:rsidR="007F512F">
        <w:t xml:space="preserve">Therefore, </w:t>
      </w:r>
      <w:r w:rsidR="00F70779">
        <w:t xml:space="preserve">setting an EIGRP seed metric in not required with performing EIGRP–to–EIGRP redistribution. </w:t>
      </w:r>
    </w:p>
    <w:p w14:paraId="0EA4A9FD" w14:textId="77777777" w:rsidR="00A34F4E" w:rsidRDefault="00A34F4E" w:rsidP="00A34F4E">
      <w:pPr>
        <w:pStyle w:val="BodyTextL25"/>
      </w:pPr>
      <w:r>
        <w:t>When performing redistribution</w:t>
      </w:r>
      <w:r w:rsidR="007F512F">
        <w:t>,</w:t>
      </w:r>
      <w:r>
        <w:t xml:space="preserve"> the </w:t>
      </w:r>
      <w:r w:rsidRPr="00F70779">
        <w:rPr>
          <w:b/>
        </w:rPr>
        <w:t>router</w:t>
      </w:r>
      <w:r>
        <w:t xml:space="preserve"> command defines the destination protocol and the </w:t>
      </w:r>
      <w:r w:rsidRPr="00F70779">
        <w:rPr>
          <w:b/>
        </w:rPr>
        <w:t>redistribute</w:t>
      </w:r>
      <w:r>
        <w:t xml:space="preserve"> command identifies the source protocol. </w:t>
      </w:r>
      <w:r w:rsidR="00C17DDB">
        <w:t>For example</w:t>
      </w:r>
      <w:r>
        <w:t>:</w:t>
      </w:r>
    </w:p>
    <w:p w14:paraId="5E1A1245" w14:textId="77777777" w:rsidR="00A34F4E" w:rsidRPr="00F70779" w:rsidRDefault="00C17DDB" w:rsidP="006D66B9">
      <w:pPr>
        <w:pStyle w:val="CMD"/>
        <w:rPr>
          <w:b/>
        </w:rPr>
      </w:pPr>
      <w:r>
        <w:t xml:space="preserve">Router(config)# </w:t>
      </w:r>
      <w:r w:rsidR="00A34F4E" w:rsidRPr="00F70779">
        <w:rPr>
          <w:b/>
        </w:rPr>
        <w:t xml:space="preserve">router </w:t>
      </w:r>
      <w:proofErr w:type="spellStart"/>
      <w:r w:rsidR="00A34F4E">
        <w:rPr>
          <w:b/>
        </w:rPr>
        <w:t>eigrp</w:t>
      </w:r>
      <w:proofErr w:type="spellEnd"/>
      <w:r w:rsidR="00A34F4E">
        <w:rPr>
          <w:b/>
        </w:rPr>
        <w:t xml:space="preserve"> </w:t>
      </w:r>
      <w:proofErr w:type="gramStart"/>
      <w:r w:rsidR="0071793A">
        <w:rPr>
          <w:b/>
        </w:rPr>
        <w:t>5</w:t>
      </w:r>
      <w:r>
        <w:rPr>
          <w:b/>
        </w:rPr>
        <w:t xml:space="preserve"> </w:t>
      </w:r>
      <w:r w:rsidRPr="006D66B9">
        <w:rPr>
          <w:bCs/>
        </w:rPr>
        <w:t>!</w:t>
      </w:r>
      <w:proofErr w:type="gramEnd"/>
      <w:r>
        <w:rPr>
          <w:bCs/>
        </w:rPr>
        <w:t>&lt;--</w:t>
      </w:r>
      <w:r w:rsidRPr="006D66B9">
        <w:rPr>
          <w:bCs/>
        </w:rPr>
        <w:t>destination protocol</w:t>
      </w:r>
    </w:p>
    <w:p w14:paraId="293BC639" w14:textId="77777777" w:rsidR="00A34F4E" w:rsidRPr="00F70779" w:rsidRDefault="00C17DDB" w:rsidP="006D66B9">
      <w:pPr>
        <w:pStyle w:val="CMD"/>
      </w:pPr>
      <w:r>
        <w:t>Router(config-</w:t>
      </w:r>
      <w:proofErr w:type="gramStart"/>
      <w:r>
        <w:t>router)#</w:t>
      </w:r>
      <w:proofErr w:type="gramEnd"/>
      <w:r w:rsidR="00A34F4E" w:rsidRPr="00F70779">
        <w:t xml:space="preserve"> </w:t>
      </w:r>
      <w:r w:rsidR="00A34F4E" w:rsidRPr="006D66B9">
        <w:rPr>
          <w:b/>
          <w:bCs/>
        </w:rPr>
        <w:t xml:space="preserve">redistribute </w:t>
      </w:r>
      <w:proofErr w:type="spellStart"/>
      <w:r w:rsidR="00A34F4E" w:rsidRPr="006D66B9">
        <w:rPr>
          <w:b/>
          <w:bCs/>
        </w:rPr>
        <w:t>eigrp</w:t>
      </w:r>
      <w:proofErr w:type="spellEnd"/>
      <w:r w:rsidR="00A34F4E" w:rsidRPr="006D66B9">
        <w:rPr>
          <w:b/>
          <w:bCs/>
        </w:rPr>
        <w:t xml:space="preserve"> 10</w:t>
      </w:r>
      <w:r>
        <w:rPr>
          <w:b/>
          <w:bCs/>
        </w:rPr>
        <w:t xml:space="preserve"> </w:t>
      </w:r>
      <w:r w:rsidRPr="006D66B9">
        <w:t>!</w:t>
      </w:r>
      <w:r>
        <w:t>&lt;--</w:t>
      </w:r>
      <w:r w:rsidRPr="006D66B9">
        <w:t>source protocol</w:t>
      </w:r>
    </w:p>
    <w:p w14:paraId="7530346C" w14:textId="77777777" w:rsidR="00A34F4E" w:rsidRPr="000571E0" w:rsidRDefault="00A34F4E" w:rsidP="00A34F4E">
      <w:pPr>
        <w:pStyle w:val="BodyTextL25"/>
      </w:pPr>
      <w:r>
        <w:t>In our example</w:t>
      </w:r>
      <w:r w:rsidR="007F512F">
        <w:t>,</w:t>
      </w:r>
      <w:r>
        <w:t xml:space="preserve"> the destination protocol is EIGRP AS </w:t>
      </w:r>
      <w:r w:rsidR="0071793A">
        <w:t>5</w:t>
      </w:r>
      <w:r>
        <w:t xml:space="preserve"> and the source protocol is EIGRP 10. </w:t>
      </w:r>
      <w:r w:rsidR="00C17DDB">
        <w:t xml:space="preserve">This </w:t>
      </w:r>
      <w:r>
        <w:t xml:space="preserve">results in all EIGRP routes from AS 10 </w:t>
      </w:r>
      <w:r w:rsidR="00C17DDB">
        <w:t>being</w:t>
      </w:r>
      <w:r>
        <w:t xml:space="preserve"> redistributed into EIGRP AS </w:t>
      </w:r>
      <w:r w:rsidR="00AC2DDD">
        <w:t>5</w:t>
      </w:r>
      <w:r>
        <w:t>.</w:t>
      </w:r>
    </w:p>
    <w:p w14:paraId="55580A85" w14:textId="77777777" w:rsidR="00231DCA" w:rsidRDefault="00B87B79" w:rsidP="008402F2">
      <w:pPr>
        <w:pStyle w:val="Heading3"/>
      </w:pPr>
      <w:r>
        <w:t>Redistribute EIGRP 64513 into EIGRP 64512.</w:t>
      </w:r>
    </w:p>
    <w:p w14:paraId="2D9870C0" w14:textId="77777777" w:rsidR="00231DCA" w:rsidRDefault="00787363" w:rsidP="00780D4F">
      <w:pPr>
        <w:pStyle w:val="BodyTextL25"/>
        <w:spacing w:after="0"/>
      </w:pPr>
      <w:r>
        <w:t xml:space="preserve">In this </w:t>
      </w:r>
      <w:r w:rsidR="00E725E2">
        <w:t>step</w:t>
      </w:r>
      <w:r w:rsidR="007F512F">
        <w:t>,</w:t>
      </w:r>
      <w:r>
        <w:t xml:space="preserve"> </w:t>
      </w:r>
      <w:r w:rsidR="00117E33">
        <w:t xml:space="preserve">you are </w:t>
      </w:r>
      <w:r>
        <w:t xml:space="preserve">going to the destination </w:t>
      </w:r>
      <w:r w:rsidR="00E725E2">
        <w:t xml:space="preserve">EIGRP </w:t>
      </w:r>
      <w:r>
        <w:t>AS 64512 to perform redistribution.</w:t>
      </w:r>
      <w:r w:rsidR="00E725E2">
        <w:t xml:space="preserve"> The source EIGRP AS is 64513.</w:t>
      </w:r>
    </w:p>
    <w:p w14:paraId="4C2A46D2" w14:textId="77777777" w:rsidR="00CA7821" w:rsidRDefault="00CA7821" w:rsidP="00780D4F">
      <w:pPr>
        <w:pStyle w:val="ConfigWindow"/>
      </w:pPr>
      <w:r>
        <w:t>Open configuration window</w:t>
      </w:r>
    </w:p>
    <w:p w14:paraId="0CEBD4A9" w14:textId="77777777" w:rsidR="00B87B79" w:rsidRPr="00780D4F" w:rsidRDefault="00B87B79" w:rsidP="00780D4F">
      <w:pPr>
        <w:pStyle w:val="CMD"/>
        <w:rPr>
          <w:b/>
          <w:bCs/>
        </w:rPr>
      </w:pPr>
      <w:r w:rsidRPr="00787363">
        <w:t xml:space="preserve">R1(config)# </w:t>
      </w:r>
      <w:r w:rsidRPr="00780D4F">
        <w:rPr>
          <w:b/>
          <w:bCs/>
        </w:rPr>
        <w:t xml:space="preserve">router </w:t>
      </w:r>
      <w:proofErr w:type="spellStart"/>
      <w:r w:rsidRPr="00780D4F">
        <w:rPr>
          <w:b/>
          <w:bCs/>
        </w:rPr>
        <w:t>eigrp</w:t>
      </w:r>
      <w:proofErr w:type="spellEnd"/>
      <w:r w:rsidRPr="00780D4F">
        <w:rPr>
          <w:b/>
          <w:bCs/>
        </w:rPr>
        <w:t xml:space="preserve"> </w:t>
      </w:r>
      <w:r w:rsidR="00787363" w:rsidRPr="00780D4F">
        <w:rPr>
          <w:b/>
          <w:bCs/>
        </w:rPr>
        <w:t>64512</w:t>
      </w:r>
    </w:p>
    <w:p w14:paraId="4E4A2039" w14:textId="77777777" w:rsidR="00B87B79" w:rsidRPr="00787363" w:rsidRDefault="00B87B79" w:rsidP="00780D4F">
      <w:pPr>
        <w:pStyle w:val="CMD"/>
      </w:pPr>
      <w:r w:rsidRPr="00787363">
        <w:t>R1(config-</w:t>
      </w:r>
      <w:proofErr w:type="gramStart"/>
      <w:r w:rsidRPr="00787363">
        <w:t>router)#</w:t>
      </w:r>
      <w:proofErr w:type="gramEnd"/>
      <w:r w:rsidRPr="00787363">
        <w:t xml:space="preserve"> </w:t>
      </w:r>
      <w:r w:rsidR="00787363" w:rsidRPr="00780D4F">
        <w:rPr>
          <w:b/>
          <w:bCs/>
        </w:rPr>
        <w:t xml:space="preserve">redistribute </w:t>
      </w:r>
      <w:proofErr w:type="spellStart"/>
      <w:r w:rsidR="00787363" w:rsidRPr="00780D4F">
        <w:rPr>
          <w:b/>
          <w:bCs/>
        </w:rPr>
        <w:t>eigrp</w:t>
      </w:r>
      <w:proofErr w:type="spellEnd"/>
      <w:r w:rsidR="00787363" w:rsidRPr="00780D4F">
        <w:rPr>
          <w:b/>
          <w:bCs/>
        </w:rPr>
        <w:t xml:space="preserve"> 64513</w:t>
      </w:r>
    </w:p>
    <w:p w14:paraId="0CC319D4" w14:textId="77777777" w:rsidR="00CA7821" w:rsidRPr="00787363" w:rsidRDefault="00B87B79" w:rsidP="00780D4F">
      <w:pPr>
        <w:pStyle w:val="CMD"/>
      </w:pPr>
      <w:r w:rsidRPr="00787363">
        <w:t>R1(config-</w:t>
      </w:r>
      <w:proofErr w:type="gramStart"/>
      <w:r w:rsidRPr="00787363">
        <w:t>router)#</w:t>
      </w:r>
      <w:proofErr w:type="gramEnd"/>
      <w:r w:rsidRPr="00787363">
        <w:t xml:space="preserve"> </w:t>
      </w:r>
      <w:r w:rsidR="00787363" w:rsidRPr="00780D4F">
        <w:rPr>
          <w:b/>
          <w:bCs/>
        </w:rPr>
        <w:t>exit</w:t>
      </w:r>
    </w:p>
    <w:p w14:paraId="33C29BCE" w14:textId="77777777" w:rsidR="00B87B79" w:rsidRPr="00787363" w:rsidRDefault="00CA7821" w:rsidP="00780D4F">
      <w:pPr>
        <w:pStyle w:val="ConfigWindow"/>
      </w:pPr>
      <w:r>
        <w:t>Close configuration window</w:t>
      </w:r>
    </w:p>
    <w:p w14:paraId="4BDFF3BE" w14:textId="77777777" w:rsidR="00231DCA" w:rsidRDefault="00787363" w:rsidP="00780D4F">
      <w:pPr>
        <w:pStyle w:val="Heading3"/>
        <w:spacing w:before="120"/>
      </w:pPr>
      <w:r>
        <w:t>On D1 Verify One-Way redistribution.</w:t>
      </w:r>
    </w:p>
    <w:p w14:paraId="6996ABEB" w14:textId="77777777" w:rsidR="00231DCA" w:rsidRDefault="00787363" w:rsidP="00780D4F">
      <w:pPr>
        <w:pStyle w:val="BodyTextL25"/>
        <w:spacing w:after="0"/>
      </w:pPr>
      <w:r w:rsidRPr="00780D4F">
        <w:rPr>
          <w:rStyle w:val="BodyTextL25Char"/>
        </w:rPr>
        <w:t>Issue the</w:t>
      </w:r>
      <w:r w:rsidRPr="00780D4F">
        <w:rPr>
          <w:rStyle w:val="BodyTextL25Char"/>
          <w:b/>
          <w:bCs/>
        </w:rPr>
        <w:t xml:space="preserve"> </w:t>
      </w:r>
      <w:r w:rsidRPr="00780D4F">
        <w:rPr>
          <w:rStyle w:val="BodyTextL25Char"/>
          <w:b/>
        </w:rPr>
        <w:t xml:space="preserve">show </w:t>
      </w:r>
      <w:proofErr w:type="spellStart"/>
      <w:r w:rsidRPr="00780D4F">
        <w:rPr>
          <w:rStyle w:val="BodyTextL25Char"/>
          <w:b/>
        </w:rPr>
        <w:t>ip</w:t>
      </w:r>
      <w:proofErr w:type="spellEnd"/>
      <w:r w:rsidRPr="00780D4F">
        <w:rPr>
          <w:rStyle w:val="BodyTextL25Char"/>
          <w:b/>
        </w:rPr>
        <w:t xml:space="preserve"> route </w:t>
      </w:r>
      <w:proofErr w:type="spellStart"/>
      <w:r w:rsidRPr="00780D4F">
        <w:rPr>
          <w:rStyle w:val="BodyTextL25Char"/>
          <w:b/>
        </w:rPr>
        <w:t>eigrp</w:t>
      </w:r>
      <w:proofErr w:type="spellEnd"/>
      <w:r w:rsidR="0090558C" w:rsidRPr="00780D4F">
        <w:rPr>
          <w:rStyle w:val="BodyTextL25Char"/>
        </w:rPr>
        <w:t xml:space="preserve"> </w:t>
      </w:r>
      <w:r w:rsidR="00117E33">
        <w:rPr>
          <w:rStyle w:val="BodyTextL25Char"/>
        </w:rPr>
        <w:t xml:space="preserve">command </w:t>
      </w:r>
      <w:r w:rsidR="0090558C" w:rsidRPr="00780D4F">
        <w:rPr>
          <w:rStyle w:val="BodyTextL25Char"/>
        </w:rPr>
        <w:t>on D1</w:t>
      </w:r>
      <w:r w:rsidRPr="00780D4F">
        <w:rPr>
          <w:rStyle w:val="BodyTextL25Char"/>
        </w:rPr>
        <w:t xml:space="preserve"> to see the external EIGRP routes </w:t>
      </w:r>
      <w:r w:rsidR="00E725E2" w:rsidRPr="00780D4F">
        <w:rPr>
          <w:rStyle w:val="BodyTextL25Char"/>
        </w:rPr>
        <w:t>from</w:t>
      </w:r>
      <w:r w:rsidRPr="00780D4F">
        <w:rPr>
          <w:rStyle w:val="BodyTextL25Char"/>
        </w:rPr>
        <w:t xml:space="preserve"> AS 64513.</w:t>
      </w:r>
      <w:r w:rsidR="0065461B" w:rsidRPr="00780D4F">
        <w:rPr>
          <w:rStyle w:val="BodyTextL25Char"/>
        </w:rPr>
        <w:t xml:space="preserve"> </w:t>
      </w:r>
      <w:r w:rsidR="0065461B" w:rsidRPr="00780D4F">
        <w:rPr>
          <w:rStyle w:val="BodyTextL25Char"/>
        </w:rPr>
        <w:t xml:space="preserve">Notice </w:t>
      </w:r>
      <w:r w:rsidR="007F512F">
        <w:rPr>
          <w:rStyle w:val="BodyTextL25Char"/>
        </w:rPr>
        <w:t xml:space="preserve">that </w:t>
      </w:r>
      <w:r w:rsidR="0065461B" w:rsidRPr="00780D4F">
        <w:rPr>
          <w:rStyle w:val="BodyTextL25Char"/>
        </w:rPr>
        <w:t>the</w:t>
      </w:r>
      <w:r w:rsidR="0065461B">
        <w:t xml:space="preserve"> external EIGRP routes all originated from AS 64513. Also, notice that a Gateway of last resort has not been set.</w:t>
      </w:r>
    </w:p>
    <w:p w14:paraId="544E45CA" w14:textId="77777777" w:rsidR="00CA7821" w:rsidRDefault="00CA7821" w:rsidP="00780D4F">
      <w:pPr>
        <w:pStyle w:val="ConfigWindow"/>
      </w:pPr>
      <w:r>
        <w:t>Open configuration window</w:t>
      </w:r>
    </w:p>
    <w:p w14:paraId="59D8340B" w14:textId="77777777" w:rsidR="00787363" w:rsidRPr="0090558C" w:rsidRDefault="00787363" w:rsidP="00780D4F">
      <w:pPr>
        <w:pStyle w:val="CMD"/>
      </w:pPr>
      <w:r w:rsidRPr="00787363">
        <w:t>D1#</w:t>
      </w:r>
      <w:r w:rsidR="0090558C">
        <w:t xml:space="preserve"> </w:t>
      </w:r>
      <w:r w:rsidRPr="00780D4F">
        <w:rPr>
          <w:b/>
          <w:bCs/>
        </w:rPr>
        <w:t xml:space="preserve">show </w:t>
      </w:r>
      <w:proofErr w:type="spellStart"/>
      <w:r w:rsidRPr="00780D4F">
        <w:rPr>
          <w:b/>
          <w:bCs/>
        </w:rPr>
        <w:t>ip</w:t>
      </w:r>
      <w:proofErr w:type="spellEnd"/>
      <w:r w:rsidRPr="00780D4F">
        <w:rPr>
          <w:b/>
          <w:bCs/>
        </w:rPr>
        <w:t xml:space="preserve"> route </w:t>
      </w:r>
      <w:proofErr w:type="spellStart"/>
      <w:r w:rsidRPr="00780D4F">
        <w:rPr>
          <w:b/>
          <w:bCs/>
        </w:rPr>
        <w:t>eigrp</w:t>
      </w:r>
      <w:proofErr w:type="spellEnd"/>
      <w:r w:rsidRPr="00780D4F">
        <w:rPr>
          <w:b/>
          <w:bCs/>
        </w:rPr>
        <w:t xml:space="preserve"> | begin Gateway</w:t>
      </w:r>
    </w:p>
    <w:p w14:paraId="565165C8" w14:textId="77777777" w:rsidR="00787363" w:rsidRPr="00787363" w:rsidRDefault="00787363" w:rsidP="00780D4F">
      <w:pPr>
        <w:pStyle w:val="CMDOutput"/>
      </w:pPr>
      <w:r w:rsidRPr="00617809">
        <w:rPr>
          <w:highlight w:val="yellow"/>
        </w:rPr>
        <w:t>Gateway of last resort is not set</w:t>
      </w:r>
    </w:p>
    <w:p w14:paraId="0BBA970E" w14:textId="77777777" w:rsidR="00787363" w:rsidRPr="00787363" w:rsidRDefault="00787363" w:rsidP="00780D4F">
      <w:pPr>
        <w:pStyle w:val="CMDOutput"/>
      </w:pPr>
    </w:p>
    <w:p w14:paraId="1041AF0F" w14:textId="77777777" w:rsidR="00787363" w:rsidRPr="00787363" w:rsidRDefault="00787363" w:rsidP="00780D4F">
      <w:pPr>
        <w:pStyle w:val="CMDOutput"/>
      </w:pPr>
      <w:r w:rsidRPr="00787363">
        <w:t xml:space="preserve">      10.0.0.0/8 is variably subnetted, 6 subnets, 2 masks</w:t>
      </w:r>
    </w:p>
    <w:p w14:paraId="42E5840D" w14:textId="77777777" w:rsidR="00787363" w:rsidRPr="00787363" w:rsidRDefault="00787363" w:rsidP="00780D4F">
      <w:pPr>
        <w:pStyle w:val="CMDOutput"/>
      </w:pPr>
      <w:r w:rsidRPr="00787363">
        <w:t>D EX     10.1.1.0/24</w:t>
      </w:r>
    </w:p>
    <w:p w14:paraId="7A07CA00" w14:textId="77777777" w:rsidR="00787363" w:rsidRPr="00787363" w:rsidRDefault="00787363" w:rsidP="00780D4F">
      <w:pPr>
        <w:pStyle w:val="CMDOutput"/>
      </w:pPr>
      <w:r w:rsidRPr="00787363">
        <w:t xml:space="preserve">           [170/130816] via 10.1.11.1, 00:07:40, GigabitEthernet1/0/11</w:t>
      </w:r>
    </w:p>
    <w:p w14:paraId="17DD55B1" w14:textId="77777777" w:rsidR="00787363" w:rsidRPr="00787363" w:rsidRDefault="00787363" w:rsidP="00780D4F">
      <w:pPr>
        <w:pStyle w:val="CMDOutput"/>
      </w:pPr>
      <w:r w:rsidRPr="00787363">
        <w:t>D EX     10.1.12.0/24</w:t>
      </w:r>
    </w:p>
    <w:p w14:paraId="212D2C29" w14:textId="77777777" w:rsidR="00787363" w:rsidRPr="00787363" w:rsidRDefault="00787363" w:rsidP="00780D4F">
      <w:pPr>
        <w:pStyle w:val="CMDOutput"/>
      </w:pPr>
      <w:r w:rsidRPr="00787363">
        <w:t xml:space="preserve">           [170/3072] via 10.1.11.1, 00:07:40, GigabitEthernet1/0/11</w:t>
      </w:r>
    </w:p>
    <w:p w14:paraId="5D03F7F6" w14:textId="77777777" w:rsidR="00787363" w:rsidRPr="00787363" w:rsidRDefault="00787363" w:rsidP="00780D4F">
      <w:pPr>
        <w:pStyle w:val="CMDOutput"/>
      </w:pPr>
      <w:r w:rsidRPr="00787363">
        <w:t>D EX     10.1.23.0/24</w:t>
      </w:r>
    </w:p>
    <w:p w14:paraId="7C4C74C0" w14:textId="77777777" w:rsidR="00787363" w:rsidRPr="00787363" w:rsidRDefault="00787363" w:rsidP="00780D4F">
      <w:pPr>
        <w:pStyle w:val="CMDOutput"/>
      </w:pPr>
      <w:r w:rsidRPr="00787363">
        <w:t xml:space="preserve">           [170/3328] via 10.1.11.1, 00:07:40, GigabitEthernet1/0/11</w:t>
      </w:r>
    </w:p>
    <w:p w14:paraId="1C27E888" w14:textId="77777777" w:rsidR="00CA7821" w:rsidRPr="00787363" w:rsidRDefault="00787363" w:rsidP="00780D4F">
      <w:pPr>
        <w:pStyle w:val="CMDOutput"/>
      </w:pPr>
      <w:r w:rsidRPr="00787363">
        <w:t>D EX     10.3.3.0/24 [170/3353] via 10.1.11.1, 00:07:40, GigabitEthernet1/0/11</w:t>
      </w:r>
    </w:p>
    <w:p w14:paraId="421069C5" w14:textId="77777777" w:rsidR="00103D36" w:rsidRDefault="00CA7821" w:rsidP="00780D4F">
      <w:pPr>
        <w:pStyle w:val="ConfigWindow"/>
      </w:pPr>
      <w:r>
        <w:t>Close configuration window</w:t>
      </w:r>
    </w:p>
    <w:p w14:paraId="0AB68588" w14:textId="77777777" w:rsidR="00E725E2" w:rsidRDefault="00E725E2" w:rsidP="00780D4F">
      <w:pPr>
        <w:pStyle w:val="Heading3"/>
        <w:spacing w:before="120"/>
      </w:pPr>
      <w:r>
        <w:t>Redistribute EIGRP 64512 into EIGRP 64513.</w:t>
      </w:r>
    </w:p>
    <w:p w14:paraId="172D7984" w14:textId="77777777" w:rsidR="00603C52" w:rsidRDefault="00E725E2" w:rsidP="00780D4F">
      <w:pPr>
        <w:pStyle w:val="BodyTextL25"/>
        <w:spacing w:after="0"/>
      </w:pPr>
      <w:r>
        <w:t>Next</w:t>
      </w:r>
      <w:r w:rsidR="00617809">
        <w:t>,</w:t>
      </w:r>
      <w:r>
        <w:t xml:space="preserve"> </w:t>
      </w:r>
      <w:r w:rsidR="00117E33">
        <w:t>go</w:t>
      </w:r>
      <w:r>
        <w:t xml:space="preserve"> to the destination AS 64513 to perform redistribution. The source EIGRP AS is 64512. </w:t>
      </w:r>
      <w:r w:rsidR="0066274B">
        <w:t>To redistribute using an EIGRP named instance</w:t>
      </w:r>
      <w:r w:rsidR="007F512F">
        <w:t>,</w:t>
      </w:r>
      <w:r w:rsidR="0066274B">
        <w:t xml:space="preserve"> you ne</w:t>
      </w:r>
      <w:r w:rsidR="00617809">
        <w:t>ed to access the topology base, as shown</w:t>
      </w:r>
      <w:r w:rsidR="0065461B">
        <w:t>.</w:t>
      </w:r>
    </w:p>
    <w:p w14:paraId="469B7EE4" w14:textId="77777777" w:rsidR="00CA7821" w:rsidRDefault="00CA7821" w:rsidP="00780D4F">
      <w:pPr>
        <w:pStyle w:val="ConfigWindow"/>
      </w:pPr>
      <w:r>
        <w:t>Open configuration window</w:t>
      </w:r>
    </w:p>
    <w:p w14:paraId="565FC4AC" w14:textId="77777777" w:rsidR="0066274B" w:rsidRPr="00780D4F" w:rsidRDefault="0066274B">
      <w:pPr>
        <w:pStyle w:val="CMD"/>
      </w:pPr>
      <w:r w:rsidRPr="00C17DDB">
        <w:t xml:space="preserve">R1(config)# </w:t>
      </w:r>
      <w:r w:rsidRPr="00132BF6">
        <w:rPr>
          <w:b/>
          <w:bCs/>
        </w:rPr>
        <w:t xml:space="preserve">router </w:t>
      </w:r>
      <w:proofErr w:type="spellStart"/>
      <w:r w:rsidRPr="00132BF6">
        <w:rPr>
          <w:b/>
          <w:bCs/>
        </w:rPr>
        <w:t>eigrp</w:t>
      </w:r>
      <w:proofErr w:type="spellEnd"/>
      <w:r w:rsidRPr="00132BF6">
        <w:rPr>
          <w:b/>
          <w:bCs/>
        </w:rPr>
        <w:t xml:space="preserve"> CISCO</w:t>
      </w:r>
    </w:p>
    <w:p w14:paraId="3308DE24" w14:textId="77777777" w:rsidR="0066274B" w:rsidRPr="00C17DDB" w:rsidRDefault="0066274B">
      <w:pPr>
        <w:pStyle w:val="CMD"/>
      </w:pPr>
      <w:r w:rsidRPr="00C17DDB">
        <w:t>R1(config-</w:t>
      </w:r>
      <w:proofErr w:type="gramStart"/>
      <w:r w:rsidRPr="00C17DDB">
        <w:t>router)#</w:t>
      </w:r>
      <w:proofErr w:type="gramEnd"/>
      <w:r w:rsidRPr="00C17DDB">
        <w:t xml:space="preserve"> </w:t>
      </w:r>
      <w:r w:rsidRPr="00132BF6">
        <w:rPr>
          <w:b/>
          <w:bCs/>
        </w:rPr>
        <w:t>address-family ipv4 unicast autonomous-system 64513</w:t>
      </w:r>
    </w:p>
    <w:p w14:paraId="763ED4E1" w14:textId="77777777" w:rsidR="0066274B" w:rsidRPr="00C17DDB" w:rsidRDefault="0066274B">
      <w:pPr>
        <w:pStyle w:val="CMD"/>
      </w:pPr>
      <w:r w:rsidRPr="00C17DDB">
        <w:t>R1(config-router-</w:t>
      </w:r>
      <w:proofErr w:type="spellStart"/>
      <w:proofErr w:type="gramStart"/>
      <w:r w:rsidRPr="00C17DDB">
        <w:t>af</w:t>
      </w:r>
      <w:proofErr w:type="spellEnd"/>
      <w:r w:rsidRPr="00C17DDB">
        <w:t>)#</w:t>
      </w:r>
      <w:proofErr w:type="gramEnd"/>
      <w:r w:rsidRPr="00C17DDB">
        <w:t xml:space="preserve"> </w:t>
      </w:r>
      <w:r w:rsidRPr="00132BF6">
        <w:rPr>
          <w:b/>
          <w:bCs/>
        </w:rPr>
        <w:t>topology base</w:t>
      </w:r>
    </w:p>
    <w:p w14:paraId="6379B8B8" w14:textId="77777777" w:rsidR="0066274B" w:rsidRPr="00780D4F" w:rsidRDefault="0066274B">
      <w:pPr>
        <w:pStyle w:val="CMD"/>
      </w:pPr>
      <w:r w:rsidRPr="00C17DDB">
        <w:t>R1(config-router-</w:t>
      </w:r>
      <w:proofErr w:type="spellStart"/>
      <w:r w:rsidRPr="00C17DDB">
        <w:t>af</w:t>
      </w:r>
      <w:proofErr w:type="spellEnd"/>
      <w:r w:rsidRPr="00C17DDB">
        <w:t>-</w:t>
      </w:r>
      <w:proofErr w:type="gramStart"/>
      <w:r w:rsidRPr="00C17DDB">
        <w:t>topology)#</w:t>
      </w:r>
      <w:proofErr w:type="gramEnd"/>
      <w:r w:rsidRPr="00C17DDB">
        <w:t xml:space="preserve"> </w:t>
      </w:r>
      <w:r w:rsidRPr="00132BF6">
        <w:rPr>
          <w:b/>
          <w:bCs/>
        </w:rPr>
        <w:t xml:space="preserve">redistribute </w:t>
      </w:r>
      <w:proofErr w:type="spellStart"/>
      <w:r w:rsidRPr="00132BF6">
        <w:rPr>
          <w:b/>
          <w:bCs/>
        </w:rPr>
        <w:t>eigrp</w:t>
      </w:r>
      <w:proofErr w:type="spellEnd"/>
      <w:r w:rsidRPr="00132BF6">
        <w:rPr>
          <w:b/>
          <w:bCs/>
        </w:rPr>
        <w:t xml:space="preserve"> 64512</w:t>
      </w:r>
    </w:p>
    <w:p w14:paraId="4FB043C8" w14:textId="77777777" w:rsidR="00CA7821" w:rsidRPr="00780D4F" w:rsidRDefault="0066274B">
      <w:pPr>
        <w:pStyle w:val="CMD"/>
      </w:pPr>
      <w:r w:rsidRPr="00C17DDB">
        <w:t>R1(config-router-</w:t>
      </w:r>
      <w:proofErr w:type="spellStart"/>
      <w:r w:rsidRPr="00C17DDB">
        <w:t>af</w:t>
      </w:r>
      <w:proofErr w:type="spellEnd"/>
      <w:r w:rsidRPr="00C17DDB">
        <w:t>-</w:t>
      </w:r>
      <w:proofErr w:type="gramStart"/>
      <w:r w:rsidRPr="00C17DDB">
        <w:t>topology)#</w:t>
      </w:r>
      <w:proofErr w:type="gramEnd"/>
      <w:r w:rsidRPr="00C17DDB">
        <w:t xml:space="preserve"> </w:t>
      </w:r>
      <w:r w:rsidRPr="00132BF6">
        <w:rPr>
          <w:b/>
          <w:bCs/>
        </w:rPr>
        <w:t>end</w:t>
      </w:r>
    </w:p>
    <w:p w14:paraId="382540CC" w14:textId="77777777" w:rsidR="0066274B" w:rsidRPr="00780D4F" w:rsidRDefault="00CA7821" w:rsidP="00780D4F">
      <w:pPr>
        <w:pStyle w:val="ConfigWindow"/>
      </w:pPr>
      <w:r>
        <w:lastRenderedPageBreak/>
        <w:t>Close configuration window</w:t>
      </w:r>
    </w:p>
    <w:p w14:paraId="0833B698" w14:textId="77777777" w:rsidR="00B12318" w:rsidRDefault="00B12318" w:rsidP="00780D4F">
      <w:pPr>
        <w:pStyle w:val="Heading3"/>
        <w:spacing w:before="120"/>
      </w:pPr>
      <w:r>
        <w:t>On R3 Verify Two-Way Redistribution</w:t>
      </w:r>
      <w:r w:rsidR="00617809">
        <w:t xml:space="preserve"> on R1</w:t>
      </w:r>
      <w:r>
        <w:t>.</w:t>
      </w:r>
    </w:p>
    <w:p w14:paraId="42F08896" w14:textId="77777777" w:rsidR="00B12318" w:rsidRDefault="00B12318" w:rsidP="00780D4F">
      <w:pPr>
        <w:pStyle w:val="BodyTextL25"/>
        <w:spacing w:after="0"/>
      </w:pPr>
      <w:r>
        <w:t xml:space="preserve">Issue the </w:t>
      </w:r>
      <w:r w:rsidRPr="00787363">
        <w:rPr>
          <w:b/>
        </w:rPr>
        <w:t xml:space="preserve">show </w:t>
      </w:r>
      <w:proofErr w:type="spellStart"/>
      <w:r w:rsidRPr="00787363">
        <w:rPr>
          <w:b/>
        </w:rPr>
        <w:t>ip</w:t>
      </w:r>
      <w:proofErr w:type="spellEnd"/>
      <w:r w:rsidRPr="00787363">
        <w:rPr>
          <w:b/>
        </w:rPr>
        <w:t xml:space="preserve"> route </w:t>
      </w:r>
      <w:proofErr w:type="spellStart"/>
      <w:r w:rsidRPr="00787363">
        <w:rPr>
          <w:b/>
        </w:rPr>
        <w:t>eigrp</w:t>
      </w:r>
      <w:proofErr w:type="spellEnd"/>
      <w:r>
        <w:rPr>
          <w:b/>
        </w:rPr>
        <w:t xml:space="preserve"> 64513 | section D EX </w:t>
      </w:r>
      <w:r w:rsidRPr="00E725E2">
        <w:t>on</w:t>
      </w:r>
      <w:r>
        <w:rPr>
          <w:b/>
        </w:rPr>
        <w:t xml:space="preserve"> </w:t>
      </w:r>
      <w:r w:rsidRPr="00E725E2">
        <w:t>D</w:t>
      </w:r>
      <w:r>
        <w:t>3 to see the external EIGRP routes from AS 64512.</w:t>
      </w:r>
    </w:p>
    <w:p w14:paraId="20B4B225" w14:textId="77777777" w:rsidR="00CA7821" w:rsidRDefault="00CA7821" w:rsidP="00780D4F">
      <w:pPr>
        <w:pStyle w:val="ConfigWindow"/>
      </w:pPr>
      <w:r>
        <w:t>Open configuration window</w:t>
      </w:r>
    </w:p>
    <w:p w14:paraId="4F22EC23" w14:textId="77777777" w:rsidR="00B12318" w:rsidRPr="00B12318" w:rsidRDefault="00B12318" w:rsidP="00780D4F">
      <w:pPr>
        <w:pStyle w:val="CMD"/>
      </w:pPr>
      <w:r w:rsidRPr="00B12318">
        <w:t xml:space="preserve">R3# </w:t>
      </w:r>
      <w:r w:rsidRPr="00780D4F">
        <w:rPr>
          <w:b/>
          <w:bCs/>
        </w:rPr>
        <w:t xml:space="preserve">show </w:t>
      </w:r>
      <w:proofErr w:type="spellStart"/>
      <w:r w:rsidRPr="00780D4F">
        <w:rPr>
          <w:b/>
          <w:bCs/>
        </w:rPr>
        <w:t>ip</w:t>
      </w:r>
      <w:proofErr w:type="spellEnd"/>
      <w:r w:rsidRPr="00780D4F">
        <w:rPr>
          <w:b/>
          <w:bCs/>
        </w:rPr>
        <w:t xml:space="preserve"> route </w:t>
      </w:r>
      <w:proofErr w:type="spellStart"/>
      <w:r w:rsidRPr="00780D4F">
        <w:rPr>
          <w:b/>
          <w:bCs/>
        </w:rPr>
        <w:t>eigrp</w:t>
      </w:r>
      <w:proofErr w:type="spellEnd"/>
      <w:r w:rsidRPr="00780D4F">
        <w:rPr>
          <w:b/>
          <w:bCs/>
        </w:rPr>
        <w:t xml:space="preserve"> 64513 | section D EX</w:t>
      </w:r>
    </w:p>
    <w:p w14:paraId="09C9EB7C" w14:textId="77777777" w:rsidR="00B12318" w:rsidRPr="00B12318" w:rsidRDefault="00B12318" w:rsidP="00780D4F">
      <w:pPr>
        <w:pStyle w:val="CMDOutput"/>
      </w:pPr>
      <w:r w:rsidRPr="00B12318">
        <w:t>D EX     10.1.11.0/24</w:t>
      </w:r>
    </w:p>
    <w:p w14:paraId="225BB5B0" w14:textId="77777777" w:rsidR="00B12318" w:rsidRPr="00B12318" w:rsidRDefault="00B12318" w:rsidP="00780D4F">
      <w:pPr>
        <w:pStyle w:val="CMDOutput"/>
      </w:pPr>
      <w:r w:rsidRPr="00B12318">
        <w:t xml:space="preserve">           [170/20480] via 10.1.23.2, 00:12:47, GigabitEthernet0/0/0</w:t>
      </w:r>
    </w:p>
    <w:p w14:paraId="3355D8E9" w14:textId="77777777" w:rsidR="00B12318" w:rsidRPr="00B12318" w:rsidRDefault="00B12318" w:rsidP="00780D4F">
      <w:pPr>
        <w:pStyle w:val="CMDOutput"/>
      </w:pPr>
      <w:r w:rsidRPr="00B12318">
        <w:t>D EX     198.51.100.0</w:t>
      </w:r>
    </w:p>
    <w:p w14:paraId="7F6F306B" w14:textId="77777777" w:rsidR="00CA7821" w:rsidRPr="00B12318" w:rsidRDefault="00B12318" w:rsidP="00780D4F">
      <w:pPr>
        <w:pStyle w:val="CMDOutput"/>
      </w:pPr>
      <w:r w:rsidRPr="00B12318">
        <w:t xml:space="preserve">           [170/2580480] via 10.1.23.2, 00:12:47, GigabitEthernet0/0/0</w:t>
      </w:r>
    </w:p>
    <w:p w14:paraId="67A1678A" w14:textId="77777777" w:rsidR="00465E6B" w:rsidRPr="00780D4F" w:rsidRDefault="00CA7821" w:rsidP="00780D4F">
      <w:pPr>
        <w:pStyle w:val="ConfigWindow"/>
      </w:pPr>
      <w:r>
        <w:t>Close configuration window</w:t>
      </w:r>
    </w:p>
    <w:p w14:paraId="360DFDEA" w14:textId="77777777" w:rsidR="00465E6B" w:rsidRDefault="00465E6B" w:rsidP="00780D4F">
      <w:pPr>
        <w:pStyle w:val="Heading2"/>
        <w:spacing w:before="120"/>
      </w:pPr>
      <w:r>
        <w:t xml:space="preserve">Configure Two-Way </w:t>
      </w:r>
      <w:r>
        <w:t xml:space="preserve">Redistribution </w:t>
      </w:r>
      <w:r>
        <w:t>on R</w:t>
      </w:r>
      <w:r w:rsidR="00780D4F">
        <w:t>3</w:t>
      </w:r>
    </w:p>
    <w:p w14:paraId="51D2B93F" w14:textId="77777777" w:rsidR="00465E6B" w:rsidRPr="000571E0" w:rsidRDefault="00465E6B" w:rsidP="00465E6B">
      <w:pPr>
        <w:pStyle w:val="BodyTextL25"/>
      </w:pPr>
      <w:r>
        <w:t>In this part of the lab</w:t>
      </w:r>
      <w:r w:rsidR="007F512F">
        <w:t>,</w:t>
      </w:r>
      <w:r>
        <w:t xml:space="preserve"> you will perform EIGRP-to-EIGRP redistribution on R3</w:t>
      </w:r>
      <w:r w:rsidR="00846663">
        <w:t>.</w:t>
      </w:r>
      <w:r w:rsidR="00FC1200">
        <w:t xml:space="preserve"> Remember a seed metric is not required.</w:t>
      </w:r>
    </w:p>
    <w:p w14:paraId="1C198B6B" w14:textId="77777777" w:rsidR="00465E6B" w:rsidRDefault="00465E6B" w:rsidP="00465E6B">
      <w:pPr>
        <w:pStyle w:val="Heading3"/>
      </w:pPr>
      <w:r>
        <w:t>Redistribute EIGRP 64513 into EIGRP 64514.</w:t>
      </w:r>
    </w:p>
    <w:p w14:paraId="1B064012" w14:textId="77777777" w:rsidR="00465E6B" w:rsidRDefault="00355EAF" w:rsidP="00780D4F">
      <w:pPr>
        <w:pStyle w:val="BodyTextL25"/>
        <w:spacing w:after="0"/>
      </w:pPr>
      <w:r>
        <w:t xml:space="preserve">The </w:t>
      </w:r>
      <w:r w:rsidRPr="00780D4F">
        <w:rPr>
          <w:b/>
          <w:bCs/>
        </w:rPr>
        <w:t>redistribute</w:t>
      </w:r>
      <w:r>
        <w:t xml:space="preserve"> command is always performed on the destination protocol. </w:t>
      </w:r>
      <w:r w:rsidR="005F4BDB">
        <w:t>Start by accessing the EIGRP process</w:t>
      </w:r>
      <w:r>
        <w:t xml:space="preserve"> 64514. Then redistribute the source protocol, EIGRP 64513</w:t>
      </w:r>
      <w:r w:rsidR="00132BF6">
        <w:t>,</w:t>
      </w:r>
      <w:r>
        <w:t xml:space="preserve"> into the destination protocol, as shown.</w:t>
      </w:r>
    </w:p>
    <w:p w14:paraId="59D4AEDB" w14:textId="77777777" w:rsidR="00CA7821" w:rsidRDefault="00CA7821" w:rsidP="00780D4F">
      <w:pPr>
        <w:pStyle w:val="ConfigWindow"/>
      </w:pPr>
      <w:r>
        <w:t>Open configuration window</w:t>
      </w:r>
    </w:p>
    <w:p w14:paraId="4F44E9DD" w14:textId="77777777" w:rsidR="005F4BDB" w:rsidRDefault="005F4BDB" w:rsidP="005F4BDB">
      <w:pPr>
        <w:pStyle w:val="CMD"/>
      </w:pPr>
      <w:r>
        <w:t xml:space="preserve">R3(config)# </w:t>
      </w:r>
      <w:r w:rsidRPr="005F4BDB">
        <w:rPr>
          <w:b/>
        </w:rPr>
        <w:t>router</w:t>
      </w:r>
      <w:r>
        <w:t xml:space="preserve"> </w:t>
      </w:r>
      <w:proofErr w:type="spellStart"/>
      <w:r>
        <w:rPr>
          <w:b/>
        </w:rPr>
        <w:t>eigrp</w:t>
      </w:r>
      <w:proofErr w:type="spellEnd"/>
      <w:r>
        <w:rPr>
          <w:b/>
        </w:rPr>
        <w:t xml:space="preserve"> 64514</w:t>
      </w:r>
    </w:p>
    <w:p w14:paraId="21CCA91D" w14:textId="77777777" w:rsidR="005F4BDB" w:rsidRDefault="005F4BDB" w:rsidP="005F4BDB">
      <w:pPr>
        <w:pStyle w:val="CMD"/>
        <w:rPr>
          <w:b/>
        </w:rPr>
      </w:pPr>
      <w:r>
        <w:t>R3(config-</w:t>
      </w:r>
      <w:proofErr w:type="gramStart"/>
      <w:r>
        <w:t>router)#</w:t>
      </w:r>
      <w:proofErr w:type="gramEnd"/>
      <w:r>
        <w:t xml:space="preserve"> </w:t>
      </w:r>
      <w:r>
        <w:rPr>
          <w:b/>
        </w:rPr>
        <w:t xml:space="preserve">redistribute </w:t>
      </w:r>
      <w:proofErr w:type="spellStart"/>
      <w:r>
        <w:rPr>
          <w:b/>
        </w:rPr>
        <w:t>eigrp</w:t>
      </w:r>
      <w:proofErr w:type="spellEnd"/>
      <w:r>
        <w:rPr>
          <w:b/>
        </w:rPr>
        <w:t xml:space="preserve"> 64513</w:t>
      </w:r>
    </w:p>
    <w:p w14:paraId="4380919B" w14:textId="77777777" w:rsidR="005F4BDB" w:rsidRDefault="005F4BDB" w:rsidP="00B242B4">
      <w:pPr>
        <w:pStyle w:val="CMD"/>
        <w:rPr>
          <w:b/>
        </w:rPr>
      </w:pPr>
      <w:r>
        <w:t>R3(config-</w:t>
      </w:r>
      <w:proofErr w:type="gramStart"/>
      <w:r>
        <w:t>router)#</w:t>
      </w:r>
      <w:proofErr w:type="gramEnd"/>
      <w:r>
        <w:t xml:space="preserve"> </w:t>
      </w:r>
      <w:r>
        <w:rPr>
          <w:b/>
        </w:rPr>
        <w:t>end</w:t>
      </w:r>
    </w:p>
    <w:p w14:paraId="365EB981" w14:textId="77777777" w:rsidR="00CA7821" w:rsidRPr="00B242B4" w:rsidRDefault="00CA7821" w:rsidP="00780D4F">
      <w:pPr>
        <w:pStyle w:val="ConfigWindow"/>
        <w:rPr>
          <w:b/>
        </w:rPr>
      </w:pPr>
      <w:r>
        <w:t>Close configuration window</w:t>
      </w:r>
    </w:p>
    <w:p w14:paraId="6AFF6DAA" w14:textId="77777777" w:rsidR="00465E6B" w:rsidRDefault="00465E6B" w:rsidP="00780D4F">
      <w:pPr>
        <w:pStyle w:val="Heading3"/>
        <w:spacing w:before="120"/>
      </w:pPr>
      <w:r>
        <w:t>Verify redistribution</w:t>
      </w:r>
      <w:r w:rsidR="008A0B09">
        <w:t xml:space="preserve"> on D2</w:t>
      </w:r>
      <w:r>
        <w:t>.</w:t>
      </w:r>
    </w:p>
    <w:p w14:paraId="641F10DC" w14:textId="77777777" w:rsidR="00465E6B" w:rsidRDefault="00465E6B" w:rsidP="00780D4F">
      <w:pPr>
        <w:pStyle w:val="BodyTextL25"/>
        <w:spacing w:after="0"/>
      </w:pPr>
      <w:r>
        <w:t xml:space="preserve">Issue the </w:t>
      </w:r>
      <w:r w:rsidRPr="00787363">
        <w:rPr>
          <w:b/>
        </w:rPr>
        <w:t xml:space="preserve">show </w:t>
      </w:r>
      <w:proofErr w:type="spellStart"/>
      <w:r w:rsidRPr="00787363">
        <w:rPr>
          <w:b/>
        </w:rPr>
        <w:t>ip</w:t>
      </w:r>
      <w:proofErr w:type="spellEnd"/>
      <w:r w:rsidRPr="00787363">
        <w:rPr>
          <w:b/>
        </w:rPr>
        <w:t xml:space="preserve"> route </w:t>
      </w:r>
      <w:proofErr w:type="spellStart"/>
      <w:r w:rsidRPr="00787363">
        <w:rPr>
          <w:b/>
        </w:rPr>
        <w:t>eigrp</w:t>
      </w:r>
      <w:proofErr w:type="spellEnd"/>
      <w:r>
        <w:rPr>
          <w:b/>
        </w:rPr>
        <w:t xml:space="preserve"> </w:t>
      </w:r>
      <w:r w:rsidR="007F512F" w:rsidRPr="00780D4F">
        <w:rPr>
          <w:bCs/>
        </w:rPr>
        <w:t xml:space="preserve">command </w:t>
      </w:r>
      <w:r w:rsidRPr="00C057E5">
        <w:rPr>
          <w:bCs/>
        </w:rPr>
        <w:t>on</w:t>
      </w:r>
      <w:r w:rsidRPr="00780D4F">
        <w:rPr>
          <w:bCs/>
        </w:rPr>
        <w:t xml:space="preserve"> </w:t>
      </w:r>
      <w:r w:rsidRPr="00C057E5">
        <w:rPr>
          <w:bCs/>
        </w:rPr>
        <w:t>D</w:t>
      </w:r>
      <w:r w:rsidR="005F4BDB" w:rsidRPr="00C057E5">
        <w:rPr>
          <w:bCs/>
        </w:rPr>
        <w:t>2</w:t>
      </w:r>
      <w:r w:rsidRPr="00C057E5">
        <w:rPr>
          <w:bCs/>
        </w:rPr>
        <w:t xml:space="preserve"> t</w:t>
      </w:r>
      <w:r>
        <w:t>o see the external EIGRP routes from</w:t>
      </w:r>
      <w:r w:rsidR="005F4BDB">
        <w:t xml:space="preserve"> </w:t>
      </w:r>
      <w:r>
        <w:t>AS 64513.</w:t>
      </w:r>
      <w:r w:rsidR="0065461B" w:rsidRPr="0065461B">
        <w:t xml:space="preserve"> </w:t>
      </w:r>
      <w:r w:rsidR="0065461B">
        <w:t xml:space="preserve">Notice </w:t>
      </w:r>
      <w:r w:rsidR="007F512F">
        <w:t xml:space="preserve">that </w:t>
      </w:r>
      <w:r w:rsidR="0065461B">
        <w:t xml:space="preserve">the highlighted external EIGRP routes originated from AS 64512 </w:t>
      </w:r>
      <w:r w:rsidR="00132BF6">
        <w:t>a</w:t>
      </w:r>
      <w:r w:rsidR="0065461B">
        <w:t>nd the other four external EIGRP prefixes originating from AS 64513</w:t>
      </w:r>
      <w:r w:rsidR="0065461B">
        <w:t>.</w:t>
      </w:r>
    </w:p>
    <w:p w14:paraId="16D6BCBD" w14:textId="77777777" w:rsidR="00CA7821" w:rsidRDefault="00CA7821" w:rsidP="00780D4F">
      <w:pPr>
        <w:pStyle w:val="ConfigWindow"/>
      </w:pPr>
      <w:r>
        <w:t>Open configuration window</w:t>
      </w:r>
    </w:p>
    <w:p w14:paraId="471358F4" w14:textId="77777777" w:rsidR="00465E6B" w:rsidRPr="0090558C" w:rsidRDefault="00A86D24" w:rsidP="00780D4F">
      <w:pPr>
        <w:pStyle w:val="CMD"/>
      </w:pPr>
      <w:r>
        <w:t>D2</w:t>
      </w:r>
      <w:r w:rsidR="00465E6B" w:rsidRPr="00787363">
        <w:t>#</w:t>
      </w:r>
      <w:r w:rsidR="00465E6B">
        <w:t xml:space="preserve"> </w:t>
      </w:r>
      <w:r w:rsidR="00465E6B" w:rsidRPr="00780D4F">
        <w:rPr>
          <w:b/>
          <w:bCs/>
        </w:rPr>
        <w:t xml:space="preserve">show </w:t>
      </w:r>
      <w:proofErr w:type="spellStart"/>
      <w:r w:rsidR="00465E6B" w:rsidRPr="00780D4F">
        <w:rPr>
          <w:b/>
          <w:bCs/>
        </w:rPr>
        <w:t>ip</w:t>
      </w:r>
      <w:proofErr w:type="spellEnd"/>
      <w:r w:rsidR="00465E6B" w:rsidRPr="00780D4F">
        <w:rPr>
          <w:b/>
          <w:bCs/>
        </w:rPr>
        <w:t xml:space="preserve"> route </w:t>
      </w:r>
      <w:proofErr w:type="spellStart"/>
      <w:r w:rsidR="00465E6B" w:rsidRPr="00780D4F">
        <w:rPr>
          <w:b/>
          <w:bCs/>
        </w:rPr>
        <w:t>eigrp</w:t>
      </w:r>
      <w:proofErr w:type="spellEnd"/>
      <w:r w:rsidR="00465E6B" w:rsidRPr="00780D4F">
        <w:rPr>
          <w:b/>
          <w:bCs/>
        </w:rPr>
        <w:t xml:space="preserve"> | begin Gateway</w:t>
      </w:r>
    </w:p>
    <w:p w14:paraId="4C486E9E" w14:textId="77777777" w:rsidR="00A86D24" w:rsidRPr="00A86D24" w:rsidRDefault="00A86D24" w:rsidP="00780D4F">
      <w:pPr>
        <w:pStyle w:val="CMDOutput"/>
      </w:pPr>
      <w:r w:rsidRPr="00A86D24">
        <w:t>Gateway of last resort is 0.0.0.0 to network 0.0.0.0</w:t>
      </w:r>
    </w:p>
    <w:p w14:paraId="11C88568" w14:textId="77777777" w:rsidR="00A86D24" w:rsidRPr="00A86D24" w:rsidRDefault="00A86D24" w:rsidP="00780D4F">
      <w:pPr>
        <w:pStyle w:val="CMDOutput"/>
      </w:pPr>
    </w:p>
    <w:p w14:paraId="54B2B0BC" w14:textId="77777777" w:rsidR="00A86D24" w:rsidRPr="00A86D24" w:rsidRDefault="00A86D24" w:rsidP="00780D4F">
      <w:pPr>
        <w:pStyle w:val="CMDOutput"/>
      </w:pPr>
      <w:r w:rsidRPr="00A86D24">
        <w:t xml:space="preserve">      10.0.0.0/8 is variably subnetted, 7 subnets, 2 masks</w:t>
      </w:r>
    </w:p>
    <w:p w14:paraId="663300D9" w14:textId="77777777" w:rsidR="00A86D24" w:rsidRPr="00A86D24" w:rsidRDefault="00A86D24" w:rsidP="00780D4F">
      <w:pPr>
        <w:pStyle w:val="CMDOutput"/>
      </w:pPr>
      <w:r w:rsidRPr="00A86D24">
        <w:t>D EX     10.1.1.0/24 [170/3353] via 10.1.32.1, 01:34:57, GigabitEthernet1/0/11</w:t>
      </w:r>
    </w:p>
    <w:p w14:paraId="4DB47BE4" w14:textId="77777777" w:rsidR="00A86D24" w:rsidRPr="00A86D24" w:rsidRDefault="00A86D24" w:rsidP="00780D4F">
      <w:pPr>
        <w:pStyle w:val="CMDOutput"/>
        <w:rPr>
          <w:highlight w:val="yellow"/>
        </w:rPr>
      </w:pPr>
      <w:r w:rsidRPr="00A86D24">
        <w:rPr>
          <w:highlight w:val="yellow"/>
        </w:rPr>
        <w:t>D EX     10.1.11.0/24</w:t>
      </w:r>
    </w:p>
    <w:p w14:paraId="2001CBB9" w14:textId="77777777" w:rsidR="00A86D24" w:rsidRPr="00A86D24" w:rsidRDefault="00A86D24" w:rsidP="00780D4F">
      <w:pPr>
        <w:pStyle w:val="CMDOutput"/>
      </w:pPr>
      <w:r w:rsidRPr="00A86D24">
        <w:rPr>
          <w:highlight w:val="yellow"/>
        </w:rPr>
        <w:t xml:space="preserve">           [170/3584] via 10.1.32.1, 01:34:57, GigabitEthernet1/0/11</w:t>
      </w:r>
    </w:p>
    <w:p w14:paraId="7FF12F47" w14:textId="77777777" w:rsidR="00A86D24" w:rsidRPr="00A86D24" w:rsidRDefault="00A86D24" w:rsidP="00780D4F">
      <w:pPr>
        <w:pStyle w:val="CMDOutput"/>
      </w:pPr>
      <w:r w:rsidRPr="00A86D24">
        <w:t>D EX     10.1.12.0/24</w:t>
      </w:r>
    </w:p>
    <w:p w14:paraId="62AFA409" w14:textId="77777777" w:rsidR="00A86D24" w:rsidRPr="00A86D24" w:rsidRDefault="00A86D24" w:rsidP="00780D4F">
      <w:pPr>
        <w:pStyle w:val="CMDOutput"/>
      </w:pPr>
      <w:r w:rsidRPr="00A86D24">
        <w:t xml:space="preserve">           [170/3328] via 10.1.32.1, 01:34:57, GigabitEthernet1/0/11</w:t>
      </w:r>
    </w:p>
    <w:p w14:paraId="0734E72F" w14:textId="77777777" w:rsidR="00A86D24" w:rsidRPr="00A86D24" w:rsidRDefault="00A86D24" w:rsidP="00780D4F">
      <w:pPr>
        <w:pStyle w:val="CMDOutput"/>
      </w:pPr>
      <w:r w:rsidRPr="00A86D24">
        <w:t>D EX     10.1.23.0/24</w:t>
      </w:r>
    </w:p>
    <w:p w14:paraId="1395977F" w14:textId="77777777" w:rsidR="00A86D24" w:rsidRPr="00A86D24" w:rsidRDefault="00A86D24" w:rsidP="00780D4F">
      <w:pPr>
        <w:pStyle w:val="CMDOutput"/>
      </w:pPr>
      <w:r w:rsidRPr="00A86D24">
        <w:t xml:space="preserve">           [170/3072] via 10.1.32.1, 01:34:57, GigabitEthernet1/0/11</w:t>
      </w:r>
    </w:p>
    <w:p w14:paraId="6CE1970F" w14:textId="77777777" w:rsidR="00A86D24" w:rsidRPr="00A86D24" w:rsidRDefault="00A86D24" w:rsidP="00780D4F">
      <w:pPr>
        <w:pStyle w:val="CMDOutput"/>
      </w:pPr>
      <w:r w:rsidRPr="00A86D24">
        <w:t>D EX     10.3.3.0/24</w:t>
      </w:r>
    </w:p>
    <w:p w14:paraId="256D15EF" w14:textId="77777777" w:rsidR="00A86D24" w:rsidRPr="00A86D24" w:rsidRDefault="00A86D24" w:rsidP="00780D4F">
      <w:pPr>
        <w:pStyle w:val="CMDOutput"/>
      </w:pPr>
      <w:r w:rsidRPr="00A86D24">
        <w:t xml:space="preserve">           [170/130816] via 10.1.32.1, 01:34:57, GigabitEthernet1/0/11</w:t>
      </w:r>
    </w:p>
    <w:p w14:paraId="64EF327C" w14:textId="77777777" w:rsidR="00A86D24" w:rsidRPr="00A86D24" w:rsidRDefault="00A86D24" w:rsidP="00780D4F">
      <w:pPr>
        <w:pStyle w:val="CMDOutput"/>
        <w:rPr>
          <w:highlight w:val="yellow"/>
        </w:rPr>
      </w:pPr>
      <w:r w:rsidRPr="00A86D24">
        <w:t xml:space="preserve">      </w:t>
      </w:r>
      <w:r w:rsidRPr="00A86D24">
        <w:rPr>
          <w:highlight w:val="yellow"/>
        </w:rPr>
        <w:t xml:space="preserve">198.51.100.0/25 is subnetted, 1 </w:t>
      </w:r>
      <w:proofErr w:type="gramStart"/>
      <w:r w:rsidRPr="00A86D24">
        <w:rPr>
          <w:highlight w:val="yellow"/>
        </w:rPr>
        <w:t>subnets</w:t>
      </w:r>
      <w:proofErr w:type="gramEnd"/>
    </w:p>
    <w:p w14:paraId="4770B5E2" w14:textId="77777777" w:rsidR="00A86D24" w:rsidRPr="00A86D24" w:rsidRDefault="00A86D24" w:rsidP="00780D4F">
      <w:pPr>
        <w:pStyle w:val="CMDOutput"/>
        <w:rPr>
          <w:highlight w:val="yellow"/>
        </w:rPr>
      </w:pPr>
      <w:r w:rsidRPr="00A86D24">
        <w:rPr>
          <w:highlight w:val="yellow"/>
        </w:rPr>
        <w:t>D EX     198.51.100.0</w:t>
      </w:r>
    </w:p>
    <w:p w14:paraId="49FE7C16" w14:textId="77777777" w:rsidR="00CA7821" w:rsidRPr="00A86D24" w:rsidRDefault="00A86D24" w:rsidP="00780D4F">
      <w:pPr>
        <w:pStyle w:val="CMDOutput"/>
      </w:pPr>
      <w:r w:rsidRPr="00A86D24">
        <w:rPr>
          <w:highlight w:val="yellow"/>
        </w:rPr>
        <w:t xml:space="preserve">           [170/131584] via 10.1.32.1, 01:34:57, GigabitEthernet1/0/11</w:t>
      </w:r>
    </w:p>
    <w:p w14:paraId="42EB41CB" w14:textId="77777777" w:rsidR="00465E6B" w:rsidRDefault="00CA7821" w:rsidP="00780D4F">
      <w:pPr>
        <w:pStyle w:val="ConfigWindow"/>
      </w:pPr>
      <w:r>
        <w:t>Close configuration window</w:t>
      </w:r>
    </w:p>
    <w:p w14:paraId="5647CE81" w14:textId="77777777" w:rsidR="00465E6B" w:rsidRDefault="00465E6B" w:rsidP="00780D4F">
      <w:pPr>
        <w:pStyle w:val="Heading3"/>
        <w:spacing w:before="120"/>
      </w:pPr>
      <w:r>
        <w:t>Redistribute EIGRP 6451</w:t>
      </w:r>
      <w:r w:rsidR="008A0B09">
        <w:t>4</w:t>
      </w:r>
      <w:r>
        <w:t xml:space="preserve"> into EIGRP 64513</w:t>
      </w:r>
      <w:r w:rsidR="002F33E4">
        <w:t xml:space="preserve"> on R3</w:t>
      </w:r>
      <w:r>
        <w:t>.</w:t>
      </w:r>
    </w:p>
    <w:p w14:paraId="1BCA08D3" w14:textId="77777777" w:rsidR="00465E6B" w:rsidRDefault="00465E6B" w:rsidP="00780D4F">
      <w:pPr>
        <w:pStyle w:val="BodyTextL25"/>
        <w:spacing w:after="0"/>
      </w:pPr>
      <w:r>
        <w:t>Next</w:t>
      </w:r>
      <w:r w:rsidR="00117E33">
        <w:t>, go to</w:t>
      </w:r>
      <w:r>
        <w:t xml:space="preserve"> the destination AS 64513 to perform redistribution. To redistribute using an EIGRP named </w:t>
      </w:r>
      <w:r w:rsidR="002864FA">
        <w:t>mode</w:t>
      </w:r>
      <w:r>
        <w:t xml:space="preserve"> you need to access the topology base. </w:t>
      </w:r>
      <w:r w:rsidR="002864FA">
        <w:t>Then</w:t>
      </w:r>
      <w:r w:rsidR="007F512F">
        <w:t>,</w:t>
      </w:r>
      <w:r w:rsidR="002864FA">
        <w:t xml:space="preserve"> the source AS 64514 is specified using the </w:t>
      </w:r>
      <w:r w:rsidR="002864FA" w:rsidRPr="00BC4FA9">
        <w:rPr>
          <w:b/>
        </w:rPr>
        <w:t>redistribute</w:t>
      </w:r>
      <w:r w:rsidR="002864FA">
        <w:t xml:space="preserve"> command, as shown.</w:t>
      </w:r>
    </w:p>
    <w:p w14:paraId="30C157F3" w14:textId="77777777" w:rsidR="00CA7821" w:rsidRDefault="00CA7821" w:rsidP="00780D4F">
      <w:pPr>
        <w:pStyle w:val="ConfigWindow"/>
      </w:pPr>
      <w:r>
        <w:t>Open configuration window</w:t>
      </w:r>
    </w:p>
    <w:p w14:paraId="0457E231" w14:textId="77777777" w:rsidR="00027022" w:rsidRPr="003C08EF" w:rsidRDefault="00027022" w:rsidP="00027022">
      <w:pPr>
        <w:pStyle w:val="CMD"/>
        <w:rPr>
          <w:b/>
        </w:rPr>
      </w:pPr>
      <w:r>
        <w:t xml:space="preserve">R3(config)# </w:t>
      </w:r>
      <w:r>
        <w:rPr>
          <w:b/>
        </w:rPr>
        <w:t xml:space="preserve">router </w:t>
      </w:r>
      <w:proofErr w:type="spellStart"/>
      <w:r>
        <w:rPr>
          <w:b/>
        </w:rPr>
        <w:t>eigrp</w:t>
      </w:r>
      <w:proofErr w:type="spellEnd"/>
      <w:r>
        <w:rPr>
          <w:b/>
        </w:rPr>
        <w:t xml:space="preserve"> CISCO</w:t>
      </w:r>
    </w:p>
    <w:p w14:paraId="3A8D2E45" w14:textId="77777777" w:rsidR="00027022" w:rsidRDefault="00027022" w:rsidP="00027022">
      <w:pPr>
        <w:pStyle w:val="CMD"/>
      </w:pPr>
      <w:r>
        <w:lastRenderedPageBreak/>
        <w:t>R3(config-</w:t>
      </w:r>
      <w:proofErr w:type="gramStart"/>
      <w:r>
        <w:t>router)#</w:t>
      </w:r>
      <w:proofErr w:type="gramEnd"/>
      <w:r>
        <w:t xml:space="preserve"> </w:t>
      </w:r>
      <w:r w:rsidRPr="0066274B">
        <w:rPr>
          <w:b/>
        </w:rPr>
        <w:t>address-family ipv4 unicast autonomous-system 64513</w:t>
      </w:r>
    </w:p>
    <w:p w14:paraId="5534D6F2" w14:textId="77777777" w:rsidR="00027022" w:rsidRPr="008F348C" w:rsidRDefault="00027022" w:rsidP="00027022">
      <w:pPr>
        <w:pStyle w:val="CMD"/>
      </w:pPr>
      <w:r>
        <w:t>R3(config-router-</w:t>
      </w:r>
      <w:proofErr w:type="spellStart"/>
      <w:proofErr w:type="gramStart"/>
      <w:r>
        <w:t>af</w:t>
      </w:r>
      <w:proofErr w:type="spellEnd"/>
      <w:r>
        <w:t>)#</w:t>
      </w:r>
      <w:proofErr w:type="gramEnd"/>
      <w:r>
        <w:t xml:space="preserve"> </w:t>
      </w:r>
      <w:r>
        <w:rPr>
          <w:b/>
        </w:rPr>
        <w:t>topology base</w:t>
      </w:r>
    </w:p>
    <w:p w14:paraId="6726DF7F" w14:textId="77777777" w:rsidR="00027022" w:rsidRDefault="00027022" w:rsidP="00027022">
      <w:pPr>
        <w:pStyle w:val="CMD"/>
        <w:rPr>
          <w:b/>
        </w:rPr>
      </w:pPr>
      <w:r>
        <w:t>R3(config-router-</w:t>
      </w:r>
      <w:proofErr w:type="spellStart"/>
      <w:r>
        <w:t>af</w:t>
      </w:r>
      <w:proofErr w:type="spellEnd"/>
      <w:r>
        <w:t>-</w:t>
      </w:r>
      <w:proofErr w:type="gramStart"/>
      <w:r>
        <w:t>topology)#</w:t>
      </w:r>
      <w:proofErr w:type="gramEnd"/>
      <w:r>
        <w:t xml:space="preserve"> </w:t>
      </w:r>
      <w:r>
        <w:rPr>
          <w:b/>
        </w:rPr>
        <w:t xml:space="preserve">redistribute </w:t>
      </w:r>
      <w:proofErr w:type="spellStart"/>
      <w:r>
        <w:rPr>
          <w:b/>
        </w:rPr>
        <w:t>eigrp</w:t>
      </w:r>
      <w:proofErr w:type="spellEnd"/>
      <w:r>
        <w:rPr>
          <w:b/>
        </w:rPr>
        <w:t xml:space="preserve"> 64514</w:t>
      </w:r>
    </w:p>
    <w:p w14:paraId="59590651" w14:textId="77777777" w:rsidR="00CA7821" w:rsidRDefault="00027022" w:rsidP="00027022">
      <w:pPr>
        <w:pStyle w:val="CMD"/>
        <w:rPr>
          <w:b/>
        </w:rPr>
      </w:pPr>
      <w:r>
        <w:t>R3(config-router-</w:t>
      </w:r>
      <w:proofErr w:type="spellStart"/>
      <w:r>
        <w:t>af</w:t>
      </w:r>
      <w:proofErr w:type="spellEnd"/>
      <w:r>
        <w:t>-</w:t>
      </w:r>
      <w:proofErr w:type="gramStart"/>
      <w:r>
        <w:t>topology)#</w:t>
      </w:r>
      <w:proofErr w:type="gramEnd"/>
      <w:r>
        <w:t xml:space="preserve"> </w:t>
      </w:r>
      <w:r>
        <w:rPr>
          <w:b/>
        </w:rPr>
        <w:t>end</w:t>
      </w:r>
    </w:p>
    <w:p w14:paraId="475442F1" w14:textId="77777777" w:rsidR="00027022" w:rsidRDefault="00CA7821" w:rsidP="00780D4F">
      <w:pPr>
        <w:pStyle w:val="ConfigWindow"/>
        <w:rPr>
          <w:lang w:val="pt-BR"/>
        </w:rPr>
      </w:pPr>
      <w:r>
        <w:rPr>
          <w:lang w:val="pt-BR"/>
        </w:rPr>
        <w:t>Close configuration window</w:t>
      </w:r>
    </w:p>
    <w:p w14:paraId="0698F883" w14:textId="77777777" w:rsidR="00465E6B" w:rsidRDefault="00465E6B" w:rsidP="004B0AB9">
      <w:pPr>
        <w:pStyle w:val="Heading3"/>
        <w:spacing w:before="120"/>
      </w:pPr>
      <w:r>
        <w:t xml:space="preserve">On </w:t>
      </w:r>
      <w:r w:rsidR="00DA74E4">
        <w:t>D1</w:t>
      </w:r>
      <w:r>
        <w:t xml:space="preserve"> Verify Two-Way Redistribution</w:t>
      </w:r>
      <w:r w:rsidR="000319D7">
        <w:t xml:space="preserve"> on R3</w:t>
      </w:r>
      <w:r w:rsidR="00DA74E4">
        <w:t xml:space="preserve"> and end-to-end </w:t>
      </w:r>
      <w:r w:rsidR="005E606D">
        <w:t>connectivity</w:t>
      </w:r>
      <w:r w:rsidR="006D66B9">
        <w:t>.</w:t>
      </w:r>
    </w:p>
    <w:p w14:paraId="35826EB7" w14:textId="77777777" w:rsidR="00465E6B" w:rsidRDefault="00465E6B" w:rsidP="00C057E5">
      <w:pPr>
        <w:pStyle w:val="SubStepAlpha"/>
        <w:spacing w:after="0"/>
      </w:pPr>
      <w:r>
        <w:t xml:space="preserve">Issue the </w:t>
      </w:r>
      <w:r w:rsidRPr="00787363">
        <w:rPr>
          <w:b/>
        </w:rPr>
        <w:t xml:space="preserve">show </w:t>
      </w:r>
      <w:proofErr w:type="spellStart"/>
      <w:r w:rsidRPr="00787363">
        <w:rPr>
          <w:b/>
        </w:rPr>
        <w:t>ip</w:t>
      </w:r>
      <w:proofErr w:type="spellEnd"/>
      <w:r w:rsidRPr="00787363">
        <w:rPr>
          <w:b/>
        </w:rPr>
        <w:t xml:space="preserve"> route </w:t>
      </w:r>
      <w:proofErr w:type="spellStart"/>
      <w:r w:rsidRPr="00787363">
        <w:rPr>
          <w:b/>
        </w:rPr>
        <w:t>eigrp</w:t>
      </w:r>
      <w:proofErr w:type="spellEnd"/>
      <w:r>
        <w:rPr>
          <w:b/>
        </w:rPr>
        <w:t xml:space="preserve"> </w:t>
      </w:r>
      <w:r w:rsidR="007F512F" w:rsidRPr="004B0AB9">
        <w:rPr>
          <w:bCs/>
        </w:rPr>
        <w:t>command</w:t>
      </w:r>
      <w:r w:rsidR="007F512F">
        <w:rPr>
          <w:b/>
        </w:rPr>
        <w:t xml:space="preserve"> </w:t>
      </w:r>
      <w:r w:rsidRPr="00E725E2">
        <w:t>on</w:t>
      </w:r>
      <w:r>
        <w:rPr>
          <w:b/>
        </w:rPr>
        <w:t xml:space="preserve"> </w:t>
      </w:r>
      <w:r w:rsidR="00DA74E4">
        <w:t>D</w:t>
      </w:r>
      <w:r w:rsidR="006D7AFA">
        <w:t>1</w:t>
      </w:r>
      <w:r>
        <w:t xml:space="preserve"> to see the external EIGRP routes</w:t>
      </w:r>
      <w:r w:rsidR="00DA74E4">
        <w:t>.</w:t>
      </w:r>
      <w:r w:rsidR="0065461B" w:rsidRPr="0065461B">
        <w:t xml:space="preserve"> </w:t>
      </w:r>
      <w:r w:rsidR="0065461B">
        <w:t xml:space="preserve">Notice that both </w:t>
      </w:r>
      <w:r w:rsidR="007F512F">
        <w:t xml:space="preserve">of the </w:t>
      </w:r>
      <w:r w:rsidR="0065461B">
        <w:t>highlighted external EIGRP routes originated from AS 64514.</w:t>
      </w:r>
    </w:p>
    <w:p w14:paraId="67DE3400" w14:textId="77777777" w:rsidR="00CA7821" w:rsidRDefault="00CA7821" w:rsidP="004B0AB9">
      <w:pPr>
        <w:pStyle w:val="ConfigWindow"/>
      </w:pPr>
      <w:r>
        <w:t>Open configuration window</w:t>
      </w:r>
    </w:p>
    <w:p w14:paraId="527DD5D1" w14:textId="77777777" w:rsidR="00DA74E4" w:rsidRPr="00DA74E4" w:rsidRDefault="00DA74E4" w:rsidP="004B0AB9">
      <w:pPr>
        <w:pStyle w:val="CMD"/>
      </w:pPr>
      <w:r w:rsidRPr="00DA74E4">
        <w:t>D1#</w:t>
      </w:r>
      <w:r>
        <w:t xml:space="preserve"> </w:t>
      </w:r>
      <w:r w:rsidRPr="004B0AB9">
        <w:rPr>
          <w:b/>
          <w:bCs/>
        </w:rPr>
        <w:t xml:space="preserve">show </w:t>
      </w:r>
      <w:proofErr w:type="spellStart"/>
      <w:r w:rsidRPr="004B0AB9">
        <w:rPr>
          <w:b/>
          <w:bCs/>
        </w:rPr>
        <w:t>ip</w:t>
      </w:r>
      <w:proofErr w:type="spellEnd"/>
      <w:r w:rsidRPr="004B0AB9">
        <w:rPr>
          <w:b/>
          <w:bCs/>
        </w:rPr>
        <w:t xml:space="preserve"> route </w:t>
      </w:r>
      <w:proofErr w:type="spellStart"/>
      <w:r w:rsidRPr="004B0AB9">
        <w:rPr>
          <w:b/>
          <w:bCs/>
        </w:rPr>
        <w:t>eigrp</w:t>
      </w:r>
      <w:proofErr w:type="spellEnd"/>
      <w:r w:rsidRPr="004B0AB9">
        <w:rPr>
          <w:b/>
          <w:bCs/>
        </w:rPr>
        <w:t xml:space="preserve"> | begin Gateway</w:t>
      </w:r>
    </w:p>
    <w:p w14:paraId="40808965" w14:textId="77777777" w:rsidR="00DA74E4" w:rsidRPr="00DA74E4" w:rsidRDefault="00DA74E4" w:rsidP="004B0AB9">
      <w:pPr>
        <w:pStyle w:val="CMDOutput"/>
      </w:pPr>
      <w:r w:rsidRPr="00DA74E4">
        <w:rPr>
          <w:highlight w:val="yellow"/>
        </w:rPr>
        <w:t>Gateway of last resort is 10.1.11.1 to network 0.0.0.0</w:t>
      </w:r>
    </w:p>
    <w:p w14:paraId="1E23B2B2" w14:textId="77777777" w:rsidR="00DA74E4" w:rsidRPr="00DA74E4" w:rsidRDefault="00DA74E4" w:rsidP="004B0AB9">
      <w:pPr>
        <w:pStyle w:val="CMDOutput"/>
      </w:pPr>
    </w:p>
    <w:p w14:paraId="5A8B29AF" w14:textId="77777777" w:rsidR="00DA74E4" w:rsidRPr="00DA74E4" w:rsidRDefault="00DA74E4" w:rsidP="004B0AB9">
      <w:pPr>
        <w:pStyle w:val="CMDOutput"/>
      </w:pPr>
      <w:r w:rsidRPr="00DA74E4">
        <w:rPr>
          <w:highlight w:val="yellow"/>
        </w:rPr>
        <w:t>D*</w:t>
      </w:r>
      <w:proofErr w:type="gramStart"/>
      <w:r w:rsidRPr="00DA74E4">
        <w:rPr>
          <w:highlight w:val="yellow"/>
        </w:rPr>
        <w:t>EX  0.0.0.0</w:t>
      </w:r>
      <w:proofErr w:type="gramEnd"/>
      <w:r w:rsidRPr="00DA74E4">
        <w:rPr>
          <w:highlight w:val="yellow"/>
        </w:rPr>
        <w:t>/0 [170/131584] via 10.1.11.1, 00:01:28, GigabitEthernet1/0/11</w:t>
      </w:r>
    </w:p>
    <w:p w14:paraId="27CB024E" w14:textId="77777777" w:rsidR="00DA74E4" w:rsidRPr="00DA74E4" w:rsidRDefault="00DA74E4" w:rsidP="004B0AB9">
      <w:pPr>
        <w:pStyle w:val="CMDOutput"/>
      </w:pPr>
      <w:r w:rsidRPr="00DA74E4">
        <w:t xml:space="preserve">      10.0.0.0/8 is variably subnetted, 7 subnets, 2 masks</w:t>
      </w:r>
    </w:p>
    <w:p w14:paraId="32243B1C" w14:textId="77777777" w:rsidR="00DA74E4" w:rsidRPr="00DA74E4" w:rsidRDefault="00DA74E4" w:rsidP="004B0AB9">
      <w:pPr>
        <w:pStyle w:val="CMDOutput"/>
      </w:pPr>
      <w:r w:rsidRPr="00DA74E4">
        <w:t>D EX     10.1.1.0/24</w:t>
      </w:r>
    </w:p>
    <w:p w14:paraId="32FC73AB" w14:textId="77777777" w:rsidR="00DA74E4" w:rsidRPr="00DA74E4" w:rsidRDefault="00DA74E4" w:rsidP="004B0AB9">
      <w:pPr>
        <w:pStyle w:val="CMDOutput"/>
      </w:pPr>
      <w:r w:rsidRPr="00DA74E4">
        <w:t xml:space="preserve">           [170/130816] via 10.1.11.1, 04:48:32, GigabitEthernet1/0/11</w:t>
      </w:r>
    </w:p>
    <w:p w14:paraId="19EE4070" w14:textId="77777777" w:rsidR="00DA74E4" w:rsidRPr="00DA74E4" w:rsidRDefault="00DA74E4" w:rsidP="004B0AB9">
      <w:pPr>
        <w:pStyle w:val="CMDOutput"/>
      </w:pPr>
      <w:r w:rsidRPr="00DA74E4">
        <w:t>D EX     10.1.12.0/24</w:t>
      </w:r>
    </w:p>
    <w:p w14:paraId="642ACFF1" w14:textId="77777777" w:rsidR="00DA74E4" w:rsidRPr="00DA74E4" w:rsidRDefault="00DA74E4" w:rsidP="004B0AB9">
      <w:pPr>
        <w:pStyle w:val="CMDOutput"/>
      </w:pPr>
      <w:r w:rsidRPr="00DA74E4">
        <w:t xml:space="preserve">           [170/3072] via 10.1.11.1, 04:48:32, GigabitEthernet1/0/11</w:t>
      </w:r>
    </w:p>
    <w:p w14:paraId="597846C9" w14:textId="77777777" w:rsidR="00DA74E4" w:rsidRPr="00DA74E4" w:rsidRDefault="00DA74E4" w:rsidP="004B0AB9">
      <w:pPr>
        <w:pStyle w:val="CMDOutput"/>
      </w:pPr>
      <w:r w:rsidRPr="00DA74E4">
        <w:t>D EX     10.1.23.0/24</w:t>
      </w:r>
    </w:p>
    <w:p w14:paraId="76407EFC" w14:textId="77777777" w:rsidR="00DA74E4" w:rsidRPr="00DA74E4" w:rsidRDefault="00DA74E4" w:rsidP="004B0AB9">
      <w:pPr>
        <w:pStyle w:val="CMDOutput"/>
      </w:pPr>
      <w:r w:rsidRPr="00DA74E4">
        <w:t xml:space="preserve">           [170/3328] via 10.1.11.1, 04:48:32, GigabitEthernet1/0/11</w:t>
      </w:r>
    </w:p>
    <w:p w14:paraId="23546DF4" w14:textId="77777777" w:rsidR="00DA74E4" w:rsidRPr="00DA74E4" w:rsidRDefault="00DA74E4" w:rsidP="004B0AB9">
      <w:pPr>
        <w:pStyle w:val="CMDOutput"/>
        <w:rPr>
          <w:highlight w:val="yellow"/>
        </w:rPr>
      </w:pPr>
      <w:r w:rsidRPr="00DA74E4">
        <w:rPr>
          <w:highlight w:val="yellow"/>
        </w:rPr>
        <w:t>D EX     10.1.32.0/24</w:t>
      </w:r>
    </w:p>
    <w:p w14:paraId="790AEC66" w14:textId="77777777" w:rsidR="00DA74E4" w:rsidRPr="00DA74E4" w:rsidRDefault="00DA74E4" w:rsidP="004B0AB9">
      <w:pPr>
        <w:pStyle w:val="CMDOutput"/>
      </w:pPr>
      <w:r w:rsidRPr="00DA74E4">
        <w:rPr>
          <w:highlight w:val="yellow"/>
        </w:rPr>
        <w:t xml:space="preserve">           [170/3584] via 10.1.11.1, 00:01:28, GigabitEthernet1/0/11</w:t>
      </w:r>
    </w:p>
    <w:p w14:paraId="331BFF30" w14:textId="77777777" w:rsidR="00465E6B" w:rsidRDefault="00DA74E4" w:rsidP="004B0AB9">
      <w:pPr>
        <w:pStyle w:val="CMDOutput"/>
      </w:pPr>
      <w:r w:rsidRPr="00DA74E4">
        <w:t>D EX     10.3.3.0/24 [170/3353] via 10.1.11.1, 04:48:32, GigabitEthernet1/0/11</w:t>
      </w:r>
    </w:p>
    <w:p w14:paraId="5419B146" w14:textId="77777777" w:rsidR="00465E6B" w:rsidRDefault="00DA74E4" w:rsidP="00465E6B">
      <w:pPr>
        <w:pStyle w:val="SubStepAlpha"/>
      </w:pPr>
      <w:r>
        <w:t>Next, from D1 ping the 209.165.201.1 address on D2 using the Loopback 0 address on D1. The ping should be successful.</w:t>
      </w:r>
      <w:r w:rsidR="0065461B" w:rsidRPr="0065461B">
        <w:t xml:space="preserve"> </w:t>
      </w:r>
      <w:r w:rsidR="0065461B">
        <w:t>This verifies full end-to-end connectivity and successful two-way redistribution on R1 and R3.</w:t>
      </w:r>
    </w:p>
    <w:p w14:paraId="78B2A64A" w14:textId="77777777" w:rsidR="00DA74E4" w:rsidRPr="00DA74E4" w:rsidRDefault="00DA74E4" w:rsidP="004B0AB9">
      <w:pPr>
        <w:pStyle w:val="CMD"/>
      </w:pPr>
      <w:r w:rsidRPr="00DA74E4">
        <w:t>D1#</w:t>
      </w:r>
      <w:r>
        <w:t xml:space="preserve"> </w:t>
      </w:r>
      <w:r w:rsidRPr="004B0AB9">
        <w:rPr>
          <w:b/>
          <w:bCs/>
        </w:rPr>
        <w:t>ping 209.165.201.1 source 198.51.100.1</w:t>
      </w:r>
    </w:p>
    <w:p w14:paraId="78A2593E" w14:textId="77777777" w:rsidR="00DA74E4" w:rsidRPr="00DA74E4" w:rsidRDefault="00DA74E4" w:rsidP="004B0AB9">
      <w:pPr>
        <w:pStyle w:val="CMDOutput"/>
      </w:pPr>
      <w:r w:rsidRPr="00DA74E4">
        <w:t>Type escape sequence to abort.</w:t>
      </w:r>
    </w:p>
    <w:p w14:paraId="0746A32D" w14:textId="77777777" w:rsidR="00DA74E4" w:rsidRPr="00DA74E4" w:rsidRDefault="00DA74E4" w:rsidP="004B0AB9">
      <w:pPr>
        <w:pStyle w:val="CMDOutput"/>
      </w:pPr>
      <w:r w:rsidRPr="00DA74E4">
        <w:t xml:space="preserve">Sending 5, 100-byte ICMP </w:t>
      </w:r>
      <w:proofErr w:type="spellStart"/>
      <w:r w:rsidRPr="00DA74E4">
        <w:t>Echos</w:t>
      </w:r>
      <w:proofErr w:type="spellEnd"/>
      <w:r w:rsidRPr="00DA74E4">
        <w:t xml:space="preserve"> to 209.165.201.1, timeout is 2 seconds:</w:t>
      </w:r>
    </w:p>
    <w:p w14:paraId="3BEEAE5E" w14:textId="77777777" w:rsidR="00DA74E4" w:rsidRPr="00DA74E4" w:rsidRDefault="00DA74E4" w:rsidP="004B0AB9">
      <w:pPr>
        <w:pStyle w:val="CMDOutput"/>
      </w:pPr>
      <w:r w:rsidRPr="00DA74E4">
        <w:t>Packet sent with a source address of 198.51.100.1</w:t>
      </w:r>
    </w:p>
    <w:p w14:paraId="4EA42EC1" w14:textId="77777777" w:rsidR="00DA74E4" w:rsidRPr="00DA74E4" w:rsidRDefault="00DA74E4" w:rsidP="004B0AB9">
      <w:pPr>
        <w:pStyle w:val="CMDOutput"/>
      </w:pPr>
      <w:r w:rsidRPr="00DA74E4">
        <w:t>!!!!!</w:t>
      </w:r>
    </w:p>
    <w:p w14:paraId="0BA27D74" w14:textId="77777777" w:rsidR="00CA7821" w:rsidRPr="00DA74E4" w:rsidRDefault="00DA74E4" w:rsidP="004B0AB9">
      <w:pPr>
        <w:pStyle w:val="CMDOutput"/>
      </w:pPr>
      <w:r w:rsidRPr="00DA74E4">
        <w:t xml:space="preserve">Success rate is 100 percent (5/5), round-trip min/avg/max = 2/2/4 </w:t>
      </w:r>
      <w:proofErr w:type="spellStart"/>
      <w:r w:rsidRPr="00DA74E4">
        <w:t>ms</w:t>
      </w:r>
      <w:proofErr w:type="spellEnd"/>
    </w:p>
    <w:p w14:paraId="73B38EB9" w14:textId="77777777" w:rsidR="00DA74E4" w:rsidRDefault="00CA7821" w:rsidP="004B0AB9">
      <w:pPr>
        <w:pStyle w:val="ConfigWindow"/>
      </w:pPr>
      <w:r>
        <w:t>Close configuration window</w:t>
      </w:r>
    </w:p>
    <w:p w14:paraId="4A774944" w14:textId="77777777" w:rsidR="00641301" w:rsidRDefault="00371FE6" w:rsidP="004B0AB9">
      <w:pPr>
        <w:pStyle w:val="Heading2"/>
        <w:spacing w:before="120"/>
      </w:pPr>
      <w:r>
        <w:t xml:space="preserve">Filter and Verify </w:t>
      </w:r>
      <w:r w:rsidR="00641301">
        <w:t xml:space="preserve">Redistribution </w:t>
      </w:r>
      <w:r>
        <w:t>using a Distribute List and Prefix List</w:t>
      </w:r>
    </w:p>
    <w:p w14:paraId="5D428B7F" w14:textId="77777777" w:rsidR="00371FE6" w:rsidRDefault="00641301" w:rsidP="00371FE6">
      <w:pPr>
        <w:pStyle w:val="BodyTextL25"/>
      </w:pPr>
      <w:r>
        <w:t>In this part of the lab</w:t>
      </w:r>
      <w:r w:rsidR="007F512F">
        <w:t>,</w:t>
      </w:r>
      <w:r>
        <w:t xml:space="preserve"> </w:t>
      </w:r>
      <w:r w:rsidR="00371FE6">
        <w:t xml:space="preserve">we will filter </w:t>
      </w:r>
      <w:r w:rsidR="00D94670">
        <w:t xml:space="preserve">specific </w:t>
      </w:r>
      <w:r w:rsidR="00371FE6">
        <w:t>EIGRP prefixes being redistributed into AS 64512 on R1</w:t>
      </w:r>
      <w:r w:rsidR="00D94670">
        <w:t xml:space="preserve"> and advertised to D1</w:t>
      </w:r>
      <w:r w:rsidR="00371FE6">
        <w:t>.</w:t>
      </w:r>
      <w:r w:rsidR="00305FF6">
        <w:t xml:space="preserve"> Note that the </w:t>
      </w:r>
      <w:r w:rsidR="00305FF6" w:rsidRPr="00305FF6">
        <w:rPr>
          <w:b/>
        </w:rPr>
        <w:t>redistribute</w:t>
      </w:r>
      <w:r w:rsidR="00305FF6">
        <w:t xml:space="preserve"> command cannot directly reference a prefix list, but a route map can refer to a prefix list using the </w:t>
      </w:r>
      <w:r w:rsidR="00305FF6" w:rsidRPr="00305FF6">
        <w:rPr>
          <w:b/>
        </w:rPr>
        <w:t>match</w:t>
      </w:r>
      <w:r w:rsidR="00305FF6">
        <w:t xml:space="preserve"> command. I</w:t>
      </w:r>
      <w:r w:rsidR="00117E33">
        <w:t>n</w:t>
      </w:r>
      <w:r w:rsidR="00305FF6">
        <w:t xml:space="preserve"> our example</w:t>
      </w:r>
      <w:r w:rsidR="007F512F">
        <w:t>,</w:t>
      </w:r>
      <w:r w:rsidR="00305FF6">
        <w:t xml:space="preserve"> we will bind the prefix list using a distribute list.</w:t>
      </w:r>
    </w:p>
    <w:p w14:paraId="5CEE6026" w14:textId="77777777" w:rsidR="00641301" w:rsidRDefault="00D94670" w:rsidP="00641301">
      <w:pPr>
        <w:pStyle w:val="Heading3"/>
      </w:pPr>
      <w:r>
        <w:t>Create a prefix list</w:t>
      </w:r>
      <w:r w:rsidR="00274F5C">
        <w:t xml:space="preserve"> named FILTER and </w:t>
      </w:r>
      <w:r w:rsidR="003C6C2C">
        <w:t xml:space="preserve">specify </w:t>
      </w:r>
      <w:r w:rsidR="00274F5C">
        <w:t>the action for each statement.</w:t>
      </w:r>
    </w:p>
    <w:p w14:paraId="3FEB89EA" w14:textId="77777777" w:rsidR="00641301" w:rsidRDefault="003C6C2C" w:rsidP="004B0AB9">
      <w:pPr>
        <w:pStyle w:val="BodyTextL25"/>
        <w:spacing w:after="0"/>
      </w:pPr>
      <w:r>
        <w:t>Only allow the default route</w:t>
      </w:r>
      <w:r w:rsidR="007F512F">
        <w:t>,</w:t>
      </w:r>
      <w:r>
        <w:t xml:space="preserve"> as well as the Loopback 0 address on R1 and R3</w:t>
      </w:r>
      <w:r w:rsidR="007F512F">
        <w:t>,</w:t>
      </w:r>
      <w:r>
        <w:t xml:space="preserve"> to be sent to D1 using the prefix list name FILTER, as shown on R1.</w:t>
      </w:r>
      <w:r w:rsidR="0065461B" w:rsidRPr="0065461B">
        <w:t xml:space="preserve"> </w:t>
      </w:r>
      <w:r w:rsidR="0065461B">
        <w:t xml:space="preserve">Notice the </w:t>
      </w:r>
      <w:r w:rsidR="0065461B" w:rsidRPr="00A83973">
        <w:rPr>
          <w:b/>
        </w:rPr>
        <w:t>permit</w:t>
      </w:r>
      <w:r w:rsidR="0065461B">
        <w:t xml:space="preserve"> statement allows prefixes to be advertised. The last statement, sequence 20 filters all other prefixes. If not explicitly set</w:t>
      </w:r>
      <w:r w:rsidR="007F512F">
        <w:t>,</w:t>
      </w:r>
      <w:r w:rsidR="0065461B">
        <w:t xml:space="preserve"> the deny statement is implied</w:t>
      </w:r>
      <w:r w:rsidR="007F512F">
        <w:t xml:space="preserve">. This is </w:t>
      </w:r>
      <w:r w:rsidR="0065461B">
        <w:t>similar to using an ACL.</w:t>
      </w:r>
    </w:p>
    <w:p w14:paraId="4A16B65E" w14:textId="77777777" w:rsidR="00C4140B" w:rsidRDefault="00C4140B" w:rsidP="004B0AB9">
      <w:pPr>
        <w:pStyle w:val="ConfigWindow"/>
      </w:pPr>
      <w:r>
        <w:t>Open configuration window</w:t>
      </w:r>
    </w:p>
    <w:p w14:paraId="645EFE40" w14:textId="77777777" w:rsidR="003C6C2C" w:rsidRPr="00B242B4" w:rsidRDefault="003C6C2C" w:rsidP="003C6C2C">
      <w:pPr>
        <w:pStyle w:val="CMD"/>
        <w:rPr>
          <w:b/>
        </w:rPr>
      </w:pPr>
      <w:r>
        <w:t xml:space="preserve">R1(config)# </w:t>
      </w:r>
      <w:proofErr w:type="spellStart"/>
      <w:r w:rsidRPr="00B242B4">
        <w:rPr>
          <w:b/>
        </w:rPr>
        <w:t>ip</w:t>
      </w:r>
      <w:proofErr w:type="spellEnd"/>
      <w:r w:rsidRPr="00B242B4">
        <w:rPr>
          <w:b/>
        </w:rPr>
        <w:t xml:space="preserve"> prefix-list FILTER seq 5 permit 0.0.0.0/0</w:t>
      </w:r>
    </w:p>
    <w:p w14:paraId="2B4CCFBE" w14:textId="77777777" w:rsidR="003C6C2C" w:rsidRPr="00B242B4" w:rsidRDefault="003C6C2C" w:rsidP="003C6C2C">
      <w:pPr>
        <w:pStyle w:val="CMD"/>
        <w:rPr>
          <w:b/>
        </w:rPr>
      </w:pPr>
      <w:r>
        <w:t xml:space="preserve">R1(config)# </w:t>
      </w:r>
      <w:proofErr w:type="spellStart"/>
      <w:r w:rsidRPr="00B242B4">
        <w:rPr>
          <w:b/>
        </w:rPr>
        <w:t>ip</w:t>
      </w:r>
      <w:proofErr w:type="spellEnd"/>
      <w:r w:rsidRPr="00B242B4">
        <w:rPr>
          <w:b/>
        </w:rPr>
        <w:t xml:space="preserve"> prefix-list FILTER seq 10 permit 10.1.1.0/24</w:t>
      </w:r>
    </w:p>
    <w:p w14:paraId="3CCA747B" w14:textId="77777777" w:rsidR="003C6C2C" w:rsidRDefault="003C6C2C" w:rsidP="003C6C2C">
      <w:pPr>
        <w:pStyle w:val="CMD"/>
        <w:rPr>
          <w:b/>
        </w:rPr>
      </w:pPr>
      <w:r>
        <w:t xml:space="preserve">R1(config)# </w:t>
      </w:r>
      <w:proofErr w:type="spellStart"/>
      <w:r w:rsidRPr="00B242B4">
        <w:rPr>
          <w:b/>
        </w:rPr>
        <w:t>ip</w:t>
      </w:r>
      <w:proofErr w:type="spellEnd"/>
      <w:r w:rsidRPr="00B242B4">
        <w:rPr>
          <w:b/>
        </w:rPr>
        <w:t xml:space="preserve"> prefix-list FILTER seq 15 permit 10.3.3.0/24</w:t>
      </w:r>
    </w:p>
    <w:p w14:paraId="3DE35EF6" w14:textId="77777777" w:rsidR="00B242B4" w:rsidRDefault="00A83973" w:rsidP="004B0AB9">
      <w:pPr>
        <w:pStyle w:val="CMD"/>
      </w:pPr>
      <w:r>
        <w:t xml:space="preserve">R1(config)# </w:t>
      </w:r>
      <w:proofErr w:type="spellStart"/>
      <w:r w:rsidRPr="00B242B4">
        <w:rPr>
          <w:b/>
        </w:rPr>
        <w:t>ip</w:t>
      </w:r>
      <w:proofErr w:type="spellEnd"/>
      <w:r w:rsidRPr="00B242B4">
        <w:rPr>
          <w:b/>
        </w:rPr>
        <w:t xml:space="preserve"> prefix-list FILTER seq </w:t>
      </w:r>
      <w:r>
        <w:rPr>
          <w:b/>
        </w:rPr>
        <w:t>20</w:t>
      </w:r>
      <w:r w:rsidRPr="00B242B4">
        <w:rPr>
          <w:b/>
        </w:rPr>
        <w:t xml:space="preserve"> </w:t>
      </w:r>
      <w:r>
        <w:rPr>
          <w:b/>
        </w:rPr>
        <w:t>deny 0.0.0.0/0 le 32</w:t>
      </w:r>
    </w:p>
    <w:p w14:paraId="56BED9C2" w14:textId="77777777" w:rsidR="00641301" w:rsidRDefault="003C6C2C" w:rsidP="00641301">
      <w:pPr>
        <w:pStyle w:val="Heading3"/>
      </w:pPr>
      <w:r>
        <w:lastRenderedPageBreak/>
        <w:t xml:space="preserve">Apply the IP Prefix List using the Distribute List command in </w:t>
      </w:r>
      <w:r w:rsidR="00641301">
        <w:t>EIGRP 6451</w:t>
      </w:r>
      <w:r>
        <w:t>2</w:t>
      </w:r>
      <w:r w:rsidR="00641301">
        <w:t>.</w:t>
      </w:r>
    </w:p>
    <w:p w14:paraId="72B4D1DF" w14:textId="77777777" w:rsidR="00641301" w:rsidRDefault="00B242B4" w:rsidP="004B0AB9">
      <w:pPr>
        <w:pStyle w:val="BodyTextL25"/>
      </w:pPr>
      <w:r>
        <w:t xml:space="preserve">Next, apply the prefix-list FILTER to the distribute-list which filters routing </w:t>
      </w:r>
      <w:r w:rsidR="00AD21B9">
        <w:t>advertisements</w:t>
      </w:r>
      <w:r>
        <w:t xml:space="preserve"> to D1.</w:t>
      </w:r>
      <w:r w:rsidR="0065461B" w:rsidRPr="0065461B">
        <w:t xml:space="preserve"> </w:t>
      </w:r>
      <w:r w:rsidR="0065461B">
        <w:t xml:space="preserve">The </w:t>
      </w:r>
      <w:r w:rsidR="0065461B" w:rsidRPr="00EC2FAF">
        <w:rPr>
          <w:b/>
        </w:rPr>
        <w:t>out</w:t>
      </w:r>
      <w:r w:rsidR="0065461B">
        <w:t xml:space="preserve"> keyword in the </w:t>
      </w:r>
      <w:r w:rsidR="0065461B" w:rsidRPr="00EC2FAF">
        <w:rPr>
          <w:b/>
        </w:rPr>
        <w:t>distribute-list</w:t>
      </w:r>
      <w:r w:rsidR="0065461B">
        <w:t xml:space="preserve"> command specifies that subnets matching prefix list FILTER will be filtered as the routing updates exit the </w:t>
      </w:r>
      <w:r w:rsidR="0065461B" w:rsidRPr="00AD21B9">
        <w:t>GigabitEthernet0/0/1 interface toward D1.</w:t>
      </w:r>
      <w:r w:rsidR="0065461B">
        <w:t xml:space="preserve"> Using the keyword </w:t>
      </w:r>
      <w:r w:rsidR="0065461B" w:rsidRPr="00EC2FAF">
        <w:rPr>
          <w:b/>
        </w:rPr>
        <w:t>in</w:t>
      </w:r>
      <w:r w:rsidR="0065461B">
        <w:t xml:space="preserve"> would filter routes entering the routing table.</w:t>
      </w:r>
    </w:p>
    <w:p w14:paraId="1DE45585" w14:textId="77777777" w:rsidR="00641301" w:rsidRPr="003C08EF" w:rsidRDefault="003C6C2C" w:rsidP="00641301">
      <w:pPr>
        <w:pStyle w:val="CMD"/>
        <w:rPr>
          <w:b/>
        </w:rPr>
      </w:pPr>
      <w:r>
        <w:t>R1</w:t>
      </w:r>
      <w:r w:rsidR="00641301">
        <w:t xml:space="preserve">(config)# </w:t>
      </w:r>
      <w:r w:rsidR="00641301">
        <w:rPr>
          <w:b/>
        </w:rPr>
        <w:t xml:space="preserve">router </w:t>
      </w:r>
      <w:proofErr w:type="spellStart"/>
      <w:r w:rsidR="00641301">
        <w:rPr>
          <w:b/>
        </w:rPr>
        <w:t>eigrp</w:t>
      </w:r>
      <w:proofErr w:type="spellEnd"/>
      <w:r w:rsidR="00641301">
        <w:rPr>
          <w:b/>
        </w:rPr>
        <w:t xml:space="preserve"> </w:t>
      </w:r>
      <w:r>
        <w:rPr>
          <w:b/>
        </w:rPr>
        <w:t>64512</w:t>
      </w:r>
    </w:p>
    <w:p w14:paraId="5BB18C62" w14:textId="77777777" w:rsidR="00641301" w:rsidRPr="00B242B4" w:rsidRDefault="003C6C2C" w:rsidP="00B242B4">
      <w:pPr>
        <w:pStyle w:val="CMD"/>
        <w:rPr>
          <w:b/>
        </w:rPr>
      </w:pPr>
      <w:r>
        <w:t>R1</w:t>
      </w:r>
      <w:r w:rsidR="00641301">
        <w:t>(config-</w:t>
      </w:r>
      <w:proofErr w:type="gramStart"/>
      <w:r w:rsidR="00641301">
        <w:t>router)#</w:t>
      </w:r>
      <w:proofErr w:type="gramEnd"/>
      <w:r w:rsidR="00641301">
        <w:t xml:space="preserve"> </w:t>
      </w:r>
      <w:r w:rsidR="00B242B4" w:rsidRPr="00B242B4">
        <w:rPr>
          <w:b/>
        </w:rPr>
        <w:t>distribute-list prefix FILTER out GigabitEthernet0/0/1</w:t>
      </w:r>
    </w:p>
    <w:p w14:paraId="456366DD" w14:textId="77777777" w:rsidR="00AD21B9" w:rsidRPr="00AD21B9" w:rsidRDefault="003C6C2C" w:rsidP="004B0AB9">
      <w:pPr>
        <w:pStyle w:val="CMD"/>
      </w:pPr>
      <w:r>
        <w:t>R1(config-</w:t>
      </w:r>
      <w:proofErr w:type="gramStart"/>
      <w:r>
        <w:t>router)#</w:t>
      </w:r>
      <w:proofErr w:type="gramEnd"/>
      <w:r>
        <w:t xml:space="preserve"> </w:t>
      </w:r>
      <w:r>
        <w:rPr>
          <w:b/>
        </w:rPr>
        <w:t>end</w:t>
      </w:r>
    </w:p>
    <w:p w14:paraId="116E0F45" w14:textId="77777777" w:rsidR="00641301" w:rsidRDefault="00641301" w:rsidP="00641301">
      <w:pPr>
        <w:pStyle w:val="Heading3"/>
      </w:pPr>
      <w:r>
        <w:t xml:space="preserve">Verify </w:t>
      </w:r>
      <w:r w:rsidR="00AD21B9">
        <w:t>Route Filtering.</w:t>
      </w:r>
    </w:p>
    <w:p w14:paraId="464C7B85" w14:textId="77777777" w:rsidR="00A83973" w:rsidRDefault="00A83973" w:rsidP="00A83973">
      <w:pPr>
        <w:pStyle w:val="SubStepAlpha"/>
      </w:pPr>
      <w:r>
        <w:t xml:space="preserve">Issue the </w:t>
      </w:r>
      <w:r w:rsidRPr="00787363">
        <w:rPr>
          <w:b/>
        </w:rPr>
        <w:t xml:space="preserve">show </w:t>
      </w:r>
      <w:proofErr w:type="spellStart"/>
      <w:r w:rsidRPr="00787363">
        <w:rPr>
          <w:b/>
        </w:rPr>
        <w:t>ip</w:t>
      </w:r>
      <w:proofErr w:type="spellEnd"/>
      <w:r w:rsidRPr="00787363">
        <w:rPr>
          <w:b/>
        </w:rPr>
        <w:t xml:space="preserve"> </w:t>
      </w:r>
      <w:r>
        <w:rPr>
          <w:b/>
        </w:rPr>
        <w:t xml:space="preserve">prefix-list detail </w:t>
      </w:r>
      <w:r w:rsidRPr="00A64494">
        <w:t>comman</w:t>
      </w:r>
      <w:r w:rsidRPr="00211A7C">
        <w:t>d</w:t>
      </w:r>
      <w:r w:rsidRPr="004B0AB9">
        <w:t xml:space="preserve"> </w:t>
      </w:r>
      <w:r w:rsidRPr="00211A7C">
        <w:t>o</w:t>
      </w:r>
      <w:r w:rsidRPr="00E725E2">
        <w:t>n</w:t>
      </w:r>
      <w:r>
        <w:rPr>
          <w:b/>
        </w:rPr>
        <w:t xml:space="preserve"> </w:t>
      </w:r>
      <w:r>
        <w:t xml:space="preserve">R1 to </w:t>
      </w:r>
      <w:r w:rsidR="00A64494">
        <w:t>verify</w:t>
      </w:r>
      <w:r>
        <w:t xml:space="preserve"> the </w:t>
      </w:r>
      <w:r w:rsidR="00A64494">
        <w:t xml:space="preserve">hit count for each sequence in the prefix list. Notice in our example the default route has </w:t>
      </w:r>
      <w:r w:rsidR="00707520">
        <w:t>2</w:t>
      </w:r>
      <w:r w:rsidR="00A64494">
        <w:t xml:space="preserve"> hits while the deny statement has 10 </w:t>
      </w:r>
      <w:r w:rsidR="00707520">
        <w:t>hits</w:t>
      </w:r>
      <w:r w:rsidR="00A64494">
        <w:t>.</w:t>
      </w:r>
    </w:p>
    <w:p w14:paraId="7F2B72A8" w14:textId="77777777" w:rsidR="00A83973" w:rsidRPr="00A83973" w:rsidRDefault="00A83973" w:rsidP="004B0AB9">
      <w:pPr>
        <w:pStyle w:val="CMD"/>
      </w:pPr>
      <w:r w:rsidRPr="00A83973">
        <w:t>R1#</w:t>
      </w:r>
      <w:r>
        <w:t xml:space="preserve"> </w:t>
      </w:r>
      <w:r w:rsidRPr="004B0AB9">
        <w:rPr>
          <w:b/>
          <w:bCs/>
        </w:rPr>
        <w:t xml:space="preserve">show </w:t>
      </w:r>
      <w:proofErr w:type="spellStart"/>
      <w:r w:rsidRPr="004B0AB9">
        <w:rPr>
          <w:b/>
          <w:bCs/>
        </w:rPr>
        <w:t>ip</w:t>
      </w:r>
      <w:proofErr w:type="spellEnd"/>
      <w:r w:rsidRPr="004B0AB9">
        <w:rPr>
          <w:b/>
          <w:bCs/>
        </w:rPr>
        <w:t xml:space="preserve"> prefix-list detail</w:t>
      </w:r>
    </w:p>
    <w:p w14:paraId="40DA92F7" w14:textId="77777777" w:rsidR="00A64494" w:rsidRPr="00A64494" w:rsidRDefault="00A64494" w:rsidP="004B0AB9">
      <w:pPr>
        <w:pStyle w:val="CMDOutput"/>
      </w:pPr>
      <w:r w:rsidRPr="00A64494">
        <w:t>Prefix-list with the last deletion/insertion: FILTER</w:t>
      </w:r>
    </w:p>
    <w:p w14:paraId="1C44D1FE" w14:textId="77777777" w:rsidR="00A64494" w:rsidRPr="00A64494" w:rsidRDefault="00A64494" w:rsidP="004B0AB9">
      <w:pPr>
        <w:pStyle w:val="CMDOutput"/>
      </w:pPr>
      <w:proofErr w:type="spellStart"/>
      <w:r w:rsidRPr="00A64494">
        <w:t>ip</w:t>
      </w:r>
      <w:proofErr w:type="spellEnd"/>
      <w:r w:rsidRPr="00A64494">
        <w:t xml:space="preserve"> prefix-list FILTER:</w:t>
      </w:r>
    </w:p>
    <w:p w14:paraId="1738C2F6" w14:textId="77777777" w:rsidR="00A64494" w:rsidRPr="00A64494" w:rsidRDefault="00A64494" w:rsidP="004B0AB9">
      <w:pPr>
        <w:pStyle w:val="CMDOutput"/>
      </w:pPr>
      <w:r w:rsidRPr="00A64494">
        <w:t xml:space="preserve">   count: 4, range entries: 1, sequences: 5 - 20, </w:t>
      </w:r>
      <w:proofErr w:type="spellStart"/>
      <w:r w:rsidRPr="00A64494">
        <w:t>refcount</w:t>
      </w:r>
      <w:proofErr w:type="spellEnd"/>
      <w:r w:rsidRPr="00A64494">
        <w:t>: 4</w:t>
      </w:r>
    </w:p>
    <w:p w14:paraId="779C07FE" w14:textId="77777777" w:rsidR="00A64494" w:rsidRPr="00A64494" w:rsidRDefault="00A64494" w:rsidP="004B0AB9">
      <w:pPr>
        <w:pStyle w:val="CMDOutput"/>
      </w:pPr>
      <w:r w:rsidRPr="00A64494">
        <w:t xml:space="preserve">   seq </w:t>
      </w:r>
      <w:r w:rsidRPr="00707520">
        <w:rPr>
          <w:highlight w:val="yellow"/>
        </w:rPr>
        <w:t xml:space="preserve">5 permit 0.0.0.0/0 (hit count: </w:t>
      </w:r>
      <w:r w:rsidR="00707520">
        <w:t>2</w:t>
      </w:r>
      <w:r w:rsidRPr="00A64494">
        <w:t xml:space="preserve">, </w:t>
      </w:r>
      <w:proofErr w:type="spellStart"/>
      <w:r w:rsidRPr="00A64494">
        <w:t>refcount</w:t>
      </w:r>
      <w:proofErr w:type="spellEnd"/>
      <w:r w:rsidRPr="00A64494">
        <w:t>: 1)</w:t>
      </w:r>
    </w:p>
    <w:p w14:paraId="37EB970E" w14:textId="77777777" w:rsidR="00A64494" w:rsidRPr="00A64494" w:rsidRDefault="00A64494" w:rsidP="004B0AB9">
      <w:pPr>
        <w:pStyle w:val="CMDOutput"/>
      </w:pPr>
      <w:r w:rsidRPr="00A64494">
        <w:t xml:space="preserve">   seq 10 permit 10.1.1.0/24 (hit count: 6, </w:t>
      </w:r>
      <w:proofErr w:type="spellStart"/>
      <w:r w:rsidRPr="00A64494">
        <w:t>refcount</w:t>
      </w:r>
      <w:proofErr w:type="spellEnd"/>
      <w:r w:rsidRPr="00A64494">
        <w:t>: 1)</w:t>
      </w:r>
    </w:p>
    <w:p w14:paraId="640ED09F" w14:textId="77777777" w:rsidR="00A64494" w:rsidRPr="00A64494" w:rsidRDefault="00A64494" w:rsidP="004B0AB9">
      <w:pPr>
        <w:pStyle w:val="CMDOutput"/>
      </w:pPr>
      <w:r w:rsidRPr="00A64494">
        <w:t xml:space="preserve">   seq 15 permit 10.3.3.0/24 (hit count: 4, </w:t>
      </w:r>
      <w:proofErr w:type="spellStart"/>
      <w:r w:rsidRPr="00A64494">
        <w:t>refcount</w:t>
      </w:r>
      <w:proofErr w:type="spellEnd"/>
      <w:r w:rsidRPr="00A64494">
        <w:t>: 2)</w:t>
      </w:r>
    </w:p>
    <w:p w14:paraId="27664A1E" w14:textId="77777777" w:rsidR="00C4140B" w:rsidRPr="00A64494" w:rsidRDefault="00A64494" w:rsidP="004B0AB9">
      <w:pPr>
        <w:pStyle w:val="CMDOutput"/>
      </w:pPr>
      <w:r w:rsidRPr="00A64494">
        <w:t xml:space="preserve">   seq 20 </w:t>
      </w:r>
      <w:r w:rsidRPr="00707520">
        <w:rPr>
          <w:highlight w:val="yellow"/>
        </w:rPr>
        <w:t>deny 0.0.0.0/0 le 32 (hit count: 10</w:t>
      </w:r>
      <w:r w:rsidRPr="00A64494">
        <w:t xml:space="preserve">, </w:t>
      </w:r>
      <w:proofErr w:type="spellStart"/>
      <w:r w:rsidRPr="00A64494">
        <w:t>refcount</w:t>
      </w:r>
      <w:proofErr w:type="spellEnd"/>
      <w:r w:rsidRPr="00A64494">
        <w:t>: 0)</w:t>
      </w:r>
    </w:p>
    <w:p w14:paraId="1A361906" w14:textId="77777777" w:rsidR="00A83973" w:rsidRPr="00A83973" w:rsidRDefault="00C4140B" w:rsidP="004B0AB9">
      <w:pPr>
        <w:pStyle w:val="ConfigWindow"/>
      </w:pPr>
      <w:r>
        <w:t xml:space="preserve">Close configuration </w:t>
      </w:r>
      <w:r w:rsidR="00F61BE6">
        <w:t>window</w:t>
      </w:r>
    </w:p>
    <w:p w14:paraId="286AB088" w14:textId="77777777" w:rsidR="00641301" w:rsidRDefault="00641301" w:rsidP="00F61BE6">
      <w:pPr>
        <w:pStyle w:val="SubStepAlpha"/>
        <w:spacing w:before="0" w:after="0"/>
      </w:pPr>
      <w:r>
        <w:t xml:space="preserve">Issue the </w:t>
      </w:r>
      <w:r w:rsidRPr="00787363">
        <w:rPr>
          <w:b/>
        </w:rPr>
        <w:t xml:space="preserve">show </w:t>
      </w:r>
      <w:proofErr w:type="spellStart"/>
      <w:r w:rsidRPr="00787363">
        <w:rPr>
          <w:b/>
        </w:rPr>
        <w:t>ip</w:t>
      </w:r>
      <w:proofErr w:type="spellEnd"/>
      <w:r w:rsidRPr="00787363">
        <w:rPr>
          <w:b/>
        </w:rPr>
        <w:t xml:space="preserve"> route </w:t>
      </w:r>
      <w:proofErr w:type="spellStart"/>
      <w:r w:rsidRPr="00787363">
        <w:rPr>
          <w:b/>
        </w:rPr>
        <w:t>eigrp</w:t>
      </w:r>
      <w:proofErr w:type="spellEnd"/>
      <w:r>
        <w:rPr>
          <w:b/>
        </w:rPr>
        <w:t xml:space="preserve"> </w:t>
      </w:r>
      <w:r w:rsidR="0006334E" w:rsidRPr="004B0AB9">
        <w:rPr>
          <w:bCs/>
        </w:rPr>
        <w:t>command</w:t>
      </w:r>
      <w:r w:rsidR="0006334E">
        <w:rPr>
          <w:b/>
        </w:rPr>
        <w:t xml:space="preserve"> </w:t>
      </w:r>
      <w:r w:rsidRPr="00E725E2">
        <w:t>on</w:t>
      </w:r>
      <w:r>
        <w:rPr>
          <w:b/>
        </w:rPr>
        <w:t xml:space="preserve"> </w:t>
      </w:r>
      <w:r>
        <w:t>D1 to see the external EIGRP routes.</w:t>
      </w:r>
      <w:r w:rsidR="0065461B" w:rsidRPr="0065461B">
        <w:t xml:space="preserve"> </w:t>
      </w:r>
      <w:r w:rsidR="0065461B">
        <w:t>Notice the smaller routing table on D1.</w:t>
      </w:r>
    </w:p>
    <w:p w14:paraId="20031179" w14:textId="77777777" w:rsidR="00F61BE6" w:rsidRDefault="00F61BE6" w:rsidP="004B0AB9">
      <w:pPr>
        <w:pStyle w:val="ConfigWindow"/>
      </w:pPr>
      <w:r>
        <w:t>Open configuration window</w:t>
      </w:r>
    </w:p>
    <w:p w14:paraId="30C20E0C" w14:textId="77777777" w:rsidR="00641301" w:rsidRPr="00DA74E4" w:rsidRDefault="00641301" w:rsidP="004B0AB9">
      <w:pPr>
        <w:pStyle w:val="CMD"/>
      </w:pPr>
      <w:r w:rsidRPr="00DA74E4">
        <w:t>D1#</w:t>
      </w:r>
      <w:r>
        <w:t xml:space="preserve"> </w:t>
      </w:r>
      <w:r w:rsidRPr="004B0AB9">
        <w:rPr>
          <w:b/>
          <w:bCs/>
        </w:rPr>
        <w:t xml:space="preserve">show </w:t>
      </w:r>
      <w:proofErr w:type="spellStart"/>
      <w:r w:rsidRPr="004B0AB9">
        <w:rPr>
          <w:b/>
          <w:bCs/>
        </w:rPr>
        <w:t>ip</w:t>
      </w:r>
      <w:proofErr w:type="spellEnd"/>
      <w:r w:rsidRPr="004B0AB9">
        <w:rPr>
          <w:b/>
          <w:bCs/>
        </w:rPr>
        <w:t xml:space="preserve"> route </w:t>
      </w:r>
      <w:proofErr w:type="spellStart"/>
      <w:r w:rsidRPr="004B0AB9">
        <w:rPr>
          <w:b/>
          <w:bCs/>
        </w:rPr>
        <w:t>eigrp</w:t>
      </w:r>
      <w:proofErr w:type="spellEnd"/>
      <w:r w:rsidRPr="004B0AB9">
        <w:rPr>
          <w:b/>
          <w:bCs/>
        </w:rPr>
        <w:t xml:space="preserve"> | begin Gateway</w:t>
      </w:r>
    </w:p>
    <w:p w14:paraId="1FA1B9F4" w14:textId="77777777" w:rsidR="00AD21B9" w:rsidRPr="00AD21B9" w:rsidRDefault="00AD21B9" w:rsidP="004B0AB9">
      <w:pPr>
        <w:pStyle w:val="CMDOutput"/>
      </w:pPr>
      <w:r w:rsidRPr="00AD21B9">
        <w:t>Gateway of last resort is 10.1.11.1 to network 0.0.0.0</w:t>
      </w:r>
    </w:p>
    <w:p w14:paraId="1A678615" w14:textId="77777777" w:rsidR="00AD21B9" w:rsidRPr="00AD21B9" w:rsidRDefault="00AD21B9" w:rsidP="004B0AB9">
      <w:pPr>
        <w:pStyle w:val="CMDOutput"/>
      </w:pPr>
    </w:p>
    <w:p w14:paraId="108F8F33" w14:textId="77777777" w:rsidR="00AD21B9" w:rsidRPr="00AD21B9" w:rsidRDefault="00AD21B9" w:rsidP="004B0AB9">
      <w:pPr>
        <w:pStyle w:val="CMDOutput"/>
      </w:pPr>
      <w:r w:rsidRPr="00AD21B9">
        <w:t>D*</w:t>
      </w:r>
      <w:proofErr w:type="gramStart"/>
      <w:r w:rsidRPr="00AD21B9">
        <w:t>EX  0.0.0.0</w:t>
      </w:r>
      <w:proofErr w:type="gramEnd"/>
      <w:r w:rsidRPr="00AD21B9">
        <w:t>/0 [170/131584] via 10.1.11.1, 01:22:55, GigabitEthernet1/0/11</w:t>
      </w:r>
    </w:p>
    <w:p w14:paraId="6E755A83" w14:textId="77777777" w:rsidR="00AD21B9" w:rsidRPr="00AD21B9" w:rsidRDefault="00AD21B9" w:rsidP="004B0AB9">
      <w:pPr>
        <w:pStyle w:val="CMDOutput"/>
      </w:pPr>
      <w:r w:rsidRPr="00AD21B9">
        <w:t xml:space="preserve">      10.0.0.0/8 is variably subnetted, 4 subnets, 2 masks</w:t>
      </w:r>
    </w:p>
    <w:p w14:paraId="271E3C44" w14:textId="77777777" w:rsidR="00AD21B9" w:rsidRPr="00AD21B9" w:rsidRDefault="00AD21B9" w:rsidP="004B0AB9">
      <w:pPr>
        <w:pStyle w:val="CMDOutput"/>
      </w:pPr>
      <w:r w:rsidRPr="00AD21B9">
        <w:t>D EX     10.1.1.0/24</w:t>
      </w:r>
    </w:p>
    <w:p w14:paraId="4DFACD1A" w14:textId="77777777" w:rsidR="00AD21B9" w:rsidRPr="00AD21B9" w:rsidRDefault="00AD21B9" w:rsidP="004B0AB9">
      <w:pPr>
        <w:pStyle w:val="CMDOutput"/>
      </w:pPr>
      <w:r w:rsidRPr="00AD21B9">
        <w:t xml:space="preserve">           [170/130816] via 10.1.11.1, 00:31:39, GigabitEthernet1/0/11</w:t>
      </w:r>
    </w:p>
    <w:p w14:paraId="299B3477" w14:textId="77777777" w:rsidR="00641301" w:rsidRDefault="00AD21B9" w:rsidP="004B0AB9">
      <w:pPr>
        <w:pStyle w:val="CMDOutput"/>
      </w:pPr>
      <w:r w:rsidRPr="00AD21B9">
        <w:t>D EX     10.3.3.0/24 [170/3353] via 10.1.11.1, 00:31:27, GigabitEthernet1/0/11</w:t>
      </w:r>
    </w:p>
    <w:p w14:paraId="423880CA" w14:textId="77777777" w:rsidR="00641301" w:rsidRDefault="00A730BD" w:rsidP="00132BF6">
      <w:pPr>
        <w:pStyle w:val="SubStepAlpha"/>
      </w:pPr>
      <w:r>
        <w:t xml:space="preserve">From </w:t>
      </w:r>
      <w:r w:rsidR="00641301">
        <w:t>D1 ping the 209.165.201.1 address on D2 using the Loopback 0 address on D1. The ping should be successful.</w:t>
      </w:r>
      <w:r w:rsidR="0065461B" w:rsidRPr="0065461B">
        <w:t xml:space="preserve"> </w:t>
      </w:r>
      <w:r w:rsidR="0065461B">
        <w:t>This verifies full end-to-end connectivity and successful redistribution on R1 and R3</w:t>
      </w:r>
      <w:r w:rsidR="0006334E">
        <w:t>,</w:t>
      </w:r>
      <w:r w:rsidR="0065461B">
        <w:t xml:space="preserve"> as well as route filtering on R1.</w:t>
      </w:r>
    </w:p>
    <w:p w14:paraId="0CB18AC5" w14:textId="77777777" w:rsidR="00641301" w:rsidRPr="004B0AB9" w:rsidRDefault="00641301" w:rsidP="004B0AB9">
      <w:pPr>
        <w:pStyle w:val="CMD"/>
        <w:rPr>
          <w:b/>
        </w:rPr>
      </w:pPr>
      <w:r w:rsidRPr="00DA74E4">
        <w:t>D1#</w:t>
      </w:r>
      <w:r>
        <w:t xml:space="preserve"> </w:t>
      </w:r>
      <w:r w:rsidRPr="004B0AB9">
        <w:rPr>
          <w:b/>
          <w:bCs/>
        </w:rPr>
        <w:t>ping 209.165.201.1 source 198.51.100.1</w:t>
      </w:r>
    </w:p>
    <w:p w14:paraId="122562B0" w14:textId="77777777" w:rsidR="00A730BD" w:rsidRPr="00A730BD" w:rsidRDefault="00A730BD" w:rsidP="004B0AB9">
      <w:pPr>
        <w:pStyle w:val="CMDOutput"/>
      </w:pPr>
      <w:r w:rsidRPr="00A730BD">
        <w:t>Type escape sequence to abort.</w:t>
      </w:r>
    </w:p>
    <w:p w14:paraId="3F47B97A" w14:textId="77777777" w:rsidR="00A730BD" w:rsidRPr="00A730BD" w:rsidRDefault="00A730BD" w:rsidP="004B0AB9">
      <w:pPr>
        <w:pStyle w:val="CMDOutput"/>
      </w:pPr>
      <w:r w:rsidRPr="00A730BD">
        <w:t xml:space="preserve">Sending 5, 100-byte ICMP </w:t>
      </w:r>
      <w:proofErr w:type="spellStart"/>
      <w:r w:rsidRPr="00A730BD">
        <w:t>Echos</w:t>
      </w:r>
      <w:proofErr w:type="spellEnd"/>
      <w:r w:rsidRPr="00A730BD">
        <w:t xml:space="preserve"> to 209.165.201.1, timeout is 2 seconds:</w:t>
      </w:r>
    </w:p>
    <w:p w14:paraId="3DA3585C" w14:textId="77777777" w:rsidR="00A730BD" w:rsidRPr="00A730BD" w:rsidRDefault="00A730BD" w:rsidP="004B0AB9">
      <w:pPr>
        <w:pStyle w:val="CMDOutput"/>
      </w:pPr>
      <w:r w:rsidRPr="00A730BD">
        <w:t>Packet sent with a source address of 198.51.100.1</w:t>
      </w:r>
    </w:p>
    <w:p w14:paraId="3E818F7F" w14:textId="77777777" w:rsidR="00A730BD" w:rsidRPr="00A730BD" w:rsidRDefault="00A730BD" w:rsidP="004B0AB9">
      <w:pPr>
        <w:pStyle w:val="CMDOutput"/>
      </w:pPr>
      <w:r w:rsidRPr="00A730BD">
        <w:t>!!!!!</w:t>
      </w:r>
    </w:p>
    <w:p w14:paraId="0B6ADF52" w14:textId="77777777" w:rsidR="00A730BD" w:rsidRPr="00A730BD" w:rsidRDefault="00A730BD" w:rsidP="004B0AB9">
      <w:pPr>
        <w:pStyle w:val="CMDOutput"/>
      </w:pPr>
      <w:r w:rsidRPr="00A730BD">
        <w:t xml:space="preserve">Success rate is 100 percent (5/5), round-trip min/avg/max = 2/2/3 </w:t>
      </w:r>
      <w:proofErr w:type="spellStart"/>
      <w:r w:rsidRPr="00A730BD">
        <w:t>ms</w:t>
      </w:r>
      <w:proofErr w:type="spellEnd"/>
    </w:p>
    <w:p w14:paraId="1E05FAA6" w14:textId="77777777" w:rsidR="00641301" w:rsidRDefault="00F61BE6" w:rsidP="004B0AB9">
      <w:pPr>
        <w:pStyle w:val="ConfigWindow"/>
      </w:pPr>
      <w:r>
        <w:t>close configuration window</w:t>
      </w:r>
    </w:p>
    <w:p w14:paraId="666D6C13" w14:textId="77777777" w:rsidR="00D778DF" w:rsidRPr="00E70096" w:rsidRDefault="00D778DF" w:rsidP="004B0AB9">
      <w:pPr>
        <w:pStyle w:val="Heading1"/>
        <w:spacing w:before="120"/>
      </w:pPr>
      <w:r w:rsidRPr="00E70096">
        <w:t>Reflection</w:t>
      </w:r>
      <w:r w:rsidR="00075EA9">
        <w:t xml:space="preserve"> Questions</w:t>
      </w:r>
    </w:p>
    <w:p w14:paraId="0ED7F078" w14:textId="77777777" w:rsidR="00603503" w:rsidRDefault="00641301" w:rsidP="00603503">
      <w:pPr>
        <w:pStyle w:val="ReflectionQ"/>
      </w:pPr>
      <w:r>
        <w:t xml:space="preserve">Why is a seed metric not required when </w:t>
      </w:r>
      <w:r w:rsidR="00434FD3">
        <w:t xml:space="preserve">redistributing </w:t>
      </w:r>
      <w:r>
        <w:t>EIGRP into another EIGRP process?</w:t>
      </w:r>
    </w:p>
    <w:p w14:paraId="0D30DDB9" w14:textId="77777777" w:rsidR="00AA5309" w:rsidRDefault="00AA5309" w:rsidP="004B0AB9">
      <w:pPr>
        <w:pStyle w:val="AnswerLineL25"/>
      </w:pPr>
      <w:r>
        <w:t>Type your answers here.</w:t>
      </w:r>
    </w:p>
    <w:p w14:paraId="4D5E89F9" w14:textId="77777777" w:rsidR="00AC5B1E" w:rsidRDefault="00AC5B1E" w:rsidP="00AC5B1E">
      <w:pPr>
        <w:pStyle w:val="ReflectionQ"/>
      </w:pPr>
      <w:r>
        <w:lastRenderedPageBreak/>
        <w:t>What other source protocol</w:t>
      </w:r>
      <w:r w:rsidR="0010151C">
        <w:t>(s)</w:t>
      </w:r>
      <w:r>
        <w:t>, other than EIGRP does not require a seed metric defined for redistribution into EIGRP?</w:t>
      </w:r>
    </w:p>
    <w:p w14:paraId="3EE0034D" w14:textId="77777777" w:rsidR="00603503" w:rsidRDefault="00C87039" w:rsidP="00603503">
      <w:pPr>
        <w:pStyle w:val="AnswerLineL25"/>
      </w:pPr>
      <w:r>
        <w:t>Type</w:t>
      </w:r>
      <w:r w:rsidR="00070C16">
        <w:t xml:space="preserve"> your answers here.</w:t>
      </w:r>
    </w:p>
    <w:p w14:paraId="1076FC5B" w14:textId="77777777" w:rsidR="00A730BD" w:rsidRDefault="00A730BD" w:rsidP="00A730BD">
      <w:pPr>
        <w:pStyle w:val="ReflectionQ"/>
      </w:pPr>
      <w:r>
        <w:t>Which EIGRP prefixes were filtered on R1 and not sent to D1?</w:t>
      </w:r>
    </w:p>
    <w:p w14:paraId="3FBBEE39" w14:textId="77777777" w:rsidR="00A730BD" w:rsidRDefault="00A730BD" w:rsidP="00A730BD">
      <w:pPr>
        <w:pStyle w:val="AnswerLineL25"/>
      </w:pPr>
      <w:r>
        <w:t>Type your answers here.</w:t>
      </w:r>
    </w:p>
    <w:p w14:paraId="7AB81661" w14:textId="77777777" w:rsidR="006513FB" w:rsidRPr="004C0909" w:rsidRDefault="006513FB" w:rsidP="00D452F4">
      <w:pPr>
        <w:pStyle w:val="Heading1"/>
      </w:pPr>
      <w:bookmarkStart w:id="0" w:name="_Hlk36036416"/>
      <w:bookmarkStart w:id="1" w:name="_GoBack"/>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513FB" w14:paraId="7A05D98D"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33F8FE9" w14:textId="77777777" w:rsidR="006513FB" w:rsidRPr="00763D8B" w:rsidRDefault="006513FB" w:rsidP="006F0564">
            <w:pPr>
              <w:pStyle w:val="TableHeading"/>
            </w:pPr>
            <w:r w:rsidRPr="00763D8B">
              <w:t>Router Model</w:t>
            </w:r>
          </w:p>
        </w:tc>
        <w:tc>
          <w:tcPr>
            <w:tcW w:w="2250" w:type="dxa"/>
          </w:tcPr>
          <w:p w14:paraId="38809D1C" w14:textId="77777777" w:rsidR="006513FB" w:rsidRPr="00763D8B" w:rsidRDefault="006513FB" w:rsidP="006F0564">
            <w:pPr>
              <w:pStyle w:val="TableHeading"/>
            </w:pPr>
            <w:r w:rsidRPr="00763D8B">
              <w:t>Ethernet Interface #1</w:t>
            </w:r>
          </w:p>
        </w:tc>
        <w:tc>
          <w:tcPr>
            <w:tcW w:w="2250" w:type="dxa"/>
          </w:tcPr>
          <w:p w14:paraId="39180F3F" w14:textId="77777777" w:rsidR="006513FB" w:rsidRPr="00763D8B" w:rsidRDefault="006513FB" w:rsidP="006F0564">
            <w:pPr>
              <w:pStyle w:val="TableHeading"/>
            </w:pPr>
            <w:r w:rsidRPr="00763D8B">
              <w:t>Ethernet Interface #2</w:t>
            </w:r>
          </w:p>
        </w:tc>
        <w:tc>
          <w:tcPr>
            <w:tcW w:w="2070" w:type="dxa"/>
          </w:tcPr>
          <w:p w14:paraId="6B0DA6B8" w14:textId="77777777" w:rsidR="006513FB" w:rsidRPr="00763D8B" w:rsidRDefault="006513FB" w:rsidP="006F0564">
            <w:pPr>
              <w:pStyle w:val="TableHeading"/>
            </w:pPr>
            <w:r w:rsidRPr="00763D8B">
              <w:t>Serial Interface #1</w:t>
            </w:r>
          </w:p>
        </w:tc>
        <w:tc>
          <w:tcPr>
            <w:tcW w:w="2160" w:type="dxa"/>
          </w:tcPr>
          <w:p w14:paraId="05C1E1F3" w14:textId="77777777" w:rsidR="006513FB" w:rsidRPr="00763D8B" w:rsidRDefault="006513FB" w:rsidP="006F0564">
            <w:pPr>
              <w:pStyle w:val="TableHeading"/>
            </w:pPr>
            <w:r w:rsidRPr="00763D8B">
              <w:t>Serial Interface #2</w:t>
            </w:r>
          </w:p>
        </w:tc>
      </w:tr>
      <w:tr w:rsidR="006513FB" w14:paraId="265FC13C" w14:textId="77777777" w:rsidTr="009453F7">
        <w:tc>
          <w:tcPr>
            <w:tcW w:w="1530" w:type="dxa"/>
          </w:tcPr>
          <w:p w14:paraId="4D77F1DB" w14:textId="77777777" w:rsidR="006513FB" w:rsidRPr="009453F7" w:rsidRDefault="006513FB" w:rsidP="009453F7">
            <w:pPr>
              <w:pStyle w:val="TableText"/>
            </w:pPr>
            <w:r w:rsidRPr="009453F7">
              <w:t>1800</w:t>
            </w:r>
          </w:p>
        </w:tc>
        <w:tc>
          <w:tcPr>
            <w:tcW w:w="2250" w:type="dxa"/>
          </w:tcPr>
          <w:p w14:paraId="0D862D50" w14:textId="77777777" w:rsidR="006513FB" w:rsidRPr="009453F7" w:rsidRDefault="006513FB" w:rsidP="009453F7">
            <w:pPr>
              <w:pStyle w:val="TableText"/>
            </w:pPr>
            <w:r w:rsidRPr="009453F7">
              <w:t>Fast Ethernet 0/0 (F0/0)</w:t>
            </w:r>
          </w:p>
        </w:tc>
        <w:tc>
          <w:tcPr>
            <w:tcW w:w="2250" w:type="dxa"/>
          </w:tcPr>
          <w:p w14:paraId="6F8505DD" w14:textId="77777777" w:rsidR="006513FB" w:rsidRPr="009453F7" w:rsidRDefault="006513FB" w:rsidP="009453F7">
            <w:pPr>
              <w:pStyle w:val="TableText"/>
            </w:pPr>
            <w:r w:rsidRPr="009453F7">
              <w:t>Fast Ethernet 0/1 (F0/1)</w:t>
            </w:r>
          </w:p>
        </w:tc>
        <w:tc>
          <w:tcPr>
            <w:tcW w:w="2070" w:type="dxa"/>
          </w:tcPr>
          <w:p w14:paraId="5D3EEB24" w14:textId="77777777" w:rsidR="006513FB" w:rsidRPr="009453F7" w:rsidRDefault="006513FB" w:rsidP="009453F7">
            <w:pPr>
              <w:pStyle w:val="TableText"/>
            </w:pPr>
            <w:r w:rsidRPr="009453F7">
              <w:t>Serial 0/0/0 (S0/0/0)</w:t>
            </w:r>
          </w:p>
        </w:tc>
        <w:tc>
          <w:tcPr>
            <w:tcW w:w="2160" w:type="dxa"/>
          </w:tcPr>
          <w:p w14:paraId="51CFA7A8" w14:textId="77777777" w:rsidR="006513FB" w:rsidRPr="009453F7" w:rsidRDefault="006513FB" w:rsidP="009453F7">
            <w:pPr>
              <w:pStyle w:val="TableText"/>
            </w:pPr>
            <w:r w:rsidRPr="009453F7">
              <w:t>Serial 0/0/1 (S0/0</w:t>
            </w:r>
            <w:r w:rsidR="00C878D9">
              <w:t>/</w:t>
            </w:r>
            <w:r w:rsidRPr="009453F7">
              <w:t>1)</w:t>
            </w:r>
          </w:p>
        </w:tc>
      </w:tr>
      <w:tr w:rsidR="006513FB" w14:paraId="466FE094" w14:textId="77777777" w:rsidTr="009453F7">
        <w:tc>
          <w:tcPr>
            <w:tcW w:w="1530" w:type="dxa"/>
          </w:tcPr>
          <w:p w14:paraId="4284CF2C" w14:textId="77777777" w:rsidR="006513FB" w:rsidRPr="009453F7" w:rsidRDefault="006513FB" w:rsidP="009453F7">
            <w:pPr>
              <w:pStyle w:val="TableText"/>
            </w:pPr>
            <w:r w:rsidRPr="009453F7">
              <w:t>1900</w:t>
            </w:r>
          </w:p>
        </w:tc>
        <w:tc>
          <w:tcPr>
            <w:tcW w:w="2250" w:type="dxa"/>
          </w:tcPr>
          <w:p w14:paraId="7C0CA38C" w14:textId="77777777" w:rsidR="006513FB" w:rsidRPr="009453F7" w:rsidRDefault="006513FB" w:rsidP="009453F7">
            <w:pPr>
              <w:pStyle w:val="TableText"/>
            </w:pPr>
            <w:r w:rsidRPr="009453F7">
              <w:t>Gigabit Ethernet 0/0 (G0/0)</w:t>
            </w:r>
          </w:p>
        </w:tc>
        <w:tc>
          <w:tcPr>
            <w:tcW w:w="2250" w:type="dxa"/>
          </w:tcPr>
          <w:p w14:paraId="0BEB2687" w14:textId="77777777" w:rsidR="006513FB" w:rsidRPr="009453F7" w:rsidRDefault="006513FB" w:rsidP="009453F7">
            <w:pPr>
              <w:pStyle w:val="TableText"/>
            </w:pPr>
            <w:r w:rsidRPr="009453F7">
              <w:t>Gigabit Ethernet 0/1 (G0/1)</w:t>
            </w:r>
          </w:p>
        </w:tc>
        <w:tc>
          <w:tcPr>
            <w:tcW w:w="2070" w:type="dxa"/>
          </w:tcPr>
          <w:p w14:paraId="5731B579" w14:textId="77777777" w:rsidR="006513FB" w:rsidRPr="009453F7" w:rsidRDefault="006513FB" w:rsidP="009453F7">
            <w:pPr>
              <w:pStyle w:val="TableText"/>
            </w:pPr>
            <w:r w:rsidRPr="009453F7">
              <w:t>Serial 0/0/0 (S0/0/0)</w:t>
            </w:r>
          </w:p>
        </w:tc>
        <w:tc>
          <w:tcPr>
            <w:tcW w:w="2160" w:type="dxa"/>
          </w:tcPr>
          <w:p w14:paraId="290BD826" w14:textId="77777777" w:rsidR="006513FB" w:rsidRPr="009453F7" w:rsidRDefault="006513FB" w:rsidP="009453F7">
            <w:pPr>
              <w:pStyle w:val="TableText"/>
            </w:pPr>
            <w:r w:rsidRPr="009453F7">
              <w:t>Serial 0/0/1 (S0/0/1)</w:t>
            </w:r>
          </w:p>
        </w:tc>
      </w:tr>
      <w:tr w:rsidR="006513FB" w14:paraId="6E860AF1" w14:textId="77777777" w:rsidTr="009453F7">
        <w:tc>
          <w:tcPr>
            <w:tcW w:w="1530" w:type="dxa"/>
          </w:tcPr>
          <w:p w14:paraId="4D075F23" w14:textId="77777777" w:rsidR="006513FB" w:rsidRPr="009453F7" w:rsidRDefault="006513FB" w:rsidP="009453F7">
            <w:pPr>
              <w:pStyle w:val="TableText"/>
            </w:pPr>
            <w:r w:rsidRPr="009453F7">
              <w:t>2801</w:t>
            </w:r>
          </w:p>
        </w:tc>
        <w:tc>
          <w:tcPr>
            <w:tcW w:w="2250" w:type="dxa"/>
          </w:tcPr>
          <w:p w14:paraId="2ED9A598" w14:textId="77777777" w:rsidR="006513FB" w:rsidRPr="009453F7" w:rsidRDefault="006513FB" w:rsidP="009453F7">
            <w:pPr>
              <w:pStyle w:val="TableText"/>
            </w:pPr>
            <w:r w:rsidRPr="009453F7">
              <w:t>Fast Ethernet 0/0 (F0/0)</w:t>
            </w:r>
          </w:p>
        </w:tc>
        <w:tc>
          <w:tcPr>
            <w:tcW w:w="2250" w:type="dxa"/>
          </w:tcPr>
          <w:p w14:paraId="6EB296ED" w14:textId="77777777" w:rsidR="006513FB" w:rsidRPr="009453F7" w:rsidRDefault="006513FB" w:rsidP="009453F7">
            <w:pPr>
              <w:pStyle w:val="TableText"/>
            </w:pPr>
            <w:r w:rsidRPr="009453F7">
              <w:t>Fast Ethernet 0/1 (F0/1)</w:t>
            </w:r>
          </w:p>
        </w:tc>
        <w:tc>
          <w:tcPr>
            <w:tcW w:w="2070" w:type="dxa"/>
          </w:tcPr>
          <w:p w14:paraId="5454F2B7" w14:textId="77777777" w:rsidR="006513FB" w:rsidRPr="009453F7" w:rsidRDefault="006513FB" w:rsidP="009453F7">
            <w:pPr>
              <w:pStyle w:val="TableText"/>
            </w:pPr>
            <w:r w:rsidRPr="009453F7">
              <w:t>Serial 0/1/0 (S0/1/0)</w:t>
            </w:r>
          </w:p>
        </w:tc>
        <w:tc>
          <w:tcPr>
            <w:tcW w:w="2160" w:type="dxa"/>
          </w:tcPr>
          <w:p w14:paraId="59F0309E" w14:textId="77777777" w:rsidR="006513FB" w:rsidRPr="009453F7" w:rsidRDefault="006513FB" w:rsidP="009453F7">
            <w:pPr>
              <w:pStyle w:val="TableText"/>
            </w:pPr>
            <w:r w:rsidRPr="009453F7">
              <w:t>Serial 0/1/1 (S0/1/1)</w:t>
            </w:r>
          </w:p>
        </w:tc>
      </w:tr>
      <w:tr w:rsidR="006513FB" w14:paraId="576CFD31" w14:textId="77777777" w:rsidTr="009453F7">
        <w:tc>
          <w:tcPr>
            <w:tcW w:w="1530" w:type="dxa"/>
          </w:tcPr>
          <w:p w14:paraId="275EAED2" w14:textId="77777777" w:rsidR="006513FB" w:rsidRPr="009453F7" w:rsidRDefault="006513FB" w:rsidP="009453F7">
            <w:pPr>
              <w:pStyle w:val="TableText"/>
            </w:pPr>
            <w:r w:rsidRPr="009453F7">
              <w:t>2811</w:t>
            </w:r>
          </w:p>
        </w:tc>
        <w:tc>
          <w:tcPr>
            <w:tcW w:w="2250" w:type="dxa"/>
          </w:tcPr>
          <w:p w14:paraId="76657E16" w14:textId="77777777" w:rsidR="006513FB" w:rsidRPr="009453F7" w:rsidRDefault="006513FB" w:rsidP="009453F7">
            <w:pPr>
              <w:pStyle w:val="TableText"/>
            </w:pPr>
            <w:r w:rsidRPr="009453F7">
              <w:t>Fast Ethernet 0/0 (F0/0)</w:t>
            </w:r>
          </w:p>
        </w:tc>
        <w:tc>
          <w:tcPr>
            <w:tcW w:w="2250" w:type="dxa"/>
          </w:tcPr>
          <w:p w14:paraId="2EA2FCFE" w14:textId="77777777" w:rsidR="006513FB" w:rsidRPr="009453F7" w:rsidRDefault="006513FB" w:rsidP="009453F7">
            <w:pPr>
              <w:pStyle w:val="TableText"/>
            </w:pPr>
            <w:r w:rsidRPr="009453F7">
              <w:t>Fast Ethernet 0/1 (F0/1)</w:t>
            </w:r>
          </w:p>
        </w:tc>
        <w:tc>
          <w:tcPr>
            <w:tcW w:w="2070" w:type="dxa"/>
          </w:tcPr>
          <w:p w14:paraId="3DD05E70" w14:textId="77777777" w:rsidR="006513FB" w:rsidRPr="009453F7" w:rsidRDefault="006513FB" w:rsidP="009453F7">
            <w:pPr>
              <w:pStyle w:val="TableText"/>
            </w:pPr>
            <w:r w:rsidRPr="009453F7">
              <w:t>Serial 0/0/0 (S0/0/0)</w:t>
            </w:r>
          </w:p>
        </w:tc>
        <w:tc>
          <w:tcPr>
            <w:tcW w:w="2160" w:type="dxa"/>
          </w:tcPr>
          <w:p w14:paraId="7DC3B112" w14:textId="77777777" w:rsidR="006513FB" w:rsidRPr="009453F7" w:rsidRDefault="006513FB" w:rsidP="009453F7">
            <w:pPr>
              <w:pStyle w:val="TableText"/>
            </w:pPr>
            <w:r w:rsidRPr="009453F7">
              <w:t>Serial 0/0/1 (S0/0/1)</w:t>
            </w:r>
          </w:p>
        </w:tc>
      </w:tr>
      <w:tr w:rsidR="006513FB" w14:paraId="7A9D1F74" w14:textId="77777777" w:rsidTr="009453F7">
        <w:tc>
          <w:tcPr>
            <w:tcW w:w="1530" w:type="dxa"/>
          </w:tcPr>
          <w:p w14:paraId="0B3A322C" w14:textId="77777777" w:rsidR="006513FB" w:rsidRPr="009453F7" w:rsidRDefault="006513FB" w:rsidP="009453F7">
            <w:pPr>
              <w:pStyle w:val="TableText"/>
            </w:pPr>
            <w:r w:rsidRPr="009453F7">
              <w:t>2900</w:t>
            </w:r>
          </w:p>
        </w:tc>
        <w:tc>
          <w:tcPr>
            <w:tcW w:w="2250" w:type="dxa"/>
          </w:tcPr>
          <w:p w14:paraId="52A36EA4" w14:textId="77777777" w:rsidR="006513FB" w:rsidRPr="009453F7" w:rsidRDefault="006513FB" w:rsidP="009453F7">
            <w:pPr>
              <w:pStyle w:val="TableText"/>
            </w:pPr>
            <w:r w:rsidRPr="009453F7">
              <w:t>Gigabit Ethernet 0/0 (G0/0)</w:t>
            </w:r>
          </w:p>
        </w:tc>
        <w:tc>
          <w:tcPr>
            <w:tcW w:w="2250" w:type="dxa"/>
          </w:tcPr>
          <w:p w14:paraId="62D86D4E" w14:textId="77777777" w:rsidR="006513FB" w:rsidRPr="009453F7" w:rsidRDefault="006513FB" w:rsidP="009453F7">
            <w:pPr>
              <w:pStyle w:val="TableText"/>
            </w:pPr>
            <w:r w:rsidRPr="009453F7">
              <w:t>Gigabit Ethernet 0/1 (G0/1)</w:t>
            </w:r>
          </w:p>
        </w:tc>
        <w:tc>
          <w:tcPr>
            <w:tcW w:w="2070" w:type="dxa"/>
          </w:tcPr>
          <w:p w14:paraId="23E64079" w14:textId="77777777" w:rsidR="006513FB" w:rsidRPr="009453F7" w:rsidRDefault="006513FB" w:rsidP="009453F7">
            <w:pPr>
              <w:pStyle w:val="TableText"/>
            </w:pPr>
            <w:r w:rsidRPr="009453F7">
              <w:t>Serial 0/0/0 (S0/0/0)</w:t>
            </w:r>
          </w:p>
        </w:tc>
        <w:tc>
          <w:tcPr>
            <w:tcW w:w="2160" w:type="dxa"/>
          </w:tcPr>
          <w:p w14:paraId="53443474" w14:textId="77777777" w:rsidR="006513FB" w:rsidRPr="009453F7" w:rsidRDefault="006513FB" w:rsidP="009453F7">
            <w:pPr>
              <w:pStyle w:val="TableText"/>
            </w:pPr>
            <w:r w:rsidRPr="009453F7">
              <w:t>Serial 0/0/1 (S0/0/1)</w:t>
            </w:r>
          </w:p>
        </w:tc>
      </w:tr>
      <w:tr w:rsidR="00C665A2" w14:paraId="1CE9FE40" w14:textId="77777777" w:rsidTr="009453F7">
        <w:tc>
          <w:tcPr>
            <w:tcW w:w="1530" w:type="dxa"/>
          </w:tcPr>
          <w:p w14:paraId="78CC92C2" w14:textId="77777777" w:rsidR="00C665A2" w:rsidRPr="009453F7" w:rsidRDefault="00C665A2" w:rsidP="009453F7">
            <w:pPr>
              <w:pStyle w:val="TableText"/>
            </w:pPr>
            <w:r>
              <w:t>4221</w:t>
            </w:r>
          </w:p>
        </w:tc>
        <w:tc>
          <w:tcPr>
            <w:tcW w:w="2250" w:type="dxa"/>
          </w:tcPr>
          <w:p w14:paraId="5B2712C9" w14:textId="77777777" w:rsidR="00C665A2" w:rsidRPr="009453F7" w:rsidRDefault="00C665A2" w:rsidP="009453F7">
            <w:pPr>
              <w:pStyle w:val="TableText"/>
            </w:pPr>
            <w:r w:rsidRPr="009453F7">
              <w:t>Gigabit Ethernet 0/0</w:t>
            </w:r>
            <w:r>
              <w:t>/0</w:t>
            </w:r>
            <w:r w:rsidRPr="009453F7">
              <w:t xml:space="preserve"> (G0/0</w:t>
            </w:r>
            <w:r>
              <w:t>/0</w:t>
            </w:r>
            <w:r w:rsidRPr="009453F7">
              <w:t>)</w:t>
            </w:r>
          </w:p>
        </w:tc>
        <w:tc>
          <w:tcPr>
            <w:tcW w:w="2250" w:type="dxa"/>
          </w:tcPr>
          <w:p w14:paraId="0508A208" w14:textId="77777777" w:rsidR="00C665A2" w:rsidRPr="009453F7" w:rsidRDefault="00C665A2" w:rsidP="009453F7">
            <w:pPr>
              <w:pStyle w:val="TableText"/>
            </w:pPr>
            <w:r w:rsidRPr="009453F7">
              <w:t>Gigabit Ethernet 0/0</w:t>
            </w:r>
            <w:r>
              <w:t>/1</w:t>
            </w:r>
            <w:r w:rsidRPr="009453F7">
              <w:t xml:space="preserve"> (G0/0</w:t>
            </w:r>
            <w:r>
              <w:t>/1</w:t>
            </w:r>
            <w:r w:rsidRPr="009453F7">
              <w:t>)</w:t>
            </w:r>
          </w:p>
        </w:tc>
        <w:tc>
          <w:tcPr>
            <w:tcW w:w="2070" w:type="dxa"/>
          </w:tcPr>
          <w:p w14:paraId="373CCDCC" w14:textId="77777777" w:rsidR="00C665A2" w:rsidRPr="009453F7" w:rsidRDefault="00C665A2" w:rsidP="009453F7">
            <w:pPr>
              <w:pStyle w:val="TableText"/>
            </w:pPr>
            <w:r>
              <w:t>Serial 0/1/0 (S0/1</w:t>
            </w:r>
            <w:r w:rsidRPr="009453F7">
              <w:t>/0)</w:t>
            </w:r>
          </w:p>
        </w:tc>
        <w:tc>
          <w:tcPr>
            <w:tcW w:w="2160" w:type="dxa"/>
          </w:tcPr>
          <w:p w14:paraId="32AFCA20" w14:textId="77777777" w:rsidR="00C665A2" w:rsidRPr="009453F7" w:rsidRDefault="00C665A2" w:rsidP="00C665A2">
            <w:pPr>
              <w:pStyle w:val="TableText"/>
            </w:pPr>
            <w:r>
              <w:t>Serial 0/1/1</w:t>
            </w:r>
            <w:r w:rsidRPr="009453F7">
              <w:t xml:space="preserve"> (S0/</w:t>
            </w:r>
            <w:r>
              <w:t>1/1</w:t>
            </w:r>
            <w:r w:rsidRPr="009453F7">
              <w:t>)</w:t>
            </w:r>
          </w:p>
        </w:tc>
      </w:tr>
      <w:tr w:rsidR="00C665A2" w14:paraId="36991FDF" w14:textId="77777777" w:rsidTr="009453F7">
        <w:tc>
          <w:tcPr>
            <w:tcW w:w="1530" w:type="dxa"/>
          </w:tcPr>
          <w:p w14:paraId="57CBA1CF" w14:textId="77777777" w:rsidR="00C665A2" w:rsidRDefault="00C665A2" w:rsidP="00C665A2">
            <w:pPr>
              <w:pStyle w:val="TableText"/>
            </w:pPr>
            <w:r>
              <w:t>4300</w:t>
            </w:r>
          </w:p>
        </w:tc>
        <w:tc>
          <w:tcPr>
            <w:tcW w:w="2250" w:type="dxa"/>
          </w:tcPr>
          <w:p w14:paraId="3A0B63C2" w14:textId="77777777" w:rsidR="00C665A2" w:rsidRPr="009453F7" w:rsidRDefault="00C665A2" w:rsidP="00C665A2">
            <w:pPr>
              <w:pStyle w:val="TableText"/>
            </w:pPr>
            <w:r w:rsidRPr="009453F7">
              <w:t>Gigabit Ethernet 0/0</w:t>
            </w:r>
            <w:r>
              <w:t>/0</w:t>
            </w:r>
            <w:r w:rsidRPr="009453F7">
              <w:t xml:space="preserve"> (G0/0</w:t>
            </w:r>
            <w:r>
              <w:t>/0</w:t>
            </w:r>
            <w:r w:rsidRPr="009453F7">
              <w:t>)</w:t>
            </w:r>
          </w:p>
        </w:tc>
        <w:tc>
          <w:tcPr>
            <w:tcW w:w="2250" w:type="dxa"/>
          </w:tcPr>
          <w:p w14:paraId="61FECFFB" w14:textId="77777777" w:rsidR="00C665A2" w:rsidRPr="009453F7" w:rsidRDefault="00C665A2" w:rsidP="00C665A2">
            <w:pPr>
              <w:pStyle w:val="TableText"/>
            </w:pPr>
            <w:r w:rsidRPr="009453F7">
              <w:t>Gigabit Ethernet 0/0</w:t>
            </w:r>
            <w:r>
              <w:t>/1</w:t>
            </w:r>
            <w:r w:rsidRPr="009453F7">
              <w:t xml:space="preserve"> (G0/0</w:t>
            </w:r>
            <w:r>
              <w:t>/1</w:t>
            </w:r>
            <w:r w:rsidRPr="009453F7">
              <w:t>)</w:t>
            </w:r>
          </w:p>
        </w:tc>
        <w:tc>
          <w:tcPr>
            <w:tcW w:w="2070" w:type="dxa"/>
          </w:tcPr>
          <w:p w14:paraId="077DCD78" w14:textId="77777777" w:rsidR="00C665A2" w:rsidRDefault="00C665A2" w:rsidP="00C665A2">
            <w:pPr>
              <w:pStyle w:val="TableText"/>
            </w:pPr>
            <w:r>
              <w:t>Serial 0/1/0 (S0/1</w:t>
            </w:r>
            <w:r w:rsidRPr="009453F7">
              <w:t>/0)</w:t>
            </w:r>
          </w:p>
        </w:tc>
        <w:tc>
          <w:tcPr>
            <w:tcW w:w="2160" w:type="dxa"/>
          </w:tcPr>
          <w:p w14:paraId="00401CAF" w14:textId="77777777" w:rsidR="00C665A2" w:rsidRDefault="00C665A2" w:rsidP="00C665A2">
            <w:pPr>
              <w:pStyle w:val="TableText"/>
            </w:pPr>
            <w:r>
              <w:t>Serial 0/1/1</w:t>
            </w:r>
            <w:r w:rsidRPr="009453F7">
              <w:t xml:space="preserve"> (S0/</w:t>
            </w:r>
            <w:r>
              <w:t>1/1</w:t>
            </w:r>
            <w:r w:rsidRPr="009453F7">
              <w:t>)</w:t>
            </w:r>
          </w:p>
        </w:tc>
      </w:tr>
    </w:tbl>
    <w:p w14:paraId="2B686DA1" w14:textId="77777777" w:rsidR="00603503" w:rsidRDefault="00603503" w:rsidP="0060350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0428384" w14:textId="77777777" w:rsidR="00F61BE6" w:rsidRPr="00603503" w:rsidRDefault="00F61BE6" w:rsidP="004B0AB9">
      <w:pPr>
        <w:pStyle w:val="ConfigWindow"/>
      </w:pPr>
      <w:r>
        <w:t>End of document</w:t>
      </w:r>
      <w:bookmarkEnd w:id="0"/>
      <w:bookmarkEnd w:id="1"/>
    </w:p>
    <w:sectPr w:rsidR="00F61BE6"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0744" w14:textId="77777777" w:rsidR="00655838" w:rsidRDefault="00655838" w:rsidP="00710659">
      <w:pPr>
        <w:spacing w:after="0" w:line="240" w:lineRule="auto"/>
      </w:pPr>
      <w:r>
        <w:separator/>
      </w:r>
    </w:p>
    <w:p w14:paraId="78B7A01B" w14:textId="77777777" w:rsidR="00655838" w:rsidRDefault="00655838"/>
  </w:endnote>
  <w:endnote w:type="continuationSeparator" w:id="0">
    <w:p w14:paraId="2DDDE8AC" w14:textId="77777777" w:rsidR="00655838" w:rsidRDefault="00655838" w:rsidP="00710659">
      <w:pPr>
        <w:spacing w:after="0" w:line="240" w:lineRule="auto"/>
      </w:pPr>
      <w:r>
        <w:continuationSeparator/>
      </w:r>
    </w:p>
    <w:p w14:paraId="3533CBC7" w14:textId="77777777" w:rsidR="00655838" w:rsidRDefault="00655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E6663" w14:textId="66055C9E" w:rsidR="00A75C9B" w:rsidRPr="00882B63" w:rsidRDefault="00A75C9B"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F03B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DE6" w14:textId="3E38BB1D" w:rsidR="00A75C9B" w:rsidRPr="00882B63" w:rsidRDefault="00A75C9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5F03B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35D6" w14:textId="77777777" w:rsidR="00655838" w:rsidRDefault="00655838" w:rsidP="00710659">
      <w:pPr>
        <w:spacing w:after="0" w:line="240" w:lineRule="auto"/>
      </w:pPr>
      <w:r>
        <w:separator/>
      </w:r>
    </w:p>
    <w:p w14:paraId="0E152385" w14:textId="77777777" w:rsidR="00655838" w:rsidRDefault="00655838"/>
  </w:footnote>
  <w:footnote w:type="continuationSeparator" w:id="0">
    <w:p w14:paraId="13418218" w14:textId="77777777" w:rsidR="00655838" w:rsidRDefault="00655838" w:rsidP="00710659">
      <w:pPr>
        <w:spacing w:after="0" w:line="240" w:lineRule="auto"/>
      </w:pPr>
      <w:r>
        <w:continuationSeparator/>
      </w:r>
    </w:p>
    <w:p w14:paraId="532899FA" w14:textId="77777777" w:rsidR="00655838" w:rsidRDefault="00655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F3458C19ED4972BA24B210272FCB23"/>
      </w:placeholder>
      <w:dataBinding w:prefixMappings="xmlns:ns0='http://purl.org/dc/elements/1.1/' xmlns:ns1='http://schemas.openxmlformats.org/package/2006/metadata/core-properties' " w:xpath="/ns1:coreProperties[1]/ns0:title[1]" w:storeItemID="{6C3C8BC8-F283-45AE-878A-BAB7291924A1}"/>
      <w:text/>
    </w:sdtPr>
    <w:sdtContent>
      <w:p w14:paraId="2274597A" w14:textId="77777777" w:rsidR="00A75C9B" w:rsidRDefault="00A75C9B" w:rsidP="008402F2">
        <w:pPr>
          <w:pStyle w:val="PageHead"/>
        </w:pPr>
        <w:r>
          <w:t>Lab - Configure Route Redistribution Within the Same Interior Gateway Protocol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26C1" w14:textId="77777777" w:rsidR="00A75C9B" w:rsidRDefault="00A75C9B" w:rsidP="006C3FCF">
    <w:pPr>
      <w:ind w:left="-288"/>
    </w:pPr>
    <w:r>
      <w:rPr>
        <w:noProof/>
      </w:rPr>
      <w:drawing>
        <wp:inline distT="0" distB="0" distL="0" distR="0" wp14:anchorId="478E9F21" wp14:editId="457B86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459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4"/>
  </w:num>
  <w:num w:numId="13">
    <w:abstractNumId w:val="2"/>
  </w:num>
  <w:num w:numId="14">
    <w:abstractNumId w:val="4"/>
  </w:num>
  <w:num w:numId="15">
    <w:abstractNumId w:val="4"/>
  </w:num>
  <w:num w:numId="16">
    <w:abstractNumId w:val="4"/>
  </w:num>
  <w:num w:numId="17">
    <w:abstractNumId w:val="4"/>
  </w:num>
  <w:num w:numId="1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14"/>
    <w:rsid w:val="00001BDF"/>
    <w:rsid w:val="0000380F"/>
    <w:rsid w:val="00004175"/>
    <w:rsid w:val="000059C9"/>
    <w:rsid w:val="00012C22"/>
    <w:rsid w:val="000160F7"/>
    <w:rsid w:val="00016D5B"/>
    <w:rsid w:val="00016F30"/>
    <w:rsid w:val="0002047C"/>
    <w:rsid w:val="00021B9A"/>
    <w:rsid w:val="000242D6"/>
    <w:rsid w:val="00024EE5"/>
    <w:rsid w:val="00027022"/>
    <w:rsid w:val="000319D7"/>
    <w:rsid w:val="00041AF6"/>
    <w:rsid w:val="00044E62"/>
    <w:rsid w:val="00050BA4"/>
    <w:rsid w:val="0005141D"/>
    <w:rsid w:val="00051738"/>
    <w:rsid w:val="0005242B"/>
    <w:rsid w:val="00052548"/>
    <w:rsid w:val="000548C4"/>
    <w:rsid w:val="000571E0"/>
    <w:rsid w:val="00060696"/>
    <w:rsid w:val="0006248A"/>
    <w:rsid w:val="00062D89"/>
    <w:rsid w:val="0006334E"/>
    <w:rsid w:val="00063DD8"/>
    <w:rsid w:val="00064287"/>
    <w:rsid w:val="00067A67"/>
    <w:rsid w:val="00070C16"/>
    <w:rsid w:val="00072DA8"/>
    <w:rsid w:val="00075EA9"/>
    <w:rsid w:val="000769CF"/>
    <w:rsid w:val="00080AD8"/>
    <w:rsid w:val="000815D8"/>
    <w:rsid w:val="00084C99"/>
    <w:rsid w:val="00085CC6"/>
    <w:rsid w:val="00090C07"/>
    <w:rsid w:val="0009147A"/>
    <w:rsid w:val="00091E8D"/>
    <w:rsid w:val="0009378D"/>
    <w:rsid w:val="00093C98"/>
    <w:rsid w:val="00097163"/>
    <w:rsid w:val="000A22C8"/>
    <w:rsid w:val="000B2344"/>
    <w:rsid w:val="000B7DE5"/>
    <w:rsid w:val="000C2118"/>
    <w:rsid w:val="000C333E"/>
    <w:rsid w:val="000C3CEA"/>
    <w:rsid w:val="000C5EF2"/>
    <w:rsid w:val="000C6425"/>
    <w:rsid w:val="000C6E6E"/>
    <w:rsid w:val="000C7B7D"/>
    <w:rsid w:val="000D55B4"/>
    <w:rsid w:val="000E0ADC"/>
    <w:rsid w:val="000E5663"/>
    <w:rsid w:val="000E65F0"/>
    <w:rsid w:val="000F072C"/>
    <w:rsid w:val="000F2074"/>
    <w:rsid w:val="000F31D7"/>
    <w:rsid w:val="000F6743"/>
    <w:rsid w:val="001006C2"/>
    <w:rsid w:val="0010151C"/>
    <w:rsid w:val="00101BE8"/>
    <w:rsid w:val="00102168"/>
    <w:rsid w:val="00102CD1"/>
    <w:rsid w:val="00103401"/>
    <w:rsid w:val="00103A44"/>
    <w:rsid w:val="00103D36"/>
    <w:rsid w:val="0010436E"/>
    <w:rsid w:val="00107B2B"/>
    <w:rsid w:val="00112AC5"/>
    <w:rsid w:val="001133DD"/>
    <w:rsid w:val="00117E33"/>
    <w:rsid w:val="00120CBE"/>
    <w:rsid w:val="00121BAE"/>
    <w:rsid w:val="00125806"/>
    <w:rsid w:val="001261C4"/>
    <w:rsid w:val="00130A20"/>
    <w:rsid w:val="001314FB"/>
    <w:rsid w:val="00132BF6"/>
    <w:rsid w:val="001366EC"/>
    <w:rsid w:val="00136EF4"/>
    <w:rsid w:val="0014219C"/>
    <w:rsid w:val="001425ED"/>
    <w:rsid w:val="00143450"/>
    <w:rsid w:val="00144997"/>
    <w:rsid w:val="001523C0"/>
    <w:rsid w:val="001535FE"/>
    <w:rsid w:val="00154E3A"/>
    <w:rsid w:val="00155352"/>
    <w:rsid w:val="00156988"/>
    <w:rsid w:val="00157902"/>
    <w:rsid w:val="001608F0"/>
    <w:rsid w:val="00162105"/>
    <w:rsid w:val="00162EEA"/>
    <w:rsid w:val="00163164"/>
    <w:rsid w:val="00166253"/>
    <w:rsid w:val="001704B7"/>
    <w:rsid w:val="001708A6"/>
    <w:rsid w:val="001710C0"/>
    <w:rsid w:val="00172AFB"/>
    <w:rsid w:val="0017388D"/>
    <w:rsid w:val="001772B8"/>
    <w:rsid w:val="00180FBF"/>
    <w:rsid w:val="001813C3"/>
    <w:rsid w:val="001825AE"/>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48D"/>
    <w:rsid w:val="001B5E3F"/>
    <w:rsid w:val="001B67D8"/>
    <w:rsid w:val="001B699A"/>
    <w:rsid w:val="001B6F95"/>
    <w:rsid w:val="001C05A1"/>
    <w:rsid w:val="001C1D9E"/>
    <w:rsid w:val="001C5998"/>
    <w:rsid w:val="001C7C3B"/>
    <w:rsid w:val="001D5B6F"/>
    <w:rsid w:val="001E0AB8"/>
    <w:rsid w:val="001E2E2B"/>
    <w:rsid w:val="001E38E0"/>
    <w:rsid w:val="001E4E72"/>
    <w:rsid w:val="001E6194"/>
    <w:rsid w:val="001E62B3"/>
    <w:rsid w:val="001E6424"/>
    <w:rsid w:val="001F0171"/>
    <w:rsid w:val="001F0D77"/>
    <w:rsid w:val="001F643A"/>
    <w:rsid w:val="001F7DD8"/>
    <w:rsid w:val="00201928"/>
    <w:rsid w:val="00203E26"/>
    <w:rsid w:val="0020449C"/>
    <w:rsid w:val="002113B8"/>
    <w:rsid w:val="00211A7C"/>
    <w:rsid w:val="00211EA6"/>
    <w:rsid w:val="00215665"/>
    <w:rsid w:val="002163BB"/>
    <w:rsid w:val="0021792C"/>
    <w:rsid w:val="00220909"/>
    <w:rsid w:val="002240AB"/>
    <w:rsid w:val="00225E37"/>
    <w:rsid w:val="00231DCA"/>
    <w:rsid w:val="00235792"/>
    <w:rsid w:val="002420D0"/>
    <w:rsid w:val="00242E3A"/>
    <w:rsid w:val="00246492"/>
    <w:rsid w:val="002506CF"/>
    <w:rsid w:val="0025107F"/>
    <w:rsid w:val="00260753"/>
    <w:rsid w:val="00260CD4"/>
    <w:rsid w:val="002639D8"/>
    <w:rsid w:val="00265F77"/>
    <w:rsid w:val="00266C83"/>
    <w:rsid w:val="00270FCC"/>
    <w:rsid w:val="00274F5C"/>
    <w:rsid w:val="002768DC"/>
    <w:rsid w:val="002864FA"/>
    <w:rsid w:val="00294C8F"/>
    <w:rsid w:val="002A0B2E"/>
    <w:rsid w:val="002A0DC1"/>
    <w:rsid w:val="002A6C56"/>
    <w:rsid w:val="002C04C4"/>
    <w:rsid w:val="002C07AD"/>
    <w:rsid w:val="002C090C"/>
    <w:rsid w:val="002C1243"/>
    <w:rsid w:val="002C1815"/>
    <w:rsid w:val="002C475E"/>
    <w:rsid w:val="002C6AD6"/>
    <w:rsid w:val="002D6C2A"/>
    <w:rsid w:val="002D7A86"/>
    <w:rsid w:val="002D7D65"/>
    <w:rsid w:val="002E2BA7"/>
    <w:rsid w:val="002E7A3A"/>
    <w:rsid w:val="002F33E4"/>
    <w:rsid w:val="002F45FF"/>
    <w:rsid w:val="002F66D3"/>
    <w:rsid w:val="002F6D17"/>
    <w:rsid w:val="00302887"/>
    <w:rsid w:val="003056EB"/>
    <w:rsid w:val="00305FF6"/>
    <w:rsid w:val="003071FF"/>
    <w:rsid w:val="00310652"/>
    <w:rsid w:val="00311065"/>
    <w:rsid w:val="0031371D"/>
    <w:rsid w:val="0031789F"/>
    <w:rsid w:val="00320788"/>
    <w:rsid w:val="003233A3"/>
    <w:rsid w:val="00327DD8"/>
    <w:rsid w:val="003324BF"/>
    <w:rsid w:val="00334C33"/>
    <w:rsid w:val="0034218C"/>
    <w:rsid w:val="0034455D"/>
    <w:rsid w:val="0034604B"/>
    <w:rsid w:val="00346D17"/>
    <w:rsid w:val="00347972"/>
    <w:rsid w:val="0035469B"/>
    <w:rsid w:val="003559CC"/>
    <w:rsid w:val="00355D4B"/>
    <w:rsid w:val="00355EAF"/>
    <w:rsid w:val="003569D7"/>
    <w:rsid w:val="003571DF"/>
    <w:rsid w:val="003608AC"/>
    <w:rsid w:val="00363A23"/>
    <w:rsid w:val="0036440C"/>
    <w:rsid w:val="0036465A"/>
    <w:rsid w:val="00371FE6"/>
    <w:rsid w:val="003831FB"/>
    <w:rsid w:val="00390C38"/>
    <w:rsid w:val="00392748"/>
    <w:rsid w:val="00392C65"/>
    <w:rsid w:val="00392ED5"/>
    <w:rsid w:val="003A19DC"/>
    <w:rsid w:val="003A1B45"/>
    <w:rsid w:val="003A206C"/>
    <w:rsid w:val="003A220C"/>
    <w:rsid w:val="003A4853"/>
    <w:rsid w:val="003B256A"/>
    <w:rsid w:val="003B46FC"/>
    <w:rsid w:val="003B5767"/>
    <w:rsid w:val="003B7605"/>
    <w:rsid w:val="003C08AA"/>
    <w:rsid w:val="003C2A7B"/>
    <w:rsid w:val="003C49EF"/>
    <w:rsid w:val="003C6BCA"/>
    <w:rsid w:val="003C6C2C"/>
    <w:rsid w:val="003C7902"/>
    <w:rsid w:val="003D0BFF"/>
    <w:rsid w:val="003D6EF1"/>
    <w:rsid w:val="003E0DF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20F"/>
    <w:rsid w:val="00431654"/>
    <w:rsid w:val="00434926"/>
    <w:rsid w:val="00434FD3"/>
    <w:rsid w:val="00443ACE"/>
    <w:rsid w:val="00444217"/>
    <w:rsid w:val="0044780B"/>
    <w:rsid w:val="004478F4"/>
    <w:rsid w:val="00450F7A"/>
    <w:rsid w:val="00452C6D"/>
    <w:rsid w:val="00455E0B"/>
    <w:rsid w:val="0045724D"/>
    <w:rsid w:val="00457934"/>
    <w:rsid w:val="00462B9F"/>
    <w:rsid w:val="00463666"/>
    <w:rsid w:val="004659EE"/>
    <w:rsid w:val="00465E6B"/>
    <w:rsid w:val="00473E34"/>
    <w:rsid w:val="00475440"/>
    <w:rsid w:val="00476BA9"/>
    <w:rsid w:val="00481650"/>
    <w:rsid w:val="00490807"/>
    <w:rsid w:val="004936C2"/>
    <w:rsid w:val="0049379C"/>
    <w:rsid w:val="004A1CA0"/>
    <w:rsid w:val="004A22E9"/>
    <w:rsid w:val="004A4ACD"/>
    <w:rsid w:val="004A506C"/>
    <w:rsid w:val="004A5BC5"/>
    <w:rsid w:val="004B023D"/>
    <w:rsid w:val="004B0AB9"/>
    <w:rsid w:val="004C0909"/>
    <w:rsid w:val="004C3F97"/>
    <w:rsid w:val="004D01F2"/>
    <w:rsid w:val="004D2CED"/>
    <w:rsid w:val="004D3339"/>
    <w:rsid w:val="004D353F"/>
    <w:rsid w:val="004D36D7"/>
    <w:rsid w:val="004D682B"/>
    <w:rsid w:val="004E6152"/>
    <w:rsid w:val="004F0542"/>
    <w:rsid w:val="004F344A"/>
    <w:rsid w:val="004F4EC3"/>
    <w:rsid w:val="00504ED4"/>
    <w:rsid w:val="00510639"/>
    <w:rsid w:val="00511791"/>
    <w:rsid w:val="005139BE"/>
    <w:rsid w:val="00516142"/>
    <w:rsid w:val="0051681C"/>
    <w:rsid w:val="00520027"/>
    <w:rsid w:val="0052093C"/>
    <w:rsid w:val="005217C2"/>
    <w:rsid w:val="00521B31"/>
    <w:rsid w:val="00522469"/>
    <w:rsid w:val="0052400A"/>
    <w:rsid w:val="00536277"/>
    <w:rsid w:val="00536F43"/>
    <w:rsid w:val="00542616"/>
    <w:rsid w:val="005468C1"/>
    <w:rsid w:val="005510BA"/>
    <w:rsid w:val="00551B44"/>
    <w:rsid w:val="005538C8"/>
    <w:rsid w:val="00554B4E"/>
    <w:rsid w:val="00556C02"/>
    <w:rsid w:val="00560C96"/>
    <w:rsid w:val="00561BB2"/>
    <w:rsid w:val="00563249"/>
    <w:rsid w:val="00570A65"/>
    <w:rsid w:val="00571757"/>
    <w:rsid w:val="00571BAB"/>
    <w:rsid w:val="005762B1"/>
    <w:rsid w:val="00580456"/>
    <w:rsid w:val="00580E73"/>
    <w:rsid w:val="0058110B"/>
    <w:rsid w:val="00592329"/>
    <w:rsid w:val="00593386"/>
    <w:rsid w:val="00596998"/>
    <w:rsid w:val="0059790F"/>
    <w:rsid w:val="005A05E8"/>
    <w:rsid w:val="005A6E62"/>
    <w:rsid w:val="005A7F24"/>
    <w:rsid w:val="005B2FB3"/>
    <w:rsid w:val="005C6DE5"/>
    <w:rsid w:val="005D2B29"/>
    <w:rsid w:val="005D354A"/>
    <w:rsid w:val="005D3E53"/>
    <w:rsid w:val="005D506C"/>
    <w:rsid w:val="005E3235"/>
    <w:rsid w:val="005E4176"/>
    <w:rsid w:val="005E4876"/>
    <w:rsid w:val="005E606D"/>
    <w:rsid w:val="005E65B5"/>
    <w:rsid w:val="005F0301"/>
    <w:rsid w:val="005F03B7"/>
    <w:rsid w:val="005F3AE9"/>
    <w:rsid w:val="005F4BDB"/>
    <w:rsid w:val="00600776"/>
    <w:rsid w:val="006007BB"/>
    <w:rsid w:val="006013B5"/>
    <w:rsid w:val="00601DC0"/>
    <w:rsid w:val="006034CB"/>
    <w:rsid w:val="00603503"/>
    <w:rsid w:val="00603C52"/>
    <w:rsid w:val="00603FF2"/>
    <w:rsid w:val="0060462B"/>
    <w:rsid w:val="00606443"/>
    <w:rsid w:val="006131CE"/>
    <w:rsid w:val="0061336B"/>
    <w:rsid w:val="00617809"/>
    <w:rsid w:val="00617D6E"/>
    <w:rsid w:val="00620ED5"/>
    <w:rsid w:val="00622D61"/>
    <w:rsid w:val="00624198"/>
    <w:rsid w:val="006312E3"/>
    <w:rsid w:val="00636C28"/>
    <w:rsid w:val="00641301"/>
    <w:rsid w:val="006428E5"/>
    <w:rsid w:val="00644958"/>
    <w:rsid w:val="00645F53"/>
    <w:rsid w:val="006513FB"/>
    <w:rsid w:val="0065461B"/>
    <w:rsid w:val="00655838"/>
    <w:rsid w:val="00656EEF"/>
    <w:rsid w:val="006576AF"/>
    <w:rsid w:val="0066274B"/>
    <w:rsid w:val="006710BA"/>
    <w:rsid w:val="00672919"/>
    <w:rsid w:val="00677544"/>
    <w:rsid w:val="00681687"/>
    <w:rsid w:val="00682125"/>
    <w:rsid w:val="00682912"/>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6EE"/>
    <w:rsid w:val="006C6832"/>
    <w:rsid w:val="006D1370"/>
    <w:rsid w:val="006D2C28"/>
    <w:rsid w:val="006D3FC1"/>
    <w:rsid w:val="006D66B9"/>
    <w:rsid w:val="006D7590"/>
    <w:rsid w:val="006D7AFA"/>
    <w:rsid w:val="006E30C2"/>
    <w:rsid w:val="006E372B"/>
    <w:rsid w:val="006E5FE9"/>
    <w:rsid w:val="006E6581"/>
    <w:rsid w:val="006E71DF"/>
    <w:rsid w:val="006F0564"/>
    <w:rsid w:val="006F1616"/>
    <w:rsid w:val="006F1CC4"/>
    <w:rsid w:val="006F2A86"/>
    <w:rsid w:val="006F3163"/>
    <w:rsid w:val="00705FEC"/>
    <w:rsid w:val="00707520"/>
    <w:rsid w:val="00710659"/>
    <w:rsid w:val="0071147A"/>
    <w:rsid w:val="0071185D"/>
    <w:rsid w:val="0071793A"/>
    <w:rsid w:val="007219A2"/>
    <w:rsid w:val="00721E01"/>
    <w:rsid w:val="007222AD"/>
    <w:rsid w:val="007267CF"/>
    <w:rsid w:val="00731F3F"/>
    <w:rsid w:val="00733BAB"/>
    <w:rsid w:val="0073604C"/>
    <w:rsid w:val="00736E82"/>
    <w:rsid w:val="007436BF"/>
    <w:rsid w:val="007443E9"/>
    <w:rsid w:val="00745DCE"/>
    <w:rsid w:val="00752E0D"/>
    <w:rsid w:val="00753D89"/>
    <w:rsid w:val="00753DDA"/>
    <w:rsid w:val="00754A6E"/>
    <w:rsid w:val="007550F9"/>
    <w:rsid w:val="007553D8"/>
    <w:rsid w:val="00755C9B"/>
    <w:rsid w:val="00760FE4"/>
    <w:rsid w:val="00762E49"/>
    <w:rsid w:val="007636C2"/>
    <w:rsid w:val="00763D8B"/>
    <w:rsid w:val="007657F6"/>
    <w:rsid w:val="00765E47"/>
    <w:rsid w:val="0077125A"/>
    <w:rsid w:val="00780D4F"/>
    <w:rsid w:val="0078405B"/>
    <w:rsid w:val="00786F58"/>
    <w:rsid w:val="00787363"/>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6504"/>
    <w:rsid w:val="007E3264"/>
    <w:rsid w:val="007E3FEA"/>
    <w:rsid w:val="007E634A"/>
    <w:rsid w:val="007E6402"/>
    <w:rsid w:val="007F0A0B"/>
    <w:rsid w:val="007F3A60"/>
    <w:rsid w:val="007F3D0B"/>
    <w:rsid w:val="007F512F"/>
    <w:rsid w:val="007F7C94"/>
    <w:rsid w:val="00802FFA"/>
    <w:rsid w:val="00810E4B"/>
    <w:rsid w:val="00814BAA"/>
    <w:rsid w:val="00815AE7"/>
    <w:rsid w:val="00816F0C"/>
    <w:rsid w:val="0082211C"/>
    <w:rsid w:val="00824295"/>
    <w:rsid w:val="00827A65"/>
    <w:rsid w:val="00830473"/>
    <w:rsid w:val="008313F3"/>
    <w:rsid w:val="008402F2"/>
    <w:rsid w:val="00840469"/>
    <w:rsid w:val="008405BB"/>
    <w:rsid w:val="0084564F"/>
    <w:rsid w:val="00846494"/>
    <w:rsid w:val="00846663"/>
    <w:rsid w:val="00847B20"/>
    <w:rsid w:val="008509D3"/>
    <w:rsid w:val="00853418"/>
    <w:rsid w:val="00856EBD"/>
    <w:rsid w:val="00857CF6"/>
    <w:rsid w:val="008610ED"/>
    <w:rsid w:val="00861C6A"/>
    <w:rsid w:val="008639F8"/>
    <w:rsid w:val="00865199"/>
    <w:rsid w:val="00866B79"/>
    <w:rsid w:val="00867EAF"/>
    <w:rsid w:val="00870763"/>
    <w:rsid w:val="008713EA"/>
    <w:rsid w:val="00872FAE"/>
    <w:rsid w:val="00873C6B"/>
    <w:rsid w:val="00881CE4"/>
    <w:rsid w:val="00882B63"/>
    <w:rsid w:val="00883500"/>
    <w:rsid w:val="0088426A"/>
    <w:rsid w:val="008852BA"/>
    <w:rsid w:val="00890108"/>
    <w:rsid w:val="00893877"/>
    <w:rsid w:val="0089532C"/>
    <w:rsid w:val="00896165"/>
    <w:rsid w:val="00896681"/>
    <w:rsid w:val="008A0B09"/>
    <w:rsid w:val="008A2749"/>
    <w:rsid w:val="008A3A90"/>
    <w:rsid w:val="008A4422"/>
    <w:rsid w:val="008B031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558C"/>
    <w:rsid w:val="00906281"/>
    <w:rsid w:val="0090659A"/>
    <w:rsid w:val="00911080"/>
    <w:rsid w:val="00912500"/>
    <w:rsid w:val="0091350B"/>
    <w:rsid w:val="00915986"/>
    <w:rsid w:val="00917624"/>
    <w:rsid w:val="00926CB2"/>
    <w:rsid w:val="00930386"/>
    <w:rsid w:val="009309F5"/>
    <w:rsid w:val="00932CFC"/>
    <w:rsid w:val="00933237"/>
    <w:rsid w:val="00933F28"/>
    <w:rsid w:val="009400C3"/>
    <w:rsid w:val="00942299"/>
    <w:rsid w:val="009453F7"/>
    <w:rsid w:val="009476C0"/>
    <w:rsid w:val="00963E34"/>
    <w:rsid w:val="00964DFA"/>
    <w:rsid w:val="00965DA9"/>
    <w:rsid w:val="00970A69"/>
    <w:rsid w:val="009763A3"/>
    <w:rsid w:val="0098155C"/>
    <w:rsid w:val="00981CCA"/>
    <w:rsid w:val="00983B77"/>
    <w:rsid w:val="00996053"/>
    <w:rsid w:val="00997E71"/>
    <w:rsid w:val="009A0B2F"/>
    <w:rsid w:val="009A1CF4"/>
    <w:rsid w:val="009A37D7"/>
    <w:rsid w:val="009A4E17"/>
    <w:rsid w:val="009A5128"/>
    <w:rsid w:val="009A6955"/>
    <w:rsid w:val="009B0697"/>
    <w:rsid w:val="009B1BA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18FF"/>
    <w:rsid w:val="00A30F8A"/>
    <w:rsid w:val="00A33890"/>
    <w:rsid w:val="00A34E7F"/>
    <w:rsid w:val="00A34F4E"/>
    <w:rsid w:val="00A46F0A"/>
    <w:rsid w:val="00A46F25"/>
    <w:rsid w:val="00A47CC2"/>
    <w:rsid w:val="00A502BA"/>
    <w:rsid w:val="00A5659A"/>
    <w:rsid w:val="00A60146"/>
    <w:rsid w:val="00A601A9"/>
    <w:rsid w:val="00A60F6F"/>
    <w:rsid w:val="00A622C4"/>
    <w:rsid w:val="00A6283D"/>
    <w:rsid w:val="00A64494"/>
    <w:rsid w:val="00A6570E"/>
    <w:rsid w:val="00A676FF"/>
    <w:rsid w:val="00A72AFD"/>
    <w:rsid w:val="00A730BD"/>
    <w:rsid w:val="00A73EBA"/>
    <w:rsid w:val="00A754B4"/>
    <w:rsid w:val="00A75C9B"/>
    <w:rsid w:val="00A76665"/>
    <w:rsid w:val="00A76749"/>
    <w:rsid w:val="00A807C1"/>
    <w:rsid w:val="00A82658"/>
    <w:rsid w:val="00A83374"/>
    <w:rsid w:val="00A83973"/>
    <w:rsid w:val="00A86D24"/>
    <w:rsid w:val="00A91628"/>
    <w:rsid w:val="00A96172"/>
    <w:rsid w:val="00A96D52"/>
    <w:rsid w:val="00A97C5F"/>
    <w:rsid w:val="00AA25BD"/>
    <w:rsid w:val="00AA5309"/>
    <w:rsid w:val="00AB0D6A"/>
    <w:rsid w:val="00AB43B3"/>
    <w:rsid w:val="00AB49B9"/>
    <w:rsid w:val="00AB501D"/>
    <w:rsid w:val="00AB758A"/>
    <w:rsid w:val="00AC027E"/>
    <w:rsid w:val="00AC05AB"/>
    <w:rsid w:val="00AC1E7E"/>
    <w:rsid w:val="00AC2DDD"/>
    <w:rsid w:val="00AC507D"/>
    <w:rsid w:val="00AC5B1E"/>
    <w:rsid w:val="00AC66E4"/>
    <w:rsid w:val="00AD0118"/>
    <w:rsid w:val="00AD04F2"/>
    <w:rsid w:val="00AD21B9"/>
    <w:rsid w:val="00AD4578"/>
    <w:rsid w:val="00AD68E9"/>
    <w:rsid w:val="00AD761F"/>
    <w:rsid w:val="00AE56C0"/>
    <w:rsid w:val="00AF7ACC"/>
    <w:rsid w:val="00B00914"/>
    <w:rsid w:val="00B02A8E"/>
    <w:rsid w:val="00B052EE"/>
    <w:rsid w:val="00B1081F"/>
    <w:rsid w:val="00B12318"/>
    <w:rsid w:val="00B2262A"/>
    <w:rsid w:val="00B242B4"/>
    <w:rsid w:val="00B2496B"/>
    <w:rsid w:val="00B27499"/>
    <w:rsid w:val="00B3010D"/>
    <w:rsid w:val="00B35151"/>
    <w:rsid w:val="00B433F2"/>
    <w:rsid w:val="00B458E8"/>
    <w:rsid w:val="00B47940"/>
    <w:rsid w:val="00B53196"/>
    <w:rsid w:val="00B5397B"/>
    <w:rsid w:val="00B53EE9"/>
    <w:rsid w:val="00B6183E"/>
    <w:rsid w:val="00B62809"/>
    <w:rsid w:val="00B6316B"/>
    <w:rsid w:val="00B72F2A"/>
    <w:rsid w:val="00B74716"/>
    <w:rsid w:val="00B7675A"/>
    <w:rsid w:val="00B81898"/>
    <w:rsid w:val="00B82DED"/>
    <w:rsid w:val="00B8606B"/>
    <w:rsid w:val="00B878E7"/>
    <w:rsid w:val="00B879CC"/>
    <w:rsid w:val="00B87B74"/>
    <w:rsid w:val="00B87B79"/>
    <w:rsid w:val="00B97278"/>
    <w:rsid w:val="00B97943"/>
    <w:rsid w:val="00BA12DC"/>
    <w:rsid w:val="00BA1D0B"/>
    <w:rsid w:val="00BA2B50"/>
    <w:rsid w:val="00BA6014"/>
    <w:rsid w:val="00BA6972"/>
    <w:rsid w:val="00BB1E0D"/>
    <w:rsid w:val="00BB26C8"/>
    <w:rsid w:val="00BB4D9B"/>
    <w:rsid w:val="00BB73FF"/>
    <w:rsid w:val="00BB7688"/>
    <w:rsid w:val="00BC4FA9"/>
    <w:rsid w:val="00BC7423"/>
    <w:rsid w:val="00BC7CAC"/>
    <w:rsid w:val="00BD6D76"/>
    <w:rsid w:val="00BE3A73"/>
    <w:rsid w:val="00BE56B3"/>
    <w:rsid w:val="00BE676D"/>
    <w:rsid w:val="00BF04E8"/>
    <w:rsid w:val="00BF16BF"/>
    <w:rsid w:val="00BF4D1F"/>
    <w:rsid w:val="00BF76BE"/>
    <w:rsid w:val="00C02A73"/>
    <w:rsid w:val="00C057E5"/>
    <w:rsid w:val="00C063D2"/>
    <w:rsid w:val="00C07FD9"/>
    <w:rsid w:val="00C10955"/>
    <w:rsid w:val="00C11C4D"/>
    <w:rsid w:val="00C162C0"/>
    <w:rsid w:val="00C1712C"/>
    <w:rsid w:val="00C17DDB"/>
    <w:rsid w:val="00C20634"/>
    <w:rsid w:val="00C212E0"/>
    <w:rsid w:val="00C23E16"/>
    <w:rsid w:val="00C27E37"/>
    <w:rsid w:val="00C32713"/>
    <w:rsid w:val="00C351B8"/>
    <w:rsid w:val="00C410D9"/>
    <w:rsid w:val="00C4140B"/>
    <w:rsid w:val="00C42B57"/>
    <w:rsid w:val="00C44DB7"/>
    <w:rsid w:val="00C4510A"/>
    <w:rsid w:val="00C47F2E"/>
    <w:rsid w:val="00C520DB"/>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097"/>
    <w:rsid w:val="00CA2BB2"/>
    <w:rsid w:val="00CA4981"/>
    <w:rsid w:val="00CA73D5"/>
    <w:rsid w:val="00CA7821"/>
    <w:rsid w:val="00CB2FC9"/>
    <w:rsid w:val="00CB5068"/>
    <w:rsid w:val="00CB7D2B"/>
    <w:rsid w:val="00CC1C87"/>
    <w:rsid w:val="00CC3000"/>
    <w:rsid w:val="00CC4859"/>
    <w:rsid w:val="00CC7A35"/>
    <w:rsid w:val="00CD072A"/>
    <w:rsid w:val="00CD1070"/>
    <w:rsid w:val="00CD2E04"/>
    <w:rsid w:val="00CD40B1"/>
    <w:rsid w:val="00CD51E0"/>
    <w:rsid w:val="00CD7E48"/>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5DA0"/>
    <w:rsid w:val="00D2758C"/>
    <w:rsid w:val="00D275CA"/>
    <w:rsid w:val="00D2789B"/>
    <w:rsid w:val="00D345AB"/>
    <w:rsid w:val="00D41566"/>
    <w:rsid w:val="00D42814"/>
    <w:rsid w:val="00D452F4"/>
    <w:rsid w:val="00D458EC"/>
    <w:rsid w:val="00D501B0"/>
    <w:rsid w:val="00D52582"/>
    <w:rsid w:val="00D531D0"/>
    <w:rsid w:val="00D5631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670"/>
    <w:rsid w:val="00D951FC"/>
    <w:rsid w:val="00D96AD9"/>
    <w:rsid w:val="00D977E8"/>
    <w:rsid w:val="00D97B16"/>
    <w:rsid w:val="00DA119B"/>
    <w:rsid w:val="00DA2773"/>
    <w:rsid w:val="00DA74E4"/>
    <w:rsid w:val="00DB1C89"/>
    <w:rsid w:val="00DB3763"/>
    <w:rsid w:val="00DB4029"/>
    <w:rsid w:val="00DB5F4D"/>
    <w:rsid w:val="00DB66F2"/>
    <w:rsid w:val="00DB6DA5"/>
    <w:rsid w:val="00DC076B"/>
    <w:rsid w:val="00DC186F"/>
    <w:rsid w:val="00DC252F"/>
    <w:rsid w:val="00DC6050"/>
    <w:rsid w:val="00DC6445"/>
    <w:rsid w:val="00DD2AB3"/>
    <w:rsid w:val="00DD35E1"/>
    <w:rsid w:val="00DD43EA"/>
    <w:rsid w:val="00DE54EC"/>
    <w:rsid w:val="00DE6774"/>
    <w:rsid w:val="00DE6F44"/>
    <w:rsid w:val="00DF1B58"/>
    <w:rsid w:val="00E009DA"/>
    <w:rsid w:val="00E037D9"/>
    <w:rsid w:val="00E04927"/>
    <w:rsid w:val="00E0744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7CE"/>
    <w:rsid w:val="00E5285A"/>
    <w:rsid w:val="00E53F99"/>
    <w:rsid w:val="00E54B21"/>
    <w:rsid w:val="00E56510"/>
    <w:rsid w:val="00E62EA8"/>
    <w:rsid w:val="00E67A6E"/>
    <w:rsid w:val="00E70096"/>
    <w:rsid w:val="00E71B43"/>
    <w:rsid w:val="00E725E2"/>
    <w:rsid w:val="00E72F9C"/>
    <w:rsid w:val="00E81612"/>
    <w:rsid w:val="00E82BD7"/>
    <w:rsid w:val="00E859E3"/>
    <w:rsid w:val="00E87D18"/>
    <w:rsid w:val="00E87D62"/>
    <w:rsid w:val="00E97333"/>
    <w:rsid w:val="00EA2E7C"/>
    <w:rsid w:val="00EA486E"/>
    <w:rsid w:val="00EA4FA3"/>
    <w:rsid w:val="00EB001B"/>
    <w:rsid w:val="00EB3082"/>
    <w:rsid w:val="00EB6C33"/>
    <w:rsid w:val="00EC1DEA"/>
    <w:rsid w:val="00EC2FAF"/>
    <w:rsid w:val="00EC6F62"/>
    <w:rsid w:val="00ED2EA2"/>
    <w:rsid w:val="00ED6019"/>
    <w:rsid w:val="00ED6710"/>
    <w:rsid w:val="00ED7830"/>
    <w:rsid w:val="00EE2BFF"/>
    <w:rsid w:val="00EE3909"/>
    <w:rsid w:val="00EE5558"/>
    <w:rsid w:val="00EE6E4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30A"/>
    <w:rsid w:val="00F36F07"/>
    <w:rsid w:val="00F4135D"/>
    <w:rsid w:val="00F41B23"/>
    <w:rsid w:val="00F41F1B"/>
    <w:rsid w:val="00F42C65"/>
    <w:rsid w:val="00F46BD9"/>
    <w:rsid w:val="00F5726C"/>
    <w:rsid w:val="00F60BE0"/>
    <w:rsid w:val="00F61BE6"/>
    <w:rsid w:val="00F6280E"/>
    <w:rsid w:val="00F63B5E"/>
    <w:rsid w:val="00F64B3E"/>
    <w:rsid w:val="00F66430"/>
    <w:rsid w:val="00F666EC"/>
    <w:rsid w:val="00F7050A"/>
    <w:rsid w:val="00F70779"/>
    <w:rsid w:val="00F73203"/>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200"/>
    <w:rsid w:val="00FD0743"/>
    <w:rsid w:val="00FD1398"/>
    <w:rsid w:val="00FD33AB"/>
    <w:rsid w:val="00FD3BA4"/>
    <w:rsid w:val="00FD4724"/>
    <w:rsid w:val="00FD4A68"/>
    <w:rsid w:val="00FD68ED"/>
    <w:rsid w:val="00FD7E00"/>
    <w:rsid w:val="00FE0E5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7D01E"/>
  <w15:docId w15:val="{3DCFD4E1-EC83-43A6-A288-944ACF18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A5309"/>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2DA8"/>
    <w:pPr>
      <w:spacing w:before="0" w:after="0"/>
    </w:pPr>
    <w:rPr>
      <w:i/>
      <w:color w:val="FFFFFF" w:themeColor="background1"/>
      <w:sz w:val="6"/>
    </w:rPr>
  </w:style>
  <w:style w:type="paragraph" w:customStyle="1" w:styleId="SubStepAlpha">
    <w:name w:val="SubStep Alpha"/>
    <w:basedOn w:val="BodyTextL25"/>
    <w:qFormat/>
    <w:rsid w:val="009763A3"/>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72FA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45F53"/>
    <w:pPr>
      <w:numPr>
        <w:numId w:val="10"/>
      </w:numPr>
    </w:pPr>
  </w:style>
  <w:style w:type="paragraph" w:styleId="Revision">
    <w:name w:val="Revision"/>
    <w:hidden/>
    <w:uiPriority w:val="99"/>
    <w:semiHidden/>
    <w:rsid w:val="00C057E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bro\Desktop\New%20Folder%20CCNP%20v8\Ch%2016%20Route%20Redistribution\Lab%2016.1.3%20Lab%20Configure%20Route%20Redistribution%20Within%20the%20Same%20Interior%20Gateway%20Protoc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F3458C19ED4972BA24B210272FCB23"/>
        <w:category>
          <w:name w:val="General"/>
          <w:gallery w:val="placeholder"/>
        </w:category>
        <w:types>
          <w:type w:val="bbPlcHdr"/>
        </w:types>
        <w:behaviors>
          <w:behavior w:val="content"/>
        </w:behaviors>
        <w:guid w:val="{6A2295B5-2656-419F-9981-1A01DC8299D5}"/>
      </w:docPartPr>
      <w:docPartBody>
        <w:p w:rsidR="00F66DC0" w:rsidRDefault="00F1353F">
          <w:pPr>
            <w:pStyle w:val="8FF3458C19ED4972BA24B210272FCB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53F"/>
    <w:rsid w:val="000934D5"/>
    <w:rsid w:val="002A562E"/>
    <w:rsid w:val="003243D6"/>
    <w:rsid w:val="005734E9"/>
    <w:rsid w:val="005A513A"/>
    <w:rsid w:val="006133CF"/>
    <w:rsid w:val="00630824"/>
    <w:rsid w:val="007B5E9C"/>
    <w:rsid w:val="007F1CAC"/>
    <w:rsid w:val="009A1FE9"/>
    <w:rsid w:val="00A824BF"/>
    <w:rsid w:val="00B47778"/>
    <w:rsid w:val="00DB62A9"/>
    <w:rsid w:val="00E351B4"/>
    <w:rsid w:val="00F1353F"/>
    <w:rsid w:val="00F6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DC0"/>
    <w:rPr>
      <w:color w:val="808080"/>
    </w:rPr>
  </w:style>
  <w:style w:type="paragraph" w:customStyle="1" w:styleId="8FF3458C19ED4972BA24B210272FCB23">
    <w:name w:val="8FF3458C19ED4972BA24B210272FCB23"/>
  </w:style>
  <w:style w:type="paragraph" w:customStyle="1" w:styleId="91CDCCA48166412D91A1EAAC40D4D6B7">
    <w:name w:val="91CDCCA48166412D91A1EAAC40D4D6B7"/>
    <w:rsid w:val="00F66DC0"/>
  </w:style>
  <w:style w:type="paragraph" w:customStyle="1" w:styleId="AEB76C708BE4471795A466575F06D686">
    <w:name w:val="AEB76C708BE4471795A466575F06D686"/>
    <w:rsid w:val="00F66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062BA-670B-4828-80F0-C7527DBD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16.1.3 Lab Configure Route Redistribution Within the Same Interior Gateway Protocol.dotx</Template>
  <TotalTime>452</TotalTime>
  <Pages>12</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Lab - Configure Route Redistribution Within the Same Interior Gateway Protocol</vt:lpstr>
    </vt:vector>
  </TitlesOfParts>
  <Company>Cisco Systems, Inc.</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 Redistribution Within the Same Interior Gateway Protocol</dc:title>
  <dc:creator>nh.brooks@gmail.com</dc:creator>
  <dc:description>2020</dc:description>
  <cp:lastModifiedBy>Suk-Yi Pennock -X (spennock - UNICON INC at Cisco)</cp:lastModifiedBy>
  <cp:revision>6</cp:revision>
  <cp:lastPrinted>2020-03-25T20:22:00Z</cp:lastPrinted>
  <dcterms:created xsi:type="dcterms:W3CDTF">2020-03-25T20:15:00Z</dcterms:created>
  <dcterms:modified xsi:type="dcterms:W3CDTF">2020-04-03T15:56:00Z</dcterms:modified>
</cp:coreProperties>
</file>