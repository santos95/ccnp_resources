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6BE50" w14:textId="27AACFF4" w:rsidR="004D36D7" w:rsidRPr="00FD4A68" w:rsidRDefault="00C17B90" w:rsidP="000D60BA">
      <w:pPr>
        <w:pStyle w:val="Title"/>
        <w:rPr>
          <w:rStyle w:val="LabTitleInstVersred"/>
          <w:b/>
          <w:color w:val="auto"/>
        </w:rPr>
      </w:pPr>
      <w:sdt>
        <w:sdtPr>
          <w:rPr>
            <w:b w:val="0"/>
            <w:color w:val="EE0000"/>
          </w:rPr>
          <w:alias w:val="Title"/>
          <w:tag w:val=""/>
          <w:id w:val="-487021785"/>
          <w:placeholder>
            <w:docPart w:val="D4FE42F22AC24619980BB365FDFE26C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Pr="00CF38BC">
            <w:t>Lab - Control Routing Updates</w:t>
          </w:r>
        </w:sdtContent>
      </w:sdt>
    </w:p>
    <w:p w14:paraId="37C61B63" w14:textId="010826E4" w:rsidR="00D778DF" w:rsidRPr="00E70096" w:rsidRDefault="00D778DF" w:rsidP="00D452F4">
      <w:pPr>
        <w:pStyle w:val="Heading1"/>
      </w:pPr>
      <w:r w:rsidRPr="00E70096">
        <w:t>Topology</w:t>
      </w:r>
    </w:p>
    <w:p w14:paraId="06E7DEF7" w14:textId="413D9FA4" w:rsidR="009D7FEF" w:rsidRDefault="009D7FEF" w:rsidP="00EE535F">
      <w:pPr>
        <w:pStyle w:val="Visual"/>
        <w:rPr>
          <w:b/>
          <w:bCs/>
          <w:noProof/>
          <w:sz w:val="26"/>
          <w:szCs w:val="26"/>
        </w:rPr>
      </w:pPr>
      <w:r>
        <w:rPr>
          <w:noProof/>
        </w:rPr>
        <w:drawing>
          <wp:inline distT="0" distB="0" distL="0" distR="0" wp14:anchorId="4C486D2D" wp14:editId="7B15B45A">
            <wp:extent cx="6315075" cy="4646091"/>
            <wp:effectExtent l="0" t="0" r="1270" b="0"/>
            <wp:docPr id="1" name="Picture 1" descr="This topology has 3 routers. R1 G0/0/0 is connected to R2 G0/0/0. R2 G0/0/1 is connected to R3 g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5075" cy="4646091"/>
                    </a:xfrm>
                    <a:prstGeom prst="rect">
                      <a:avLst/>
                    </a:prstGeom>
                  </pic:spPr>
                </pic:pic>
              </a:graphicData>
            </a:graphic>
          </wp:inline>
        </w:drawing>
      </w:r>
    </w:p>
    <w:p w14:paraId="58DA132B" w14:textId="74222FAA" w:rsidR="006D08BB" w:rsidRPr="006D08BB" w:rsidRDefault="00D778DF" w:rsidP="00EE535F">
      <w:pPr>
        <w:pStyle w:val="Heading1"/>
        <w:pBdr>
          <w:between w:val="single" w:sz="4" w:space="1" w:color="auto"/>
        </w:pBdr>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6D08BB" w14:paraId="315D3BD9" w14:textId="77777777" w:rsidTr="000035F0">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11E2E90" w14:textId="77777777" w:rsidR="006D08BB" w:rsidRPr="00E87D62" w:rsidRDefault="006D08BB" w:rsidP="00383E2C">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ED3144" w14:textId="77777777" w:rsidR="006D08BB" w:rsidRPr="00E87D62" w:rsidRDefault="006D08BB" w:rsidP="00383E2C">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F87C735" w14:textId="717B8F8D" w:rsidR="006D08BB" w:rsidRPr="00E87D62" w:rsidRDefault="0055402E" w:rsidP="00383E2C">
            <w:pPr>
              <w:pStyle w:val="TableHeading"/>
            </w:pPr>
            <w:r>
              <w:t>IP</w:t>
            </w:r>
            <w:r w:rsidR="009D7FEF">
              <w:t xml:space="preserve">v4 </w:t>
            </w:r>
            <w:r>
              <w:t>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6F21D5D" w14:textId="136742CD" w:rsidR="006D08BB" w:rsidRPr="00E87D62" w:rsidRDefault="009D7FEF" w:rsidP="00383E2C">
            <w:pPr>
              <w:pStyle w:val="TableHeading"/>
            </w:pPr>
            <w:r>
              <w:t>Subnet Mask</w:t>
            </w:r>
          </w:p>
        </w:tc>
      </w:tr>
      <w:tr w:rsidR="006D08BB" w14:paraId="68BF7F92" w14:textId="77777777" w:rsidTr="000035F0">
        <w:trPr>
          <w:cantSplit/>
          <w:jc w:val="center"/>
        </w:trPr>
        <w:tc>
          <w:tcPr>
            <w:tcW w:w="2337" w:type="dxa"/>
            <w:tcBorders>
              <w:bottom w:val="nil"/>
            </w:tcBorders>
            <w:vAlign w:val="bottom"/>
          </w:tcPr>
          <w:p w14:paraId="60CDBD1C" w14:textId="77777777" w:rsidR="006D08BB" w:rsidRPr="008B68E7" w:rsidRDefault="006D08BB" w:rsidP="00E50AAD">
            <w:pPr>
              <w:pStyle w:val="TableText"/>
            </w:pPr>
            <w:r>
              <w:t>R1</w:t>
            </w:r>
          </w:p>
        </w:tc>
        <w:tc>
          <w:tcPr>
            <w:tcW w:w="2430" w:type="dxa"/>
            <w:vAlign w:val="bottom"/>
          </w:tcPr>
          <w:p w14:paraId="4FDCCDBD" w14:textId="77777777" w:rsidR="006D08BB" w:rsidRPr="008B68E7" w:rsidRDefault="006D08BB" w:rsidP="00E50AAD">
            <w:pPr>
              <w:pStyle w:val="TableText"/>
            </w:pPr>
            <w:r>
              <w:t>G0/0/0</w:t>
            </w:r>
          </w:p>
        </w:tc>
        <w:tc>
          <w:tcPr>
            <w:tcW w:w="2706" w:type="dxa"/>
            <w:vAlign w:val="bottom"/>
          </w:tcPr>
          <w:p w14:paraId="64CD9B15" w14:textId="6EFFEB12" w:rsidR="006D08BB" w:rsidRPr="008B68E7" w:rsidRDefault="009D7FEF" w:rsidP="00E50AAD">
            <w:pPr>
              <w:pStyle w:val="TableText"/>
            </w:pPr>
            <w:r>
              <w:t>172.16.0.2</w:t>
            </w:r>
          </w:p>
        </w:tc>
        <w:tc>
          <w:tcPr>
            <w:tcW w:w="2332" w:type="dxa"/>
            <w:vAlign w:val="bottom"/>
          </w:tcPr>
          <w:p w14:paraId="3EC36326" w14:textId="3FA99DBE" w:rsidR="006D08BB" w:rsidRPr="008B68E7" w:rsidRDefault="009D7FEF" w:rsidP="00E50AAD">
            <w:pPr>
              <w:pStyle w:val="TableText"/>
            </w:pPr>
            <w:r>
              <w:t>255.255.255.252</w:t>
            </w:r>
          </w:p>
        </w:tc>
      </w:tr>
      <w:tr w:rsidR="009D7FEF" w14:paraId="135E6810" w14:textId="77777777" w:rsidTr="009D7FEF">
        <w:trPr>
          <w:cantSplit/>
          <w:jc w:val="center"/>
        </w:trPr>
        <w:tc>
          <w:tcPr>
            <w:tcW w:w="2337" w:type="dxa"/>
            <w:tcBorders>
              <w:top w:val="nil"/>
              <w:bottom w:val="nil"/>
            </w:tcBorders>
            <w:vAlign w:val="bottom"/>
          </w:tcPr>
          <w:p w14:paraId="158DEAEB" w14:textId="77777777" w:rsidR="009D7FEF" w:rsidRPr="008B68E7" w:rsidRDefault="009D7FEF" w:rsidP="009D7FEF">
            <w:pPr>
              <w:pStyle w:val="ConfigWindow"/>
            </w:pPr>
            <w:r>
              <w:t>R1</w:t>
            </w:r>
          </w:p>
        </w:tc>
        <w:tc>
          <w:tcPr>
            <w:tcW w:w="2430" w:type="dxa"/>
            <w:vAlign w:val="bottom"/>
          </w:tcPr>
          <w:p w14:paraId="0079FBE9" w14:textId="75892DD2" w:rsidR="009D7FEF" w:rsidRPr="008B68E7" w:rsidRDefault="009D7FEF" w:rsidP="009D7FEF">
            <w:pPr>
              <w:pStyle w:val="TableText"/>
            </w:pPr>
            <w:r>
              <w:t>Loopback 1</w:t>
            </w:r>
          </w:p>
        </w:tc>
        <w:tc>
          <w:tcPr>
            <w:tcW w:w="2706" w:type="dxa"/>
            <w:vAlign w:val="bottom"/>
          </w:tcPr>
          <w:p w14:paraId="62C1D882" w14:textId="2935D19A" w:rsidR="009D7FEF" w:rsidRPr="008B68E7" w:rsidRDefault="009D7FEF" w:rsidP="009D7FEF">
            <w:pPr>
              <w:pStyle w:val="TableText"/>
            </w:pPr>
            <w:r>
              <w:t>172.16.1.1</w:t>
            </w:r>
          </w:p>
        </w:tc>
        <w:tc>
          <w:tcPr>
            <w:tcW w:w="2332" w:type="dxa"/>
            <w:vAlign w:val="bottom"/>
          </w:tcPr>
          <w:p w14:paraId="419BDC47" w14:textId="1866F296" w:rsidR="009D7FEF" w:rsidRPr="008B68E7" w:rsidRDefault="009D7FEF" w:rsidP="009D7FEF">
            <w:pPr>
              <w:pStyle w:val="TableText"/>
            </w:pPr>
            <w:r>
              <w:t>255.255.255.0</w:t>
            </w:r>
          </w:p>
        </w:tc>
      </w:tr>
      <w:tr w:rsidR="009D7FEF" w14:paraId="4403D07E" w14:textId="77777777" w:rsidTr="009D7FEF">
        <w:trPr>
          <w:cantSplit/>
          <w:jc w:val="center"/>
        </w:trPr>
        <w:tc>
          <w:tcPr>
            <w:tcW w:w="2337" w:type="dxa"/>
            <w:tcBorders>
              <w:top w:val="nil"/>
              <w:left w:val="single" w:sz="4" w:space="0" w:color="auto"/>
              <w:bottom w:val="nil"/>
              <w:right w:val="single" w:sz="4" w:space="0" w:color="auto"/>
            </w:tcBorders>
            <w:vAlign w:val="bottom"/>
          </w:tcPr>
          <w:p w14:paraId="13A1A7D6" w14:textId="78F1FDD7" w:rsidR="009D7FEF" w:rsidRDefault="009D7FEF" w:rsidP="009D7FEF">
            <w:pPr>
              <w:pStyle w:val="ConfigWindow"/>
            </w:pPr>
            <w:r>
              <w:t>R1</w:t>
            </w:r>
          </w:p>
        </w:tc>
        <w:tc>
          <w:tcPr>
            <w:tcW w:w="2430" w:type="dxa"/>
            <w:tcBorders>
              <w:left w:val="single" w:sz="4" w:space="0" w:color="auto"/>
            </w:tcBorders>
            <w:vAlign w:val="bottom"/>
          </w:tcPr>
          <w:p w14:paraId="3BB0893F" w14:textId="066E800E" w:rsidR="009D7FEF" w:rsidRDefault="009D7FEF" w:rsidP="009D7FEF">
            <w:pPr>
              <w:pStyle w:val="TableText"/>
            </w:pPr>
            <w:r>
              <w:t>Loopback 12</w:t>
            </w:r>
          </w:p>
        </w:tc>
        <w:tc>
          <w:tcPr>
            <w:tcW w:w="2706" w:type="dxa"/>
            <w:vAlign w:val="bottom"/>
          </w:tcPr>
          <w:p w14:paraId="7E8DFAD1" w14:textId="0CFBE62A" w:rsidR="009D7FEF" w:rsidRDefault="009D7FEF" w:rsidP="009D7FEF">
            <w:pPr>
              <w:pStyle w:val="TableText"/>
            </w:pPr>
            <w:r>
              <w:t>172.16.12.1</w:t>
            </w:r>
          </w:p>
        </w:tc>
        <w:tc>
          <w:tcPr>
            <w:tcW w:w="2332" w:type="dxa"/>
            <w:vAlign w:val="bottom"/>
          </w:tcPr>
          <w:p w14:paraId="27DC2853" w14:textId="74DF0CAA" w:rsidR="009D7FEF" w:rsidRPr="008B68E7" w:rsidRDefault="009D7FEF" w:rsidP="009D7FEF">
            <w:pPr>
              <w:pStyle w:val="TableText"/>
            </w:pPr>
            <w:r>
              <w:t>255.255.255.192</w:t>
            </w:r>
          </w:p>
        </w:tc>
      </w:tr>
      <w:tr w:rsidR="009D7FEF" w14:paraId="6CAFD797" w14:textId="77777777" w:rsidTr="009D7FEF">
        <w:trPr>
          <w:cantSplit/>
          <w:jc w:val="center"/>
        </w:trPr>
        <w:tc>
          <w:tcPr>
            <w:tcW w:w="2337" w:type="dxa"/>
            <w:tcBorders>
              <w:top w:val="nil"/>
              <w:left w:val="single" w:sz="4" w:space="0" w:color="auto"/>
              <w:bottom w:val="nil"/>
              <w:right w:val="single" w:sz="4" w:space="0" w:color="auto"/>
            </w:tcBorders>
            <w:vAlign w:val="bottom"/>
          </w:tcPr>
          <w:p w14:paraId="6DA8D1B3" w14:textId="76A41E28" w:rsidR="009D7FEF" w:rsidRDefault="009D7FEF" w:rsidP="009D7FEF">
            <w:pPr>
              <w:pStyle w:val="ConfigWindow"/>
            </w:pPr>
            <w:r>
              <w:t>R1</w:t>
            </w:r>
          </w:p>
        </w:tc>
        <w:tc>
          <w:tcPr>
            <w:tcW w:w="2430" w:type="dxa"/>
            <w:tcBorders>
              <w:left w:val="single" w:sz="4" w:space="0" w:color="auto"/>
            </w:tcBorders>
            <w:vAlign w:val="bottom"/>
          </w:tcPr>
          <w:p w14:paraId="0081A3FC" w14:textId="67D3C4C4" w:rsidR="009D7FEF" w:rsidRDefault="009D7FEF" w:rsidP="009D7FEF">
            <w:pPr>
              <w:pStyle w:val="TableText"/>
            </w:pPr>
            <w:r>
              <w:t>Loopback 13</w:t>
            </w:r>
          </w:p>
        </w:tc>
        <w:tc>
          <w:tcPr>
            <w:tcW w:w="2706" w:type="dxa"/>
            <w:vAlign w:val="bottom"/>
          </w:tcPr>
          <w:p w14:paraId="087CBA04" w14:textId="41898B1F" w:rsidR="009D7FEF" w:rsidRDefault="009D7FEF" w:rsidP="009D7FEF">
            <w:pPr>
              <w:pStyle w:val="TableText"/>
            </w:pPr>
            <w:r>
              <w:t>172.16.13.1</w:t>
            </w:r>
          </w:p>
        </w:tc>
        <w:tc>
          <w:tcPr>
            <w:tcW w:w="2332" w:type="dxa"/>
            <w:vAlign w:val="bottom"/>
          </w:tcPr>
          <w:p w14:paraId="33F8D929" w14:textId="3157D11F" w:rsidR="009D7FEF" w:rsidRPr="008B68E7" w:rsidRDefault="009D7FEF" w:rsidP="009D7FEF">
            <w:pPr>
              <w:pStyle w:val="TableText"/>
            </w:pPr>
            <w:r>
              <w:t>255.255.255.224</w:t>
            </w:r>
          </w:p>
        </w:tc>
      </w:tr>
      <w:tr w:rsidR="009D7FEF" w14:paraId="4984F586" w14:textId="77777777" w:rsidTr="009D7FEF">
        <w:trPr>
          <w:cantSplit/>
          <w:jc w:val="center"/>
        </w:trPr>
        <w:tc>
          <w:tcPr>
            <w:tcW w:w="2337" w:type="dxa"/>
            <w:tcBorders>
              <w:top w:val="nil"/>
              <w:left w:val="single" w:sz="4" w:space="0" w:color="auto"/>
              <w:bottom w:val="nil"/>
              <w:right w:val="single" w:sz="4" w:space="0" w:color="auto"/>
            </w:tcBorders>
            <w:vAlign w:val="bottom"/>
          </w:tcPr>
          <w:p w14:paraId="3DD99CE7" w14:textId="1125EAE2" w:rsidR="009D7FEF" w:rsidRDefault="009D7FEF" w:rsidP="009D7FEF">
            <w:pPr>
              <w:pStyle w:val="ConfigWindow"/>
            </w:pPr>
            <w:r>
              <w:t>R1</w:t>
            </w:r>
          </w:p>
        </w:tc>
        <w:tc>
          <w:tcPr>
            <w:tcW w:w="2430" w:type="dxa"/>
            <w:tcBorders>
              <w:left w:val="single" w:sz="4" w:space="0" w:color="auto"/>
            </w:tcBorders>
            <w:vAlign w:val="bottom"/>
          </w:tcPr>
          <w:p w14:paraId="60653237" w14:textId="28D0A842" w:rsidR="009D7FEF" w:rsidRDefault="009D7FEF" w:rsidP="009D7FEF">
            <w:pPr>
              <w:pStyle w:val="TableText"/>
            </w:pPr>
            <w:r>
              <w:t>Loopback 14</w:t>
            </w:r>
          </w:p>
        </w:tc>
        <w:tc>
          <w:tcPr>
            <w:tcW w:w="2706" w:type="dxa"/>
            <w:vAlign w:val="bottom"/>
          </w:tcPr>
          <w:p w14:paraId="25446231" w14:textId="7DD4D502" w:rsidR="009D7FEF" w:rsidRDefault="009D7FEF" w:rsidP="009D7FEF">
            <w:pPr>
              <w:pStyle w:val="TableText"/>
            </w:pPr>
            <w:r>
              <w:t>172.16.14.1</w:t>
            </w:r>
          </w:p>
        </w:tc>
        <w:tc>
          <w:tcPr>
            <w:tcW w:w="2332" w:type="dxa"/>
            <w:vAlign w:val="bottom"/>
          </w:tcPr>
          <w:p w14:paraId="4B77AF17" w14:textId="2AA78103" w:rsidR="009D7FEF" w:rsidRPr="008B68E7" w:rsidRDefault="009D7FEF" w:rsidP="009D7FEF">
            <w:pPr>
              <w:pStyle w:val="TableText"/>
            </w:pPr>
            <w:r>
              <w:t>255.255.255.240</w:t>
            </w:r>
          </w:p>
        </w:tc>
      </w:tr>
      <w:tr w:rsidR="009D7FEF" w14:paraId="1F0F3AF3" w14:textId="77777777" w:rsidTr="009D7FEF">
        <w:trPr>
          <w:cantSplit/>
          <w:jc w:val="center"/>
        </w:trPr>
        <w:tc>
          <w:tcPr>
            <w:tcW w:w="2337" w:type="dxa"/>
            <w:tcBorders>
              <w:top w:val="nil"/>
              <w:left w:val="single" w:sz="4" w:space="0" w:color="auto"/>
              <w:bottom w:val="single" w:sz="4" w:space="0" w:color="auto"/>
              <w:right w:val="single" w:sz="4" w:space="0" w:color="auto"/>
            </w:tcBorders>
            <w:vAlign w:val="bottom"/>
          </w:tcPr>
          <w:p w14:paraId="27CAE03E" w14:textId="77777777" w:rsidR="009D7FEF" w:rsidRDefault="009D7FEF" w:rsidP="009D7FEF">
            <w:pPr>
              <w:pStyle w:val="ConfigWindow"/>
            </w:pPr>
            <w:r>
              <w:t>R1</w:t>
            </w:r>
          </w:p>
        </w:tc>
        <w:tc>
          <w:tcPr>
            <w:tcW w:w="2430" w:type="dxa"/>
            <w:tcBorders>
              <w:left w:val="single" w:sz="4" w:space="0" w:color="auto"/>
            </w:tcBorders>
            <w:vAlign w:val="bottom"/>
          </w:tcPr>
          <w:p w14:paraId="2D09675E" w14:textId="5F325416" w:rsidR="009D7FEF" w:rsidRDefault="009D7FEF" w:rsidP="009D7FEF">
            <w:pPr>
              <w:pStyle w:val="TableText"/>
            </w:pPr>
            <w:r>
              <w:t>Loopback 15</w:t>
            </w:r>
          </w:p>
        </w:tc>
        <w:tc>
          <w:tcPr>
            <w:tcW w:w="2706" w:type="dxa"/>
            <w:vAlign w:val="bottom"/>
          </w:tcPr>
          <w:p w14:paraId="5CCF4781" w14:textId="65CC1D27" w:rsidR="009D7FEF" w:rsidRDefault="009D7FEF" w:rsidP="009D7FEF">
            <w:pPr>
              <w:pStyle w:val="TableText"/>
            </w:pPr>
            <w:r>
              <w:t>172.16.15.1</w:t>
            </w:r>
          </w:p>
        </w:tc>
        <w:tc>
          <w:tcPr>
            <w:tcW w:w="2332" w:type="dxa"/>
            <w:vAlign w:val="bottom"/>
          </w:tcPr>
          <w:p w14:paraId="16F70F36" w14:textId="1981B25C" w:rsidR="009D7FEF" w:rsidRPr="008B68E7" w:rsidRDefault="009D7FEF" w:rsidP="009D7FEF">
            <w:pPr>
              <w:pStyle w:val="TableText"/>
            </w:pPr>
            <w:r>
              <w:t>255.255.255.248</w:t>
            </w:r>
          </w:p>
        </w:tc>
      </w:tr>
      <w:tr w:rsidR="009D7FEF" w14:paraId="3B9B1727" w14:textId="77777777" w:rsidTr="009D7FEF">
        <w:trPr>
          <w:cantSplit/>
          <w:jc w:val="center"/>
        </w:trPr>
        <w:tc>
          <w:tcPr>
            <w:tcW w:w="2337" w:type="dxa"/>
            <w:tcBorders>
              <w:top w:val="single" w:sz="4" w:space="0" w:color="auto"/>
              <w:bottom w:val="nil"/>
            </w:tcBorders>
            <w:vAlign w:val="bottom"/>
          </w:tcPr>
          <w:p w14:paraId="265535D3" w14:textId="77777777" w:rsidR="009D7FEF" w:rsidRPr="008B68E7" w:rsidRDefault="009D7FEF" w:rsidP="009D7FEF">
            <w:pPr>
              <w:pStyle w:val="TableText"/>
            </w:pPr>
            <w:r>
              <w:t>R2</w:t>
            </w:r>
          </w:p>
        </w:tc>
        <w:tc>
          <w:tcPr>
            <w:tcW w:w="2430" w:type="dxa"/>
            <w:vAlign w:val="bottom"/>
          </w:tcPr>
          <w:p w14:paraId="2DFEA650" w14:textId="77777777" w:rsidR="009D7FEF" w:rsidRPr="008B68E7" w:rsidRDefault="009D7FEF" w:rsidP="009D7FEF">
            <w:pPr>
              <w:pStyle w:val="TableText"/>
            </w:pPr>
            <w:r>
              <w:t>G0/0/0</w:t>
            </w:r>
          </w:p>
        </w:tc>
        <w:tc>
          <w:tcPr>
            <w:tcW w:w="2706" w:type="dxa"/>
            <w:vAlign w:val="bottom"/>
          </w:tcPr>
          <w:p w14:paraId="1D3F098E" w14:textId="3DA36EFC" w:rsidR="009D7FEF" w:rsidRPr="008B68E7" w:rsidRDefault="009D7FEF" w:rsidP="009D7FEF">
            <w:pPr>
              <w:pStyle w:val="TableText"/>
            </w:pPr>
            <w:r>
              <w:t>172.16.0.1</w:t>
            </w:r>
          </w:p>
        </w:tc>
        <w:tc>
          <w:tcPr>
            <w:tcW w:w="2332" w:type="dxa"/>
            <w:vAlign w:val="bottom"/>
          </w:tcPr>
          <w:p w14:paraId="165E52CC" w14:textId="52768ED0" w:rsidR="009D7FEF" w:rsidRPr="008B68E7" w:rsidRDefault="009D7FEF" w:rsidP="009D7FEF">
            <w:pPr>
              <w:pStyle w:val="TableText"/>
            </w:pPr>
            <w:r>
              <w:t>255.255.255.252</w:t>
            </w:r>
          </w:p>
        </w:tc>
      </w:tr>
      <w:tr w:rsidR="009D7FEF" w14:paraId="29A7F06D" w14:textId="77777777" w:rsidTr="00E50AAD">
        <w:trPr>
          <w:cantSplit/>
          <w:jc w:val="center"/>
        </w:trPr>
        <w:tc>
          <w:tcPr>
            <w:tcW w:w="2337" w:type="dxa"/>
            <w:tcBorders>
              <w:top w:val="nil"/>
              <w:bottom w:val="nil"/>
            </w:tcBorders>
            <w:vAlign w:val="bottom"/>
          </w:tcPr>
          <w:p w14:paraId="47D4121A" w14:textId="77777777" w:rsidR="009D7FEF" w:rsidRDefault="009D7FEF" w:rsidP="009D7FEF">
            <w:pPr>
              <w:pStyle w:val="ConfigWindow"/>
            </w:pPr>
            <w:r>
              <w:lastRenderedPageBreak/>
              <w:t>R2</w:t>
            </w:r>
          </w:p>
        </w:tc>
        <w:tc>
          <w:tcPr>
            <w:tcW w:w="2430" w:type="dxa"/>
            <w:vAlign w:val="bottom"/>
          </w:tcPr>
          <w:p w14:paraId="2DC74E9B" w14:textId="77777777" w:rsidR="009D7FEF" w:rsidRDefault="009D7FEF" w:rsidP="009D7FEF">
            <w:pPr>
              <w:pStyle w:val="TableText"/>
            </w:pPr>
            <w:r>
              <w:t>G0/0/1</w:t>
            </w:r>
          </w:p>
        </w:tc>
        <w:tc>
          <w:tcPr>
            <w:tcW w:w="2706" w:type="dxa"/>
            <w:vAlign w:val="bottom"/>
          </w:tcPr>
          <w:p w14:paraId="521F5E02" w14:textId="1876908A" w:rsidR="009D7FEF" w:rsidRDefault="009D7FEF" w:rsidP="009D7FEF">
            <w:pPr>
              <w:pStyle w:val="TableText"/>
            </w:pPr>
            <w:r>
              <w:t>192.168.0.1</w:t>
            </w:r>
          </w:p>
        </w:tc>
        <w:tc>
          <w:tcPr>
            <w:tcW w:w="2332" w:type="dxa"/>
            <w:vAlign w:val="bottom"/>
          </w:tcPr>
          <w:p w14:paraId="18665A6E" w14:textId="22313473" w:rsidR="009D7FEF" w:rsidRPr="008B68E7" w:rsidRDefault="009D7FEF" w:rsidP="009D7FEF">
            <w:pPr>
              <w:pStyle w:val="TableText"/>
            </w:pPr>
            <w:r>
              <w:t>255.255.255.252</w:t>
            </w:r>
          </w:p>
        </w:tc>
      </w:tr>
      <w:tr w:rsidR="009D7FEF" w14:paraId="715A2F0D" w14:textId="77777777" w:rsidTr="00E50AAD">
        <w:trPr>
          <w:cantSplit/>
          <w:jc w:val="center"/>
        </w:trPr>
        <w:tc>
          <w:tcPr>
            <w:tcW w:w="2337" w:type="dxa"/>
            <w:tcBorders>
              <w:top w:val="nil"/>
              <w:bottom w:val="single" w:sz="2" w:space="0" w:color="auto"/>
            </w:tcBorders>
            <w:vAlign w:val="bottom"/>
          </w:tcPr>
          <w:p w14:paraId="2ABF3D7F" w14:textId="77777777" w:rsidR="009D7FEF" w:rsidRDefault="009D7FEF" w:rsidP="009D7FEF">
            <w:pPr>
              <w:pStyle w:val="ConfigWindow"/>
            </w:pPr>
            <w:r>
              <w:t>R2</w:t>
            </w:r>
          </w:p>
        </w:tc>
        <w:tc>
          <w:tcPr>
            <w:tcW w:w="2430" w:type="dxa"/>
            <w:vAlign w:val="bottom"/>
          </w:tcPr>
          <w:p w14:paraId="05A6F7F3" w14:textId="1793AFD0" w:rsidR="009D7FEF" w:rsidRDefault="009D7FEF" w:rsidP="009D7FEF">
            <w:pPr>
              <w:pStyle w:val="TableText"/>
            </w:pPr>
            <w:r>
              <w:t>Loopback 10</w:t>
            </w:r>
          </w:p>
        </w:tc>
        <w:tc>
          <w:tcPr>
            <w:tcW w:w="2706" w:type="dxa"/>
            <w:vAlign w:val="bottom"/>
          </w:tcPr>
          <w:p w14:paraId="7182CB57" w14:textId="059DDFAD" w:rsidR="009D7FEF" w:rsidRDefault="009D7FEF" w:rsidP="009D7FEF">
            <w:pPr>
              <w:pStyle w:val="TableText"/>
            </w:pPr>
            <w:r>
              <w:t>10.10.10.1</w:t>
            </w:r>
          </w:p>
        </w:tc>
        <w:tc>
          <w:tcPr>
            <w:tcW w:w="2332" w:type="dxa"/>
            <w:vAlign w:val="bottom"/>
          </w:tcPr>
          <w:p w14:paraId="41BFACEF" w14:textId="149AB349" w:rsidR="009D7FEF" w:rsidRDefault="009D7FEF" w:rsidP="009D7FEF">
            <w:pPr>
              <w:pStyle w:val="TableText"/>
            </w:pPr>
            <w:r>
              <w:t>255.255.255.0</w:t>
            </w:r>
          </w:p>
        </w:tc>
      </w:tr>
      <w:tr w:rsidR="009D7FEF" w14:paraId="27187E51" w14:textId="77777777" w:rsidTr="00E50AAD">
        <w:trPr>
          <w:cantSplit/>
          <w:jc w:val="center"/>
        </w:trPr>
        <w:tc>
          <w:tcPr>
            <w:tcW w:w="2337" w:type="dxa"/>
            <w:tcBorders>
              <w:bottom w:val="nil"/>
            </w:tcBorders>
            <w:vAlign w:val="bottom"/>
          </w:tcPr>
          <w:p w14:paraId="2BCC0AF2" w14:textId="77777777" w:rsidR="009D7FEF" w:rsidRDefault="009D7FEF" w:rsidP="009D7FEF">
            <w:pPr>
              <w:pStyle w:val="TableText"/>
            </w:pPr>
            <w:r>
              <w:t>R3</w:t>
            </w:r>
          </w:p>
        </w:tc>
        <w:tc>
          <w:tcPr>
            <w:tcW w:w="2430" w:type="dxa"/>
            <w:vAlign w:val="bottom"/>
          </w:tcPr>
          <w:p w14:paraId="4DCCBE41" w14:textId="77777777" w:rsidR="009D7FEF" w:rsidRDefault="009D7FEF" w:rsidP="009D7FEF">
            <w:pPr>
              <w:pStyle w:val="TableText"/>
            </w:pPr>
            <w:r>
              <w:t>G0/0/0</w:t>
            </w:r>
          </w:p>
        </w:tc>
        <w:tc>
          <w:tcPr>
            <w:tcW w:w="2706" w:type="dxa"/>
            <w:vAlign w:val="bottom"/>
          </w:tcPr>
          <w:p w14:paraId="42ABA35F" w14:textId="75ECD76A" w:rsidR="009D7FEF" w:rsidRDefault="009D7FEF" w:rsidP="009D7FEF">
            <w:pPr>
              <w:pStyle w:val="TableText"/>
            </w:pPr>
            <w:r>
              <w:t>192.168.0.2</w:t>
            </w:r>
          </w:p>
        </w:tc>
        <w:tc>
          <w:tcPr>
            <w:tcW w:w="2332" w:type="dxa"/>
            <w:vAlign w:val="bottom"/>
          </w:tcPr>
          <w:p w14:paraId="4DA75298" w14:textId="2FD12FCC" w:rsidR="009D7FEF" w:rsidRDefault="009D7FEF" w:rsidP="009D7FEF">
            <w:pPr>
              <w:pStyle w:val="TableText"/>
            </w:pPr>
            <w:r>
              <w:t>255.255.255.252</w:t>
            </w:r>
          </w:p>
        </w:tc>
      </w:tr>
      <w:tr w:rsidR="009D7FEF" w14:paraId="1C00F493" w14:textId="77777777" w:rsidTr="00E50AAD">
        <w:trPr>
          <w:cantSplit/>
          <w:jc w:val="center"/>
        </w:trPr>
        <w:tc>
          <w:tcPr>
            <w:tcW w:w="2337" w:type="dxa"/>
            <w:tcBorders>
              <w:top w:val="nil"/>
              <w:bottom w:val="nil"/>
            </w:tcBorders>
            <w:vAlign w:val="bottom"/>
          </w:tcPr>
          <w:p w14:paraId="71B2AEE2" w14:textId="77777777" w:rsidR="009D7FEF" w:rsidRDefault="009D7FEF" w:rsidP="009D7FEF">
            <w:pPr>
              <w:pStyle w:val="ConfigWindow"/>
            </w:pPr>
            <w:r>
              <w:t>R3</w:t>
            </w:r>
          </w:p>
        </w:tc>
        <w:tc>
          <w:tcPr>
            <w:tcW w:w="2430" w:type="dxa"/>
            <w:vAlign w:val="bottom"/>
          </w:tcPr>
          <w:p w14:paraId="6EEBFC8D" w14:textId="0186948B" w:rsidR="009D7FEF" w:rsidRDefault="009D7FEF" w:rsidP="009D7FEF">
            <w:pPr>
              <w:pStyle w:val="TableText"/>
            </w:pPr>
            <w:r>
              <w:t>Loopback 3</w:t>
            </w:r>
          </w:p>
        </w:tc>
        <w:tc>
          <w:tcPr>
            <w:tcW w:w="2706" w:type="dxa"/>
            <w:vAlign w:val="bottom"/>
          </w:tcPr>
          <w:p w14:paraId="6E448F27" w14:textId="742FFE82" w:rsidR="009D7FEF" w:rsidRDefault="009D7FEF" w:rsidP="009D7FEF">
            <w:pPr>
              <w:pStyle w:val="TableText"/>
            </w:pPr>
            <w:r>
              <w:t>192.168.3.1</w:t>
            </w:r>
          </w:p>
        </w:tc>
        <w:tc>
          <w:tcPr>
            <w:tcW w:w="2332" w:type="dxa"/>
            <w:vAlign w:val="bottom"/>
          </w:tcPr>
          <w:p w14:paraId="5734B497" w14:textId="7043AA93" w:rsidR="009D7FEF" w:rsidRDefault="009D7FEF" w:rsidP="009D7FEF">
            <w:pPr>
              <w:pStyle w:val="TableText"/>
            </w:pPr>
            <w:r>
              <w:t>255.255.255.0</w:t>
            </w:r>
          </w:p>
        </w:tc>
      </w:tr>
      <w:tr w:rsidR="009D7FEF" w14:paraId="7F9B925D" w14:textId="77777777" w:rsidTr="00E50AAD">
        <w:trPr>
          <w:cantSplit/>
          <w:jc w:val="center"/>
        </w:trPr>
        <w:tc>
          <w:tcPr>
            <w:tcW w:w="2337" w:type="dxa"/>
            <w:tcBorders>
              <w:top w:val="nil"/>
              <w:bottom w:val="nil"/>
            </w:tcBorders>
            <w:vAlign w:val="bottom"/>
          </w:tcPr>
          <w:p w14:paraId="6BB37E92" w14:textId="77777777" w:rsidR="009D7FEF" w:rsidRDefault="009D7FEF" w:rsidP="009D7FEF">
            <w:pPr>
              <w:pStyle w:val="ConfigWindow"/>
            </w:pPr>
            <w:r>
              <w:t>R3</w:t>
            </w:r>
          </w:p>
        </w:tc>
        <w:tc>
          <w:tcPr>
            <w:tcW w:w="2430" w:type="dxa"/>
            <w:vAlign w:val="bottom"/>
          </w:tcPr>
          <w:p w14:paraId="600B98B4" w14:textId="01406641" w:rsidR="009D7FEF" w:rsidRDefault="009D7FEF" w:rsidP="009D7FEF">
            <w:pPr>
              <w:pStyle w:val="TableText"/>
            </w:pPr>
            <w:r>
              <w:t>Loopback 20</w:t>
            </w:r>
          </w:p>
        </w:tc>
        <w:tc>
          <w:tcPr>
            <w:tcW w:w="2706" w:type="dxa"/>
          </w:tcPr>
          <w:p w14:paraId="37EE205C" w14:textId="6B53CF3E" w:rsidR="009D7FEF" w:rsidRPr="00A32A0F" w:rsidRDefault="009D7FEF" w:rsidP="009D7FEF">
            <w:pPr>
              <w:pStyle w:val="TableText"/>
            </w:pPr>
            <w:r>
              <w:t>192.168.20.1</w:t>
            </w:r>
          </w:p>
        </w:tc>
        <w:tc>
          <w:tcPr>
            <w:tcW w:w="2332" w:type="dxa"/>
            <w:vAlign w:val="bottom"/>
          </w:tcPr>
          <w:p w14:paraId="455C43A3" w14:textId="6EF3B239" w:rsidR="009D7FEF" w:rsidRDefault="009D7FEF" w:rsidP="009D7FEF">
            <w:pPr>
              <w:pStyle w:val="TableText"/>
            </w:pPr>
            <w:r>
              <w:t>255.255.255.0</w:t>
            </w:r>
          </w:p>
        </w:tc>
      </w:tr>
      <w:tr w:rsidR="009D7FEF" w14:paraId="2C4B6AF8" w14:textId="77777777" w:rsidTr="00E50AAD">
        <w:trPr>
          <w:cantSplit/>
          <w:jc w:val="center"/>
        </w:trPr>
        <w:tc>
          <w:tcPr>
            <w:tcW w:w="2337" w:type="dxa"/>
            <w:tcBorders>
              <w:top w:val="nil"/>
              <w:bottom w:val="nil"/>
            </w:tcBorders>
            <w:vAlign w:val="bottom"/>
          </w:tcPr>
          <w:p w14:paraId="0E4AE4F0" w14:textId="77777777" w:rsidR="009D7FEF" w:rsidRDefault="009D7FEF" w:rsidP="009D7FEF">
            <w:pPr>
              <w:pStyle w:val="ConfigWindow"/>
            </w:pPr>
            <w:r>
              <w:t>R3</w:t>
            </w:r>
          </w:p>
        </w:tc>
        <w:tc>
          <w:tcPr>
            <w:tcW w:w="2430" w:type="dxa"/>
            <w:vAlign w:val="bottom"/>
          </w:tcPr>
          <w:p w14:paraId="6A3D7512" w14:textId="3C1CBD11" w:rsidR="009D7FEF" w:rsidRDefault="009D7FEF" w:rsidP="009D7FEF">
            <w:pPr>
              <w:pStyle w:val="TableText"/>
            </w:pPr>
            <w:r>
              <w:t>Loopback 21</w:t>
            </w:r>
          </w:p>
        </w:tc>
        <w:tc>
          <w:tcPr>
            <w:tcW w:w="2706" w:type="dxa"/>
          </w:tcPr>
          <w:p w14:paraId="52C121FC" w14:textId="521F8F86" w:rsidR="009D7FEF" w:rsidRPr="00A32A0F" w:rsidRDefault="009D7FEF" w:rsidP="009D7FEF">
            <w:pPr>
              <w:pStyle w:val="TableText"/>
            </w:pPr>
            <w:r>
              <w:t>192.168.21.1</w:t>
            </w:r>
          </w:p>
        </w:tc>
        <w:tc>
          <w:tcPr>
            <w:tcW w:w="2332" w:type="dxa"/>
            <w:vAlign w:val="bottom"/>
          </w:tcPr>
          <w:p w14:paraId="56419058" w14:textId="16093968" w:rsidR="009D7FEF" w:rsidRDefault="009D7FEF" w:rsidP="009D7FEF">
            <w:pPr>
              <w:pStyle w:val="TableText"/>
            </w:pPr>
            <w:r>
              <w:t>255.255.255.0</w:t>
            </w:r>
          </w:p>
        </w:tc>
      </w:tr>
      <w:tr w:rsidR="009D7FEF" w14:paraId="1240D717" w14:textId="77777777" w:rsidTr="00E50AAD">
        <w:trPr>
          <w:cantSplit/>
          <w:jc w:val="center"/>
        </w:trPr>
        <w:tc>
          <w:tcPr>
            <w:tcW w:w="2337" w:type="dxa"/>
            <w:tcBorders>
              <w:top w:val="nil"/>
              <w:bottom w:val="nil"/>
            </w:tcBorders>
            <w:vAlign w:val="bottom"/>
          </w:tcPr>
          <w:p w14:paraId="64536E41" w14:textId="77777777" w:rsidR="009D7FEF" w:rsidRDefault="009D7FEF" w:rsidP="009D7FEF">
            <w:pPr>
              <w:pStyle w:val="ConfigWindow"/>
            </w:pPr>
            <w:r>
              <w:t>R3</w:t>
            </w:r>
          </w:p>
        </w:tc>
        <w:tc>
          <w:tcPr>
            <w:tcW w:w="2430" w:type="dxa"/>
            <w:vAlign w:val="bottom"/>
          </w:tcPr>
          <w:p w14:paraId="6FB99C5C" w14:textId="096A49D9" w:rsidR="009D7FEF" w:rsidRDefault="009D7FEF" w:rsidP="009D7FEF">
            <w:pPr>
              <w:pStyle w:val="TableText"/>
            </w:pPr>
            <w:r>
              <w:t>Loopback 22</w:t>
            </w:r>
          </w:p>
        </w:tc>
        <w:tc>
          <w:tcPr>
            <w:tcW w:w="2706" w:type="dxa"/>
          </w:tcPr>
          <w:p w14:paraId="3EB07314" w14:textId="795E64C3" w:rsidR="009D7FEF" w:rsidRPr="00A32A0F" w:rsidRDefault="009D7FEF" w:rsidP="009D7FEF">
            <w:pPr>
              <w:pStyle w:val="TableText"/>
            </w:pPr>
            <w:r>
              <w:t>192.168.22.1</w:t>
            </w:r>
          </w:p>
        </w:tc>
        <w:tc>
          <w:tcPr>
            <w:tcW w:w="2332" w:type="dxa"/>
            <w:vAlign w:val="bottom"/>
          </w:tcPr>
          <w:p w14:paraId="123B9146" w14:textId="7AEC18A1" w:rsidR="009D7FEF" w:rsidRDefault="009D7FEF" w:rsidP="009D7FEF">
            <w:pPr>
              <w:pStyle w:val="TableText"/>
            </w:pPr>
            <w:r>
              <w:t>255.255.255.0</w:t>
            </w:r>
          </w:p>
        </w:tc>
      </w:tr>
      <w:tr w:rsidR="009D7FEF" w14:paraId="65B8DC3E" w14:textId="77777777" w:rsidTr="009D7FEF">
        <w:trPr>
          <w:cantSplit/>
          <w:jc w:val="center"/>
        </w:trPr>
        <w:tc>
          <w:tcPr>
            <w:tcW w:w="2337" w:type="dxa"/>
            <w:tcBorders>
              <w:top w:val="nil"/>
              <w:bottom w:val="nil"/>
            </w:tcBorders>
            <w:vAlign w:val="bottom"/>
          </w:tcPr>
          <w:p w14:paraId="5C884AB8" w14:textId="77777777" w:rsidR="009D7FEF" w:rsidRDefault="009D7FEF" w:rsidP="009D7FEF">
            <w:pPr>
              <w:pStyle w:val="ConfigWindow"/>
            </w:pPr>
            <w:r>
              <w:t>R3</w:t>
            </w:r>
          </w:p>
        </w:tc>
        <w:tc>
          <w:tcPr>
            <w:tcW w:w="2430" w:type="dxa"/>
            <w:vAlign w:val="bottom"/>
          </w:tcPr>
          <w:p w14:paraId="73A76BFA" w14:textId="31345FFF" w:rsidR="009D7FEF" w:rsidRDefault="009D7FEF" w:rsidP="009D7FEF">
            <w:pPr>
              <w:pStyle w:val="TableText"/>
            </w:pPr>
            <w:r>
              <w:t>Loopback 23</w:t>
            </w:r>
          </w:p>
        </w:tc>
        <w:tc>
          <w:tcPr>
            <w:tcW w:w="2706" w:type="dxa"/>
          </w:tcPr>
          <w:p w14:paraId="78E64EAD" w14:textId="200E5D6F" w:rsidR="009D7FEF" w:rsidRPr="00A32A0F" w:rsidRDefault="009D7FEF" w:rsidP="009D7FEF">
            <w:pPr>
              <w:pStyle w:val="TableText"/>
            </w:pPr>
            <w:r>
              <w:t>192.168.23.1</w:t>
            </w:r>
          </w:p>
        </w:tc>
        <w:tc>
          <w:tcPr>
            <w:tcW w:w="2332" w:type="dxa"/>
            <w:vAlign w:val="bottom"/>
          </w:tcPr>
          <w:p w14:paraId="3665429A" w14:textId="4E79CE20" w:rsidR="009D7FEF" w:rsidRDefault="009D7FEF" w:rsidP="009D7FEF">
            <w:pPr>
              <w:pStyle w:val="TableText"/>
            </w:pPr>
            <w:r>
              <w:t>255.255.255.0</w:t>
            </w:r>
          </w:p>
        </w:tc>
      </w:tr>
      <w:tr w:rsidR="009D7FEF" w14:paraId="48225063" w14:textId="77777777" w:rsidTr="009D7FEF">
        <w:trPr>
          <w:cantSplit/>
          <w:jc w:val="center"/>
        </w:trPr>
        <w:tc>
          <w:tcPr>
            <w:tcW w:w="2337" w:type="dxa"/>
            <w:tcBorders>
              <w:top w:val="nil"/>
              <w:bottom w:val="nil"/>
            </w:tcBorders>
            <w:vAlign w:val="bottom"/>
          </w:tcPr>
          <w:p w14:paraId="7FE62F9B" w14:textId="05178E42" w:rsidR="009D7FEF" w:rsidRDefault="009D7FEF" w:rsidP="009D7FEF">
            <w:pPr>
              <w:pStyle w:val="ConfigWindow"/>
            </w:pPr>
            <w:r>
              <w:t>R3</w:t>
            </w:r>
          </w:p>
        </w:tc>
        <w:tc>
          <w:tcPr>
            <w:tcW w:w="2430" w:type="dxa"/>
            <w:vAlign w:val="bottom"/>
          </w:tcPr>
          <w:p w14:paraId="3CBD3B87" w14:textId="6FF79E13" w:rsidR="009D7FEF" w:rsidRDefault="009D7FEF" w:rsidP="009D7FEF">
            <w:pPr>
              <w:pStyle w:val="TableText"/>
            </w:pPr>
            <w:r>
              <w:t>Loopback 32</w:t>
            </w:r>
          </w:p>
        </w:tc>
        <w:tc>
          <w:tcPr>
            <w:tcW w:w="2706" w:type="dxa"/>
          </w:tcPr>
          <w:p w14:paraId="42A18B60" w14:textId="30F0A7CE" w:rsidR="009D7FEF" w:rsidRDefault="009D7FEF" w:rsidP="009D7FEF">
            <w:pPr>
              <w:pStyle w:val="TableText"/>
            </w:pPr>
            <w:r>
              <w:t>192.168.32.1</w:t>
            </w:r>
          </w:p>
        </w:tc>
        <w:tc>
          <w:tcPr>
            <w:tcW w:w="2332" w:type="dxa"/>
            <w:vAlign w:val="bottom"/>
          </w:tcPr>
          <w:p w14:paraId="4A6CB9D7" w14:textId="7936F80F" w:rsidR="009D7FEF" w:rsidRDefault="009D7FEF" w:rsidP="009D7FEF">
            <w:pPr>
              <w:pStyle w:val="TableText"/>
            </w:pPr>
            <w:r>
              <w:t>255.255.255.192</w:t>
            </w:r>
          </w:p>
        </w:tc>
      </w:tr>
      <w:tr w:rsidR="009D7FEF" w14:paraId="1B2988D1" w14:textId="77777777" w:rsidTr="009D7FEF">
        <w:trPr>
          <w:cantSplit/>
          <w:jc w:val="center"/>
        </w:trPr>
        <w:tc>
          <w:tcPr>
            <w:tcW w:w="2337" w:type="dxa"/>
            <w:tcBorders>
              <w:top w:val="nil"/>
              <w:bottom w:val="nil"/>
            </w:tcBorders>
            <w:vAlign w:val="bottom"/>
          </w:tcPr>
          <w:p w14:paraId="75861D97" w14:textId="42206ED5" w:rsidR="009D7FEF" w:rsidRDefault="009D7FEF" w:rsidP="009D7FEF">
            <w:pPr>
              <w:pStyle w:val="ConfigWindow"/>
            </w:pPr>
            <w:r>
              <w:t>R3</w:t>
            </w:r>
          </w:p>
        </w:tc>
        <w:tc>
          <w:tcPr>
            <w:tcW w:w="2430" w:type="dxa"/>
            <w:vAlign w:val="bottom"/>
          </w:tcPr>
          <w:p w14:paraId="352A0FD5" w14:textId="0E05079D" w:rsidR="009D7FEF" w:rsidRDefault="009D7FEF" w:rsidP="009D7FEF">
            <w:pPr>
              <w:pStyle w:val="TableText"/>
            </w:pPr>
            <w:r>
              <w:t>Loopback 33</w:t>
            </w:r>
          </w:p>
        </w:tc>
        <w:tc>
          <w:tcPr>
            <w:tcW w:w="2706" w:type="dxa"/>
            <w:vAlign w:val="bottom"/>
          </w:tcPr>
          <w:p w14:paraId="29AE4076" w14:textId="1881C25A" w:rsidR="009D7FEF" w:rsidRDefault="009D7FEF" w:rsidP="009D7FEF">
            <w:pPr>
              <w:pStyle w:val="TableText"/>
            </w:pPr>
            <w:r>
              <w:t>192.168.33.1</w:t>
            </w:r>
          </w:p>
        </w:tc>
        <w:tc>
          <w:tcPr>
            <w:tcW w:w="2332" w:type="dxa"/>
            <w:vAlign w:val="bottom"/>
          </w:tcPr>
          <w:p w14:paraId="1CEBBFCB" w14:textId="42B40588" w:rsidR="009D7FEF" w:rsidRDefault="009D7FEF" w:rsidP="009D7FEF">
            <w:pPr>
              <w:pStyle w:val="TableText"/>
            </w:pPr>
            <w:r>
              <w:t>255.255.255.224</w:t>
            </w:r>
          </w:p>
        </w:tc>
      </w:tr>
      <w:tr w:rsidR="009D7FEF" w14:paraId="6519C395" w14:textId="77777777" w:rsidTr="009D7FEF">
        <w:trPr>
          <w:cantSplit/>
          <w:jc w:val="center"/>
        </w:trPr>
        <w:tc>
          <w:tcPr>
            <w:tcW w:w="2337" w:type="dxa"/>
            <w:tcBorders>
              <w:top w:val="nil"/>
              <w:bottom w:val="nil"/>
            </w:tcBorders>
            <w:vAlign w:val="bottom"/>
          </w:tcPr>
          <w:p w14:paraId="5D505F9D" w14:textId="7148AA22" w:rsidR="009D7FEF" w:rsidRDefault="009D7FEF" w:rsidP="009D7FEF">
            <w:pPr>
              <w:pStyle w:val="ConfigWindow"/>
            </w:pPr>
            <w:r>
              <w:t>R3</w:t>
            </w:r>
          </w:p>
        </w:tc>
        <w:tc>
          <w:tcPr>
            <w:tcW w:w="2430" w:type="dxa"/>
            <w:vAlign w:val="bottom"/>
          </w:tcPr>
          <w:p w14:paraId="6F70FD46" w14:textId="2D347DD2" w:rsidR="009D7FEF" w:rsidRDefault="009D7FEF" w:rsidP="009D7FEF">
            <w:pPr>
              <w:pStyle w:val="TableText"/>
            </w:pPr>
            <w:r>
              <w:t>Loopback 34</w:t>
            </w:r>
          </w:p>
        </w:tc>
        <w:tc>
          <w:tcPr>
            <w:tcW w:w="2706" w:type="dxa"/>
            <w:vAlign w:val="bottom"/>
          </w:tcPr>
          <w:p w14:paraId="5CB14E34" w14:textId="551DB41F" w:rsidR="009D7FEF" w:rsidRDefault="009D7FEF" w:rsidP="009D7FEF">
            <w:pPr>
              <w:pStyle w:val="TableText"/>
            </w:pPr>
            <w:r>
              <w:t>192.168.34.1</w:t>
            </w:r>
          </w:p>
        </w:tc>
        <w:tc>
          <w:tcPr>
            <w:tcW w:w="2332" w:type="dxa"/>
            <w:vAlign w:val="bottom"/>
          </w:tcPr>
          <w:p w14:paraId="191210C3" w14:textId="1776332B" w:rsidR="009D7FEF" w:rsidRDefault="009D7FEF" w:rsidP="009D7FEF">
            <w:pPr>
              <w:pStyle w:val="TableText"/>
            </w:pPr>
            <w:r>
              <w:t>255.255.255.240</w:t>
            </w:r>
          </w:p>
        </w:tc>
      </w:tr>
      <w:tr w:rsidR="009D7FEF" w14:paraId="4705BA36" w14:textId="77777777" w:rsidTr="009D7FEF">
        <w:trPr>
          <w:cantSplit/>
          <w:jc w:val="center"/>
        </w:trPr>
        <w:tc>
          <w:tcPr>
            <w:tcW w:w="2337" w:type="dxa"/>
            <w:tcBorders>
              <w:top w:val="nil"/>
            </w:tcBorders>
            <w:vAlign w:val="bottom"/>
          </w:tcPr>
          <w:p w14:paraId="5B4821EB" w14:textId="0BB3C281" w:rsidR="009D7FEF" w:rsidRDefault="009D7FEF" w:rsidP="009D7FEF">
            <w:pPr>
              <w:pStyle w:val="ConfigWindow"/>
            </w:pPr>
            <w:r>
              <w:t>R3</w:t>
            </w:r>
          </w:p>
        </w:tc>
        <w:tc>
          <w:tcPr>
            <w:tcW w:w="2430" w:type="dxa"/>
            <w:vAlign w:val="bottom"/>
          </w:tcPr>
          <w:p w14:paraId="794A0B23" w14:textId="2A531C27" w:rsidR="009D7FEF" w:rsidRDefault="009D7FEF" w:rsidP="009D7FEF">
            <w:pPr>
              <w:pStyle w:val="TableText"/>
            </w:pPr>
            <w:r>
              <w:t>Loopback 35</w:t>
            </w:r>
          </w:p>
        </w:tc>
        <w:tc>
          <w:tcPr>
            <w:tcW w:w="2706" w:type="dxa"/>
            <w:vAlign w:val="bottom"/>
          </w:tcPr>
          <w:p w14:paraId="289A2498" w14:textId="7ED19064" w:rsidR="009D7FEF" w:rsidRDefault="009D7FEF" w:rsidP="009D7FEF">
            <w:pPr>
              <w:pStyle w:val="TableText"/>
            </w:pPr>
            <w:r>
              <w:t>192.168.35.1</w:t>
            </w:r>
          </w:p>
        </w:tc>
        <w:tc>
          <w:tcPr>
            <w:tcW w:w="2332" w:type="dxa"/>
            <w:vAlign w:val="bottom"/>
          </w:tcPr>
          <w:p w14:paraId="3C7A9DD5" w14:textId="211D699B" w:rsidR="009D7FEF" w:rsidRDefault="009D7FEF" w:rsidP="009D7FEF">
            <w:pPr>
              <w:pStyle w:val="TableText"/>
            </w:pPr>
            <w:r>
              <w:t>255.255.255.248</w:t>
            </w:r>
          </w:p>
        </w:tc>
      </w:tr>
    </w:tbl>
    <w:p w14:paraId="73A23375" w14:textId="77777777" w:rsidR="00D778DF" w:rsidRPr="00E70096" w:rsidRDefault="00D778DF" w:rsidP="00D452F4">
      <w:pPr>
        <w:pStyle w:val="Heading1"/>
      </w:pPr>
      <w:r w:rsidRPr="00E70096">
        <w:t>Objectives</w:t>
      </w:r>
    </w:p>
    <w:p w14:paraId="309CFD5A" w14:textId="773C485D" w:rsidR="00E70096" w:rsidRPr="00E70096" w:rsidRDefault="002D5F23" w:rsidP="00E70096">
      <w:pPr>
        <w:pStyle w:val="BodyTextL25"/>
      </w:pPr>
      <w:r>
        <w:t xml:space="preserve">In this lab you will </w:t>
      </w:r>
      <w:r w:rsidR="0055402E">
        <w:t>learn how to control routing updates in an EIGRP and OSPF redistributed routing network.  Specifically, you will:</w:t>
      </w:r>
    </w:p>
    <w:p w14:paraId="5A2522F0" w14:textId="5E8B8BD6" w:rsidR="005E5136" w:rsidRDefault="005E5136" w:rsidP="00EE535F">
      <w:pPr>
        <w:pStyle w:val="BodyTextL25Bold"/>
      </w:pPr>
      <w:r>
        <w:t>Part 1: Build the Network and Configure Basic Device Settings</w:t>
      </w:r>
    </w:p>
    <w:p w14:paraId="5DBA4A6C" w14:textId="77777777" w:rsidR="005E5136" w:rsidRDefault="005E5136" w:rsidP="00EE535F">
      <w:pPr>
        <w:pStyle w:val="BodyTextL25Bold"/>
      </w:pPr>
      <w:r>
        <w:t>Part 2: Configure Routing and Redistribution</w:t>
      </w:r>
    </w:p>
    <w:p w14:paraId="4EC5E707" w14:textId="77777777" w:rsidR="005E5136" w:rsidRDefault="005E5136" w:rsidP="00EE535F">
      <w:pPr>
        <w:pStyle w:val="BodyTextL25Bold"/>
      </w:pPr>
      <w:r>
        <w:t>Part 3: Filter Redistributed Routes using a Distribute List and ACL</w:t>
      </w:r>
    </w:p>
    <w:p w14:paraId="193CD08F" w14:textId="77777777" w:rsidR="005E5136" w:rsidRDefault="005E5136" w:rsidP="00EE535F">
      <w:pPr>
        <w:pStyle w:val="BodyTextL25Bold"/>
      </w:pPr>
      <w:r>
        <w:t>Part 4: Filter Redistributed Routes using a Distribute List and Prefix List</w:t>
      </w:r>
    </w:p>
    <w:p w14:paraId="41ACFA85" w14:textId="2A806CFB" w:rsidR="005E5136" w:rsidRDefault="005E5136" w:rsidP="00EE535F">
      <w:pPr>
        <w:pStyle w:val="BodyTextL25Bold"/>
      </w:pPr>
      <w:r>
        <w:t>Part 5: Filter Redistributed Routes using a Route Map</w:t>
      </w:r>
    </w:p>
    <w:p w14:paraId="1A7D3487" w14:textId="07041B8C" w:rsidR="00D778DF" w:rsidRDefault="00D778DF">
      <w:pPr>
        <w:pStyle w:val="Heading1"/>
      </w:pPr>
      <w:r w:rsidRPr="00E70096">
        <w:t>Background / Scenario</w:t>
      </w:r>
    </w:p>
    <w:p w14:paraId="0AA05729" w14:textId="334824B1" w:rsidR="00CF38BC" w:rsidRDefault="00CF38BC" w:rsidP="00CF38BC">
      <w:pPr>
        <w:pStyle w:val="BodyTextL25"/>
      </w:pPr>
      <w:r>
        <w:t xml:space="preserve">In this scenario, R1 and R2 are running EIGRP while R2 and R3 are running multi-area OSPF. R2 is the OSPF autonomous system border router (ASBR) consisting of areas 0, 10, and 20. </w:t>
      </w:r>
      <w:r w:rsidR="0072163C">
        <w:t>R2 will also redistribute the EIGRP routes into OSPF and the OSPF routes into EIGRP.</w:t>
      </w:r>
    </w:p>
    <w:p w14:paraId="34C4FA4E" w14:textId="51DBF52B" w:rsidR="002D5F23" w:rsidRDefault="00CF38BC" w:rsidP="00CF38BC">
      <w:pPr>
        <w:pStyle w:val="BodyTextL25"/>
      </w:pPr>
      <w:r>
        <w:t xml:space="preserve">Your task is to control routing updates </w:t>
      </w:r>
      <w:r w:rsidR="0072163C">
        <w:t xml:space="preserve">between the two routing domains </w:t>
      </w:r>
      <w:r>
        <w:t>by using distribute lists, prefix lists</w:t>
      </w:r>
      <w:r w:rsidR="00D2277A">
        <w:t>,</w:t>
      </w:r>
      <w:r>
        <w:t xml:space="preserve"> and route maps.</w:t>
      </w:r>
    </w:p>
    <w:p w14:paraId="777D89FC" w14:textId="22A29CAB" w:rsidR="002D5F23" w:rsidRDefault="002D5F23" w:rsidP="002D5F23">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3650 with</w:t>
      </w:r>
      <w:r w:rsidRPr="00C72B44">
        <w:rPr>
          <w:rFonts w:eastAsia="Arial"/>
        </w:rPr>
        <w:t xml:space="preserve">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26237904" w14:textId="77777777" w:rsidR="002D5F23" w:rsidRDefault="002D5F23" w:rsidP="002D5F23">
      <w:pPr>
        <w:pStyle w:val="BodyTextL25"/>
      </w:pPr>
      <w:r w:rsidRPr="00BF16BF">
        <w:rPr>
          <w:b/>
        </w:rPr>
        <w:t>Note</w:t>
      </w:r>
      <w:r w:rsidRPr="0034604B">
        <w:t>:</w:t>
      </w:r>
      <w:r w:rsidRPr="00DE6F44">
        <w:t xml:space="preserve"> </w:t>
      </w:r>
      <w:r w:rsidRPr="00683036">
        <w:t xml:space="preserve">Make sure that the </w:t>
      </w:r>
      <w:r>
        <w:t xml:space="preserve">routers and </w:t>
      </w:r>
      <w:r w:rsidRPr="00683036">
        <w:t>switches have been erased and have no startup configurations. If you are unsure</w:t>
      </w:r>
      <w:r>
        <w:t>,</w:t>
      </w:r>
      <w:r w:rsidRPr="00683036">
        <w:t xml:space="preserve"> contact your instructor.</w:t>
      </w:r>
    </w:p>
    <w:p w14:paraId="5530AE74" w14:textId="77777777" w:rsidR="00D778DF" w:rsidRPr="00E70096" w:rsidRDefault="00D778DF" w:rsidP="00D452F4">
      <w:pPr>
        <w:pStyle w:val="Heading1"/>
      </w:pPr>
      <w:r w:rsidRPr="00E70096">
        <w:t>Required Resources</w:t>
      </w:r>
    </w:p>
    <w:p w14:paraId="47A186A9" w14:textId="4903ACE7" w:rsidR="00334C33" w:rsidRDefault="0055402E"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21880578" w14:textId="09F48C31" w:rsidR="00334C33" w:rsidRDefault="00334C33" w:rsidP="00334C33">
      <w:pPr>
        <w:pStyle w:val="Bulletlevel1"/>
      </w:pPr>
      <w:r>
        <w:lastRenderedPageBreak/>
        <w:t>Console cables to configure the Cisco IOS devices via the console ports</w:t>
      </w:r>
    </w:p>
    <w:p w14:paraId="05B2D6DF" w14:textId="2FB51DF5" w:rsidR="00C17B90" w:rsidRDefault="00C17B90" w:rsidP="00334C33">
      <w:pPr>
        <w:pStyle w:val="Bulletlevel1"/>
      </w:pPr>
      <w:r>
        <w:t>1 PC (Choice of operating system with terminal emulation program installed)</w:t>
      </w:r>
    </w:p>
    <w:p w14:paraId="7A468B75" w14:textId="77777777" w:rsidR="00457934" w:rsidRDefault="00334C33" w:rsidP="00457934">
      <w:pPr>
        <w:pStyle w:val="Bulletlevel1"/>
      </w:pPr>
      <w:r>
        <w:t>Ethernet cables as shown in the topology</w:t>
      </w:r>
    </w:p>
    <w:p w14:paraId="7F60F08D" w14:textId="77777777" w:rsidR="00125806" w:rsidRDefault="00125806" w:rsidP="00D452F4">
      <w:pPr>
        <w:pStyle w:val="Heading1"/>
      </w:pPr>
      <w:r>
        <w:t>Instructions</w:t>
      </w:r>
    </w:p>
    <w:p w14:paraId="44F9448A" w14:textId="53610F68" w:rsidR="002D5F23" w:rsidRPr="002D5F23" w:rsidRDefault="002D5F23" w:rsidP="002D5F23">
      <w:pPr>
        <w:pStyle w:val="Heading2"/>
      </w:pPr>
      <w:r w:rsidRPr="002D5F23">
        <w:t>Build the Network and Configure Basic Device Settings</w:t>
      </w:r>
    </w:p>
    <w:p w14:paraId="29C72A97" w14:textId="77777777" w:rsidR="002D5F23" w:rsidRDefault="002D5F23" w:rsidP="002D5F23">
      <w:pPr>
        <w:pStyle w:val="BodyTextL25"/>
      </w:pPr>
      <w:r>
        <w:t>In Part 1, you will set up the network topology and configure basic settings and interface addressing on routers.</w:t>
      </w:r>
    </w:p>
    <w:p w14:paraId="58B9AF22" w14:textId="77777777" w:rsidR="002D5F23" w:rsidRPr="002D5F23" w:rsidRDefault="002D5F23" w:rsidP="002D5F23">
      <w:pPr>
        <w:pStyle w:val="Heading3"/>
      </w:pPr>
      <w:r w:rsidRPr="002D5F23">
        <w:t>Cable the network as shown in the topology.</w:t>
      </w:r>
    </w:p>
    <w:p w14:paraId="668081BE" w14:textId="77777777" w:rsidR="002D5F23" w:rsidRDefault="002D5F23" w:rsidP="002D5F23">
      <w:pPr>
        <w:pStyle w:val="BodyTextL25"/>
      </w:pPr>
      <w:r>
        <w:t>Attach the devices as shown in the topology diagram, and cable as necessary.</w:t>
      </w:r>
    </w:p>
    <w:p w14:paraId="6AFE406B" w14:textId="77777777" w:rsidR="002D5F23" w:rsidRPr="002D5F23" w:rsidRDefault="002D5F23" w:rsidP="002D5F23">
      <w:pPr>
        <w:pStyle w:val="Heading3"/>
      </w:pPr>
      <w:r w:rsidRPr="002D5F23">
        <w:t>Configure basic settings for each device.</w:t>
      </w:r>
    </w:p>
    <w:p w14:paraId="36FA4660" w14:textId="77777777" w:rsidR="00603C52" w:rsidRDefault="002D5F23" w:rsidP="008402F2">
      <w:pPr>
        <w:pStyle w:val="SubStepAlpha"/>
      </w:pPr>
      <w:r>
        <w:t>Console into each device, enter global configuration mode, and apply the basic settings. The startup configurations for each device are provided below.</w:t>
      </w:r>
    </w:p>
    <w:p w14:paraId="348AA8EB" w14:textId="77777777" w:rsidR="00F95CCA" w:rsidRDefault="00F95CCA" w:rsidP="00EE535F">
      <w:pPr>
        <w:pStyle w:val="BodyTextL25Bold"/>
        <w:keepNext/>
        <w:spacing w:after="0"/>
      </w:pPr>
      <w:r w:rsidRPr="00F95CCA">
        <w:t>Router</w:t>
      </w:r>
      <w:r>
        <w:t xml:space="preserve"> R1</w:t>
      </w:r>
    </w:p>
    <w:p w14:paraId="467F19A9" w14:textId="77777777" w:rsidR="00F95CCA" w:rsidRDefault="00F95CCA" w:rsidP="00F95CCA">
      <w:pPr>
        <w:pStyle w:val="ConfigWindow"/>
      </w:pPr>
      <w:r>
        <w:t>Open configuration window</w:t>
      </w:r>
    </w:p>
    <w:p w14:paraId="15083D84" w14:textId="77777777" w:rsidR="00F95CCA" w:rsidRDefault="00F95CCA" w:rsidP="00F95CCA">
      <w:pPr>
        <w:pStyle w:val="CMD"/>
      </w:pPr>
      <w:r>
        <w:t>hostname R1</w:t>
      </w:r>
    </w:p>
    <w:p w14:paraId="782CB19D" w14:textId="77777777" w:rsidR="00F95CCA" w:rsidRDefault="00F95CCA" w:rsidP="00F95CCA">
      <w:pPr>
        <w:pStyle w:val="CMD"/>
      </w:pPr>
      <w:r>
        <w:t xml:space="preserve">no </w:t>
      </w:r>
      <w:proofErr w:type="spellStart"/>
      <w:r>
        <w:t>ip</w:t>
      </w:r>
      <w:proofErr w:type="spellEnd"/>
      <w:r>
        <w:t xml:space="preserve"> domain lookup</w:t>
      </w:r>
    </w:p>
    <w:p w14:paraId="65A6CADF" w14:textId="77777777" w:rsidR="00F95CCA" w:rsidRDefault="00F95CCA" w:rsidP="00F95CCA">
      <w:pPr>
        <w:pStyle w:val="CMD"/>
      </w:pPr>
      <w:r>
        <w:t>line con 0</w:t>
      </w:r>
    </w:p>
    <w:p w14:paraId="4AC1AA26" w14:textId="77777777" w:rsidR="00F95CCA" w:rsidRDefault="00F95CCA" w:rsidP="00F95CCA">
      <w:pPr>
        <w:pStyle w:val="CMD"/>
      </w:pPr>
      <w:r>
        <w:t xml:space="preserve"> logging sync</w:t>
      </w:r>
    </w:p>
    <w:p w14:paraId="02A9452E" w14:textId="77777777" w:rsidR="00F95CCA" w:rsidRDefault="00F95CCA" w:rsidP="00F95CCA">
      <w:pPr>
        <w:pStyle w:val="CMD"/>
      </w:pPr>
      <w:r>
        <w:t xml:space="preserve"> exec-time 0 0</w:t>
      </w:r>
    </w:p>
    <w:p w14:paraId="32CFB33A" w14:textId="77777777" w:rsidR="00F95CCA" w:rsidRDefault="00F95CCA" w:rsidP="00F95CCA">
      <w:pPr>
        <w:pStyle w:val="CMD"/>
      </w:pPr>
      <w:r>
        <w:t xml:space="preserve"> exit</w:t>
      </w:r>
    </w:p>
    <w:p w14:paraId="651B96C8" w14:textId="206ACD1C" w:rsidR="00F95CCA" w:rsidRDefault="00F95CCA" w:rsidP="00F95CCA">
      <w:pPr>
        <w:pStyle w:val="CMD"/>
      </w:pPr>
      <w:r>
        <w:t xml:space="preserve">banner </w:t>
      </w:r>
      <w:proofErr w:type="spellStart"/>
      <w:r>
        <w:t>motd</w:t>
      </w:r>
      <w:proofErr w:type="spellEnd"/>
      <w:r>
        <w:t xml:space="preserve"> # This is R1, Controlling Routing Updates #</w:t>
      </w:r>
    </w:p>
    <w:p w14:paraId="6E7457E9" w14:textId="77777777" w:rsidR="00F95CCA" w:rsidRDefault="00F95CCA" w:rsidP="00F95CCA">
      <w:pPr>
        <w:pStyle w:val="CMD"/>
      </w:pPr>
      <w:r>
        <w:t>interface g0/0/0</w:t>
      </w:r>
    </w:p>
    <w:p w14:paraId="005D7D02" w14:textId="77777777" w:rsidR="00F95CCA" w:rsidRDefault="00F95CCA" w:rsidP="00F95CCA">
      <w:pPr>
        <w:pStyle w:val="CMD"/>
      </w:pPr>
      <w:r>
        <w:t xml:space="preserve"> description Connection to R2</w:t>
      </w:r>
    </w:p>
    <w:p w14:paraId="1D9176D7" w14:textId="67371E94" w:rsidR="00F95CCA" w:rsidRDefault="00F95CCA" w:rsidP="00F95CCA">
      <w:pPr>
        <w:pStyle w:val="CMD"/>
      </w:pPr>
      <w:r>
        <w:t xml:space="preserve"> </w:t>
      </w:r>
      <w:proofErr w:type="spellStart"/>
      <w:r>
        <w:t>ip</w:t>
      </w:r>
      <w:proofErr w:type="spellEnd"/>
      <w:r>
        <w:t xml:space="preserve"> add 172.16.0.2 255.255.255.252</w:t>
      </w:r>
    </w:p>
    <w:p w14:paraId="7088EA06" w14:textId="77777777" w:rsidR="00F95CCA" w:rsidRDefault="00F95CCA" w:rsidP="00F95CCA">
      <w:pPr>
        <w:pStyle w:val="CMD"/>
      </w:pPr>
      <w:r>
        <w:t xml:space="preserve"> no shut</w:t>
      </w:r>
    </w:p>
    <w:p w14:paraId="4F86E130" w14:textId="77777777" w:rsidR="00F95CCA" w:rsidRDefault="00F95CCA" w:rsidP="00F95CCA">
      <w:pPr>
        <w:pStyle w:val="CMD"/>
      </w:pPr>
      <w:r>
        <w:t xml:space="preserve"> exit</w:t>
      </w:r>
    </w:p>
    <w:p w14:paraId="1C2CC6F0" w14:textId="77777777" w:rsidR="00035019" w:rsidRDefault="00035019" w:rsidP="00035019">
      <w:pPr>
        <w:pStyle w:val="CMD"/>
      </w:pPr>
      <w:r>
        <w:t>interface Lo1</w:t>
      </w:r>
    </w:p>
    <w:p w14:paraId="7CD8A21A" w14:textId="77777777" w:rsidR="00035019" w:rsidRDefault="00035019" w:rsidP="00035019">
      <w:pPr>
        <w:pStyle w:val="CMD"/>
      </w:pPr>
      <w:r>
        <w:t xml:space="preserve"> </w:t>
      </w:r>
      <w:proofErr w:type="spellStart"/>
      <w:r>
        <w:t>ip</w:t>
      </w:r>
      <w:proofErr w:type="spellEnd"/>
      <w:r>
        <w:t xml:space="preserve"> address 172.16.1.1 255.255.255.0</w:t>
      </w:r>
    </w:p>
    <w:p w14:paraId="1DCFB323" w14:textId="77777777" w:rsidR="00035019" w:rsidRDefault="00035019" w:rsidP="00035019">
      <w:pPr>
        <w:pStyle w:val="CMD"/>
      </w:pPr>
      <w:r>
        <w:t>exit</w:t>
      </w:r>
    </w:p>
    <w:p w14:paraId="44180A93" w14:textId="77777777" w:rsidR="00035019" w:rsidRDefault="00035019" w:rsidP="00035019">
      <w:pPr>
        <w:pStyle w:val="CMD"/>
      </w:pPr>
      <w:r>
        <w:t>interface Lo12</w:t>
      </w:r>
    </w:p>
    <w:p w14:paraId="695A8078" w14:textId="77777777" w:rsidR="00035019" w:rsidRDefault="00035019" w:rsidP="00035019">
      <w:pPr>
        <w:pStyle w:val="CMD"/>
      </w:pPr>
      <w:r>
        <w:t xml:space="preserve"> </w:t>
      </w:r>
      <w:proofErr w:type="spellStart"/>
      <w:r>
        <w:t>ip</w:t>
      </w:r>
      <w:proofErr w:type="spellEnd"/>
      <w:r>
        <w:t xml:space="preserve"> address 172.16.12.1 255.255.255.192</w:t>
      </w:r>
    </w:p>
    <w:p w14:paraId="4FFF57FB" w14:textId="77777777" w:rsidR="00035019" w:rsidRDefault="00035019" w:rsidP="00035019">
      <w:pPr>
        <w:pStyle w:val="CMD"/>
      </w:pPr>
      <w:r>
        <w:t>exit</w:t>
      </w:r>
    </w:p>
    <w:p w14:paraId="11DF109A" w14:textId="77777777" w:rsidR="00035019" w:rsidRDefault="00035019" w:rsidP="00035019">
      <w:pPr>
        <w:pStyle w:val="CMD"/>
      </w:pPr>
      <w:r>
        <w:t>interface Lo13</w:t>
      </w:r>
    </w:p>
    <w:p w14:paraId="358CA44F" w14:textId="77777777" w:rsidR="00035019" w:rsidRDefault="00035019" w:rsidP="00035019">
      <w:pPr>
        <w:pStyle w:val="CMD"/>
      </w:pPr>
      <w:r>
        <w:t xml:space="preserve"> </w:t>
      </w:r>
      <w:proofErr w:type="spellStart"/>
      <w:r>
        <w:t>ip</w:t>
      </w:r>
      <w:proofErr w:type="spellEnd"/>
      <w:r>
        <w:t xml:space="preserve"> address 172.16.13.1 255.255.255.224</w:t>
      </w:r>
    </w:p>
    <w:p w14:paraId="6F8845A9" w14:textId="77777777" w:rsidR="00035019" w:rsidRDefault="00035019" w:rsidP="00035019">
      <w:pPr>
        <w:pStyle w:val="CMD"/>
      </w:pPr>
      <w:r>
        <w:t>exit</w:t>
      </w:r>
    </w:p>
    <w:p w14:paraId="59E551DD" w14:textId="77777777" w:rsidR="00035019" w:rsidRDefault="00035019" w:rsidP="00035019">
      <w:pPr>
        <w:pStyle w:val="CMD"/>
      </w:pPr>
      <w:r>
        <w:t>interface Lo14</w:t>
      </w:r>
    </w:p>
    <w:p w14:paraId="4D8273A9" w14:textId="77777777" w:rsidR="00035019" w:rsidRDefault="00035019" w:rsidP="00035019">
      <w:pPr>
        <w:pStyle w:val="CMD"/>
      </w:pPr>
      <w:r>
        <w:t xml:space="preserve"> </w:t>
      </w:r>
      <w:proofErr w:type="spellStart"/>
      <w:r>
        <w:t>ip</w:t>
      </w:r>
      <w:proofErr w:type="spellEnd"/>
      <w:r>
        <w:t xml:space="preserve"> address 172.16.14.1 255.255.255.240</w:t>
      </w:r>
    </w:p>
    <w:p w14:paraId="209BF536" w14:textId="77777777" w:rsidR="00035019" w:rsidRDefault="00035019" w:rsidP="00035019">
      <w:pPr>
        <w:pStyle w:val="CMD"/>
      </w:pPr>
      <w:r>
        <w:t>exit</w:t>
      </w:r>
    </w:p>
    <w:p w14:paraId="1A1AD1CA" w14:textId="77777777" w:rsidR="00035019" w:rsidRDefault="00035019" w:rsidP="00035019">
      <w:pPr>
        <w:pStyle w:val="CMD"/>
      </w:pPr>
      <w:r>
        <w:t>interface Lo15</w:t>
      </w:r>
    </w:p>
    <w:p w14:paraId="11EEFC91" w14:textId="77777777" w:rsidR="00035019" w:rsidRDefault="00035019" w:rsidP="00035019">
      <w:pPr>
        <w:pStyle w:val="CMD"/>
      </w:pPr>
      <w:r>
        <w:t xml:space="preserve"> </w:t>
      </w:r>
      <w:proofErr w:type="spellStart"/>
      <w:r>
        <w:t>ip</w:t>
      </w:r>
      <w:proofErr w:type="spellEnd"/>
      <w:r>
        <w:t xml:space="preserve"> address 172.16.15.1 255.255.255.248</w:t>
      </w:r>
    </w:p>
    <w:p w14:paraId="40091942" w14:textId="4DC2DC5F" w:rsidR="00F95CCA" w:rsidRDefault="00D2277A" w:rsidP="00F95CCA">
      <w:pPr>
        <w:pStyle w:val="CMD"/>
      </w:pPr>
      <w:r>
        <w:t>end</w:t>
      </w:r>
    </w:p>
    <w:p w14:paraId="2ABD51B7" w14:textId="77777777" w:rsidR="00F95CCA" w:rsidRDefault="00F95CCA" w:rsidP="00F95CCA">
      <w:pPr>
        <w:pStyle w:val="BodyTextL25Bold"/>
      </w:pPr>
      <w:r>
        <w:lastRenderedPageBreak/>
        <w:t>Router R2</w:t>
      </w:r>
    </w:p>
    <w:p w14:paraId="3BF4932D" w14:textId="77777777" w:rsidR="00F95CCA" w:rsidRDefault="00F95CCA" w:rsidP="00F95CCA">
      <w:pPr>
        <w:pStyle w:val="CMD"/>
      </w:pPr>
      <w:r>
        <w:t>hostname R2</w:t>
      </w:r>
    </w:p>
    <w:p w14:paraId="30BEF9F1" w14:textId="77777777" w:rsidR="00F95CCA" w:rsidRDefault="00F95CCA" w:rsidP="00F95CCA">
      <w:pPr>
        <w:pStyle w:val="CMD"/>
      </w:pPr>
      <w:r>
        <w:t xml:space="preserve">no </w:t>
      </w:r>
      <w:proofErr w:type="spellStart"/>
      <w:r>
        <w:t>ip</w:t>
      </w:r>
      <w:proofErr w:type="spellEnd"/>
      <w:r>
        <w:t xml:space="preserve"> domain lookup</w:t>
      </w:r>
    </w:p>
    <w:p w14:paraId="29876F2A" w14:textId="77777777" w:rsidR="00F95CCA" w:rsidRDefault="00F95CCA" w:rsidP="00F95CCA">
      <w:pPr>
        <w:pStyle w:val="CMD"/>
      </w:pPr>
      <w:r>
        <w:t>line con 0</w:t>
      </w:r>
    </w:p>
    <w:p w14:paraId="4BC06537" w14:textId="77777777" w:rsidR="00F95CCA" w:rsidRDefault="00F95CCA" w:rsidP="00F95CCA">
      <w:pPr>
        <w:pStyle w:val="CMD"/>
      </w:pPr>
      <w:r>
        <w:t xml:space="preserve"> logging sync</w:t>
      </w:r>
    </w:p>
    <w:p w14:paraId="2EF7C958" w14:textId="77777777" w:rsidR="00F95CCA" w:rsidRDefault="00F95CCA" w:rsidP="00F95CCA">
      <w:pPr>
        <w:pStyle w:val="CMD"/>
      </w:pPr>
      <w:r>
        <w:t xml:space="preserve"> exec-time 0 0</w:t>
      </w:r>
    </w:p>
    <w:p w14:paraId="2432AB97" w14:textId="478D0C8A" w:rsidR="006A16C8" w:rsidRDefault="00F95CCA" w:rsidP="00F95CCA">
      <w:pPr>
        <w:pStyle w:val="CMD"/>
      </w:pPr>
      <w:r>
        <w:t>exit</w:t>
      </w:r>
    </w:p>
    <w:p w14:paraId="1F402C1D" w14:textId="0926F6C8" w:rsidR="006A16C8" w:rsidRDefault="00F95CCA" w:rsidP="00F95CCA">
      <w:pPr>
        <w:pStyle w:val="CMD"/>
      </w:pPr>
      <w:r>
        <w:t xml:space="preserve">banner </w:t>
      </w:r>
      <w:proofErr w:type="spellStart"/>
      <w:r>
        <w:t>motd</w:t>
      </w:r>
      <w:proofErr w:type="spellEnd"/>
      <w:r>
        <w:t xml:space="preserve"> # This is R2, Controlling Routing Updates #</w:t>
      </w:r>
    </w:p>
    <w:p w14:paraId="4A14691F" w14:textId="46ED78CD" w:rsidR="00F95CCA" w:rsidRDefault="00F95CCA" w:rsidP="00F95CCA">
      <w:pPr>
        <w:pStyle w:val="CMD"/>
      </w:pPr>
      <w:r>
        <w:t>interface g0/0/0</w:t>
      </w:r>
    </w:p>
    <w:p w14:paraId="0C11A3BB" w14:textId="77777777" w:rsidR="00F95CCA" w:rsidRDefault="00F95CCA" w:rsidP="00F95CCA">
      <w:pPr>
        <w:pStyle w:val="CMD"/>
      </w:pPr>
      <w:r>
        <w:t xml:space="preserve"> description Connection to R1</w:t>
      </w:r>
    </w:p>
    <w:p w14:paraId="1BC2EBC4" w14:textId="0904A679" w:rsidR="00F95CCA" w:rsidRDefault="00F95CCA" w:rsidP="00F95CCA">
      <w:pPr>
        <w:pStyle w:val="CMD"/>
      </w:pPr>
      <w:r>
        <w:t xml:space="preserve"> </w:t>
      </w:r>
      <w:proofErr w:type="spellStart"/>
      <w:r>
        <w:t>ip</w:t>
      </w:r>
      <w:proofErr w:type="spellEnd"/>
      <w:r>
        <w:t xml:space="preserve"> add 172.16.0.1 255.255.255.252</w:t>
      </w:r>
    </w:p>
    <w:p w14:paraId="1FDB85D6" w14:textId="77777777" w:rsidR="00F95CCA" w:rsidRDefault="00F95CCA" w:rsidP="00F95CCA">
      <w:pPr>
        <w:pStyle w:val="CMD"/>
      </w:pPr>
      <w:r>
        <w:t xml:space="preserve"> no shut</w:t>
      </w:r>
    </w:p>
    <w:p w14:paraId="36BCC310" w14:textId="36D618AB" w:rsidR="006A16C8" w:rsidRDefault="00F95CCA" w:rsidP="00F95CCA">
      <w:pPr>
        <w:pStyle w:val="CMD"/>
      </w:pPr>
      <w:r>
        <w:t>exit</w:t>
      </w:r>
    </w:p>
    <w:p w14:paraId="72DD8914" w14:textId="7BE90DA1" w:rsidR="00F95CCA" w:rsidRDefault="00F95CCA" w:rsidP="00F95CCA">
      <w:pPr>
        <w:pStyle w:val="CMD"/>
      </w:pPr>
      <w:r>
        <w:t>interface GigabitEthernet0/0/1</w:t>
      </w:r>
    </w:p>
    <w:p w14:paraId="37E0AA8B" w14:textId="77777777" w:rsidR="00F95CCA" w:rsidRDefault="00F95CCA" w:rsidP="00F95CCA">
      <w:pPr>
        <w:pStyle w:val="CMD"/>
      </w:pPr>
      <w:r>
        <w:t xml:space="preserve"> description Connection to R3</w:t>
      </w:r>
    </w:p>
    <w:p w14:paraId="40FB6E16" w14:textId="37C4D734" w:rsidR="00F95CCA" w:rsidRDefault="00F95CCA" w:rsidP="00F95CCA">
      <w:pPr>
        <w:pStyle w:val="CMD"/>
      </w:pPr>
      <w:r>
        <w:t xml:space="preserve"> </w:t>
      </w:r>
      <w:proofErr w:type="spellStart"/>
      <w:r>
        <w:t>ip</w:t>
      </w:r>
      <w:proofErr w:type="spellEnd"/>
      <w:r>
        <w:t xml:space="preserve"> address </w:t>
      </w:r>
      <w:r w:rsidR="006A16C8">
        <w:t>192.168.0</w:t>
      </w:r>
      <w:r>
        <w:t>.1 255.255.255.252</w:t>
      </w:r>
    </w:p>
    <w:p w14:paraId="08BB28CC" w14:textId="77777777" w:rsidR="00F95CCA" w:rsidRDefault="00F95CCA" w:rsidP="00F95CCA">
      <w:pPr>
        <w:pStyle w:val="CMD"/>
      </w:pPr>
      <w:r>
        <w:t xml:space="preserve"> no shut</w:t>
      </w:r>
    </w:p>
    <w:p w14:paraId="05D41ABE" w14:textId="4E7D32EF" w:rsidR="006A16C8" w:rsidRDefault="00F95CCA" w:rsidP="00F95CCA">
      <w:pPr>
        <w:pStyle w:val="CMD"/>
      </w:pPr>
      <w:r>
        <w:t>exit</w:t>
      </w:r>
    </w:p>
    <w:p w14:paraId="46CA3732" w14:textId="0294141C" w:rsidR="00F95CCA" w:rsidRDefault="00F95CCA" w:rsidP="00F95CCA">
      <w:pPr>
        <w:pStyle w:val="CMD"/>
      </w:pPr>
      <w:r>
        <w:t>int lo</w:t>
      </w:r>
      <w:r w:rsidR="006A16C8">
        <w:t>1</w:t>
      </w:r>
      <w:r>
        <w:t>0</w:t>
      </w:r>
    </w:p>
    <w:p w14:paraId="611A456D" w14:textId="75011FA3" w:rsidR="00F95CCA" w:rsidRDefault="00F95CCA" w:rsidP="00F95CCA">
      <w:pPr>
        <w:pStyle w:val="CMD"/>
      </w:pPr>
      <w:r>
        <w:t xml:space="preserve"> </w:t>
      </w:r>
      <w:proofErr w:type="spellStart"/>
      <w:r>
        <w:t>ip</w:t>
      </w:r>
      <w:proofErr w:type="spellEnd"/>
      <w:r>
        <w:t xml:space="preserve"> add </w:t>
      </w:r>
      <w:r w:rsidR="006A16C8">
        <w:t>10.10.10.1</w:t>
      </w:r>
      <w:r>
        <w:t xml:space="preserve"> 255.255.255.</w:t>
      </w:r>
      <w:r w:rsidR="006A16C8">
        <w:t>0</w:t>
      </w:r>
    </w:p>
    <w:p w14:paraId="5616C449" w14:textId="4275045A" w:rsidR="006A16C8" w:rsidRDefault="006A16C8" w:rsidP="00F95CCA">
      <w:pPr>
        <w:pStyle w:val="CMD"/>
      </w:pPr>
      <w:r>
        <w:t xml:space="preserve"> </w:t>
      </w:r>
      <w:proofErr w:type="spellStart"/>
      <w:r w:rsidRPr="006A16C8">
        <w:t>ip</w:t>
      </w:r>
      <w:proofErr w:type="spellEnd"/>
      <w:r w:rsidRPr="006A16C8">
        <w:t xml:space="preserve"> </w:t>
      </w:r>
      <w:proofErr w:type="spellStart"/>
      <w:r w:rsidRPr="006A16C8">
        <w:t>ospf</w:t>
      </w:r>
      <w:proofErr w:type="spellEnd"/>
      <w:r w:rsidRPr="006A16C8">
        <w:t xml:space="preserve"> network point-to-point </w:t>
      </w:r>
    </w:p>
    <w:p w14:paraId="2AD4EEFF" w14:textId="1220C59B" w:rsidR="000527B2" w:rsidRDefault="00D2277A" w:rsidP="00EE535F">
      <w:pPr>
        <w:pStyle w:val="CMD"/>
      </w:pPr>
      <w:r>
        <w:t>end</w:t>
      </w:r>
    </w:p>
    <w:p w14:paraId="423E7427" w14:textId="4910F6B2" w:rsidR="00F95CCA" w:rsidRDefault="00F95CCA" w:rsidP="00F95CCA">
      <w:pPr>
        <w:pStyle w:val="BodyTextL25Bold"/>
      </w:pPr>
      <w:r>
        <w:t>Router R3</w:t>
      </w:r>
    </w:p>
    <w:p w14:paraId="70FADC39" w14:textId="77777777" w:rsidR="00F95CCA" w:rsidRDefault="00F95CCA" w:rsidP="00F95CCA">
      <w:pPr>
        <w:pStyle w:val="CMD"/>
      </w:pPr>
      <w:r>
        <w:t>hostname R3</w:t>
      </w:r>
    </w:p>
    <w:p w14:paraId="62DF71AA" w14:textId="77777777" w:rsidR="00F95CCA" w:rsidRDefault="00F95CCA" w:rsidP="00F95CCA">
      <w:pPr>
        <w:pStyle w:val="CMD"/>
      </w:pPr>
      <w:r>
        <w:t xml:space="preserve">no </w:t>
      </w:r>
      <w:proofErr w:type="spellStart"/>
      <w:r>
        <w:t>ip</w:t>
      </w:r>
      <w:proofErr w:type="spellEnd"/>
      <w:r>
        <w:t xml:space="preserve"> domain lookup</w:t>
      </w:r>
    </w:p>
    <w:p w14:paraId="31186372" w14:textId="77777777" w:rsidR="00F95CCA" w:rsidRDefault="00F95CCA" w:rsidP="00F95CCA">
      <w:pPr>
        <w:pStyle w:val="CMD"/>
      </w:pPr>
      <w:r>
        <w:t>line con 0</w:t>
      </w:r>
    </w:p>
    <w:p w14:paraId="0FABDA58" w14:textId="77777777" w:rsidR="00F95CCA" w:rsidRDefault="00F95CCA" w:rsidP="00F95CCA">
      <w:pPr>
        <w:pStyle w:val="CMD"/>
      </w:pPr>
      <w:r>
        <w:t xml:space="preserve"> logging sync</w:t>
      </w:r>
    </w:p>
    <w:p w14:paraId="4EE411D9" w14:textId="77777777" w:rsidR="00F95CCA" w:rsidRDefault="00F95CCA" w:rsidP="00F95CCA">
      <w:pPr>
        <w:pStyle w:val="CMD"/>
      </w:pPr>
      <w:r>
        <w:t xml:space="preserve"> exec-time 0 0</w:t>
      </w:r>
    </w:p>
    <w:p w14:paraId="1E8D8E4C" w14:textId="77777777" w:rsidR="00F95CCA" w:rsidRDefault="00F95CCA" w:rsidP="00F95CCA">
      <w:pPr>
        <w:pStyle w:val="CMD"/>
      </w:pPr>
      <w:r>
        <w:t xml:space="preserve"> exit</w:t>
      </w:r>
    </w:p>
    <w:p w14:paraId="16A7F844" w14:textId="0E49780B" w:rsidR="006A16C8" w:rsidRDefault="00F95CCA" w:rsidP="00F95CCA">
      <w:pPr>
        <w:pStyle w:val="CMD"/>
      </w:pPr>
      <w:r>
        <w:t xml:space="preserve">banner </w:t>
      </w:r>
      <w:proofErr w:type="spellStart"/>
      <w:r>
        <w:t>motd</w:t>
      </w:r>
      <w:proofErr w:type="spellEnd"/>
      <w:r>
        <w:t xml:space="preserve"> # This is R3, Controlling Routing Updates #</w:t>
      </w:r>
    </w:p>
    <w:p w14:paraId="7809AD17" w14:textId="08E3650A" w:rsidR="00F95CCA" w:rsidRDefault="00F95CCA" w:rsidP="00F95CCA">
      <w:pPr>
        <w:pStyle w:val="CMD"/>
      </w:pPr>
      <w:r>
        <w:t>interface g0/0/0</w:t>
      </w:r>
    </w:p>
    <w:p w14:paraId="26424D0F" w14:textId="77777777" w:rsidR="00F95CCA" w:rsidRDefault="00F95CCA" w:rsidP="00F95CCA">
      <w:pPr>
        <w:pStyle w:val="CMD"/>
      </w:pPr>
      <w:r>
        <w:t xml:space="preserve"> description Connection to R2</w:t>
      </w:r>
    </w:p>
    <w:p w14:paraId="5892FC1C" w14:textId="12E75ABA" w:rsidR="00F95CCA" w:rsidRDefault="00F95CCA" w:rsidP="00F95CCA">
      <w:pPr>
        <w:pStyle w:val="CMD"/>
      </w:pPr>
      <w:r>
        <w:t xml:space="preserve"> </w:t>
      </w:r>
      <w:proofErr w:type="spellStart"/>
      <w:r>
        <w:t>ip</w:t>
      </w:r>
      <w:proofErr w:type="spellEnd"/>
      <w:r>
        <w:t xml:space="preserve"> add </w:t>
      </w:r>
      <w:r w:rsidR="006A16C8">
        <w:t>192.168.0</w:t>
      </w:r>
      <w:r>
        <w:t>.2 255.255.255.252</w:t>
      </w:r>
    </w:p>
    <w:p w14:paraId="19DE98D6" w14:textId="77777777" w:rsidR="00F95CCA" w:rsidRDefault="00F95CCA" w:rsidP="00F95CCA">
      <w:pPr>
        <w:pStyle w:val="CMD"/>
      </w:pPr>
      <w:r>
        <w:t xml:space="preserve"> no shut</w:t>
      </w:r>
    </w:p>
    <w:p w14:paraId="2FF09773" w14:textId="338F0255" w:rsidR="006A16C8" w:rsidRDefault="00F95CCA" w:rsidP="00F95CCA">
      <w:pPr>
        <w:pStyle w:val="CMD"/>
      </w:pPr>
      <w:r>
        <w:t xml:space="preserve"> exit</w:t>
      </w:r>
    </w:p>
    <w:p w14:paraId="3217AB07" w14:textId="44EC150E" w:rsidR="00F95CCA" w:rsidRDefault="00F95CCA" w:rsidP="00F95CCA">
      <w:pPr>
        <w:pStyle w:val="CMD"/>
      </w:pPr>
      <w:r>
        <w:t xml:space="preserve">interface </w:t>
      </w:r>
      <w:r w:rsidR="006A16C8">
        <w:t>Lo3</w:t>
      </w:r>
    </w:p>
    <w:p w14:paraId="33857FE7" w14:textId="7671B3F4" w:rsidR="006A16C8" w:rsidRDefault="006A16C8" w:rsidP="00F95CCA">
      <w:pPr>
        <w:pStyle w:val="CMD"/>
      </w:pPr>
      <w:r>
        <w:t xml:space="preserve"> </w:t>
      </w:r>
      <w:proofErr w:type="spellStart"/>
      <w:r>
        <w:t>ip</w:t>
      </w:r>
      <w:proofErr w:type="spellEnd"/>
      <w:r>
        <w:t xml:space="preserve"> add 192.168.3.1 255.255.255.0</w:t>
      </w:r>
    </w:p>
    <w:p w14:paraId="244694F7" w14:textId="42CD7FD1" w:rsidR="006A16C8" w:rsidRDefault="006A16C8" w:rsidP="006A16C8">
      <w:pPr>
        <w:pStyle w:val="CMD"/>
      </w:pPr>
      <w:r>
        <w:t xml:space="preserve"> </w:t>
      </w:r>
      <w:proofErr w:type="spellStart"/>
      <w:r w:rsidRPr="006A16C8">
        <w:t>ip</w:t>
      </w:r>
      <w:proofErr w:type="spellEnd"/>
      <w:r w:rsidRPr="006A16C8">
        <w:t xml:space="preserve"> </w:t>
      </w:r>
      <w:proofErr w:type="spellStart"/>
      <w:r w:rsidRPr="006A16C8">
        <w:t>ospf</w:t>
      </w:r>
      <w:proofErr w:type="spellEnd"/>
      <w:r w:rsidRPr="006A16C8">
        <w:t xml:space="preserve"> network point-to-point </w:t>
      </w:r>
    </w:p>
    <w:p w14:paraId="03119BBE" w14:textId="26CF92EA" w:rsidR="006A16C8" w:rsidRDefault="006A16C8" w:rsidP="00F95CCA">
      <w:pPr>
        <w:pStyle w:val="CMD"/>
      </w:pPr>
      <w:r>
        <w:t>exit</w:t>
      </w:r>
    </w:p>
    <w:p w14:paraId="0052DA9F" w14:textId="49F9EEB9" w:rsidR="006A16C8" w:rsidRDefault="006A16C8" w:rsidP="006A16C8">
      <w:pPr>
        <w:pStyle w:val="CMD"/>
      </w:pPr>
      <w:r>
        <w:t>interface Lo32</w:t>
      </w:r>
    </w:p>
    <w:p w14:paraId="0599BF03" w14:textId="1447FEB5" w:rsidR="006A16C8" w:rsidRDefault="006A16C8" w:rsidP="006A16C8">
      <w:pPr>
        <w:pStyle w:val="CMD"/>
      </w:pPr>
      <w:r>
        <w:t xml:space="preserve"> </w:t>
      </w:r>
      <w:proofErr w:type="spellStart"/>
      <w:r>
        <w:t>ip</w:t>
      </w:r>
      <w:proofErr w:type="spellEnd"/>
      <w:r>
        <w:t xml:space="preserve"> add 192.168.32.1 255.255.255.0</w:t>
      </w:r>
    </w:p>
    <w:p w14:paraId="7095DAB9" w14:textId="77777777" w:rsidR="006A16C8" w:rsidRDefault="006A16C8" w:rsidP="006A16C8">
      <w:pPr>
        <w:pStyle w:val="CMD"/>
      </w:pPr>
      <w:r>
        <w:t xml:space="preserve"> </w:t>
      </w:r>
      <w:proofErr w:type="spellStart"/>
      <w:r w:rsidRPr="006A16C8">
        <w:t>ip</w:t>
      </w:r>
      <w:proofErr w:type="spellEnd"/>
      <w:r w:rsidRPr="006A16C8">
        <w:t xml:space="preserve"> </w:t>
      </w:r>
      <w:proofErr w:type="spellStart"/>
      <w:r w:rsidRPr="006A16C8">
        <w:t>ospf</w:t>
      </w:r>
      <w:proofErr w:type="spellEnd"/>
      <w:r w:rsidRPr="006A16C8">
        <w:t xml:space="preserve"> network point-to-point </w:t>
      </w:r>
    </w:p>
    <w:p w14:paraId="764180DF" w14:textId="60AD39F8" w:rsidR="006A16C8" w:rsidRDefault="006A16C8" w:rsidP="006A16C8">
      <w:pPr>
        <w:pStyle w:val="CMD"/>
      </w:pPr>
      <w:r>
        <w:t>exit</w:t>
      </w:r>
    </w:p>
    <w:p w14:paraId="5F936CB9" w14:textId="4D5D21B8" w:rsidR="006A16C8" w:rsidRDefault="006A16C8" w:rsidP="006A16C8">
      <w:pPr>
        <w:pStyle w:val="CMD"/>
      </w:pPr>
      <w:r>
        <w:t>interface Lo33</w:t>
      </w:r>
    </w:p>
    <w:p w14:paraId="35BED3C4" w14:textId="43BD30B9" w:rsidR="006A16C8" w:rsidRDefault="006A16C8" w:rsidP="006A16C8">
      <w:pPr>
        <w:pStyle w:val="CMD"/>
      </w:pPr>
      <w:r>
        <w:lastRenderedPageBreak/>
        <w:t xml:space="preserve"> </w:t>
      </w:r>
      <w:proofErr w:type="spellStart"/>
      <w:r>
        <w:t>ip</w:t>
      </w:r>
      <w:proofErr w:type="spellEnd"/>
      <w:r>
        <w:t xml:space="preserve"> add 192.168.33.1 255.255.255.0</w:t>
      </w:r>
    </w:p>
    <w:p w14:paraId="4C0308D1" w14:textId="6AE466E8" w:rsidR="008623F2" w:rsidRDefault="008623F2" w:rsidP="006A16C8">
      <w:pPr>
        <w:pStyle w:val="CMD"/>
      </w:pPr>
      <w:r>
        <w:t xml:space="preserve"> </w:t>
      </w:r>
      <w:proofErr w:type="spellStart"/>
      <w:r w:rsidRPr="008623F2">
        <w:t>ip</w:t>
      </w:r>
      <w:proofErr w:type="spellEnd"/>
      <w:r w:rsidRPr="008623F2">
        <w:t xml:space="preserve"> </w:t>
      </w:r>
      <w:proofErr w:type="spellStart"/>
      <w:r w:rsidRPr="008623F2">
        <w:t>ospf</w:t>
      </w:r>
      <w:proofErr w:type="spellEnd"/>
      <w:r w:rsidRPr="008623F2">
        <w:t xml:space="preserve"> network point-to-point</w:t>
      </w:r>
    </w:p>
    <w:p w14:paraId="74CEE8E1" w14:textId="77777777" w:rsidR="006A16C8" w:rsidRDefault="006A16C8" w:rsidP="006A16C8">
      <w:pPr>
        <w:pStyle w:val="CMD"/>
      </w:pPr>
      <w:r>
        <w:t>exit</w:t>
      </w:r>
    </w:p>
    <w:p w14:paraId="40C90868" w14:textId="094244F7" w:rsidR="006A16C8" w:rsidRDefault="006A16C8" w:rsidP="006A16C8">
      <w:pPr>
        <w:pStyle w:val="CMD"/>
      </w:pPr>
      <w:r>
        <w:t>interface Lo34</w:t>
      </w:r>
    </w:p>
    <w:p w14:paraId="7B54639B" w14:textId="010C3273" w:rsidR="006A16C8" w:rsidRDefault="006A16C8" w:rsidP="006A16C8">
      <w:pPr>
        <w:pStyle w:val="CMD"/>
      </w:pPr>
      <w:r>
        <w:t xml:space="preserve"> </w:t>
      </w:r>
      <w:proofErr w:type="spellStart"/>
      <w:r>
        <w:t>ip</w:t>
      </w:r>
      <w:proofErr w:type="spellEnd"/>
      <w:r>
        <w:t xml:space="preserve"> add 192.168.34.1 255.255.255.0</w:t>
      </w:r>
    </w:p>
    <w:p w14:paraId="3048C04B" w14:textId="7205BB95" w:rsidR="006A16C8" w:rsidRDefault="006A16C8" w:rsidP="006A16C8">
      <w:pPr>
        <w:pStyle w:val="CMD"/>
      </w:pPr>
      <w:r>
        <w:t xml:space="preserve"> </w:t>
      </w:r>
      <w:proofErr w:type="spellStart"/>
      <w:r w:rsidRPr="006A16C8">
        <w:t>ip</w:t>
      </w:r>
      <w:proofErr w:type="spellEnd"/>
      <w:r w:rsidRPr="006A16C8">
        <w:t xml:space="preserve"> </w:t>
      </w:r>
      <w:proofErr w:type="spellStart"/>
      <w:r w:rsidRPr="006A16C8">
        <w:t>ospf</w:t>
      </w:r>
      <w:proofErr w:type="spellEnd"/>
      <w:r w:rsidRPr="006A16C8">
        <w:t xml:space="preserve"> network point-to-point </w:t>
      </w:r>
    </w:p>
    <w:p w14:paraId="6F7E2BBD" w14:textId="77777777" w:rsidR="006A16C8" w:rsidRDefault="006A16C8" w:rsidP="006A16C8">
      <w:pPr>
        <w:pStyle w:val="CMD"/>
      </w:pPr>
      <w:r>
        <w:t>exit</w:t>
      </w:r>
    </w:p>
    <w:p w14:paraId="5660EA5E" w14:textId="00DC2954" w:rsidR="006A16C8" w:rsidRDefault="006A16C8" w:rsidP="006A16C8">
      <w:pPr>
        <w:pStyle w:val="CMD"/>
      </w:pPr>
      <w:r>
        <w:t>interface Lo35</w:t>
      </w:r>
    </w:p>
    <w:p w14:paraId="5F0C09F7" w14:textId="5AAB835E" w:rsidR="006A16C8" w:rsidRDefault="006A16C8" w:rsidP="006A16C8">
      <w:pPr>
        <w:pStyle w:val="CMD"/>
      </w:pPr>
      <w:r>
        <w:t xml:space="preserve"> </w:t>
      </w:r>
      <w:proofErr w:type="spellStart"/>
      <w:r>
        <w:t>ip</w:t>
      </w:r>
      <w:proofErr w:type="spellEnd"/>
      <w:r>
        <w:t xml:space="preserve"> add 192.168.35.1 255.255.255.0</w:t>
      </w:r>
    </w:p>
    <w:p w14:paraId="60FA4820" w14:textId="7CADDD58" w:rsidR="006A16C8" w:rsidRDefault="006A16C8" w:rsidP="006A16C8">
      <w:pPr>
        <w:pStyle w:val="CMD"/>
      </w:pPr>
      <w:r>
        <w:t xml:space="preserve"> </w:t>
      </w:r>
      <w:proofErr w:type="spellStart"/>
      <w:r w:rsidRPr="006A16C8">
        <w:t>ip</w:t>
      </w:r>
      <w:proofErr w:type="spellEnd"/>
      <w:r w:rsidRPr="006A16C8">
        <w:t xml:space="preserve"> </w:t>
      </w:r>
      <w:proofErr w:type="spellStart"/>
      <w:r w:rsidRPr="006A16C8">
        <w:t>ospf</w:t>
      </w:r>
      <w:proofErr w:type="spellEnd"/>
      <w:r w:rsidRPr="006A16C8">
        <w:t xml:space="preserve"> network point-to-point </w:t>
      </w:r>
    </w:p>
    <w:p w14:paraId="73701BD9" w14:textId="10594389" w:rsidR="000527B2" w:rsidRDefault="006A16C8" w:rsidP="006A16C8">
      <w:pPr>
        <w:pStyle w:val="CMD"/>
      </w:pPr>
      <w:r>
        <w:t>exit</w:t>
      </w:r>
    </w:p>
    <w:p w14:paraId="4630D42E" w14:textId="45E1686E" w:rsidR="006A16C8" w:rsidRDefault="006A16C8" w:rsidP="006A16C8">
      <w:pPr>
        <w:pStyle w:val="CMD"/>
      </w:pPr>
      <w:r>
        <w:t>interface Lo20</w:t>
      </w:r>
    </w:p>
    <w:p w14:paraId="5A48BB95" w14:textId="4CBFD420" w:rsidR="006A16C8" w:rsidRDefault="006A16C8" w:rsidP="006A16C8">
      <w:pPr>
        <w:pStyle w:val="CMD"/>
      </w:pPr>
      <w:r>
        <w:t xml:space="preserve"> </w:t>
      </w:r>
      <w:proofErr w:type="spellStart"/>
      <w:r>
        <w:t>ip</w:t>
      </w:r>
      <w:proofErr w:type="spellEnd"/>
      <w:r>
        <w:t xml:space="preserve"> add 192.168.20.1 255.255.255.0</w:t>
      </w:r>
    </w:p>
    <w:p w14:paraId="366461A7" w14:textId="44031C02" w:rsidR="006A16C8" w:rsidRDefault="006A16C8" w:rsidP="006A16C8">
      <w:pPr>
        <w:pStyle w:val="CMD"/>
      </w:pPr>
      <w:r>
        <w:t xml:space="preserve"> </w:t>
      </w:r>
      <w:proofErr w:type="spellStart"/>
      <w:r w:rsidRPr="006A16C8">
        <w:t>ip</w:t>
      </w:r>
      <w:proofErr w:type="spellEnd"/>
      <w:r w:rsidRPr="006A16C8">
        <w:t xml:space="preserve"> </w:t>
      </w:r>
      <w:proofErr w:type="spellStart"/>
      <w:r w:rsidRPr="006A16C8">
        <w:t>ospf</w:t>
      </w:r>
      <w:proofErr w:type="spellEnd"/>
      <w:r w:rsidRPr="006A16C8">
        <w:t xml:space="preserve"> network point-to-point </w:t>
      </w:r>
    </w:p>
    <w:p w14:paraId="335118EC" w14:textId="77777777" w:rsidR="006A16C8" w:rsidRDefault="006A16C8" w:rsidP="006A16C8">
      <w:pPr>
        <w:pStyle w:val="CMD"/>
      </w:pPr>
      <w:r>
        <w:t>exit</w:t>
      </w:r>
    </w:p>
    <w:p w14:paraId="62123E4F" w14:textId="1A7681F3" w:rsidR="006A16C8" w:rsidRDefault="006A16C8" w:rsidP="006A16C8">
      <w:pPr>
        <w:pStyle w:val="CMD"/>
      </w:pPr>
      <w:r>
        <w:t>interface Lo21</w:t>
      </w:r>
    </w:p>
    <w:p w14:paraId="70ED4047" w14:textId="033078F3" w:rsidR="006A16C8" w:rsidRDefault="006A16C8" w:rsidP="006A16C8">
      <w:pPr>
        <w:pStyle w:val="CMD"/>
      </w:pPr>
      <w:r>
        <w:t xml:space="preserve"> </w:t>
      </w:r>
      <w:proofErr w:type="spellStart"/>
      <w:r>
        <w:t>ip</w:t>
      </w:r>
      <w:proofErr w:type="spellEnd"/>
      <w:r>
        <w:t xml:space="preserve"> add 192.168.21.1 255.255.255.0</w:t>
      </w:r>
    </w:p>
    <w:p w14:paraId="4656587C" w14:textId="798D6C21" w:rsidR="006A16C8" w:rsidRDefault="006A16C8" w:rsidP="006A16C8">
      <w:pPr>
        <w:pStyle w:val="CMD"/>
      </w:pPr>
      <w:r>
        <w:t xml:space="preserve"> </w:t>
      </w:r>
      <w:proofErr w:type="spellStart"/>
      <w:r w:rsidRPr="006A16C8">
        <w:t>ip</w:t>
      </w:r>
      <w:proofErr w:type="spellEnd"/>
      <w:r w:rsidRPr="006A16C8">
        <w:t xml:space="preserve"> </w:t>
      </w:r>
      <w:proofErr w:type="spellStart"/>
      <w:r w:rsidRPr="006A16C8">
        <w:t>ospf</w:t>
      </w:r>
      <w:proofErr w:type="spellEnd"/>
      <w:r w:rsidRPr="006A16C8">
        <w:t xml:space="preserve"> network point-to-point </w:t>
      </w:r>
    </w:p>
    <w:p w14:paraId="58C7CCFE" w14:textId="77777777" w:rsidR="006A16C8" w:rsidRDefault="006A16C8" w:rsidP="006A16C8">
      <w:pPr>
        <w:pStyle w:val="CMD"/>
      </w:pPr>
      <w:r>
        <w:t>exit</w:t>
      </w:r>
    </w:p>
    <w:p w14:paraId="04100704" w14:textId="28E60D18" w:rsidR="006A16C8" w:rsidRDefault="006A16C8" w:rsidP="006A16C8">
      <w:pPr>
        <w:pStyle w:val="CMD"/>
      </w:pPr>
      <w:r>
        <w:t>interface Lo22</w:t>
      </w:r>
    </w:p>
    <w:p w14:paraId="75E9D6A7" w14:textId="400DA9C2" w:rsidR="006A16C8" w:rsidRDefault="006A16C8" w:rsidP="006A16C8">
      <w:pPr>
        <w:pStyle w:val="CMD"/>
      </w:pPr>
      <w:r>
        <w:t xml:space="preserve"> </w:t>
      </w:r>
      <w:proofErr w:type="spellStart"/>
      <w:r>
        <w:t>ip</w:t>
      </w:r>
      <w:proofErr w:type="spellEnd"/>
      <w:r>
        <w:t xml:space="preserve"> add 192.168.22.1 255.255.255.0</w:t>
      </w:r>
    </w:p>
    <w:p w14:paraId="417A1B16" w14:textId="6DD60F39" w:rsidR="006A16C8" w:rsidRDefault="006A16C8" w:rsidP="006A16C8">
      <w:pPr>
        <w:pStyle w:val="CMD"/>
      </w:pPr>
      <w:r>
        <w:t xml:space="preserve"> </w:t>
      </w:r>
      <w:proofErr w:type="spellStart"/>
      <w:r w:rsidRPr="006A16C8">
        <w:t>ip</w:t>
      </w:r>
      <w:proofErr w:type="spellEnd"/>
      <w:r w:rsidRPr="006A16C8">
        <w:t xml:space="preserve"> </w:t>
      </w:r>
      <w:proofErr w:type="spellStart"/>
      <w:r w:rsidRPr="006A16C8">
        <w:t>ospf</w:t>
      </w:r>
      <w:proofErr w:type="spellEnd"/>
      <w:r w:rsidRPr="006A16C8">
        <w:t xml:space="preserve"> network point-to-point </w:t>
      </w:r>
    </w:p>
    <w:p w14:paraId="26DCB955" w14:textId="1A13349C" w:rsidR="006A16C8" w:rsidRDefault="006A16C8" w:rsidP="006A16C8">
      <w:pPr>
        <w:pStyle w:val="CMD"/>
      </w:pPr>
      <w:r>
        <w:t>exit</w:t>
      </w:r>
    </w:p>
    <w:p w14:paraId="7CBEC4AC" w14:textId="23CBAD27" w:rsidR="006A16C8" w:rsidRDefault="006A16C8" w:rsidP="006A16C8">
      <w:pPr>
        <w:pStyle w:val="CMD"/>
      </w:pPr>
      <w:r>
        <w:t>interface Lo23</w:t>
      </w:r>
    </w:p>
    <w:p w14:paraId="3D8BEFAC" w14:textId="3AA9D2BB" w:rsidR="006A16C8" w:rsidRDefault="006A16C8" w:rsidP="006A16C8">
      <w:pPr>
        <w:pStyle w:val="CMD"/>
      </w:pPr>
      <w:r>
        <w:t xml:space="preserve"> </w:t>
      </w:r>
      <w:proofErr w:type="spellStart"/>
      <w:r>
        <w:t>ip</w:t>
      </w:r>
      <w:proofErr w:type="spellEnd"/>
      <w:r>
        <w:t xml:space="preserve"> add 192.168.23.1 255.255.255.0</w:t>
      </w:r>
    </w:p>
    <w:p w14:paraId="4812F3A5" w14:textId="1A19D730" w:rsidR="006A16C8" w:rsidRDefault="006A16C8" w:rsidP="006A16C8">
      <w:pPr>
        <w:pStyle w:val="CMD"/>
      </w:pPr>
      <w:r>
        <w:t xml:space="preserve"> </w:t>
      </w:r>
      <w:proofErr w:type="spellStart"/>
      <w:r w:rsidRPr="006A16C8">
        <w:t>ip</w:t>
      </w:r>
      <w:proofErr w:type="spellEnd"/>
      <w:r w:rsidRPr="006A16C8">
        <w:t xml:space="preserve"> </w:t>
      </w:r>
      <w:proofErr w:type="spellStart"/>
      <w:r w:rsidRPr="006A16C8">
        <w:t>ospf</w:t>
      </w:r>
      <w:proofErr w:type="spellEnd"/>
      <w:r w:rsidRPr="006A16C8">
        <w:t xml:space="preserve"> network point-to-point </w:t>
      </w:r>
    </w:p>
    <w:p w14:paraId="3C76769F" w14:textId="4B808B47" w:rsidR="006A16C8" w:rsidRDefault="00D2277A" w:rsidP="006A16C8">
      <w:pPr>
        <w:pStyle w:val="CMD"/>
      </w:pPr>
      <w:r>
        <w:t>end</w:t>
      </w:r>
    </w:p>
    <w:p w14:paraId="68A8D934" w14:textId="15113D6E" w:rsidR="00F95CCA" w:rsidRDefault="00F95CCA" w:rsidP="00F95CCA">
      <w:pPr>
        <w:pStyle w:val="SubStepAlpha"/>
        <w:spacing w:after="0"/>
      </w:pPr>
      <w:r w:rsidRPr="008B58C8">
        <w:t>Save the running configuration to startup-config.</w:t>
      </w:r>
    </w:p>
    <w:p w14:paraId="42CFEDAD" w14:textId="77777777" w:rsidR="00BA32DA" w:rsidRDefault="00BA32DA" w:rsidP="00EE535F">
      <w:pPr>
        <w:pStyle w:val="ConfigWindow"/>
      </w:pPr>
      <w:r>
        <w:t>Close configuration window</w:t>
      </w:r>
    </w:p>
    <w:p w14:paraId="51EC406E" w14:textId="7ABF2154" w:rsidR="00DE5685" w:rsidRPr="002D5F23" w:rsidRDefault="00DE5685" w:rsidP="00EE535F">
      <w:pPr>
        <w:pStyle w:val="Heading2"/>
        <w:spacing w:before="120"/>
      </w:pPr>
      <w:r>
        <w:t>Configure Routing and Redistribution</w:t>
      </w:r>
    </w:p>
    <w:p w14:paraId="43AFFF91" w14:textId="0D252BFA" w:rsidR="00DE5685" w:rsidRPr="00DE5685" w:rsidRDefault="00DE5685" w:rsidP="00DE5685">
      <w:pPr>
        <w:pStyle w:val="BodyTextL25"/>
      </w:pPr>
      <w:r>
        <w:t xml:space="preserve">In Part 2, you will implement EIGRP and OSPF routing and redistribute the routes into each routing protocols. Although redistribution is not covered in this chapter, </w:t>
      </w:r>
      <w:r w:rsidR="00BE0F87">
        <w:t xml:space="preserve">it is covered here </w:t>
      </w:r>
      <w:r>
        <w:t>for example purposes.</w:t>
      </w:r>
    </w:p>
    <w:p w14:paraId="0C598CF6" w14:textId="0A025697" w:rsidR="006A16C8" w:rsidRPr="003B3A02" w:rsidRDefault="006A16C8" w:rsidP="006A16C8">
      <w:pPr>
        <w:pStyle w:val="Heading3"/>
      </w:pPr>
      <w:r w:rsidRPr="003B3A02">
        <w:t xml:space="preserve">Configure </w:t>
      </w:r>
      <w:r>
        <w:t>Routing</w:t>
      </w:r>
      <w:r w:rsidRPr="003B3A02">
        <w:t>.</w:t>
      </w:r>
    </w:p>
    <w:p w14:paraId="62817396" w14:textId="47754F08" w:rsidR="006A16C8" w:rsidRDefault="006A16C8" w:rsidP="00EE535F">
      <w:pPr>
        <w:pStyle w:val="BodyTextL25"/>
      </w:pPr>
      <w:r>
        <w:t xml:space="preserve">In this step, </w:t>
      </w:r>
      <w:r w:rsidR="009F4023">
        <w:t>you</w:t>
      </w:r>
      <w:r>
        <w:t xml:space="preserve"> will configure EIGRP on R1 and R2, and OSPF on R2 and R3.</w:t>
      </w:r>
    </w:p>
    <w:p w14:paraId="1B3C2081" w14:textId="0F6EAC2A" w:rsidR="006A16C8" w:rsidRDefault="006A16C8" w:rsidP="00EE535F">
      <w:pPr>
        <w:pStyle w:val="SubStepAlpha"/>
        <w:spacing w:after="0"/>
      </w:pPr>
      <w:r>
        <w:t xml:space="preserve">On R1, </w:t>
      </w:r>
      <w:r w:rsidR="005C0089">
        <w:t xml:space="preserve">advertise the connected networks using </w:t>
      </w:r>
      <w:r w:rsidRPr="003B3A02">
        <w:t xml:space="preserve">EIGRP in autonomous system 1. </w:t>
      </w:r>
      <w:r w:rsidR="00935B12">
        <w:t>Assign R1 the router ID of 1.1.1.1.</w:t>
      </w:r>
    </w:p>
    <w:p w14:paraId="6BC0B7A7" w14:textId="266028E5" w:rsidR="001E734F" w:rsidRDefault="001E734F" w:rsidP="00EE535F">
      <w:pPr>
        <w:pStyle w:val="ConfigWindow"/>
      </w:pPr>
      <w:r>
        <w:t>Open configuration window</w:t>
      </w:r>
    </w:p>
    <w:p w14:paraId="254329FC" w14:textId="65903B36" w:rsidR="008623F2" w:rsidRPr="008623F2" w:rsidRDefault="008623F2" w:rsidP="008623F2">
      <w:pPr>
        <w:pStyle w:val="CMD"/>
        <w:rPr>
          <w:szCs w:val="20"/>
        </w:rPr>
      </w:pPr>
      <w:r w:rsidRPr="008623F2">
        <w:rPr>
          <w:szCs w:val="20"/>
        </w:rPr>
        <w:t>R1(config)#</w:t>
      </w:r>
      <w:r>
        <w:rPr>
          <w:szCs w:val="20"/>
        </w:rPr>
        <w:t xml:space="preserve"> </w:t>
      </w:r>
      <w:r w:rsidRPr="008623F2">
        <w:rPr>
          <w:b/>
          <w:bCs/>
          <w:szCs w:val="20"/>
        </w:rPr>
        <w:t xml:space="preserve">router </w:t>
      </w:r>
      <w:proofErr w:type="spellStart"/>
      <w:r w:rsidRPr="008623F2">
        <w:rPr>
          <w:b/>
          <w:bCs/>
          <w:szCs w:val="20"/>
        </w:rPr>
        <w:t>eigrp</w:t>
      </w:r>
      <w:proofErr w:type="spellEnd"/>
      <w:r w:rsidRPr="008623F2">
        <w:rPr>
          <w:b/>
          <w:bCs/>
          <w:szCs w:val="20"/>
        </w:rPr>
        <w:t xml:space="preserve"> 1</w:t>
      </w:r>
    </w:p>
    <w:p w14:paraId="1CAE5E20" w14:textId="77777777" w:rsidR="008623F2" w:rsidRPr="008623F2" w:rsidRDefault="008623F2" w:rsidP="008623F2">
      <w:pPr>
        <w:pStyle w:val="CMD"/>
        <w:rPr>
          <w:szCs w:val="20"/>
        </w:rPr>
      </w:pPr>
      <w:r w:rsidRPr="008623F2">
        <w:rPr>
          <w:szCs w:val="20"/>
        </w:rPr>
        <w:t>R1(config-</w:t>
      </w:r>
      <w:proofErr w:type="gramStart"/>
      <w:r w:rsidRPr="008623F2">
        <w:rPr>
          <w:szCs w:val="20"/>
        </w:rPr>
        <w:t>router)#</w:t>
      </w:r>
      <w:proofErr w:type="gramEnd"/>
      <w:r w:rsidRPr="008623F2">
        <w:rPr>
          <w:szCs w:val="20"/>
        </w:rPr>
        <w:t xml:space="preserve"> </w:t>
      </w:r>
      <w:proofErr w:type="spellStart"/>
      <w:r w:rsidRPr="008623F2">
        <w:rPr>
          <w:b/>
          <w:bCs/>
          <w:szCs w:val="20"/>
        </w:rPr>
        <w:t>eigrp</w:t>
      </w:r>
      <w:proofErr w:type="spellEnd"/>
      <w:r w:rsidRPr="008623F2">
        <w:rPr>
          <w:b/>
          <w:bCs/>
          <w:szCs w:val="20"/>
        </w:rPr>
        <w:t xml:space="preserve"> router-id 1.1.1.1</w:t>
      </w:r>
    </w:p>
    <w:p w14:paraId="685DA03A" w14:textId="77777777" w:rsidR="008623F2" w:rsidRPr="008623F2" w:rsidRDefault="008623F2" w:rsidP="008623F2">
      <w:pPr>
        <w:pStyle w:val="CMD"/>
        <w:rPr>
          <w:b/>
          <w:bCs/>
          <w:szCs w:val="20"/>
        </w:rPr>
      </w:pPr>
      <w:r w:rsidRPr="008623F2">
        <w:rPr>
          <w:szCs w:val="20"/>
        </w:rPr>
        <w:t>R1(config-</w:t>
      </w:r>
      <w:proofErr w:type="gramStart"/>
      <w:r w:rsidRPr="008623F2">
        <w:rPr>
          <w:szCs w:val="20"/>
        </w:rPr>
        <w:t>router)#</w:t>
      </w:r>
      <w:proofErr w:type="gramEnd"/>
      <w:r w:rsidRPr="008623F2">
        <w:rPr>
          <w:szCs w:val="20"/>
        </w:rPr>
        <w:t xml:space="preserve"> </w:t>
      </w:r>
      <w:r w:rsidRPr="008623F2">
        <w:rPr>
          <w:b/>
          <w:bCs/>
          <w:szCs w:val="20"/>
        </w:rPr>
        <w:t>network 172.16.0.0 0.0.0.3</w:t>
      </w:r>
    </w:p>
    <w:p w14:paraId="6AD8D085" w14:textId="77777777" w:rsidR="008623F2" w:rsidRPr="008623F2" w:rsidRDefault="008623F2" w:rsidP="008623F2">
      <w:pPr>
        <w:pStyle w:val="CMD"/>
        <w:rPr>
          <w:b/>
          <w:bCs/>
          <w:szCs w:val="20"/>
        </w:rPr>
      </w:pPr>
      <w:r w:rsidRPr="008623F2">
        <w:rPr>
          <w:szCs w:val="20"/>
        </w:rPr>
        <w:t>R1(config-</w:t>
      </w:r>
      <w:proofErr w:type="gramStart"/>
      <w:r w:rsidRPr="008623F2">
        <w:rPr>
          <w:szCs w:val="20"/>
        </w:rPr>
        <w:t>router)#</w:t>
      </w:r>
      <w:proofErr w:type="gramEnd"/>
      <w:r w:rsidRPr="008623F2">
        <w:rPr>
          <w:szCs w:val="20"/>
        </w:rPr>
        <w:t xml:space="preserve"> </w:t>
      </w:r>
      <w:r w:rsidRPr="008623F2">
        <w:rPr>
          <w:b/>
          <w:bCs/>
          <w:szCs w:val="20"/>
        </w:rPr>
        <w:t>network 172.16.1.0 0.0.0.255</w:t>
      </w:r>
    </w:p>
    <w:p w14:paraId="1AC47D66" w14:textId="77777777" w:rsidR="008623F2" w:rsidRPr="008623F2" w:rsidRDefault="008623F2" w:rsidP="008623F2">
      <w:pPr>
        <w:pStyle w:val="CMD"/>
        <w:rPr>
          <w:b/>
          <w:bCs/>
          <w:szCs w:val="20"/>
        </w:rPr>
      </w:pPr>
      <w:r w:rsidRPr="008623F2">
        <w:rPr>
          <w:szCs w:val="20"/>
        </w:rPr>
        <w:t>R1(config-</w:t>
      </w:r>
      <w:proofErr w:type="gramStart"/>
      <w:r w:rsidRPr="008623F2">
        <w:rPr>
          <w:szCs w:val="20"/>
        </w:rPr>
        <w:t>router)#</w:t>
      </w:r>
      <w:proofErr w:type="gramEnd"/>
      <w:r w:rsidRPr="008623F2">
        <w:rPr>
          <w:szCs w:val="20"/>
        </w:rPr>
        <w:t xml:space="preserve"> </w:t>
      </w:r>
      <w:r w:rsidRPr="008623F2">
        <w:rPr>
          <w:b/>
          <w:bCs/>
          <w:szCs w:val="20"/>
        </w:rPr>
        <w:t>network 172.16.12.0 0.0.0.63</w:t>
      </w:r>
    </w:p>
    <w:p w14:paraId="7F0B67ED" w14:textId="77777777" w:rsidR="008623F2" w:rsidRPr="008623F2" w:rsidRDefault="008623F2" w:rsidP="008623F2">
      <w:pPr>
        <w:pStyle w:val="CMD"/>
        <w:rPr>
          <w:b/>
          <w:bCs/>
          <w:szCs w:val="20"/>
        </w:rPr>
      </w:pPr>
      <w:r w:rsidRPr="008623F2">
        <w:rPr>
          <w:szCs w:val="20"/>
        </w:rPr>
        <w:t>R1(config-</w:t>
      </w:r>
      <w:proofErr w:type="gramStart"/>
      <w:r w:rsidRPr="008623F2">
        <w:rPr>
          <w:szCs w:val="20"/>
        </w:rPr>
        <w:t>router)#</w:t>
      </w:r>
      <w:proofErr w:type="gramEnd"/>
      <w:r w:rsidRPr="008623F2">
        <w:rPr>
          <w:szCs w:val="20"/>
        </w:rPr>
        <w:t xml:space="preserve"> </w:t>
      </w:r>
      <w:r w:rsidRPr="008623F2">
        <w:rPr>
          <w:b/>
          <w:bCs/>
          <w:szCs w:val="20"/>
        </w:rPr>
        <w:t>network 172.16.13.0 0.0.0.31</w:t>
      </w:r>
    </w:p>
    <w:p w14:paraId="739EDFF0" w14:textId="77777777" w:rsidR="008623F2" w:rsidRPr="008623F2" w:rsidRDefault="008623F2" w:rsidP="008623F2">
      <w:pPr>
        <w:pStyle w:val="CMD"/>
        <w:rPr>
          <w:b/>
          <w:bCs/>
          <w:szCs w:val="20"/>
        </w:rPr>
      </w:pPr>
      <w:r w:rsidRPr="008623F2">
        <w:rPr>
          <w:szCs w:val="20"/>
        </w:rPr>
        <w:t>R1(config-</w:t>
      </w:r>
      <w:proofErr w:type="gramStart"/>
      <w:r w:rsidRPr="008623F2">
        <w:rPr>
          <w:szCs w:val="20"/>
        </w:rPr>
        <w:t>router)#</w:t>
      </w:r>
      <w:proofErr w:type="gramEnd"/>
      <w:r w:rsidRPr="008623F2">
        <w:rPr>
          <w:szCs w:val="20"/>
        </w:rPr>
        <w:t xml:space="preserve"> </w:t>
      </w:r>
      <w:r w:rsidRPr="008623F2">
        <w:rPr>
          <w:b/>
          <w:bCs/>
          <w:szCs w:val="20"/>
        </w:rPr>
        <w:t>network 172.16.14.0 0.0.0.15</w:t>
      </w:r>
    </w:p>
    <w:p w14:paraId="3101E94F" w14:textId="77777777" w:rsidR="008623F2" w:rsidRPr="008623F2" w:rsidRDefault="008623F2" w:rsidP="008623F2">
      <w:pPr>
        <w:pStyle w:val="CMD"/>
        <w:rPr>
          <w:b/>
          <w:bCs/>
          <w:szCs w:val="20"/>
        </w:rPr>
      </w:pPr>
      <w:r w:rsidRPr="008623F2">
        <w:rPr>
          <w:szCs w:val="20"/>
        </w:rPr>
        <w:t>R1(config-</w:t>
      </w:r>
      <w:proofErr w:type="gramStart"/>
      <w:r w:rsidRPr="008623F2">
        <w:rPr>
          <w:szCs w:val="20"/>
        </w:rPr>
        <w:t>router)#</w:t>
      </w:r>
      <w:proofErr w:type="gramEnd"/>
      <w:r w:rsidRPr="008623F2">
        <w:rPr>
          <w:szCs w:val="20"/>
        </w:rPr>
        <w:t xml:space="preserve"> </w:t>
      </w:r>
      <w:r w:rsidRPr="008623F2">
        <w:rPr>
          <w:b/>
          <w:bCs/>
          <w:szCs w:val="20"/>
        </w:rPr>
        <w:t>network 172.16.15.0 0.0.0.7</w:t>
      </w:r>
    </w:p>
    <w:p w14:paraId="31603D90" w14:textId="706B0EE5" w:rsidR="008623F2" w:rsidRDefault="008623F2" w:rsidP="008623F2">
      <w:pPr>
        <w:pStyle w:val="CMD"/>
        <w:rPr>
          <w:b/>
          <w:bCs/>
          <w:szCs w:val="20"/>
        </w:rPr>
      </w:pPr>
      <w:r w:rsidRPr="008623F2">
        <w:rPr>
          <w:szCs w:val="20"/>
        </w:rPr>
        <w:lastRenderedPageBreak/>
        <w:t>R1(config-</w:t>
      </w:r>
      <w:proofErr w:type="gramStart"/>
      <w:r w:rsidRPr="008623F2">
        <w:rPr>
          <w:szCs w:val="20"/>
        </w:rPr>
        <w:t>router)#</w:t>
      </w:r>
      <w:proofErr w:type="gramEnd"/>
      <w:r>
        <w:rPr>
          <w:szCs w:val="20"/>
        </w:rPr>
        <w:t xml:space="preserve"> </w:t>
      </w:r>
      <w:r w:rsidRPr="008623F2">
        <w:rPr>
          <w:b/>
          <w:bCs/>
          <w:szCs w:val="20"/>
        </w:rPr>
        <w:t>e</w:t>
      </w:r>
      <w:r>
        <w:rPr>
          <w:b/>
          <w:bCs/>
          <w:szCs w:val="20"/>
        </w:rPr>
        <w:t>nd</w:t>
      </w:r>
    </w:p>
    <w:p w14:paraId="2088074E" w14:textId="77777777" w:rsidR="001E734F" w:rsidRDefault="001E734F" w:rsidP="001E734F">
      <w:pPr>
        <w:pStyle w:val="ConfigWindow"/>
      </w:pPr>
      <w:r>
        <w:t>Close configuration window</w:t>
      </w:r>
    </w:p>
    <w:p w14:paraId="3AAA86F8" w14:textId="2A6BCBBA" w:rsidR="006A16C8" w:rsidRDefault="006A16C8" w:rsidP="001E734F">
      <w:pPr>
        <w:pStyle w:val="SubStepAlpha"/>
        <w:spacing w:before="0" w:after="0"/>
      </w:pPr>
      <w:r>
        <w:t xml:space="preserve">On R3, </w:t>
      </w:r>
      <w:r w:rsidR="005C0089">
        <w:t xml:space="preserve">advertise the connected networks using </w:t>
      </w:r>
      <w:r>
        <w:t xml:space="preserve">OSPF </w:t>
      </w:r>
      <w:r w:rsidR="00287232">
        <w:t xml:space="preserve">process ID 123 </w:t>
      </w:r>
      <w:r>
        <w:t>for area 0 and area 20</w:t>
      </w:r>
      <w:r w:rsidRPr="003B3A02">
        <w:t>.</w:t>
      </w:r>
    </w:p>
    <w:p w14:paraId="1719AB9F" w14:textId="0FE997BB" w:rsidR="001E734F" w:rsidRDefault="001E734F" w:rsidP="00EE535F">
      <w:pPr>
        <w:pStyle w:val="ConfigWindow"/>
      </w:pPr>
      <w:r>
        <w:t>Open configuration window</w:t>
      </w:r>
    </w:p>
    <w:p w14:paraId="56AD5B99" w14:textId="78FE987E" w:rsidR="008623F2" w:rsidRPr="008623F2" w:rsidRDefault="008623F2" w:rsidP="008623F2">
      <w:pPr>
        <w:pStyle w:val="CMD"/>
        <w:rPr>
          <w:b/>
          <w:bCs/>
          <w:szCs w:val="20"/>
        </w:rPr>
      </w:pPr>
      <w:r w:rsidRPr="008623F2">
        <w:rPr>
          <w:szCs w:val="20"/>
        </w:rPr>
        <w:t>R3(config)#</w:t>
      </w:r>
      <w:r>
        <w:rPr>
          <w:szCs w:val="20"/>
        </w:rPr>
        <w:t xml:space="preserve"> </w:t>
      </w:r>
      <w:r w:rsidRPr="008623F2">
        <w:rPr>
          <w:b/>
          <w:bCs/>
          <w:szCs w:val="20"/>
        </w:rPr>
        <w:t xml:space="preserve">router </w:t>
      </w:r>
      <w:proofErr w:type="spellStart"/>
      <w:r w:rsidRPr="008623F2">
        <w:rPr>
          <w:b/>
          <w:bCs/>
          <w:szCs w:val="20"/>
        </w:rPr>
        <w:t>ospf</w:t>
      </w:r>
      <w:proofErr w:type="spellEnd"/>
      <w:r w:rsidRPr="008623F2">
        <w:rPr>
          <w:b/>
          <w:bCs/>
          <w:szCs w:val="20"/>
        </w:rPr>
        <w:t xml:space="preserve"> 123</w:t>
      </w:r>
    </w:p>
    <w:p w14:paraId="539FCEA1" w14:textId="5A2D0C0A" w:rsidR="008623F2" w:rsidRPr="008623F2" w:rsidRDefault="008623F2" w:rsidP="008623F2">
      <w:pPr>
        <w:pStyle w:val="CMD"/>
        <w:rPr>
          <w:b/>
          <w:bCs/>
          <w:szCs w:val="20"/>
        </w:rPr>
      </w:pPr>
      <w:r w:rsidRPr="008623F2">
        <w:rPr>
          <w:szCs w:val="20"/>
        </w:rPr>
        <w:t>R3(config-</w:t>
      </w:r>
      <w:proofErr w:type="gramStart"/>
      <w:r w:rsidRPr="008623F2">
        <w:rPr>
          <w:szCs w:val="20"/>
        </w:rPr>
        <w:t>router)#</w:t>
      </w:r>
      <w:proofErr w:type="gramEnd"/>
      <w:r>
        <w:rPr>
          <w:szCs w:val="20"/>
        </w:rPr>
        <w:t xml:space="preserve"> </w:t>
      </w:r>
      <w:r w:rsidRPr="008623F2">
        <w:rPr>
          <w:b/>
          <w:bCs/>
          <w:szCs w:val="20"/>
        </w:rPr>
        <w:t>router-id 3.3.3.3</w:t>
      </w:r>
    </w:p>
    <w:p w14:paraId="34C6CC5B" w14:textId="0D33B5A0" w:rsidR="008623F2" w:rsidRPr="008623F2" w:rsidRDefault="008623F2" w:rsidP="008623F2">
      <w:pPr>
        <w:pStyle w:val="CMD"/>
        <w:rPr>
          <w:b/>
          <w:bCs/>
          <w:szCs w:val="20"/>
        </w:rPr>
      </w:pPr>
      <w:r w:rsidRPr="008623F2">
        <w:rPr>
          <w:szCs w:val="20"/>
        </w:rPr>
        <w:t>R3(config-</w:t>
      </w:r>
      <w:proofErr w:type="gramStart"/>
      <w:r w:rsidRPr="008623F2">
        <w:rPr>
          <w:szCs w:val="20"/>
        </w:rPr>
        <w:t>router)#</w:t>
      </w:r>
      <w:proofErr w:type="gramEnd"/>
      <w:r>
        <w:rPr>
          <w:szCs w:val="20"/>
        </w:rPr>
        <w:t xml:space="preserve"> </w:t>
      </w:r>
      <w:r w:rsidRPr="008623F2">
        <w:rPr>
          <w:b/>
          <w:bCs/>
          <w:szCs w:val="20"/>
        </w:rPr>
        <w:t>network 192.168.0.0 0.0.0.3 area 0</w:t>
      </w:r>
    </w:p>
    <w:p w14:paraId="499A9F0B" w14:textId="13CB7460" w:rsidR="008623F2" w:rsidRPr="008623F2" w:rsidRDefault="008623F2" w:rsidP="008623F2">
      <w:pPr>
        <w:pStyle w:val="CMD"/>
        <w:rPr>
          <w:b/>
          <w:bCs/>
          <w:szCs w:val="20"/>
        </w:rPr>
      </w:pPr>
      <w:r w:rsidRPr="008623F2">
        <w:rPr>
          <w:szCs w:val="20"/>
        </w:rPr>
        <w:t>R3(config-</w:t>
      </w:r>
      <w:proofErr w:type="gramStart"/>
      <w:r w:rsidRPr="008623F2">
        <w:rPr>
          <w:szCs w:val="20"/>
        </w:rPr>
        <w:t>router)#</w:t>
      </w:r>
      <w:proofErr w:type="gramEnd"/>
      <w:r>
        <w:rPr>
          <w:szCs w:val="20"/>
        </w:rPr>
        <w:t xml:space="preserve"> </w:t>
      </w:r>
      <w:r w:rsidRPr="008623F2">
        <w:rPr>
          <w:b/>
          <w:bCs/>
          <w:szCs w:val="20"/>
        </w:rPr>
        <w:t>network 192.168.3.0 0.0.0.255 area 0</w:t>
      </w:r>
    </w:p>
    <w:p w14:paraId="4BD4369F" w14:textId="7F3C31A8" w:rsidR="008623F2" w:rsidRPr="008623F2" w:rsidRDefault="008623F2" w:rsidP="008623F2">
      <w:pPr>
        <w:pStyle w:val="CMD"/>
        <w:rPr>
          <w:b/>
          <w:bCs/>
          <w:szCs w:val="20"/>
        </w:rPr>
      </w:pPr>
      <w:r w:rsidRPr="008623F2">
        <w:rPr>
          <w:szCs w:val="20"/>
        </w:rPr>
        <w:t>R3(config-</w:t>
      </w:r>
      <w:proofErr w:type="gramStart"/>
      <w:r w:rsidRPr="008623F2">
        <w:rPr>
          <w:szCs w:val="20"/>
        </w:rPr>
        <w:t>router)#</w:t>
      </w:r>
      <w:proofErr w:type="gramEnd"/>
      <w:r>
        <w:rPr>
          <w:szCs w:val="20"/>
        </w:rPr>
        <w:t xml:space="preserve"> </w:t>
      </w:r>
      <w:r w:rsidRPr="008623F2">
        <w:rPr>
          <w:b/>
          <w:bCs/>
          <w:szCs w:val="20"/>
        </w:rPr>
        <w:t>network 192.168.32.0 0.0.0.63 area 0</w:t>
      </w:r>
    </w:p>
    <w:p w14:paraId="2740527F" w14:textId="4349EF5E" w:rsidR="008623F2" w:rsidRPr="008623F2" w:rsidRDefault="008623F2" w:rsidP="008623F2">
      <w:pPr>
        <w:pStyle w:val="CMD"/>
        <w:rPr>
          <w:b/>
          <w:bCs/>
          <w:szCs w:val="20"/>
        </w:rPr>
      </w:pPr>
      <w:r w:rsidRPr="008623F2">
        <w:rPr>
          <w:szCs w:val="20"/>
        </w:rPr>
        <w:t>R3(config-</w:t>
      </w:r>
      <w:proofErr w:type="gramStart"/>
      <w:r w:rsidRPr="008623F2">
        <w:rPr>
          <w:szCs w:val="20"/>
        </w:rPr>
        <w:t>router)#</w:t>
      </w:r>
      <w:proofErr w:type="gramEnd"/>
      <w:r>
        <w:rPr>
          <w:szCs w:val="20"/>
        </w:rPr>
        <w:t xml:space="preserve"> </w:t>
      </w:r>
      <w:r w:rsidRPr="008623F2">
        <w:rPr>
          <w:b/>
          <w:bCs/>
          <w:szCs w:val="20"/>
        </w:rPr>
        <w:t>network 192.168.33.0 0.0.0.31 area 0</w:t>
      </w:r>
    </w:p>
    <w:p w14:paraId="69A998B8" w14:textId="0670D460" w:rsidR="008623F2" w:rsidRPr="008623F2" w:rsidRDefault="008623F2" w:rsidP="008623F2">
      <w:pPr>
        <w:pStyle w:val="CMD"/>
        <w:rPr>
          <w:b/>
          <w:bCs/>
          <w:szCs w:val="20"/>
        </w:rPr>
      </w:pPr>
      <w:r w:rsidRPr="008623F2">
        <w:rPr>
          <w:szCs w:val="20"/>
        </w:rPr>
        <w:t>R3(config-</w:t>
      </w:r>
      <w:proofErr w:type="gramStart"/>
      <w:r w:rsidRPr="008623F2">
        <w:rPr>
          <w:szCs w:val="20"/>
        </w:rPr>
        <w:t>router)#</w:t>
      </w:r>
      <w:proofErr w:type="gramEnd"/>
      <w:r>
        <w:rPr>
          <w:szCs w:val="20"/>
        </w:rPr>
        <w:t xml:space="preserve"> </w:t>
      </w:r>
      <w:r w:rsidRPr="008623F2">
        <w:rPr>
          <w:b/>
          <w:bCs/>
          <w:szCs w:val="20"/>
        </w:rPr>
        <w:t>network 192.168.34.0 0.0.0.15 area 0</w:t>
      </w:r>
    </w:p>
    <w:p w14:paraId="2A54A8BB" w14:textId="31901794" w:rsidR="008623F2" w:rsidRPr="008623F2" w:rsidRDefault="008623F2" w:rsidP="008623F2">
      <w:pPr>
        <w:pStyle w:val="CMD"/>
        <w:rPr>
          <w:b/>
          <w:bCs/>
          <w:szCs w:val="20"/>
        </w:rPr>
      </w:pPr>
      <w:r w:rsidRPr="008623F2">
        <w:rPr>
          <w:szCs w:val="20"/>
        </w:rPr>
        <w:t>R3(config-</w:t>
      </w:r>
      <w:proofErr w:type="gramStart"/>
      <w:r w:rsidRPr="008623F2">
        <w:rPr>
          <w:szCs w:val="20"/>
        </w:rPr>
        <w:t>router)#</w:t>
      </w:r>
      <w:proofErr w:type="gramEnd"/>
      <w:r>
        <w:rPr>
          <w:szCs w:val="20"/>
        </w:rPr>
        <w:t xml:space="preserve"> </w:t>
      </w:r>
      <w:r w:rsidRPr="008623F2">
        <w:rPr>
          <w:b/>
          <w:bCs/>
          <w:szCs w:val="20"/>
        </w:rPr>
        <w:t>network 192.168.35.0 0.0.0.7 area 0</w:t>
      </w:r>
    </w:p>
    <w:p w14:paraId="0CD9D844" w14:textId="7FE56526" w:rsidR="008623F2" w:rsidRPr="008623F2" w:rsidRDefault="008623F2" w:rsidP="008623F2">
      <w:pPr>
        <w:pStyle w:val="CMD"/>
        <w:rPr>
          <w:b/>
          <w:bCs/>
          <w:szCs w:val="20"/>
        </w:rPr>
      </w:pPr>
      <w:r w:rsidRPr="008623F2">
        <w:rPr>
          <w:szCs w:val="20"/>
        </w:rPr>
        <w:t>R3(config-</w:t>
      </w:r>
      <w:proofErr w:type="gramStart"/>
      <w:r w:rsidRPr="008623F2">
        <w:rPr>
          <w:szCs w:val="20"/>
        </w:rPr>
        <w:t>router)#</w:t>
      </w:r>
      <w:proofErr w:type="gramEnd"/>
      <w:r>
        <w:rPr>
          <w:szCs w:val="20"/>
        </w:rPr>
        <w:t xml:space="preserve"> </w:t>
      </w:r>
      <w:r w:rsidRPr="008623F2">
        <w:rPr>
          <w:b/>
          <w:bCs/>
          <w:szCs w:val="20"/>
        </w:rPr>
        <w:t>network 192.168.20.0 0.0.3.255 area 20</w:t>
      </w:r>
    </w:p>
    <w:p w14:paraId="1C4A6360" w14:textId="645583AB" w:rsidR="008623F2" w:rsidRPr="008623F2" w:rsidRDefault="008623F2" w:rsidP="008623F2">
      <w:pPr>
        <w:pStyle w:val="CMD"/>
        <w:rPr>
          <w:szCs w:val="20"/>
        </w:rPr>
      </w:pPr>
      <w:r w:rsidRPr="008623F2">
        <w:rPr>
          <w:szCs w:val="20"/>
        </w:rPr>
        <w:t>R3(config-</w:t>
      </w:r>
      <w:proofErr w:type="gramStart"/>
      <w:r w:rsidRPr="008623F2">
        <w:rPr>
          <w:szCs w:val="20"/>
        </w:rPr>
        <w:t>router)#</w:t>
      </w:r>
      <w:proofErr w:type="gramEnd"/>
      <w:r>
        <w:rPr>
          <w:szCs w:val="20"/>
        </w:rPr>
        <w:t xml:space="preserve"> </w:t>
      </w:r>
      <w:r w:rsidRPr="008623F2">
        <w:rPr>
          <w:b/>
          <w:bCs/>
          <w:szCs w:val="20"/>
        </w:rPr>
        <w:t>e</w:t>
      </w:r>
      <w:r>
        <w:rPr>
          <w:b/>
          <w:bCs/>
          <w:szCs w:val="20"/>
        </w:rPr>
        <w:t>nd</w:t>
      </w:r>
    </w:p>
    <w:p w14:paraId="4DA7CB2A" w14:textId="5AD9BD18" w:rsidR="001E734F" w:rsidRDefault="00935B12" w:rsidP="00935B12">
      <w:pPr>
        <w:pStyle w:val="SubStepAlpha"/>
        <w:numPr>
          <w:ilvl w:val="0"/>
          <w:numId w:val="0"/>
        </w:numPr>
        <w:ind w:left="720"/>
      </w:pPr>
      <w:r w:rsidRPr="00935B12">
        <w:rPr>
          <w:b/>
          <w:bCs/>
        </w:rPr>
        <w:t>Note</w:t>
      </w:r>
      <w:r w:rsidRPr="00935B12">
        <w:t xml:space="preserve">: </w:t>
      </w:r>
      <w:r>
        <w:t>T</w:t>
      </w:r>
      <w:r w:rsidRPr="00935B12">
        <w:t xml:space="preserve">he </w:t>
      </w:r>
      <w:r w:rsidRPr="00935B12">
        <w:rPr>
          <w:b/>
          <w:bCs/>
        </w:rPr>
        <w:t>network 192.168.20.0 0.0.3.255 area 20</w:t>
      </w:r>
      <w:r w:rsidRPr="00935B12">
        <w:t xml:space="preserve"> command enables OSPF for loopbacks 20, 21, 22, and 23.</w:t>
      </w:r>
    </w:p>
    <w:p w14:paraId="29C9844B" w14:textId="77777777" w:rsidR="001E734F" w:rsidRDefault="001E734F" w:rsidP="001E734F">
      <w:pPr>
        <w:pStyle w:val="ConfigWindow"/>
      </w:pPr>
      <w:r>
        <w:t>Close configuration window</w:t>
      </w:r>
    </w:p>
    <w:p w14:paraId="7F69245E" w14:textId="6E3827FE" w:rsidR="006A16C8" w:rsidRDefault="006A16C8" w:rsidP="00EE535F">
      <w:pPr>
        <w:pStyle w:val="SubStepAlpha"/>
        <w:spacing w:before="0" w:after="0"/>
      </w:pPr>
      <w:r>
        <w:t>On R2, configure EIGRP and redistribute the OSPF networks into EIGRP AS 1. Then configure OSPF and redistribute and summarize the EIGRP networks into OSPF.</w:t>
      </w:r>
    </w:p>
    <w:p w14:paraId="709CDBB1" w14:textId="592EC664" w:rsidR="001E734F" w:rsidRDefault="001E734F" w:rsidP="00EE535F">
      <w:pPr>
        <w:pStyle w:val="ConfigWindow"/>
      </w:pPr>
      <w:r>
        <w:t>Open configuration window</w:t>
      </w:r>
    </w:p>
    <w:p w14:paraId="40158E77" w14:textId="30A533C1" w:rsidR="00287232" w:rsidRPr="0084005B" w:rsidRDefault="00287232" w:rsidP="00287232">
      <w:pPr>
        <w:pStyle w:val="CMD"/>
        <w:rPr>
          <w:szCs w:val="20"/>
        </w:rPr>
      </w:pPr>
      <w:r w:rsidRPr="0084005B">
        <w:rPr>
          <w:szCs w:val="20"/>
        </w:rPr>
        <w:t xml:space="preserve">R2(config)# </w:t>
      </w:r>
      <w:r w:rsidRPr="0084005B">
        <w:rPr>
          <w:b/>
          <w:bCs/>
          <w:szCs w:val="20"/>
        </w:rPr>
        <w:t xml:space="preserve">router </w:t>
      </w:r>
      <w:proofErr w:type="spellStart"/>
      <w:r w:rsidRPr="0084005B">
        <w:rPr>
          <w:b/>
          <w:bCs/>
          <w:szCs w:val="20"/>
        </w:rPr>
        <w:t>eigrp</w:t>
      </w:r>
      <w:proofErr w:type="spellEnd"/>
      <w:r w:rsidRPr="0084005B">
        <w:rPr>
          <w:b/>
          <w:bCs/>
          <w:szCs w:val="20"/>
        </w:rPr>
        <w:t xml:space="preserve"> 1</w:t>
      </w:r>
    </w:p>
    <w:p w14:paraId="16073F61" w14:textId="77777777" w:rsidR="00287232" w:rsidRPr="0084005B" w:rsidRDefault="00287232" w:rsidP="00287232">
      <w:pPr>
        <w:pStyle w:val="CMD"/>
        <w:rPr>
          <w:b/>
          <w:bCs/>
          <w:szCs w:val="20"/>
        </w:rPr>
      </w:pPr>
      <w:r w:rsidRPr="0084005B">
        <w:rPr>
          <w:szCs w:val="20"/>
        </w:rPr>
        <w:t>R2(config-</w:t>
      </w:r>
      <w:proofErr w:type="gramStart"/>
      <w:r w:rsidRPr="0084005B">
        <w:rPr>
          <w:szCs w:val="20"/>
        </w:rPr>
        <w:t>router)#</w:t>
      </w:r>
      <w:proofErr w:type="gramEnd"/>
      <w:r w:rsidRPr="0084005B">
        <w:rPr>
          <w:szCs w:val="20"/>
        </w:rPr>
        <w:t xml:space="preserve"> </w:t>
      </w:r>
      <w:proofErr w:type="spellStart"/>
      <w:r w:rsidRPr="0084005B">
        <w:rPr>
          <w:b/>
          <w:bCs/>
          <w:szCs w:val="20"/>
        </w:rPr>
        <w:t>eigrp</w:t>
      </w:r>
      <w:proofErr w:type="spellEnd"/>
      <w:r w:rsidRPr="0084005B">
        <w:rPr>
          <w:b/>
          <w:bCs/>
          <w:szCs w:val="20"/>
        </w:rPr>
        <w:t xml:space="preserve"> router-id 2.2.2.2</w:t>
      </w:r>
    </w:p>
    <w:p w14:paraId="2F171F0B" w14:textId="77777777" w:rsidR="00287232" w:rsidRPr="0084005B" w:rsidRDefault="00287232" w:rsidP="00287232">
      <w:pPr>
        <w:pStyle w:val="CMD"/>
        <w:rPr>
          <w:b/>
          <w:szCs w:val="20"/>
        </w:rPr>
      </w:pPr>
      <w:r w:rsidRPr="0084005B">
        <w:rPr>
          <w:szCs w:val="20"/>
        </w:rPr>
        <w:t>R2(config-</w:t>
      </w:r>
      <w:proofErr w:type="gramStart"/>
      <w:r w:rsidRPr="0084005B">
        <w:rPr>
          <w:szCs w:val="20"/>
        </w:rPr>
        <w:t>router)#</w:t>
      </w:r>
      <w:proofErr w:type="gramEnd"/>
      <w:r w:rsidRPr="0084005B">
        <w:rPr>
          <w:szCs w:val="20"/>
        </w:rPr>
        <w:t xml:space="preserve"> </w:t>
      </w:r>
      <w:r w:rsidRPr="0084005B">
        <w:rPr>
          <w:b/>
          <w:szCs w:val="20"/>
        </w:rPr>
        <w:t>network 172.16.0.0 0.0.0.3</w:t>
      </w:r>
    </w:p>
    <w:p w14:paraId="250EA251" w14:textId="4CBF3A98" w:rsidR="00287232" w:rsidRPr="0084005B" w:rsidRDefault="00287232" w:rsidP="00287232">
      <w:pPr>
        <w:pStyle w:val="CMD"/>
        <w:rPr>
          <w:b/>
          <w:bCs/>
          <w:szCs w:val="20"/>
        </w:rPr>
      </w:pPr>
      <w:r w:rsidRPr="0084005B">
        <w:rPr>
          <w:szCs w:val="20"/>
        </w:rPr>
        <w:t>R2(config-</w:t>
      </w:r>
      <w:proofErr w:type="gramStart"/>
      <w:r w:rsidRPr="0084005B">
        <w:rPr>
          <w:szCs w:val="20"/>
        </w:rPr>
        <w:t>router)#</w:t>
      </w:r>
      <w:proofErr w:type="gramEnd"/>
      <w:r w:rsidRPr="0084005B">
        <w:rPr>
          <w:szCs w:val="20"/>
        </w:rPr>
        <w:t xml:space="preserve"> </w:t>
      </w:r>
      <w:r w:rsidRPr="0084005B">
        <w:rPr>
          <w:b/>
          <w:bCs/>
          <w:szCs w:val="20"/>
        </w:rPr>
        <w:t>exit</w:t>
      </w:r>
    </w:p>
    <w:p w14:paraId="52FD318A" w14:textId="77777777" w:rsidR="008623F2" w:rsidRDefault="008623F2" w:rsidP="00287232">
      <w:pPr>
        <w:pStyle w:val="CMD"/>
        <w:rPr>
          <w:szCs w:val="20"/>
        </w:rPr>
      </w:pPr>
      <w:r w:rsidRPr="008623F2">
        <w:rPr>
          <w:szCs w:val="20"/>
        </w:rPr>
        <w:t>*Mar 18 13:08:33.786: %DUAL-5-NBRCHANGE: EIGRP-IPv4 1: Neighbor 172.16.0.2 (GigabitEthernet0/0/0) is up: new adjacency</w:t>
      </w:r>
    </w:p>
    <w:p w14:paraId="3D75D58B" w14:textId="1C2BAF9F" w:rsidR="00287232" w:rsidRPr="0084005B" w:rsidRDefault="00287232" w:rsidP="00287232">
      <w:pPr>
        <w:pStyle w:val="CMD"/>
        <w:rPr>
          <w:szCs w:val="20"/>
        </w:rPr>
      </w:pPr>
      <w:r w:rsidRPr="0084005B">
        <w:rPr>
          <w:szCs w:val="20"/>
        </w:rPr>
        <w:t>R2(config)#</w:t>
      </w:r>
    </w:p>
    <w:p w14:paraId="6C8E0059" w14:textId="5F37BDFF" w:rsidR="00287232" w:rsidRPr="0084005B" w:rsidRDefault="00287232" w:rsidP="00287232">
      <w:pPr>
        <w:pStyle w:val="CMD"/>
        <w:rPr>
          <w:b/>
          <w:bCs/>
          <w:szCs w:val="20"/>
        </w:rPr>
      </w:pPr>
      <w:r w:rsidRPr="0084005B">
        <w:rPr>
          <w:szCs w:val="20"/>
        </w:rPr>
        <w:t xml:space="preserve">R2(config)# </w:t>
      </w:r>
      <w:r w:rsidRPr="0084005B">
        <w:rPr>
          <w:b/>
          <w:bCs/>
          <w:szCs w:val="20"/>
        </w:rPr>
        <w:t xml:space="preserve">router </w:t>
      </w:r>
      <w:proofErr w:type="spellStart"/>
      <w:r w:rsidRPr="0084005B">
        <w:rPr>
          <w:b/>
          <w:bCs/>
          <w:szCs w:val="20"/>
        </w:rPr>
        <w:t>ospf</w:t>
      </w:r>
      <w:proofErr w:type="spellEnd"/>
      <w:r w:rsidRPr="0084005B">
        <w:rPr>
          <w:b/>
          <w:bCs/>
          <w:szCs w:val="20"/>
        </w:rPr>
        <w:t xml:space="preserve"> 123</w:t>
      </w:r>
    </w:p>
    <w:p w14:paraId="1EB041C8" w14:textId="77777777" w:rsidR="00287232" w:rsidRPr="0084005B" w:rsidRDefault="00287232" w:rsidP="00287232">
      <w:pPr>
        <w:pStyle w:val="CMD"/>
        <w:rPr>
          <w:szCs w:val="20"/>
        </w:rPr>
      </w:pPr>
      <w:r w:rsidRPr="0084005B">
        <w:rPr>
          <w:szCs w:val="20"/>
        </w:rPr>
        <w:t>R2(config-</w:t>
      </w:r>
      <w:proofErr w:type="gramStart"/>
      <w:r w:rsidRPr="0084005B">
        <w:rPr>
          <w:szCs w:val="20"/>
        </w:rPr>
        <w:t>router)#</w:t>
      </w:r>
      <w:proofErr w:type="gramEnd"/>
      <w:r w:rsidRPr="0084005B">
        <w:rPr>
          <w:szCs w:val="20"/>
        </w:rPr>
        <w:t xml:space="preserve"> </w:t>
      </w:r>
      <w:r w:rsidRPr="0084005B">
        <w:rPr>
          <w:b/>
          <w:bCs/>
          <w:szCs w:val="20"/>
        </w:rPr>
        <w:t>router-id 2.2.2.2</w:t>
      </w:r>
    </w:p>
    <w:p w14:paraId="3D1F000B" w14:textId="57F3055A" w:rsidR="00287232" w:rsidRPr="0084005B" w:rsidRDefault="00287232" w:rsidP="00287232">
      <w:pPr>
        <w:pStyle w:val="CMD"/>
        <w:rPr>
          <w:b/>
          <w:bCs/>
          <w:szCs w:val="20"/>
        </w:rPr>
      </w:pPr>
      <w:r w:rsidRPr="0084005B">
        <w:rPr>
          <w:szCs w:val="20"/>
        </w:rPr>
        <w:t>R2(config-</w:t>
      </w:r>
      <w:proofErr w:type="gramStart"/>
      <w:r w:rsidRPr="0084005B">
        <w:rPr>
          <w:szCs w:val="20"/>
        </w:rPr>
        <w:t>router)#</w:t>
      </w:r>
      <w:proofErr w:type="gramEnd"/>
      <w:r w:rsidRPr="0084005B">
        <w:rPr>
          <w:szCs w:val="20"/>
        </w:rPr>
        <w:t xml:space="preserve"> </w:t>
      </w:r>
      <w:r w:rsidRPr="0084005B">
        <w:rPr>
          <w:b/>
          <w:bCs/>
          <w:szCs w:val="20"/>
        </w:rPr>
        <w:t>network 192.168.0.0 0.0.0.3 area 0</w:t>
      </w:r>
    </w:p>
    <w:p w14:paraId="7C79070E" w14:textId="2B3C9EDE" w:rsidR="00287232" w:rsidRPr="0084005B" w:rsidRDefault="00287232" w:rsidP="00287232">
      <w:pPr>
        <w:pStyle w:val="CMD"/>
        <w:rPr>
          <w:b/>
          <w:bCs/>
          <w:szCs w:val="20"/>
        </w:rPr>
      </w:pPr>
      <w:r w:rsidRPr="0084005B">
        <w:rPr>
          <w:szCs w:val="20"/>
        </w:rPr>
        <w:t>R2(config-</w:t>
      </w:r>
      <w:proofErr w:type="gramStart"/>
      <w:r w:rsidRPr="0084005B">
        <w:rPr>
          <w:szCs w:val="20"/>
        </w:rPr>
        <w:t>router)#</w:t>
      </w:r>
      <w:proofErr w:type="gramEnd"/>
      <w:r w:rsidRPr="0084005B">
        <w:rPr>
          <w:szCs w:val="20"/>
        </w:rPr>
        <w:t xml:space="preserve"> </w:t>
      </w:r>
      <w:r w:rsidRPr="0084005B">
        <w:rPr>
          <w:b/>
          <w:bCs/>
          <w:szCs w:val="20"/>
        </w:rPr>
        <w:t>network 10.10.10.0 0.0.0.255 area 10</w:t>
      </w:r>
    </w:p>
    <w:p w14:paraId="4A10A0FE" w14:textId="14D95243" w:rsidR="00287232" w:rsidRPr="0084005B" w:rsidRDefault="00287232" w:rsidP="00287232">
      <w:pPr>
        <w:pStyle w:val="CMD"/>
        <w:rPr>
          <w:szCs w:val="20"/>
        </w:rPr>
      </w:pPr>
      <w:r w:rsidRPr="0084005B">
        <w:rPr>
          <w:szCs w:val="20"/>
        </w:rPr>
        <w:t>R2(config-</w:t>
      </w:r>
      <w:proofErr w:type="gramStart"/>
      <w:r w:rsidRPr="0084005B">
        <w:rPr>
          <w:szCs w:val="20"/>
        </w:rPr>
        <w:t>router)#</w:t>
      </w:r>
      <w:proofErr w:type="gramEnd"/>
      <w:r w:rsidR="008623F2">
        <w:rPr>
          <w:szCs w:val="20"/>
        </w:rPr>
        <w:t xml:space="preserve"> </w:t>
      </w:r>
      <w:r w:rsidR="008623F2" w:rsidRPr="008623F2">
        <w:rPr>
          <w:b/>
          <w:bCs/>
          <w:szCs w:val="20"/>
        </w:rPr>
        <w:t>end</w:t>
      </w:r>
    </w:p>
    <w:p w14:paraId="574ED9A8" w14:textId="70359F91" w:rsidR="00287232" w:rsidRDefault="008623F2" w:rsidP="00287232">
      <w:pPr>
        <w:pStyle w:val="CMD"/>
        <w:rPr>
          <w:szCs w:val="20"/>
        </w:rPr>
      </w:pPr>
      <w:r w:rsidRPr="008623F2">
        <w:rPr>
          <w:szCs w:val="20"/>
        </w:rPr>
        <w:t xml:space="preserve">*Mar 18 13:08:36.024: %OSPF-5-ADJCHG: Process 123, </w:t>
      </w:r>
      <w:proofErr w:type="spellStart"/>
      <w:r w:rsidRPr="008623F2">
        <w:rPr>
          <w:szCs w:val="20"/>
        </w:rPr>
        <w:t>Nbr</w:t>
      </w:r>
      <w:proofErr w:type="spellEnd"/>
      <w:r w:rsidRPr="008623F2">
        <w:rPr>
          <w:szCs w:val="20"/>
        </w:rPr>
        <w:t xml:space="preserve"> 3.3.3.3 on GigabitEthernet0/0/1 from LOADING to FULL, Loading Done</w:t>
      </w:r>
    </w:p>
    <w:p w14:paraId="5E5CD179" w14:textId="77777777" w:rsidR="001E734F" w:rsidRDefault="001E734F" w:rsidP="001E734F">
      <w:pPr>
        <w:pStyle w:val="ConfigWindow"/>
      </w:pPr>
      <w:r>
        <w:t>Close configuration window</w:t>
      </w:r>
    </w:p>
    <w:p w14:paraId="1ACB475D" w14:textId="4B68BE38" w:rsidR="006A16C8" w:rsidRDefault="006A16C8" w:rsidP="00EE535F">
      <w:pPr>
        <w:pStyle w:val="Heading3"/>
        <w:spacing w:before="120"/>
      </w:pPr>
      <w:bookmarkStart w:id="0" w:name="_Hlk35271281"/>
      <w:r>
        <w:t xml:space="preserve">Verify EIGRP </w:t>
      </w:r>
      <w:r w:rsidR="00DE5685">
        <w:t>and OSPF routing</w:t>
      </w:r>
    </w:p>
    <w:p w14:paraId="44DB5153" w14:textId="0C852760" w:rsidR="006A16C8" w:rsidRDefault="006A16C8" w:rsidP="00EE535F">
      <w:pPr>
        <w:pStyle w:val="SubStepAlpha"/>
        <w:spacing w:after="0"/>
      </w:pPr>
      <w:r w:rsidRPr="003B3A02">
        <w:t xml:space="preserve">Verify the </w:t>
      </w:r>
      <w:r>
        <w:t>EIGRP routing table entries on R</w:t>
      </w:r>
      <w:r w:rsidR="00EF7DF6">
        <w:t>1</w:t>
      </w:r>
      <w:r>
        <w:t xml:space="preserve">. </w:t>
      </w:r>
      <w:r w:rsidR="006D7044">
        <w:t>No routes are displayed because R1 is directly connected to all of the EIGRP routes.</w:t>
      </w:r>
    </w:p>
    <w:p w14:paraId="6F30FBCA" w14:textId="77777777" w:rsidR="00FF3775" w:rsidRDefault="00FF3775" w:rsidP="00EE535F">
      <w:pPr>
        <w:pStyle w:val="ConfigWindow"/>
      </w:pPr>
      <w:r>
        <w:t>Open configuration window</w:t>
      </w:r>
    </w:p>
    <w:bookmarkEnd w:id="0"/>
    <w:p w14:paraId="5161AF11" w14:textId="7E7C7312" w:rsidR="00CB09E4" w:rsidRPr="00CB09E4" w:rsidRDefault="00CB09E4" w:rsidP="00CB09E4">
      <w:pPr>
        <w:pStyle w:val="CMD"/>
        <w:rPr>
          <w:szCs w:val="20"/>
        </w:rPr>
      </w:pPr>
      <w:r w:rsidRPr="00CB09E4">
        <w:rPr>
          <w:szCs w:val="20"/>
        </w:rPr>
        <w:t>R1#</w:t>
      </w:r>
      <w:r>
        <w:rPr>
          <w:szCs w:val="20"/>
        </w:rPr>
        <w:t xml:space="preserve"> </w:t>
      </w:r>
      <w:r w:rsidRPr="00CB09E4">
        <w:rPr>
          <w:b/>
          <w:bCs/>
          <w:szCs w:val="20"/>
        </w:rPr>
        <w:t xml:space="preserve">show </w:t>
      </w:r>
      <w:proofErr w:type="spellStart"/>
      <w:r w:rsidRPr="00CB09E4">
        <w:rPr>
          <w:b/>
          <w:bCs/>
          <w:szCs w:val="20"/>
        </w:rPr>
        <w:t>ip</w:t>
      </w:r>
      <w:proofErr w:type="spellEnd"/>
      <w:r w:rsidRPr="00CB09E4">
        <w:rPr>
          <w:b/>
          <w:bCs/>
          <w:szCs w:val="20"/>
        </w:rPr>
        <w:t xml:space="preserve"> route </w:t>
      </w:r>
      <w:proofErr w:type="spellStart"/>
      <w:r w:rsidRPr="00CB09E4">
        <w:rPr>
          <w:b/>
          <w:bCs/>
          <w:szCs w:val="20"/>
        </w:rPr>
        <w:t>eigrp</w:t>
      </w:r>
      <w:proofErr w:type="spellEnd"/>
      <w:r w:rsidRPr="00CB09E4">
        <w:rPr>
          <w:b/>
          <w:bCs/>
          <w:szCs w:val="20"/>
        </w:rPr>
        <w:t xml:space="preserve"> | begin Gateway</w:t>
      </w:r>
    </w:p>
    <w:p w14:paraId="2B860E99" w14:textId="4133A8C9" w:rsidR="00CB09E4" w:rsidRDefault="00CB09E4" w:rsidP="00CB09E4">
      <w:pPr>
        <w:pStyle w:val="CMD"/>
        <w:rPr>
          <w:szCs w:val="20"/>
        </w:rPr>
      </w:pPr>
      <w:r w:rsidRPr="00CB09E4">
        <w:rPr>
          <w:szCs w:val="20"/>
        </w:rPr>
        <w:t>Gateway of last resort is not set</w:t>
      </w:r>
    </w:p>
    <w:p w14:paraId="1F66A32E" w14:textId="77777777" w:rsidR="00CC7E12" w:rsidRDefault="00CC7E12" w:rsidP="00CC7E12">
      <w:pPr>
        <w:pStyle w:val="ConfigWindow"/>
      </w:pPr>
      <w:r>
        <w:t>Close configuration window</w:t>
      </w:r>
    </w:p>
    <w:p w14:paraId="12A8A859" w14:textId="2E5D5AD2" w:rsidR="00EF7DF6" w:rsidRDefault="00EF7DF6" w:rsidP="00CC7E12">
      <w:pPr>
        <w:pStyle w:val="SubStepAlpha"/>
        <w:spacing w:before="0" w:after="0"/>
      </w:pPr>
      <w:r w:rsidRPr="003B3A02">
        <w:t xml:space="preserve">Verify the </w:t>
      </w:r>
      <w:r>
        <w:t xml:space="preserve">OSPF routing table entries on R3. </w:t>
      </w:r>
      <w:r w:rsidR="006D7044">
        <w:t>R3 has an inter-area route entry for the OSPF area 10 network.</w:t>
      </w:r>
    </w:p>
    <w:p w14:paraId="4E71F824" w14:textId="7B96F5A7" w:rsidR="00CC7E12" w:rsidRPr="003B3A02" w:rsidRDefault="00CC7E12" w:rsidP="00EE535F">
      <w:pPr>
        <w:pStyle w:val="ConfigWindow"/>
      </w:pPr>
      <w:r>
        <w:t>Open configuration window</w:t>
      </w:r>
    </w:p>
    <w:p w14:paraId="7B160AD0" w14:textId="0B4C95DD" w:rsidR="00CB09E4" w:rsidRPr="00CB09E4" w:rsidRDefault="00CB09E4" w:rsidP="00CB09E4">
      <w:pPr>
        <w:pStyle w:val="CMD"/>
        <w:rPr>
          <w:b/>
          <w:bCs/>
        </w:rPr>
      </w:pPr>
      <w:r>
        <w:t xml:space="preserve">R3# </w:t>
      </w:r>
      <w:r w:rsidRPr="00CB09E4">
        <w:rPr>
          <w:b/>
          <w:bCs/>
        </w:rPr>
        <w:t xml:space="preserve">show </w:t>
      </w:r>
      <w:proofErr w:type="spellStart"/>
      <w:r w:rsidRPr="00CB09E4">
        <w:rPr>
          <w:b/>
          <w:bCs/>
        </w:rPr>
        <w:t>ip</w:t>
      </w:r>
      <w:proofErr w:type="spellEnd"/>
      <w:r w:rsidRPr="00CB09E4">
        <w:rPr>
          <w:b/>
          <w:bCs/>
        </w:rPr>
        <w:t xml:space="preserve"> route </w:t>
      </w:r>
      <w:proofErr w:type="spellStart"/>
      <w:r w:rsidRPr="00CB09E4">
        <w:rPr>
          <w:b/>
          <w:bCs/>
        </w:rPr>
        <w:t>ospf</w:t>
      </w:r>
      <w:proofErr w:type="spellEnd"/>
      <w:r w:rsidRPr="00CB09E4">
        <w:rPr>
          <w:b/>
          <w:bCs/>
        </w:rPr>
        <w:t xml:space="preserve"> | begin Gateway</w:t>
      </w:r>
    </w:p>
    <w:p w14:paraId="17A9B86A" w14:textId="77777777" w:rsidR="00CB09E4" w:rsidRDefault="00CB09E4" w:rsidP="00EE535F">
      <w:pPr>
        <w:pStyle w:val="CMDOutput"/>
      </w:pPr>
      <w:r>
        <w:t>Gateway of last resort is not set</w:t>
      </w:r>
    </w:p>
    <w:p w14:paraId="65146EE1" w14:textId="77777777" w:rsidR="00CB09E4" w:rsidRDefault="00CB09E4" w:rsidP="00EE535F">
      <w:pPr>
        <w:pStyle w:val="CMDOutput"/>
      </w:pPr>
    </w:p>
    <w:p w14:paraId="5BEEACAA" w14:textId="77777777" w:rsidR="00CB09E4" w:rsidRDefault="00CB09E4" w:rsidP="00EE535F">
      <w:pPr>
        <w:pStyle w:val="CMDOutput"/>
      </w:pPr>
      <w:r>
        <w:t xml:space="preserve">      10.0.0.0/24 is </w:t>
      </w:r>
      <w:proofErr w:type="spellStart"/>
      <w:r>
        <w:t>subnetted</w:t>
      </w:r>
      <w:proofErr w:type="spellEnd"/>
      <w:r>
        <w:t xml:space="preserve">, 1 </w:t>
      </w:r>
      <w:proofErr w:type="gramStart"/>
      <w:r>
        <w:t>subnets</w:t>
      </w:r>
      <w:proofErr w:type="gramEnd"/>
    </w:p>
    <w:p w14:paraId="6E62EA6B" w14:textId="695B0805" w:rsidR="00CB09E4" w:rsidRDefault="008623F2" w:rsidP="00EE535F">
      <w:pPr>
        <w:pStyle w:val="CMDOutput"/>
      </w:pPr>
      <w:r w:rsidRPr="00935B12">
        <w:rPr>
          <w:highlight w:val="yellow"/>
        </w:rPr>
        <w:t>O IA     10.10.10.0</w:t>
      </w:r>
      <w:r w:rsidRPr="008623F2">
        <w:t xml:space="preserve"> [110/2] via 192.168.0.1, 00:04:29, GigabitEthernet0/0/0</w:t>
      </w:r>
    </w:p>
    <w:p w14:paraId="5A0E119D" w14:textId="77777777" w:rsidR="00CC7E12" w:rsidRDefault="00CC7E12" w:rsidP="00CC7E12">
      <w:pPr>
        <w:pStyle w:val="ConfigWindow"/>
      </w:pPr>
      <w:r>
        <w:t>Close configuration window</w:t>
      </w:r>
    </w:p>
    <w:p w14:paraId="4489FB00" w14:textId="383F5844" w:rsidR="00EF7DF6" w:rsidRDefault="00EF7DF6" w:rsidP="00CC7E12">
      <w:pPr>
        <w:pStyle w:val="SubStepAlpha"/>
        <w:spacing w:before="0" w:after="0"/>
      </w:pPr>
      <w:r w:rsidRPr="003B3A02">
        <w:lastRenderedPageBreak/>
        <w:t xml:space="preserve">Verify the </w:t>
      </w:r>
      <w:r>
        <w:t>EIGRP and OSPF routing table entries on R2.</w:t>
      </w:r>
      <w:r w:rsidR="006D7044" w:rsidRPr="006D7044">
        <w:t xml:space="preserve"> </w:t>
      </w:r>
      <w:r w:rsidR="006D7044">
        <w:t>R2 has entries for all of the EIGRP networks and the OSPF networks including the Area 20 networks.</w:t>
      </w:r>
    </w:p>
    <w:p w14:paraId="71631AAD" w14:textId="7FD9FA58" w:rsidR="00CC7E12" w:rsidRDefault="00CC7E12" w:rsidP="00EE535F">
      <w:pPr>
        <w:pStyle w:val="ConfigWindow"/>
      </w:pPr>
      <w:r>
        <w:t>Open configuration window</w:t>
      </w:r>
    </w:p>
    <w:p w14:paraId="52FAAA47" w14:textId="77777777" w:rsidR="008623F2" w:rsidRPr="008623F2" w:rsidRDefault="008623F2" w:rsidP="008623F2">
      <w:pPr>
        <w:pStyle w:val="CMD"/>
        <w:rPr>
          <w:rFonts w:cs="Courier New"/>
          <w:b/>
          <w:bCs/>
          <w:szCs w:val="20"/>
        </w:rPr>
      </w:pPr>
      <w:r w:rsidRPr="008623F2">
        <w:rPr>
          <w:rFonts w:cs="Courier New"/>
          <w:szCs w:val="20"/>
        </w:rPr>
        <w:t xml:space="preserve">R2# </w:t>
      </w:r>
      <w:r w:rsidRPr="008623F2">
        <w:rPr>
          <w:rFonts w:cs="Courier New"/>
          <w:b/>
          <w:bCs/>
          <w:szCs w:val="20"/>
        </w:rPr>
        <w:t xml:space="preserve">show </w:t>
      </w:r>
      <w:proofErr w:type="spellStart"/>
      <w:r w:rsidRPr="008623F2">
        <w:rPr>
          <w:rFonts w:cs="Courier New"/>
          <w:b/>
          <w:bCs/>
          <w:szCs w:val="20"/>
        </w:rPr>
        <w:t>ip</w:t>
      </w:r>
      <w:proofErr w:type="spellEnd"/>
      <w:r w:rsidRPr="008623F2">
        <w:rPr>
          <w:rFonts w:cs="Courier New"/>
          <w:b/>
          <w:bCs/>
          <w:szCs w:val="20"/>
        </w:rPr>
        <w:t xml:space="preserve"> route </w:t>
      </w:r>
      <w:proofErr w:type="spellStart"/>
      <w:r w:rsidRPr="008623F2">
        <w:rPr>
          <w:rFonts w:cs="Courier New"/>
          <w:b/>
          <w:bCs/>
          <w:szCs w:val="20"/>
        </w:rPr>
        <w:t>eigrp</w:t>
      </w:r>
      <w:proofErr w:type="spellEnd"/>
      <w:r w:rsidRPr="008623F2">
        <w:rPr>
          <w:rFonts w:cs="Courier New"/>
          <w:b/>
          <w:bCs/>
          <w:szCs w:val="20"/>
        </w:rPr>
        <w:t xml:space="preserve"> | begin Gateway</w:t>
      </w:r>
    </w:p>
    <w:p w14:paraId="756345A0" w14:textId="77777777" w:rsidR="008623F2" w:rsidRPr="008623F2" w:rsidRDefault="008623F2" w:rsidP="00EE535F">
      <w:pPr>
        <w:pStyle w:val="CMDOutput"/>
      </w:pPr>
      <w:r w:rsidRPr="008623F2">
        <w:t>Gateway of last resort is not set</w:t>
      </w:r>
    </w:p>
    <w:p w14:paraId="7C72F12D" w14:textId="77777777" w:rsidR="008623F2" w:rsidRPr="008623F2" w:rsidRDefault="008623F2" w:rsidP="00EE535F">
      <w:pPr>
        <w:pStyle w:val="CMDOutput"/>
      </w:pPr>
    </w:p>
    <w:p w14:paraId="609B3478" w14:textId="77777777" w:rsidR="008623F2" w:rsidRPr="008623F2" w:rsidRDefault="008623F2" w:rsidP="00EE535F">
      <w:pPr>
        <w:pStyle w:val="CMDOutput"/>
      </w:pPr>
      <w:r w:rsidRPr="008623F2">
        <w:t xml:space="preserve">      172.16.0.0/16 is variably </w:t>
      </w:r>
      <w:proofErr w:type="spellStart"/>
      <w:r w:rsidRPr="008623F2">
        <w:t>subnetted</w:t>
      </w:r>
      <w:proofErr w:type="spellEnd"/>
      <w:r w:rsidRPr="008623F2">
        <w:t>, 7 subnets, 7 masks</w:t>
      </w:r>
    </w:p>
    <w:p w14:paraId="3D38D9CD" w14:textId="77777777" w:rsidR="008623F2" w:rsidRPr="008623F2" w:rsidRDefault="008623F2" w:rsidP="00EE535F">
      <w:pPr>
        <w:pStyle w:val="CMDOutput"/>
      </w:pPr>
      <w:r w:rsidRPr="008623F2">
        <w:t>D        172.16.1.0/24</w:t>
      </w:r>
    </w:p>
    <w:p w14:paraId="49087121" w14:textId="77777777" w:rsidR="008623F2" w:rsidRPr="008623F2" w:rsidRDefault="008623F2" w:rsidP="00EE535F">
      <w:pPr>
        <w:pStyle w:val="CMDOutput"/>
      </w:pPr>
      <w:r w:rsidRPr="008623F2">
        <w:t xml:space="preserve">           [90/130816] via 172.16.0.2, 00:05:52, GigabitEthernet0/0/0</w:t>
      </w:r>
    </w:p>
    <w:p w14:paraId="63E8C8CA" w14:textId="77777777" w:rsidR="008623F2" w:rsidRPr="008623F2" w:rsidRDefault="008623F2" w:rsidP="00EE535F">
      <w:pPr>
        <w:pStyle w:val="CMDOutput"/>
      </w:pPr>
      <w:r w:rsidRPr="008623F2">
        <w:t>D        172.16.12.0/26</w:t>
      </w:r>
    </w:p>
    <w:p w14:paraId="746BEA5C" w14:textId="77777777" w:rsidR="008623F2" w:rsidRPr="008623F2" w:rsidRDefault="008623F2" w:rsidP="00EE535F">
      <w:pPr>
        <w:pStyle w:val="CMDOutput"/>
      </w:pPr>
      <w:r w:rsidRPr="008623F2">
        <w:t xml:space="preserve">           [90/130816] via 172.16.0.2, 00:05:52, GigabitEthernet0/0/0</w:t>
      </w:r>
    </w:p>
    <w:p w14:paraId="6B0ACAB9" w14:textId="77777777" w:rsidR="008623F2" w:rsidRPr="008623F2" w:rsidRDefault="008623F2" w:rsidP="00EE535F">
      <w:pPr>
        <w:pStyle w:val="CMDOutput"/>
      </w:pPr>
      <w:r w:rsidRPr="008623F2">
        <w:t>D        172.16.13.0/27</w:t>
      </w:r>
    </w:p>
    <w:p w14:paraId="18100C6D" w14:textId="77777777" w:rsidR="008623F2" w:rsidRPr="008623F2" w:rsidRDefault="008623F2" w:rsidP="00EE535F">
      <w:pPr>
        <w:pStyle w:val="CMDOutput"/>
      </w:pPr>
      <w:r w:rsidRPr="008623F2">
        <w:t xml:space="preserve">           [90/130816] via 172.16.0.2, 00:05:52, GigabitEthernet0/0/0</w:t>
      </w:r>
    </w:p>
    <w:p w14:paraId="3AB976C2" w14:textId="77777777" w:rsidR="008623F2" w:rsidRPr="008623F2" w:rsidRDefault="008623F2" w:rsidP="00EE535F">
      <w:pPr>
        <w:pStyle w:val="CMDOutput"/>
      </w:pPr>
      <w:r w:rsidRPr="008623F2">
        <w:t>D        172.16.14.0/28</w:t>
      </w:r>
    </w:p>
    <w:p w14:paraId="780DBD0D" w14:textId="77777777" w:rsidR="008623F2" w:rsidRPr="008623F2" w:rsidRDefault="008623F2" w:rsidP="00EE535F">
      <w:pPr>
        <w:pStyle w:val="CMDOutput"/>
      </w:pPr>
      <w:r w:rsidRPr="008623F2">
        <w:t xml:space="preserve">           [90/130816] via 172.16.0.2, 00:05:52, GigabitEthernet0/0/0</w:t>
      </w:r>
    </w:p>
    <w:p w14:paraId="421A8DFD" w14:textId="77777777" w:rsidR="008623F2" w:rsidRPr="008623F2" w:rsidRDefault="008623F2" w:rsidP="00EE535F">
      <w:pPr>
        <w:pStyle w:val="CMDOutput"/>
      </w:pPr>
      <w:r w:rsidRPr="008623F2">
        <w:t>D        172.16.15.0/29</w:t>
      </w:r>
    </w:p>
    <w:p w14:paraId="0FC5FCE7" w14:textId="77777777" w:rsidR="008623F2" w:rsidRPr="008623F2" w:rsidRDefault="008623F2" w:rsidP="00EE535F">
      <w:pPr>
        <w:pStyle w:val="CMDOutput"/>
      </w:pPr>
      <w:r w:rsidRPr="008623F2">
        <w:t xml:space="preserve">           [90/130816] via 172.16.0.2, 00:05:52, GigabitEthernet0/0/0</w:t>
      </w:r>
    </w:p>
    <w:p w14:paraId="2E5F845D" w14:textId="77777777" w:rsidR="00CC7E12" w:rsidRPr="008623F2" w:rsidRDefault="00CC7E12" w:rsidP="008623F2">
      <w:pPr>
        <w:pStyle w:val="CMD"/>
        <w:rPr>
          <w:rFonts w:cs="Courier New"/>
          <w:szCs w:val="20"/>
        </w:rPr>
      </w:pPr>
    </w:p>
    <w:p w14:paraId="13AE9368" w14:textId="77777777" w:rsidR="008623F2" w:rsidRPr="008623F2" w:rsidRDefault="008623F2" w:rsidP="008623F2">
      <w:pPr>
        <w:pStyle w:val="CMD"/>
        <w:rPr>
          <w:rFonts w:cs="Courier New"/>
          <w:b/>
          <w:bCs/>
          <w:szCs w:val="20"/>
        </w:rPr>
      </w:pPr>
      <w:r w:rsidRPr="008623F2">
        <w:rPr>
          <w:rFonts w:cs="Courier New"/>
          <w:szCs w:val="20"/>
        </w:rPr>
        <w:t xml:space="preserve">R2# </w:t>
      </w:r>
      <w:r w:rsidRPr="008623F2">
        <w:rPr>
          <w:rFonts w:cs="Courier New"/>
          <w:b/>
          <w:bCs/>
          <w:szCs w:val="20"/>
        </w:rPr>
        <w:t xml:space="preserve">show </w:t>
      </w:r>
      <w:proofErr w:type="spellStart"/>
      <w:r w:rsidRPr="008623F2">
        <w:rPr>
          <w:rFonts w:cs="Courier New"/>
          <w:b/>
          <w:bCs/>
          <w:szCs w:val="20"/>
        </w:rPr>
        <w:t>ip</w:t>
      </w:r>
      <w:proofErr w:type="spellEnd"/>
      <w:r w:rsidRPr="008623F2">
        <w:rPr>
          <w:rFonts w:cs="Courier New"/>
          <w:b/>
          <w:bCs/>
          <w:szCs w:val="20"/>
        </w:rPr>
        <w:t xml:space="preserve"> route </w:t>
      </w:r>
      <w:proofErr w:type="spellStart"/>
      <w:r w:rsidRPr="008623F2">
        <w:rPr>
          <w:rFonts w:cs="Courier New"/>
          <w:b/>
          <w:bCs/>
          <w:szCs w:val="20"/>
        </w:rPr>
        <w:t>ospf</w:t>
      </w:r>
      <w:proofErr w:type="spellEnd"/>
      <w:r w:rsidRPr="008623F2">
        <w:rPr>
          <w:rFonts w:cs="Courier New"/>
          <w:b/>
          <w:bCs/>
          <w:szCs w:val="20"/>
        </w:rPr>
        <w:t xml:space="preserve"> | begin Gateway</w:t>
      </w:r>
    </w:p>
    <w:p w14:paraId="2095C772" w14:textId="77777777" w:rsidR="008623F2" w:rsidRPr="008623F2" w:rsidRDefault="008623F2" w:rsidP="00EE535F">
      <w:pPr>
        <w:pStyle w:val="CMDOutput"/>
      </w:pPr>
      <w:r w:rsidRPr="008623F2">
        <w:t>Gateway of last resort is not set</w:t>
      </w:r>
    </w:p>
    <w:p w14:paraId="2D111EC2" w14:textId="77777777" w:rsidR="008623F2" w:rsidRPr="008623F2" w:rsidRDefault="008623F2" w:rsidP="00EE535F">
      <w:pPr>
        <w:pStyle w:val="CMDOutput"/>
      </w:pPr>
    </w:p>
    <w:p w14:paraId="04D5B0C0" w14:textId="77777777" w:rsidR="008623F2" w:rsidRPr="008623F2" w:rsidRDefault="008623F2" w:rsidP="00EE535F">
      <w:pPr>
        <w:pStyle w:val="CMDOutput"/>
      </w:pPr>
      <w:r w:rsidRPr="008623F2">
        <w:t>O     192.168.3.0/24 [110/2] via 192.168.0.2, 00:12:22, GigabitEthernet0/0/1</w:t>
      </w:r>
    </w:p>
    <w:p w14:paraId="14EA790A" w14:textId="77777777" w:rsidR="008623F2" w:rsidRPr="008623F2" w:rsidRDefault="008623F2" w:rsidP="00EE535F">
      <w:pPr>
        <w:pStyle w:val="CMDOutput"/>
      </w:pPr>
      <w:r w:rsidRPr="008623F2">
        <w:t xml:space="preserve">O </w:t>
      </w:r>
      <w:proofErr w:type="gramStart"/>
      <w:r w:rsidRPr="008623F2">
        <w:t>IA  192.168.20.0</w:t>
      </w:r>
      <w:proofErr w:type="gramEnd"/>
      <w:r w:rsidRPr="008623F2">
        <w:t>/24 [110/2] via 192.168.0.2, 00:12:22, GigabitEthernet0/0/1</w:t>
      </w:r>
    </w:p>
    <w:p w14:paraId="02322C75" w14:textId="77777777" w:rsidR="008623F2" w:rsidRPr="008623F2" w:rsidRDefault="008623F2" w:rsidP="00EE535F">
      <w:pPr>
        <w:pStyle w:val="CMDOutput"/>
      </w:pPr>
      <w:r w:rsidRPr="008623F2">
        <w:t xml:space="preserve">O </w:t>
      </w:r>
      <w:proofErr w:type="gramStart"/>
      <w:r w:rsidRPr="008623F2">
        <w:t>IA  192.168.21.0</w:t>
      </w:r>
      <w:proofErr w:type="gramEnd"/>
      <w:r w:rsidRPr="008623F2">
        <w:t>/24 [110/2] via 192.168.0.2, 00:12:22, GigabitEthernet0/0/1</w:t>
      </w:r>
    </w:p>
    <w:p w14:paraId="59E04457" w14:textId="77777777" w:rsidR="008623F2" w:rsidRPr="008623F2" w:rsidRDefault="008623F2" w:rsidP="00EE535F">
      <w:pPr>
        <w:pStyle w:val="CMDOutput"/>
      </w:pPr>
      <w:r w:rsidRPr="008623F2">
        <w:t xml:space="preserve">O </w:t>
      </w:r>
      <w:proofErr w:type="gramStart"/>
      <w:r w:rsidRPr="008623F2">
        <w:t>IA  192.168.22.0</w:t>
      </w:r>
      <w:proofErr w:type="gramEnd"/>
      <w:r w:rsidRPr="008623F2">
        <w:t>/24 [110/2] via 192.168.0.2, 00:12:22, GigabitEthernet0/0/1</w:t>
      </w:r>
    </w:p>
    <w:p w14:paraId="0BAAB486" w14:textId="77777777" w:rsidR="008623F2" w:rsidRPr="008623F2" w:rsidRDefault="008623F2" w:rsidP="00EE535F">
      <w:pPr>
        <w:pStyle w:val="CMDOutput"/>
      </w:pPr>
      <w:r w:rsidRPr="008623F2">
        <w:t xml:space="preserve">O </w:t>
      </w:r>
      <w:proofErr w:type="gramStart"/>
      <w:r w:rsidRPr="008623F2">
        <w:t>IA  192.168.23.0</w:t>
      </w:r>
      <w:proofErr w:type="gramEnd"/>
      <w:r w:rsidRPr="008623F2">
        <w:t>/24 [110/2] via 192.168.0.2, 00:12:22, GigabitEthernet0/0/1</w:t>
      </w:r>
    </w:p>
    <w:p w14:paraId="4ECD9541" w14:textId="27B78A2B" w:rsidR="008623F2" w:rsidRPr="008623F2" w:rsidRDefault="008623F2" w:rsidP="00EE535F">
      <w:pPr>
        <w:pStyle w:val="CMDOutput"/>
      </w:pPr>
      <w:r w:rsidRPr="008623F2">
        <w:t>O     192.168.32.0</w:t>
      </w:r>
      <w:r w:rsidR="006D2824">
        <w:t>/24</w:t>
      </w:r>
      <w:r w:rsidRPr="008623F2">
        <w:t xml:space="preserve"> [110/2] via 192.168.0.2, 00:12:22, GigabitEthernet0/0/1</w:t>
      </w:r>
    </w:p>
    <w:p w14:paraId="21136A31" w14:textId="70046A4B" w:rsidR="008623F2" w:rsidRPr="008623F2" w:rsidRDefault="008623F2" w:rsidP="00EE535F">
      <w:pPr>
        <w:pStyle w:val="CMDOutput"/>
      </w:pPr>
      <w:r w:rsidRPr="008623F2">
        <w:t>O     192.168.33.0</w:t>
      </w:r>
      <w:r w:rsidR="006D2824">
        <w:t>/24</w:t>
      </w:r>
      <w:r w:rsidRPr="008623F2">
        <w:t xml:space="preserve"> [110/2] via 192.168.0.2, 00:00:30, GigabitEthernet0/0/1</w:t>
      </w:r>
    </w:p>
    <w:p w14:paraId="4ED7EA96" w14:textId="54BF7276" w:rsidR="008623F2" w:rsidRPr="008623F2" w:rsidRDefault="008623F2" w:rsidP="00EE535F">
      <w:pPr>
        <w:pStyle w:val="CMDOutput"/>
      </w:pPr>
      <w:r w:rsidRPr="008623F2">
        <w:t>O     192.168.34.0</w:t>
      </w:r>
      <w:r w:rsidR="006D2824">
        <w:t>/24</w:t>
      </w:r>
      <w:r w:rsidRPr="008623F2">
        <w:t xml:space="preserve"> [110/2] via 192.168.0.2, 00:12:22, GigabitEthernet0/0/1</w:t>
      </w:r>
    </w:p>
    <w:p w14:paraId="1956E789" w14:textId="6E4E4B63" w:rsidR="008623F2" w:rsidRPr="008623F2" w:rsidRDefault="008623F2" w:rsidP="00EE535F">
      <w:pPr>
        <w:pStyle w:val="CMDOutput"/>
      </w:pPr>
      <w:r w:rsidRPr="008623F2">
        <w:t>O     192.168.35.0</w:t>
      </w:r>
      <w:r w:rsidR="006D2824">
        <w:t>/24</w:t>
      </w:r>
      <w:r w:rsidRPr="008623F2">
        <w:t xml:space="preserve"> [110/2] via 192.168.0.2, 00:12:22, GigabitEthernet0/0/1</w:t>
      </w:r>
    </w:p>
    <w:p w14:paraId="6793EC95" w14:textId="71E33A5A" w:rsidR="0084005B" w:rsidRPr="0084005B" w:rsidRDefault="0084005B" w:rsidP="00EE535F">
      <w:pPr>
        <w:pStyle w:val="SubStepAlpha"/>
      </w:pPr>
      <w:r w:rsidRPr="003B3A02">
        <w:t xml:space="preserve">Verify </w:t>
      </w:r>
      <w:r w:rsidR="00475720">
        <w:t xml:space="preserve">connectivity to </w:t>
      </w:r>
      <w:r w:rsidR="006D7044">
        <w:t xml:space="preserve">an </w:t>
      </w:r>
      <w:r w:rsidR="00475720">
        <w:t xml:space="preserve">EIGRP </w:t>
      </w:r>
      <w:r w:rsidR="00935B12">
        <w:t xml:space="preserve">and OSPF </w:t>
      </w:r>
      <w:r w:rsidR="00475720">
        <w:t xml:space="preserve">network using the </w:t>
      </w:r>
      <w:r w:rsidR="00475720" w:rsidRPr="00475720">
        <w:rPr>
          <w:b/>
          <w:bCs/>
        </w:rPr>
        <w:t>ping</w:t>
      </w:r>
      <w:r w:rsidR="00475720">
        <w:t xml:space="preserve"> command</w:t>
      </w:r>
      <w:r w:rsidR="00935B12">
        <w:t xml:space="preserve"> as shown</w:t>
      </w:r>
      <w:r w:rsidR="00475720">
        <w:t>.</w:t>
      </w:r>
      <w:r w:rsidR="006D7044" w:rsidRPr="006D7044">
        <w:t xml:space="preserve"> </w:t>
      </w:r>
      <w:r w:rsidR="006D7044" w:rsidRPr="00475720">
        <w:t xml:space="preserve">R2 </w:t>
      </w:r>
      <w:r w:rsidR="006D7044">
        <w:t xml:space="preserve">has connectivity to the </w:t>
      </w:r>
      <w:r w:rsidR="006D7044" w:rsidRPr="00475720">
        <w:t xml:space="preserve">EIGRP and </w:t>
      </w:r>
      <w:r w:rsidR="006D7044">
        <w:t xml:space="preserve">OSPF </w:t>
      </w:r>
      <w:r w:rsidR="006D7044" w:rsidRPr="00475720">
        <w:t>networks.</w:t>
      </w:r>
    </w:p>
    <w:p w14:paraId="54EBDF14" w14:textId="26EC4144" w:rsidR="005E0ACC" w:rsidRPr="005E0ACC" w:rsidRDefault="005E0ACC" w:rsidP="005E0ACC">
      <w:pPr>
        <w:pStyle w:val="CMD"/>
        <w:rPr>
          <w:rFonts w:cs="Courier New"/>
          <w:szCs w:val="20"/>
        </w:rPr>
      </w:pPr>
      <w:r w:rsidRPr="005E0ACC">
        <w:rPr>
          <w:rFonts w:cs="Courier New"/>
          <w:szCs w:val="20"/>
        </w:rPr>
        <w:t>R2#</w:t>
      </w:r>
      <w:r>
        <w:rPr>
          <w:rFonts w:cs="Courier New"/>
          <w:szCs w:val="20"/>
        </w:rPr>
        <w:t xml:space="preserve"> </w:t>
      </w:r>
      <w:r w:rsidRPr="005E0ACC">
        <w:rPr>
          <w:rFonts w:cs="Courier New"/>
          <w:b/>
          <w:bCs/>
          <w:szCs w:val="20"/>
        </w:rPr>
        <w:t>ping 172.16.13.1</w:t>
      </w:r>
    </w:p>
    <w:p w14:paraId="77D9E52B" w14:textId="77777777" w:rsidR="005E0ACC" w:rsidRPr="005E0ACC" w:rsidRDefault="005E0ACC" w:rsidP="00EE535F">
      <w:pPr>
        <w:pStyle w:val="CMDOutput"/>
      </w:pPr>
      <w:r w:rsidRPr="005E0ACC">
        <w:t>Type escape sequence to abort.</w:t>
      </w:r>
    </w:p>
    <w:p w14:paraId="7D3999D4" w14:textId="77777777" w:rsidR="005E0ACC" w:rsidRPr="005E0ACC" w:rsidRDefault="005E0ACC" w:rsidP="00EE535F">
      <w:pPr>
        <w:pStyle w:val="CMDOutput"/>
      </w:pPr>
      <w:r w:rsidRPr="005E0ACC">
        <w:t xml:space="preserve">Sending 5, 100-byte ICMP </w:t>
      </w:r>
      <w:proofErr w:type="spellStart"/>
      <w:r w:rsidRPr="005E0ACC">
        <w:t>Echos</w:t>
      </w:r>
      <w:proofErr w:type="spellEnd"/>
      <w:r w:rsidRPr="005E0ACC">
        <w:t xml:space="preserve"> to 172.16.13.1, timeout is 2 seconds:</w:t>
      </w:r>
    </w:p>
    <w:p w14:paraId="25CF59EC" w14:textId="77777777" w:rsidR="005E0ACC" w:rsidRPr="005E0ACC" w:rsidRDefault="005E0ACC" w:rsidP="00EE535F">
      <w:pPr>
        <w:pStyle w:val="CMDOutput"/>
      </w:pPr>
      <w:r w:rsidRPr="005E0ACC">
        <w:t>!!!!!</w:t>
      </w:r>
    </w:p>
    <w:p w14:paraId="1EB9689C" w14:textId="77777777" w:rsidR="005E0ACC" w:rsidRPr="005E0ACC" w:rsidRDefault="005E0ACC" w:rsidP="00EE535F">
      <w:pPr>
        <w:pStyle w:val="CMDOutput"/>
      </w:pPr>
      <w:r w:rsidRPr="005E0ACC">
        <w:t xml:space="preserve">Success rate is 100 percent (5/5), round-trip min/avg/max = 1/1/1 </w:t>
      </w:r>
      <w:proofErr w:type="spellStart"/>
      <w:r w:rsidRPr="005E0ACC">
        <w:t>ms</w:t>
      </w:r>
      <w:proofErr w:type="spellEnd"/>
    </w:p>
    <w:p w14:paraId="49EEF326" w14:textId="5AC6083E" w:rsidR="005E0ACC" w:rsidRPr="005E0ACC" w:rsidRDefault="005E0ACC" w:rsidP="005E0ACC">
      <w:pPr>
        <w:pStyle w:val="CMD"/>
        <w:rPr>
          <w:rFonts w:cs="Courier New"/>
          <w:szCs w:val="20"/>
        </w:rPr>
      </w:pPr>
      <w:r w:rsidRPr="005E0ACC">
        <w:rPr>
          <w:rFonts w:cs="Courier New"/>
          <w:szCs w:val="20"/>
        </w:rPr>
        <w:t>R2#</w:t>
      </w:r>
      <w:r>
        <w:rPr>
          <w:rFonts w:cs="Courier New"/>
          <w:szCs w:val="20"/>
        </w:rPr>
        <w:t xml:space="preserve"> </w:t>
      </w:r>
      <w:r w:rsidRPr="005E0ACC">
        <w:rPr>
          <w:rFonts w:cs="Courier New"/>
          <w:b/>
          <w:bCs/>
          <w:szCs w:val="20"/>
        </w:rPr>
        <w:t>ping 192.168.20.1</w:t>
      </w:r>
    </w:p>
    <w:p w14:paraId="6EF2E7C5" w14:textId="77777777" w:rsidR="005E0ACC" w:rsidRPr="005E0ACC" w:rsidRDefault="005E0ACC" w:rsidP="00EE535F">
      <w:pPr>
        <w:pStyle w:val="CMDOutput"/>
      </w:pPr>
      <w:r w:rsidRPr="005E0ACC">
        <w:t>Type escape sequence to abort.</w:t>
      </w:r>
    </w:p>
    <w:p w14:paraId="77B27124" w14:textId="77777777" w:rsidR="005E0ACC" w:rsidRPr="005E0ACC" w:rsidRDefault="005E0ACC" w:rsidP="00EE535F">
      <w:pPr>
        <w:pStyle w:val="CMDOutput"/>
      </w:pPr>
      <w:r w:rsidRPr="005E0ACC">
        <w:t xml:space="preserve">Sending 5, 100-byte ICMP </w:t>
      </w:r>
      <w:proofErr w:type="spellStart"/>
      <w:r w:rsidRPr="005E0ACC">
        <w:t>Echos</w:t>
      </w:r>
      <w:proofErr w:type="spellEnd"/>
      <w:r w:rsidRPr="005E0ACC">
        <w:t xml:space="preserve"> to 192.168.20.1, timeout is 2 seconds:</w:t>
      </w:r>
    </w:p>
    <w:p w14:paraId="13AB6698" w14:textId="77777777" w:rsidR="005E0ACC" w:rsidRPr="005E0ACC" w:rsidRDefault="005E0ACC" w:rsidP="00EE535F">
      <w:pPr>
        <w:pStyle w:val="CMDOutput"/>
      </w:pPr>
      <w:r w:rsidRPr="005E0ACC">
        <w:t>!!!!!</w:t>
      </w:r>
    </w:p>
    <w:p w14:paraId="318B9A14" w14:textId="77777777" w:rsidR="005E0ACC" w:rsidRPr="005E0ACC" w:rsidRDefault="005E0ACC" w:rsidP="00EE535F">
      <w:pPr>
        <w:pStyle w:val="CMDOutput"/>
      </w:pPr>
      <w:r w:rsidRPr="005E0ACC">
        <w:t xml:space="preserve">Success rate is 100 percent (5/5), round-trip min/avg/max = 1/1/1 </w:t>
      </w:r>
      <w:proofErr w:type="spellStart"/>
      <w:r w:rsidRPr="005E0ACC">
        <w:t>ms</w:t>
      </w:r>
      <w:proofErr w:type="spellEnd"/>
    </w:p>
    <w:p w14:paraId="4FD19F18" w14:textId="0C565186" w:rsidR="00475720" w:rsidRDefault="00475720" w:rsidP="00475720">
      <w:pPr>
        <w:pStyle w:val="Heading3"/>
      </w:pPr>
      <w:r>
        <w:t>Configure Redistribution on R2</w:t>
      </w:r>
    </w:p>
    <w:p w14:paraId="2F4BDA89" w14:textId="77FF3CA2" w:rsidR="006F45A1" w:rsidRDefault="00DE5685" w:rsidP="00EE535F">
      <w:pPr>
        <w:pStyle w:val="BodyTextL25"/>
      </w:pPr>
      <w:r>
        <w:t xml:space="preserve">In this step, </w:t>
      </w:r>
      <w:r w:rsidR="009F4023">
        <w:t>you</w:t>
      </w:r>
      <w:r>
        <w:t xml:space="preserve"> will configure redistribution between the EIGRP and OSPF routing domains. </w:t>
      </w:r>
      <w:r w:rsidR="006F45A1">
        <w:t xml:space="preserve">Redistribution is configured on the router that connects to both domains. In our topology that is R2. </w:t>
      </w:r>
    </w:p>
    <w:p w14:paraId="74A98652" w14:textId="1EA8081C" w:rsidR="00DE5685" w:rsidRDefault="006F45A1" w:rsidP="00EE535F">
      <w:pPr>
        <w:pStyle w:val="BodyTextL25"/>
      </w:pPr>
      <w:r>
        <w:t>It is important to note that route redistribution is always performed outbound. This means that the routing table of the router doing the redistribution does not change. Only the routing tables of the routers receiving the redistributed routes will be updated.</w:t>
      </w:r>
      <w:r w:rsidR="00DE5685">
        <w:t xml:space="preserve"> </w:t>
      </w:r>
    </w:p>
    <w:p w14:paraId="462DAC75" w14:textId="1C89BBE3" w:rsidR="00475720" w:rsidRDefault="00475720">
      <w:pPr>
        <w:pStyle w:val="SubStepAlpha"/>
        <w:numPr>
          <w:ilvl w:val="0"/>
          <w:numId w:val="20"/>
        </w:numPr>
      </w:pPr>
      <w:r>
        <w:lastRenderedPageBreak/>
        <w:t>On R2, redistribute the OSPF routes in EIGRP.</w:t>
      </w:r>
      <w:r w:rsidR="006D7044" w:rsidRPr="006D7044">
        <w:t xml:space="preserve"> </w:t>
      </w:r>
      <w:r w:rsidR="006D7044">
        <w:t>Routes redistributed into EIGRP require that a metric be assigned.</w:t>
      </w:r>
    </w:p>
    <w:p w14:paraId="6D9302CA" w14:textId="14228948" w:rsidR="0084005B" w:rsidRPr="0084005B" w:rsidRDefault="0084005B" w:rsidP="0084005B">
      <w:pPr>
        <w:pStyle w:val="CMD"/>
        <w:rPr>
          <w:rFonts w:cs="Courier New"/>
          <w:b/>
          <w:bCs/>
          <w:szCs w:val="20"/>
        </w:rPr>
      </w:pPr>
      <w:r w:rsidRPr="0084005B">
        <w:rPr>
          <w:rFonts w:cs="Courier New"/>
          <w:szCs w:val="20"/>
        </w:rPr>
        <w:t xml:space="preserve">R2(config)# </w:t>
      </w:r>
      <w:r w:rsidRPr="0084005B">
        <w:rPr>
          <w:rFonts w:cs="Courier New"/>
          <w:b/>
          <w:bCs/>
          <w:szCs w:val="20"/>
        </w:rPr>
        <w:t xml:space="preserve">router </w:t>
      </w:r>
      <w:proofErr w:type="spellStart"/>
      <w:r w:rsidRPr="0084005B">
        <w:rPr>
          <w:rFonts w:cs="Courier New"/>
          <w:b/>
          <w:bCs/>
          <w:szCs w:val="20"/>
        </w:rPr>
        <w:t>eigrp</w:t>
      </w:r>
      <w:proofErr w:type="spellEnd"/>
      <w:r w:rsidRPr="0084005B">
        <w:rPr>
          <w:rFonts w:cs="Courier New"/>
          <w:b/>
          <w:bCs/>
          <w:szCs w:val="20"/>
        </w:rPr>
        <w:t xml:space="preserve"> 1</w:t>
      </w:r>
    </w:p>
    <w:p w14:paraId="3BDEE00A" w14:textId="73A95C17" w:rsidR="0084005B" w:rsidRPr="0084005B" w:rsidRDefault="0084005B" w:rsidP="0084005B">
      <w:pPr>
        <w:pStyle w:val="CMD"/>
        <w:rPr>
          <w:rFonts w:cs="Courier New"/>
          <w:b/>
          <w:bCs/>
          <w:szCs w:val="20"/>
        </w:rPr>
      </w:pPr>
      <w:r w:rsidRPr="0084005B">
        <w:rPr>
          <w:rFonts w:cs="Courier New"/>
          <w:szCs w:val="20"/>
        </w:rPr>
        <w:t>R2(config-</w:t>
      </w:r>
      <w:proofErr w:type="gramStart"/>
      <w:r w:rsidRPr="0084005B">
        <w:rPr>
          <w:rFonts w:cs="Courier New"/>
          <w:szCs w:val="20"/>
        </w:rPr>
        <w:t>router)#</w:t>
      </w:r>
      <w:proofErr w:type="gramEnd"/>
      <w:r w:rsidRPr="0084005B">
        <w:rPr>
          <w:rFonts w:cs="Courier New"/>
          <w:szCs w:val="20"/>
        </w:rPr>
        <w:t xml:space="preserve"> </w:t>
      </w:r>
      <w:r w:rsidRPr="0084005B">
        <w:rPr>
          <w:rFonts w:cs="Courier New"/>
          <w:b/>
          <w:bCs/>
          <w:szCs w:val="20"/>
        </w:rPr>
        <w:t xml:space="preserve">redistribute </w:t>
      </w:r>
      <w:proofErr w:type="spellStart"/>
      <w:r w:rsidRPr="0084005B">
        <w:rPr>
          <w:rFonts w:cs="Courier New"/>
          <w:b/>
          <w:bCs/>
          <w:szCs w:val="20"/>
        </w:rPr>
        <w:t>ospf</w:t>
      </w:r>
      <w:proofErr w:type="spellEnd"/>
      <w:r w:rsidRPr="0084005B">
        <w:rPr>
          <w:rFonts w:cs="Courier New"/>
          <w:b/>
          <w:bCs/>
          <w:szCs w:val="20"/>
        </w:rPr>
        <w:t xml:space="preserve"> 123 metric 10000 100 255 1 1500</w:t>
      </w:r>
    </w:p>
    <w:p w14:paraId="7045C5C2" w14:textId="433EDC29" w:rsidR="0084005B" w:rsidRPr="0084005B" w:rsidRDefault="0084005B" w:rsidP="0084005B">
      <w:pPr>
        <w:pStyle w:val="CMD"/>
        <w:rPr>
          <w:rFonts w:cs="Courier New"/>
          <w:szCs w:val="20"/>
        </w:rPr>
      </w:pPr>
      <w:r w:rsidRPr="0084005B">
        <w:rPr>
          <w:rFonts w:cs="Courier New"/>
          <w:szCs w:val="20"/>
        </w:rPr>
        <w:t>R2(config-</w:t>
      </w:r>
      <w:proofErr w:type="gramStart"/>
      <w:r w:rsidRPr="0084005B">
        <w:rPr>
          <w:rFonts w:cs="Courier New"/>
          <w:szCs w:val="20"/>
        </w:rPr>
        <w:t>router)#</w:t>
      </w:r>
      <w:proofErr w:type="gramEnd"/>
      <w:r w:rsidRPr="0084005B">
        <w:rPr>
          <w:rFonts w:cs="Courier New"/>
          <w:szCs w:val="20"/>
        </w:rPr>
        <w:t xml:space="preserve"> </w:t>
      </w:r>
      <w:r w:rsidRPr="0084005B">
        <w:rPr>
          <w:rFonts w:cs="Courier New"/>
          <w:b/>
          <w:bCs/>
          <w:szCs w:val="20"/>
        </w:rPr>
        <w:t>exit</w:t>
      </w:r>
    </w:p>
    <w:p w14:paraId="72D8681D" w14:textId="08F3ED23" w:rsidR="006F45A1" w:rsidRDefault="006F45A1">
      <w:pPr>
        <w:pStyle w:val="SubStepAlpha"/>
        <w:numPr>
          <w:ilvl w:val="0"/>
          <w:numId w:val="20"/>
        </w:numPr>
      </w:pPr>
      <w:r>
        <w:t>On R2, redistribute the EIGRP routes in OSPF.</w:t>
      </w:r>
      <w:r w:rsidR="006D7044" w:rsidRPr="006D7044">
        <w:t xml:space="preserve"> </w:t>
      </w:r>
      <w:r w:rsidR="006D7044">
        <w:t xml:space="preserve">Routes redistributed into OSPF are automatically assigned a metric of 20. In our example, </w:t>
      </w:r>
      <w:r w:rsidR="009F4023">
        <w:t>you</w:t>
      </w:r>
      <w:r w:rsidR="006D7044">
        <w:t xml:space="preserve"> are assigning a higher cost metric of 100 to redistributed routes.</w:t>
      </w:r>
    </w:p>
    <w:p w14:paraId="08AA8A5B" w14:textId="77777777" w:rsidR="006F45A1" w:rsidRPr="0084005B" w:rsidRDefault="006F45A1" w:rsidP="006F45A1">
      <w:pPr>
        <w:pStyle w:val="CMD"/>
        <w:rPr>
          <w:rFonts w:cs="Courier New"/>
          <w:szCs w:val="20"/>
        </w:rPr>
      </w:pPr>
      <w:r w:rsidRPr="0084005B">
        <w:rPr>
          <w:rFonts w:cs="Courier New"/>
          <w:szCs w:val="20"/>
        </w:rPr>
        <w:t xml:space="preserve">R2(config)# </w:t>
      </w:r>
      <w:r w:rsidRPr="0084005B">
        <w:rPr>
          <w:rFonts w:cs="Courier New"/>
          <w:b/>
          <w:bCs/>
          <w:szCs w:val="20"/>
        </w:rPr>
        <w:t xml:space="preserve">router </w:t>
      </w:r>
      <w:proofErr w:type="spellStart"/>
      <w:r w:rsidRPr="0084005B">
        <w:rPr>
          <w:rFonts w:cs="Courier New"/>
          <w:b/>
          <w:bCs/>
          <w:szCs w:val="20"/>
        </w:rPr>
        <w:t>ospf</w:t>
      </w:r>
      <w:proofErr w:type="spellEnd"/>
      <w:r w:rsidRPr="0084005B">
        <w:rPr>
          <w:rFonts w:cs="Courier New"/>
          <w:b/>
          <w:bCs/>
          <w:szCs w:val="20"/>
        </w:rPr>
        <w:t xml:space="preserve"> 123</w:t>
      </w:r>
    </w:p>
    <w:p w14:paraId="118A68BA" w14:textId="77777777" w:rsidR="006F45A1" w:rsidRPr="0084005B" w:rsidRDefault="006F45A1" w:rsidP="006F45A1">
      <w:pPr>
        <w:pStyle w:val="CMD"/>
        <w:rPr>
          <w:rFonts w:cs="Courier New"/>
          <w:szCs w:val="20"/>
        </w:rPr>
      </w:pPr>
      <w:r w:rsidRPr="0084005B">
        <w:rPr>
          <w:rFonts w:cs="Courier New"/>
          <w:szCs w:val="20"/>
        </w:rPr>
        <w:t>R2(config-</w:t>
      </w:r>
      <w:proofErr w:type="gramStart"/>
      <w:r w:rsidRPr="0084005B">
        <w:rPr>
          <w:rFonts w:cs="Courier New"/>
          <w:szCs w:val="20"/>
        </w:rPr>
        <w:t>router)#</w:t>
      </w:r>
      <w:proofErr w:type="gramEnd"/>
      <w:r w:rsidRPr="0084005B">
        <w:rPr>
          <w:rFonts w:cs="Courier New"/>
          <w:szCs w:val="20"/>
        </w:rPr>
        <w:t xml:space="preserve"> </w:t>
      </w:r>
      <w:r w:rsidRPr="0084005B">
        <w:rPr>
          <w:rFonts w:cs="Courier New"/>
          <w:b/>
          <w:bCs/>
          <w:szCs w:val="20"/>
        </w:rPr>
        <w:t xml:space="preserve">redistribute </w:t>
      </w:r>
      <w:proofErr w:type="spellStart"/>
      <w:r w:rsidRPr="0084005B">
        <w:rPr>
          <w:rFonts w:cs="Courier New"/>
          <w:b/>
          <w:bCs/>
          <w:szCs w:val="20"/>
        </w:rPr>
        <w:t>eigrp</w:t>
      </w:r>
      <w:proofErr w:type="spellEnd"/>
      <w:r w:rsidRPr="0084005B">
        <w:rPr>
          <w:rFonts w:cs="Courier New"/>
          <w:b/>
          <w:bCs/>
          <w:szCs w:val="20"/>
        </w:rPr>
        <w:t xml:space="preserve"> 1 subnets metric 100</w:t>
      </w:r>
    </w:p>
    <w:p w14:paraId="05E06CBC" w14:textId="3B76C86C" w:rsidR="006F45A1" w:rsidRPr="0084005B" w:rsidRDefault="006F45A1" w:rsidP="006F45A1">
      <w:pPr>
        <w:pStyle w:val="CMD"/>
        <w:rPr>
          <w:rFonts w:cs="Courier New"/>
          <w:szCs w:val="20"/>
        </w:rPr>
      </w:pPr>
      <w:r w:rsidRPr="0084005B">
        <w:rPr>
          <w:rFonts w:cs="Courier New"/>
          <w:szCs w:val="20"/>
        </w:rPr>
        <w:t>R2(config-</w:t>
      </w:r>
      <w:proofErr w:type="gramStart"/>
      <w:r w:rsidRPr="0084005B">
        <w:rPr>
          <w:rFonts w:cs="Courier New"/>
          <w:szCs w:val="20"/>
        </w:rPr>
        <w:t>router)#</w:t>
      </w:r>
      <w:proofErr w:type="gramEnd"/>
      <w:r w:rsidRPr="0084005B">
        <w:rPr>
          <w:rFonts w:cs="Courier New"/>
          <w:szCs w:val="20"/>
        </w:rPr>
        <w:t xml:space="preserve"> </w:t>
      </w:r>
      <w:r w:rsidR="00DA7D2E">
        <w:rPr>
          <w:rFonts w:cs="Courier New"/>
          <w:b/>
          <w:bCs/>
          <w:szCs w:val="20"/>
        </w:rPr>
        <w:t>end</w:t>
      </w:r>
    </w:p>
    <w:p w14:paraId="62CECE18" w14:textId="738F5F65" w:rsidR="00935B12" w:rsidRDefault="00935B12" w:rsidP="00935B12">
      <w:pPr>
        <w:pStyle w:val="Heading3"/>
      </w:pPr>
      <w:r>
        <w:t xml:space="preserve">Verify Redistribution </w:t>
      </w:r>
    </w:p>
    <w:p w14:paraId="1E757FF7" w14:textId="2190EB42" w:rsidR="00913EF3" w:rsidRDefault="00913EF3" w:rsidP="00EE535F">
      <w:pPr>
        <w:pStyle w:val="SubStepAlpha"/>
      </w:pPr>
      <w:r>
        <w:t xml:space="preserve">On R2, verify the </w:t>
      </w:r>
      <w:r w:rsidR="00DC0D69">
        <w:t xml:space="preserve">EIGRP and OSPF </w:t>
      </w:r>
      <w:r>
        <w:t>routing table.</w:t>
      </w:r>
      <w:r w:rsidR="006D7044" w:rsidRPr="006D7044">
        <w:t xml:space="preserve"> </w:t>
      </w:r>
      <w:r w:rsidR="006D7044">
        <w:t>Notice how the R2 routing table has not change.</w:t>
      </w:r>
    </w:p>
    <w:p w14:paraId="68E71C8D" w14:textId="77777777" w:rsidR="00742159" w:rsidRPr="00742159" w:rsidRDefault="00742159" w:rsidP="00742159">
      <w:pPr>
        <w:pStyle w:val="CMD"/>
        <w:rPr>
          <w:rFonts w:cs="Courier New"/>
          <w:szCs w:val="20"/>
        </w:rPr>
      </w:pPr>
      <w:r w:rsidRPr="00742159">
        <w:rPr>
          <w:rFonts w:cs="Courier New"/>
          <w:szCs w:val="20"/>
        </w:rPr>
        <w:t xml:space="preserve">R2# </w:t>
      </w:r>
      <w:r w:rsidRPr="00742159">
        <w:rPr>
          <w:rFonts w:cs="Courier New"/>
          <w:b/>
          <w:bCs/>
          <w:szCs w:val="20"/>
        </w:rPr>
        <w:t xml:space="preserve">show </w:t>
      </w:r>
      <w:proofErr w:type="spellStart"/>
      <w:r w:rsidRPr="00742159">
        <w:rPr>
          <w:rFonts w:cs="Courier New"/>
          <w:b/>
          <w:bCs/>
          <w:szCs w:val="20"/>
        </w:rPr>
        <w:t>ip</w:t>
      </w:r>
      <w:proofErr w:type="spellEnd"/>
      <w:r w:rsidRPr="00742159">
        <w:rPr>
          <w:rFonts w:cs="Courier New"/>
          <w:b/>
          <w:bCs/>
          <w:szCs w:val="20"/>
        </w:rPr>
        <w:t xml:space="preserve"> route </w:t>
      </w:r>
      <w:proofErr w:type="spellStart"/>
      <w:r w:rsidRPr="00742159">
        <w:rPr>
          <w:rFonts w:cs="Courier New"/>
          <w:b/>
          <w:bCs/>
          <w:szCs w:val="20"/>
        </w:rPr>
        <w:t>eigrp</w:t>
      </w:r>
      <w:proofErr w:type="spellEnd"/>
      <w:r w:rsidRPr="00742159">
        <w:rPr>
          <w:rFonts w:cs="Courier New"/>
          <w:b/>
          <w:bCs/>
          <w:szCs w:val="20"/>
        </w:rPr>
        <w:t xml:space="preserve"> | begin Gateway</w:t>
      </w:r>
    </w:p>
    <w:p w14:paraId="2123D1C4" w14:textId="77777777" w:rsidR="00DA7D2E" w:rsidRPr="00DA7D2E" w:rsidRDefault="00DA7D2E" w:rsidP="00EE535F">
      <w:pPr>
        <w:pStyle w:val="CMDOutput"/>
      </w:pPr>
      <w:r w:rsidRPr="00DA7D2E">
        <w:t>Gateway of last resort is not set</w:t>
      </w:r>
    </w:p>
    <w:p w14:paraId="7633169B" w14:textId="77777777" w:rsidR="00DA7D2E" w:rsidRPr="00DA7D2E" w:rsidRDefault="00DA7D2E" w:rsidP="00EE535F">
      <w:pPr>
        <w:pStyle w:val="CMDOutput"/>
      </w:pPr>
    </w:p>
    <w:p w14:paraId="20F72050" w14:textId="77777777" w:rsidR="00DA7D2E" w:rsidRPr="00DA7D2E" w:rsidRDefault="00DA7D2E" w:rsidP="00EE535F">
      <w:pPr>
        <w:pStyle w:val="CMDOutput"/>
      </w:pPr>
      <w:r w:rsidRPr="00DA7D2E">
        <w:t xml:space="preserve">      172.16.0.0/16 is variably </w:t>
      </w:r>
      <w:proofErr w:type="spellStart"/>
      <w:r w:rsidRPr="00DA7D2E">
        <w:t>subnetted</w:t>
      </w:r>
      <w:proofErr w:type="spellEnd"/>
      <w:r w:rsidRPr="00DA7D2E">
        <w:t>, 7 subnets, 7 masks</w:t>
      </w:r>
    </w:p>
    <w:p w14:paraId="439F5509" w14:textId="77777777" w:rsidR="00DA7D2E" w:rsidRPr="00DA7D2E" w:rsidRDefault="00DA7D2E" w:rsidP="00EE535F">
      <w:pPr>
        <w:pStyle w:val="CMDOutput"/>
      </w:pPr>
      <w:r w:rsidRPr="00DA7D2E">
        <w:t>D        172.16.1.0/24</w:t>
      </w:r>
    </w:p>
    <w:p w14:paraId="528E080B" w14:textId="77777777" w:rsidR="00DA7D2E" w:rsidRPr="00DA7D2E" w:rsidRDefault="00DA7D2E" w:rsidP="00EE535F">
      <w:pPr>
        <w:pStyle w:val="CMDOutput"/>
      </w:pPr>
      <w:r w:rsidRPr="00DA7D2E">
        <w:t xml:space="preserve">           [90/130816] via 172.16.0.2, 00:14:22, GigabitEthernet0/0/0</w:t>
      </w:r>
    </w:p>
    <w:p w14:paraId="2DD77CAB" w14:textId="77777777" w:rsidR="00DA7D2E" w:rsidRPr="00DA7D2E" w:rsidRDefault="00DA7D2E" w:rsidP="00EE535F">
      <w:pPr>
        <w:pStyle w:val="CMDOutput"/>
      </w:pPr>
      <w:r w:rsidRPr="00DA7D2E">
        <w:t>D        172.16.12.0/26</w:t>
      </w:r>
    </w:p>
    <w:p w14:paraId="3ED66A76" w14:textId="77777777" w:rsidR="00DA7D2E" w:rsidRPr="00DA7D2E" w:rsidRDefault="00DA7D2E" w:rsidP="00EE535F">
      <w:pPr>
        <w:pStyle w:val="CMDOutput"/>
      </w:pPr>
      <w:r w:rsidRPr="00DA7D2E">
        <w:t xml:space="preserve">           [90/130816] via 172.16.0.2, 00:14:22, GigabitEthernet0/0/0</w:t>
      </w:r>
    </w:p>
    <w:p w14:paraId="42BF0F80" w14:textId="77777777" w:rsidR="00DA7D2E" w:rsidRPr="00DA7D2E" w:rsidRDefault="00DA7D2E" w:rsidP="00EE535F">
      <w:pPr>
        <w:pStyle w:val="CMDOutput"/>
      </w:pPr>
      <w:r w:rsidRPr="00DA7D2E">
        <w:t>D        172.16.13.0/27</w:t>
      </w:r>
    </w:p>
    <w:p w14:paraId="36C28B26" w14:textId="77777777" w:rsidR="00DA7D2E" w:rsidRPr="00DA7D2E" w:rsidRDefault="00DA7D2E" w:rsidP="00EE535F">
      <w:pPr>
        <w:pStyle w:val="CMDOutput"/>
      </w:pPr>
      <w:r w:rsidRPr="00DA7D2E">
        <w:t xml:space="preserve">           [90/130816] via 172.16.0.2, 00:14:22, GigabitEthernet0/0/0</w:t>
      </w:r>
    </w:p>
    <w:p w14:paraId="60610EFD" w14:textId="77777777" w:rsidR="00DA7D2E" w:rsidRPr="00DA7D2E" w:rsidRDefault="00DA7D2E" w:rsidP="00EE535F">
      <w:pPr>
        <w:pStyle w:val="CMDOutput"/>
      </w:pPr>
      <w:r w:rsidRPr="00DA7D2E">
        <w:t>D        172.16.14.0/28</w:t>
      </w:r>
    </w:p>
    <w:p w14:paraId="0688E61E" w14:textId="77777777" w:rsidR="00DA7D2E" w:rsidRPr="00DA7D2E" w:rsidRDefault="00DA7D2E" w:rsidP="00EE535F">
      <w:pPr>
        <w:pStyle w:val="CMDOutput"/>
      </w:pPr>
      <w:r w:rsidRPr="00DA7D2E">
        <w:t xml:space="preserve">           [90/130816] via 172.16.0.2, 00:14:22, GigabitEthernet0/0/0</w:t>
      </w:r>
    </w:p>
    <w:p w14:paraId="4CF0B715" w14:textId="77777777" w:rsidR="00DA7D2E" w:rsidRPr="00DA7D2E" w:rsidRDefault="00DA7D2E" w:rsidP="00EE535F">
      <w:pPr>
        <w:pStyle w:val="CMDOutput"/>
      </w:pPr>
      <w:r w:rsidRPr="00DA7D2E">
        <w:t>D        172.16.15.0/29</w:t>
      </w:r>
    </w:p>
    <w:p w14:paraId="49AC8495" w14:textId="77777777" w:rsidR="00DA7D2E" w:rsidRPr="00DA7D2E" w:rsidRDefault="00DA7D2E" w:rsidP="00EE535F">
      <w:pPr>
        <w:pStyle w:val="CMDOutput"/>
      </w:pPr>
      <w:r w:rsidRPr="00DA7D2E">
        <w:t xml:space="preserve">           [90/130816] via 172.16.0.2, 00:14:22, GigabitEthernet0/0/0</w:t>
      </w:r>
    </w:p>
    <w:p w14:paraId="75D4ECE4" w14:textId="77777777" w:rsidR="00E700C1" w:rsidRDefault="00E700C1" w:rsidP="00DA7D2E">
      <w:pPr>
        <w:pStyle w:val="CMD"/>
        <w:rPr>
          <w:rFonts w:cs="Courier New"/>
          <w:szCs w:val="20"/>
        </w:rPr>
      </w:pPr>
    </w:p>
    <w:p w14:paraId="24A4E51F" w14:textId="5127903A" w:rsidR="00DA7D2E" w:rsidRPr="00DA7D2E" w:rsidRDefault="00DA7D2E" w:rsidP="00DA7D2E">
      <w:pPr>
        <w:pStyle w:val="CMD"/>
        <w:rPr>
          <w:rFonts w:cs="Courier New"/>
          <w:b/>
          <w:bCs/>
          <w:szCs w:val="20"/>
        </w:rPr>
      </w:pPr>
      <w:r w:rsidRPr="00DA7D2E">
        <w:rPr>
          <w:rFonts w:cs="Courier New"/>
          <w:szCs w:val="20"/>
        </w:rPr>
        <w:t xml:space="preserve">R2# </w:t>
      </w:r>
      <w:r w:rsidRPr="00DA7D2E">
        <w:rPr>
          <w:rFonts w:cs="Courier New"/>
          <w:b/>
          <w:bCs/>
          <w:szCs w:val="20"/>
        </w:rPr>
        <w:t xml:space="preserve">show </w:t>
      </w:r>
      <w:proofErr w:type="spellStart"/>
      <w:r w:rsidRPr="00DA7D2E">
        <w:rPr>
          <w:rFonts w:cs="Courier New"/>
          <w:b/>
          <w:bCs/>
          <w:szCs w:val="20"/>
        </w:rPr>
        <w:t>ip</w:t>
      </w:r>
      <w:proofErr w:type="spellEnd"/>
      <w:r w:rsidRPr="00DA7D2E">
        <w:rPr>
          <w:rFonts w:cs="Courier New"/>
          <w:b/>
          <w:bCs/>
          <w:szCs w:val="20"/>
        </w:rPr>
        <w:t xml:space="preserve"> route </w:t>
      </w:r>
      <w:proofErr w:type="spellStart"/>
      <w:r w:rsidRPr="00DA7D2E">
        <w:rPr>
          <w:rFonts w:cs="Courier New"/>
          <w:b/>
          <w:bCs/>
          <w:szCs w:val="20"/>
        </w:rPr>
        <w:t>ospf</w:t>
      </w:r>
      <w:proofErr w:type="spellEnd"/>
      <w:r w:rsidRPr="00DA7D2E">
        <w:rPr>
          <w:rFonts w:cs="Courier New"/>
          <w:b/>
          <w:bCs/>
          <w:szCs w:val="20"/>
        </w:rPr>
        <w:t xml:space="preserve"> | begin Gateway</w:t>
      </w:r>
    </w:p>
    <w:p w14:paraId="21273291" w14:textId="77777777" w:rsidR="00DA7D2E" w:rsidRPr="00DA7D2E" w:rsidRDefault="00DA7D2E" w:rsidP="00EE535F">
      <w:pPr>
        <w:pStyle w:val="CMDOutput"/>
      </w:pPr>
      <w:r w:rsidRPr="00DA7D2E">
        <w:t>Gateway of last resort is not set</w:t>
      </w:r>
    </w:p>
    <w:p w14:paraId="77CBBA64" w14:textId="77777777" w:rsidR="00DA7D2E" w:rsidRPr="00DA7D2E" w:rsidRDefault="00DA7D2E" w:rsidP="00EE535F">
      <w:pPr>
        <w:pStyle w:val="CMDOutput"/>
      </w:pPr>
    </w:p>
    <w:p w14:paraId="5DBA86BD" w14:textId="77777777" w:rsidR="00DA7D2E" w:rsidRPr="00DA7D2E" w:rsidRDefault="00DA7D2E" w:rsidP="00EE535F">
      <w:pPr>
        <w:pStyle w:val="CMDOutput"/>
      </w:pPr>
      <w:r w:rsidRPr="00DA7D2E">
        <w:t>O     192.168.3.0/24 [110/2] via 192.168.0.2, 00:14:32, GigabitEthernet0/0/1</w:t>
      </w:r>
    </w:p>
    <w:p w14:paraId="57CFD69A" w14:textId="77777777" w:rsidR="00DA7D2E" w:rsidRPr="00DA7D2E" w:rsidRDefault="00DA7D2E" w:rsidP="00EE535F">
      <w:pPr>
        <w:pStyle w:val="CMDOutput"/>
      </w:pPr>
      <w:r w:rsidRPr="00DA7D2E">
        <w:t xml:space="preserve">O </w:t>
      </w:r>
      <w:proofErr w:type="gramStart"/>
      <w:r w:rsidRPr="00DA7D2E">
        <w:t>IA  192.168.20.0</w:t>
      </w:r>
      <w:proofErr w:type="gramEnd"/>
      <w:r w:rsidRPr="00DA7D2E">
        <w:t>/24 [110/2] via 192.168.0.2, 00:14:32, GigabitEthernet0/0/1</w:t>
      </w:r>
    </w:p>
    <w:p w14:paraId="5B68B8E5" w14:textId="77777777" w:rsidR="00DA7D2E" w:rsidRPr="00DA7D2E" w:rsidRDefault="00DA7D2E" w:rsidP="00EE535F">
      <w:pPr>
        <w:pStyle w:val="CMDOutput"/>
      </w:pPr>
      <w:r w:rsidRPr="00DA7D2E">
        <w:t xml:space="preserve">O </w:t>
      </w:r>
      <w:proofErr w:type="gramStart"/>
      <w:r w:rsidRPr="00DA7D2E">
        <w:t>IA  192.168.21.0</w:t>
      </w:r>
      <w:proofErr w:type="gramEnd"/>
      <w:r w:rsidRPr="00DA7D2E">
        <w:t>/24 [110/2] via 192.168.0.2, 00:14:32, GigabitEthernet0/0/1</w:t>
      </w:r>
    </w:p>
    <w:p w14:paraId="5B8A190F" w14:textId="77777777" w:rsidR="00DA7D2E" w:rsidRPr="00DA7D2E" w:rsidRDefault="00DA7D2E" w:rsidP="00EE535F">
      <w:pPr>
        <w:pStyle w:val="CMDOutput"/>
      </w:pPr>
      <w:r w:rsidRPr="00DA7D2E">
        <w:t xml:space="preserve">O </w:t>
      </w:r>
      <w:proofErr w:type="gramStart"/>
      <w:r w:rsidRPr="00DA7D2E">
        <w:t>IA  192.168.22.0</w:t>
      </w:r>
      <w:proofErr w:type="gramEnd"/>
      <w:r w:rsidRPr="00DA7D2E">
        <w:t>/24 [110/2] via 192.168.0.2, 00:14:32, GigabitEthernet0/0/1</w:t>
      </w:r>
    </w:p>
    <w:p w14:paraId="5BF0358E" w14:textId="14F7BACA" w:rsidR="00DA7D2E" w:rsidRDefault="00DA7D2E">
      <w:pPr>
        <w:pStyle w:val="CMDOutput"/>
      </w:pPr>
      <w:r w:rsidRPr="00DA7D2E">
        <w:t xml:space="preserve">O </w:t>
      </w:r>
      <w:proofErr w:type="gramStart"/>
      <w:r w:rsidRPr="00DA7D2E">
        <w:t>IA  192.168.23.0</w:t>
      </w:r>
      <w:proofErr w:type="gramEnd"/>
      <w:r w:rsidRPr="00DA7D2E">
        <w:t>/24 [110/2] via 192.168.0.2, 00:14:32, GigabitEthernet0/0/1</w:t>
      </w:r>
    </w:p>
    <w:p w14:paraId="1B79A65F" w14:textId="087F6F18" w:rsidR="00DA7D2E" w:rsidRPr="00DA7D2E" w:rsidRDefault="00DA7D2E" w:rsidP="00EE535F">
      <w:pPr>
        <w:pStyle w:val="CMDOutput"/>
      </w:pPr>
      <w:r w:rsidRPr="00DA7D2E">
        <w:t>O     192.168.32.0</w:t>
      </w:r>
      <w:r w:rsidR="006D2824">
        <w:t>/24</w:t>
      </w:r>
      <w:r w:rsidRPr="00DA7D2E">
        <w:t xml:space="preserve"> [110/2] via 192.168.0.2, 00:14:32, GigabitEthernet0/0/1</w:t>
      </w:r>
    </w:p>
    <w:p w14:paraId="333B79E8" w14:textId="5C721A5A" w:rsidR="00DA7D2E" w:rsidRPr="00DA7D2E" w:rsidRDefault="00DA7D2E" w:rsidP="00EE535F">
      <w:pPr>
        <w:pStyle w:val="CMDOutput"/>
      </w:pPr>
      <w:r w:rsidRPr="00DA7D2E">
        <w:t>O     192.168.33.0</w:t>
      </w:r>
      <w:r w:rsidR="006D2824">
        <w:t>/24</w:t>
      </w:r>
      <w:r w:rsidRPr="00DA7D2E">
        <w:t xml:space="preserve"> [110/2] via 192.168.0.2, 00:</w:t>
      </w:r>
      <w:r w:rsidR="00DC6224">
        <w:t>14:32</w:t>
      </w:r>
      <w:r w:rsidRPr="00DA7D2E">
        <w:t>, GigabitEthernet0/0/1</w:t>
      </w:r>
    </w:p>
    <w:p w14:paraId="73327C74" w14:textId="16FF6D45" w:rsidR="00DA7D2E" w:rsidRPr="00DA7D2E" w:rsidRDefault="00DA7D2E" w:rsidP="00EE535F">
      <w:pPr>
        <w:pStyle w:val="CMDOutput"/>
      </w:pPr>
      <w:r w:rsidRPr="00DA7D2E">
        <w:t>O     192.168.34.0</w:t>
      </w:r>
      <w:r w:rsidR="006D2824">
        <w:t>/24</w:t>
      </w:r>
      <w:r w:rsidRPr="00DA7D2E">
        <w:t xml:space="preserve"> [110/2] via 192.168.0.2, 00:14:32, GigabitEthernet0/0/1</w:t>
      </w:r>
    </w:p>
    <w:p w14:paraId="3013636E" w14:textId="54550DE8" w:rsidR="00DA7D2E" w:rsidRDefault="00DA7D2E" w:rsidP="00E700C1">
      <w:pPr>
        <w:pStyle w:val="CMDOutput"/>
      </w:pPr>
      <w:r w:rsidRPr="00DA7D2E">
        <w:t>O     192.168.35.0</w:t>
      </w:r>
      <w:r w:rsidR="006D2824">
        <w:t>/24</w:t>
      </w:r>
      <w:r w:rsidRPr="00DA7D2E">
        <w:t xml:space="preserve"> [110/2] via 192.168.0.2, 00:14:32, GigabitEthernet0/0/1</w:t>
      </w:r>
    </w:p>
    <w:p w14:paraId="547DD1E8" w14:textId="77777777" w:rsidR="00CC7E12" w:rsidRDefault="00CC7E12" w:rsidP="00CC7E12">
      <w:pPr>
        <w:pStyle w:val="ConfigWindow"/>
      </w:pPr>
      <w:r>
        <w:t>Close configuration window</w:t>
      </w:r>
    </w:p>
    <w:p w14:paraId="11C9D678" w14:textId="7502D2FC" w:rsidR="0084005B" w:rsidRDefault="00DC0D69" w:rsidP="00EE535F">
      <w:pPr>
        <w:pStyle w:val="SubStepAlpha"/>
        <w:spacing w:before="0" w:after="0"/>
      </w:pPr>
      <w:r>
        <w:t>On R1, v</w:t>
      </w:r>
      <w:r w:rsidR="0084005B" w:rsidRPr="003B3A02">
        <w:t xml:space="preserve">erify the </w:t>
      </w:r>
      <w:r w:rsidR="0084005B">
        <w:t xml:space="preserve">EIGRP routing table. </w:t>
      </w:r>
      <w:r w:rsidR="006D7044">
        <w:t>Originally the R1 routing table displayed no entries as R1 was directly connected to all EIGRP networks. However, R1 now knows about the external routes redistributed from the R2 OSPF routing domain</w:t>
      </w:r>
      <w:r w:rsidR="006D7044" w:rsidRPr="00CF6BDE">
        <w:t>.</w:t>
      </w:r>
      <w:r w:rsidR="006D7044">
        <w:t xml:space="preserve"> The highlighted entries identify all of the OSPF routes.</w:t>
      </w:r>
    </w:p>
    <w:p w14:paraId="02FC592F" w14:textId="0989B35D" w:rsidR="00CC7E12" w:rsidRDefault="00CC7E12" w:rsidP="00EE535F">
      <w:pPr>
        <w:pStyle w:val="ConfigWindow"/>
      </w:pPr>
      <w:r>
        <w:t>Open configuration window</w:t>
      </w:r>
    </w:p>
    <w:p w14:paraId="2D6B7FEA" w14:textId="77777777" w:rsidR="00DA7D2E" w:rsidRPr="00DA7D2E" w:rsidRDefault="00DA7D2E" w:rsidP="00DA7D2E">
      <w:pPr>
        <w:ind w:left="720"/>
        <w:rPr>
          <w:rFonts w:ascii="Courier New" w:hAnsi="Courier New"/>
          <w:sz w:val="20"/>
          <w:szCs w:val="20"/>
        </w:rPr>
      </w:pPr>
      <w:r w:rsidRPr="00DA7D2E">
        <w:rPr>
          <w:rFonts w:ascii="Courier New" w:hAnsi="Courier New"/>
          <w:sz w:val="20"/>
          <w:szCs w:val="20"/>
        </w:rPr>
        <w:t xml:space="preserve">R1# </w:t>
      </w:r>
      <w:r w:rsidRPr="00DA7D2E">
        <w:rPr>
          <w:rFonts w:ascii="Courier New" w:hAnsi="Courier New"/>
          <w:b/>
          <w:bCs/>
          <w:sz w:val="20"/>
          <w:szCs w:val="20"/>
        </w:rPr>
        <w:t xml:space="preserve">show </w:t>
      </w:r>
      <w:proofErr w:type="spellStart"/>
      <w:r w:rsidRPr="00DA7D2E">
        <w:rPr>
          <w:rFonts w:ascii="Courier New" w:hAnsi="Courier New"/>
          <w:b/>
          <w:bCs/>
          <w:sz w:val="20"/>
          <w:szCs w:val="20"/>
        </w:rPr>
        <w:t>ip</w:t>
      </w:r>
      <w:proofErr w:type="spellEnd"/>
      <w:r w:rsidRPr="00DA7D2E">
        <w:rPr>
          <w:rFonts w:ascii="Courier New" w:hAnsi="Courier New"/>
          <w:b/>
          <w:bCs/>
          <w:sz w:val="20"/>
          <w:szCs w:val="20"/>
        </w:rPr>
        <w:t xml:space="preserve"> route </w:t>
      </w:r>
      <w:proofErr w:type="spellStart"/>
      <w:r w:rsidRPr="00DA7D2E">
        <w:rPr>
          <w:rFonts w:ascii="Courier New" w:hAnsi="Courier New"/>
          <w:b/>
          <w:bCs/>
          <w:sz w:val="20"/>
          <w:szCs w:val="20"/>
        </w:rPr>
        <w:t>eigrp</w:t>
      </w:r>
      <w:proofErr w:type="spellEnd"/>
      <w:r w:rsidRPr="00DA7D2E">
        <w:rPr>
          <w:rFonts w:ascii="Courier New" w:hAnsi="Courier New"/>
          <w:b/>
          <w:bCs/>
          <w:sz w:val="20"/>
          <w:szCs w:val="20"/>
        </w:rPr>
        <w:t xml:space="preserve"> | begin Gateway</w:t>
      </w:r>
    </w:p>
    <w:p w14:paraId="1016F56C" w14:textId="77777777" w:rsidR="00DA7D2E" w:rsidRPr="00DA7D2E" w:rsidRDefault="00DA7D2E" w:rsidP="00EE535F">
      <w:pPr>
        <w:pStyle w:val="CMDOutput"/>
      </w:pPr>
      <w:r w:rsidRPr="00DA7D2E">
        <w:t>Gateway of last resort is not set</w:t>
      </w:r>
    </w:p>
    <w:p w14:paraId="5BD1F9AA" w14:textId="77777777" w:rsidR="00DA7D2E" w:rsidRPr="00DA7D2E" w:rsidRDefault="00DA7D2E" w:rsidP="00EE535F">
      <w:pPr>
        <w:pStyle w:val="CMDOutput"/>
      </w:pPr>
    </w:p>
    <w:p w14:paraId="2163C8E6" w14:textId="77777777" w:rsidR="00DA7D2E" w:rsidRPr="00DA7D2E" w:rsidRDefault="00DA7D2E" w:rsidP="00EE535F">
      <w:pPr>
        <w:pStyle w:val="CMDOutput"/>
      </w:pPr>
      <w:r w:rsidRPr="00DA7D2E">
        <w:lastRenderedPageBreak/>
        <w:t xml:space="preserve">      10.0.0.0/24 is </w:t>
      </w:r>
      <w:proofErr w:type="spellStart"/>
      <w:r w:rsidRPr="00DA7D2E">
        <w:t>subnetted</w:t>
      </w:r>
      <w:proofErr w:type="spellEnd"/>
      <w:r w:rsidRPr="00DA7D2E">
        <w:t xml:space="preserve">, 1 </w:t>
      </w:r>
      <w:proofErr w:type="gramStart"/>
      <w:r w:rsidRPr="00DA7D2E">
        <w:t>subnets</w:t>
      </w:r>
      <w:proofErr w:type="gramEnd"/>
    </w:p>
    <w:p w14:paraId="0C1EE6BD" w14:textId="77777777" w:rsidR="00DA7D2E" w:rsidRPr="00DA7D2E" w:rsidRDefault="00DA7D2E" w:rsidP="00EE535F">
      <w:pPr>
        <w:pStyle w:val="CMDOutput"/>
      </w:pPr>
      <w:r w:rsidRPr="006A4B2D">
        <w:rPr>
          <w:highlight w:val="yellow"/>
        </w:rPr>
        <w:t>D EX     10.10.10.0</w:t>
      </w:r>
    </w:p>
    <w:p w14:paraId="1886A991" w14:textId="0864F7A6" w:rsidR="00DA7D2E" w:rsidRPr="00DA7D2E" w:rsidRDefault="00DA7D2E" w:rsidP="00EE535F">
      <w:pPr>
        <w:pStyle w:val="CMDOutput"/>
      </w:pPr>
      <w:r w:rsidRPr="00DA7D2E">
        <w:t xml:space="preserve">           [170/</w:t>
      </w:r>
      <w:r w:rsidR="006D2824">
        <w:t>281856</w:t>
      </w:r>
      <w:r w:rsidRPr="00DA7D2E">
        <w:t>] via 172.16.0.1, 00:02:02, GigabitEthernet0/0/0</w:t>
      </w:r>
    </w:p>
    <w:p w14:paraId="0123EF67" w14:textId="77777777" w:rsidR="00DA7D2E" w:rsidRPr="00DA7D2E" w:rsidRDefault="00DA7D2E" w:rsidP="00EE535F">
      <w:pPr>
        <w:pStyle w:val="CMDOutput"/>
      </w:pPr>
      <w:r w:rsidRPr="00DA7D2E">
        <w:t xml:space="preserve">      192.168.0.0/30 is </w:t>
      </w:r>
      <w:proofErr w:type="spellStart"/>
      <w:r w:rsidRPr="00DA7D2E">
        <w:t>subnetted</w:t>
      </w:r>
      <w:proofErr w:type="spellEnd"/>
      <w:r w:rsidRPr="00DA7D2E">
        <w:t xml:space="preserve">, 1 </w:t>
      </w:r>
      <w:proofErr w:type="gramStart"/>
      <w:r w:rsidRPr="00DA7D2E">
        <w:t>subnets</w:t>
      </w:r>
      <w:proofErr w:type="gramEnd"/>
    </w:p>
    <w:p w14:paraId="5AA40015" w14:textId="77777777" w:rsidR="00DA7D2E" w:rsidRPr="00DA7D2E" w:rsidRDefault="00DA7D2E" w:rsidP="00EE535F">
      <w:pPr>
        <w:pStyle w:val="CMDOutput"/>
      </w:pPr>
      <w:r w:rsidRPr="006A4B2D">
        <w:rPr>
          <w:highlight w:val="yellow"/>
        </w:rPr>
        <w:t>D EX     192.168.0.0</w:t>
      </w:r>
    </w:p>
    <w:p w14:paraId="60A41246" w14:textId="247D5693" w:rsidR="00DA7D2E" w:rsidRPr="00DA7D2E" w:rsidRDefault="00DA7D2E" w:rsidP="00EE535F">
      <w:pPr>
        <w:pStyle w:val="CMDOutput"/>
      </w:pPr>
      <w:r w:rsidRPr="00DA7D2E">
        <w:t xml:space="preserve">           [170/</w:t>
      </w:r>
      <w:r w:rsidR="006D2824">
        <w:t>281856</w:t>
      </w:r>
      <w:r w:rsidRPr="00DA7D2E">
        <w:t>] via 172.16.0.1, 00:02:02, GigabitEthernet0/0/0</w:t>
      </w:r>
    </w:p>
    <w:p w14:paraId="115DFB46" w14:textId="77777777" w:rsidR="00DA7D2E" w:rsidRPr="00DA7D2E" w:rsidRDefault="00DA7D2E" w:rsidP="00EE535F">
      <w:pPr>
        <w:pStyle w:val="CMDOutput"/>
      </w:pPr>
      <w:r w:rsidRPr="00935B12">
        <w:rPr>
          <w:highlight w:val="yellow"/>
        </w:rPr>
        <w:t xml:space="preserve">D </w:t>
      </w:r>
      <w:proofErr w:type="gramStart"/>
      <w:r w:rsidRPr="00935B12">
        <w:rPr>
          <w:highlight w:val="yellow"/>
        </w:rPr>
        <w:t>EX  192.168.3.0</w:t>
      </w:r>
      <w:proofErr w:type="gramEnd"/>
      <w:r w:rsidRPr="00935B12">
        <w:rPr>
          <w:highlight w:val="yellow"/>
        </w:rPr>
        <w:t>/24</w:t>
      </w:r>
    </w:p>
    <w:p w14:paraId="5D7D58DC" w14:textId="776F12E0" w:rsidR="00DA7D2E" w:rsidRPr="00DA7D2E" w:rsidRDefault="00DA7D2E" w:rsidP="00EE535F">
      <w:pPr>
        <w:pStyle w:val="CMDOutput"/>
      </w:pPr>
      <w:r w:rsidRPr="00DA7D2E">
        <w:t xml:space="preserve">           [170/</w:t>
      </w:r>
      <w:r w:rsidR="006D2824">
        <w:t>281856</w:t>
      </w:r>
      <w:r w:rsidRPr="00DA7D2E">
        <w:t>] via 172.16.0.1, 00:02:02, GigabitEthernet0/0/0</w:t>
      </w:r>
    </w:p>
    <w:p w14:paraId="2CC6E51C" w14:textId="77777777" w:rsidR="00DA7D2E" w:rsidRPr="00DA7D2E" w:rsidRDefault="00DA7D2E" w:rsidP="00EE535F">
      <w:pPr>
        <w:pStyle w:val="CMDOutput"/>
      </w:pPr>
      <w:r w:rsidRPr="00935B12">
        <w:rPr>
          <w:highlight w:val="yellow"/>
        </w:rPr>
        <w:t xml:space="preserve">D </w:t>
      </w:r>
      <w:proofErr w:type="gramStart"/>
      <w:r w:rsidRPr="00935B12">
        <w:rPr>
          <w:highlight w:val="yellow"/>
        </w:rPr>
        <w:t>EX  192.168.20.0</w:t>
      </w:r>
      <w:proofErr w:type="gramEnd"/>
      <w:r w:rsidRPr="00935B12">
        <w:rPr>
          <w:highlight w:val="yellow"/>
        </w:rPr>
        <w:t>/24</w:t>
      </w:r>
    </w:p>
    <w:p w14:paraId="6550404E" w14:textId="7B341488" w:rsidR="00DA7D2E" w:rsidRPr="00DA7D2E" w:rsidRDefault="00DA7D2E" w:rsidP="00EE535F">
      <w:pPr>
        <w:pStyle w:val="CMDOutput"/>
      </w:pPr>
      <w:r w:rsidRPr="00DA7D2E">
        <w:t xml:space="preserve">           [170/</w:t>
      </w:r>
      <w:r w:rsidR="006D2824">
        <w:t>281856</w:t>
      </w:r>
      <w:r w:rsidRPr="00DA7D2E">
        <w:t>] via 172.16.0.1, 00:02:02, GigabitEthernet0/0/0</w:t>
      </w:r>
    </w:p>
    <w:p w14:paraId="52BFE812" w14:textId="77777777" w:rsidR="00DA7D2E" w:rsidRPr="00DA7D2E" w:rsidRDefault="00DA7D2E" w:rsidP="00EE535F">
      <w:pPr>
        <w:pStyle w:val="CMDOutput"/>
      </w:pPr>
      <w:r w:rsidRPr="00935B12">
        <w:rPr>
          <w:highlight w:val="yellow"/>
        </w:rPr>
        <w:t xml:space="preserve">D </w:t>
      </w:r>
      <w:proofErr w:type="gramStart"/>
      <w:r w:rsidRPr="00935B12">
        <w:rPr>
          <w:highlight w:val="yellow"/>
        </w:rPr>
        <w:t>EX  192.168.21.0</w:t>
      </w:r>
      <w:proofErr w:type="gramEnd"/>
      <w:r w:rsidRPr="00935B12">
        <w:rPr>
          <w:highlight w:val="yellow"/>
        </w:rPr>
        <w:t>/24</w:t>
      </w:r>
    </w:p>
    <w:p w14:paraId="2736DE6C" w14:textId="18049AAC" w:rsidR="00DA7D2E" w:rsidRPr="00DA7D2E" w:rsidRDefault="00DA7D2E" w:rsidP="00EE535F">
      <w:pPr>
        <w:pStyle w:val="CMDOutput"/>
      </w:pPr>
      <w:r w:rsidRPr="00DA7D2E">
        <w:t xml:space="preserve">           [170/</w:t>
      </w:r>
      <w:r w:rsidR="006D2824">
        <w:t>281856</w:t>
      </w:r>
      <w:r w:rsidRPr="00DA7D2E">
        <w:t>] via 172.16.0.1, 00:02:02, GigabitEthernet0/0/0</w:t>
      </w:r>
    </w:p>
    <w:p w14:paraId="7EFF8D94" w14:textId="77777777" w:rsidR="00DA7D2E" w:rsidRPr="00DA7D2E" w:rsidRDefault="00DA7D2E" w:rsidP="00EE535F">
      <w:pPr>
        <w:pStyle w:val="CMDOutput"/>
      </w:pPr>
      <w:r w:rsidRPr="00935B12">
        <w:rPr>
          <w:highlight w:val="yellow"/>
        </w:rPr>
        <w:t xml:space="preserve">D </w:t>
      </w:r>
      <w:proofErr w:type="gramStart"/>
      <w:r w:rsidRPr="00935B12">
        <w:rPr>
          <w:highlight w:val="yellow"/>
        </w:rPr>
        <w:t>EX  192.168.22.0</w:t>
      </w:r>
      <w:proofErr w:type="gramEnd"/>
      <w:r w:rsidRPr="00935B12">
        <w:rPr>
          <w:highlight w:val="yellow"/>
        </w:rPr>
        <w:t>/24</w:t>
      </w:r>
    </w:p>
    <w:p w14:paraId="2CE75762" w14:textId="03AE764E" w:rsidR="00DA7D2E" w:rsidRPr="00DA7D2E" w:rsidRDefault="00DA7D2E" w:rsidP="00EE535F">
      <w:pPr>
        <w:pStyle w:val="CMDOutput"/>
      </w:pPr>
      <w:r w:rsidRPr="00DA7D2E">
        <w:t xml:space="preserve">           [170/</w:t>
      </w:r>
      <w:r w:rsidR="006D2824">
        <w:t>28</w:t>
      </w:r>
      <w:r w:rsidR="006D2824">
        <w:t>1856</w:t>
      </w:r>
      <w:r w:rsidRPr="00DA7D2E">
        <w:t>] via 172.16.0.1, 00:02:02, GigabitEthernet0/0/0</w:t>
      </w:r>
    </w:p>
    <w:p w14:paraId="421024BE" w14:textId="77777777" w:rsidR="00DA7D2E" w:rsidRPr="00DA7D2E" w:rsidRDefault="00DA7D2E" w:rsidP="00EE535F">
      <w:pPr>
        <w:pStyle w:val="CMDOutput"/>
      </w:pPr>
      <w:r w:rsidRPr="00935B12">
        <w:rPr>
          <w:highlight w:val="yellow"/>
        </w:rPr>
        <w:t xml:space="preserve">D </w:t>
      </w:r>
      <w:proofErr w:type="gramStart"/>
      <w:r w:rsidRPr="00935B12">
        <w:rPr>
          <w:highlight w:val="yellow"/>
        </w:rPr>
        <w:t>EX  192.168.23.0</w:t>
      </w:r>
      <w:proofErr w:type="gramEnd"/>
      <w:r w:rsidRPr="00935B12">
        <w:rPr>
          <w:highlight w:val="yellow"/>
        </w:rPr>
        <w:t>/24</w:t>
      </w:r>
    </w:p>
    <w:p w14:paraId="005E5436" w14:textId="56FD3C31" w:rsidR="00DA7D2E" w:rsidRPr="00DA7D2E" w:rsidRDefault="00DA7D2E" w:rsidP="00EE535F">
      <w:pPr>
        <w:pStyle w:val="CMDOutput"/>
      </w:pPr>
      <w:r w:rsidRPr="00DA7D2E">
        <w:t xml:space="preserve">           [170/</w:t>
      </w:r>
      <w:r w:rsidR="006D2824">
        <w:t>281856</w:t>
      </w:r>
      <w:r w:rsidRPr="00DA7D2E">
        <w:t>] via 172.16.0.1, 00:02:02, GigabitEthernet0/0/0</w:t>
      </w:r>
    </w:p>
    <w:p w14:paraId="1F4A7A9F" w14:textId="6B9E8574" w:rsidR="00DA7D2E" w:rsidRPr="00DA7D2E" w:rsidRDefault="00DA7D2E" w:rsidP="00EE535F">
      <w:pPr>
        <w:pStyle w:val="CMDOutput"/>
      </w:pPr>
      <w:r w:rsidRPr="00935B12">
        <w:rPr>
          <w:highlight w:val="yellow"/>
        </w:rPr>
        <w:t xml:space="preserve">D </w:t>
      </w:r>
      <w:proofErr w:type="gramStart"/>
      <w:r w:rsidRPr="00935B12">
        <w:rPr>
          <w:highlight w:val="yellow"/>
        </w:rPr>
        <w:t>EX  192.168.32.</w:t>
      </w:r>
      <w:r w:rsidRPr="00005A6F">
        <w:rPr>
          <w:highlight w:val="yellow"/>
        </w:rPr>
        <w:t>0</w:t>
      </w:r>
      <w:proofErr w:type="gramEnd"/>
      <w:r w:rsidR="006D2824" w:rsidRPr="00EE535F">
        <w:rPr>
          <w:highlight w:val="yellow"/>
        </w:rPr>
        <w:t>/24</w:t>
      </w:r>
    </w:p>
    <w:p w14:paraId="074EF1D1" w14:textId="3B72A0E9" w:rsidR="00DA7D2E" w:rsidRPr="00DA7D2E" w:rsidRDefault="00DA7D2E" w:rsidP="00EE535F">
      <w:pPr>
        <w:pStyle w:val="CMDOutput"/>
      </w:pPr>
      <w:r w:rsidRPr="00DA7D2E">
        <w:t xml:space="preserve">           [170/</w:t>
      </w:r>
      <w:r w:rsidR="006D2824">
        <w:t>281856</w:t>
      </w:r>
      <w:r w:rsidRPr="00DA7D2E">
        <w:t>] via 172.16.0.1, 00:02:02, GigabitEthernet0/0/0</w:t>
      </w:r>
    </w:p>
    <w:p w14:paraId="58D9D2E8" w14:textId="4ADE7CF9" w:rsidR="00DA7D2E" w:rsidRPr="00DA7D2E" w:rsidRDefault="00DA7D2E" w:rsidP="00EE535F">
      <w:pPr>
        <w:pStyle w:val="CMDOutput"/>
      </w:pPr>
      <w:r w:rsidRPr="00935B12">
        <w:rPr>
          <w:highlight w:val="yellow"/>
        </w:rPr>
        <w:t xml:space="preserve">D </w:t>
      </w:r>
      <w:proofErr w:type="gramStart"/>
      <w:r w:rsidRPr="00935B12">
        <w:rPr>
          <w:highlight w:val="yellow"/>
        </w:rPr>
        <w:t>EX  192.168.33.</w:t>
      </w:r>
      <w:r w:rsidR="006D2824">
        <w:rPr>
          <w:highlight w:val="yellow"/>
        </w:rPr>
        <w:t>0</w:t>
      </w:r>
      <w:proofErr w:type="gramEnd"/>
      <w:r w:rsidR="006D2824">
        <w:rPr>
          <w:highlight w:val="yellow"/>
        </w:rPr>
        <w:t>/24</w:t>
      </w:r>
    </w:p>
    <w:p w14:paraId="377CE460" w14:textId="546D29DB" w:rsidR="00DA7D2E" w:rsidRPr="00DA7D2E" w:rsidRDefault="00DA7D2E" w:rsidP="00EE535F">
      <w:pPr>
        <w:pStyle w:val="CMDOutput"/>
      </w:pPr>
      <w:r w:rsidRPr="00DA7D2E">
        <w:t xml:space="preserve">           [170/</w:t>
      </w:r>
      <w:r w:rsidR="006D2824">
        <w:t>281856</w:t>
      </w:r>
      <w:r w:rsidRPr="00DA7D2E">
        <w:t>] via 172.16.0.1, 00:02:02, GigabitEthernet0/0/0</w:t>
      </w:r>
    </w:p>
    <w:p w14:paraId="5EA601AE" w14:textId="69F610EF" w:rsidR="00DA7D2E" w:rsidRPr="00DA7D2E" w:rsidRDefault="00DA7D2E" w:rsidP="00EE535F">
      <w:pPr>
        <w:pStyle w:val="CMDOutput"/>
      </w:pPr>
      <w:r w:rsidRPr="00935B12">
        <w:rPr>
          <w:highlight w:val="yellow"/>
        </w:rPr>
        <w:t xml:space="preserve">D </w:t>
      </w:r>
      <w:proofErr w:type="gramStart"/>
      <w:r w:rsidRPr="00935B12">
        <w:rPr>
          <w:highlight w:val="yellow"/>
        </w:rPr>
        <w:t>EX  192.168.34.</w:t>
      </w:r>
      <w:r w:rsidR="006D2824">
        <w:rPr>
          <w:highlight w:val="yellow"/>
        </w:rPr>
        <w:t>0</w:t>
      </w:r>
      <w:proofErr w:type="gramEnd"/>
      <w:r w:rsidR="006D2824">
        <w:rPr>
          <w:highlight w:val="yellow"/>
        </w:rPr>
        <w:t>/24</w:t>
      </w:r>
    </w:p>
    <w:p w14:paraId="219B5212" w14:textId="1FF48BF9" w:rsidR="00DA7D2E" w:rsidRPr="00DA7D2E" w:rsidRDefault="00DA7D2E" w:rsidP="00EE535F">
      <w:pPr>
        <w:pStyle w:val="CMDOutput"/>
      </w:pPr>
      <w:r w:rsidRPr="00DA7D2E">
        <w:t xml:space="preserve">           [170/</w:t>
      </w:r>
      <w:r w:rsidR="006D2824">
        <w:t>281856</w:t>
      </w:r>
      <w:r w:rsidRPr="00DA7D2E">
        <w:t>] via 172.16.0.1, 00:02:02, GigabitEthernet0/0/0</w:t>
      </w:r>
    </w:p>
    <w:p w14:paraId="768E8C61" w14:textId="5A98BBC7" w:rsidR="00DA7D2E" w:rsidRPr="00EE535F" w:rsidRDefault="00DA7D2E" w:rsidP="00EE535F">
      <w:pPr>
        <w:pStyle w:val="CMDOutput"/>
      </w:pPr>
      <w:r w:rsidRPr="00EE535F">
        <w:rPr>
          <w:highlight w:val="yellow"/>
        </w:rPr>
        <w:t xml:space="preserve">D </w:t>
      </w:r>
      <w:proofErr w:type="gramStart"/>
      <w:r w:rsidRPr="00EE535F">
        <w:rPr>
          <w:highlight w:val="yellow"/>
        </w:rPr>
        <w:t>EX</w:t>
      </w:r>
      <w:r w:rsidR="006D2824" w:rsidRPr="00EE535F">
        <w:rPr>
          <w:highlight w:val="yellow"/>
        </w:rPr>
        <w:t xml:space="preserve">  </w:t>
      </w:r>
      <w:r w:rsidRPr="00EE535F">
        <w:rPr>
          <w:highlight w:val="yellow"/>
        </w:rPr>
        <w:t>192.168.35.</w:t>
      </w:r>
      <w:r w:rsidR="006D2824" w:rsidRPr="00EE535F">
        <w:rPr>
          <w:highlight w:val="yellow"/>
        </w:rPr>
        <w:t>0</w:t>
      </w:r>
      <w:proofErr w:type="gramEnd"/>
      <w:r w:rsidR="006D2824" w:rsidRPr="00EE535F">
        <w:rPr>
          <w:highlight w:val="yellow"/>
        </w:rPr>
        <w:t>/24</w:t>
      </w:r>
    </w:p>
    <w:p w14:paraId="55AC5B8D" w14:textId="30689D88" w:rsidR="00DA7D2E" w:rsidRPr="00EE535F" w:rsidRDefault="00DA7D2E" w:rsidP="00005A6F">
      <w:pPr>
        <w:pStyle w:val="CMDOutput"/>
      </w:pPr>
      <w:r w:rsidRPr="00EE535F">
        <w:t xml:space="preserve">           [170/</w:t>
      </w:r>
      <w:r w:rsidR="006D2824" w:rsidRPr="00005A6F">
        <w:t>281856</w:t>
      </w:r>
      <w:r w:rsidRPr="00EE535F">
        <w:t>] via 172.16.0.1, 00:02:02, GigabitEthernet0/0/0</w:t>
      </w:r>
    </w:p>
    <w:p w14:paraId="5EA71F6F" w14:textId="77777777" w:rsidR="00CC7E12" w:rsidRDefault="00CC7E12" w:rsidP="00CC7E12">
      <w:pPr>
        <w:pStyle w:val="ConfigWindow"/>
      </w:pPr>
      <w:r>
        <w:t>Close configuration window</w:t>
      </w:r>
    </w:p>
    <w:p w14:paraId="2F0F888E" w14:textId="1FB2DD35" w:rsidR="0084005B" w:rsidRDefault="0084005B" w:rsidP="00CC7E12">
      <w:pPr>
        <w:pStyle w:val="SubStepAlpha"/>
        <w:spacing w:before="0" w:after="0"/>
      </w:pPr>
      <w:r w:rsidRPr="003B3A02">
        <w:t xml:space="preserve">Verify the </w:t>
      </w:r>
      <w:r>
        <w:t xml:space="preserve">EIGRP routing table on R3. </w:t>
      </w:r>
      <w:r w:rsidR="005E5136">
        <w:t>Previously, R3 only had the Area 10 network in its routing table. R3 now knows about the external EIGRP routes redistributed by R2</w:t>
      </w:r>
      <w:r w:rsidR="005E5136" w:rsidRPr="00CF6BDE">
        <w:t>.</w:t>
      </w:r>
      <w:r w:rsidR="005E5136" w:rsidRPr="0065237B">
        <w:t xml:space="preserve"> </w:t>
      </w:r>
      <w:r w:rsidR="005E5136">
        <w:t>Also notice that the redistribution command assigned a metric of 100.</w:t>
      </w:r>
    </w:p>
    <w:p w14:paraId="59F9FE2B" w14:textId="623C5544" w:rsidR="00CC7E12" w:rsidRDefault="00CC7E12" w:rsidP="00EE535F">
      <w:pPr>
        <w:pStyle w:val="ConfigWindow"/>
      </w:pPr>
      <w:r>
        <w:t>Open configuration window</w:t>
      </w:r>
    </w:p>
    <w:p w14:paraId="69A469B0" w14:textId="1AF67BC8" w:rsidR="00DA7D2E" w:rsidRPr="00DA7D2E" w:rsidRDefault="00DA7D2E" w:rsidP="00DA7D2E">
      <w:pPr>
        <w:pStyle w:val="CMD"/>
        <w:rPr>
          <w:b/>
          <w:bCs/>
          <w:szCs w:val="20"/>
        </w:rPr>
      </w:pPr>
      <w:r w:rsidRPr="00DA7D2E">
        <w:rPr>
          <w:szCs w:val="20"/>
        </w:rPr>
        <w:t>R3#</w:t>
      </w:r>
      <w:r>
        <w:rPr>
          <w:szCs w:val="20"/>
        </w:rPr>
        <w:t xml:space="preserve"> </w:t>
      </w:r>
      <w:r w:rsidRPr="00DA7D2E">
        <w:rPr>
          <w:b/>
          <w:bCs/>
          <w:szCs w:val="20"/>
        </w:rPr>
        <w:t xml:space="preserve">show </w:t>
      </w:r>
      <w:proofErr w:type="spellStart"/>
      <w:r w:rsidRPr="00DA7D2E">
        <w:rPr>
          <w:b/>
          <w:bCs/>
          <w:szCs w:val="20"/>
        </w:rPr>
        <w:t>ip</w:t>
      </w:r>
      <w:proofErr w:type="spellEnd"/>
      <w:r w:rsidRPr="00DA7D2E">
        <w:rPr>
          <w:b/>
          <w:bCs/>
          <w:szCs w:val="20"/>
        </w:rPr>
        <w:t xml:space="preserve"> route </w:t>
      </w:r>
      <w:proofErr w:type="spellStart"/>
      <w:r w:rsidRPr="00DA7D2E">
        <w:rPr>
          <w:b/>
          <w:bCs/>
          <w:szCs w:val="20"/>
        </w:rPr>
        <w:t>ospf</w:t>
      </w:r>
      <w:proofErr w:type="spellEnd"/>
      <w:r w:rsidRPr="00DA7D2E">
        <w:rPr>
          <w:b/>
          <w:bCs/>
          <w:szCs w:val="20"/>
        </w:rPr>
        <w:t xml:space="preserve"> | begin Gateway</w:t>
      </w:r>
    </w:p>
    <w:p w14:paraId="6377642B" w14:textId="77777777" w:rsidR="00DA7D2E" w:rsidRPr="00DA7D2E" w:rsidRDefault="00DA7D2E" w:rsidP="00EE535F">
      <w:pPr>
        <w:pStyle w:val="CMDOutput"/>
      </w:pPr>
      <w:r w:rsidRPr="00DA7D2E">
        <w:t>Gateway of last resort is not set</w:t>
      </w:r>
    </w:p>
    <w:p w14:paraId="764AC0A6" w14:textId="77777777" w:rsidR="00DA7D2E" w:rsidRPr="00DA7D2E" w:rsidRDefault="00DA7D2E" w:rsidP="00EE535F">
      <w:pPr>
        <w:pStyle w:val="CMDOutput"/>
      </w:pPr>
    </w:p>
    <w:p w14:paraId="2CCDAA40" w14:textId="77777777" w:rsidR="00DA7D2E" w:rsidRPr="00DA7D2E" w:rsidRDefault="00DA7D2E" w:rsidP="00EE535F">
      <w:pPr>
        <w:pStyle w:val="CMDOutput"/>
      </w:pPr>
      <w:r w:rsidRPr="00DA7D2E">
        <w:t xml:space="preserve">      10.0.0.0/24 is </w:t>
      </w:r>
      <w:proofErr w:type="spellStart"/>
      <w:r w:rsidRPr="00DA7D2E">
        <w:t>subnetted</w:t>
      </w:r>
      <w:proofErr w:type="spellEnd"/>
      <w:r w:rsidRPr="00DA7D2E">
        <w:t xml:space="preserve">, 1 </w:t>
      </w:r>
      <w:proofErr w:type="gramStart"/>
      <w:r w:rsidRPr="00DA7D2E">
        <w:t>subnets</w:t>
      </w:r>
      <w:proofErr w:type="gramEnd"/>
    </w:p>
    <w:p w14:paraId="69091C29" w14:textId="77777777" w:rsidR="00DA7D2E" w:rsidRPr="00DA7D2E" w:rsidRDefault="00DA7D2E" w:rsidP="00EE535F">
      <w:pPr>
        <w:pStyle w:val="CMDOutput"/>
      </w:pPr>
      <w:r w:rsidRPr="00DA7D2E">
        <w:t>O IA     10.10.10.0 [110/2] via 192.168.0.1, 00:16:36, GigabitEthernet0/0/0</w:t>
      </w:r>
    </w:p>
    <w:p w14:paraId="1D8A329A" w14:textId="77777777" w:rsidR="00DA7D2E" w:rsidRPr="00DA7D2E" w:rsidRDefault="00DA7D2E" w:rsidP="00EE535F">
      <w:pPr>
        <w:pStyle w:val="CMDOutput"/>
      </w:pPr>
      <w:r w:rsidRPr="00DA7D2E">
        <w:t xml:space="preserve">      172.16.0.0/16 is variably </w:t>
      </w:r>
      <w:proofErr w:type="spellStart"/>
      <w:r w:rsidRPr="00DA7D2E">
        <w:t>subnetted</w:t>
      </w:r>
      <w:proofErr w:type="spellEnd"/>
      <w:r w:rsidRPr="00DA7D2E">
        <w:t>, 6 subnets, 6 masks</w:t>
      </w:r>
    </w:p>
    <w:p w14:paraId="59C41263" w14:textId="77777777" w:rsidR="00DA7D2E" w:rsidRPr="00DA7D2E" w:rsidRDefault="00DA7D2E" w:rsidP="00EE535F">
      <w:pPr>
        <w:pStyle w:val="CMDOutput"/>
      </w:pPr>
      <w:r w:rsidRPr="006A4B2D">
        <w:rPr>
          <w:highlight w:val="yellow"/>
        </w:rPr>
        <w:t>O E2     172.16.0.0/30</w:t>
      </w:r>
    </w:p>
    <w:p w14:paraId="52025501" w14:textId="77777777" w:rsidR="00DA7D2E" w:rsidRPr="00DA7D2E" w:rsidRDefault="00DA7D2E" w:rsidP="00EE535F">
      <w:pPr>
        <w:pStyle w:val="CMDOutput"/>
      </w:pPr>
      <w:r w:rsidRPr="00DA7D2E">
        <w:t xml:space="preserve">           [110/</w:t>
      </w:r>
      <w:r w:rsidRPr="006A4B2D">
        <w:rPr>
          <w:highlight w:val="yellow"/>
        </w:rPr>
        <w:t>100</w:t>
      </w:r>
      <w:r w:rsidRPr="00DA7D2E">
        <w:t>] via 192.168.0.1, 00:02:42, GigabitEthernet0/0/0</w:t>
      </w:r>
    </w:p>
    <w:p w14:paraId="3E83D690" w14:textId="77777777" w:rsidR="00DA7D2E" w:rsidRPr="00DA7D2E" w:rsidRDefault="00DA7D2E" w:rsidP="00EE535F">
      <w:pPr>
        <w:pStyle w:val="CMDOutput"/>
      </w:pPr>
      <w:r w:rsidRPr="006A4B2D">
        <w:rPr>
          <w:highlight w:val="yellow"/>
        </w:rPr>
        <w:t>O E2     172.16.1.0/24</w:t>
      </w:r>
    </w:p>
    <w:p w14:paraId="62CB2BED" w14:textId="77777777" w:rsidR="00DA7D2E" w:rsidRPr="00DA7D2E" w:rsidRDefault="00DA7D2E" w:rsidP="00EE535F">
      <w:pPr>
        <w:pStyle w:val="CMDOutput"/>
      </w:pPr>
      <w:r w:rsidRPr="00DA7D2E">
        <w:t xml:space="preserve">           [110/</w:t>
      </w:r>
      <w:r w:rsidRPr="006A4B2D">
        <w:rPr>
          <w:highlight w:val="yellow"/>
        </w:rPr>
        <w:t>100</w:t>
      </w:r>
      <w:r w:rsidRPr="00DA7D2E">
        <w:t>] via 192.168.0.1, 00:02:42, GigabitEthernet0/0/0</w:t>
      </w:r>
    </w:p>
    <w:p w14:paraId="2761063B" w14:textId="77777777" w:rsidR="00DA7D2E" w:rsidRPr="00DA7D2E" w:rsidRDefault="00DA7D2E" w:rsidP="00EE535F">
      <w:pPr>
        <w:pStyle w:val="CMDOutput"/>
      </w:pPr>
      <w:r w:rsidRPr="006A4B2D">
        <w:rPr>
          <w:highlight w:val="yellow"/>
        </w:rPr>
        <w:t>O E2     172.16.12.0/26</w:t>
      </w:r>
    </w:p>
    <w:p w14:paraId="5038C4D3" w14:textId="77777777" w:rsidR="00DA7D2E" w:rsidRPr="00DA7D2E" w:rsidRDefault="00DA7D2E" w:rsidP="00EE535F">
      <w:pPr>
        <w:pStyle w:val="CMDOutput"/>
      </w:pPr>
      <w:r w:rsidRPr="00DA7D2E">
        <w:t xml:space="preserve">           [110/</w:t>
      </w:r>
      <w:r w:rsidRPr="006A4B2D">
        <w:rPr>
          <w:highlight w:val="yellow"/>
        </w:rPr>
        <w:t>100</w:t>
      </w:r>
      <w:r w:rsidRPr="00DA7D2E">
        <w:t>] via 192.168.0.1, 00:02:42, GigabitEthernet0/0/0</w:t>
      </w:r>
    </w:p>
    <w:p w14:paraId="2CE39FC1" w14:textId="77777777" w:rsidR="00DA7D2E" w:rsidRPr="00DA7D2E" w:rsidRDefault="00DA7D2E" w:rsidP="00EE535F">
      <w:pPr>
        <w:pStyle w:val="CMDOutput"/>
      </w:pPr>
      <w:r w:rsidRPr="006A4B2D">
        <w:rPr>
          <w:highlight w:val="yellow"/>
        </w:rPr>
        <w:t>O E2     172.16.13.0/27</w:t>
      </w:r>
    </w:p>
    <w:p w14:paraId="3374856F" w14:textId="77777777" w:rsidR="00DA7D2E" w:rsidRPr="00DA7D2E" w:rsidRDefault="00DA7D2E" w:rsidP="00EE535F">
      <w:pPr>
        <w:pStyle w:val="CMDOutput"/>
      </w:pPr>
      <w:r w:rsidRPr="00DA7D2E">
        <w:t xml:space="preserve">           [110/</w:t>
      </w:r>
      <w:r w:rsidRPr="006A4B2D">
        <w:rPr>
          <w:highlight w:val="yellow"/>
        </w:rPr>
        <w:t>100</w:t>
      </w:r>
      <w:r w:rsidRPr="00DA7D2E">
        <w:t>] via 192.168.0.1, 00:02:42, GigabitEthernet0/0/0</w:t>
      </w:r>
    </w:p>
    <w:p w14:paraId="182FB065" w14:textId="77777777" w:rsidR="00DA7D2E" w:rsidRPr="00DA7D2E" w:rsidRDefault="00DA7D2E" w:rsidP="00EE535F">
      <w:pPr>
        <w:pStyle w:val="CMDOutput"/>
      </w:pPr>
      <w:r w:rsidRPr="006A4B2D">
        <w:rPr>
          <w:highlight w:val="yellow"/>
        </w:rPr>
        <w:t>O E2     172.16.14.0/28</w:t>
      </w:r>
    </w:p>
    <w:p w14:paraId="788EC796" w14:textId="77777777" w:rsidR="00DA7D2E" w:rsidRPr="00DA7D2E" w:rsidRDefault="00DA7D2E" w:rsidP="00EE535F">
      <w:pPr>
        <w:pStyle w:val="CMDOutput"/>
      </w:pPr>
      <w:r w:rsidRPr="00DA7D2E">
        <w:t xml:space="preserve">           [110/</w:t>
      </w:r>
      <w:r w:rsidRPr="006A4B2D">
        <w:rPr>
          <w:highlight w:val="yellow"/>
        </w:rPr>
        <w:t>100</w:t>
      </w:r>
      <w:r w:rsidRPr="00DA7D2E">
        <w:t>] via 192.168.0.1, 00:02:42, GigabitEthernet0/0/0</w:t>
      </w:r>
    </w:p>
    <w:p w14:paraId="188BCED7" w14:textId="77777777" w:rsidR="00DA7D2E" w:rsidRPr="00DA7D2E" w:rsidRDefault="00DA7D2E" w:rsidP="00EE535F">
      <w:pPr>
        <w:pStyle w:val="CMDOutput"/>
      </w:pPr>
      <w:r w:rsidRPr="006A4B2D">
        <w:rPr>
          <w:highlight w:val="yellow"/>
        </w:rPr>
        <w:t>O E2     172.16.15.0/29</w:t>
      </w:r>
    </w:p>
    <w:p w14:paraId="468ABFA2" w14:textId="3FA00073" w:rsidR="00DA7D2E" w:rsidRDefault="00DA7D2E" w:rsidP="00E700C1">
      <w:pPr>
        <w:pStyle w:val="CMDOutput"/>
      </w:pPr>
      <w:r w:rsidRPr="00DA7D2E">
        <w:t xml:space="preserve">           [110/</w:t>
      </w:r>
      <w:r w:rsidRPr="006A4B2D">
        <w:rPr>
          <w:highlight w:val="yellow"/>
        </w:rPr>
        <w:t>100</w:t>
      </w:r>
      <w:r w:rsidRPr="00DA7D2E">
        <w:t>] via 192.168.0.1, 00:02:42, GigabitEthernet0/0/0</w:t>
      </w:r>
    </w:p>
    <w:p w14:paraId="7DBC8381" w14:textId="77777777" w:rsidR="00CC7E12" w:rsidRDefault="00CC7E12" w:rsidP="00CC7E12">
      <w:pPr>
        <w:pStyle w:val="ConfigWindow"/>
      </w:pPr>
      <w:r>
        <w:t>Close configuration window</w:t>
      </w:r>
    </w:p>
    <w:p w14:paraId="7353B6CF" w14:textId="2C8D862F" w:rsidR="006A16C8" w:rsidRDefault="006A4B2D" w:rsidP="00CC7E12">
      <w:pPr>
        <w:pStyle w:val="SubStepAlpha"/>
        <w:spacing w:before="0" w:after="0"/>
      </w:pPr>
      <w:r>
        <w:t>From all routers, v</w:t>
      </w:r>
      <w:r w:rsidR="006A16C8">
        <w:t xml:space="preserve">erify </w:t>
      </w:r>
      <w:r>
        <w:t xml:space="preserve">connectivity to all configured destinations using the following TCL </w:t>
      </w:r>
      <w:r w:rsidR="006A16C8">
        <w:t>script.</w:t>
      </w:r>
      <w:r w:rsidR="005E5136" w:rsidRPr="005E5136">
        <w:t xml:space="preserve"> </w:t>
      </w:r>
      <w:r w:rsidR="005E5136">
        <w:t>All pings should be successful. Troubleshoot if necessary.</w:t>
      </w:r>
    </w:p>
    <w:p w14:paraId="54682289" w14:textId="02BF34C4" w:rsidR="00CC7E12" w:rsidRDefault="00CC7E12" w:rsidP="00EE535F">
      <w:pPr>
        <w:pStyle w:val="ConfigWindow"/>
      </w:pPr>
      <w:r>
        <w:t>Open configuration window</w:t>
      </w:r>
    </w:p>
    <w:p w14:paraId="6D990607" w14:textId="2A78BC7F" w:rsidR="006A16C8" w:rsidRDefault="006A16C8">
      <w:pPr>
        <w:pStyle w:val="CMD"/>
      </w:pPr>
      <w:proofErr w:type="spellStart"/>
      <w:r w:rsidRPr="00594702">
        <w:t>tclsh</w:t>
      </w:r>
      <w:proofErr w:type="spellEnd"/>
    </w:p>
    <w:p w14:paraId="22892ADD" w14:textId="77777777" w:rsidR="006A16C8" w:rsidRDefault="006A16C8">
      <w:pPr>
        <w:pStyle w:val="CMD"/>
      </w:pPr>
    </w:p>
    <w:p w14:paraId="033E1E8E" w14:textId="77777777" w:rsidR="006A16C8" w:rsidRDefault="006A16C8">
      <w:pPr>
        <w:pStyle w:val="CMD"/>
      </w:pPr>
      <w:r>
        <w:t>foreach address {</w:t>
      </w:r>
    </w:p>
    <w:p w14:paraId="0126DEE5" w14:textId="7249AD43" w:rsidR="006A16C8" w:rsidRDefault="003A55E5">
      <w:pPr>
        <w:pStyle w:val="CMD"/>
      </w:pPr>
      <w:r>
        <w:t>192.168.0.1</w:t>
      </w:r>
    </w:p>
    <w:p w14:paraId="0257E64A" w14:textId="012A4C26" w:rsidR="003A55E5" w:rsidRDefault="003A55E5">
      <w:pPr>
        <w:pStyle w:val="CMD"/>
      </w:pPr>
      <w:r>
        <w:t>192.168.20.1</w:t>
      </w:r>
    </w:p>
    <w:p w14:paraId="051E83EE" w14:textId="6B6BA489" w:rsidR="003A55E5" w:rsidRDefault="003A55E5">
      <w:pPr>
        <w:pStyle w:val="CMD"/>
      </w:pPr>
      <w:r>
        <w:t>192.168.21.1</w:t>
      </w:r>
    </w:p>
    <w:p w14:paraId="7EB8032B" w14:textId="19728EB1" w:rsidR="003A55E5" w:rsidRDefault="003A55E5">
      <w:pPr>
        <w:pStyle w:val="CMD"/>
      </w:pPr>
      <w:r>
        <w:t>192.168.22.1</w:t>
      </w:r>
    </w:p>
    <w:p w14:paraId="3299F260" w14:textId="524C3340" w:rsidR="006A16C8" w:rsidRDefault="006A16C8">
      <w:pPr>
        <w:pStyle w:val="CMD"/>
      </w:pPr>
      <w:r>
        <w:t>192.168.</w:t>
      </w:r>
      <w:r w:rsidR="003A55E5">
        <w:t>23</w:t>
      </w:r>
      <w:r>
        <w:t>.1</w:t>
      </w:r>
    </w:p>
    <w:p w14:paraId="36B436C8" w14:textId="607864BF" w:rsidR="003A55E5" w:rsidRDefault="003A55E5">
      <w:pPr>
        <w:pStyle w:val="CMD"/>
      </w:pPr>
      <w:r>
        <w:t>192.168.3.1</w:t>
      </w:r>
    </w:p>
    <w:p w14:paraId="5D2F1EF9" w14:textId="3C6628E6" w:rsidR="003A55E5" w:rsidRDefault="003A55E5">
      <w:pPr>
        <w:pStyle w:val="CMD"/>
      </w:pPr>
      <w:r>
        <w:t>192.168.32.1</w:t>
      </w:r>
    </w:p>
    <w:p w14:paraId="05BDCB5B" w14:textId="4CE7F1E8" w:rsidR="003A55E5" w:rsidRDefault="003A55E5">
      <w:pPr>
        <w:pStyle w:val="CMD"/>
      </w:pPr>
      <w:r>
        <w:t>192.168.33.1</w:t>
      </w:r>
    </w:p>
    <w:p w14:paraId="344A2C53" w14:textId="7A4B5C66" w:rsidR="003A55E5" w:rsidRDefault="003A55E5">
      <w:pPr>
        <w:pStyle w:val="CMD"/>
      </w:pPr>
      <w:r>
        <w:t>192.168.34.1</w:t>
      </w:r>
    </w:p>
    <w:p w14:paraId="0358109F" w14:textId="4081CB6D" w:rsidR="003A55E5" w:rsidRDefault="003A55E5">
      <w:pPr>
        <w:pStyle w:val="CMD"/>
      </w:pPr>
      <w:r>
        <w:t>192.168.35.1</w:t>
      </w:r>
    </w:p>
    <w:p w14:paraId="4E65FD6C" w14:textId="7CFB20FE" w:rsidR="003A55E5" w:rsidRDefault="003A55E5">
      <w:pPr>
        <w:pStyle w:val="CMD"/>
      </w:pPr>
      <w:r>
        <w:t>10.10.10.1</w:t>
      </w:r>
    </w:p>
    <w:p w14:paraId="492D9DCF" w14:textId="11964541" w:rsidR="003A55E5" w:rsidRDefault="003A55E5">
      <w:pPr>
        <w:pStyle w:val="CMD"/>
      </w:pPr>
      <w:r>
        <w:t>172.16.0.1</w:t>
      </w:r>
    </w:p>
    <w:p w14:paraId="4CEB99C4" w14:textId="1F8845EF" w:rsidR="003A55E5" w:rsidRDefault="003A55E5">
      <w:pPr>
        <w:pStyle w:val="CMD"/>
      </w:pPr>
      <w:r>
        <w:t>172.16.0.2</w:t>
      </w:r>
    </w:p>
    <w:p w14:paraId="49EFA915" w14:textId="4686E18E" w:rsidR="003A55E5" w:rsidRDefault="003A55E5">
      <w:pPr>
        <w:pStyle w:val="CMD"/>
      </w:pPr>
      <w:r>
        <w:t>172.16.1.1</w:t>
      </w:r>
    </w:p>
    <w:p w14:paraId="3F87CE2A" w14:textId="23B31242" w:rsidR="003A55E5" w:rsidRDefault="003A55E5">
      <w:pPr>
        <w:pStyle w:val="CMD"/>
      </w:pPr>
      <w:r>
        <w:t>172.16.12.1</w:t>
      </w:r>
    </w:p>
    <w:p w14:paraId="408A01A4" w14:textId="5127123C" w:rsidR="003A55E5" w:rsidRDefault="003A55E5">
      <w:pPr>
        <w:pStyle w:val="CMD"/>
      </w:pPr>
      <w:r>
        <w:t>172.16.13.1</w:t>
      </w:r>
    </w:p>
    <w:p w14:paraId="096DCE51" w14:textId="2D268533" w:rsidR="003A55E5" w:rsidRDefault="003A55E5">
      <w:pPr>
        <w:pStyle w:val="CMD"/>
      </w:pPr>
      <w:r>
        <w:t>172.16.14.1</w:t>
      </w:r>
    </w:p>
    <w:p w14:paraId="50570DAB" w14:textId="17683BA5" w:rsidR="003A55E5" w:rsidRDefault="003A55E5">
      <w:pPr>
        <w:pStyle w:val="CMD"/>
      </w:pPr>
      <w:r>
        <w:t>172.16.15.1</w:t>
      </w:r>
    </w:p>
    <w:p w14:paraId="225D470A" w14:textId="4879CA06" w:rsidR="003A55E5" w:rsidRDefault="006A16C8" w:rsidP="00CC7E12">
      <w:pPr>
        <w:pStyle w:val="CMD"/>
      </w:pPr>
      <w:r>
        <w:t xml:space="preserve">} </w:t>
      </w:r>
      <w:proofErr w:type="gramStart"/>
      <w:r>
        <w:t>{ ping</w:t>
      </w:r>
      <w:proofErr w:type="gramEnd"/>
      <w:r>
        <w:t xml:space="preserve"> $address }</w:t>
      </w:r>
    </w:p>
    <w:p w14:paraId="03D8661A" w14:textId="77777777" w:rsidR="00CC7E12" w:rsidRDefault="00CC7E12" w:rsidP="00CC7E12">
      <w:pPr>
        <w:pStyle w:val="ConfigWindow"/>
      </w:pPr>
      <w:r>
        <w:t>Close configuration window</w:t>
      </w:r>
    </w:p>
    <w:p w14:paraId="68E46F8C" w14:textId="22EBD623" w:rsidR="00A3167A" w:rsidRPr="00A3167A" w:rsidRDefault="003A55E5" w:rsidP="00EE535F">
      <w:pPr>
        <w:keepNext/>
        <w:numPr>
          <w:ilvl w:val="1"/>
          <w:numId w:val="5"/>
        </w:numPr>
        <w:spacing w:before="120" w:after="120" w:line="240" w:lineRule="auto"/>
        <w:outlineLvl w:val="1"/>
        <w:rPr>
          <w:rFonts w:eastAsia="Times New Roman"/>
          <w:b/>
          <w:bCs/>
          <w:sz w:val="26"/>
          <w:szCs w:val="26"/>
        </w:rPr>
      </w:pPr>
      <w:r w:rsidRPr="003A55E5">
        <w:rPr>
          <w:rFonts w:eastAsia="Times New Roman"/>
          <w:b/>
          <w:bCs/>
          <w:sz w:val="26"/>
          <w:szCs w:val="26"/>
        </w:rPr>
        <w:t xml:space="preserve">Filter </w:t>
      </w:r>
      <w:r w:rsidR="005E5136">
        <w:rPr>
          <w:rFonts w:eastAsia="Times New Roman"/>
          <w:b/>
          <w:bCs/>
          <w:sz w:val="26"/>
          <w:szCs w:val="26"/>
        </w:rPr>
        <w:t>R</w:t>
      </w:r>
      <w:r w:rsidR="005E5136" w:rsidRPr="003A55E5">
        <w:rPr>
          <w:rFonts w:eastAsia="Times New Roman"/>
          <w:b/>
          <w:bCs/>
          <w:sz w:val="26"/>
          <w:szCs w:val="26"/>
        </w:rPr>
        <w:t xml:space="preserve">edistributed </w:t>
      </w:r>
      <w:r w:rsidR="005E5136">
        <w:rPr>
          <w:rFonts w:eastAsia="Times New Roman"/>
          <w:b/>
          <w:bCs/>
          <w:sz w:val="26"/>
          <w:szCs w:val="26"/>
        </w:rPr>
        <w:t>R</w:t>
      </w:r>
      <w:r w:rsidR="005E5136" w:rsidRPr="003A55E5">
        <w:rPr>
          <w:rFonts w:eastAsia="Times New Roman"/>
          <w:b/>
          <w:bCs/>
          <w:sz w:val="26"/>
          <w:szCs w:val="26"/>
        </w:rPr>
        <w:t xml:space="preserve">outes </w:t>
      </w:r>
      <w:r w:rsidRPr="003A55E5">
        <w:rPr>
          <w:rFonts w:eastAsia="Times New Roman"/>
          <w:b/>
          <w:bCs/>
          <w:sz w:val="26"/>
          <w:szCs w:val="26"/>
        </w:rPr>
        <w:t xml:space="preserve">using a </w:t>
      </w:r>
      <w:r w:rsidR="005E5136">
        <w:rPr>
          <w:rFonts w:eastAsia="Times New Roman"/>
          <w:b/>
          <w:bCs/>
          <w:sz w:val="26"/>
          <w:szCs w:val="26"/>
        </w:rPr>
        <w:t>D</w:t>
      </w:r>
      <w:r w:rsidR="005E5136" w:rsidRPr="003A55E5">
        <w:rPr>
          <w:rFonts w:eastAsia="Times New Roman"/>
          <w:b/>
          <w:bCs/>
          <w:sz w:val="26"/>
          <w:szCs w:val="26"/>
        </w:rPr>
        <w:t xml:space="preserve">istribute </w:t>
      </w:r>
      <w:r w:rsidR="005E5136">
        <w:rPr>
          <w:rFonts w:eastAsia="Times New Roman"/>
          <w:b/>
          <w:bCs/>
          <w:sz w:val="26"/>
          <w:szCs w:val="26"/>
        </w:rPr>
        <w:t>L</w:t>
      </w:r>
      <w:r w:rsidR="005E5136" w:rsidRPr="003A55E5">
        <w:rPr>
          <w:rFonts w:eastAsia="Times New Roman"/>
          <w:b/>
          <w:bCs/>
          <w:sz w:val="26"/>
          <w:szCs w:val="26"/>
        </w:rPr>
        <w:t xml:space="preserve">ist </w:t>
      </w:r>
      <w:r w:rsidRPr="003A55E5">
        <w:rPr>
          <w:rFonts w:eastAsia="Times New Roman"/>
          <w:b/>
          <w:bCs/>
          <w:sz w:val="26"/>
          <w:szCs w:val="26"/>
        </w:rPr>
        <w:t>and ACL.</w:t>
      </w:r>
    </w:p>
    <w:p w14:paraId="2FF4E925" w14:textId="77777777" w:rsidR="003A55E5" w:rsidRDefault="003A55E5" w:rsidP="003A55E5">
      <w:pPr>
        <w:pStyle w:val="BodyTextL25"/>
      </w:pPr>
      <w:r>
        <w:t xml:space="preserve">Routes can be filtered using a variety of techniques including: </w:t>
      </w:r>
    </w:p>
    <w:p w14:paraId="61A10D20" w14:textId="4C82BBCE" w:rsidR="003A55E5" w:rsidRPr="00BF3C46" w:rsidRDefault="003A55E5" w:rsidP="00EE535F">
      <w:pPr>
        <w:pStyle w:val="Bulletlevel1"/>
      </w:pPr>
      <w:r w:rsidRPr="00BF3C46">
        <w:rPr>
          <w:b/>
        </w:rPr>
        <w:t>Distribute list</w:t>
      </w:r>
      <w:r>
        <w:rPr>
          <w:b/>
        </w:rPr>
        <w:t xml:space="preserve"> and ACL</w:t>
      </w:r>
      <w:r w:rsidR="005E5136">
        <w:t xml:space="preserve"> -</w:t>
      </w:r>
      <w:r w:rsidRPr="00BF3C46">
        <w:t xml:space="preserve"> A distribute list allows an access control lists (ACLs) to be applied to routing updates.</w:t>
      </w:r>
    </w:p>
    <w:p w14:paraId="7A8178E9" w14:textId="4E6BA56D" w:rsidR="003A55E5" w:rsidRDefault="003A55E5" w:rsidP="00EE535F">
      <w:pPr>
        <w:pStyle w:val="Bulletlevel1"/>
      </w:pPr>
      <w:r>
        <w:rPr>
          <w:b/>
        </w:rPr>
        <w:t>Distribute list and p</w:t>
      </w:r>
      <w:r w:rsidRPr="00BF3C46">
        <w:rPr>
          <w:b/>
        </w:rPr>
        <w:t>refix list</w:t>
      </w:r>
      <w:r w:rsidR="005E5136">
        <w:t xml:space="preserve"> - </w:t>
      </w:r>
      <w:r w:rsidRPr="00BF3C46">
        <w:t xml:space="preserve">A </w:t>
      </w:r>
      <w:r>
        <w:t xml:space="preserve">distribute list with a </w:t>
      </w:r>
      <w:r w:rsidRPr="00BF3C46">
        <w:t xml:space="preserve">prefix list is an alternative to ACLs designed to filter routes. </w:t>
      </w:r>
      <w:r>
        <w:t xml:space="preserve">Prefix lists are not exclusively used with distribute lists but can also be used with </w:t>
      </w:r>
      <w:r w:rsidRPr="00BF3C46">
        <w:t>route maps</w:t>
      </w:r>
      <w:r>
        <w:t xml:space="preserve"> </w:t>
      </w:r>
      <w:r w:rsidRPr="00BF3C46">
        <w:t>and other commands.</w:t>
      </w:r>
    </w:p>
    <w:p w14:paraId="54087F40" w14:textId="12B62D67" w:rsidR="003A55E5" w:rsidRPr="00BF3C46" w:rsidRDefault="003A55E5" w:rsidP="00EE535F">
      <w:pPr>
        <w:pStyle w:val="Bulletlevel1"/>
      </w:pPr>
      <w:r w:rsidRPr="00BF3C46">
        <w:rPr>
          <w:b/>
        </w:rPr>
        <w:t>Route maps</w:t>
      </w:r>
      <w:r w:rsidR="005E5136">
        <w:t xml:space="preserve"> - </w:t>
      </w:r>
      <w:r w:rsidRPr="00BF3C46">
        <w:t>Route maps are complex access lists that allow conditions to be tested against a packet or route, and then actions taken to modify attributes of the packet or route.</w:t>
      </w:r>
    </w:p>
    <w:p w14:paraId="1E984A3E" w14:textId="583C3993" w:rsidR="00A3167A" w:rsidRPr="00A3167A" w:rsidRDefault="00DA7D2E" w:rsidP="00E54E3C">
      <w:pPr>
        <w:spacing w:before="120" w:after="120" w:line="240" w:lineRule="auto"/>
        <w:ind w:left="360"/>
        <w:rPr>
          <w:sz w:val="20"/>
        </w:rPr>
      </w:pPr>
      <w:r>
        <w:rPr>
          <w:sz w:val="20"/>
        </w:rPr>
        <w:t>In this part, you will filter routes using the distribute list and ACL technique.</w:t>
      </w:r>
    </w:p>
    <w:p w14:paraId="5364F414" w14:textId="1435F011" w:rsidR="00A3167A" w:rsidRPr="00A3167A" w:rsidRDefault="00E97413" w:rsidP="00A3167A">
      <w:pPr>
        <w:keepNext/>
        <w:numPr>
          <w:ilvl w:val="2"/>
          <w:numId w:val="5"/>
        </w:numPr>
        <w:spacing w:before="240" w:after="120" w:line="240" w:lineRule="auto"/>
        <w:outlineLvl w:val="2"/>
        <w:rPr>
          <w:rFonts w:eastAsia="Times New Roman"/>
          <w:b/>
          <w:bCs/>
          <w:szCs w:val="26"/>
        </w:rPr>
      </w:pPr>
      <w:r>
        <w:rPr>
          <w:rFonts w:eastAsia="Times New Roman"/>
          <w:b/>
          <w:bCs/>
          <w:szCs w:val="26"/>
        </w:rPr>
        <w:t>Configure a</w:t>
      </w:r>
      <w:r w:rsidR="00B47460">
        <w:rPr>
          <w:rFonts w:eastAsia="Times New Roman"/>
          <w:b/>
          <w:bCs/>
          <w:szCs w:val="26"/>
        </w:rPr>
        <w:t xml:space="preserve">n ACL and </w:t>
      </w:r>
      <w:r>
        <w:rPr>
          <w:rFonts w:eastAsia="Times New Roman"/>
          <w:b/>
          <w:bCs/>
          <w:szCs w:val="26"/>
        </w:rPr>
        <w:t xml:space="preserve">distribute list </w:t>
      </w:r>
      <w:r w:rsidR="00B47460">
        <w:rPr>
          <w:rFonts w:eastAsia="Times New Roman"/>
          <w:b/>
          <w:bCs/>
          <w:szCs w:val="26"/>
        </w:rPr>
        <w:t>on R2</w:t>
      </w:r>
    </w:p>
    <w:p w14:paraId="66C73694" w14:textId="65EC43E5" w:rsidR="003A55E5" w:rsidRDefault="003A55E5" w:rsidP="003A55E5">
      <w:pPr>
        <w:pStyle w:val="BodyTextL25"/>
      </w:pPr>
      <w:r w:rsidRPr="00BF3C46">
        <w:t xml:space="preserve">In this step, </w:t>
      </w:r>
      <w:r w:rsidR="009F4023">
        <w:t>you</w:t>
      </w:r>
      <w:r w:rsidRPr="00BF3C46">
        <w:t xml:space="preserve"> will use a distribute list </w:t>
      </w:r>
      <w:r>
        <w:t xml:space="preserve">and ACL </w:t>
      </w:r>
      <w:r w:rsidRPr="00BF3C46">
        <w:t xml:space="preserve">to filter routes being advertised from R2 to R1. Specifically, </w:t>
      </w:r>
      <w:r w:rsidR="009F4023">
        <w:t>you</w:t>
      </w:r>
      <w:r w:rsidRPr="00BF3C46">
        <w:t xml:space="preserve"> will filter the OSPF 20 routes </w:t>
      </w:r>
      <w:r>
        <w:t>(i.e., 192.168.</w:t>
      </w:r>
      <w:r w:rsidR="00E97413">
        <w:t>20</w:t>
      </w:r>
      <w:r>
        <w:t xml:space="preserve">.0/22) </w:t>
      </w:r>
      <w:r w:rsidRPr="00BF3C46">
        <w:t xml:space="preserve">from being advertised </w:t>
      </w:r>
      <w:r>
        <w:t>by R2 to R1.</w:t>
      </w:r>
    </w:p>
    <w:p w14:paraId="0385B904" w14:textId="6C2EC47A" w:rsidR="003A55E5" w:rsidRDefault="003A55E5" w:rsidP="00EE535F">
      <w:pPr>
        <w:pStyle w:val="SubStepAlpha"/>
        <w:spacing w:after="0"/>
      </w:pPr>
      <w:r>
        <w:t>On R1, verify the routing table entry for the 192.168.</w:t>
      </w:r>
      <w:r w:rsidR="00E97413">
        <w:t>20</w:t>
      </w:r>
      <w:r>
        <w:t>.0/22 route</w:t>
      </w:r>
      <w:r w:rsidRPr="00A84A36">
        <w:t>.</w:t>
      </w:r>
      <w:r>
        <w:t xml:space="preserve"> </w:t>
      </w:r>
      <w:r w:rsidR="005E5136">
        <w:t>R1 displays the entry for the 192.169.20.0 network.</w:t>
      </w:r>
    </w:p>
    <w:p w14:paraId="4A32F989" w14:textId="351FF137" w:rsidR="00CC7E12" w:rsidRDefault="00CC7E12" w:rsidP="00EE535F">
      <w:pPr>
        <w:pStyle w:val="ConfigWindow"/>
      </w:pPr>
      <w:r>
        <w:t>Open configuration window</w:t>
      </w:r>
    </w:p>
    <w:p w14:paraId="261593BB" w14:textId="23C1625A" w:rsidR="003303EB" w:rsidRPr="003303EB" w:rsidRDefault="003303EB" w:rsidP="003303EB">
      <w:pPr>
        <w:pStyle w:val="CMD"/>
        <w:rPr>
          <w:lang w:val="pt-BR"/>
        </w:rPr>
      </w:pPr>
      <w:r w:rsidRPr="003303EB">
        <w:rPr>
          <w:lang w:val="pt-BR"/>
        </w:rPr>
        <w:t>R1#</w:t>
      </w:r>
      <w:r w:rsidR="006A4B2D">
        <w:rPr>
          <w:lang w:val="pt-BR"/>
        </w:rPr>
        <w:t xml:space="preserve"> </w:t>
      </w:r>
      <w:r w:rsidRPr="006A4B2D">
        <w:rPr>
          <w:b/>
          <w:bCs/>
          <w:lang w:val="pt-BR"/>
        </w:rPr>
        <w:t>show ip route 192.168.20.0</w:t>
      </w:r>
    </w:p>
    <w:p w14:paraId="24D14474" w14:textId="77777777" w:rsidR="003303EB" w:rsidRPr="003303EB" w:rsidRDefault="003303EB" w:rsidP="00EE535F">
      <w:pPr>
        <w:pStyle w:val="CMDOutput"/>
        <w:rPr>
          <w:lang w:val="pt-BR"/>
        </w:rPr>
      </w:pPr>
      <w:r w:rsidRPr="003303EB">
        <w:rPr>
          <w:lang w:val="pt-BR"/>
        </w:rPr>
        <w:t>Routing entry for 192.168.20.0/24</w:t>
      </w:r>
    </w:p>
    <w:p w14:paraId="0B3BCF9D" w14:textId="04FA1349" w:rsidR="003303EB" w:rsidRPr="003303EB" w:rsidRDefault="003303EB" w:rsidP="00EE535F">
      <w:pPr>
        <w:pStyle w:val="CMDOutput"/>
        <w:rPr>
          <w:lang w:val="pt-BR"/>
        </w:rPr>
      </w:pPr>
      <w:r w:rsidRPr="003303EB">
        <w:rPr>
          <w:lang w:val="pt-BR"/>
        </w:rPr>
        <w:t xml:space="preserve">  Known via "eigrp 1", distance 170, metric </w:t>
      </w:r>
      <w:r w:rsidR="006A4B2D">
        <w:rPr>
          <w:lang w:val="pt-BR"/>
        </w:rPr>
        <w:t>28416</w:t>
      </w:r>
      <w:r w:rsidRPr="003303EB">
        <w:rPr>
          <w:lang w:val="pt-BR"/>
        </w:rPr>
        <w:t>, type external</w:t>
      </w:r>
    </w:p>
    <w:p w14:paraId="109879BA" w14:textId="77777777" w:rsidR="003303EB" w:rsidRPr="003303EB" w:rsidRDefault="003303EB" w:rsidP="00EE535F">
      <w:pPr>
        <w:pStyle w:val="CMDOutput"/>
        <w:rPr>
          <w:lang w:val="pt-BR"/>
        </w:rPr>
      </w:pPr>
      <w:r w:rsidRPr="003303EB">
        <w:rPr>
          <w:lang w:val="pt-BR"/>
        </w:rPr>
        <w:t xml:space="preserve">  Redistributing via eigrp 1</w:t>
      </w:r>
    </w:p>
    <w:p w14:paraId="4482972E" w14:textId="77777777" w:rsidR="003303EB" w:rsidRPr="003303EB" w:rsidRDefault="003303EB" w:rsidP="00EE535F">
      <w:pPr>
        <w:pStyle w:val="CMDOutput"/>
        <w:rPr>
          <w:lang w:val="pt-BR"/>
        </w:rPr>
      </w:pPr>
      <w:r w:rsidRPr="003303EB">
        <w:rPr>
          <w:lang w:val="pt-BR"/>
        </w:rPr>
        <w:t xml:space="preserve">  Last update from 172.16.0.1 on GigabitEthernet0/0/0, 01:54:32 ago</w:t>
      </w:r>
    </w:p>
    <w:p w14:paraId="60EEABE8" w14:textId="77777777" w:rsidR="003303EB" w:rsidRPr="003303EB" w:rsidRDefault="003303EB" w:rsidP="00EE535F">
      <w:pPr>
        <w:pStyle w:val="CMDOutput"/>
        <w:rPr>
          <w:lang w:val="pt-BR"/>
        </w:rPr>
      </w:pPr>
      <w:r w:rsidRPr="003303EB">
        <w:rPr>
          <w:lang w:val="pt-BR"/>
        </w:rPr>
        <w:t xml:space="preserve">  Routing Descriptor Blocks:</w:t>
      </w:r>
    </w:p>
    <w:p w14:paraId="3F45C836" w14:textId="77777777" w:rsidR="003303EB" w:rsidRPr="003303EB" w:rsidRDefault="003303EB" w:rsidP="00EE535F">
      <w:pPr>
        <w:pStyle w:val="CMDOutput"/>
        <w:rPr>
          <w:lang w:val="pt-BR"/>
        </w:rPr>
      </w:pPr>
      <w:r w:rsidRPr="003303EB">
        <w:rPr>
          <w:lang w:val="pt-BR"/>
        </w:rPr>
        <w:t xml:space="preserve">  * 172.16.0.1, from 172.16.0.1, 01:54:32 ago, via GigabitEthernet0/0/0</w:t>
      </w:r>
    </w:p>
    <w:p w14:paraId="731E8CCA" w14:textId="2C609308" w:rsidR="003303EB" w:rsidRPr="003303EB" w:rsidRDefault="003303EB" w:rsidP="00EE535F">
      <w:pPr>
        <w:pStyle w:val="CMDOutput"/>
        <w:rPr>
          <w:lang w:val="pt-BR"/>
        </w:rPr>
      </w:pPr>
      <w:r w:rsidRPr="003303EB">
        <w:rPr>
          <w:lang w:val="pt-BR"/>
        </w:rPr>
        <w:lastRenderedPageBreak/>
        <w:t xml:space="preserve">      Route metric is </w:t>
      </w:r>
      <w:r w:rsidR="006A4B2D">
        <w:rPr>
          <w:lang w:val="pt-BR"/>
        </w:rPr>
        <w:t>28416</w:t>
      </w:r>
      <w:r w:rsidRPr="003303EB">
        <w:rPr>
          <w:lang w:val="pt-BR"/>
        </w:rPr>
        <w:t>, traffic share count is 1</w:t>
      </w:r>
    </w:p>
    <w:p w14:paraId="760C2507" w14:textId="77777777" w:rsidR="003303EB" w:rsidRPr="003303EB" w:rsidRDefault="003303EB" w:rsidP="00EE535F">
      <w:pPr>
        <w:pStyle w:val="CMDOutput"/>
        <w:rPr>
          <w:lang w:val="pt-BR"/>
        </w:rPr>
      </w:pPr>
      <w:r w:rsidRPr="003303EB">
        <w:rPr>
          <w:lang w:val="pt-BR"/>
        </w:rPr>
        <w:t xml:space="preserve">      Total delay is 1010 microseconds, minimum bandwidth is 10000 Kbit</w:t>
      </w:r>
    </w:p>
    <w:p w14:paraId="4AF5834A" w14:textId="77777777" w:rsidR="003303EB" w:rsidRPr="003303EB" w:rsidRDefault="003303EB" w:rsidP="00EE535F">
      <w:pPr>
        <w:pStyle w:val="CMDOutput"/>
        <w:rPr>
          <w:lang w:val="pt-BR"/>
        </w:rPr>
      </w:pPr>
      <w:r w:rsidRPr="003303EB">
        <w:rPr>
          <w:lang w:val="pt-BR"/>
        </w:rPr>
        <w:t xml:space="preserve">      Reliability 255/255, minimum MTU 1500 bytes</w:t>
      </w:r>
    </w:p>
    <w:p w14:paraId="47BA9090" w14:textId="59315B67" w:rsidR="003303EB" w:rsidRDefault="003303EB" w:rsidP="009D2FBA">
      <w:pPr>
        <w:pStyle w:val="CMDOutput"/>
        <w:rPr>
          <w:lang w:val="pt-BR"/>
        </w:rPr>
      </w:pPr>
      <w:r w:rsidRPr="003303EB">
        <w:rPr>
          <w:lang w:val="pt-BR"/>
        </w:rPr>
        <w:t xml:space="preserve">      Loading 1/255, Hops 1</w:t>
      </w:r>
    </w:p>
    <w:p w14:paraId="0502E391" w14:textId="77777777" w:rsidR="00CC7E12" w:rsidRDefault="00CC7E12" w:rsidP="00CC7E12">
      <w:pPr>
        <w:pStyle w:val="ConfigWindow"/>
      </w:pPr>
      <w:r>
        <w:t>Close configuration window</w:t>
      </w:r>
    </w:p>
    <w:p w14:paraId="10B48101" w14:textId="521DAA1F" w:rsidR="003A55E5" w:rsidRDefault="009F4023" w:rsidP="00CC7E12">
      <w:pPr>
        <w:pStyle w:val="SubStepAlpha"/>
        <w:spacing w:before="0" w:after="0"/>
      </w:pPr>
      <w:r>
        <w:t>You</w:t>
      </w:r>
      <w:r w:rsidR="00C7245A">
        <w:t xml:space="preserve"> will filter the Area 20 networks from being advertised into the EIGRP domain. </w:t>
      </w:r>
      <w:r w:rsidR="003A55E5">
        <w:t>Although a distribute list could be implemented on the receiving router</w:t>
      </w:r>
      <w:r w:rsidR="00C7245A">
        <w:t xml:space="preserve"> (i.e., R1)</w:t>
      </w:r>
      <w:r w:rsidR="003A55E5">
        <w:t xml:space="preserve">, it is usually best to filter routes from the </w:t>
      </w:r>
      <w:r w:rsidR="00B47460">
        <w:t>re</w:t>
      </w:r>
      <w:r w:rsidR="003A55E5">
        <w:t>distributing router. Therefore</w:t>
      </w:r>
      <w:r w:rsidR="009D2FBA">
        <w:t>,</w:t>
      </w:r>
      <w:r w:rsidR="003A55E5">
        <w:t xml:space="preserve"> on R2, create a</w:t>
      </w:r>
      <w:r w:rsidR="00C7245A">
        <w:t xml:space="preserve"> standard named </w:t>
      </w:r>
      <w:r w:rsidR="003A55E5">
        <w:t xml:space="preserve">ACL called </w:t>
      </w:r>
      <w:r w:rsidR="003A55E5" w:rsidRPr="001A0AAD">
        <w:rPr>
          <w:b/>
        </w:rPr>
        <w:t>OSPF</w:t>
      </w:r>
      <w:r w:rsidR="003A55E5">
        <w:rPr>
          <w:b/>
        </w:rPr>
        <w:t>20</w:t>
      </w:r>
      <w:r w:rsidR="003A55E5" w:rsidRPr="001A0AAD">
        <w:rPr>
          <w:b/>
        </w:rPr>
        <w:t>-FILTER</w:t>
      </w:r>
      <w:r w:rsidR="003A55E5">
        <w:t xml:space="preserve"> that denies the 192.</w:t>
      </w:r>
      <w:r w:rsidR="00E97413">
        <w:t>168.20</w:t>
      </w:r>
      <w:r w:rsidR="003A55E5">
        <w:t>.0/22 route</w:t>
      </w:r>
      <w:r w:rsidR="003A55E5" w:rsidRPr="00A84A36">
        <w:t>.</w:t>
      </w:r>
      <w:r w:rsidR="003A55E5">
        <w:t xml:space="preserve"> The ACL must also permit all other routes otherwise, no OSPF routes would be redistributed into EIGRP.</w:t>
      </w:r>
    </w:p>
    <w:p w14:paraId="69FBCCDA" w14:textId="26ED53FD" w:rsidR="00CC7E12" w:rsidRDefault="00CC7E12" w:rsidP="00EE535F">
      <w:pPr>
        <w:pStyle w:val="ConfigWindow"/>
      </w:pPr>
      <w:r>
        <w:t>Open configuration window</w:t>
      </w:r>
    </w:p>
    <w:p w14:paraId="12D28DB9" w14:textId="427FB371" w:rsidR="00B47460" w:rsidRPr="00B47460" w:rsidRDefault="00B47460" w:rsidP="00B47460">
      <w:pPr>
        <w:pStyle w:val="CMD"/>
        <w:rPr>
          <w:b/>
          <w:bCs/>
          <w:lang w:val="pt-BR"/>
        </w:rPr>
      </w:pPr>
      <w:r w:rsidRPr="00B47460">
        <w:rPr>
          <w:lang w:val="pt-BR"/>
        </w:rPr>
        <w:t>R2(config)#</w:t>
      </w:r>
      <w:r>
        <w:rPr>
          <w:lang w:val="pt-BR"/>
        </w:rPr>
        <w:t xml:space="preserve"> </w:t>
      </w:r>
      <w:r w:rsidRPr="00B47460">
        <w:rPr>
          <w:b/>
          <w:bCs/>
          <w:lang w:val="pt-BR"/>
        </w:rPr>
        <w:t>ip access-list standard OSPF20-FILTER</w:t>
      </w:r>
    </w:p>
    <w:p w14:paraId="3293A157" w14:textId="77777777" w:rsidR="00B47460" w:rsidRPr="00B47460" w:rsidRDefault="00B47460" w:rsidP="00B47460">
      <w:pPr>
        <w:pStyle w:val="CMD"/>
        <w:rPr>
          <w:b/>
          <w:bCs/>
          <w:lang w:val="pt-BR"/>
        </w:rPr>
      </w:pPr>
      <w:r w:rsidRPr="00B47460">
        <w:rPr>
          <w:lang w:val="pt-BR"/>
        </w:rPr>
        <w:t xml:space="preserve">R2(config-std-nacl)# </w:t>
      </w:r>
      <w:r w:rsidRPr="00B47460">
        <w:rPr>
          <w:b/>
          <w:bCs/>
          <w:lang w:val="pt-BR"/>
        </w:rPr>
        <w:t>remark Used with DList to filter OSPF 20 routes</w:t>
      </w:r>
    </w:p>
    <w:p w14:paraId="64A143BF" w14:textId="77777777" w:rsidR="00B47460" w:rsidRPr="00B47460" w:rsidRDefault="00B47460" w:rsidP="00B47460">
      <w:pPr>
        <w:pStyle w:val="CMD"/>
        <w:rPr>
          <w:b/>
          <w:bCs/>
          <w:lang w:val="pt-BR"/>
        </w:rPr>
      </w:pPr>
      <w:r w:rsidRPr="00B47460">
        <w:rPr>
          <w:lang w:val="pt-BR"/>
        </w:rPr>
        <w:t xml:space="preserve">R2(config-std-nacl)# </w:t>
      </w:r>
      <w:r w:rsidRPr="00B47460">
        <w:rPr>
          <w:b/>
          <w:bCs/>
          <w:lang w:val="pt-BR"/>
        </w:rPr>
        <w:t>deny 192.168.20.0 0.0.3.255</w:t>
      </w:r>
    </w:p>
    <w:p w14:paraId="19B0D89F" w14:textId="77777777" w:rsidR="00B47460" w:rsidRPr="00B47460" w:rsidRDefault="00B47460" w:rsidP="00B47460">
      <w:pPr>
        <w:pStyle w:val="CMD"/>
        <w:rPr>
          <w:b/>
          <w:bCs/>
          <w:lang w:val="pt-BR"/>
        </w:rPr>
      </w:pPr>
      <w:r w:rsidRPr="00B47460">
        <w:rPr>
          <w:lang w:val="pt-BR"/>
        </w:rPr>
        <w:t xml:space="preserve">R2(config-std-nacl)# </w:t>
      </w:r>
      <w:r w:rsidRPr="00B47460">
        <w:rPr>
          <w:b/>
          <w:bCs/>
          <w:lang w:val="pt-BR"/>
        </w:rPr>
        <w:t>permit any</w:t>
      </w:r>
    </w:p>
    <w:p w14:paraId="30730442" w14:textId="3813DD61" w:rsidR="00B47460" w:rsidRPr="00B47460" w:rsidRDefault="00B47460" w:rsidP="00B47460">
      <w:pPr>
        <w:pStyle w:val="CMD"/>
        <w:rPr>
          <w:b/>
          <w:bCs/>
          <w:lang w:val="pt-BR"/>
        </w:rPr>
      </w:pPr>
      <w:r w:rsidRPr="00B47460">
        <w:rPr>
          <w:lang w:val="pt-BR"/>
        </w:rPr>
        <w:t>R2(config-std-nacl)#</w:t>
      </w:r>
      <w:r>
        <w:rPr>
          <w:lang w:val="pt-BR"/>
        </w:rPr>
        <w:t xml:space="preserve"> </w:t>
      </w:r>
      <w:r w:rsidRPr="00B47460">
        <w:rPr>
          <w:b/>
          <w:bCs/>
          <w:lang w:val="pt-BR"/>
        </w:rPr>
        <w:t>exit</w:t>
      </w:r>
    </w:p>
    <w:p w14:paraId="62B266A7" w14:textId="545E04A3" w:rsidR="003A55E5" w:rsidRDefault="00B47460" w:rsidP="003A55E5">
      <w:pPr>
        <w:pStyle w:val="SubStepAlpha"/>
      </w:pPr>
      <w:r>
        <w:t>Next c</w:t>
      </w:r>
      <w:r w:rsidR="003A55E5">
        <w:t>onfigure a distribute list under the EIGRP process to filter routes propagated to R1 using the pre-configured ACL.</w:t>
      </w:r>
    </w:p>
    <w:p w14:paraId="7EDFBE61" w14:textId="5A7BB13B" w:rsidR="00B47460" w:rsidRPr="00B47460" w:rsidRDefault="00B47460" w:rsidP="00B47460">
      <w:pPr>
        <w:pStyle w:val="CMD"/>
        <w:rPr>
          <w:b/>
          <w:bCs/>
          <w:lang w:val="pt-BR"/>
        </w:rPr>
      </w:pPr>
      <w:r w:rsidRPr="00B47460">
        <w:rPr>
          <w:lang w:val="pt-BR"/>
        </w:rPr>
        <w:t>R2(config)#</w:t>
      </w:r>
      <w:r>
        <w:rPr>
          <w:lang w:val="pt-BR"/>
        </w:rPr>
        <w:t xml:space="preserve"> </w:t>
      </w:r>
      <w:r w:rsidRPr="00B47460">
        <w:rPr>
          <w:b/>
          <w:bCs/>
          <w:lang w:val="pt-BR"/>
        </w:rPr>
        <w:t>router eigrp 1</w:t>
      </w:r>
    </w:p>
    <w:p w14:paraId="68979582" w14:textId="78511ABD" w:rsidR="00B47460" w:rsidRPr="00B47460" w:rsidRDefault="00B47460" w:rsidP="00B47460">
      <w:pPr>
        <w:pStyle w:val="CMD"/>
        <w:rPr>
          <w:lang w:val="pt-BR"/>
        </w:rPr>
      </w:pPr>
      <w:r w:rsidRPr="00B47460">
        <w:rPr>
          <w:lang w:val="pt-BR"/>
        </w:rPr>
        <w:t>R2(config-router)#</w:t>
      </w:r>
      <w:r>
        <w:rPr>
          <w:lang w:val="pt-BR"/>
        </w:rPr>
        <w:t xml:space="preserve"> </w:t>
      </w:r>
      <w:r w:rsidRPr="00B47460">
        <w:rPr>
          <w:b/>
          <w:bCs/>
          <w:lang w:val="pt-BR"/>
        </w:rPr>
        <w:t>distribute-list OSPF20-FILTER out ospf 123</w:t>
      </w:r>
    </w:p>
    <w:p w14:paraId="44BB1C2D" w14:textId="3EEA15EE" w:rsidR="003A55E5" w:rsidRDefault="00B47460" w:rsidP="00B47460">
      <w:pPr>
        <w:pStyle w:val="CMD"/>
        <w:rPr>
          <w:lang w:val="pt-BR"/>
        </w:rPr>
      </w:pPr>
      <w:r w:rsidRPr="00B47460">
        <w:rPr>
          <w:lang w:val="pt-BR"/>
        </w:rPr>
        <w:t>R2(config-router)#</w:t>
      </w:r>
      <w:r w:rsidR="003303EB">
        <w:rPr>
          <w:lang w:val="pt-BR"/>
        </w:rPr>
        <w:t xml:space="preserve"> </w:t>
      </w:r>
      <w:r w:rsidR="003303EB" w:rsidRPr="003303EB">
        <w:rPr>
          <w:b/>
          <w:bCs/>
          <w:lang w:val="pt-BR"/>
        </w:rPr>
        <w:t>end</w:t>
      </w:r>
    </w:p>
    <w:p w14:paraId="6B3D214A" w14:textId="77777777" w:rsidR="00CC7E12" w:rsidRDefault="00CC7E12" w:rsidP="00CC7E12">
      <w:pPr>
        <w:pStyle w:val="ConfigWindow"/>
      </w:pPr>
      <w:r>
        <w:t>Close configuration window</w:t>
      </w:r>
    </w:p>
    <w:p w14:paraId="3A09F9C6" w14:textId="5C1595A5" w:rsidR="00B47460" w:rsidRPr="00A3167A" w:rsidRDefault="00B47460" w:rsidP="00EE535F">
      <w:pPr>
        <w:keepNext/>
        <w:numPr>
          <w:ilvl w:val="2"/>
          <w:numId w:val="5"/>
        </w:numPr>
        <w:spacing w:before="120" w:after="120" w:line="240" w:lineRule="auto"/>
        <w:outlineLvl w:val="2"/>
        <w:rPr>
          <w:rFonts w:eastAsia="Times New Roman"/>
          <w:b/>
          <w:bCs/>
          <w:szCs w:val="26"/>
        </w:rPr>
      </w:pPr>
      <w:r>
        <w:rPr>
          <w:rFonts w:eastAsia="Times New Roman"/>
          <w:b/>
          <w:bCs/>
          <w:szCs w:val="26"/>
        </w:rPr>
        <w:t>Verify the configuration</w:t>
      </w:r>
    </w:p>
    <w:p w14:paraId="5934C7EF" w14:textId="105D894A" w:rsidR="003A55E5" w:rsidRDefault="003A55E5" w:rsidP="00EE535F">
      <w:pPr>
        <w:pStyle w:val="SubStepAlpha"/>
        <w:numPr>
          <w:ilvl w:val="0"/>
          <w:numId w:val="23"/>
        </w:numPr>
        <w:spacing w:after="0"/>
      </w:pPr>
      <w:r>
        <w:t xml:space="preserve">On R1, verify if the </w:t>
      </w:r>
      <w:r w:rsidR="00C7245A">
        <w:t xml:space="preserve">192.168.20.0 </w:t>
      </w:r>
      <w:r>
        <w:t xml:space="preserve">route is now missing from the R1 routing table. </w:t>
      </w:r>
      <w:r w:rsidR="005E5136">
        <w:t xml:space="preserve">The output confirms that the </w:t>
      </w:r>
      <w:r w:rsidR="005E5136" w:rsidRPr="00DB0315">
        <w:t>192.</w:t>
      </w:r>
      <w:r w:rsidR="005E5136">
        <w:t>168.20</w:t>
      </w:r>
      <w:r w:rsidR="005E5136" w:rsidRPr="00DB0315">
        <w:t>.0</w:t>
      </w:r>
      <w:r w:rsidR="005E5136">
        <w:t xml:space="preserve">/24, </w:t>
      </w:r>
      <w:r w:rsidR="005E5136" w:rsidRPr="00DB0315">
        <w:t>192.</w:t>
      </w:r>
      <w:r w:rsidR="005E5136">
        <w:t>168.21</w:t>
      </w:r>
      <w:r w:rsidR="005E5136" w:rsidRPr="00DB0315">
        <w:t>.0</w:t>
      </w:r>
      <w:r w:rsidR="005E5136">
        <w:t>/24,</w:t>
      </w:r>
      <w:r w:rsidR="005E5136" w:rsidRPr="00B47460">
        <w:t xml:space="preserve"> </w:t>
      </w:r>
      <w:r w:rsidR="005E5136" w:rsidRPr="00DB0315">
        <w:t>192.</w:t>
      </w:r>
      <w:r w:rsidR="005E5136">
        <w:t>168.22</w:t>
      </w:r>
      <w:r w:rsidR="005E5136" w:rsidRPr="00DB0315">
        <w:t>.0</w:t>
      </w:r>
      <w:r w:rsidR="005E5136">
        <w:t>/24,</w:t>
      </w:r>
      <w:r w:rsidR="005E5136" w:rsidRPr="00B47460">
        <w:t xml:space="preserve"> </w:t>
      </w:r>
      <w:r w:rsidR="005E5136" w:rsidRPr="00DB0315">
        <w:t>192.</w:t>
      </w:r>
      <w:r w:rsidR="005E5136">
        <w:t>168.23</w:t>
      </w:r>
      <w:r w:rsidR="005E5136" w:rsidRPr="00DB0315">
        <w:t>.0</w:t>
      </w:r>
      <w:r w:rsidR="005E5136">
        <w:t>/24 (</w:t>
      </w:r>
      <w:r w:rsidR="005E5136" w:rsidRPr="00DB0315">
        <w:t>192.</w:t>
      </w:r>
      <w:r w:rsidR="005E5136">
        <w:t>168.20</w:t>
      </w:r>
      <w:r w:rsidR="005E5136" w:rsidRPr="00DB0315">
        <w:t>.0</w:t>
      </w:r>
      <w:r w:rsidR="005E5136">
        <w:t>/22)</w:t>
      </w:r>
      <w:r w:rsidR="005E5136" w:rsidRPr="00DB0315">
        <w:t xml:space="preserve"> route</w:t>
      </w:r>
      <w:r w:rsidR="005E5136">
        <w:t>s</w:t>
      </w:r>
      <w:r w:rsidR="005E5136" w:rsidRPr="00DB0315">
        <w:t xml:space="preserve"> </w:t>
      </w:r>
      <w:r w:rsidR="005E5136">
        <w:t xml:space="preserve">are </w:t>
      </w:r>
      <w:r w:rsidR="005E5136" w:rsidRPr="00DB0315">
        <w:t>no longer in the routing table</w:t>
      </w:r>
      <w:r w:rsidR="005E5136">
        <w:t xml:space="preserve"> of R1</w:t>
      </w:r>
      <w:r w:rsidR="005E5136" w:rsidRPr="00DB0315">
        <w:t>.</w:t>
      </w:r>
    </w:p>
    <w:p w14:paraId="1AD77C82" w14:textId="5E040CDD" w:rsidR="00CC7E12" w:rsidRDefault="00CC7E12" w:rsidP="00EE535F">
      <w:pPr>
        <w:pStyle w:val="ConfigWindow"/>
      </w:pPr>
      <w:r>
        <w:t>Open configuration window</w:t>
      </w:r>
    </w:p>
    <w:p w14:paraId="5D3053B6" w14:textId="6432CD1C" w:rsidR="003303EB" w:rsidRPr="003303EB" w:rsidRDefault="003303EB" w:rsidP="003303EB">
      <w:pPr>
        <w:pStyle w:val="CMD"/>
        <w:rPr>
          <w:lang w:val="pt-BR"/>
        </w:rPr>
      </w:pPr>
      <w:r w:rsidRPr="003303EB">
        <w:rPr>
          <w:lang w:val="pt-BR"/>
        </w:rPr>
        <w:t>R1#</w:t>
      </w:r>
      <w:r>
        <w:rPr>
          <w:lang w:val="pt-BR"/>
        </w:rPr>
        <w:t xml:space="preserve"> </w:t>
      </w:r>
      <w:r w:rsidRPr="003303EB">
        <w:rPr>
          <w:b/>
          <w:bCs/>
          <w:lang w:val="pt-BR"/>
        </w:rPr>
        <w:t>show ip route 192.168.20.0</w:t>
      </w:r>
    </w:p>
    <w:p w14:paraId="2208452A" w14:textId="77777777" w:rsidR="003303EB" w:rsidRPr="003303EB" w:rsidRDefault="003303EB" w:rsidP="003303EB">
      <w:pPr>
        <w:pStyle w:val="CMD"/>
        <w:rPr>
          <w:lang w:val="pt-BR"/>
        </w:rPr>
      </w:pPr>
      <w:r w:rsidRPr="00C7245A">
        <w:rPr>
          <w:highlight w:val="yellow"/>
          <w:lang w:val="pt-BR"/>
        </w:rPr>
        <w:t>% Network not in table</w:t>
      </w:r>
    </w:p>
    <w:p w14:paraId="6AAE7D86" w14:textId="77777777" w:rsidR="00005A6F" w:rsidRDefault="00005A6F" w:rsidP="003303EB">
      <w:pPr>
        <w:pStyle w:val="CMD"/>
        <w:rPr>
          <w:lang w:val="pt-BR"/>
        </w:rPr>
      </w:pPr>
    </w:p>
    <w:p w14:paraId="5B2ECAB7" w14:textId="115AAF29" w:rsidR="003303EB" w:rsidRPr="003303EB" w:rsidRDefault="003303EB" w:rsidP="003303EB">
      <w:pPr>
        <w:pStyle w:val="CMD"/>
        <w:rPr>
          <w:b/>
          <w:bCs/>
          <w:lang w:val="pt-BR"/>
        </w:rPr>
      </w:pPr>
      <w:r w:rsidRPr="003303EB">
        <w:rPr>
          <w:lang w:val="pt-BR"/>
        </w:rPr>
        <w:t xml:space="preserve">R1# </w:t>
      </w:r>
      <w:r w:rsidRPr="003303EB">
        <w:rPr>
          <w:b/>
          <w:bCs/>
          <w:lang w:val="pt-BR"/>
        </w:rPr>
        <w:t>show ip route eigrp | begin Gateway</w:t>
      </w:r>
    </w:p>
    <w:p w14:paraId="2D23ADCB" w14:textId="77777777" w:rsidR="003303EB" w:rsidRPr="00EE535F" w:rsidRDefault="003303EB" w:rsidP="00EE535F">
      <w:pPr>
        <w:pStyle w:val="CMDOutput"/>
      </w:pPr>
      <w:r w:rsidRPr="00EE535F">
        <w:t>Gateway of last resort is not set</w:t>
      </w:r>
    </w:p>
    <w:p w14:paraId="4CCF1106" w14:textId="77777777" w:rsidR="003303EB" w:rsidRPr="00EE535F" w:rsidRDefault="003303EB" w:rsidP="00EE535F">
      <w:pPr>
        <w:pStyle w:val="CMDOutput"/>
      </w:pPr>
    </w:p>
    <w:p w14:paraId="3ECCE993" w14:textId="77777777" w:rsidR="003303EB" w:rsidRPr="00EE535F" w:rsidRDefault="003303EB" w:rsidP="00EE535F">
      <w:pPr>
        <w:pStyle w:val="CMDOutput"/>
      </w:pPr>
      <w:r w:rsidRPr="00EE535F">
        <w:t xml:space="preserve">      10.0.0.0/24 is </w:t>
      </w:r>
      <w:proofErr w:type="spellStart"/>
      <w:r w:rsidRPr="00EE535F">
        <w:t>subnetted</w:t>
      </w:r>
      <w:proofErr w:type="spellEnd"/>
      <w:r w:rsidRPr="00EE535F">
        <w:t xml:space="preserve">, 1 </w:t>
      </w:r>
      <w:proofErr w:type="gramStart"/>
      <w:r w:rsidRPr="00EE535F">
        <w:t>subnets</w:t>
      </w:r>
      <w:proofErr w:type="gramEnd"/>
    </w:p>
    <w:p w14:paraId="56297070" w14:textId="77777777" w:rsidR="003303EB" w:rsidRPr="00EE535F" w:rsidRDefault="003303EB" w:rsidP="00EE535F">
      <w:pPr>
        <w:pStyle w:val="CMDOutput"/>
      </w:pPr>
      <w:r w:rsidRPr="00EE535F">
        <w:t>D EX     10.10.10.0</w:t>
      </w:r>
    </w:p>
    <w:p w14:paraId="0ECB4FD5" w14:textId="2D481F75" w:rsidR="003303EB" w:rsidRPr="00EE535F" w:rsidRDefault="003303EB" w:rsidP="00EE535F">
      <w:pPr>
        <w:pStyle w:val="CMDOutput"/>
      </w:pPr>
      <w:r w:rsidRPr="00EE535F">
        <w:t xml:space="preserve">           [170/</w:t>
      </w:r>
      <w:r w:rsidR="00005A6F" w:rsidRPr="00005A6F">
        <w:t>281856</w:t>
      </w:r>
      <w:r w:rsidRPr="00EE535F">
        <w:t>] via 172.16.0.1, 01:56:57, GigabitEthernet0/0/0</w:t>
      </w:r>
    </w:p>
    <w:p w14:paraId="28C25B5F" w14:textId="623B0ACD" w:rsidR="003303EB" w:rsidRPr="00EE535F" w:rsidRDefault="003303EB" w:rsidP="00EE535F">
      <w:pPr>
        <w:pStyle w:val="CMDOutput"/>
      </w:pPr>
      <w:r w:rsidRPr="00EE535F">
        <w:t xml:space="preserve">      192.168.0.0/30 is </w:t>
      </w:r>
      <w:proofErr w:type="spellStart"/>
      <w:r w:rsidRPr="00EE535F">
        <w:t>subnetted</w:t>
      </w:r>
      <w:proofErr w:type="spellEnd"/>
      <w:r w:rsidRPr="00EE535F">
        <w:t xml:space="preserve">, 1 </w:t>
      </w:r>
      <w:proofErr w:type="gramStart"/>
      <w:r w:rsidRPr="00EE535F">
        <w:t>subnets</w:t>
      </w:r>
      <w:proofErr w:type="gramEnd"/>
    </w:p>
    <w:p w14:paraId="43381FCE" w14:textId="77777777" w:rsidR="003303EB" w:rsidRPr="00EE535F" w:rsidRDefault="003303EB" w:rsidP="00EE535F">
      <w:pPr>
        <w:pStyle w:val="CMDOutput"/>
      </w:pPr>
      <w:r w:rsidRPr="00EE535F">
        <w:t>D EX     192.168.0.0</w:t>
      </w:r>
    </w:p>
    <w:p w14:paraId="5B2908F0" w14:textId="42EBA232" w:rsidR="003303EB" w:rsidRPr="00EE535F" w:rsidRDefault="003303EB" w:rsidP="00EE535F">
      <w:pPr>
        <w:pStyle w:val="CMDOutput"/>
      </w:pPr>
      <w:r w:rsidRPr="00EE535F">
        <w:t xml:space="preserve">           [170/</w:t>
      </w:r>
      <w:r w:rsidR="00005A6F" w:rsidRPr="00005A6F">
        <w:t>281856</w:t>
      </w:r>
      <w:r w:rsidRPr="00EE535F">
        <w:t>] via 172.16.0.1, 01:56:57, GigabitEthernet0/0/0</w:t>
      </w:r>
    </w:p>
    <w:p w14:paraId="5048B6A1" w14:textId="77777777" w:rsidR="003303EB" w:rsidRPr="00EE535F" w:rsidRDefault="003303EB" w:rsidP="00EE535F">
      <w:pPr>
        <w:pStyle w:val="CMDOutput"/>
      </w:pPr>
      <w:r w:rsidRPr="00EE535F">
        <w:t xml:space="preserve">D </w:t>
      </w:r>
      <w:proofErr w:type="gramStart"/>
      <w:r w:rsidRPr="00EE535F">
        <w:t>EX  192.168.3.0</w:t>
      </w:r>
      <w:proofErr w:type="gramEnd"/>
      <w:r w:rsidRPr="00EE535F">
        <w:t>/24</w:t>
      </w:r>
    </w:p>
    <w:p w14:paraId="1093175B" w14:textId="64BA3812" w:rsidR="003303EB" w:rsidRPr="00EE535F" w:rsidRDefault="003303EB" w:rsidP="00EE535F">
      <w:pPr>
        <w:pStyle w:val="CMDOutput"/>
      </w:pPr>
      <w:r w:rsidRPr="00EE535F">
        <w:t xml:space="preserve">           [170/</w:t>
      </w:r>
      <w:r w:rsidR="00005A6F" w:rsidRPr="00005A6F">
        <w:t>281856</w:t>
      </w:r>
      <w:r w:rsidRPr="00EE535F">
        <w:t>] via 172.16.0.1, 01:56:57, GigabitEthernet0/0/0</w:t>
      </w:r>
    </w:p>
    <w:p w14:paraId="23614A40" w14:textId="12D95E0C" w:rsidR="003303EB" w:rsidRPr="00EE535F" w:rsidRDefault="003303EB" w:rsidP="00EE535F">
      <w:pPr>
        <w:pStyle w:val="CMDOutput"/>
      </w:pPr>
      <w:r w:rsidRPr="00EE535F">
        <w:t xml:space="preserve">D </w:t>
      </w:r>
      <w:proofErr w:type="gramStart"/>
      <w:r w:rsidRPr="00EE535F">
        <w:t xml:space="preserve">EX  </w:t>
      </w:r>
      <w:r w:rsidR="00005A6F">
        <w:t>1</w:t>
      </w:r>
      <w:r w:rsidRPr="00EE535F">
        <w:t>92.168.32.0</w:t>
      </w:r>
      <w:proofErr w:type="gramEnd"/>
      <w:r w:rsidR="00005A6F">
        <w:t>/24</w:t>
      </w:r>
    </w:p>
    <w:p w14:paraId="666A429A" w14:textId="37F9AD67" w:rsidR="003303EB" w:rsidRPr="00EE535F" w:rsidRDefault="003303EB" w:rsidP="00EE535F">
      <w:pPr>
        <w:pStyle w:val="CMDOutput"/>
      </w:pPr>
      <w:r w:rsidRPr="00EE535F">
        <w:t xml:space="preserve">           [170/</w:t>
      </w:r>
      <w:r w:rsidR="003A1EAD" w:rsidRPr="00005A6F">
        <w:t>281856</w:t>
      </w:r>
      <w:r w:rsidRPr="00EE535F">
        <w:t>] via 172.16.0.1, 01:56:57, GigabitEthernet0/0/0</w:t>
      </w:r>
    </w:p>
    <w:p w14:paraId="6B4DC4FC" w14:textId="7C1A4D42" w:rsidR="003303EB" w:rsidRPr="00EE535F" w:rsidRDefault="003303EB" w:rsidP="00EE535F">
      <w:pPr>
        <w:pStyle w:val="CMDOutput"/>
      </w:pPr>
      <w:r w:rsidRPr="00EE535F">
        <w:t xml:space="preserve">D </w:t>
      </w:r>
      <w:proofErr w:type="gramStart"/>
      <w:r w:rsidRPr="00EE535F">
        <w:t>EX  192.168.33.0</w:t>
      </w:r>
      <w:proofErr w:type="gramEnd"/>
      <w:r w:rsidR="00005A6F">
        <w:t>/24</w:t>
      </w:r>
    </w:p>
    <w:p w14:paraId="218AE671" w14:textId="1812D02E" w:rsidR="003303EB" w:rsidRPr="00EE535F" w:rsidRDefault="003303EB" w:rsidP="00EE535F">
      <w:pPr>
        <w:pStyle w:val="CMDOutput"/>
      </w:pPr>
      <w:r w:rsidRPr="00EE535F">
        <w:t xml:space="preserve">           [170/</w:t>
      </w:r>
      <w:r w:rsidR="003A1EAD" w:rsidRPr="00005A6F">
        <w:t>281856</w:t>
      </w:r>
      <w:r w:rsidRPr="00EE535F">
        <w:t>] via 172.16.0.1, 01:56:57, GigabitEthernet0/0/0</w:t>
      </w:r>
    </w:p>
    <w:p w14:paraId="5B9045E1" w14:textId="6B01C4B8" w:rsidR="003303EB" w:rsidRPr="00EE535F" w:rsidRDefault="003303EB" w:rsidP="00EE535F">
      <w:pPr>
        <w:pStyle w:val="CMDOutput"/>
      </w:pPr>
      <w:r w:rsidRPr="00EE535F">
        <w:t xml:space="preserve">D </w:t>
      </w:r>
      <w:proofErr w:type="gramStart"/>
      <w:r w:rsidRPr="00EE535F">
        <w:t>EX  192.168.34.0</w:t>
      </w:r>
      <w:proofErr w:type="gramEnd"/>
      <w:r w:rsidR="00005A6F">
        <w:t>/24</w:t>
      </w:r>
    </w:p>
    <w:p w14:paraId="48D5B383" w14:textId="3DE4B6C9" w:rsidR="003303EB" w:rsidRPr="00EE535F" w:rsidRDefault="003303EB" w:rsidP="00EE535F">
      <w:pPr>
        <w:pStyle w:val="CMDOutput"/>
      </w:pPr>
      <w:r w:rsidRPr="00EE535F">
        <w:t xml:space="preserve">           [170/</w:t>
      </w:r>
      <w:r w:rsidR="003A1EAD" w:rsidRPr="00005A6F">
        <w:t>281856</w:t>
      </w:r>
      <w:r w:rsidRPr="00EE535F">
        <w:t>] via 172.16.0.1, 01:56:57, GigabitEthernet0/0/0</w:t>
      </w:r>
    </w:p>
    <w:p w14:paraId="492DF25E" w14:textId="76E7569D" w:rsidR="003303EB" w:rsidRPr="00EE535F" w:rsidRDefault="003303EB" w:rsidP="00EE535F">
      <w:pPr>
        <w:pStyle w:val="CMDOutput"/>
      </w:pPr>
      <w:r w:rsidRPr="00EE535F">
        <w:t xml:space="preserve">D </w:t>
      </w:r>
      <w:proofErr w:type="gramStart"/>
      <w:r w:rsidRPr="00EE535F">
        <w:t>EX  192.168.35.0</w:t>
      </w:r>
      <w:proofErr w:type="gramEnd"/>
      <w:r w:rsidR="00005A6F">
        <w:t>/24</w:t>
      </w:r>
    </w:p>
    <w:p w14:paraId="02B7D652" w14:textId="23F2B4D5" w:rsidR="003303EB" w:rsidRPr="00EE535F" w:rsidRDefault="003303EB" w:rsidP="00EE535F">
      <w:pPr>
        <w:pStyle w:val="CMDOutput"/>
      </w:pPr>
      <w:r w:rsidRPr="00EE535F">
        <w:t xml:space="preserve">           [170/</w:t>
      </w:r>
      <w:r w:rsidR="003A1EAD" w:rsidRPr="00005A6F">
        <w:t>281856</w:t>
      </w:r>
      <w:r w:rsidRPr="00EE535F">
        <w:t>] via 172.16.0.1, 01:56:57, GigabitEthernet0/0/0</w:t>
      </w:r>
    </w:p>
    <w:p w14:paraId="20CDCCCE" w14:textId="4F012163" w:rsidR="00CC7E12" w:rsidRPr="00DB0315" w:rsidRDefault="003A55E5" w:rsidP="00EE535F">
      <w:pPr>
        <w:pStyle w:val="BodyTextL50"/>
      </w:pPr>
      <w:r w:rsidRPr="00C7245A">
        <w:rPr>
          <w:b/>
          <w:bCs/>
        </w:rPr>
        <w:lastRenderedPageBreak/>
        <w:t>Note</w:t>
      </w:r>
      <w:r w:rsidR="00C7245A" w:rsidRPr="00EE535F">
        <w:t>:</w:t>
      </w:r>
      <w:r w:rsidR="00C7245A">
        <w:t xml:space="preserve"> I</w:t>
      </w:r>
      <w:r>
        <w:t xml:space="preserve">f additional router filtering was required, only the </w:t>
      </w:r>
      <w:r w:rsidR="003303EB" w:rsidRPr="003303EB">
        <w:t xml:space="preserve">OSPF20-FILTER </w:t>
      </w:r>
      <w:r>
        <w:t>ACL on R2 would need to be altered.</w:t>
      </w:r>
    </w:p>
    <w:p w14:paraId="17C1C5B3" w14:textId="415ACAE1" w:rsidR="0053484E" w:rsidRPr="00A3167A" w:rsidRDefault="0053484E" w:rsidP="00EE535F">
      <w:pPr>
        <w:pStyle w:val="Heading2"/>
      </w:pPr>
      <w:r w:rsidRPr="003A55E5">
        <w:t xml:space="preserve">Filter </w:t>
      </w:r>
      <w:r w:rsidR="005E5136">
        <w:t>R</w:t>
      </w:r>
      <w:r w:rsidR="005E5136" w:rsidRPr="003A55E5">
        <w:t xml:space="preserve">edistributed </w:t>
      </w:r>
      <w:r w:rsidR="005E5136">
        <w:t>R</w:t>
      </w:r>
      <w:r w:rsidR="005E5136" w:rsidRPr="003A55E5">
        <w:t xml:space="preserve">outes </w:t>
      </w:r>
      <w:r w:rsidRPr="003A55E5">
        <w:t xml:space="preserve">using a </w:t>
      </w:r>
      <w:r w:rsidR="005E5136">
        <w:t>D</w:t>
      </w:r>
      <w:r w:rsidR="005E5136" w:rsidRPr="003A55E5">
        <w:t xml:space="preserve">istribute </w:t>
      </w:r>
      <w:r w:rsidR="005E5136">
        <w:t>L</w:t>
      </w:r>
      <w:r w:rsidRPr="003A55E5">
        <w:t xml:space="preserve">ist and </w:t>
      </w:r>
      <w:r w:rsidR="005E5136">
        <w:t>P</w:t>
      </w:r>
      <w:r>
        <w:t xml:space="preserve">refix </w:t>
      </w:r>
      <w:r w:rsidR="005E5136">
        <w:t>L</w:t>
      </w:r>
      <w:r>
        <w:t>ist</w:t>
      </w:r>
    </w:p>
    <w:p w14:paraId="10079AD0" w14:textId="1DBD5EE2" w:rsidR="00DA7D2E" w:rsidRPr="00A3167A" w:rsidRDefault="00DA7D2E" w:rsidP="00EE535F">
      <w:pPr>
        <w:pStyle w:val="BodyTextL25"/>
      </w:pPr>
      <w:r>
        <w:t xml:space="preserve">In this part, you will filter routes using the distribute list and </w:t>
      </w:r>
      <w:r w:rsidR="00951FA7">
        <w:t xml:space="preserve">prefix list </w:t>
      </w:r>
      <w:r>
        <w:t>technique.</w:t>
      </w:r>
    </w:p>
    <w:p w14:paraId="7504E1AC" w14:textId="328881B8" w:rsidR="00035019" w:rsidRDefault="00035019">
      <w:pPr>
        <w:pStyle w:val="BodyTextL25"/>
      </w:pPr>
      <w:r>
        <w:t>Using a distribute list with an ACL or with a prefix list basically achieves the same result of filtering routes. However, in large enterprise networks, route filtering can be quite complex. The ACLs can be very extensive and therefore taxing on router resources. For this reason, prefix lists should be used instead of ACLs since they are more efficient and less taxing on router resources than ACLs</w:t>
      </w:r>
      <w:r w:rsidR="00951FA7">
        <w:t>.</w:t>
      </w:r>
    </w:p>
    <w:p w14:paraId="6879498D" w14:textId="5B101BA7" w:rsidR="00DA7D2E" w:rsidRDefault="00951FA7">
      <w:pPr>
        <w:pStyle w:val="BodyTextL25"/>
      </w:pPr>
      <w:r w:rsidRPr="00951FA7">
        <w:rPr>
          <w:b/>
          <w:bCs/>
        </w:rPr>
        <w:t>Note</w:t>
      </w:r>
      <w:r w:rsidRPr="00EE535F">
        <w:t>:</w:t>
      </w:r>
      <w:r>
        <w:t xml:space="preserve"> </w:t>
      </w:r>
      <w:r w:rsidRPr="0053484E">
        <w:t>Prefix lists are not exclusively used with distribute lists but can also be used with route maps and other commands</w:t>
      </w:r>
      <w:r>
        <w:t xml:space="preserve">. </w:t>
      </w:r>
    </w:p>
    <w:p w14:paraId="46A854A1" w14:textId="2E1EFDC6" w:rsidR="003A55E5" w:rsidRDefault="003A55E5">
      <w:pPr>
        <w:pStyle w:val="Heading3"/>
      </w:pPr>
      <w:r>
        <w:t>Filter redistributed routes using a distribute list and prefix list.</w:t>
      </w:r>
    </w:p>
    <w:p w14:paraId="42C38D9D" w14:textId="77777777" w:rsidR="003A55E5" w:rsidRDefault="003A55E5">
      <w:pPr>
        <w:pStyle w:val="BodyTextL25"/>
      </w:pPr>
      <w:r>
        <w:t xml:space="preserve">In this step, a prefix list will be configured with a distribute list to filter R1 routes being advertised from R2 to R3. </w:t>
      </w:r>
    </w:p>
    <w:p w14:paraId="631C93CE" w14:textId="5325FE97" w:rsidR="003A55E5" w:rsidRDefault="003A55E5" w:rsidP="00EE535F">
      <w:pPr>
        <w:pStyle w:val="SubStepAlpha"/>
      </w:pPr>
      <w:r>
        <w:t xml:space="preserve">On R3, verify the routing table entry for the routes learned externally identified with the </w:t>
      </w:r>
      <w:r w:rsidR="00005A6F">
        <w:t>O</w:t>
      </w:r>
      <w:r>
        <w:t xml:space="preserve"> E2 source entry</w:t>
      </w:r>
      <w:r w:rsidRPr="00A84A36">
        <w:t>.</w:t>
      </w:r>
      <w:r>
        <w:t xml:space="preserve"> </w:t>
      </w:r>
      <w:r w:rsidR="00BA0734">
        <w:t>The output displays route entries for the EIGRP networks connected to R1.</w:t>
      </w:r>
    </w:p>
    <w:p w14:paraId="3994B3A5" w14:textId="57627994" w:rsidR="003303EB" w:rsidRPr="003303EB" w:rsidRDefault="003303EB" w:rsidP="003303EB">
      <w:pPr>
        <w:pStyle w:val="CMD"/>
        <w:rPr>
          <w:lang w:val="pt-BR"/>
        </w:rPr>
      </w:pPr>
      <w:r w:rsidRPr="003303EB">
        <w:rPr>
          <w:lang w:val="pt-BR"/>
        </w:rPr>
        <w:t>R3#</w:t>
      </w:r>
      <w:r>
        <w:rPr>
          <w:lang w:val="pt-BR"/>
        </w:rPr>
        <w:t xml:space="preserve"> </w:t>
      </w:r>
      <w:r w:rsidRPr="003303EB">
        <w:rPr>
          <w:b/>
          <w:bCs/>
          <w:lang w:val="pt-BR"/>
        </w:rPr>
        <w:t>show ip route ospf | include O E2</w:t>
      </w:r>
    </w:p>
    <w:p w14:paraId="18BC874D" w14:textId="77777777" w:rsidR="003303EB" w:rsidRPr="003303EB" w:rsidRDefault="003303EB" w:rsidP="003303EB">
      <w:pPr>
        <w:pStyle w:val="CMD"/>
        <w:rPr>
          <w:lang w:val="pt-BR"/>
        </w:rPr>
      </w:pPr>
      <w:r w:rsidRPr="003303EB">
        <w:rPr>
          <w:lang w:val="pt-BR"/>
        </w:rPr>
        <w:t>O E2     172.16.0.0/30</w:t>
      </w:r>
    </w:p>
    <w:p w14:paraId="139F5DF5" w14:textId="77777777" w:rsidR="003303EB" w:rsidRPr="003303EB" w:rsidRDefault="003303EB" w:rsidP="003303EB">
      <w:pPr>
        <w:pStyle w:val="CMD"/>
        <w:rPr>
          <w:lang w:val="pt-BR"/>
        </w:rPr>
      </w:pPr>
      <w:r w:rsidRPr="003303EB">
        <w:rPr>
          <w:lang w:val="pt-BR"/>
        </w:rPr>
        <w:t>O E2     172.16.1.0/24</w:t>
      </w:r>
    </w:p>
    <w:p w14:paraId="63E43055" w14:textId="77777777" w:rsidR="003303EB" w:rsidRPr="003303EB" w:rsidRDefault="003303EB" w:rsidP="003303EB">
      <w:pPr>
        <w:pStyle w:val="CMD"/>
        <w:rPr>
          <w:lang w:val="pt-BR"/>
        </w:rPr>
      </w:pPr>
      <w:r w:rsidRPr="003303EB">
        <w:rPr>
          <w:lang w:val="pt-BR"/>
        </w:rPr>
        <w:t>O E2     172.16.12.0/26</w:t>
      </w:r>
    </w:p>
    <w:p w14:paraId="441F0CCA" w14:textId="77777777" w:rsidR="003303EB" w:rsidRPr="003303EB" w:rsidRDefault="003303EB" w:rsidP="003303EB">
      <w:pPr>
        <w:pStyle w:val="CMD"/>
        <w:rPr>
          <w:lang w:val="pt-BR"/>
        </w:rPr>
      </w:pPr>
      <w:r w:rsidRPr="003303EB">
        <w:rPr>
          <w:lang w:val="pt-BR"/>
        </w:rPr>
        <w:t>O E2     172.16.13.0/27</w:t>
      </w:r>
    </w:p>
    <w:p w14:paraId="763A680A" w14:textId="77777777" w:rsidR="003303EB" w:rsidRPr="005342C4" w:rsidRDefault="003303EB" w:rsidP="003303EB">
      <w:pPr>
        <w:pStyle w:val="CMD"/>
        <w:rPr>
          <w:lang w:val="pt-BR"/>
        </w:rPr>
      </w:pPr>
      <w:r w:rsidRPr="005342C4">
        <w:rPr>
          <w:lang w:val="pt-BR"/>
        </w:rPr>
        <w:t>O E2     172.16.14.0/28</w:t>
      </w:r>
    </w:p>
    <w:p w14:paraId="39B62C7D" w14:textId="77777777" w:rsidR="003303EB" w:rsidRPr="003303EB" w:rsidRDefault="003303EB" w:rsidP="003303EB">
      <w:pPr>
        <w:pStyle w:val="CMD"/>
        <w:rPr>
          <w:lang w:val="pt-BR"/>
        </w:rPr>
      </w:pPr>
      <w:r w:rsidRPr="005342C4">
        <w:rPr>
          <w:lang w:val="pt-BR"/>
        </w:rPr>
        <w:t>O E2     172.16.15.0/29</w:t>
      </w:r>
    </w:p>
    <w:p w14:paraId="1A86C48C" w14:textId="6BCB8A2E" w:rsidR="003A55E5" w:rsidRDefault="00BA0734" w:rsidP="003A55E5">
      <w:pPr>
        <w:pStyle w:val="SubStepAlpha"/>
      </w:pPr>
      <w:r>
        <w:t>Configure R2</w:t>
      </w:r>
      <w:r w:rsidR="003A55E5">
        <w:t xml:space="preserve"> with a prefix list identifying which networks to advertise to R3. Specifically, only the </w:t>
      </w:r>
      <w:r w:rsidR="00C7245A">
        <w:t xml:space="preserve">networks with the first two octets being </w:t>
      </w:r>
      <w:r w:rsidR="00C7245A" w:rsidRPr="00C7245A">
        <w:rPr>
          <w:b/>
          <w:bCs/>
        </w:rPr>
        <w:t>172.16</w:t>
      </w:r>
      <w:r w:rsidR="00C7245A">
        <w:t xml:space="preserve"> (i.e., </w:t>
      </w:r>
      <w:r w:rsidR="003A55E5">
        <w:t>172.16.0.0</w:t>
      </w:r>
      <w:r w:rsidR="005342C4">
        <w:t>/16</w:t>
      </w:r>
      <w:r w:rsidR="00C7245A">
        <w:t>)</w:t>
      </w:r>
      <w:r w:rsidR="005342C4">
        <w:t xml:space="preserve"> </w:t>
      </w:r>
      <w:r w:rsidR="00C7245A">
        <w:t xml:space="preserve">with a subnet mask </w:t>
      </w:r>
      <w:r w:rsidR="004D5033">
        <w:t xml:space="preserve">of </w:t>
      </w:r>
      <w:r w:rsidR="005342C4">
        <w:t>/2</w:t>
      </w:r>
      <w:r w:rsidR="004D5033">
        <w:t>4</w:t>
      </w:r>
      <w:r w:rsidR="005342C4">
        <w:t xml:space="preserve"> </w:t>
      </w:r>
      <w:r w:rsidR="004D5033">
        <w:t xml:space="preserve">or less </w:t>
      </w:r>
      <w:r w:rsidR="005342C4">
        <w:t>will be advertised</w:t>
      </w:r>
      <w:r w:rsidR="003A55E5">
        <w:t>.</w:t>
      </w:r>
    </w:p>
    <w:p w14:paraId="25DEE9D0" w14:textId="77777777" w:rsidR="005342C4" w:rsidRPr="005342C4" w:rsidRDefault="005342C4" w:rsidP="005342C4">
      <w:pPr>
        <w:pStyle w:val="CMD"/>
        <w:rPr>
          <w:lang w:val="pt-BR"/>
        </w:rPr>
      </w:pPr>
      <w:r w:rsidRPr="005342C4">
        <w:rPr>
          <w:lang w:val="pt-BR"/>
        </w:rPr>
        <w:t>R2(config)#</w:t>
      </w:r>
      <w:r>
        <w:rPr>
          <w:lang w:val="pt-BR"/>
        </w:rPr>
        <w:t xml:space="preserve"> </w:t>
      </w:r>
      <w:r w:rsidRPr="005342C4">
        <w:rPr>
          <w:b/>
          <w:bCs/>
          <w:lang w:val="pt-BR"/>
        </w:rPr>
        <w:t xml:space="preserve">ip prefix-list EIGRP-FILTER permit </w:t>
      </w:r>
      <w:r w:rsidRPr="00C7245A">
        <w:rPr>
          <w:b/>
          <w:bCs/>
          <w:highlight w:val="yellow"/>
          <w:lang w:val="pt-BR"/>
        </w:rPr>
        <w:t>172.16.0.0/16 le 24</w:t>
      </w:r>
    </w:p>
    <w:p w14:paraId="12679C21" w14:textId="77777777" w:rsidR="003A55E5" w:rsidRDefault="003A55E5" w:rsidP="003A55E5">
      <w:pPr>
        <w:pStyle w:val="SubStepAlpha"/>
      </w:pPr>
      <w:r>
        <w:t>Configure a distribute list under the OSPF process to filter routes propagated to R3 using the pre-configured prefix list.</w:t>
      </w:r>
    </w:p>
    <w:p w14:paraId="5AE570E3" w14:textId="77777777" w:rsidR="004D5033" w:rsidRPr="004D5033" w:rsidRDefault="004D5033" w:rsidP="004D5033">
      <w:pPr>
        <w:pStyle w:val="CMD"/>
        <w:rPr>
          <w:lang w:val="pt-BR"/>
        </w:rPr>
      </w:pPr>
      <w:r w:rsidRPr="004D5033">
        <w:rPr>
          <w:lang w:val="pt-BR"/>
        </w:rPr>
        <w:t xml:space="preserve">R2(config)# </w:t>
      </w:r>
      <w:r w:rsidRPr="004D5033">
        <w:rPr>
          <w:b/>
          <w:bCs/>
          <w:lang w:val="pt-BR"/>
        </w:rPr>
        <w:t>router ospf 123</w:t>
      </w:r>
    </w:p>
    <w:p w14:paraId="2F28A948" w14:textId="77777777" w:rsidR="004D5033" w:rsidRPr="004D5033" w:rsidRDefault="004D5033" w:rsidP="004D5033">
      <w:pPr>
        <w:pStyle w:val="CMD"/>
        <w:rPr>
          <w:lang w:val="pt-BR"/>
        </w:rPr>
      </w:pPr>
      <w:r w:rsidRPr="004D5033">
        <w:rPr>
          <w:lang w:val="pt-BR"/>
        </w:rPr>
        <w:t xml:space="preserve">R2(config-router)# </w:t>
      </w:r>
      <w:r w:rsidRPr="004D5033">
        <w:rPr>
          <w:b/>
          <w:bCs/>
          <w:lang w:val="pt-BR"/>
        </w:rPr>
        <w:t>distribute-list prefix EIGRP-FILTER out eigrp 1</w:t>
      </w:r>
    </w:p>
    <w:p w14:paraId="1C85BA27" w14:textId="06BFBC20" w:rsidR="003A55E5" w:rsidRDefault="004D5033" w:rsidP="004D5033">
      <w:pPr>
        <w:pStyle w:val="CMD"/>
        <w:rPr>
          <w:b/>
          <w:bCs/>
          <w:lang w:val="pt-BR"/>
        </w:rPr>
      </w:pPr>
      <w:r w:rsidRPr="004D5033">
        <w:rPr>
          <w:lang w:val="pt-BR"/>
        </w:rPr>
        <w:t xml:space="preserve">R2(config-router)# </w:t>
      </w:r>
      <w:r w:rsidRPr="004D5033">
        <w:rPr>
          <w:b/>
          <w:bCs/>
          <w:lang w:val="pt-BR"/>
        </w:rPr>
        <w:t>exit</w:t>
      </w:r>
    </w:p>
    <w:p w14:paraId="5031975E" w14:textId="7956EF18" w:rsidR="00C7245A" w:rsidRDefault="00C7245A" w:rsidP="00C7245A">
      <w:pPr>
        <w:pStyle w:val="SubStepAlpha"/>
        <w:numPr>
          <w:ilvl w:val="0"/>
          <w:numId w:val="0"/>
        </w:numPr>
        <w:ind w:left="720"/>
      </w:pPr>
      <w:r w:rsidRPr="00C7245A">
        <w:rPr>
          <w:b/>
          <w:bCs/>
        </w:rPr>
        <w:t>Note</w:t>
      </w:r>
      <w:r w:rsidRPr="00C7245A">
        <w:t xml:space="preserve">: If additional router filtering was required, only the </w:t>
      </w:r>
      <w:r>
        <w:t>EIGRP</w:t>
      </w:r>
      <w:r w:rsidRPr="00C7245A">
        <w:t xml:space="preserve">-FILTER </w:t>
      </w:r>
      <w:r>
        <w:t xml:space="preserve">prefix list </w:t>
      </w:r>
      <w:r w:rsidRPr="00C7245A">
        <w:t xml:space="preserve">on R2 would need to be altered. </w:t>
      </w:r>
    </w:p>
    <w:p w14:paraId="17704DA2" w14:textId="18BC43B6" w:rsidR="003A55E5" w:rsidRDefault="003A55E5" w:rsidP="003A55E5">
      <w:pPr>
        <w:pStyle w:val="SubStepAlpha"/>
      </w:pPr>
      <w:r>
        <w:t xml:space="preserve">On R3, verify </w:t>
      </w:r>
      <w:r w:rsidR="004D5033">
        <w:t>which EIGRP redistributed routes have been learned from R2</w:t>
      </w:r>
      <w:r>
        <w:t xml:space="preserve">. </w:t>
      </w:r>
      <w:r w:rsidR="00BA0734">
        <w:t>Notice how only the 172.16.1.0/24 route is listed because all other routes have subnet masks greater than /24.</w:t>
      </w:r>
    </w:p>
    <w:p w14:paraId="1EFDF5F4" w14:textId="77777777" w:rsidR="005342C4" w:rsidRPr="005342C4" w:rsidRDefault="005342C4" w:rsidP="005342C4">
      <w:pPr>
        <w:pStyle w:val="CMD"/>
        <w:rPr>
          <w:lang w:val="pt-BR"/>
        </w:rPr>
      </w:pPr>
      <w:r w:rsidRPr="005342C4">
        <w:rPr>
          <w:lang w:val="pt-BR"/>
        </w:rPr>
        <w:t xml:space="preserve">R3# </w:t>
      </w:r>
      <w:r w:rsidRPr="004D5033">
        <w:rPr>
          <w:b/>
          <w:bCs/>
          <w:lang w:val="pt-BR"/>
        </w:rPr>
        <w:t>show ip route ospf | include O E2</w:t>
      </w:r>
    </w:p>
    <w:p w14:paraId="578AA6DC" w14:textId="713C01C8" w:rsidR="005342C4" w:rsidRDefault="005342C4" w:rsidP="008357B4">
      <w:pPr>
        <w:pStyle w:val="CMD"/>
        <w:rPr>
          <w:lang w:val="pt-BR"/>
        </w:rPr>
      </w:pPr>
      <w:r w:rsidRPr="005342C4">
        <w:rPr>
          <w:lang w:val="pt-BR"/>
        </w:rPr>
        <w:t>O E2     172.16.1.0 [110/100] via 192.168.0.1, 02:07:51, GigabitEthernet0/0/0</w:t>
      </w:r>
    </w:p>
    <w:p w14:paraId="531C1E2F" w14:textId="78BECA50" w:rsidR="00BA0734" w:rsidRDefault="004D5033" w:rsidP="004D5033">
      <w:pPr>
        <w:pStyle w:val="SubStepAlpha"/>
      </w:pPr>
      <w:r>
        <w:t xml:space="preserve">To observe how a prefix list can be used to filter routes, </w:t>
      </w:r>
      <w:r w:rsidR="00C7245A">
        <w:t xml:space="preserve">remove the previously configured prefix list and </w:t>
      </w:r>
      <w:r>
        <w:t xml:space="preserve">change the prefix list </w:t>
      </w:r>
      <w:r w:rsidR="00C7245A">
        <w:t xml:space="preserve">on R2 advertise only </w:t>
      </w:r>
      <w:r w:rsidR="00E71DE6">
        <w:t xml:space="preserve">EIGRP networks with subnet masks of /26 or greater. </w:t>
      </w:r>
    </w:p>
    <w:p w14:paraId="3CFC5E6D" w14:textId="77777777" w:rsidR="00BA0734" w:rsidRPr="005342C4" w:rsidRDefault="00BA0734" w:rsidP="00EE535F">
      <w:pPr>
        <w:pStyle w:val="CMD"/>
        <w:rPr>
          <w:lang w:val="pt-BR"/>
        </w:rPr>
      </w:pPr>
      <w:r w:rsidRPr="005342C4">
        <w:rPr>
          <w:lang w:val="pt-BR"/>
        </w:rPr>
        <w:t>R2(config)#</w:t>
      </w:r>
      <w:r>
        <w:rPr>
          <w:lang w:val="pt-BR"/>
        </w:rPr>
        <w:t xml:space="preserve"> </w:t>
      </w:r>
      <w:r w:rsidRPr="00EE535F">
        <w:rPr>
          <w:b/>
          <w:bCs/>
          <w:lang w:val="pt-BR"/>
        </w:rPr>
        <w:t>no ip prefix-list EIGRP-FILTER permit 172.16.0.0/16 le 24</w:t>
      </w:r>
    </w:p>
    <w:p w14:paraId="38BF5CEE" w14:textId="77777777" w:rsidR="00BA0734" w:rsidRPr="00EE535F" w:rsidRDefault="00BA0734" w:rsidP="00EE535F">
      <w:pPr>
        <w:pStyle w:val="CMD"/>
        <w:rPr>
          <w:b/>
          <w:bCs/>
          <w:lang w:val="pt-BR"/>
        </w:rPr>
      </w:pPr>
      <w:r w:rsidRPr="005342C4">
        <w:rPr>
          <w:lang w:val="pt-BR"/>
        </w:rPr>
        <w:t>R2(config)#</w:t>
      </w:r>
      <w:r>
        <w:rPr>
          <w:lang w:val="pt-BR"/>
        </w:rPr>
        <w:t xml:space="preserve"> </w:t>
      </w:r>
      <w:r w:rsidRPr="00EE535F">
        <w:rPr>
          <w:b/>
          <w:bCs/>
          <w:lang w:val="pt-BR"/>
        </w:rPr>
        <w:t>ip prefix-list EIGRP-FILTER permit 172.16.0.0/16 ge 26</w:t>
      </w:r>
    </w:p>
    <w:p w14:paraId="4C619EEB" w14:textId="61F46776" w:rsidR="004D5033" w:rsidRDefault="00E71DE6" w:rsidP="004D5033">
      <w:pPr>
        <w:pStyle w:val="SubStepAlpha"/>
      </w:pPr>
      <w:r>
        <w:t>Verify the change on R3 as shown.</w:t>
      </w:r>
      <w:r w:rsidR="004D5033">
        <w:t xml:space="preserve"> </w:t>
      </w:r>
      <w:r w:rsidR="00BA0734">
        <w:t>Now only the 172.16.1.0/24 route is not listed as all other routes have subnet masks greater than or equal to /26.</w:t>
      </w:r>
    </w:p>
    <w:p w14:paraId="6E4EAD84" w14:textId="75682E53" w:rsidR="004D5033" w:rsidRPr="004D5033" w:rsidRDefault="004D5033" w:rsidP="004D5033">
      <w:pPr>
        <w:pStyle w:val="CMD"/>
        <w:rPr>
          <w:lang w:val="pt-BR"/>
        </w:rPr>
      </w:pPr>
      <w:r w:rsidRPr="004D5033">
        <w:rPr>
          <w:lang w:val="pt-BR"/>
        </w:rPr>
        <w:lastRenderedPageBreak/>
        <w:t>R3#</w:t>
      </w:r>
      <w:r>
        <w:rPr>
          <w:lang w:val="pt-BR"/>
        </w:rPr>
        <w:t xml:space="preserve"> </w:t>
      </w:r>
      <w:r w:rsidRPr="004D5033">
        <w:rPr>
          <w:b/>
          <w:bCs/>
          <w:lang w:val="pt-BR"/>
        </w:rPr>
        <w:t>show ip route ospf | include O E2</w:t>
      </w:r>
    </w:p>
    <w:p w14:paraId="5B63970A" w14:textId="77777777" w:rsidR="004D5033" w:rsidRPr="004D5033" w:rsidRDefault="004D5033" w:rsidP="00EE535F">
      <w:pPr>
        <w:pStyle w:val="CMDOutput"/>
        <w:rPr>
          <w:lang w:val="pt-BR"/>
        </w:rPr>
      </w:pPr>
      <w:r w:rsidRPr="004D5033">
        <w:rPr>
          <w:lang w:val="pt-BR"/>
        </w:rPr>
        <w:t>O E2     172.16.0.0/30</w:t>
      </w:r>
    </w:p>
    <w:p w14:paraId="16A63EAA" w14:textId="77777777" w:rsidR="004D5033" w:rsidRPr="004D5033" w:rsidRDefault="004D5033" w:rsidP="00EE535F">
      <w:pPr>
        <w:pStyle w:val="CMDOutput"/>
        <w:rPr>
          <w:lang w:val="pt-BR"/>
        </w:rPr>
      </w:pPr>
      <w:r w:rsidRPr="004D5033">
        <w:rPr>
          <w:lang w:val="pt-BR"/>
        </w:rPr>
        <w:t>O E2     172.16.12.0/26</w:t>
      </w:r>
    </w:p>
    <w:p w14:paraId="02BEC60B" w14:textId="77777777" w:rsidR="004D5033" w:rsidRPr="004D5033" w:rsidRDefault="004D5033" w:rsidP="00EE535F">
      <w:pPr>
        <w:pStyle w:val="CMDOutput"/>
        <w:rPr>
          <w:lang w:val="pt-BR"/>
        </w:rPr>
      </w:pPr>
      <w:r w:rsidRPr="004D5033">
        <w:rPr>
          <w:lang w:val="pt-BR"/>
        </w:rPr>
        <w:t>O E2     172.16.13.0/27</w:t>
      </w:r>
    </w:p>
    <w:p w14:paraId="6BC05601" w14:textId="77777777" w:rsidR="004D5033" w:rsidRPr="004D5033" w:rsidRDefault="004D5033" w:rsidP="00EE535F">
      <w:pPr>
        <w:pStyle w:val="CMDOutput"/>
        <w:rPr>
          <w:lang w:val="pt-BR"/>
        </w:rPr>
      </w:pPr>
      <w:r w:rsidRPr="004D5033">
        <w:rPr>
          <w:lang w:val="pt-BR"/>
        </w:rPr>
        <w:t>O E2     172.16.14.0/28</w:t>
      </w:r>
    </w:p>
    <w:p w14:paraId="52C9FF6E" w14:textId="263455BF" w:rsidR="004D5033" w:rsidRDefault="004D5033" w:rsidP="00EE535F">
      <w:pPr>
        <w:pStyle w:val="CMDOutput"/>
        <w:rPr>
          <w:lang w:val="pt-BR"/>
        </w:rPr>
      </w:pPr>
      <w:r w:rsidRPr="004D5033">
        <w:rPr>
          <w:lang w:val="pt-BR"/>
        </w:rPr>
        <w:t>O E2     172.16.15.0/29</w:t>
      </w:r>
    </w:p>
    <w:p w14:paraId="2896D53A" w14:textId="1D010482" w:rsidR="009F4023" w:rsidRDefault="008C485B" w:rsidP="00EE535F">
      <w:pPr>
        <w:pStyle w:val="SubStepAlpha"/>
      </w:pPr>
      <w:r>
        <w:t xml:space="preserve">Now change the prefix list on R2 </w:t>
      </w:r>
      <w:r w:rsidR="00E71DE6">
        <w:t>to advertise only networks with subnet masks of /28 or less</w:t>
      </w:r>
      <w:r w:rsidR="009F4023">
        <w:t>.</w:t>
      </w:r>
    </w:p>
    <w:p w14:paraId="2E1D1B1C" w14:textId="77777777" w:rsidR="009F4023" w:rsidRPr="005342C4" w:rsidRDefault="009F4023" w:rsidP="009F4023">
      <w:pPr>
        <w:pStyle w:val="CMD"/>
        <w:rPr>
          <w:lang w:val="pt-BR"/>
        </w:rPr>
      </w:pPr>
      <w:r w:rsidRPr="005342C4">
        <w:rPr>
          <w:lang w:val="pt-BR"/>
        </w:rPr>
        <w:t>R2(config)#</w:t>
      </w:r>
      <w:r>
        <w:rPr>
          <w:lang w:val="pt-BR"/>
        </w:rPr>
        <w:t xml:space="preserve"> </w:t>
      </w:r>
      <w:r w:rsidRPr="004D5033">
        <w:rPr>
          <w:b/>
          <w:bCs/>
          <w:lang w:val="pt-BR"/>
        </w:rPr>
        <w:t>no</w:t>
      </w:r>
      <w:r>
        <w:rPr>
          <w:lang w:val="pt-BR"/>
        </w:rPr>
        <w:t xml:space="preserve"> </w:t>
      </w:r>
      <w:r w:rsidRPr="005342C4">
        <w:rPr>
          <w:b/>
          <w:bCs/>
          <w:lang w:val="pt-BR"/>
        </w:rPr>
        <w:t xml:space="preserve">ip prefix-list EIGRP-FILTER permit 172.16.0.0/16 </w:t>
      </w:r>
      <w:r>
        <w:rPr>
          <w:b/>
          <w:bCs/>
          <w:lang w:val="pt-BR"/>
        </w:rPr>
        <w:t>ge 26</w:t>
      </w:r>
    </w:p>
    <w:p w14:paraId="2DA5DA43" w14:textId="77777777" w:rsidR="009F4023" w:rsidRPr="005342C4" w:rsidRDefault="009F4023" w:rsidP="009F4023">
      <w:pPr>
        <w:pStyle w:val="CMD"/>
        <w:rPr>
          <w:lang w:val="pt-BR"/>
        </w:rPr>
      </w:pPr>
      <w:r w:rsidRPr="005342C4">
        <w:rPr>
          <w:lang w:val="pt-BR"/>
        </w:rPr>
        <w:t>R2(config)#</w:t>
      </w:r>
      <w:r>
        <w:rPr>
          <w:lang w:val="pt-BR"/>
        </w:rPr>
        <w:t xml:space="preserve"> </w:t>
      </w:r>
      <w:r w:rsidRPr="004D5033">
        <w:rPr>
          <w:b/>
          <w:bCs/>
          <w:lang w:val="pt-BR"/>
        </w:rPr>
        <w:t xml:space="preserve">ip prefix-list EIGRP-FILTER permit 172.16.0.0/16 </w:t>
      </w:r>
      <w:r>
        <w:rPr>
          <w:b/>
          <w:bCs/>
          <w:lang w:val="pt-BR"/>
        </w:rPr>
        <w:t>le 28</w:t>
      </w:r>
    </w:p>
    <w:p w14:paraId="53231683" w14:textId="2CD45EE2" w:rsidR="008C485B" w:rsidRDefault="009F4023" w:rsidP="00EE535F">
      <w:pPr>
        <w:pStyle w:val="SubStepAlpha"/>
        <w:rPr>
          <w:lang w:val="pt-BR"/>
        </w:rPr>
      </w:pPr>
      <w:r>
        <w:t>V</w:t>
      </w:r>
      <w:r w:rsidR="008C485B">
        <w:t xml:space="preserve">erify the output on R3 as shown. </w:t>
      </w:r>
      <w:r>
        <w:t>Notice how the 172.16.0.0/30 and 172.16.15.0/29 are no longer advertised as their subnet masks are greater than /28.</w:t>
      </w:r>
    </w:p>
    <w:p w14:paraId="7B6D082F" w14:textId="43621746" w:rsidR="008C485B" w:rsidRPr="008C485B" w:rsidRDefault="008C485B" w:rsidP="008C485B">
      <w:pPr>
        <w:pStyle w:val="CMD"/>
        <w:rPr>
          <w:lang w:val="pt-BR"/>
        </w:rPr>
      </w:pPr>
      <w:r w:rsidRPr="008C485B">
        <w:rPr>
          <w:lang w:val="pt-BR"/>
        </w:rPr>
        <w:t>R3#</w:t>
      </w:r>
      <w:r>
        <w:rPr>
          <w:lang w:val="pt-BR"/>
        </w:rPr>
        <w:t xml:space="preserve"> </w:t>
      </w:r>
      <w:r w:rsidRPr="008C485B">
        <w:rPr>
          <w:b/>
          <w:bCs/>
          <w:lang w:val="pt-BR"/>
        </w:rPr>
        <w:t>show ip route ospf | include O E2</w:t>
      </w:r>
    </w:p>
    <w:p w14:paraId="20DFF78D" w14:textId="77777777" w:rsidR="008C485B" w:rsidRPr="008C485B" w:rsidRDefault="008C485B" w:rsidP="00EE535F">
      <w:pPr>
        <w:pStyle w:val="CMDOutput"/>
        <w:rPr>
          <w:lang w:val="pt-BR"/>
        </w:rPr>
      </w:pPr>
      <w:r w:rsidRPr="008C485B">
        <w:rPr>
          <w:lang w:val="pt-BR"/>
        </w:rPr>
        <w:t>O E2     172.16.1.0/24</w:t>
      </w:r>
    </w:p>
    <w:p w14:paraId="4B289518" w14:textId="77777777" w:rsidR="008C485B" w:rsidRPr="008C485B" w:rsidRDefault="008C485B" w:rsidP="00EE535F">
      <w:pPr>
        <w:pStyle w:val="CMDOutput"/>
        <w:rPr>
          <w:lang w:val="pt-BR"/>
        </w:rPr>
      </w:pPr>
      <w:r w:rsidRPr="008C485B">
        <w:rPr>
          <w:lang w:val="pt-BR"/>
        </w:rPr>
        <w:t>O E2     172.16.12.0/26</w:t>
      </w:r>
    </w:p>
    <w:p w14:paraId="6EEC8E63" w14:textId="77777777" w:rsidR="008C485B" w:rsidRPr="008C485B" w:rsidRDefault="008C485B" w:rsidP="00EE535F">
      <w:pPr>
        <w:pStyle w:val="CMDOutput"/>
        <w:rPr>
          <w:lang w:val="pt-BR"/>
        </w:rPr>
      </w:pPr>
      <w:r w:rsidRPr="008C485B">
        <w:rPr>
          <w:lang w:val="pt-BR"/>
        </w:rPr>
        <w:t>O E2     172.16.13.0/27</w:t>
      </w:r>
    </w:p>
    <w:p w14:paraId="041F4F8C" w14:textId="77777777" w:rsidR="008C485B" w:rsidRPr="008C485B" w:rsidRDefault="008C485B" w:rsidP="00EE535F">
      <w:pPr>
        <w:pStyle w:val="CMDOutput"/>
        <w:rPr>
          <w:lang w:val="pt-BR"/>
        </w:rPr>
      </w:pPr>
      <w:r w:rsidRPr="008C485B">
        <w:rPr>
          <w:lang w:val="pt-BR"/>
        </w:rPr>
        <w:t>O E2     172.16.14.0/28</w:t>
      </w:r>
    </w:p>
    <w:p w14:paraId="235B234E" w14:textId="0862844E" w:rsidR="008C485B" w:rsidRPr="00A3167A" w:rsidRDefault="008C485B" w:rsidP="008C485B">
      <w:pPr>
        <w:keepNext/>
        <w:numPr>
          <w:ilvl w:val="1"/>
          <w:numId w:val="5"/>
        </w:numPr>
        <w:spacing w:before="240" w:after="120" w:line="240" w:lineRule="auto"/>
        <w:outlineLvl w:val="1"/>
        <w:rPr>
          <w:rFonts w:eastAsia="Times New Roman"/>
          <w:b/>
          <w:bCs/>
          <w:sz w:val="26"/>
          <w:szCs w:val="26"/>
        </w:rPr>
      </w:pPr>
      <w:r w:rsidRPr="003A55E5">
        <w:rPr>
          <w:rFonts w:eastAsia="Times New Roman"/>
          <w:b/>
          <w:bCs/>
          <w:sz w:val="26"/>
          <w:szCs w:val="26"/>
        </w:rPr>
        <w:t xml:space="preserve">Filter </w:t>
      </w:r>
      <w:r w:rsidR="005E5136">
        <w:rPr>
          <w:rFonts w:eastAsia="Times New Roman"/>
          <w:b/>
          <w:bCs/>
          <w:sz w:val="26"/>
          <w:szCs w:val="26"/>
        </w:rPr>
        <w:t>R</w:t>
      </w:r>
      <w:r w:rsidR="005E5136" w:rsidRPr="003A55E5">
        <w:rPr>
          <w:rFonts w:eastAsia="Times New Roman"/>
          <w:b/>
          <w:bCs/>
          <w:sz w:val="26"/>
          <w:szCs w:val="26"/>
        </w:rPr>
        <w:t xml:space="preserve">edistributed </w:t>
      </w:r>
      <w:r w:rsidR="005E5136">
        <w:rPr>
          <w:rFonts w:eastAsia="Times New Roman"/>
          <w:b/>
          <w:bCs/>
          <w:sz w:val="26"/>
          <w:szCs w:val="26"/>
        </w:rPr>
        <w:t>R</w:t>
      </w:r>
      <w:r w:rsidR="005E5136" w:rsidRPr="003A55E5">
        <w:rPr>
          <w:rFonts w:eastAsia="Times New Roman"/>
          <w:b/>
          <w:bCs/>
          <w:sz w:val="26"/>
          <w:szCs w:val="26"/>
        </w:rPr>
        <w:t xml:space="preserve">outes </w:t>
      </w:r>
      <w:r w:rsidRPr="003A55E5">
        <w:rPr>
          <w:rFonts w:eastAsia="Times New Roman"/>
          <w:b/>
          <w:bCs/>
          <w:sz w:val="26"/>
          <w:szCs w:val="26"/>
        </w:rPr>
        <w:t xml:space="preserve">using </w:t>
      </w:r>
      <w:r>
        <w:rPr>
          <w:rFonts w:eastAsia="Times New Roman"/>
          <w:b/>
          <w:bCs/>
          <w:sz w:val="26"/>
          <w:szCs w:val="26"/>
        </w:rPr>
        <w:t xml:space="preserve">a </w:t>
      </w:r>
      <w:r w:rsidR="005E5136">
        <w:rPr>
          <w:rFonts w:eastAsia="Times New Roman"/>
          <w:b/>
          <w:bCs/>
          <w:sz w:val="26"/>
          <w:szCs w:val="26"/>
        </w:rPr>
        <w:t>R</w:t>
      </w:r>
      <w:r>
        <w:rPr>
          <w:rFonts w:eastAsia="Times New Roman"/>
          <w:b/>
          <w:bCs/>
          <w:sz w:val="26"/>
          <w:szCs w:val="26"/>
        </w:rPr>
        <w:t xml:space="preserve">oute </w:t>
      </w:r>
      <w:r w:rsidR="005E5136">
        <w:rPr>
          <w:rFonts w:eastAsia="Times New Roman"/>
          <w:b/>
          <w:bCs/>
          <w:sz w:val="26"/>
          <w:szCs w:val="26"/>
        </w:rPr>
        <w:t>M</w:t>
      </w:r>
      <w:r>
        <w:rPr>
          <w:rFonts w:eastAsia="Times New Roman"/>
          <w:b/>
          <w:bCs/>
          <w:sz w:val="26"/>
          <w:szCs w:val="26"/>
        </w:rPr>
        <w:t>ap</w:t>
      </w:r>
      <w:r w:rsidRPr="003A55E5">
        <w:rPr>
          <w:rFonts w:eastAsia="Times New Roman"/>
          <w:b/>
          <w:bCs/>
          <w:sz w:val="26"/>
          <w:szCs w:val="26"/>
        </w:rPr>
        <w:t>.</w:t>
      </w:r>
    </w:p>
    <w:p w14:paraId="7F9652BC" w14:textId="5B884C39" w:rsidR="003A55E5" w:rsidRDefault="003A55E5">
      <w:pPr>
        <w:pStyle w:val="BodyTextL25"/>
      </w:pPr>
      <w:r>
        <w:t xml:space="preserve">Route maps can also be used to filter routes. A route map works like an access list because it has multiple </w:t>
      </w:r>
      <w:r w:rsidRPr="00AB5D84">
        <w:rPr>
          <w:b/>
          <w:bCs/>
        </w:rPr>
        <w:t>deny</w:t>
      </w:r>
      <w:r>
        <w:t xml:space="preserve"> and </w:t>
      </w:r>
      <w:r w:rsidRPr="00AB5D84">
        <w:rPr>
          <w:b/>
          <w:bCs/>
        </w:rPr>
        <w:t>permit</w:t>
      </w:r>
      <w:r>
        <w:t xml:space="preserve"> statements that are read in a sequential order. However, route maps can match and set specific attributes and therefore provide additional options and more flexibility when redistributing routes.</w:t>
      </w:r>
    </w:p>
    <w:p w14:paraId="44F0E39E" w14:textId="40198B1E" w:rsidR="003A55E5" w:rsidRDefault="003A55E5">
      <w:pPr>
        <w:pStyle w:val="BodyTextL25"/>
      </w:pPr>
      <w:r>
        <w:t xml:space="preserve">Route maps </w:t>
      </w:r>
      <w:r w:rsidR="00AB5D84">
        <w:t xml:space="preserve">can be used </w:t>
      </w:r>
      <w:r>
        <w:t>for:</w:t>
      </w:r>
    </w:p>
    <w:p w14:paraId="6759CDE5" w14:textId="5DCCC0A4" w:rsidR="00AB5D84" w:rsidRPr="00AB5D84" w:rsidRDefault="00AB5D84" w:rsidP="00EE535F">
      <w:pPr>
        <w:pStyle w:val="Bulletlevel2"/>
      </w:pPr>
      <w:r>
        <w:rPr>
          <w:b/>
        </w:rPr>
        <w:t>Redistribution</w:t>
      </w:r>
      <w:r w:rsidR="009F4023">
        <w:t xml:space="preserve"> - </w:t>
      </w:r>
      <w:r w:rsidR="00216175">
        <w:t xml:space="preserve">Route maps provide more options and flexibility to the </w:t>
      </w:r>
      <w:r w:rsidR="00216175" w:rsidRPr="00216175">
        <w:rPr>
          <w:b/>
          <w:bCs/>
        </w:rPr>
        <w:t>redistribute</w:t>
      </w:r>
      <w:r w:rsidR="00216175">
        <w:t xml:space="preserve"> command.</w:t>
      </w:r>
    </w:p>
    <w:p w14:paraId="6858FED6" w14:textId="13072C4C" w:rsidR="003A55E5" w:rsidRDefault="003A55E5" w:rsidP="00EE535F">
      <w:pPr>
        <w:pStyle w:val="Bulletlevel2"/>
      </w:pPr>
      <w:r w:rsidRPr="00204684">
        <w:rPr>
          <w:b/>
        </w:rPr>
        <w:t>Policy-based routing (PBR)</w:t>
      </w:r>
      <w:r w:rsidR="009F4023">
        <w:t xml:space="preserve"> -</w:t>
      </w:r>
      <w:r w:rsidRPr="00204684">
        <w:t xml:space="preserve"> PBR allows an administrator to define routing policy other than basic destination-based routing using the routing table. The route map is applied to an interface using the</w:t>
      </w:r>
      <w:r w:rsidRPr="00204684">
        <w:rPr>
          <w:b/>
        </w:rPr>
        <w:t xml:space="preserve"> </w:t>
      </w:r>
      <w:proofErr w:type="spellStart"/>
      <w:r w:rsidRPr="00204684">
        <w:rPr>
          <w:b/>
        </w:rPr>
        <w:t>ip</w:t>
      </w:r>
      <w:proofErr w:type="spellEnd"/>
      <w:r w:rsidRPr="00204684">
        <w:rPr>
          <w:b/>
        </w:rPr>
        <w:t xml:space="preserve"> policy route-map</w:t>
      </w:r>
      <w:r w:rsidRPr="00204684">
        <w:t xml:space="preserve"> interface configuration command.</w:t>
      </w:r>
    </w:p>
    <w:p w14:paraId="39353ACC" w14:textId="153B157C" w:rsidR="003A55E5" w:rsidRDefault="003A55E5" w:rsidP="00EE535F">
      <w:pPr>
        <w:pStyle w:val="Bulletlevel2"/>
      </w:pPr>
      <w:r w:rsidRPr="00E16B4F">
        <w:rPr>
          <w:b/>
        </w:rPr>
        <w:t>BGP</w:t>
      </w:r>
      <w:r w:rsidR="009F4023">
        <w:rPr>
          <w:b/>
        </w:rPr>
        <w:t xml:space="preserve"> </w:t>
      </w:r>
      <w:r w:rsidR="009F4023">
        <w:t xml:space="preserve">- </w:t>
      </w:r>
      <w:r w:rsidRPr="00204684">
        <w:t>Route maps are the primary tools for implementing BGP policy</w:t>
      </w:r>
      <w:r>
        <w:t xml:space="preserve"> and allows an </w:t>
      </w:r>
      <w:r w:rsidRPr="00204684">
        <w:t xml:space="preserve">administrator </w:t>
      </w:r>
      <w:r>
        <w:t xml:space="preserve">to do path control and </w:t>
      </w:r>
      <w:r w:rsidRPr="00204684">
        <w:t xml:space="preserve">provide sophisticated manipulation of BGP path attributes. The route map is applied using the BGP </w:t>
      </w:r>
      <w:r w:rsidRPr="00E16B4F">
        <w:rPr>
          <w:b/>
        </w:rPr>
        <w:t>neighbor</w:t>
      </w:r>
      <w:r w:rsidRPr="00204684">
        <w:t xml:space="preserve"> router configuration command. </w:t>
      </w:r>
    </w:p>
    <w:p w14:paraId="62431785" w14:textId="42EA453F" w:rsidR="008C485B" w:rsidRDefault="008C485B" w:rsidP="008C485B">
      <w:pPr>
        <w:pStyle w:val="Heading3"/>
      </w:pPr>
      <w:r>
        <w:t>Filter redistributed routes using a route map.</w:t>
      </w:r>
    </w:p>
    <w:p w14:paraId="4A1D82E5" w14:textId="13E9D185" w:rsidR="003A55E5" w:rsidRDefault="003A55E5">
      <w:pPr>
        <w:pStyle w:val="BodyTextL25"/>
      </w:pPr>
      <w:r>
        <w:t xml:space="preserve">In this step, </w:t>
      </w:r>
      <w:r w:rsidR="009F4023">
        <w:t xml:space="preserve">you </w:t>
      </w:r>
      <w:r>
        <w:t>will</w:t>
      </w:r>
      <w:r w:rsidR="009F4023">
        <w:t xml:space="preserve"> configure R2 to</w:t>
      </w:r>
      <w:r>
        <w:t xml:space="preserve"> filter the R3 loopback </w:t>
      </w:r>
      <w:r w:rsidR="00216175">
        <w:t xml:space="preserve">34 and 35 </w:t>
      </w:r>
      <w:r>
        <w:t xml:space="preserve">networks </w:t>
      </w:r>
      <w:r w:rsidR="009F4023">
        <w:t>so that they are not</w:t>
      </w:r>
      <w:r>
        <w:t xml:space="preserve"> redistributed into EIGRP.</w:t>
      </w:r>
    </w:p>
    <w:p w14:paraId="69335C69" w14:textId="2FB4238B" w:rsidR="003A55E5" w:rsidRPr="00E700C1" w:rsidRDefault="00216175" w:rsidP="00EE535F">
      <w:pPr>
        <w:pStyle w:val="SubStepAlpha"/>
      </w:pPr>
      <w:r>
        <w:t>On R1, d</w:t>
      </w:r>
      <w:r w:rsidR="003A55E5">
        <w:t xml:space="preserve">isplay the </w:t>
      </w:r>
      <w:r>
        <w:t xml:space="preserve">current </w:t>
      </w:r>
      <w:r w:rsidR="003A55E5">
        <w:t>routing table.</w:t>
      </w:r>
    </w:p>
    <w:p w14:paraId="17CB2180" w14:textId="72CB2929" w:rsidR="00216175" w:rsidRPr="00216175" w:rsidRDefault="00216175" w:rsidP="00216175">
      <w:pPr>
        <w:pStyle w:val="CMD"/>
        <w:rPr>
          <w:b/>
          <w:bCs/>
          <w:lang w:val="pt-BR"/>
        </w:rPr>
      </w:pPr>
      <w:r w:rsidRPr="00216175">
        <w:rPr>
          <w:lang w:val="pt-BR"/>
        </w:rPr>
        <w:t>R1#</w:t>
      </w:r>
      <w:r>
        <w:rPr>
          <w:lang w:val="pt-BR"/>
        </w:rPr>
        <w:t xml:space="preserve"> </w:t>
      </w:r>
      <w:r w:rsidRPr="00216175">
        <w:rPr>
          <w:b/>
          <w:bCs/>
          <w:lang w:val="pt-BR"/>
        </w:rPr>
        <w:t>show ip route eigrp | begin Gateway</w:t>
      </w:r>
    </w:p>
    <w:p w14:paraId="66D0EB56" w14:textId="77777777" w:rsidR="00216175" w:rsidRPr="00216175" w:rsidRDefault="00216175" w:rsidP="00EE535F">
      <w:pPr>
        <w:pStyle w:val="CMDOutput"/>
        <w:rPr>
          <w:lang w:val="pt-BR"/>
        </w:rPr>
      </w:pPr>
      <w:r w:rsidRPr="00216175">
        <w:rPr>
          <w:lang w:val="pt-BR"/>
        </w:rPr>
        <w:t>Gateway of last resort is not set</w:t>
      </w:r>
    </w:p>
    <w:p w14:paraId="77E13926" w14:textId="77777777" w:rsidR="00216175" w:rsidRPr="00216175" w:rsidRDefault="00216175" w:rsidP="00EE535F">
      <w:pPr>
        <w:pStyle w:val="CMDOutput"/>
        <w:rPr>
          <w:lang w:val="pt-BR"/>
        </w:rPr>
      </w:pPr>
    </w:p>
    <w:p w14:paraId="165A7120" w14:textId="77777777" w:rsidR="00216175" w:rsidRPr="00216175" w:rsidRDefault="00216175" w:rsidP="00EE535F">
      <w:pPr>
        <w:pStyle w:val="CMDOutput"/>
        <w:rPr>
          <w:lang w:val="pt-BR"/>
        </w:rPr>
      </w:pPr>
      <w:r w:rsidRPr="00216175">
        <w:rPr>
          <w:lang w:val="pt-BR"/>
        </w:rPr>
        <w:t xml:space="preserve">      10.0.0.0/24 is subnetted, 1 subnets</w:t>
      </w:r>
    </w:p>
    <w:p w14:paraId="26B29817" w14:textId="77777777" w:rsidR="00216175" w:rsidRPr="00216175" w:rsidRDefault="00216175" w:rsidP="00EE535F">
      <w:pPr>
        <w:pStyle w:val="CMDOutput"/>
        <w:rPr>
          <w:lang w:val="pt-BR"/>
        </w:rPr>
      </w:pPr>
      <w:r w:rsidRPr="00216175">
        <w:rPr>
          <w:lang w:val="pt-BR"/>
        </w:rPr>
        <w:t>D EX     10.10.10.0</w:t>
      </w:r>
    </w:p>
    <w:p w14:paraId="2C817E6D" w14:textId="0C17A978" w:rsidR="00216175" w:rsidRPr="00216175" w:rsidRDefault="00216175" w:rsidP="00EE535F">
      <w:pPr>
        <w:pStyle w:val="CMDOutput"/>
        <w:rPr>
          <w:lang w:val="pt-BR"/>
        </w:rPr>
      </w:pPr>
      <w:r w:rsidRPr="00216175">
        <w:rPr>
          <w:lang w:val="pt-BR"/>
        </w:rPr>
        <w:t xml:space="preserve">           [170/</w:t>
      </w:r>
      <w:r w:rsidR="00B552E2">
        <w:rPr>
          <w:lang w:val="pt-BR"/>
        </w:rPr>
        <w:t>28</w:t>
      </w:r>
      <w:r w:rsidR="00B552E2">
        <w:rPr>
          <w:lang w:val="pt-BR"/>
        </w:rPr>
        <w:t>1856</w:t>
      </w:r>
      <w:r w:rsidRPr="00216175">
        <w:rPr>
          <w:lang w:val="pt-BR"/>
        </w:rPr>
        <w:t>] via 172.16.0.1, 02:51:47, GigabitEthernet0/0/0</w:t>
      </w:r>
    </w:p>
    <w:p w14:paraId="7EDBEDCA" w14:textId="77777777" w:rsidR="00216175" w:rsidRPr="00216175" w:rsidRDefault="00216175" w:rsidP="00EE535F">
      <w:pPr>
        <w:pStyle w:val="CMDOutput"/>
        <w:rPr>
          <w:lang w:val="pt-BR"/>
        </w:rPr>
      </w:pPr>
      <w:r w:rsidRPr="00216175">
        <w:rPr>
          <w:lang w:val="pt-BR"/>
        </w:rPr>
        <w:t xml:space="preserve">      192.168.0.0/30 is subnetted, 1 subnets</w:t>
      </w:r>
    </w:p>
    <w:p w14:paraId="563E688D" w14:textId="77777777" w:rsidR="00216175" w:rsidRPr="00216175" w:rsidRDefault="00216175" w:rsidP="00EE535F">
      <w:pPr>
        <w:pStyle w:val="CMDOutput"/>
        <w:rPr>
          <w:lang w:val="pt-BR"/>
        </w:rPr>
      </w:pPr>
      <w:r w:rsidRPr="00216175">
        <w:rPr>
          <w:lang w:val="pt-BR"/>
        </w:rPr>
        <w:t>D EX     192.168.0.0</w:t>
      </w:r>
    </w:p>
    <w:p w14:paraId="333DC0F7" w14:textId="02CD2562" w:rsidR="00216175" w:rsidRPr="00216175" w:rsidRDefault="00216175" w:rsidP="00EE535F">
      <w:pPr>
        <w:pStyle w:val="CMDOutput"/>
        <w:rPr>
          <w:lang w:val="pt-BR"/>
        </w:rPr>
      </w:pPr>
      <w:r w:rsidRPr="00216175">
        <w:rPr>
          <w:lang w:val="pt-BR"/>
        </w:rPr>
        <w:t xml:space="preserve">           [170/</w:t>
      </w:r>
      <w:r w:rsidR="00B552E2">
        <w:rPr>
          <w:lang w:val="pt-BR"/>
        </w:rPr>
        <w:t>28</w:t>
      </w:r>
      <w:r w:rsidR="00B552E2">
        <w:rPr>
          <w:lang w:val="pt-BR"/>
        </w:rPr>
        <w:t>1856</w:t>
      </w:r>
      <w:r w:rsidRPr="00216175">
        <w:rPr>
          <w:lang w:val="pt-BR"/>
        </w:rPr>
        <w:t>] via 172.16.0.1, 02:51:47, GigabitEthernet0/0/0</w:t>
      </w:r>
    </w:p>
    <w:p w14:paraId="6320921B" w14:textId="77777777" w:rsidR="00216175" w:rsidRPr="00216175" w:rsidRDefault="00216175" w:rsidP="00EE535F">
      <w:pPr>
        <w:pStyle w:val="CMDOutput"/>
        <w:rPr>
          <w:lang w:val="pt-BR"/>
        </w:rPr>
      </w:pPr>
      <w:r w:rsidRPr="00216175">
        <w:rPr>
          <w:lang w:val="pt-BR"/>
        </w:rPr>
        <w:t>D EX  192.168.3.0/24</w:t>
      </w:r>
    </w:p>
    <w:p w14:paraId="7391EF7F" w14:textId="131FCA57" w:rsidR="00216175" w:rsidRPr="00216175" w:rsidRDefault="00216175" w:rsidP="00EE535F">
      <w:pPr>
        <w:pStyle w:val="CMDOutput"/>
        <w:rPr>
          <w:lang w:val="pt-BR"/>
        </w:rPr>
      </w:pPr>
      <w:r w:rsidRPr="00216175">
        <w:rPr>
          <w:lang w:val="pt-BR"/>
        </w:rPr>
        <w:t xml:space="preserve">           [170/</w:t>
      </w:r>
      <w:r w:rsidR="00B552E2">
        <w:rPr>
          <w:lang w:val="pt-BR"/>
        </w:rPr>
        <w:t>28</w:t>
      </w:r>
      <w:r w:rsidR="00B552E2">
        <w:rPr>
          <w:lang w:val="pt-BR"/>
        </w:rPr>
        <w:t>1856</w:t>
      </w:r>
      <w:r w:rsidRPr="00216175">
        <w:rPr>
          <w:lang w:val="pt-BR"/>
        </w:rPr>
        <w:t>] via 172.16.0.1, 02:51:47, GigabitEthernet0/0/0</w:t>
      </w:r>
    </w:p>
    <w:p w14:paraId="7FA4706D" w14:textId="58E81D90" w:rsidR="00216175" w:rsidRPr="00216175" w:rsidRDefault="00216175" w:rsidP="00EE535F">
      <w:pPr>
        <w:pStyle w:val="CMDOutput"/>
        <w:rPr>
          <w:lang w:val="pt-BR"/>
        </w:rPr>
      </w:pPr>
      <w:r w:rsidRPr="00216175">
        <w:rPr>
          <w:lang w:val="pt-BR"/>
        </w:rPr>
        <w:t>D EX  192.168.32.0</w:t>
      </w:r>
      <w:r w:rsidR="00B552E2">
        <w:rPr>
          <w:lang w:val="pt-BR"/>
        </w:rPr>
        <w:t>/24</w:t>
      </w:r>
    </w:p>
    <w:p w14:paraId="6279F96F" w14:textId="5BC30FCD" w:rsidR="00216175" w:rsidRPr="00216175" w:rsidRDefault="00216175" w:rsidP="00EE535F">
      <w:pPr>
        <w:pStyle w:val="CMDOutput"/>
        <w:rPr>
          <w:lang w:val="pt-BR"/>
        </w:rPr>
      </w:pPr>
      <w:r w:rsidRPr="00216175">
        <w:rPr>
          <w:lang w:val="pt-BR"/>
        </w:rPr>
        <w:lastRenderedPageBreak/>
        <w:t xml:space="preserve">           [170/</w:t>
      </w:r>
      <w:r w:rsidR="00B552E2">
        <w:rPr>
          <w:lang w:val="pt-BR"/>
        </w:rPr>
        <w:t>28</w:t>
      </w:r>
      <w:r w:rsidR="00B552E2">
        <w:rPr>
          <w:lang w:val="pt-BR"/>
        </w:rPr>
        <w:t>1856</w:t>
      </w:r>
      <w:r w:rsidRPr="00216175">
        <w:rPr>
          <w:lang w:val="pt-BR"/>
        </w:rPr>
        <w:t>] via 172.16.0.1, 02:51:47, GigabitEthernet0/0/0</w:t>
      </w:r>
    </w:p>
    <w:p w14:paraId="7F81F39C" w14:textId="33F77B86" w:rsidR="00216175" w:rsidRPr="00216175" w:rsidRDefault="00216175" w:rsidP="00EE535F">
      <w:pPr>
        <w:pStyle w:val="CMDOutput"/>
        <w:rPr>
          <w:lang w:val="pt-BR"/>
        </w:rPr>
      </w:pPr>
      <w:r w:rsidRPr="00216175">
        <w:rPr>
          <w:lang w:val="pt-BR"/>
        </w:rPr>
        <w:t>D EX  192.168.33.0</w:t>
      </w:r>
      <w:r w:rsidR="00B552E2">
        <w:rPr>
          <w:lang w:val="pt-BR"/>
        </w:rPr>
        <w:t>/24</w:t>
      </w:r>
    </w:p>
    <w:p w14:paraId="376BA314" w14:textId="384A9A13" w:rsidR="00216175" w:rsidRPr="00216175" w:rsidRDefault="00216175" w:rsidP="00EE535F">
      <w:pPr>
        <w:pStyle w:val="CMDOutput"/>
        <w:rPr>
          <w:lang w:val="pt-BR"/>
        </w:rPr>
      </w:pPr>
      <w:r w:rsidRPr="00216175">
        <w:rPr>
          <w:lang w:val="pt-BR"/>
        </w:rPr>
        <w:t xml:space="preserve">           [170/</w:t>
      </w:r>
      <w:r w:rsidR="00B552E2">
        <w:rPr>
          <w:lang w:val="pt-BR"/>
        </w:rPr>
        <w:t>28</w:t>
      </w:r>
      <w:r w:rsidR="00B552E2">
        <w:rPr>
          <w:lang w:val="pt-BR"/>
        </w:rPr>
        <w:t>1856</w:t>
      </w:r>
      <w:r w:rsidRPr="00216175">
        <w:rPr>
          <w:lang w:val="pt-BR"/>
        </w:rPr>
        <w:t>] via 172.16.0.1, 02:51:47, GigabitEthernet0/0/0</w:t>
      </w:r>
    </w:p>
    <w:p w14:paraId="62D4229E" w14:textId="339ACDDF" w:rsidR="00216175" w:rsidRPr="00216175" w:rsidRDefault="00216175" w:rsidP="00EE535F">
      <w:pPr>
        <w:pStyle w:val="CMDOutput"/>
        <w:rPr>
          <w:lang w:val="pt-BR"/>
        </w:rPr>
      </w:pPr>
      <w:r w:rsidRPr="00E71DE6">
        <w:rPr>
          <w:highlight w:val="yellow"/>
          <w:lang w:val="pt-BR"/>
        </w:rPr>
        <w:t>D EX  192.168.34</w:t>
      </w:r>
      <w:r w:rsidRPr="008357B4">
        <w:rPr>
          <w:highlight w:val="yellow"/>
          <w:lang w:val="pt-BR"/>
        </w:rPr>
        <w:t>.0</w:t>
      </w:r>
      <w:r w:rsidR="00B552E2" w:rsidRPr="00EE535F">
        <w:rPr>
          <w:highlight w:val="yellow"/>
          <w:lang w:val="pt-BR"/>
        </w:rPr>
        <w:t>/24</w:t>
      </w:r>
    </w:p>
    <w:p w14:paraId="7F40DFE3" w14:textId="54D8B874" w:rsidR="00216175" w:rsidRPr="00216175" w:rsidRDefault="00216175" w:rsidP="00EE535F">
      <w:pPr>
        <w:pStyle w:val="CMDOutput"/>
        <w:rPr>
          <w:lang w:val="pt-BR"/>
        </w:rPr>
      </w:pPr>
      <w:r w:rsidRPr="00216175">
        <w:rPr>
          <w:lang w:val="pt-BR"/>
        </w:rPr>
        <w:t xml:space="preserve">           [170/</w:t>
      </w:r>
      <w:r w:rsidR="00B552E2">
        <w:rPr>
          <w:lang w:val="pt-BR"/>
        </w:rPr>
        <w:t>28</w:t>
      </w:r>
      <w:r w:rsidR="00B552E2">
        <w:rPr>
          <w:lang w:val="pt-BR"/>
        </w:rPr>
        <w:t>1856</w:t>
      </w:r>
      <w:r w:rsidRPr="00216175">
        <w:rPr>
          <w:lang w:val="pt-BR"/>
        </w:rPr>
        <w:t>] via 172.16.0.1, 02:51:47, GigabitEthernet0/0/0</w:t>
      </w:r>
    </w:p>
    <w:p w14:paraId="229EFCBD" w14:textId="5C03C6E9" w:rsidR="00216175" w:rsidRPr="00216175" w:rsidRDefault="00216175" w:rsidP="00EE535F">
      <w:pPr>
        <w:pStyle w:val="CMDOutput"/>
        <w:rPr>
          <w:lang w:val="pt-BR"/>
        </w:rPr>
      </w:pPr>
      <w:r w:rsidRPr="00E71DE6">
        <w:rPr>
          <w:highlight w:val="yellow"/>
          <w:lang w:val="pt-BR"/>
        </w:rPr>
        <w:t>D EX  192.168.35.</w:t>
      </w:r>
      <w:r w:rsidRPr="008357B4">
        <w:rPr>
          <w:highlight w:val="yellow"/>
          <w:lang w:val="pt-BR"/>
        </w:rPr>
        <w:t>0</w:t>
      </w:r>
      <w:r w:rsidR="00B552E2" w:rsidRPr="00EE535F">
        <w:rPr>
          <w:highlight w:val="yellow"/>
          <w:lang w:val="pt-BR"/>
        </w:rPr>
        <w:t>/24</w:t>
      </w:r>
    </w:p>
    <w:p w14:paraId="40813C73" w14:textId="4BAAA76A" w:rsidR="003A55E5" w:rsidRDefault="00216175" w:rsidP="00EE535F">
      <w:pPr>
        <w:pStyle w:val="CMDOutput"/>
      </w:pPr>
      <w:r w:rsidRPr="00216175">
        <w:rPr>
          <w:lang w:val="pt-BR"/>
        </w:rPr>
        <w:t xml:space="preserve">           [170/</w:t>
      </w:r>
      <w:r w:rsidR="00B552E2">
        <w:rPr>
          <w:lang w:val="pt-BR"/>
        </w:rPr>
        <w:t>28</w:t>
      </w:r>
      <w:r w:rsidR="00B552E2">
        <w:rPr>
          <w:lang w:val="pt-BR"/>
        </w:rPr>
        <w:t>1856</w:t>
      </w:r>
      <w:r w:rsidRPr="00216175">
        <w:rPr>
          <w:lang w:val="pt-BR"/>
        </w:rPr>
        <w:t>] via 172.16.0.1, 02:51:47, GigabitEthernet0/0/0</w:t>
      </w:r>
    </w:p>
    <w:p w14:paraId="7AD563A3" w14:textId="37337915" w:rsidR="00E71DE6" w:rsidRPr="00E700C1" w:rsidRDefault="00E71DE6">
      <w:pPr>
        <w:pStyle w:val="SubStepAlpha"/>
      </w:pPr>
      <w:r>
        <w:t>Route maps can be used to filter redistributed traffic in multiple ways</w:t>
      </w:r>
      <w:r w:rsidRPr="00E700C1">
        <w:t xml:space="preserve">. In this step, </w:t>
      </w:r>
      <w:r w:rsidR="009F4023" w:rsidRPr="00E700C1">
        <w:t xml:space="preserve">you </w:t>
      </w:r>
      <w:r w:rsidRPr="00E700C1">
        <w:t>will filter and deny the R3 Lo 3</w:t>
      </w:r>
      <w:r w:rsidR="00A37CC7" w:rsidRPr="00E700C1">
        <w:t xml:space="preserve">4 </w:t>
      </w:r>
      <w:r w:rsidRPr="00E700C1">
        <w:t>and Lo 3</w:t>
      </w:r>
      <w:r w:rsidR="00A37CC7" w:rsidRPr="00E700C1">
        <w:t xml:space="preserve">5 </w:t>
      </w:r>
      <w:r w:rsidRPr="00E700C1">
        <w:t>networks (i.e., 192.168.34.0/28 and 192.168.35.0/29) from being redistributed into the EIGRP routing domain.  All other networks connected to R1 will be redist</w:t>
      </w:r>
      <w:r>
        <w:t>ributed.</w:t>
      </w:r>
    </w:p>
    <w:p w14:paraId="02018813" w14:textId="2071D090" w:rsidR="005860DE" w:rsidRDefault="0041100E" w:rsidP="00E71DE6">
      <w:pPr>
        <w:pStyle w:val="SubStepAlpha"/>
        <w:numPr>
          <w:ilvl w:val="0"/>
          <w:numId w:val="0"/>
        </w:numPr>
        <w:ind w:left="720"/>
      </w:pPr>
      <w:r>
        <w:t>On R2, c</w:t>
      </w:r>
      <w:r w:rsidR="005860DE">
        <w:t xml:space="preserve">reate a </w:t>
      </w:r>
      <w:r>
        <w:t xml:space="preserve">standard </w:t>
      </w:r>
      <w:r w:rsidR="005860DE">
        <w:t xml:space="preserve">named ACL </w:t>
      </w:r>
      <w:r>
        <w:t xml:space="preserve">called </w:t>
      </w:r>
      <w:r w:rsidRPr="005A798E">
        <w:rPr>
          <w:b/>
          <w:bCs/>
        </w:rPr>
        <w:t>R3-ACL</w:t>
      </w:r>
      <w:r>
        <w:t xml:space="preserve"> </w:t>
      </w:r>
      <w:r w:rsidR="005860DE">
        <w:t xml:space="preserve">that identifies the R3 </w:t>
      </w:r>
      <w:r w:rsidR="00A37CC7">
        <w:t xml:space="preserve">Lo 34 and Lo 35 networks (i.e., 192.168.34.0/28 and 192.168.35.0/29) </w:t>
      </w:r>
      <w:r w:rsidR="005860DE">
        <w:t>as shown.</w:t>
      </w:r>
    </w:p>
    <w:p w14:paraId="565D5CD1" w14:textId="42268E5C" w:rsidR="005860DE" w:rsidRDefault="005860DE" w:rsidP="005860DE">
      <w:pPr>
        <w:pStyle w:val="CMD"/>
      </w:pPr>
      <w:r>
        <w:t xml:space="preserve">R2(config)# </w:t>
      </w:r>
      <w:proofErr w:type="spellStart"/>
      <w:r w:rsidRPr="005860DE">
        <w:rPr>
          <w:b/>
          <w:bCs/>
        </w:rPr>
        <w:t>ip</w:t>
      </w:r>
      <w:proofErr w:type="spellEnd"/>
      <w:r w:rsidRPr="005860DE">
        <w:rPr>
          <w:b/>
          <w:bCs/>
        </w:rPr>
        <w:t xml:space="preserve"> access-list standard R3-ACL</w:t>
      </w:r>
    </w:p>
    <w:p w14:paraId="56BEB3C9" w14:textId="119E26ED" w:rsidR="005860DE" w:rsidRPr="0041100E" w:rsidRDefault="005860DE" w:rsidP="005860DE">
      <w:pPr>
        <w:pStyle w:val="CMD"/>
        <w:rPr>
          <w:b/>
          <w:bCs/>
        </w:rPr>
      </w:pPr>
      <w:r>
        <w:t>R2(config-std-</w:t>
      </w:r>
      <w:proofErr w:type="spellStart"/>
      <w:proofErr w:type="gramStart"/>
      <w:r>
        <w:t>nacl</w:t>
      </w:r>
      <w:proofErr w:type="spellEnd"/>
      <w:r>
        <w:t>)#</w:t>
      </w:r>
      <w:proofErr w:type="gramEnd"/>
      <w:r w:rsidR="0041100E">
        <w:t xml:space="preserve"> </w:t>
      </w:r>
      <w:r w:rsidR="0041100E" w:rsidRPr="0041100E">
        <w:rPr>
          <w:b/>
          <w:bCs/>
        </w:rPr>
        <w:t xml:space="preserve">remark ACL </w:t>
      </w:r>
      <w:r w:rsidRPr="0041100E">
        <w:rPr>
          <w:b/>
          <w:bCs/>
        </w:rPr>
        <w:t>used with the R3-FILTER route map</w:t>
      </w:r>
    </w:p>
    <w:p w14:paraId="6D041B81" w14:textId="77777777" w:rsidR="005860DE" w:rsidRDefault="005860DE" w:rsidP="005860DE">
      <w:pPr>
        <w:pStyle w:val="CMD"/>
      </w:pPr>
      <w:r>
        <w:t>R2(config-std-</w:t>
      </w:r>
      <w:proofErr w:type="spellStart"/>
      <w:proofErr w:type="gramStart"/>
      <w:r>
        <w:t>nacl</w:t>
      </w:r>
      <w:proofErr w:type="spellEnd"/>
      <w:r>
        <w:t>)#</w:t>
      </w:r>
      <w:proofErr w:type="gramEnd"/>
      <w:r>
        <w:t xml:space="preserve"> </w:t>
      </w:r>
      <w:r w:rsidRPr="0041100E">
        <w:rPr>
          <w:b/>
          <w:bCs/>
        </w:rPr>
        <w:t>permit 192.168.34.0 0.0.0.15</w:t>
      </w:r>
    </w:p>
    <w:p w14:paraId="51A01CDF" w14:textId="77777777" w:rsidR="005860DE" w:rsidRDefault="005860DE" w:rsidP="005860DE">
      <w:pPr>
        <w:pStyle w:val="CMD"/>
      </w:pPr>
      <w:r>
        <w:t>R2(config-std-</w:t>
      </w:r>
      <w:proofErr w:type="spellStart"/>
      <w:proofErr w:type="gramStart"/>
      <w:r>
        <w:t>nacl</w:t>
      </w:r>
      <w:proofErr w:type="spellEnd"/>
      <w:r>
        <w:t>)#</w:t>
      </w:r>
      <w:proofErr w:type="gramEnd"/>
      <w:r>
        <w:t xml:space="preserve"> </w:t>
      </w:r>
      <w:r w:rsidRPr="0041100E">
        <w:rPr>
          <w:b/>
          <w:bCs/>
        </w:rPr>
        <w:t>permit 192.168.35.0 0.0.0.7</w:t>
      </w:r>
    </w:p>
    <w:p w14:paraId="06807E57" w14:textId="7B481574" w:rsidR="005860DE" w:rsidRDefault="005860DE" w:rsidP="005860DE">
      <w:pPr>
        <w:pStyle w:val="CMD"/>
      </w:pPr>
      <w:r>
        <w:t>R2(config-std-</w:t>
      </w:r>
      <w:proofErr w:type="spellStart"/>
      <w:proofErr w:type="gramStart"/>
      <w:r>
        <w:t>nacl</w:t>
      </w:r>
      <w:proofErr w:type="spellEnd"/>
      <w:r>
        <w:t>)#</w:t>
      </w:r>
      <w:proofErr w:type="gramEnd"/>
      <w:r w:rsidR="0041100E">
        <w:t xml:space="preserve"> </w:t>
      </w:r>
      <w:r w:rsidRPr="0041100E">
        <w:rPr>
          <w:b/>
          <w:bCs/>
        </w:rPr>
        <w:t>exit</w:t>
      </w:r>
    </w:p>
    <w:p w14:paraId="11C6D491" w14:textId="4156417A" w:rsidR="003A55E5" w:rsidRDefault="003A55E5">
      <w:pPr>
        <w:pStyle w:val="SubStepAlpha"/>
      </w:pPr>
      <w:r>
        <w:t xml:space="preserve">Configure a route map with a statement that denies </w:t>
      </w:r>
      <w:r w:rsidR="00A37CC7">
        <w:t xml:space="preserve">traffic </w:t>
      </w:r>
      <w:r>
        <w:t>based on a match with the n</w:t>
      </w:r>
      <w:r w:rsidRPr="00E700C1">
        <w:t>amed ACL. T</w:t>
      </w:r>
      <w:r>
        <w:t xml:space="preserve">hen add a </w:t>
      </w:r>
      <w:r w:rsidRPr="009D0508">
        <w:rPr>
          <w:b/>
        </w:rPr>
        <w:t>permit</w:t>
      </w:r>
      <w:r>
        <w:t xml:space="preserve"> statement without a </w:t>
      </w:r>
      <w:r w:rsidRPr="009D0508">
        <w:rPr>
          <w:b/>
        </w:rPr>
        <w:t>match</w:t>
      </w:r>
      <w:r>
        <w:t xml:space="preserve"> statement</w:t>
      </w:r>
      <w:r w:rsidR="005A798E">
        <w:t xml:space="preserve"> to provide </w:t>
      </w:r>
      <w:r>
        <w:t>an explicit “</w:t>
      </w:r>
      <w:r w:rsidRPr="009D0508">
        <w:rPr>
          <w:i/>
        </w:rPr>
        <w:t>permit all</w:t>
      </w:r>
      <w:r>
        <w:t>”.</w:t>
      </w:r>
    </w:p>
    <w:p w14:paraId="13D5815D" w14:textId="77777777" w:rsidR="003A55E5" w:rsidRDefault="003A55E5" w:rsidP="003A55E5">
      <w:pPr>
        <w:pStyle w:val="CMD"/>
      </w:pPr>
      <w:r>
        <w:t xml:space="preserve">R2(config)# </w:t>
      </w:r>
      <w:r>
        <w:rPr>
          <w:b/>
        </w:rPr>
        <w:t>route-map R3-FILTER deny 10</w:t>
      </w:r>
    </w:p>
    <w:p w14:paraId="00D09997" w14:textId="6EC0EEAD" w:rsidR="003A55E5" w:rsidRDefault="003A55E5" w:rsidP="003A55E5">
      <w:pPr>
        <w:pStyle w:val="CMD"/>
      </w:pPr>
      <w:r>
        <w:t>R2(config-route-</w:t>
      </w:r>
      <w:proofErr w:type="gramStart"/>
      <w:r>
        <w:t>map)#</w:t>
      </w:r>
      <w:proofErr w:type="gramEnd"/>
      <w:r>
        <w:t xml:space="preserve"> </w:t>
      </w:r>
      <w:r w:rsidRPr="009D0508">
        <w:rPr>
          <w:b/>
        </w:rPr>
        <w:t>description RM filters R3 OSPF routes</w:t>
      </w:r>
    </w:p>
    <w:p w14:paraId="5DA0F04C" w14:textId="77777777" w:rsidR="003A55E5" w:rsidRDefault="003A55E5" w:rsidP="003A55E5">
      <w:pPr>
        <w:pStyle w:val="CMD"/>
      </w:pPr>
      <w:r>
        <w:t>R2(config-route-</w:t>
      </w:r>
      <w:proofErr w:type="gramStart"/>
      <w:r>
        <w:t>map)#</w:t>
      </w:r>
      <w:proofErr w:type="gramEnd"/>
      <w:r>
        <w:t xml:space="preserve"> </w:t>
      </w:r>
      <w:r>
        <w:rPr>
          <w:b/>
        </w:rPr>
        <w:t xml:space="preserve">match </w:t>
      </w:r>
      <w:proofErr w:type="spellStart"/>
      <w:r>
        <w:rPr>
          <w:b/>
        </w:rPr>
        <w:t>ip</w:t>
      </w:r>
      <w:proofErr w:type="spellEnd"/>
      <w:r>
        <w:rPr>
          <w:b/>
        </w:rPr>
        <w:t xml:space="preserve"> address R3-ACL</w:t>
      </w:r>
    </w:p>
    <w:p w14:paraId="022F8787" w14:textId="77777777" w:rsidR="003A55E5" w:rsidRDefault="003A55E5" w:rsidP="003A55E5">
      <w:pPr>
        <w:pStyle w:val="CMD"/>
      </w:pPr>
      <w:r>
        <w:t>R2(config-route-</w:t>
      </w:r>
      <w:proofErr w:type="gramStart"/>
      <w:r>
        <w:t>map)#</w:t>
      </w:r>
      <w:proofErr w:type="gramEnd"/>
      <w:r>
        <w:t xml:space="preserve"> </w:t>
      </w:r>
      <w:r w:rsidRPr="009D0508">
        <w:rPr>
          <w:b/>
        </w:rPr>
        <w:t>exit</w:t>
      </w:r>
    </w:p>
    <w:p w14:paraId="746F04E8" w14:textId="6BC15A2B" w:rsidR="003A55E5" w:rsidRDefault="003A55E5" w:rsidP="003A55E5">
      <w:pPr>
        <w:pStyle w:val="CMD"/>
        <w:rPr>
          <w:b/>
        </w:rPr>
      </w:pPr>
      <w:r>
        <w:t xml:space="preserve">R2(config)# </w:t>
      </w:r>
      <w:r>
        <w:rPr>
          <w:b/>
        </w:rPr>
        <w:t>route-map R3-FILTER permit 20</w:t>
      </w:r>
    </w:p>
    <w:p w14:paraId="621C2155" w14:textId="77777777" w:rsidR="003A55E5" w:rsidRDefault="003A55E5" w:rsidP="003A55E5">
      <w:pPr>
        <w:pStyle w:val="CMD"/>
        <w:rPr>
          <w:b/>
        </w:rPr>
      </w:pPr>
      <w:r>
        <w:t>R2(config-route-</w:t>
      </w:r>
      <w:proofErr w:type="gramStart"/>
      <w:r>
        <w:t>map)#</w:t>
      </w:r>
      <w:proofErr w:type="gramEnd"/>
      <w:r>
        <w:t xml:space="preserve"> </w:t>
      </w:r>
      <w:r w:rsidRPr="009D0508">
        <w:rPr>
          <w:b/>
        </w:rPr>
        <w:t>description RM permits all other R3 OSPF routes</w:t>
      </w:r>
      <w:r>
        <w:t xml:space="preserve"> R2(config-route-map)# </w:t>
      </w:r>
      <w:r w:rsidRPr="00E517EF">
        <w:rPr>
          <w:b/>
        </w:rPr>
        <w:t>exit</w:t>
      </w:r>
    </w:p>
    <w:p w14:paraId="2CABFA30" w14:textId="3D43DFFE" w:rsidR="003A55E5" w:rsidRDefault="003A55E5" w:rsidP="003A55E5">
      <w:pPr>
        <w:pStyle w:val="SubStepAlpha"/>
      </w:pPr>
      <w:r>
        <w:t xml:space="preserve">Apply this route map to EIGRP by reentering the </w:t>
      </w:r>
      <w:r w:rsidRPr="00EE535F">
        <w:rPr>
          <w:b/>
          <w:bCs/>
        </w:rPr>
        <w:t>redistribute</w:t>
      </w:r>
      <w:r>
        <w:t xml:space="preserve"> co</w:t>
      </w:r>
      <w:r w:rsidRPr="00E700C1">
        <w:t>mman</w:t>
      </w:r>
      <w:r>
        <w:t xml:space="preserve">d using the </w:t>
      </w:r>
      <w:r w:rsidRPr="009D0508">
        <w:rPr>
          <w:b/>
        </w:rPr>
        <w:t>route-map</w:t>
      </w:r>
      <w:r>
        <w:t xml:space="preserve"> keyword.</w:t>
      </w:r>
    </w:p>
    <w:p w14:paraId="5CA9CDB1" w14:textId="77777777" w:rsidR="003A55E5" w:rsidRDefault="003A55E5" w:rsidP="003A55E5">
      <w:pPr>
        <w:pStyle w:val="CMD"/>
      </w:pPr>
      <w:r>
        <w:t xml:space="preserve">R2(config)# </w:t>
      </w:r>
      <w:r>
        <w:rPr>
          <w:b/>
        </w:rPr>
        <w:t xml:space="preserve">router </w:t>
      </w:r>
      <w:proofErr w:type="spellStart"/>
      <w:r>
        <w:rPr>
          <w:b/>
        </w:rPr>
        <w:t>eigrp</w:t>
      </w:r>
      <w:proofErr w:type="spellEnd"/>
      <w:r>
        <w:rPr>
          <w:b/>
        </w:rPr>
        <w:t xml:space="preserve"> 1</w:t>
      </w:r>
    </w:p>
    <w:p w14:paraId="7944D95D" w14:textId="58D84D0B" w:rsidR="003A55E5" w:rsidRDefault="003A55E5" w:rsidP="003A55E5">
      <w:pPr>
        <w:pStyle w:val="CMD"/>
        <w:rPr>
          <w:b/>
        </w:rPr>
      </w:pPr>
      <w:r>
        <w:t>R2(config-</w:t>
      </w:r>
      <w:proofErr w:type="gramStart"/>
      <w:r>
        <w:t>router)#</w:t>
      </w:r>
      <w:proofErr w:type="gramEnd"/>
      <w:r>
        <w:t xml:space="preserve"> </w:t>
      </w:r>
      <w:r>
        <w:rPr>
          <w:b/>
        </w:rPr>
        <w:t xml:space="preserve">redistribute </w:t>
      </w:r>
      <w:proofErr w:type="spellStart"/>
      <w:r>
        <w:rPr>
          <w:b/>
        </w:rPr>
        <w:t>ospf</w:t>
      </w:r>
      <w:proofErr w:type="spellEnd"/>
      <w:r>
        <w:rPr>
          <w:b/>
        </w:rPr>
        <w:t xml:space="preserve"> 1</w:t>
      </w:r>
      <w:r w:rsidR="005A798E">
        <w:rPr>
          <w:b/>
        </w:rPr>
        <w:t>23</w:t>
      </w:r>
      <w:r>
        <w:rPr>
          <w:b/>
        </w:rPr>
        <w:t xml:space="preserve"> route-map R3-FILTER metric </w:t>
      </w:r>
      <w:r w:rsidR="00E71DE6">
        <w:rPr>
          <w:b/>
        </w:rPr>
        <w:t>1000000</w:t>
      </w:r>
      <w:r>
        <w:rPr>
          <w:b/>
        </w:rPr>
        <w:t xml:space="preserve"> 100 255 1 1500</w:t>
      </w:r>
    </w:p>
    <w:p w14:paraId="61E1DBE2" w14:textId="18586782" w:rsidR="003A55E5" w:rsidRDefault="003A55E5">
      <w:pPr>
        <w:pStyle w:val="SubStepAlpha"/>
      </w:pPr>
      <w:r>
        <w:t>Verify that the two R3 networks are filtered out in the R1 routing table.</w:t>
      </w:r>
      <w:r w:rsidR="009F4023" w:rsidRPr="009F4023">
        <w:t xml:space="preserve"> </w:t>
      </w:r>
      <w:r w:rsidR="009F4023" w:rsidRPr="0022210F">
        <w:t>Notice th</w:t>
      </w:r>
      <w:r w:rsidR="009F4023" w:rsidRPr="00E700C1">
        <w:t>at the 192.168.3</w:t>
      </w:r>
      <w:r w:rsidR="009F4023">
        <w:t xml:space="preserve">4.0/28 and 192.168.35.0/29 networks </w:t>
      </w:r>
      <w:r w:rsidR="009F4023" w:rsidRPr="0022210F">
        <w:t xml:space="preserve">are </w:t>
      </w:r>
      <w:r w:rsidR="009F4023">
        <w:t xml:space="preserve">no longer </w:t>
      </w:r>
      <w:r w:rsidR="009F4023" w:rsidRPr="0022210F">
        <w:t xml:space="preserve">in the </w:t>
      </w:r>
      <w:r w:rsidR="009F4023">
        <w:t xml:space="preserve">R1 </w:t>
      </w:r>
      <w:r w:rsidR="009F4023" w:rsidRPr="0022210F">
        <w:t>routing table.</w:t>
      </w:r>
    </w:p>
    <w:p w14:paraId="737043ED" w14:textId="00AE8ED9" w:rsidR="005A798E" w:rsidRPr="005A798E" w:rsidRDefault="005A798E" w:rsidP="005A798E">
      <w:pPr>
        <w:pStyle w:val="CMD"/>
        <w:rPr>
          <w:lang w:val="pt-BR"/>
        </w:rPr>
      </w:pPr>
      <w:r w:rsidRPr="005A798E">
        <w:rPr>
          <w:lang w:val="pt-BR"/>
        </w:rPr>
        <w:t>R1#</w:t>
      </w:r>
      <w:r>
        <w:rPr>
          <w:lang w:val="pt-BR"/>
        </w:rPr>
        <w:t xml:space="preserve"> </w:t>
      </w:r>
      <w:r w:rsidRPr="005A798E">
        <w:rPr>
          <w:b/>
          <w:bCs/>
          <w:lang w:val="pt-BR"/>
        </w:rPr>
        <w:t>show ip route eigrp | begin Gateway</w:t>
      </w:r>
    </w:p>
    <w:p w14:paraId="34EAC7AB" w14:textId="77777777" w:rsidR="005A798E" w:rsidRPr="005A798E" w:rsidRDefault="005A798E" w:rsidP="00EE535F">
      <w:pPr>
        <w:pStyle w:val="CMDOutput"/>
        <w:rPr>
          <w:lang w:val="pt-BR"/>
        </w:rPr>
      </w:pPr>
      <w:r w:rsidRPr="005A798E">
        <w:rPr>
          <w:lang w:val="pt-BR"/>
        </w:rPr>
        <w:t>Gateway of last resort is not set</w:t>
      </w:r>
    </w:p>
    <w:p w14:paraId="2DFACC9B" w14:textId="77777777" w:rsidR="005A798E" w:rsidRPr="005A798E" w:rsidRDefault="005A798E" w:rsidP="00EE535F">
      <w:pPr>
        <w:pStyle w:val="CMDOutput"/>
        <w:rPr>
          <w:lang w:val="pt-BR"/>
        </w:rPr>
      </w:pPr>
    </w:p>
    <w:p w14:paraId="098815DA" w14:textId="77777777" w:rsidR="005A798E" w:rsidRPr="005A798E" w:rsidRDefault="005A798E" w:rsidP="00EE535F">
      <w:pPr>
        <w:pStyle w:val="CMDOutput"/>
        <w:rPr>
          <w:lang w:val="pt-BR"/>
        </w:rPr>
      </w:pPr>
      <w:r w:rsidRPr="005A798E">
        <w:rPr>
          <w:lang w:val="pt-BR"/>
        </w:rPr>
        <w:t xml:space="preserve">      10.0.0.0/24 is subnetted, 1 subnets</w:t>
      </w:r>
    </w:p>
    <w:p w14:paraId="551D3916" w14:textId="48228F93" w:rsidR="005A798E" w:rsidRPr="005A798E" w:rsidRDefault="005A798E" w:rsidP="00EE535F">
      <w:pPr>
        <w:pStyle w:val="CMDOutput"/>
        <w:rPr>
          <w:lang w:val="pt-BR"/>
        </w:rPr>
      </w:pPr>
      <w:r w:rsidRPr="005A798E">
        <w:rPr>
          <w:lang w:val="pt-BR"/>
        </w:rPr>
        <w:t>D EX     10.10.10.0 [170/</w:t>
      </w:r>
      <w:r w:rsidR="00B552E2">
        <w:rPr>
          <w:lang w:val="pt-BR"/>
        </w:rPr>
        <w:t>28416</w:t>
      </w:r>
      <w:r w:rsidRPr="005A798E">
        <w:rPr>
          <w:lang w:val="pt-BR"/>
        </w:rPr>
        <w:t>] via 172.16.0.1, 00:00:14, GigabitEthernet0/0/0</w:t>
      </w:r>
    </w:p>
    <w:p w14:paraId="5D23E52B" w14:textId="77777777" w:rsidR="005A798E" w:rsidRPr="005A798E" w:rsidRDefault="005A798E" w:rsidP="00EE535F">
      <w:pPr>
        <w:pStyle w:val="CMDOutput"/>
        <w:rPr>
          <w:lang w:val="pt-BR"/>
        </w:rPr>
      </w:pPr>
      <w:r w:rsidRPr="005A798E">
        <w:rPr>
          <w:lang w:val="pt-BR"/>
        </w:rPr>
        <w:t xml:space="preserve">      192.168.0.0/30 is subnetted, 1 subnets</w:t>
      </w:r>
    </w:p>
    <w:p w14:paraId="451B9D34" w14:textId="77777777" w:rsidR="005A798E" w:rsidRPr="005A798E" w:rsidRDefault="005A798E" w:rsidP="00EE535F">
      <w:pPr>
        <w:pStyle w:val="CMDOutput"/>
        <w:rPr>
          <w:lang w:val="pt-BR"/>
        </w:rPr>
      </w:pPr>
      <w:r w:rsidRPr="005A798E">
        <w:rPr>
          <w:lang w:val="pt-BR"/>
        </w:rPr>
        <w:t>D EX     192.168.0.0</w:t>
      </w:r>
    </w:p>
    <w:p w14:paraId="4F6AB406" w14:textId="70EAE326" w:rsidR="005A798E" w:rsidRPr="005A798E" w:rsidRDefault="005A798E" w:rsidP="00EE535F">
      <w:pPr>
        <w:pStyle w:val="CMDOutput"/>
        <w:rPr>
          <w:lang w:val="pt-BR"/>
        </w:rPr>
      </w:pPr>
      <w:r w:rsidRPr="005A798E">
        <w:rPr>
          <w:lang w:val="pt-BR"/>
        </w:rPr>
        <w:t xml:space="preserve">           [170/</w:t>
      </w:r>
      <w:r w:rsidR="00B552E2">
        <w:rPr>
          <w:lang w:val="pt-BR"/>
        </w:rPr>
        <w:t>28416</w:t>
      </w:r>
      <w:r w:rsidRPr="005A798E">
        <w:rPr>
          <w:lang w:val="pt-BR"/>
        </w:rPr>
        <w:t>] via 172.16.0.1, 00:00:14, GigabitEthernet0/0/0</w:t>
      </w:r>
    </w:p>
    <w:p w14:paraId="4B8925BE" w14:textId="77777777" w:rsidR="005A798E" w:rsidRPr="005A798E" w:rsidRDefault="005A798E" w:rsidP="00EE535F">
      <w:pPr>
        <w:pStyle w:val="CMDOutput"/>
        <w:rPr>
          <w:lang w:val="pt-BR"/>
        </w:rPr>
      </w:pPr>
      <w:r w:rsidRPr="005A798E">
        <w:rPr>
          <w:lang w:val="pt-BR"/>
        </w:rPr>
        <w:t>D EX  192.168.3.0/24</w:t>
      </w:r>
    </w:p>
    <w:p w14:paraId="6779C283" w14:textId="7E192675" w:rsidR="005A798E" w:rsidRPr="005A798E" w:rsidRDefault="005A798E" w:rsidP="00EE535F">
      <w:pPr>
        <w:pStyle w:val="CMDOutput"/>
        <w:rPr>
          <w:lang w:val="pt-BR"/>
        </w:rPr>
      </w:pPr>
      <w:r w:rsidRPr="005A798E">
        <w:rPr>
          <w:lang w:val="pt-BR"/>
        </w:rPr>
        <w:t xml:space="preserve">           [170/</w:t>
      </w:r>
      <w:r w:rsidR="00B552E2">
        <w:rPr>
          <w:lang w:val="pt-BR"/>
        </w:rPr>
        <w:t>28416</w:t>
      </w:r>
      <w:r w:rsidRPr="005A798E">
        <w:rPr>
          <w:lang w:val="pt-BR"/>
        </w:rPr>
        <w:t>] via 172.16.0.1, 00:00:14, GigabitEthernet0/0/0</w:t>
      </w:r>
    </w:p>
    <w:p w14:paraId="2BF90C5D" w14:textId="6803091B" w:rsidR="005A798E" w:rsidRPr="005A798E" w:rsidRDefault="005A798E" w:rsidP="00EE535F">
      <w:pPr>
        <w:pStyle w:val="CMDOutput"/>
        <w:rPr>
          <w:lang w:val="pt-BR"/>
        </w:rPr>
      </w:pPr>
      <w:r w:rsidRPr="005A798E">
        <w:rPr>
          <w:lang w:val="pt-BR"/>
        </w:rPr>
        <w:t>D EX  192.168.32.0</w:t>
      </w:r>
      <w:r w:rsidR="00B552E2">
        <w:rPr>
          <w:lang w:val="pt-BR"/>
        </w:rPr>
        <w:t>/24</w:t>
      </w:r>
    </w:p>
    <w:p w14:paraId="0C5C1345" w14:textId="57813B81" w:rsidR="005A798E" w:rsidRPr="005A798E" w:rsidRDefault="005A798E" w:rsidP="00EE535F">
      <w:pPr>
        <w:pStyle w:val="CMDOutput"/>
        <w:rPr>
          <w:lang w:val="pt-BR"/>
        </w:rPr>
      </w:pPr>
      <w:r w:rsidRPr="005A798E">
        <w:rPr>
          <w:lang w:val="pt-BR"/>
        </w:rPr>
        <w:t xml:space="preserve">           [170/</w:t>
      </w:r>
      <w:r w:rsidR="00B552E2">
        <w:rPr>
          <w:lang w:val="pt-BR"/>
        </w:rPr>
        <w:t>28416</w:t>
      </w:r>
      <w:r w:rsidRPr="005A798E">
        <w:rPr>
          <w:lang w:val="pt-BR"/>
        </w:rPr>
        <w:t>] via 172.16.0.1, 00:00:14, GigabitEthernet0/0/0</w:t>
      </w:r>
    </w:p>
    <w:p w14:paraId="3AF1E049" w14:textId="6278A89B" w:rsidR="005A798E" w:rsidRPr="005A798E" w:rsidRDefault="005A798E" w:rsidP="00EE535F">
      <w:pPr>
        <w:pStyle w:val="CMDOutput"/>
        <w:rPr>
          <w:lang w:val="pt-BR"/>
        </w:rPr>
      </w:pPr>
      <w:r w:rsidRPr="005A798E">
        <w:rPr>
          <w:lang w:val="pt-BR"/>
        </w:rPr>
        <w:t>D EX  192.168.33.0</w:t>
      </w:r>
      <w:r w:rsidR="00B552E2">
        <w:rPr>
          <w:lang w:val="pt-BR"/>
        </w:rPr>
        <w:t>/24</w:t>
      </w:r>
    </w:p>
    <w:p w14:paraId="7066FADF" w14:textId="7FF726A1" w:rsidR="003A55E5" w:rsidRDefault="005A798E" w:rsidP="00EE535F">
      <w:pPr>
        <w:pStyle w:val="CMDOutput"/>
        <w:rPr>
          <w:lang w:val="pt-BR"/>
        </w:rPr>
      </w:pPr>
      <w:r w:rsidRPr="005A798E">
        <w:rPr>
          <w:lang w:val="pt-BR"/>
        </w:rPr>
        <w:t xml:space="preserve">           [170/</w:t>
      </w:r>
      <w:r w:rsidR="00B552E2">
        <w:rPr>
          <w:lang w:val="pt-BR"/>
        </w:rPr>
        <w:t>28416</w:t>
      </w:r>
      <w:r w:rsidRPr="005A798E">
        <w:rPr>
          <w:lang w:val="pt-BR"/>
        </w:rPr>
        <w:t>] via 172.16.0.1, 00:00:14, GigabitEthernet0/0/0</w:t>
      </w:r>
    </w:p>
    <w:p w14:paraId="2C123ACC" w14:textId="22870DBB" w:rsidR="003A55E5" w:rsidRPr="00FE0166" w:rsidRDefault="003A55E5">
      <w:pPr>
        <w:pStyle w:val="Heading3"/>
      </w:pPr>
      <w:r w:rsidRPr="00FE0166">
        <w:lastRenderedPageBreak/>
        <w:t>Filter redistributed routes and set attributes using a route map.</w:t>
      </w:r>
    </w:p>
    <w:p w14:paraId="526679AD" w14:textId="25E58233" w:rsidR="003A55E5" w:rsidRDefault="003A55E5">
      <w:pPr>
        <w:pStyle w:val="BodyTextL25"/>
      </w:pPr>
      <w:r>
        <w:t xml:space="preserve">The preceding step was a simple example of using a route map to filter redistributed routes. </w:t>
      </w:r>
      <w:r w:rsidR="00A37CC7">
        <w:t>However, route maps can be used to do much more.</w:t>
      </w:r>
    </w:p>
    <w:p w14:paraId="4056CC52" w14:textId="49A45F13" w:rsidR="003A55E5" w:rsidRDefault="003A55E5">
      <w:pPr>
        <w:pStyle w:val="BodyTextL25"/>
      </w:pPr>
      <w:r>
        <w:t xml:space="preserve">In this step, </w:t>
      </w:r>
      <w:r w:rsidR="009F4023">
        <w:t>you</w:t>
      </w:r>
      <w:r>
        <w:t xml:space="preserve"> will filter </w:t>
      </w:r>
      <w:r w:rsidR="00A37CC7">
        <w:t xml:space="preserve">the 172.16.13.0/27 network </w:t>
      </w:r>
      <w:r>
        <w:t xml:space="preserve">from R1 </w:t>
      </w:r>
      <w:r w:rsidR="00A37CC7">
        <w:t xml:space="preserve">and </w:t>
      </w:r>
      <w:r>
        <w:t xml:space="preserve">change its </w:t>
      </w:r>
      <w:r w:rsidR="00A37CC7">
        <w:t xml:space="preserve">OSPF </w:t>
      </w:r>
      <w:r>
        <w:t xml:space="preserve">metric </w:t>
      </w:r>
      <w:r w:rsidR="00A37CC7">
        <w:t xml:space="preserve">to 25 instead of 100 like all other redistributed routes. </w:t>
      </w:r>
      <w:r w:rsidR="009F4023">
        <w:t>You</w:t>
      </w:r>
      <w:r w:rsidR="00A37CC7">
        <w:t xml:space="preserve"> will also change its metric type from an external type 2 route (i.e., O E2), to an external type 1 route (i.e., O E1)</w:t>
      </w:r>
      <w:r>
        <w:t>.</w:t>
      </w:r>
    </w:p>
    <w:p w14:paraId="5CE943E6" w14:textId="4809478A" w:rsidR="003A55E5" w:rsidRPr="00E700C1" w:rsidRDefault="003A55E5" w:rsidP="00EE535F">
      <w:pPr>
        <w:pStyle w:val="SubStepAlpha"/>
      </w:pPr>
      <w:r>
        <w:t xml:space="preserve">On R3, </w:t>
      </w:r>
      <w:r w:rsidRPr="006243A6">
        <w:t>verify the routing table entry for the routes learned externally identi</w:t>
      </w:r>
      <w:r>
        <w:t>fied with the 0 E2 source entry.</w:t>
      </w:r>
      <w:r w:rsidR="009F4023" w:rsidRPr="009F4023">
        <w:t xml:space="preserve"> </w:t>
      </w:r>
      <w:r w:rsidR="009F4023">
        <w:t>The 172.16.13.0/27 route will be configured with additional attrib</w:t>
      </w:r>
      <w:r w:rsidR="009F4023" w:rsidRPr="00E700C1">
        <w:t>utes.</w:t>
      </w:r>
    </w:p>
    <w:p w14:paraId="451BA8FE" w14:textId="76D53D1C" w:rsidR="00955B67" w:rsidRPr="00955B67" w:rsidRDefault="00955B67" w:rsidP="00955B67">
      <w:pPr>
        <w:pStyle w:val="CMD"/>
        <w:rPr>
          <w:lang w:val="pt-BR"/>
        </w:rPr>
      </w:pPr>
      <w:r w:rsidRPr="00955B67">
        <w:rPr>
          <w:lang w:val="pt-BR"/>
        </w:rPr>
        <w:t>R3#</w:t>
      </w:r>
      <w:r>
        <w:rPr>
          <w:lang w:val="pt-BR"/>
        </w:rPr>
        <w:t xml:space="preserve"> </w:t>
      </w:r>
      <w:r w:rsidRPr="00955B67">
        <w:rPr>
          <w:b/>
          <w:bCs/>
          <w:lang w:val="pt-BR"/>
        </w:rPr>
        <w:t>show ip route ospf | begin Gateway</w:t>
      </w:r>
    </w:p>
    <w:p w14:paraId="512EEBBE" w14:textId="77777777" w:rsidR="00955B67" w:rsidRPr="00955B67" w:rsidRDefault="00955B67" w:rsidP="00EE535F">
      <w:pPr>
        <w:pStyle w:val="CMDOutput"/>
        <w:rPr>
          <w:lang w:val="pt-BR"/>
        </w:rPr>
      </w:pPr>
      <w:r w:rsidRPr="00955B67">
        <w:rPr>
          <w:lang w:val="pt-BR"/>
        </w:rPr>
        <w:t>Gateway of last resort is not set</w:t>
      </w:r>
    </w:p>
    <w:p w14:paraId="1016BF34" w14:textId="77777777" w:rsidR="00955B67" w:rsidRPr="00955B67" w:rsidRDefault="00955B67" w:rsidP="00EE535F">
      <w:pPr>
        <w:pStyle w:val="CMDOutput"/>
        <w:rPr>
          <w:lang w:val="pt-BR"/>
        </w:rPr>
      </w:pPr>
    </w:p>
    <w:p w14:paraId="53B1E5F0" w14:textId="77777777" w:rsidR="00955B67" w:rsidRPr="00955B67" w:rsidRDefault="00955B67" w:rsidP="00EE535F">
      <w:pPr>
        <w:pStyle w:val="CMDOutput"/>
        <w:rPr>
          <w:lang w:val="pt-BR"/>
        </w:rPr>
      </w:pPr>
      <w:r w:rsidRPr="00955B67">
        <w:rPr>
          <w:lang w:val="pt-BR"/>
        </w:rPr>
        <w:t xml:space="preserve">      10.0.0.0/24 is subnetted, 1 subnets</w:t>
      </w:r>
    </w:p>
    <w:p w14:paraId="6ACEFCEE" w14:textId="77777777" w:rsidR="00955B67" w:rsidRPr="00955B67" w:rsidRDefault="00955B67" w:rsidP="00EE535F">
      <w:pPr>
        <w:pStyle w:val="CMDOutput"/>
        <w:rPr>
          <w:lang w:val="pt-BR"/>
        </w:rPr>
      </w:pPr>
      <w:r w:rsidRPr="00955B67">
        <w:rPr>
          <w:lang w:val="pt-BR"/>
        </w:rPr>
        <w:t>O IA     10.10.10.0 [110/2] via 192.168.0.1, 03:42:32, GigabitEthernet0/0/0</w:t>
      </w:r>
    </w:p>
    <w:p w14:paraId="21CA2103" w14:textId="77777777" w:rsidR="00955B67" w:rsidRPr="00955B67" w:rsidRDefault="00955B67" w:rsidP="00EE535F">
      <w:pPr>
        <w:pStyle w:val="CMDOutput"/>
        <w:rPr>
          <w:lang w:val="pt-BR"/>
        </w:rPr>
      </w:pPr>
      <w:r w:rsidRPr="00955B67">
        <w:rPr>
          <w:lang w:val="pt-BR"/>
        </w:rPr>
        <w:t xml:space="preserve">      172.16.0.0/16 is variably subnetted, 4 subnets, 4 masks</w:t>
      </w:r>
    </w:p>
    <w:p w14:paraId="62612EF4" w14:textId="77777777" w:rsidR="00955B67" w:rsidRPr="00955B67" w:rsidRDefault="00955B67" w:rsidP="00EE535F">
      <w:pPr>
        <w:pStyle w:val="CMDOutput"/>
        <w:rPr>
          <w:lang w:val="pt-BR"/>
        </w:rPr>
      </w:pPr>
      <w:r w:rsidRPr="00955B67">
        <w:rPr>
          <w:lang w:val="pt-BR"/>
        </w:rPr>
        <w:t>O E2     172.16.1.0/24</w:t>
      </w:r>
    </w:p>
    <w:p w14:paraId="45532FB1" w14:textId="77777777" w:rsidR="00955B67" w:rsidRPr="00955B67" w:rsidRDefault="00955B67" w:rsidP="00EE535F">
      <w:pPr>
        <w:pStyle w:val="CMDOutput"/>
        <w:rPr>
          <w:lang w:val="pt-BR"/>
        </w:rPr>
      </w:pPr>
      <w:r w:rsidRPr="00955B67">
        <w:rPr>
          <w:lang w:val="pt-BR"/>
        </w:rPr>
        <w:t xml:space="preserve">           [110/100] via 192.168.0.1, 01:17:56, GigabitEthernet0/0/0</w:t>
      </w:r>
    </w:p>
    <w:p w14:paraId="2359661B" w14:textId="77777777" w:rsidR="00955B67" w:rsidRPr="00955B67" w:rsidRDefault="00955B67" w:rsidP="00EE535F">
      <w:pPr>
        <w:pStyle w:val="CMDOutput"/>
        <w:rPr>
          <w:lang w:val="pt-BR"/>
        </w:rPr>
      </w:pPr>
      <w:r w:rsidRPr="00955B67">
        <w:rPr>
          <w:lang w:val="pt-BR"/>
        </w:rPr>
        <w:t>O E2     172.16.12.0/26</w:t>
      </w:r>
    </w:p>
    <w:p w14:paraId="37AED441" w14:textId="77777777" w:rsidR="00955B67" w:rsidRPr="00955B67" w:rsidRDefault="00955B67" w:rsidP="00EE535F">
      <w:pPr>
        <w:pStyle w:val="CMDOutput"/>
        <w:rPr>
          <w:lang w:val="pt-BR"/>
        </w:rPr>
      </w:pPr>
      <w:r w:rsidRPr="00955B67">
        <w:rPr>
          <w:lang w:val="pt-BR"/>
        </w:rPr>
        <w:t xml:space="preserve">           [110/100] via 192.168.0.1, 01:20:12, GigabitEthernet0/0/0</w:t>
      </w:r>
    </w:p>
    <w:p w14:paraId="49118F2A" w14:textId="77777777" w:rsidR="00955B67" w:rsidRPr="00955B67" w:rsidRDefault="00955B67" w:rsidP="00EE535F">
      <w:pPr>
        <w:pStyle w:val="CMDOutput"/>
        <w:rPr>
          <w:highlight w:val="yellow"/>
          <w:lang w:val="pt-BR"/>
        </w:rPr>
      </w:pPr>
      <w:r w:rsidRPr="00955B67">
        <w:rPr>
          <w:highlight w:val="yellow"/>
          <w:lang w:val="pt-BR"/>
        </w:rPr>
        <w:t>O E2     172.16.13.0/27</w:t>
      </w:r>
    </w:p>
    <w:p w14:paraId="41AE1806" w14:textId="77777777" w:rsidR="00955B67" w:rsidRPr="00955B67" w:rsidRDefault="00955B67" w:rsidP="00EE535F">
      <w:pPr>
        <w:pStyle w:val="CMDOutput"/>
        <w:rPr>
          <w:lang w:val="pt-BR"/>
        </w:rPr>
      </w:pPr>
      <w:r w:rsidRPr="00955B67">
        <w:rPr>
          <w:highlight w:val="yellow"/>
          <w:lang w:val="pt-BR"/>
        </w:rPr>
        <w:t xml:space="preserve">           [110/100] via 192.168.0.1, 01:20:12, GigabitEthernet0/0/0</w:t>
      </w:r>
    </w:p>
    <w:p w14:paraId="4EDC68E2" w14:textId="77777777" w:rsidR="00955B67" w:rsidRPr="00955B67" w:rsidRDefault="00955B67" w:rsidP="00EE535F">
      <w:pPr>
        <w:pStyle w:val="CMDOutput"/>
        <w:rPr>
          <w:lang w:val="pt-BR"/>
        </w:rPr>
      </w:pPr>
      <w:r w:rsidRPr="00955B67">
        <w:rPr>
          <w:lang w:val="pt-BR"/>
        </w:rPr>
        <w:t>O E2     172.16.14.0/28</w:t>
      </w:r>
    </w:p>
    <w:p w14:paraId="1FF6091E" w14:textId="68237A8C" w:rsidR="00A37CC7" w:rsidRDefault="00955B67" w:rsidP="00EE535F">
      <w:pPr>
        <w:pStyle w:val="CMDOutput"/>
      </w:pPr>
      <w:r w:rsidRPr="00955B67">
        <w:rPr>
          <w:lang w:val="pt-BR"/>
        </w:rPr>
        <w:t xml:space="preserve">           [110/100] via 192.168.0.1, 01:20:12, GigabitEthernet0/0/0</w:t>
      </w:r>
    </w:p>
    <w:p w14:paraId="50F443F8" w14:textId="1592B73F" w:rsidR="003A55E5" w:rsidRDefault="00A37CC7">
      <w:pPr>
        <w:pStyle w:val="SubStepAlpha"/>
      </w:pPr>
      <w:r>
        <w:t xml:space="preserve">Although an ACL could be used, this example </w:t>
      </w:r>
      <w:r w:rsidR="002C2A99">
        <w:t xml:space="preserve">will </w:t>
      </w:r>
      <w:r>
        <w:t xml:space="preserve">use a prefix list. </w:t>
      </w:r>
      <w:r w:rsidR="003A55E5">
        <w:t>Configure a prefix list identifying the route to be filtered.</w:t>
      </w:r>
    </w:p>
    <w:p w14:paraId="45E050F8" w14:textId="34212B45" w:rsidR="003A55E5" w:rsidRDefault="003A55E5" w:rsidP="003A55E5">
      <w:pPr>
        <w:pStyle w:val="CMD"/>
      </w:pPr>
      <w:r>
        <w:t xml:space="preserve">R2(config)# </w:t>
      </w:r>
      <w:proofErr w:type="spellStart"/>
      <w:r w:rsidRPr="00143810">
        <w:rPr>
          <w:b/>
        </w:rPr>
        <w:t>ip</w:t>
      </w:r>
      <w:proofErr w:type="spellEnd"/>
      <w:r w:rsidRPr="00143810">
        <w:rPr>
          <w:b/>
        </w:rPr>
        <w:t xml:space="preserve"> prefix-list R1-PL permit 172.16.1</w:t>
      </w:r>
      <w:r w:rsidR="00E93758">
        <w:rPr>
          <w:b/>
        </w:rPr>
        <w:t>3</w:t>
      </w:r>
      <w:r w:rsidRPr="00143810">
        <w:rPr>
          <w:b/>
        </w:rPr>
        <w:t>.0/2</w:t>
      </w:r>
      <w:r w:rsidR="00E93758">
        <w:rPr>
          <w:b/>
        </w:rPr>
        <w:t>7</w:t>
      </w:r>
    </w:p>
    <w:p w14:paraId="0EDA6212" w14:textId="47C42A1F" w:rsidR="003A55E5" w:rsidRDefault="003A55E5" w:rsidP="003A55E5">
      <w:pPr>
        <w:pStyle w:val="SubStepAlpha"/>
      </w:pPr>
      <w:r>
        <w:t xml:space="preserve">Configure a route map matching the identified route in the prefix list and assign the </w:t>
      </w:r>
      <w:r w:rsidR="002C2A99">
        <w:t xml:space="preserve">OSPF </w:t>
      </w:r>
      <w:r>
        <w:t xml:space="preserve">metric cost of 25 and change the metric type to External Type 1. Then add a </w:t>
      </w:r>
      <w:r w:rsidRPr="009D0508">
        <w:rPr>
          <w:b/>
        </w:rPr>
        <w:t>permit</w:t>
      </w:r>
      <w:r>
        <w:t xml:space="preserve"> statement without a </w:t>
      </w:r>
      <w:r w:rsidRPr="009D0508">
        <w:rPr>
          <w:b/>
        </w:rPr>
        <w:t>match</w:t>
      </w:r>
      <w:r>
        <w:t xml:space="preserve"> statement acting as an explicit “</w:t>
      </w:r>
      <w:r w:rsidRPr="009D0508">
        <w:rPr>
          <w:i/>
        </w:rPr>
        <w:t>permit all</w:t>
      </w:r>
      <w:r>
        <w:t>”.</w:t>
      </w:r>
    </w:p>
    <w:p w14:paraId="6AF10F4C" w14:textId="77777777" w:rsidR="003A55E5" w:rsidRDefault="003A55E5" w:rsidP="003A55E5">
      <w:pPr>
        <w:pStyle w:val="CMD"/>
      </w:pPr>
      <w:r>
        <w:t xml:space="preserve">R2(config)# </w:t>
      </w:r>
      <w:r w:rsidRPr="00143810">
        <w:rPr>
          <w:b/>
        </w:rPr>
        <w:t>route-map R1-FILTER permit 10</w:t>
      </w:r>
    </w:p>
    <w:p w14:paraId="3CE4D0BE" w14:textId="2F65E51F" w:rsidR="003A55E5" w:rsidRDefault="003A55E5" w:rsidP="003A55E5">
      <w:pPr>
        <w:pStyle w:val="CMD"/>
      </w:pPr>
      <w:r>
        <w:t>R2(config-route-</w:t>
      </w:r>
      <w:proofErr w:type="gramStart"/>
      <w:r>
        <w:t>map)#</w:t>
      </w:r>
      <w:proofErr w:type="gramEnd"/>
      <w:r>
        <w:t xml:space="preserve"> </w:t>
      </w:r>
      <w:r w:rsidRPr="00411592">
        <w:rPr>
          <w:b/>
        </w:rPr>
        <w:t>description RM filters 172.16.1</w:t>
      </w:r>
      <w:r w:rsidR="00E93758">
        <w:rPr>
          <w:b/>
        </w:rPr>
        <w:t>3</w:t>
      </w:r>
      <w:r w:rsidRPr="00411592">
        <w:rPr>
          <w:b/>
        </w:rPr>
        <w:t>.0/2</w:t>
      </w:r>
      <w:r w:rsidR="00E93758">
        <w:rPr>
          <w:b/>
        </w:rPr>
        <w:t>7</w:t>
      </w:r>
    </w:p>
    <w:p w14:paraId="3128E5DC" w14:textId="53C6F19D" w:rsidR="003A55E5" w:rsidRDefault="003A55E5" w:rsidP="003A55E5">
      <w:pPr>
        <w:pStyle w:val="CMD"/>
      </w:pPr>
      <w:r>
        <w:t>R2(config-route-</w:t>
      </w:r>
      <w:proofErr w:type="gramStart"/>
      <w:r>
        <w:t>map)#</w:t>
      </w:r>
      <w:proofErr w:type="gramEnd"/>
      <w:r>
        <w:t xml:space="preserve"> </w:t>
      </w:r>
      <w:r w:rsidRPr="00411592">
        <w:rPr>
          <w:b/>
        </w:rPr>
        <w:t xml:space="preserve">match </w:t>
      </w:r>
      <w:proofErr w:type="spellStart"/>
      <w:r w:rsidRPr="00411592">
        <w:rPr>
          <w:b/>
        </w:rPr>
        <w:t>ip</w:t>
      </w:r>
      <w:proofErr w:type="spellEnd"/>
      <w:r w:rsidRPr="00411592">
        <w:rPr>
          <w:b/>
        </w:rPr>
        <w:t xml:space="preserve"> address prefix-list R1-PL</w:t>
      </w:r>
    </w:p>
    <w:p w14:paraId="090704CA" w14:textId="560D01CB" w:rsidR="003A55E5" w:rsidRDefault="003A55E5" w:rsidP="003A55E5">
      <w:pPr>
        <w:pStyle w:val="CMD"/>
      </w:pPr>
      <w:r>
        <w:t>R2(config-route-</w:t>
      </w:r>
      <w:proofErr w:type="gramStart"/>
      <w:r>
        <w:t>map)#</w:t>
      </w:r>
      <w:proofErr w:type="gramEnd"/>
      <w:r>
        <w:t xml:space="preserve"> </w:t>
      </w:r>
      <w:r w:rsidRPr="00411592">
        <w:rPr>
          <w:b/>
        </w:rPr>
        <w:t>set metric 25</w:t>
      </w:r>
    </w:p>
    <w:p w14:paraId="6D4F6104" w14:textId="77777777" w:rsidR="003A55E5" w:rsidRDefault="003A55E5" w:rsidP="003A55E5">
      <w:pPr>
        <w:pStyle w:val="CMD"/>
      </w:pPr>
      <w:r>
        <w:t>R2(config-route-</w:t>
      </w:r>
      <w:proofErr w:type="gramStart"/>
      <w:r>
        <w:t>map)#</w:t>
      </w:r>
      <w:proofErr w:type="gramEnd"/>
      <w:r>
        <w:t xml:space="preserve"> </w:t>
      </w:r>
      <w:r w:rsidRPr="00411592">
        <w:rPr>
          <w:b/>
        </w:rPr>
        <w:t>set metric-type type-1</w:t>
      </w:r>
    </w:p>
    <w:p w14:paraId="1949DA08" w14:textId="77777777" w:rsidR="003A55E5" w:rsidRDefault="003A55E5" w:rsidP="003A55E5">
      <w:pPr>
        <w:pStyle w:val="CMD"/>
      </w:pPr>
      <w:r>
        <w:t>R2(config-route-</w:t>
      </w:r>
      <w:proofErr w:type="gramStart"/>
      <w:r>
        <w:t>map)#</w:t>
      </w:r>
      <w:proofErr w:type="gramEnd"/>
      <w:r>
        <w:t xml:space="preserve"> </w:t>
      </w:r>
      <w:r w:rsidRPr="00411592">
        <w:rPr>
          <w:b/>
        </w:rPr>
        <w:t>exit</w:t>
      </w:r>
    </w:p>
    <w:p w14:paraId="413E16E2" w14:textId="50177A23" w:rsidR="003A55E5" w:rsidRDefault="003A55E5" w:rsidP="003A55E5">
      <w:pPr>
        <w:pStyle w:val="CMD"/>
      </w:pPr>
      <w:r>
        <w:t xml:space="preserve">R2(config)# </w:t>
      </w:r>
      <w:r w:rsidRPr="00411592">
        <w:rPr>
          <w:b/>
        </w:rPr>
        <w:t>route-map R1-FILTER permit 20</w:t>
      </w:r>
    </w:p>
    <w:p w14:paraId="0600BBDD" w14:textId="2FB56A7B" w:rsidR="003A55E5" w:rsidRDefault="003A55E5" w:rsidP="003A55E5">
      <w:pPr>
        <w:pStyle w:val="CMD"/>
      </w:pPr>
      <w:r>
        <w:t>R2(config-route-</w:t>
      </w:r>
      <w:proofErr w:type="gramStart"/>
      <w:r>
        <w:t>map)#</w:t>
      </w:r>
      <w:proofErr w:type="gramEnd"/>
      <w:r>
        <w:t xml:space="preserve"> </w:t>
      </w:r>
      <w:r w:rsidRPr="00411592">
        <w:rPr>
          <w:b/>
        </w:rPr>
        <w:t>description RM permits all other R1 OSPF routes</w:t>
      </w:r>
    </w:p>
    <w:p w14:paraId="6533C601" w14:textId="77777777" w:rsidR="003A55E5" w:rsidRDefault="003A55E5" w:rsidP="003A55E5">
      <w:pPr>
        <w:pStyle w:val="CMD"/>
      </w:pPr>
      <w:r>
        <w:t>R2(config-route-</w:t>
      </w:r>
      <w:proofErr w:type="gramStart"/>
      <w:r>
        <w:t>map)#</w:t>
      </w:r>
      <w:proofErr w:type="gramEnd"/>
      <w:r>
        <w:t xml:space="preserve"> </w:t>
      </w:r>
      <w:r w:rsidRPr="00411592">
        <w:rPr>
          <w:b/>
        </w:rPr>
        <w:t>exit</w:t>
      </w:r>
    </w:p>
    <w:p w14:paraId="4884D153" w14:textId="736E9741" w:rsidR="003A55E5" w:rsidRDefault="003A55E5">
      <w:pPr>
        <w:pStyle w:val="SubStepAlpha"/>
      </w:pPr>
      <w:r>
        <w:t>Apply this route map to OSPF by reentering the</w:t>
      </w:r>
      <w:r w:rsidR="00E700C1">
        <w:t xml:space="preserve"> </w:t>
      </w:r>
      <w:r w:rsidR="00E700C1">
        <w:rPr>
          <w:b/>
          <w:bCs/>
        </w:rPr>
        <w:t>redistribute</w:t>
      </w:r>
      <w:r>
        <w:t xml:space="preserve"> command using the </w:t>
      </w:r>
      <w:r w:rsidRPr="009D0508">
        <w:rPr>
          <w:b/>
        </w:rPr>
        <w:t>route-map</w:t>
      </w:r>
      <w:r>
        <w:t xml:space="preserve"> keyword.</w:t>
      </w:r>
    </w:p>
    <w:p w14:paraId="2A5F459B" w14:textId="74AD9FB5" w:rsidR="003A55E5" w:rsidRDefault="003A55E5" w:rsidP="003A55E5">
      <w:pPr>
        <w:pStyle w:val="CMD"/>
      </w:pPr>
      <w:r>
        <w:t xml:space="preserve">R2(config)# </w:t>
      </w:r>
      <w:r w:rsidRPr="00411592">
        <w:rPr>
          <w:b/>
        </w:rPr>
        <w:t xml:space="preserve">router </w:t>
      </w:r>
      <w:proofErr w:type="spellStart"/>
      <w:r w:rsidRPr="00411592">
        <w:rPr>
          <w:b/>
        </w:rPr>
        <w:t>ospf</w:t>
      </w:r>
      <w:proofErr w:type="spellEnd"/>
      <w:r w:rsidRPr="00411592">
        <w:rPr>
          <w:b/>
        </w:rPr>
        <w:t xml:space="preserve"> 1</w:t>
      </w:r>
      <w:r w:rsidR="008357B4">
        <w:rPr>
          <w:b/>
        </w:rPr>
        <w:t>23</w:t>
      </w:r>
    </w:p>
    <w:p w14:paraId="23FE06BB" w14:textId="77777777" w:rsidR="003A55E5" w:rsidRDefault="003A55E5" w:rsidP="003A55E5">
      <w:pPr>
        <w:pStyle w:val="CMD"/>
      </w:pPr>
      <w:r>
        <w:t>R2(config-</w:t>
      </w:r>
      <w:proofErr w:type="gramStart"/>
      <w:r>
        <w:t>router)#</w:t>
      </w:r>
      <w:proofErr w:type="gramEnd"/>
      <w:r>
        <w:t xml:space="preserve"> </w:t>
      </w:r>
      <w:r w:rsidRPr="00411592">
        <w:rPr>
          <w:b/>
        </w:rPr>
        <w:t xml:space="preserve">redistribute </w:t>
      </w:r>
      <w:proofErr w:type="spellStart"/>
      <w:r w:rsidRPr="00411592">
        <w:rPr>
          <w:b/>
        </w:rPr>
        <w:t>eigrp</w:t>
      </w:r>
      <w:proofErr w:type="spellEnd"/>
      <w:r w:rsidRPr="00411592">
        <w:rPr>
          <w:b/>
        </w:rPr>
        <w:t xml:space="preserve"> 1 subnets route-map R1-FILTER</w:t>
      </w:r>
    </w:p>
    <w:p w14:paraId="6354E8FB" w14:textId="77777777" w:rsidR="003A55E5" w:rsidRDefault="003A55E5" w:rsidP="003A55E5">
      <w:pPr>
        <w:pStyle w:val="CMD"/>
      </w:pPr>
      <w:r>
        <w:t>R2(config-</w:t>
      </w:r>
      <w:proofErr w:type="gramStart"/>
      <w:r>
        <w:t>router)#</w:t>
      </w:r>
      <w:proofErr w:type="gramEnd"/>
      <w:r>
        <w:t xml:space="preserve"> </w:t>
      </w:r>
      <w:r w:rsidRPr="00411592">
        <w:rPr>
          <w:b/>
        </w:rPr>
        <w:t>exit</w:t>
      </w:r>
    </w:p>
    <w:p w14:paraId="086D5CEA" w14:textId="7BF4018D" w:rsidR="003A55E5" w:rsidRDefault="003A55E5">
      <w:pPr>
        <w:pStyle w:val="SubStepAlpha"/>
      </w:pPr>
      <w:r>
        <w:t>Verify that the two R3 networks are filtered out in the R1 routing table.</w:t>
      </w:r>
      <w:r w:rsidR="0081167C" w:rsidRPr="0081167C">
        <w:t xml:space="preserve"> </w:t>
      </w:r>
      <w:r w:rsidR="0081167C" w:rsidRPr="0022210F">
        <w:t xml:space="preserve">Notice that </w:t>
      </w:r>
      <w:r w:rsidR="0081167C">
        <w:t>only the 172.16.13.0/27 route is an OSPF External Type 1 route (i.e., O E1) with a cost metric of 26 (i.e., the assigned metric cost of 25 plus the cost of 1 for the R2 to R3 link)</w:t>
      </w:r>
      <w:r w:rsidR="0081167C" w:rsidRPr="0022210F">
        <w:t>.</w:t>
      </w:r>
    </w:p>
    <w:p w14:paraId="28C6B7BF" w14:textId="4A792D60" w:rsidR="00955B67" w:rsidRPr="00955B67" w:rsidRDefault="00955B67" w:rsidP="00955B67">
      <w:pPr>
        <w:pStyle w:val="CMD"/>
        <w:rPr>
          <w:lang w:val="pt-BR"/>
        </w:rPr>
      </w:pPr>
      <w:r w:rsidRPr="00955B67">
        <w:rPr>
          <w:lang w:val="pt-BR"/>
        </w:rPr>
        <w:t>R3#</w:t>
      </w:r>
      <w:r w:rsidR="0036080C">
        <w:rPr>
          <w:lang w:val="pt-BR"/>
        </w:rPr>
        <w:t xml:space="preserve"> </w:t>
      </w:r>
      <w:r w:rsidRPr="0036080C">
        <w:rPr>
          <w:b/>
          <w:bCs/>
          <w:lang w:val="pt-BR"/>
        </w:rPr>
        <w:t>sho</w:t>
      </w:r>
      <w:r w:rsidR="0036080C" w:rsidRPr="0036080C">
        <w:rPr>
          <w:b/>
          <w:bCs/>
          <w:lang w:val="pt-BR"/>
        </w:rPr>
        <w:t>w</w:t>
      </w:r>
      <w:r w:rsidRPr="0036080C">
        <w:rPr>
          <w:b/>
          <w:bCs/>
          <w:lang w:val="pt-BR"/>
        </w:rPr>
        <w:t xml:space="preserve"> ip route ospf | begin Gateway</w:t>
      </w:r>
    </w:p>
    <w:p w14:paraId="6A83F499" w14:textId="77777777" w:rsidR="00955B67" w:rsidRPr="00955B67" w:rsidRDefault="00955B67" w:rsidP="00EE535F">
      <w:pPr>
        <w:pStyle w:val="CMDOutput"/>
        <w:rPr>
          <w:lang w:val="pt-BR"/>
        </w:rPr>
      </w:pPr>
      <w:r w:rsidRPr="00955B67">
        <w:rPr>
          <w:lang w:val="pt-BR"/>
        </w:rPr>
        <w:lastRenderedPageBreak/>
        <w:t>Gateway of last resort is not set</w:t>
      </w:r>
    </w:p>
    <w:p w14:paraId="634B9198" w14:textId="77777777" w:rsidR="00955B67" w:rsidRPr="00955B67" w:rsidRDefault="00955B67" w:rsidP="00EE535F">
      <w:pPr>
        <w:pStyle w:val="CMDOutput"/>
        <w:rPr>
          <w:lang w:val="pt-BR"/>
        </w:rPr>
      </w:pPr>
    </w:p>
    <w:p w14:paraId="651D6E0D" w14:textId="77777777" w:rsidR="00955B67" w:rsidRPr="00955B67" w:rsidRDefault="00955B67" w:rsidP="00EE535F">
      <w:pPr>
        <w:pStyle w:val="CMDOutput"/>
        <w:rPr>
          <w:lang w:val="pt-BR"/>
        </w:rPr>
      </w:pPr>
      <w:r w:rsidRPr="00955B67">
        <w:rPr>
          <w:lang w:val="pt-BR"/>
        </w:rPr>
        <w:t xml:space="preserve">      10.0.0.0/24 is subnetted, 1 subnets</w:t>
      </w:r>
    </w:p>
    <w:p w14:paraId="3513CFE6" w14:textId="77777777" w:rsidR="00955B67" w:rsidRPr="00955B67" w:rsidRDefault="00955B67" w:rsidP="00EE535F">
      <w:pPr>
        <w:pStyle w:val="CMDOutput"/>
        <w:rPr>
          <w:lang w:val="pt-BR"/>
        </w:rPr>
      </w:pPr>
      <w:r w:rsidRPr="00955B67">
        <w:rPr>
          <w:lang w:val="pt-BR"/>
        </w:rPr>
        <w:t>O IA     10.10.10.0 [110/2] via 192.168.0.1, 03:48:26, GigabitEthernet0/0/0</w:t>
      </w:r>
    </w:p>
    <w:p w14:paraId="541B88F7" w14:textId="77777777" w:rsidR="00955B67" w:rsidRPr="00955B67" w:rsidRDefault="00955B67" w:rsidP="00EE535F">
      <w:pPr>
        <w:pStyle w:val="CMDOutput"/>
        <w:rPr>
          <w:lang w:val="pt-BR"/>
        </w:rPr>
      </w:pPr>
      <w:r w:rsidRPr="00955B67">
        <w:rPr>
          <w:lang w:val="pt-BR"/>
        </w:rPr>
        <w:t xml:space="preserve">      172.16.0.0/16 is variably subnetted, 4 subnets, 4 masks</w:t>
      </w:r>
    </w:p>
    <w:p w14:paraId="3F62407A" w14:textId="77777777" w:rsidR="00955B67" w:rsidRPr="00955B67" w:rsidRDefault="00955B67" w:rsidP="00EE535F">
      <w:pPr>
        <w:pStyle w:val="CMDOutput"/>
        <w:rPr>
          <w:lang w:val="pt-BR"/>
        </w:rPr>
      </w:pPr>
      <w:r w:rsidRPr="00955B67">
        <w:rPr>
          <w:lang w:val="pt-BR"/>
        </w:rPr>
        <w:t>O E2     172.16.1.0/24</w:t>
      </w:r>
    </w:p>
    <w:p w14:paraId="37504C82" w14:textId="77777777" w:rsidR="00955B67" w:rsidRPr="00955B67" w:rsidRDefault="00955B67" w:rsidP="00EE535F">
      <w:pPr>
        <w:pStyle w:val="CMDOutput"/>
        <w:rPr>
          <w:lang w:val="pt-BR"/>
        </w:rPr>
      </w:pPr>
      <w:r w:rsidRPr="00955B67">
        <w:rPr>
          <w:lang w:val="pt-BR"/>
        </w:rPr>
        <w:t xml:space="preserve">           [110/100] via 192.168.0.1, 01:23:50, GigabitEthernet0/0/0</w:t>
      </w:r>
    </w:p>
    <w:p w14:paraId="1E93D5F2" w14:textId="77777777" w:rsidR="00955B67" w:rsidRPr="00955B67" w:rsidRDefault="00955B67" w:rsidP="00EE535F">
      <w:pPr>
        <w:pStyle w:val="CMDOutput"/>
        <w:rPr>
          <w:lang w:val="pt-BR"/>
        </w:rPr>
      </w:pPr>
      <w:r w:rsidRPr="00955B67">
        <w:rPr>
          <w:lang w:val="pt-BR"/>
        </w:rPr>
        <w:t>O E2     172.16.12.0/26</w:t>
      </w:r>
    </w:p>
    <w:p w14:paraId="288359AA" w14:textId="77777777" w:rsidR="00955B67" w:rsidRPr="00955B67" w:rsidRDefault="00955B67" w:rsidP="00EE535F">
      <w:pPr>
        <w:pStyle w:val="CMDOutput"/>
        <w:rPr>
          <w:lang w:val="pt-BR"/>
        </w:rPr>
      </w:pPr>
      <w:r w:rsidRPr="00955B67">
        <w:rPr>
          <w:lang w:val="pt-BR"/>
        </w:rPr>
        <w:t xml:space="preserve">           [110/100] via 192.168.0.1, 01:26:06, GigabitEthernet0/0/0</w:t>
      </w:r>
    </w:p>
    <w:p w14:paraId="5213A3CD" w14:textId="77777777" w:rsidR="00955B67" w:rsidRPr="00955B67" w:rsidRDefault="00955B67" w:rsidP="00EE535F">
      <w:pPr>
        <w:pStyle w:val="CMDOutput"/>
        <w:rPr>
          <w:lang w:val="pt-BR"/>
        </w:rPr>
      </w:pPr>
      <w:r w:rsidRPr="00E93758">
        <w:rPr>
          <w:highlight w:val="yellow"/>
          <w:lang w:val="pt-BR"/>
        </w:rPr>
        <w:t>O E1</w:t>
      </w:r>
      <w:r w:rsidRPr="00955B67">
        <w:rPr>
          <w:lang w:val="pt-BR"/>
        </w:rPr>
        <w:t xml:space="preserve">     </w:t>
      </w:r>
      <w:r w:rsidRPr="00955B67">
        <w:rPr>
          <w:highlight w:val="yellow"/>
          <w:lang w:val="pt-BR"/>
        </w:rPr>
        <w:t>172.16.13.0/27</w:t>
      </w:r>
    </w:p>
    <w:p w14:paraId="567FCF88" w14:textId="77777777" w:rsidR="00955B67" w:rsidRPr="00955B67" w:rsidRDefault="00955B67" w:rsidP="00EE535F">
      <w:pPr>
        <w:pStyle w:val="CMDOutput"/>
        <w:rPr>
          <w:lang w:val="pt-BR"/>
        </w:rPr>
      </w:pPr>
      <w:r w:rsidRPr="00955B67">
        <w:rPr>
          <w:lang w:val="pt-BR"/>
        </w:rPr>
        <w:t xml:space="preserve">           [110/</w:t>
      </w:r>
      <w:r w:rsidRPr="00E93758">
        <w:rPr>
          <w:highlight w:val="yellow"/>
          <w:lang w:val="pt-BR"/>
        </w:rPr>
        <w:t>26</w:t>
      </w:r>
      <w:r w:rsidRPr="00955B67">
        <w:rPr>
          <w:lang w:val="pt-BR"/>
        </w:rPr>
        <w:t>] via 192.168.0.1, 00:00:04, GigabitEthernet0/0/0</w:t>
      </w:r>
    </w:p>
    <w:p w14:paraId="00496901" w14:textId="77777777" w:rsidR="00955B67" w:rsidRPr="00955B67" w:rsidRDefault="00955B67" w:rsidP="00EE535F">
      <w:pPr>
        <w:pStyle w:val="CMDOutput"/>
        <w:rPr>
          <w:lang w:val="pt-BR"/>
        </w:rPr>
      </w:pPr>
      <w:r w:rsidRPr="00955B67">
        <w:rPr>
          <w:lang w:val="pt-BR"/>
        </w:rPr>
        <w:t>O E2     172.16.14.0/28</w:t>
      </w:r>
    </w:p>
    <w:p w14:paraId="1B4E019D" w14:textId="77777777" w:rsidR="00955B67" w:rsidRPr="00955B67" w:rsidRDefault="00955B67" w:rsidP="00EE535F">
      <w:pPr>
        <w:pStyle w:val="CMDOutput"/>
        <w:rPr>
          <w:lang w:val="pt-BR"/>
        </w:rPr>
      </w:pPr>
      <w:r w:rsidRPr="00955B67">
        <w:rPr>
          <w:lang w:val="pt-BR"/>
        </w:rPr>
        <w:t xml:space="preserve">           [110/100] via 192.168.0.1, 01:26:06, GigabitEthernet0/0/0</w:t>
      </w:r>
    </w:p>
    <w:p w14:paraId="6D0E755F" w14:textId="77777777" w:rsidR="00E700C1" w:rsidRPr="004C0909" w:rsidRDefault="00E700C1" w:rsidP="00E700C1">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E700C1" w14:paraId="49402DC8" w14:textId="77777777" w:rsidTr="00C17B90">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B9A330" w14:textId="77777777" w:rsidR="00E700C1" w:rsidRPr="00763D8B" w:rsidRDefault="00E700C1" w:rsidP="00C17B90">
            <w:pPr>
              <w:pStyle w:val="TableHeading"/>
            </w:pPr>
            <w:r w:rsidRPr="00763D8B">
              <w:t>Router Model</w:t>
            </w:r>
          </w:p>
        </w:tc>
        <w:tc>
          <w:tcPr>
            <w:tcW w:w="2250" w:type="dxa"/>
          </w:tcPr>
          <w:p w14:paraId="12B65503" w14:textId="77777777" w:rsidR="00E700C1" w:rsidRPr="00763D8B" w:rsidRDefault="00E700C1" w:rsidP="00C17B90">
            <w:pPr>
              <w:pStyle w:val="TableHeading"/>
            </w:pPr>
            <w:r w:rsidRPr="00763D8B">
              <w:t>Ethernet Interface #1</w:t>
            </w:r>
          </w:p>
        </w:tc>
        <w:tc>
          <w:tcPr>
            <w:tcW w:w="2250" w:type="dxa"/>
          </w:tcPr>
          <w:p w14:paraId="77E80F21" w14:textId="77777777" w:rsidR="00E700C1" w:rsidRPr="00763D8B" w:rsidRDefault="00E700C1" w:rsidP="00C17B90">
            <w:pPr>
              <w:pStyle w:val="TableHeading"/>
            </w:pPr>
            <w:r w:rsidRPr="00763D8B">
              <w:t>Ethernet Interface #2</w:t>
            </w:r>
          </w:p>
        </w:tc>
        <w:tc>
          <w:tcPr>
            <w:tcW w:w="2070" w:type="dxa"/>
          </w:tcPr>
          <w:p w14:paraId="1C996A4A" w14:textId="77777777" w:rsidR="00E700C1" w:rsidRPr="00763D8B" w:rsidRDefault="00E700C1" w:rsidP="00C17B90">
            <w:pPr>
              <w:pStyle w:val="TableHeading"/>
            </w:pPr>
            <w:r w:rsidRPr="00763D8B">
              <w:t>Serial Interface #1</w:t>
            </w:r>
          </w:p>
        </w:tc>
        <w:tc>
          <w:tcPr>
            <w:tcW w:w="2160" w:type="dxa"/>
          </w:tcPr>
          <w:p w14:paraId="448F51C1" w14:textId="77777777" w:rsidR="00E700C1" w:rsidRPr="00763D8B" w:rsidRDefault="00E700C1" w:rsidP="00C17B90">
            <w:pPr>
              <w:pStyle w:val="TableHeading"/>
            </w:pPr>
            <w:r w:rsidRPr="00763D8B">
              <w:t>Serial Interface #2</w:t>
            </w:r>
          </w:p>
        </w:tc>
      </w:tr>
      <w:tr w:rsidR="00E700C1" w14:paraId="38B03729" w14:textId="77777777" w:rsidTr="00C17B90">
        <w:tc>
          <w:tcPr>
            <w:tcW w:w="1530" w:type="dxa"/>
          </w:tcPr>
          <w:p w14:paraId="3E29353D" w14:textId="77777777" w:rsidR="00E700C1" w:rsidRPr="009453F7" w:rsidRDefault="00E700C1" w:rsidP="00C17B90">
            <w:pPr>
              <w:pStyle w:val="TableText"/>
            </w:pPr>
            <w:r w:rsidRPr="009453F7">
              <w:t>1800</w:t>
            </w:r>
          </w:p>
        </w:tc>
        <w:tc>
          <w:tcPr>
            <w:tcW w:w="2250" w:type="dxa"/>
          </w:tcPr>
          <w:p w14:paraId="4DEC27FF" w14:textId="77777777" w:rsidR="00E700C1" w:rsidRPr="009453F7" w:rsidRDefault="00E700C1" w:rsidP="00C17B90">
            <w:pPr>
              <w:pStyle w:val="TableText"/>
            </w:pPr>
            <w:r w:rsidRPr="009453F7">
              <w:t>Fast Ethernet 0/0 (F0/0)</w:t>
            </w:r>
          </w:p>
        </w:tc>
        <w:tc>
          <w:tcPr>
            <w:tcW w:w="2250" w:type="dxa"/>
          </w:tcPr>
          <w:p w14:paraId="77C73C5F" w14:textId="77777777" w:rsidR="00E700C1" w:rsidRPr="009453F7" w:rsidRDefault="00E700C1" w:rsidP="00C17B90">
            <w:pPr>
              <w:pStyle w:val="TableText"/>
            </w:pPr>
            <w:r w:rsidRPr="009453F7">
              <w:t>Fast Ethernet 0/1 (F0/1)</w:t>
            </w:r>
          </w:p>
        </w:tc>
        <w:tc>
          <w:tcPr>
            <w:tcW w:w="2070" w:type="dxa"/>
          </w:tcPr>
          <w:p w14:paraId="31640771" w14:textId="77777777" w:rsidR="00E700C1" w:rsidRPr="009453F7" w:rsidRDefault="00E700C1" w:rsidP="00C17B90">
            <w:pPr>
              <w:pStyle w:val="TableText"/>
            </w:pPr>
            <w:r w:rsidRPr="009453F7">
              <w:t>Serial 0/0/0 (S0/0/0)</w:t>
            </w:r>
          </w:p>
        </w:tc>
        <w:tc>
          <w:tcPr>
            <w:tcW w:w="2160" w:type="dxa"/>
          </w:tcPr>
          <w:p w14:paraId="657E4880" w14:textId="77777777" w:rsidR="00E700C1" w:rsidRPr="009453F7" w:rsidRDefault="00E700C1" w:rsidP="00C17B90">
            <w:pPr>
              <w:pStyle w:val="TableText"/>
            </w:pPr>
            <w:r w:rsidRPr="009453F7">
              <w:t>Serial 0/0/1 (S0/0</w:t>
            </w:r>
            <w:r>
              <w:t>/</w:t>
            </w:r>
            <w:r w:rsidRPr="009453F7">
              <w:t>1)</w:t>
            </w:r>
          </w:p>
        </w:tc>
      </w:tr>
      <w:tr w:rsidR="00E700C1" w14:paraId="0DE1BECD" w14:textId="77777777" w:rsidTr="00C17B90">
        <w:tc>
          <w:tcPr>
            <w:tcW w:w="1530" w:type="dxa"/>
          </w:tcPr>
          <w:p w14:paraId="5B40DF82" w14:textId="77777777" w:rsidR="00E700C1" w:rsidRPr="009453F7" w:rsidRDefault="00E700C1" w:rsidP="00C17B90">
            <w:pPr>
              <w:pStyle w:val="TableText"/>
            </w:pPr>
            <w:r w:rsidRPr="009453F7">
              <w:t>1900</w:t>
            </w:r>
          </w:p>
        </w:tc>
        <w:tc>
          <w:tcPr>
            <w:tcW w:w="2250" w:type="dxa"/>
          </w:tcPr>
          <w:p w14:paraId="62CB603B" w14:textId="77777777" w:rsidR="00E700C1" w:rsidRPr="009453F7" w:rsidRDefault="00E700C1" w:rsidP="00C17B90">
            <w:pPr>
              <w:pStyle w:val="TableText"/>
            </w:pPr>
            <w:r w:rsidRPr="009453F7">
              <w:t>Gigabit Ethernet 0/0 (G0/0)</w:t>
            </w:r>
          </w:p>
        </w:tc>
        <w:tc>
          <w:tcPr>
            <w:tcW w:w="2250" w:type="dxa"/>
          </w:tcPr>
          <w:p w14:paraId="2F37A7C1" w14:textId="77777777" w:rsidR="00E700C1" w:rsidRPr="009453F7" w:rsidRDefault="00E700C1" w:rsidP="00C17B90">
            <w:pPr>
              <w:pStyle w:val="TableText"/>
            </w:pPr>
            <w:r w:rsidRPr="009453F7">
              <w:t>Gigabit Ethernet 0/1 (G0/1)</w:t>
            </w:r>
          </w:p>
        </w:tc>
        <w:tc>
          <w:tcPr>
            <w:tcW w:w="2070" w:type="dxa"/>
          </w:tcPr>
          <w:p w14:paraId="052B554F" w14:textId="77777777" w:rsidR="00E700C1" w:rsidRPr="009453F7" w:rsidRDefault="00E700C1" w:rsidP="00C17B90">
            <w:pPr>
              <w:pStyle w:val="TableText"/>
            </w:pPr>
            <w:r w:rsidRPr="009453F7">
              <w:t>Serial 0/0/0 (S0/0/0)</w:t>
            </w:r>
          </w:p>
        </w:tc>
        <w:tc>
          <w:tcPr>
            <w:tcW w:w="2160" w:type="dxa"/>
          </w:tcPr>
          <w:p w14:paraId="6A746208" w14:textId="77777777" w:rsidR="00E700C1" w:rsidRPr="009453F7" w:rsidRDefault="00E700C1" w:rsidP="00C17B90">
            <w:pPr>
              <w:pStyle w:val="TableText"/>
            </w:pPr>
            <w:r w:rsidRPr="009453F7">
              <w:t>Serial 0/0/1 (S0/0/1)</w:t>
            </w:r>
          </w:p>
        </w:tc>
      </w:tr>
      <w:tr w:rsidR="00E700C1" w14:paraId="0897727B" w14:textId="77777777" w:rsidTr="00C17B90">
        <w:tc>
          <w:tcPr>
            <w:tcW w:w="1530" w:type="dxa"/>
          </w:tcPr>
          <w:p w14:paraId="2861758C" w14:textId="77777777" w:rsidR="00E700C1" w:rsidRPr="009453F7" w:rsidRDefault="00E700C1" w:rsidP="00C17B90">
            <w:pPr>
              <w:pStyle w:val="TableText"/>
            </w:pPr>
            <w:r w:rsidRPr="009453F7">
              <w:t>2801</w:t>
            </w:r>
          </w:p>
        </w:tc>
        <w:tc>
          <w:tcPr>
            <w:tcW w:w="2250" w:type="dxa"/>
          </w:tcPr>
          <w:p w14:paraId="3DE742BE" w14:textId="77777777" w:rsidR="00E700C1" w:rsidRPr="009453F7" w:rsidRDefault="00E700C1" w:rsidP="00C17B90">
            <w:pPr>
              <w:pStyle w:val="TableText"/>
            </w:pPr>
            <w:r w:rsidRPr="009453F7">
              <w:t>Fast Ethernet 0/0 (F0/0)</w:t>
            </w:r>
          </w:p>
        </w:tc>
        <w:tc>
          <w:tcPr>
            <w:tcW w:w="2250" w:type="dxa"/>
          </w:tcPr>
          <w:p w14:paraId="6BF8466B" w14:textId="77777777" w:rsidR="00E700C1" w:rsidRPr="009453F7" w:rsidRDefault="00E700C1" w:rsidP="00C17B90">
            <w:pPr>
              <w:pStyle w:val="TableText"/>
            </w:pPr>
            <w:r w:rsidRPr="009453F7">
              <w:t>Fast Ethernet 0/1 (F0/1)</w:t>
            </w:r>
          </w:p>
        </w:tc>
        <w:tc>
          <w:tcPr>
            <w:tcW w:w="2070" w:type="dxa"/>
          </w:tcPr>
          <w:p w14:paraId="2EB25715" w14:textId="77777777" w:rsidR="00E700C1" w:rsidRPr="009453F7" w:rsidRDefault="00E700C1" w:rsidP="00C17B90">
            <w:pPr>
              <w:pStyle w:val="TableText"/>
            </w:pPr>
            <w:r w:rsidRPr="009453F7">
              <w:t>Serial 0/1/0 (S0/1/0)</w:t>
            </w:r>
          </w:p>
        </w:tc>
        <w:tc>
          <w:tcPr>
            <w:tcW w:w="2160" w:type="dxa"/>
          </w:tcPr>
          <w:p w14:paraId="0AC37CCD" w14:textId="77777777" w:rsidR="00E700C1" w:rsidRPr="009453F7" w:rsidRDefault="00E700C1" w:rsidP="00C17B90">
            <w:pPr>
              <w:pStyle w:val="TableText"/>
            </w:pPr>
            <w:r w:rsidRPr="009453F7">
              <w:t>Serial 0/1/1 (S0/1/1)</w:t>
            </w:r>
          </w:p>
        </w:tc>
      </w:tr>
      <w:tr w:rsidR="00E700C1" w14:paraId="706763C6" w14:textId="77777777" w:rsidTr="00C17B90">
        <w:tc>
          <w:tcPr>
            <w:tcW w:w="1530" w:type="dxa"/>
          </w:tcPr>
          <w:p w14:paraId="350FA064" w14:textId="77777777" w:rsidR="00E700C1" w:rsidRPr="009453F7" w:rsidRDefault="00E700C1" w:rsidP="00C17B90">
            <w:pPr>
              <w:pStyle w:val="TableText"/>
            </w:pPr>
            <w:r w:rsidRPr="009453F7">
              <w:t>2811</w:t>
            </w:r>
          </w:p>
        </w:tc>
        <w:tc>
          <w:tcPr>
            <w:tcW w:w="2250" w:type="dxa"/>
          </w:tcPr>
          <w:p w14:paraId="3388EFA6" w14:textId="77777777" w:rsidR="00E700C1" w:rsidRPr="009453F7" w:rsidRDefault="00E700C1" w:rsidP="00C17B90">
            <w:pPr>
              <w:pStyle w:val="TableText"/>
            </w:pPr>
            <w:r w:rsidRPr="009453F7">
              <w:t>Fast Ethernet 0/0 (F0/0)</w:t>
            </w:r>
          </w:p>
        </w:tc>
        <w:tc>
          <w:tcPr>
            <w:tcW w:w="2250" w:type="dxa"/>
          </w:tcPr>
          <w:p w14:paraId="275E8C8C" w14:textId="77777777" w:rsidR="00E700C1" w:rsidRPr="009453F7" w:rsidRDefault="00E700C1" w:rsidP="00C17B90">
            <w:pPr>
              <w:pStyle w:val="TableText"/>
            </w:pPr>
            <w:r w:rsidRPr="009453F7">
              <w:t>Fast Ethernet 0/1 (F0/1)</w:t>
            </w:r>
          </w:p>
        </w:tc>
        <w:tc>
          <w:tcPr>
            <w:tcW w:w="2070" w:type="dxa"/>
          </w:tcPr>
          <w:p w14:paraId="71429725" w14:textId="77777777" w:rsidR="00E700C1" w:rsidRPr="009453F7" w:rsidRDefault="00E700C1" w:rsidP="00C17B90">
            <w:pPr>
              <w:pStyle w:val="TableText"/>
            </w:pPr>
            <w:r w:rsidRPr="009453F7">
              <w:t>Serial 0/0/0 (S0/0/0)</w:t>
            </w:r>
          </w:p>
        </w:tc>
        <w:tc>
          <w:tcPr>
            <w:tcW w:w="2160" w:type="dxa"/>
          </w:tcPr>
          <w:p w14:paraId="22AD60CD" w14:textId="77777777" w:rsidR="00E700C1" w:rsidRPr="009453F7" w:rsidRDefault="00E700C1" w:rsidP="00C17B90">
            <w:pPr>
              <w:pStyle w:val="TableText"/>
            </w:pPr>
            <w:r w:rsidRPr="009453F7">
              <w:t>Serial 0/0/1 (S0/0/1)</w:t>
            </w:r>
          </w:p>
        </w:tc>
      </w:tr>
      <w:tr w:rsidR="00E700C1" w14:paraId="10A49419" w14:textId="77777777" w:rsidTr="00C17B90">
        <w:tc>
          <w:tcPr>
            <w:tcW w:w="1530" w:type="dxa"/>
          </w:tcPr>
          <w:p w14:paraId="496B91D3" w14:textId="77777777" w:rsidR="00E700C1" w:rsidRPr="009453F7" w:rsidRDefault="00E700C1" w:rsidP="00C17B90">
            <w:pPr>
              <w:pStyle w:val="TableText"/>
            </w:pPr>
            <w:r w:rsidRPr="009453F7">
              <w:t>2900</w:t>
            </w:r>
          </w:p>
        </w:tc>
        <w:tc>
          <w:tcPr>
            <w:tcW w:w="2250" w:type="dxa"/>
          </w:tcPr>
          <w:p w14:paraId="3EC61EE6" w14:textId="77777777" w:rsidR="00E700C1" w:rsidRPr="009453F7" w:rsidRDefault="00E700C1" w:rsidP="00C17B90">
            <w:pPr>
              <w:pStyle w:val="TableText"/>
            </w:pPr>
            <w:r w:rsidRPr="009453F7">
              <w:t>Gigabit Ethernet 0/0 (G0/0)</w:t>
            </w:r>
          </w:p>
        </w:tc>
        <w:tc>
          <w:tcPr>
            <w:tcW w:w="2250" w:type="dxa"/>
          </w:tcPr>
          <w:p w14:paraId="519C2FD3" w14:textId="77777777" w:rsidR="00E700C1" w:rsidRPr="009453F7" w:rsidRDefault="00E700C1" w:rsidP="00C17B90">
            <w:pPr>
              <w:pStyle w:val="TableText"/>
            </w:pPr>
            <w:r w:rsidRPr="009453F7">
              <w:t>Gigabit Ethernet 0/1 (G0/1)</w:t>
            </w:r>
          </w:p>
        </w:tc>
        <w:tc>
          <w:tcPr>
            <w:tcW w:w="2070" w:type="dxa"/>
          </w:tcPr>
          <w:p w14:paraId="6FE39C6C" w14:textId="77777777" w:rsidR="00E700C1" w:rsidRPr="009453F7" w:rsidRDefault="00E700C1" w:rsidP="00C17B90">
            <w:pPr>
              <w:pStyle w:val="TableText"/>
            </w:pPr>
            <w:r w:rsidRPr="009453F7">
              <w:t>Serial 0/0/0 (S0/0/0)</w:t>
            </w:r>
          </w:p>
        </w:tc>
        <w:tc>
          <w:tcPr>
            <w:tcW w:w="2160" w:type="dxa"/>
          </w:tcPr>
          <w:p w14:paraId="09F4D539" w14:textId="77777777" w:rsidR="00E700C1" w:rsidRPr="009453F7" w:rsidRDefault="00E700C1" w:rsidP="00C17B90">
            <w:pPr>
              <w:pStyle w:val="TableText"/>
            </w:pPr>
            <w:r w:rsidRPr="009453F7">
              <w:t>Serial 0/0/1 (S0/0/1)</w:t>
            </w:r>
          </w:p>
        </w:tc>
      </w:tr>
      <w:tr w:rsidR="00E700C1" w14:paraId="0CA8ACFB" w14:textId="77777777" w:rsidTr="00C17B90">
        <w:tc>
          <w:tcPr>
            <w:tcW w:w="1530" w:type="dxa"/>
          </w:tcPr>
          <w:p w14:paraId="14D232E4" w14:textId="77777777" w:rsidR="00E700C1" w:rsidRPr="009453F7" w:rsidRDefault="00E700C1" w:rsidP="00C17B90">
            <w:pPr>
              <w:pStyle w:val="TableText"/>
            </w:pPr>
            <w:r>
              <w:t>4221</w:t>
            </w:r>
          </w:p>
        </w:tc>
        <w:tc>
          <w:tcPr>
            <w:tcW w:w="2250" w:type="dxa"/>
          </w:tcPr>
          <w:p w14:paraId="5EF703F5" w14:textId="77777777" w:rsidR="00E700C1" w:rsidRPr="009453F7" w:rsidRDefault="00E700C1" w:rsidP="00C17B90">
            <w:pPr>
              <w:pStyle w:val="TableText"/>
            </w:pPr>
            <w:r w:rsidRPr="009453F7">
              <w:t>Gigabit Ethernet 0/0</w:t>
            </w:r>
            <w:r>
              <w:t>/0</w:t>
            </w:r>
            <w:r w:rsidRPr="009453F7">
              <w:t xml:space="preserve"> (G0/0</w:t>
            </w:r>
            <w:r>
              <w:t>/0</w:t>
            </w:r>
            <w:r w:rsidRPr="009453F7">
              <w:t>)</w:t>
            </w:r>
          </w:p>
        </w:tc>
        <w:tc>
          <w:tcPr>
            <w:tcW w:w="2250" w:type="dxa"/>
          </w:tcPr>
          <w:p w14:paraId="455FB182" w14:textId="77777777" w:rsidR="00E700C1" w:rsidRPr="009453F7" w:rsidRDefault="00E700C1" w:rsidP="00C17B90">
            <w:pPr>
              <w:pStyle w:val="TableText"/>
            </w:pPr>
            <w:r w:rsidRPr="009453F7">
              <w:t>Gigabit Ethernet 0/0</w:t>
            </w:r>
            <w:r>
              <w:t>/1</w:t>
            </w:r>
            <w:r w:rsidRPr="009453F7">
              <w:t xml:space="preserve"> (G0/0</w:t>
            </w:r>
            <w:r>
              <w:t>/1</w:t>
            </w:r>
            <w:r w:rsidRPr="009453F7">
              <w:t>)</w:t>
            </w:r>
          </w:p>
        </w:tc>
        <w:tc>
          <w:tcPr>
            <w:tcW w:w="2070" w:type="dxa"/>
          </w:tcPr>
          <w:p w14:paraId="0329AA76" w14:textId="77777777" w:rsidR="00E700C1" w:rsidRPr="009453F7" w:rsidRDefault="00E700C1" w:rsidP="00C17B90">
            <w:pPr>
              <w:pStyle w:val="TableText"/>
            </w:pPr>
            <w:r>
              <w:t>Serial 0/1/0 (S0/1</w:t>
            </w:r>
            <w:r w:rsidRPr="009453F7">
              <w:t>/0)</w:t>
            </w:r>
          </w:p>
        </w:tc>
        <w:tc>
          <w:tcPr>
            <w:tcW w:w="2160" w:type="dxa"/>
          </w:tcPr>
          <w:p w14:paraId="707D295C" w14:textId="77777777" w:rsidR="00E700C1" w:rsidRPr="009453F7" w:rsidRDefault="00E700C1" w:rsidP="00C17B90">
            <w:pPr>
              <w:pStyle w:val="TableText"/>
            </w:pPr>
            <w:r>
              <w:t>Serial 0/1/1</w:t>
            </w:r>
            <w:r w:rsidRPr="009453F7">
              <w:t xml:space="preserve"> (S0/</w:t>
            </w:r>
            <w:r>
              <w:t>1/1</w:t>
            </w:r>
            <w:r w:rsidRPr="009453F7">
              <w:t>)</w:t>
            </w:r>
          </w:p>
        </w:tc>
      </w:tr>
      <w:tr w:rsidR="00E700C1" w14:paraId="6E27CEBF" w14:textId="77777777" w:rsidTr="00C17B90">
        <w:tc>
          <w:tcPr>
            <w:tcW w:w="1530" w:type="dxa"/>
          </w:tcPr>
          <w:p w14:paraId="3E00DBA5" w14:textId="77777777" w:rsidR="00E700C1" w:rsidRDefault="00E700C1" w:rsidP="00C17B90">
            <w:pPr>
              <w:pStyle w:val="TableText"/>
            </w:pPr>
            <w:r>
              <w:t>4300</w:t>
            </w:r>
          </w:p>
        </w:tc>
        <w:tc>
          <w:tcPr>
            <w:tcW w:w="2250" w:type="dxa"/>
          </w:tcPr>
          <w:p w14:paraId="41F72734" w14:textId="77777777" w:rsidR="00E700C1" w:rsidRPr="009453F7" w:rsidRDefault="00E700C1" w:rsidP="00C17B90">
            <w:pPr>
              <w:pStyle w:val="TableText"/>
            </w:pPr>
            <w:r w:rsidRPr="009453F7">
              <w:t>Gigabit Ethernet 0/0</w:t>
            </w:r>
            <w:r>
              <w:t>/0</w:t>
            </w:r>
            <w:r w:rsidRPr="009453F7">
              <w:t xml:space="preserve"> (G0/0</w:t>
            </w:r>
            <w:r>
              <w:t>/0</w:t>
            </w:r>
            <w:r w:rsidRPr="009453F7">
              <w:t>)</w:t>
            </w:r>
          </w:p>
        </w:tc>
        <w:tc>
          <w:tcPr>
            <w:tcW w:w="2250" w:type="dxa"/>
          </w:tcPr>
          <w:p w14:paraId="41A7BCB3" w14:textId="77777777" w:rsidR="00E700C1" w:rsidRPr="009453F7" w:rsidRDefault="00E700C1" w:rsidP="00C17B90">
            <w:pPr>
              <w:pStyle w:val="TableText"/>
            </w:pPr>
            <w:r w:rsidRPr="009453F7">
              <w:t>Gigabit Ethernet 0/0</w:t>
            </w:r>
            <w:r>
              <w:t>/1</w:t>
            </w:r>
            <w:r w:rsidRPr="009453F7">
              <w:t xml:space="preserve"> (G0/0</w:t>
            </w:r>
            <w:r>
              <w:t>/1</w:t>
            </w:r>
            <w:r w:rsidRPr="009453F7">
              <w:t>)</w:t>
            </w:r>
          </w:p>
        </w:tc>
        <w:tc>
          <w:tcPr>
            <w:tcW w:w="2070" w:type="dxa"/>
          </w:tcPr>
          <w:p w14:paraId="5AFEEB74" w14:textId="77777777" w:rsidR="00E700C1" w:rsidRDefault="00E700C1" w:rsidP="00C17B90">
            <w:pPr>
              <w:pStyle w:val="TableText"/>
            </w:pPr>
            <w:r>
              <w:t>Serial 0/1/0 (S0/1</w:t>
            </w:r>
            <w:r w:rsidRPr="009453F7">
              <w:t>/0)</w:t>
            </w:r>
          </w:p>
        </w:tc>
        <w:tc>
          <w:tcPr>
            <w:tcW w:w="2160" w:type="dxa"/>
          </w:tcPr>
          <w:p w14:paraId="009BA579" w14:textId="77777777" w:rsidR="00E700C1" w:rsidRDefault="00E700C1" w:rsidP="00C17B90">
            <w:pPr>
              <w:pStyle w:val="TableText"/>
            </w:pPr>
            <w:r>
              <w:t>Serial 0/1/1</w:t>
            </w:r>
            <w:r w:rsidRPr="009453F7">
              <w:t xml:space="preserve"> (S0/</w:t>
            </w:r>
            <w:r>
              <w:t>1/1</w:t>
            </w:r>
            <w:r w:rsidRPr="009453F7">
              <w:t>)</w:t>
            </w:r>
          </w:p>
        </w:tc>
      </w:tr>
    </w:tbl>
    <w:p w14:paraId="083373A5" w14:textId="77777777" w:rsidR="00E700C1" w:rsidRPr="00603503" w:rsidRDefault="00E700C1" w:rsidP="00E700C1">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35B74AD" w14:textId="71122C1C" w:rsidR="002C2A99" w:rsidRPr="00DA0C04" w:rsidRDefault="00E700C1" w:rsidP="00EE535F">
      <w:pPr>
        <w:pStyle w:val="ConfigWindow"/>
      </w:pPr>
      <w:r>
        <w:t>end of document</w:t>
      </w:r>
      <w:bookmarkStart w:id="1" w:name="_GoBack"/>
      <w:bookmarkEnd w:id="1"/>
    </w:p>
    <w:sectPr w:rsidR="002C2A99" w:rsidRPr="00DA0C04"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05B13" w14:textId="77777777" w:rsidR="00084C57" w:rsidRDefault="00084C57" w:rsidP="00710659">
      <w:pPr>
        <w:spacing w:after="0" w:line="240" w:lineRule="auto"/>
      </w:pPr>
      <w:r>
        <w:separator/>
      </w:r>
    </w:p>
    <w:p w14:paraId="4412A246" w14:textId="77777777" w:rsidR="00084C57" w:rsidRDefault="00084C57"/>
  </w:endnote>
  <w:endnote w:type="continuationSeparator" w:id="0">
    <w:p w14:paraId="78D436F9" w14:textId="77777777" w:rsidR="00084C57" w:rsidRDefault="00084C57" w:rsidP="00710659">
      <w:pPr>
        <w:spacing w:after="0" w:line="240" w:lineRule="auto"/>
      </w:pPr>
      <w:r>
        <w:continuationSeparator/>
      </w:r>
    </w:p>
    <w:p w14:paraId="004DDF27" w14:textId="77777777" w:rsidR="00084C57" w:rsidRDefault="00084C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F6710" w14:textId="2A9C7D6D" w:rsidR="00C17B90" w:rsidRPr="00882B63" w:rsidRDefault="00C17B9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3E405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7CCD" w14:textId="0248FB02" w:rsidR="00C17B90" w:rsidRPr="00882B63" w:rsidRDefault="00C17B9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3E4056">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7A8C1" w14:textId="77777777" w:rsidR="00084C57" w:rsidRDefault="00084C57" w:rsidP="00710659">
      <w:pPr>
        <w:spacing w:after="0" w:line="240" w:lineRule="auto"/>
      </w:pPr>
      <w:r>
        <w:separator/>
      </w:r>
    </w:p>
    <w:p w14:paraId="6811D751" w14:textId="77777777" w:rsidR="00084C57" w:rsidRDefault="00084C57"/>
  </w:footnote>
  <w:footnote w:type="continuationSeparator" w:id="0">
    <w:p w14:paraId="764A19C8" w14:textId="77777777" w:rsidR="00084C57" w:rsidRDefault="00084C57" w:rsidP="00710659">
      <w:pPr>
        <w:spacing w:after="0" w:line="240" w:lineRule="auto"/>
      </w:pPr>
      <w:r>
        <w:continuationSeparator/>
      </w:r>
    </w:p>
    <w:p w14:paraId="13CC0AB7" w14:textId="77777777" w:rsidR="00084C57" w:rsidRDefault="00084C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D4FE42F22AC24619980BB365FDFE26C6"/>
      </w:placeholder>
      <w:dataBinding w:prefixMappings="xmlns:ns0='http://purl.org/dc/elements/1.1/' xmlns:ns1='http://schemas.openxmlformats.org/package/2006/metadata/core-properties' " w:xpath="/ns1:coreProperties[1]/ns0:title[1]" w:storeItemID="{6C3C8BC8-F283-45AE-878A-BAB7291924A1}"/>
      <w:text/>
    </w:sdtPr>
    <w:sdtContent>
      <w:p w14:paraId="155EF758" w14:textId="367064B6" w:rsidR="00C17B90" w:rsidRDefault="00C17B90" w:rsidP="008402F2">
        <w:pPr>
          <w:pStyle w:val="PageHead"/>
        </w:pPr>
        <w:r>
          <w:t>Lab - Control Routing Updates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27F84" w14:textId="77777777" w:rsidR="00C17B90" w:rsidRDefault="00C17B90" w:rsidP="006C3FCF">
    <w:pPr>
      <w:ind w:left="-288"/>
    </w:pPr>
    <w:r>
      <w:rPr>
        <w:noProof/>
      </w:rPr>
      <w:drawing>
        <wp:inline distT="0" distB="0" distL="0" distR="0" wp14:anchorId="553ED655" wp14:editId="66B1565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hint="default"/>
        <w:b w:val="0"/>
        <w:i w:val="0"/>
        <w:color w:val="auto"/>
        <w:sz w:val="22"/>
        <w:szCs w:val="22"/>
        <w:u w:val="none"/>
      </w:rPr>
    </w:lvl>
    <w:lvl w:ilvl="1">
      <w:start w:val="1"/>
      <w:numFmt w:val="upperLetter"/>
      <w:lvlText w:val="%2)"/>
      <w:lvlJc w:val="left"/>
      <w:pPr>
        <w:tabs>
          <w:tab w:val="num" w:pos="3355"/>
        </w:tabs>
        <w:ind w:left="3355" w:hanging="720"/>
      </w:pPr>
      <w:rPr>
        <w:rFonts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01224C6"/>
    <w:multiLevelType w:val="hybridMultilevel"/>
    <w:tmpl w:val="1702FC5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B9B2FAF"/>
    <w:multiLevelType w:val="hybridMultilevel"/>
    <w:tmpl w:val="79C4F226"/>
    <w:lvl w:ilvl="0" w:tplc="84064C16">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058025F"/>
    <w:multiLevelType w:val="hybridMultilevel"/>
    <w:tmpl w:val="4BE02E50"/>
    <w:lvl w:ilvl="0" w:tplc="A3104CB8">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Time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Time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Time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4B564B1"/>
    <w:multiLevelType w:val="hybridMultilevel"/>
    <w:tmpl w:val="3FAC1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EC5F12"/>
    <w:multiLevelType w:val="hybridMultilevel"/>
    <w:tmpl w:val="E7CE46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10"/>
  </w:num>
  <w:num w:numId="11">
    <w:abstractNumId w:val="7"/>
  </w:num>
  <w:num w:numId="12">
    <w:abstractNumId w:val="7"/>
    <w:lvlOverride w:ilvl="0">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num>
  <w:num w:numId="15">
    <w:abstractNumId w:val="4"/>
  </w:num>
  <w:num w:numId="16">
    <w:abstractNumId w:val="4"/>
  </w:num>
  <w:num w:numId="17">
    <w:abstractNumId w:val="4"/>
  </w:num>
  <w:num w:numId="18">
    <w:abstractNumId w:val="7"/>
  </w:num>
  <w:num w:numId="19">
    <w:abstractNumId w:val="7"/>
  </w:num>
  <w:num w:numId="20">
    <w:abstractNumId w:val="7"/>
    <w:lvlOverride w:ilvl="0">
      <w:startOverride w:val="1"/>
    </w:lvlOverride>
  </w:num>
  <w:num w:numId="21">
    <w:abstractNumId w:val="9"/>
  </w:num>
  <w:num w:numId="22">
    <w:abstractNumId w:val="11"/>
  </w:num>
  <w:num w:numId="23">
    <w:abstractNumId w:val="7"/>
    <w:lvlOverride w:ilvl="0">
      <w:startOverride w:val="1"/>
    </w:lvlOverride>
  </w:num>
  <w:num w:numId="24">
    <w:abstractNumId w:val="6"/>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num>
  <w:num w:numId="31">
    <w:abstractNumId w:val="7"/>
  </w:num>
  <w:num w:numId="3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67"/>
    <w:rsid w:val="00001BDF"/>
    <w:rsid w:val="000035F0"/>
    <w:rsid w:val="0000380F"/>
    <w:rsid w:val="00004175"/>
    <w:rsid w:val="000059C9"/>
    <w:rsid w:val="00005A6F"/>
    <w:rsid w:val="00012C22"/>
    <w:rsid w:val="00016018"/>
    <w:rsid w:val="000160F7"/>
    <w:rsid w:val="00016D5B"/>
    <w:rsid w:val="00016F30"/>
    <w:rsid w:val="0002047C"/>
    <w:rsid w:val="00021B9A"/>
    <w:rsid w:val="000242D6"/>
    <w:rsid w:val="00024EE5"/>
    <w:rsid w:val="00026E48"/>
    <w:rsid w:val="00035019"/>
    <w:rsid w:val="00041AF6"/>
    <w:rsid w:val="00044E62"/>
    <w:rsid w:val="00044E8D"/>
    <w:rsid w:val="00050BA4"/>
    <w:rsid w:val="00050FE7"/>
    <w:rsid w:val="0005141D"/>
    <w:rsid w:val="00051738"/>
    <w:rsid w:val="0005242B"/>
    <w:rsid w:val="00052548"/>
    <w:rsid w:val="000527B2"/>
    <w:rsid w:val="00060696"/>
    <w:rsid w:val="00062D89"/>
    <w:rsid w:val="00065941"/>
    <w:rsid w:val="00067A67"/>
    <w:rsid w:val="00070C16"/>
    <w:rsid w:val="00075EA9"/>
    <w:rsid w:val="000769CF"/>
    <w:rsid w:val="00080AD8"/>
    <w:rsid w:val="000815D8"/>
    <w:rsid w:val="00084C57"/>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D60BA"/>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35A"/>
    <w:rsid w:val="00120CBE"/>
    <w:rsid w:val="00121BAE"/>
    <w:rsid w:val="00125806"/>
    <w:rsid w:val="001261C4"/>
    <w:rsid w:val="00127132"/>
    <w:rsid w:val="00130A20"/>
    <w:rsid w:val="001314FB"/>
    <w:rsid w:val="001366EC"/>
    <w:rsid w:val="0014219C"/>
    <w:rsid w:val="001425ED"/>
    <w:rsid w:val="00143450"/>
    <w:rsid w:val="00144997"/>
    <w:rsid w:val="001523C0"/>
    <w:rsid w:val="001535FE"/>
    <w:rsid w:val="00154E3A"/>
    <w:rsid w:val="00155352"/>
    <w:rsid w:val="00157902"/>
    <w:rsid w:val="00157B4C"/>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163"/>
    <w:rsid w:val="001E4E72"/>
    <w:rsid w:val="001E62B3"/>
    <w:rsid w:val="001E6424"/>
    <w:rsid w:val="001E734F"/>
    <w:rsid w:val="001F0171"/>
    <w:rsid w:val="001F0D77"/>
    <w:rsid w:val="001F643A"/>
    <w:rsid w:val="001F7DD8"/>
    <w:rsid w:val="00201928"/>
    <w:rsid w:val="00203E26"/>
    <w:rsid w:val="0020449C"/>
    <w:rsid w:val="002113B8"/>
    <w:rsid w:val="00215665"/>
    <w:rsid w:val="00216175"/>
    <w:rsid w:val="002163BB"/>
    <w:rsid w:val="0021792C"/>
    <w:rsid w:val="00220909"/>
    <w:rsid w:val="002240AB"/>
    <w:rsid w:val="00224FB8"/>
    <w:rsid w:val="00225E37"/>
    <w:rsid w:val="0023053B"/>
    <w:rsid w:val="00231DCA"/>
    <w:rsid w:val="00235792"/>
    <w:rsid w:val="00242E3A"/>
    <w:rsid w:val="00246492"/>
    <w:rsid w:val="002506CF"/>
    <w:rsid w:val="0025107F"/>
    <w:rsid w:val="00260CD4"/>
    <w:rsid w:val="002639D8"/>
    <w:rsid w:val="00265F77"/>
    <w:rsid w:val="00266C83"/>
    <w:rsid w:val="00270FCC"/>
    <w:rsid w:val="00271DB8"/>
    <w:rsid w:val="002768DC"/>
    <w:rsid w:val="00287232"/>
    <w:rsid w:val="00294C8F"/>
    <w:rsid w:val="002A0B2E"/>
    <w:rsid w:val="002A0DC1"/>
    <w:rsid w:val="002A6C56"/>
    <w:rsid w:val="002C04C4"/>
    <w:rsid w:val="002C090C"/>
    <w:rsid w:val="002C1243"/>
    <w:rsid w:val="002C1815"/>
    <w:rsid w:val="002C2A99"/>
    <w:rsid w:val="002C41C6"/>
    <w:rsid w:val="002C475E"/>
    <w:rsid w:val="002C6AD6"/>
    <w:rsid w:val="002D5F23"/>
    <w:rsid w:val="002D62E7"/>
    <w:rsid w:val="002D6C2A"/>
    <w:rsid w:val="002D7A86"/>
    <w:rsid w:val="002F45FF"/>
    <w:rsid w:val="002F66D3"/>
    <w:rsid w:val="002F6D17"/>
    <w:rsid w:val="003022BC"/>
    <w:rsid w:val="00302887"/>
    <w:rsid w:val="003056EB"/>
    <w:rsid w:val="003071FF"/>
    <w:rsid w:val="00310652"/>
    <w:rsid w:val="003108F0"/>
    <w:rsid w:val="00311065"/>
    <w:rsid w:val="003133C6"/>
    <w:rsid w:val="0031371D"/>
    <w:rsid w:val="0031789F"/>
    <w:rsid w:val="00320788"/>
    <w:rsid w:val="003233A3"/>
    <w:rsid w:val="003303EB"/>
    <w:rsid w:val="00333556"/>
    <w:rsid w:val="00334C33"/>
    <w:rsid w:val="0034218C"/>
    <w:rsid w:val="0034455D"/>
    <w:rsid w:val="0034604B"/>
    <w:rsid w:val="00346D17"/>
    <w:rsid w:val="00347972"/>
    <w:rsid w:val="00352D1E"/>
    <w:rsid w:val="0035469B"/>
    <w:rsid w:val="003559CC"/>
    <w:rsid w:val="00355D4B"/>
    <w:rsid w:val="003569D7"/>
    <w:rsid w:val="0036080C"/>
    <w:rsid w:val="003608AC"/>
    <w:rsid w:val="00363A23"/>
    <w:rsid w:val="0036440C"/>
    <w:rsid w:val="0036465A"/>
    <w:rsid w:val="00383E2C"/>
    <w:rsid w:val="00390C38"/>
    <w:rsid w:val="00392748"/>
    <w:rsid w:val="00392C65"/>
    <w:rsid w:val="00392ED5"/>
    <w:rsid w:val="003A1690"/>
    <w:rsid w:val="003A19DC"/>
    <w:rsid w:val="003A1B45"/>
    <w:rsid w:val="003A1EAD"/>
    <w:rsid w:val="003A220C"/>
    <w:rsid w:val="003A55E5"/>
    <w:rsid w:val="003B256A"/>
    <w:rsid w:val="003B46FC"/>
    <w:rsid w:val="003B5767"/>
    <w:rsid w:val="003B7605"/>
    <w:rsid w:val="003C08AA"/>
    <w:rsid w:val="003C2A7B"/>
    <w:rsid w:val="003C49EF"/>
    <w:rsid w:val="003C6BCA"/>
    <w:rsid w:val="003C7902"/>
    <w:rsid w:val="003D0BFF"/>
    <w:rsid w:val="003D1B53"/>
    <w:rsid w:val="003D324B"/>
    <w:rsid w:val="003D6EF1"/>
    <w:rsid w:val="003E4056"/>
    <w:rsid w:val="003E5BE5"/>
    <w:rsid w:val="003E6193"/>
    <w:rsid w:val="003F18D1"/>
    <w:rsid w:val="003F20EC"/>
    <w:rsid w:val="003F4F0E"/>
    <w:rsid w:val="003F6096"/>
    <w:rsid w:val="003F6E06"/>
    <w:rsid w:val="00403C7A"/>
    <w:rsid w:val="004057A6"/>
    <w:rsid w:val="00406554"/>
    <w:rsid w:val="00407755"/>
    <w:rsid w:val="0041100E"/>
    <w:rsid w:val="0041293B"/>
    <w:rsid w:val="004131B0"/>
    <w:rsid w:val="004150DC"/>
    <w:rsid w:val="00416C42"/>
    <w:rsid w:val="00422476"/>
    <w:rsid w:val="0042385C"/>
    <w:rsid w:val="00426FA5"/>
    <w:rsid w:val="00431654"/>
    <w:rsid w:val="00434926"/>
    <w:rsid w:val="00435945"/>
    <w:rsid w:val="00440222"/>
    <w:rsid w:val="00443ACE"/>
    <w:rsid w:val="00444217"/>
    <w:rsid w:val="004478F4"/>
    <w:rsid w:val="00450F7A"/>
    <w:rsid w:val="00452C6D"/>
    <w:rsid w:val="00455E0B"/>
    <w:rsid w:val="0045724D"/>
    <w:rsid w:val="00457934"/>
    <w:rsid w:val="00462B9F"/>
    <w:rsid w:val="004659EE"/>
    <w:rsid w:val="00473E34"/>
    <w:rsid w:val="00475720"/>
    <w:rsid w:val="00476BA9"/>
    <w:rsid w:val="00481650"/>
    <w:rsid w:val="0048479B"/>
    <w:rsid w:val="00490807"/>
    <w:rsid w:val="004936C2"/>
    <w:rsid w:val="0049379C"/>
    <w:rsid w:val="004A1CA0"/>
    <w:rsid w:val="004A22E9"/>
    <w:rsid w:val="004A4ACD"/>
    <w:rsid w:val="004A506C"/>
    <w:rsid w:val="004A5BC5"/>
    <w:rsid w:val="004B023D"/>
    <w:rsid w:val="004B1549"/>
    <w:rsid w:val="004C0909"/>
    <w:rsid w:val="004C3F97"/>
    <w:rsid w:val="004D01F2"/>
    <w:rsid w:val="004D2CED"/>
    <w:rsid w:val="004D3339"/>
    <w:rsid w:val="004D353F"/>
    <w:rsid w:val="004D36D7"/>
    <w:rsid w:val="004D5033"/>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2C4"/>
    <w:rsid w:val="0053484E"/>
    <w:rsid w:val="00536277"/>
    <w:rsid w:val="00536F43"/>
    <w:rsid w:val="00542616"/>
    <w:rsid w:val="005468C1"/>
    <w:rsid w:val="005510BA"/>
    <w:rsid w:val="005538C8"/>
    <w:rsid w:val="0055402E"/>
    <w:rsid w:val="00554B4E"/>
    <w:rsid w:val="00556C02"/>
    <w:rsid w:val="00561BB2"/>
    <w:rsid w:val="00563249"/>
    <w:rsid w:val="00570A65"/>
    <w:rsid w:val="00573F01"/>
    <w:rsid w:val="005762B1"/>
    <w:rsid w:val="00580456"/>
    <w:rsid w:val="00580E73"/>
    <w:rsid w:val="005817E0"/>
    <w:rsid w:val="00582D74"/>
    <w:rsid w:val="005860DE"/>
    <w:rsid w:val="00592329"/>
    <w:rsid w:val="00593386"/>
    <w:rsid w:val="00596998"/>
    <w:rsid w:val="0059790F"/>
    <w:rsid w:val="005A6E62"/>
    <w:rsid w:val="005A798E"/>
    <w:rsid w:val="005B2FB3"/>
    <w:rsid w:val="005B351E"/>
    <w:rsid w:val="005B63AD"/>
    <w:rsid w:val="005C0089"/>
    <w:rsid w:val="005C011E"/>
    <w:rsid w:val="005C6DE5"/>
    <w:rsid w:val="005D2B29"/>
    <w:rsid w:val="005D354A"/>
    <w:rsid w:val="005D3E53"/>
    <w:rsid w:val="005D506C"/>
    <w:rsid w:val="005E0ACC"/>
    <w:rsid w:val="005E3235"/>
    <w:rsid w:val="005E4176"/>
    <w:rsid w:val="005E4876"/>
    <w:rsid w:val="005E513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2F5A"/>
    <w:rsid w:val="00636C28"/>
    <w:rsid w:val="00640CA3"/>
    <w:rsid w:val="006428E5"/>
    <w:rsid w:val="00644958"/>
    <w:rsid w:val="006513FB"/>
    <w:rsid w:val="00656EEF"/>
    <w:rsid w:val="006576AF"/>
    <w:rsid w:val="0066254B"/>
    <w:rsid w:val="00672919"/>
    <w:rsid w:val="00677544"/>
    <w:rsid w:val="00681687"/>
    <w:rsid w:val="00686262"/>
    <w:rsid w:val="00686295"/>
    <w:rsid w:val="00686587"/>
    <w:rsid w:val="006904CF"/>
    <w:rsid w:val="00695EE2"/>
    <w:rsid w:val="0069660B"/>
    <w:rsid w:val="006A16C8"/>
    <w:rsid w:val="006A1B33"/>
    <w:rsid w:val="006A3920"/>
    <w:rsid w:val="006A48F1"/>
    <w:rsid w:val="006A4B2D"/>
    <w:rsid w:val="006A71A3"/>
    <w:rsid w:val="006B03F2"/>
    <w:rsid w:val="006B14C1"/>
    <w:rsid w:val="006B1639"/>
    <w:rsid w:val="006B3044"/>
    <w:rsid w:val="006B5CA7"/>
    <w:rsid w:val="006B5E89"/>
    <w:rsid w:val="006C0C13"/>
    <w:rsid w:val="006C19B2"/>
    <w:rsid w:val="006C30A0"/>
    <w:rsid w:val="006C35FF"/>
    <w:rsid w:val="006C3FCF"/>
    <w:rsid w:val="006C57F2"/>
    <w:rsid w:val="006C5949"/>
    <w:rsid w:val="006C6832"/>
    <w:rsid w:val="006D08BB"/>
    <w:rsid w:val="006D1370"/>
    <w:rsid w:val="006D2824"/>
    <w:rsid w:val="006D2C28"/>
    <w:rsid w:val="006D3FC1"/>
    <w:rsid w:val="006D7044"/>
    <w:rsid w:val="006D7590"/>
    <w:rsid w:val="006E372B"/>
    <w:rsid w:val="006E5FE9"/>
    <w:rsid w:val="006E6581"/>
    <w:rsid w:val="006E71DF"/>
    <w:rsid w:val="006F1616"/>
    <w:rsid w:val="006F1CC4"/>
    <w:rsid w:val="006F2A86"/>
    <w:rsid w:val="006F3163"/>
    <w:rsid w:val="006F45A1"/>
    <w:rsid w:val="006F46A4"/>
    <w:rsid w:val="00702C7D"/>
    <w:rsid w:val="00705FEC"/>
    <w:rsid w:val="00710659"/>
    <w:rsid w:val="0071147A"/>
    <w:rsid w:val="0071185D"/>
    <w:rsid w:val="0072163C"/>
    <w:rsid w:val="00721E01"/>
    <w:rsid w:val="007222AD"/>
    <w:rsid w:val="007267CF"/>
    <w:rsid w:val="00731F3F"/>
    <w:rsid w:val="00732261"/>
    <w:rsid w:val="00733BAB"/>
    <w:rsid w:val="0073604C"/>
    <w:rsid w:val="00742159"/>
    <w:rsid w:val="007436BF"/>
    <w:rsid w:val="0074378E"/>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0B2"/>
    <w:rsid w:val="00792F4E"/>
    <w:rsid w:val="0079398D"/>
    <w:rsid w:val="00796C25"/>
    <w:rsid w:val="00796FFA"/>
    <w:rsid w:val="007A287C"/>
    <w:rsid w:val="007A3B2A"/>
    <w:rsid w:val="007B0C9D"/>
    <w:rsid w:val="007B5522"/>
    <w:rsid w:val="007C0EE0"/>
    <w:rsid w:val="007C1B71"/>
    <w:rsid w:val="007C2FBB"/>
    <w:rsid w:val="007C7164"/>
    <w:rsid w:val="007C7413"/>
    <w:rsid w:val="007D0756"/>
    <w:rsid w:val="007D138D"/>
    <w:rsid w:val="007D1984"/>
    <w:rsid w:val="007D2AFE"/>
    <w:rsid w:val="007E3264"/>
    <w:rsid w:val="007E3FEA"/>
    <w:rsid w:val="007E6402"/>
    <w:rsid w:val="007F0A0B"/>
    <w:rsid w:val="007F3A60"/>
    <w:rsid w:val="007F3D0B"/>
    <w:rsid w:val="007F4BBA"/>
    <w:rsid w:val="007F7C94"/>
    <w:rsid w:val="00802FFA"/>
    <w:rsid w:val="00806E91"/>
    <w:rsid w:val="00810E4B"/>
    <w:rsid w:val="0081167C"/>
    <w:rsid w:val="00814BAA"/>
    <w:rsid w:val="00816F0C"/>
    <w:rsid w:val="0082211C"/>
    <w:rsid w:val="00824295"/>
    <w:rsid w:val="00827A65"/>
    <w:rsid w:val="00830473"/>
    <w:rsid w:val="008313F3"/>
    <w:rsid w:val="008357B4"/>
    <w:rsid w:val="0084005B"/>
    <w:rsid w:val="008402F2"/>
    <w:rsid w:val="00840469"/>
    <w:rsid w:val="008405BB"/>
    <w:rsid w:val="0084564F"/>
    <w:rsid w:val="00846494"/>
    <w:rsid w:val="00847B20"/>
    <w:rsid w:val="008509D3"/>
    <w:rsid w:val="00853418"/>
    <w:rsid w:val="00856EBD"/>
    <w:rsid w:val="00857CF6"/>
    <w:rsid w:val="008610ED"/>
    <w:rsid w:val="00861C6A"/>
    <w:rsid w:val="008623F2"/>
    <w:rsid w:val="00865199"/>
    <w:rsid w:val="00867EAF"/>
    <w:rsid w:val="00870763"/>
    <w:rsid w:val="008713EA"/>
    <w:rsid w:val="00873C6B"/>
    <w:rsid w:val="00882B63"/>
    <w:rsid w:val="00883500"/>
    <w:rsid w:val="00883D98"/>
    <w:rsid w:val="0088426A"/>
    <w:rsid w:val="008852BA"/>
    <w:rsid w:val="00890108"/>
    <w:rsid w:val="00893877"/>
    <w:rsid w:val="00893C0C"/>
    <w:rsid w:val="0089532C"/>
    <w:rsid w:val="00896165"/>
    <w:rsid w:val="00896681"/>
    <w:rsid w:val="008A2749"/>
    <w:rsid w:val="008A3A90"/>
    <w:rsid w:val="008B06D4"/>
    <w:rsid w:val="008B4F20"/>
    <w:rsid w:val="008B68E7"/>
    <w:rsid w:val="008B7FFD"/>
    <w:rsid w:val="008C286A"/>
    <w:rsid w:val="008C2920"/>
    <w:rsid w:val="008C4307"/>
    <w:rsid w:val="008C485B"/>
    <w:rsid w:val="008D23DF"/>
    <w:rsid w:val="008D73BF"/>
    <w:rsid w:val="008D7F09"/>
    <w:rsid w:val="008E00D5"/>
    <w:rsid w:val="008E22DA"/>
    <w:rsid w:val="008E5B64"/>
    <w:rsid w:val="008E6AA7"/>
    <w:rsid w:val="008E7DAA"/>
    <w:rsid w:val="008F0094"/>
    <w:rsid w:val="008F03EF"/>
    <w:rsid w:val="008F340F"/>
    <w:rsid w:val="00903523"/>
    <w:rsid w:val="00906281"/>
    <w:rsid w:val="0090659A"/>
    <w:rsid w:val="00911080"/>
    <w:rsid w:val="00912500"/>
    <w:rsid w:val="0091350B"/>
    <w:rsid w:val="00913EF3"/>
    <w:rsid w:val="00915986"/>
    <w:rsid w:val="00917624"/>
    <w:rsid w:val="00926CB2"/>
    <w:rsid w:val="00930386"/>
    <w:rsid w:val="009309F5"/>
    <w:rsid w:val="00933237"/>
    <w:rsid w:val="00933770"/>
    <w:rsid w:val="00933F28"/>
    <w:rsid w:val="00935B12"/>
    <w:rsid w:val="009400C3"/>
    <w:rsid w:val="00942299"/>
    <w:rsid w:val="009453F7"/>
    <w:rsid w:val="009476C0"/>
    <w:rsid w:val="0095199D"/>
    <w:rsid w:val="00951FA7"/>
    <w:rsid w:val="00955B67"/>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2FBA"/>
    <w:rsid w:val="009D503E"/>
    <w:rsid w:val="009D7FEF"/>
    <w:rsid w:val="009E2309"/>
    <w:rsid w:val="009E42B9"/>
    <w:rsid w:val="009E4E17"/>
    <w:rsid w:val="009E54B9"/>
    <w:rsid w:val="009F4023"/>
    <w:rsid w:val="009F4C2E"/>
    <w:rsid w:val="009F7E3A"/>
    <w:rsid w:val="00A014A3"/>
    <w:rsid w:val="00A027CC"/>
    <w:rsid w:val="00A0412D"/>
    <w:rsid w:val="00A15DF0"/>
    <w:rsid w:val="00A21211"/>
    <w:rsid w:val="00A30F8A"/>
    <w:rsid w:val="00A31347"/>
    <w:rsid w:val="00A3167A"/>
    <w:rsid w:val="00A33890"/>
    <w:rsid w:val="00A34E7F"/>
    <w:rsid w:val="00A37CC7"/>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267"/>
    <w:rsid w:val="00A82658"/>
    <w:rsid w:val="00A83374"/>
    <w:rsid w:val="00A96172"/>
    <w:rsid w:val="00A96D52"/>
    <w:rsid w:val="00A97C5F"/>
    <w:rsid w:val="00AB0D6A"/>
    <w:rsid w:val="00AB43B3"/>
    <w:rsid w:val="00AB49B9"/>
    <w:rsid w:val="00AB501D"/>
    <w:rsid w:val="00AB5517"/>
    <w:rsid w:val="00AB5D84"/>
    <w:rsid w:val="00AB71F0"/>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27633"/>
    <w:rsid w:val="00B3010D"/>
    <w:rsid w:val="00B35151"/>
    <w:rsid w:val="00B433F2"/>
    <w:rsid w:val="00B458E8"/>
    <w:rsid w:val="00B47460"/>
    <w:rsid w:val="00B47940"/>
    <w:rsid w:val="00B52552"/>
    <w:rsid w:val="00B5397B"/>
    <w:rsid w:val="00B53EE9"/>
    <w:rsid w:val="00B540EB"/>
    <w:rsid w:val="00B552E2"/>
    <w:rsid w:val="00B6183E"/>
    <w:rsid w:val="00B62809"/>
    <w:rsid w:val="00B72F2A"/>
    <w:rsid w:val="00B74716"/>
    <w:rsid w:val="00B7675A"/>
    <w:rsid w:val="00B81898"/>
    <w:rsid w:val="00B82DED"/>
    <w:rsid w:val="00B8606B"/>
    <w:rsid w:val="00B878E7"/>
    <w:rsid w:val="00B879CC"/>
    <w:rsid w:val="00B92DBC"/>
    <w:rsid w:val="00B97278"/>
    <w:rsid w:val="00B97943"/>
    <w:rsid w:val="00BA0734"/>
    <w:rsid w:val="00BA1D0B"/>
    <w:rsid w:val="00BA2B50"/>
    <w:rsid w:val="00BA32DA"/>
    <w:rsid w:val="00BA6972"/>
    <w:rsid w:val="00BB1E0D"/>
    <w:rsid w:val="00BB26C8"/>
    <w:rsid w:val="00BB4D9B"/>
    <w:rsid w:val="00BB73FF"/>
    <w:rsid w:val="00BB7688"/>
    <w:rsid w:val="00BC7423"/>
    <w:rsid w:val="00BC7CAC"/>
    <w:rsid w:val="00BD6D76"/>
    <w:rsid w:val="00BE0F87"/>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17B90"/>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7DF"/>
    <w:rsid w:val="00C63DF6"/>
    <w:rsid w:val="00C63E58"/>
    <w:rsid w:val="00C64322"/>
    <w:rsid w:val="00C6495E"/>
    <w:rsid w:val="00C665A2"/>
    <w:rsid w:val="00C670EE"/>
    <w:rsid w:val="00C67E3B"/>
    <w:rsid w:val="00C71F4C"/>
    <w:rsid w:val="00C7245A"/>
    <w:rsid w:val="00C73E03"/>
    <w:rsid w:val="00C77B29"/>
    <w:rsid w:val="00C87039"/>
    <w:rsid w:val="00C8718B"/>
    <w:rsid w:val="00C872E4"/>
    <w:rsid w:val="00C878D9"/>
    <w:rsid w:val="00C90311"/>
    <w:rsid w:val="00C91C26"/>
    <w:rsid w:val="00CA2BB2"/>
    <w:rsid w:val="00CA73D5"/>
    <w:rsid w:val="00CB09E4"/>
    <w:rsid w:val="00CB2FC9"/>
    <w:rsid w:val="00CB5068"/>
    <w:rsid w:val="00CB62D5"/>
    <w:rsid w:val="00CB7D2B"/>
    <w:rsid w:val="00CC1C87"/>
    <w:rsid w:val="00CC3000"/>
    <w:rsid w:val="00CC4859"/>
    <w:rsid w:val="00CC7A35"/>
    <w:rsid w:val="00CC7E12"/>
    <w:rsid w:val="00CD072A"/>
    <w:rsid w:val="00CD1070"/>
    <w:rsid w:val="00CD40B1"/>
    <w:rsid w:val="00CD51E0"/>
    <w:rsid w:val="00CD7F73"/>
    <w:rsid w:val="00CE26C5"/>
    <w:rsid w:val="00CE36AF"/>
    <w:rsid w:val="00CE47F3"/>
    <w:rsid w:val="00CE54DD"/>
    <w:rsid w:val="00CF0DA5"/>
    <w:rsid w:val="00CF26E3"/>
    <w:rsid w:val="00CF38BC"/>
    <w:rsid w:val="00CF5D31"/>
    <w:rsid w:val="00CF5F3B"/>
    <w:rsid w:val="00CF7733"/>
    <w:rsid w:val="00CF791A"/>
    <w:rsid w:val="00D00513"/>
    <w:rsid w:val="00D00D7D"/>
    <w:rsid w:val="00D030AE"/>
    <w:rsid w:val="00D04FA4"/>
    <w:rsid w:val="00D139C8"/>
    <w:rsid w:val="00D17F81"/>
    <w:rsid w:val="00D2277A"/>
    <w:rsid w:val="00D2758C"/>
    <w:rsid w:val="00D275CA"/>
    <w:rsid w:val="00D2789B"/>
    <w:rsid w:val="00D27D1D"/>
    <w:rsid w:val="00D345AB"/>
    <w:rsid w:val="00D355FF"/>
    <w:rsid w:val="00D41566"/>
    <w:rsid w:val="00D452F4"/>
    <w:rsid w:val="00D458EC"/>
    <w:rsid w:val="00D501B0"/>
    <w:rsid w:val="00D52582"/>
    <w:rsid w:val="00D52F3F"/>
    <w:rsid w:val="00D531D0"/>
    <w:rsid w:val="00D53A8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7D2E"/>
    <w:rsid w:val="00DB1C89"/>
    <w:rsid w:val="00DB3763"/>
    <w:rsid w:val="00DB4029"/>
    <w:rsid w:val="00DB5F4D"/>
    <w:rsid w:val="00DB66F2"/>
    <w:rsid w:val="00DB6DA5"/>
    <w:rsid w:val="00DC076B"/>
    <w:rsid w:val="00DC0D69"/>
    <w:rsid w:val="00DC186F"/>
    <w:rsid w:val="00DC252F"/>
    <w:rsid w:val="00DC6050"/>
    <w:rsid w:val="00DC6224"/>
    <w:rsid w:val="00DC6445"/>
    <w:rsid w:val="00DD35E1"/>
    <w:rsid w:val="00DD43EA"/>
    <w:rsid w:val="00DE3540"/>
    <w:rsid w:val="00DE5685"/>
    <w:rsid w:val="00DE6F44"/>
    <w:rsid w:val="00DF140E"/>
    <w:rsid w:val="00DF1B58"/>
    <w:rsid w:val="00E009DA"/>
    <w:rsid w:val="00E01244"/>
    <w:rsid w:val="00E037D9"/>
    <w:rsid w:val="00E04927"/>
    <w:rsid w:val="00E10EDC"/>
    <w:rsid w:val="00E11A48"/>
    <w:rsid w:val="00E130EB"/>
    <w:rsid w:val="00E162CD"/>
    <w:rsid w:val="00E17FA5"/>
    <w:rsid w:val="00E21BFE"/>
    <w:rsid w:val="00E21C88"/>
    <w:rsid w:val="00E223AC"/>
    <w:rsid w:val="00E26930"/>
    <w:rsid w:val="00E27257"/>
    <w:rsid w:val="00E27F4F"/>
    <w:rsid w:val="00E33C65"/>
    <w:rsid w:val="00E37E3F"/>
    <w:rsid w:val="00E41CE5"/>
    <w:rsid w:val="00E42D34"/>
    <w:rsid w:val="00E449D0"/>
    <w:rsid w:val="00E44A34"/>
    <w:rsid w:val="00E4506A"/>
    <w:rsid w:val="00E50AAD"/>
    <w:rsid w:val="00E51B4C"/>
    <w:rsid w:val="00E53F99"/>
    <w:rsid w:val="00E54E3C"/>
    <w:rsid w:val="00E56510"/>
    <w:rsid w:val="00E62EA8"/>
    <w:rsid w:val="00E67A6E"/>
    <w:rsid w:val="00E70096"/>
    <w:rsid w:val="00E700C1"/>
    <w:rsid w:val="00E71B43"/>
    <w:rsid w:val="00E71DE6"/>
    <w:rsid w:val="00E81612"/>
    <w:rsid w:val="00E82BD7"/>
    <w:rsid w:val="00E859E3"/>
    <w:rsid w:val="00E87D18"/>
    <w:rsid w:val="00E87D62"/>
    <w:rsid w:val="00E93758"/>
    <w:rsid w:val="00E97333"/>
    <w:rsid w:val="00E97413"/>
    <w:rsid w:val="00EA486E"/>
    <w:rsid w:val="00EA4FA3"/>
    <w:rsid w:val="00EB001B"/>
    <w:rsid w:val="00EB3082"/>
    <w:rsid w:val="00EB6C33"/>
    <w:rsid w:val="00EC1DEA"/>
    <w:rsid w:val="00EC37E2"/>
    <w:rsid w:val="00EC6F62"/>
    <w:rsid w:val="00ED2EA2"/>
    <w:rsid w:val="00ED6019"/>
    <w:rsid w:val="00ED7830"/>
    <w:rsid w:val="00EE2BFF"/>
    <w:rsid w:val="00EE3909"/>
    <w:rsid w:val="00EE535F"/>
    <w:rsid w:val="00EF4205"/>
    <w:rsid w:val="00EF5939"/>
    <w:rsid w:val="00EF7DF6"/>
    <w:rsid w:val="00F01714"/>
    <w:rsid w:val="00F0258F"/>
    <w:rsid w:val="00F02D06"/>
    <w:rsid w:val="00F056E5"/>
    <w:rsid w:val="00F06FDD"/>
    <w:rsid w:val="00F10819"/>
    <w:rsid w:val="00F11219"/>
    <w:rsid w:val="00F15AD4"/>
    <w:rsid w:val="00F16F35"/>
    <w:rsid w:val="00F17559"/>
    <w:rsid w:val="00F2229D"/>
    <w:rsid w:val="00F25ABB"/>
    <w:rsid w:val="00F266F0"/>
    <w:rsid w:val="00F26F62"/>
    <w:rsid w:val="00F27963"/>
    <w:rsid w:val="00F30103"/>
    <w:rsid w:val="00F30446"/>
    <w:rsid w:val="00F33E1C"/>
    <w:rsid w:val="00F4135D"/>
    <w:rsid w:val="00F41F1B"/>
    <w:rsid w:val="00F46BD9"/>
    <w:rsid w:val="00F523E2"/>
    <w:rsid w:val="00F60BE0"/>
    <w:rsid w:val="00F6280E"/>
    <w:rsid w:val="00F666EC"/>
    <w:rsid w:val="00F7050A"/>
    <w:rsid w:val="00F75533"/>
    <w:rsid w:val="00F8036D"/>
    <w:rsid w:val="00F809DC"/>
    <w:rsid w:val="00F86EB0"/>
    <w:rsid w:val="00F95CCA"/>
    <w:rsid w:val="00FA154B"/>
    <w:rsid w:val="00FA3811"/>
    <w:rsid w:val="00FA3B9F"/>
    <w:rsid w:val="00FA3F06"/>
    <w:rsid w:val="00FA4A26"/>
    <w:rsid w:val="00FA7084"/>
    <w:rsid w:val="00FA7BEF"/>
    <w:rsid w:val="00FB048D"/>
    <w:rsid w:val="00FB1105"/>
    <w:rsid w:val="00FB1929"/>
    <w:rsid w:val="00FB5FD9"/>
    <w:rsid w:val="00FB6713"/>
    <w:rsid w:val="00FB7FFE"/>
    <w:rsid w:val="00FD1398"/>
    <w:rsid w:val="00FD33AB"/>
    <w:rsid w:val="00FD3BA4"/>
    <w:rsid w:val="00FD4724"/>
    <w:rsid w:val="00FD4A68"/>
    <w:rsid w:val="00FD68ED"/>
    <w:rsid w:val="00FD7E00"/>
    <w:rsid w:val="00FE0166"/>
    <w:rsid w:val="00FE2824"/>
    <w:rsid w:val="00FE2EA5"/>
    <w:rsid w:val="00FE2F0E"/>
    <w:rsid w:val="00FE53F2"/>
    <w:rsid w:val="00FE661F"/>
    <w:rsid w:val="00FF0400"/>
    <w:rsid w:val="00FF3775"/>
    <w:rsid w:val="00FF3D6B"/>
    <w:rsid w:val="00FF5407"/>
    <w:rsid w:val="00FF7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B25AC"/>
  <w15:docId w15:val="{65F1F76B-30A0-401D-9358-7A1E5285D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E535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E700C1"/>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NormalWeb">
    <w:name w:val="Normal (Web)"/>
    <w:basedOn w:val="Normal"/>
    <w:uiPriority w:val="99"/>
    <w:semiHidden/>
    <w:unhideWhenUsed/>
    <w:rsid w:val="00E50AA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sandbox\CCNP\en\8.0\ENARSI\Lab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FE42F22AC24619980BB365FDFE26C6"/>
        <w:category>
          <w:name w:val="General"/>
          <w:gallery w:val="placeholder"/>
        </w:category>
        <w:types>
          <w:type w:val="bbPlcHdr"/>
        </w:types>
        <w:behaviors>
          <w:behavior w:val="content"/>
        </w:behaviors>
        <w:guid w:val="{954792AC-A889-41F1-BACA-64AD5179500D}"/>
      </w:docPartPr>
      <w:docPartBody>
        <w:p w:rsidR="005C6A9E" w:rsidRDefault="00346F6F">
          <w:pPr>
            <w:pStyle w:val="D4FE42F22AC24619980BB365FDFE26C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6F"/>
    <w:rsid w:val="00040783"/>
    <w:rsid w:val="000C2F77"/>
    <w:rsid w:val="002C66FC"/>
    <w:rsid w:val="00334E45"/>
    <w:rsid w:val="00346F6F"/>
    <w:rsid w:val="005C6A9E"/>
    <w:rsid w:val="00D73BAC"/>
    <w:rsid w:val="00E33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4FE42F22AC24619980BB365FDFE26C6">
    <w:name w:val="D4FE42F22AC24619980BB365FDFE26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NotRelyOnCSS/>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8E7532-2C54-4407-ACBE-E1728A2CB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571</TotalTime>
  <Pages>16</Pages>
  <Words>4834</Words>
  <Characters>27556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Lab - Control Routing Updates</vt:lpstr>
    </vt:vector>
  </TitlesOfParts>
  <Company>Cisco Systems, Inc.</Company>
  <LinksUpToDate>false</LinksUpToDate>
  <CharactersWithSpaces>32326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Control Routing Updates</dc:title>
  <dc:creator>Martin Benson</dc:creator>
  <dc:description>2020</dc:description>
  <cp:lastModifiedBy>Suk-Yi Pennock -X (spennock - UNICON INC at Cisco)</cp:lastModifiedBy>
  <cp:revision>3</cp:revision>
  <cp:lastPrinted>2020-03-22T08:45:00Z</cp:lastPrinted>
  <dcterms:created xsi:type="dcterms:W3CDTF">2020-03-22T08:43:00Z</dcterms:created>
  <dcterms:modified xsi:type="dcterms:W3CDTF">2020-03-22T19:02:00Z</dcterms:modified>
</cp:coreProperties>
</file>