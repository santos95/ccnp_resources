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01851F12" w14:textId="59CDB458" w:rsidR="004D36D7" w:rsidRPr="00B56EA2" w:rsidRDefault="00C3306A" w:rsidP="00B56EA2">
      <w:pPr>
        <w:pStyle w:val="Title"/>
        <w:rPr>
          <w:rStyle w:val="LabTitleInstVersred"/>
          <w:b/>
          <w:color w:val="auto"/>
        </w:rPr>
      </w:pPr>
      <w:sdt>
        <w:sdtPr>
          <w:alias w:val="Title"/>
          <w:tag w:val=""/>
          <w:id w:val="-487021785"/>
          <w:placeholder>
            <w:docPart w:val="F3C80EE766824768A7618E4383B94D6A"/>
          </w:placeholder>
          <w:dataBinding w:prefixMappings="xmlns:ns0='http://purl.org/dc/elements/1.1/' xmlns:ns1='http://schemas.openxmlformats.org/package/2006/metadata/core-properties' " w:xpath="/ns1:coreProperties[1]/ns0:title[1]" w:storeItemID="{6C3C8BC8-F283-45AE-878A-BAB7291924A1}"/>
          <w:text/>
        </w:sdtPr>
        <w:sdtEndPr/>
        <w:sdtContent>
          <w:r w:rsidR="004A063D" w:rsidRPr="00B56EA2">
            <w:t>Lab - Implement an IPv6 DMVPN Phase 3 Spoke-to-Spoke Topology</w:t>
          </w:r>
        </w:sdtContent>
      </w:sdt>
      <w:bookmarkEnd w:id="0"/>
    </w:p>
    <w:p w14:paraId="53966B99" w14:textId="77777777" w:rsidR="00D778DF" w:rsidRPr="00E70096" w:rsidRDefault="00D778DF" w:rsidP="00D452F4">
      <w:pPr>
        <w:pStyle w:val="Heading1"/>
      </w:pPr>
      <w:r w:rsidRPr="00E70096">
        <w:t>Topology</w:t>
      </w:r>
    </w:p>
    <w:p w14:paraId="4CAABACD" w14:textId="08AE15FA" w:rsidR="00D778DF" w:rsidRDefault="003058AC" w:rsidP="00D778DF">
      <w:pPr>
        <w:pStyle w:val="Visual"/>
      </w:pPr>
      <w:r>
        <w:rPr>
          <w:noProof/>
        </w:rPr>
        <w:drawing>
          <wp:inline distT="0" distB="0" distL="0" distR="0" wp14:anchorId="6B1F5AEB" wp14:editId="74FDD3FE">
            <wp:extent cx="5451474" cy="2021867"/>
            <wp:effectExtent l="0" t="0" r="0" b="0"/>
            <wp:docPr id="4" name="Picture 4" descr="This topology has 3 routers and 1 switch. R1 G0/0/1 is connected D1 G1/0/11. R2 G0/0/1 is connected to D1 G1/012. R3 G0/0/1 is connected to D1 G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585" cy="2026729"/>
                    </a:xfrm>
                    <a:prstGeom prst="rect">
                      <a:avLst/>
                    </a:prstGeom>
                    <a:noFill/>
                  </pic:spPr>
                </pic:pic>
              </a:graphicData>
            </a:graphic>
          </wp:inline>
        </w:drawing>
      </w:r>
    </w:p>
    <w:p w14:paraId="4CCD2BBB" w14:textId="77777777" w:rsidR="00D778DF" w:rsidRDefault="00D778DF" w:rsidP="00D452F4">
      <w:pPr>
        <w:pStyle w:val="Heading1"/>
      </w:pPr>
      <w:r w:rsidRPr="00E70096">
        <w:t>Addressing Table</w:t>
      </w:r>
    </w:p>
    <w:tbl>
      <w:tblPr>
        <w:tblW w:w="99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IPv6 Link-Local."/>
      </w:tblPr>
      <w:tblGrid>
        <w:gridCol w:w="1617"/>
        <w:gridCol w:w="2520"/>
        <w:gridCol w:w="3780"/>
        <w:gridCol w:w="2079"/>
      </w:tblGrid>
      <w:tr w:rsidR="00B228DF" w:rsidRPr="0032293D" w14:paraId="0FF2E35A" w14:textId="79B850E0" w:rsidTr="00730FBF">
        <w:trPr>
          <w:cantSplit/>
          <w:tblHeader/>
          <w:jc w:val="center"/>
        </w:trPr>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1375EE" w14:textId="77777777" w:rsidR="00B228DF" w:rsidRPr="0032293D" w:rsidRDefault="00B228DF" w:rsidP="0032293D">
            <w:pPr>
              <w:keepNext/>
              <w:spacing w:before="120" w:after="120"/>
              <w:jc w:val="center"/>
              <w:rPr>
                <w:b/>
                <w:sz w:val="20"/>
              </w:rPr>
            </w:pPr>
            <w:r w:rsidRPr="0032293D">
              <w:rPr>
                <w:b/>
                <w:sz w:val="20"/>
              </w:rPr>
              <w:t>Device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A012DC" w14:textId="77777777" w:rsidR="00B228DF" w:rsidRPr="0032293D" w:rsidRDefault="00B228DF" w:rsidP="0032293D">
            <w:pPr>
              <w:keepNext/>
              <w:spacing w:before="120" w:after="120"/>
              <w:jc w:val="center"/>
              <w:rPr>
                <w:b/>
                <w:sz w:val="20"/>
              </w:rPr>
            </w:pPr>
            <w:r w:rsidRPr="0032293D">
              <w:rPr>
                <w:b/>
                <w:sz w:val="20"/>
              </w:rPr>
              <w:t>Interface</w:t>
            </w:r>
          </w:p>
        </w:tc>
        <w:tc>
          <w:tcPr>
            <w:tcW w:w="37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53D" w14:textId="43F47D80" w:rsidR="00B228DF" w:rsidRPr="0032293D" w:rsidRDefault="00B228DF" w:rsidP="0032293D">
            <w:pPr>
              <w:keepNext/>
              <w:spacing w:before="120" w:after="120"/>
              <w:jc w:val="center"/>
              <w:rPr>
                <w:b/>
                <w:sz w:val="20"/>
              </w:rPr>
            </w:pPr>
            <w:r w:rsidRPr="0032293D">
              <w:rPr>
                <w:b/>
                <w:sz w:val="20"/>
              </w:rPr>
              <w:t>IPv</w:t>
            </w:r>
            <w:r>
              <w:rPr>
                <w:b/>
                <w:sz w:val="20"/>
              </w:rPr>
              <w:t>6</w:t>
            </w:r>
            <w:r w:rsidRPr="0032293D">
              <w:rPr>
                <w:b/>
                <w:sz w:val="20"/>
              </w:rPr>
              <w:t xml:space="preserve"> Address</w:t>
            </w:r>
          </w:p>
        </w:tc>
        <w:tc>
          <w:tcPr>
            <w:tcW w:w="2079"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F039883" w14:textId="44A92DDF" w:rsidR="00B228DF" w:rsidRPr="0032293D" w:rsidRDefault="00B228DF" w:rsidP="0032293D">
            <w:pPr>
              <w:keepNext/>
              <w:spacing w:before="120" w:after="120"/>
              <w:jc w:val="center"/>
              <w:rPr>
                <w:b/>
                <w:sz w:val="20"/>
              </w:rPr>
            </w:pPr>
            <w:r>
              <w:rPr>
                <w:b/>
                <w:sz w:val="20"/>
              </w:rPr>
              <w:t>Link Local</w:t>
            </w:r>
          </w:p>
        </w:tc>
      </w:tr>
      <w:tr w:rsidR="00B228DF" w:rsidRPr="0032293D" w14:paraId="0CF1DCC1" w14:textId="37FEAC3D" w:rsidTr="00730FBF">
        <w:trPr>
          <w:cantSplit/>
          <w:jc w:val="center"/>
        </w:trPr>
        <w:tc>
          <w:tcPr>
            <w:tcW w:w="1617" w:type="dxa"/>
            <w:tcBorders>
              <w:bottom w:val="nil"/>
            </w:tcBorders>
            <w:vAlign w:val="bottom"/>
          </w:tcPr>
          <w:p w14:paraId="7408B75A" w14:textId="77777777" w:rsidR="00B228DF" w:rsidRPr="0032293D" w:rsidRDefault="00B228DF" w:rsidP="0032293D">
            <w:pPr>
              <w:spacing w:line="240" w:lineRule="auto"/>
              <w:rPr>
                <w:sz w:val="20"/>
                <w:szCs w:val="20"/>
              </w:rPr>
            </w:pPr>
            <w:r w:rsidRPr="0032293D">
              <w:rPr>
                <w:sz w:val="20"/>
                <w:szCs w:val="20"/>
              </w:rPr>
              <w:t>R1</w:t>
            </w:r>
          </w:p>
        </w:tc>
        <w:tc>
          <w:tcPr>
            <w:tcW w:w="2520" w:type="dxa"/>
            <w:tcBorders>
              <w:bottom w:val="single" w:sz="2" w:space="0" w:color="auto"/>
            </w:tcBorders>
            <w:vAlign w:val="bottom"/>
          </w:tcPr>
          <w:p w14:paraId="0D6EF8BA" w14:textId="77777777" w:rsidR="00B228DF" w:rsidRPr="0032293D" w:rsidRDefault="00B228DF" w:rsidP="0032293D">
            <w:pPr>
              <w:spacing w:line="240" w:lineRule="auto"/>
              <w:rPr>
                <w:sz w:val="20"/>
                <w:szCs w:val="20"/>
              </w:rPr>
            </w:pPr>
            <w:r w:rsidRPr="0032293D">
              <w:rPr>
                <w:sz w:val="20"/>
                <w:szCs w:val="20"/>
              </w:rPr>
              <w:t>G0/0/0</w:t>
            </w:r>
          </w:p>
        </w:tc>
        <w:tc>
          <w:tcPr>
            <w:tcW w:w="3780" w:type="dxa"/>
            <w:tcBorders>
              <w:bottom w:val="single" w:sz="2" w:space="0" w:color="auto"/>
            </w:tcBorders>
            <w:vAlign w:val="bottom"/>
          </w:tcPr>
          <w:p w14:paraId="7548A2F3" w14:textId="7EF7F1B9" w:rsidR="00B228DF" w:rsidRPr="0032293D" w:rsidRDefault="00B228DF" w:rsidP="0032293D">
            <w:pPr>
              <w:spacing w:line="240" w:lineRule="auto"/>
              <w:rPr>
                <w:sz w:val="20"/>
                <w:szCs w:val="20"/>
              </w:rPr>
            </w:pPr>
            <w:r>
              <w:rPr>
                <w:sz w:val="20"/>
                <w:szCs w:val="20"/>
              </w:rPr>
              <w:t>2001.db8:</w:t>
            </w:r>
            <w:r w:rsidR="007C4C15">
              <w:rPr>
                <w:sz w:val="20"/>
                <w:szCs w:val="20"/>
              </w:rPr>
              <w:t>acad:1::1</w:t>
            </w:r>
            <w:r w:rsidRPr="0032293D">
              <w:rPr>
                <w:sz w:val="20"/>
                <w:szCs w:val="20"/>
              </w:rPr>
              <w:t>/</w:t>
            </w:r>
            <w:r>
              <w:rPr>
                <w:sz w:val="20"/>
                <w:szCs w:val="20"/>
              </w:rPr>
              <w:t>6</w:t>
            </w:r>
            <w:r w:rsidRPr="0032293D">
              <w:rPr>
                <w:sz w:val="20"/>
                <w:szCs w:val="20"/>
              </w:rPr>
              <w:t>4</w:t>
            </w:r>
          </w:p>
        </w:tc>
        <w:tc>
          <w:tcPr>
            <w:tcW w:w="2079" w:type="dxa"/>
            <w:tcBorders>
              <w:bottom w:val="single" w:sz="2" w:space="0" w:color="auto"/>
              <w:right w:val="single" w:sz="2" w:space="0" w:color="auto"/>
            </w:tcBorders>
          </w:tcPr>
          <w:p w14:paraId="4022610C" w14:textId="4CA56492" w:rsidR="00B228DF" w:rsidRPr="0032293D" w:rsidRDefault="00204240" w:rsidP="0032293D">
            <w:pPr>
              <w:spacing w:line="240" w:lineRule="auto"/>
              <w:rPr>
                <w:sz w:val="20"/>
                <w:szCs w:val="20"/>
              </w:rPr>
            </w:pPr>
            <w:r>
              <w:rPr>
                <w:sz w:val="20"/>
                <w:szCs w:val="20"/>
              </w:rPr>
              <w:t>fe80::1</w:t>
            </w:r>
          </w:p>
        </w:tc>
      </w:tr>
      <w:tr w:rsidR="00B228DF" w:rsidRPr="0032293D" w14:paraId="5399E6C3" w14:textId="01F1EEBE" w:rsidTr="00730FBF">
        <w:trPr>
          <w:cantSplit/>
          <w:jc w:val="center"/>
        </w:trPr>
        <w:tc>
          <w:tcPr>
            <w:tcW w:w="1617" w:type="dxa"/>
            <w:tcBorders>
              <w:top w:val="nil"/>
              <w:bottom w:val="nil"/>
            </w:tcBorders>
            <w:shd w:val="clear" w:color="auto" w:fill="auto"/>
            <w:vAlign w:val="bottom"/>
          </w:tcPr>
          <w:p w14:paraId="79E031B7" w14:textId="6A79684E" w:rsidR="00B228DF" w:rsidRPr="0032293D" w:rsidRDefault="00B228DF" w:rsidP="00347B40">
            <w:pPr>
              <w:pStyle w:val="ConfigWindow"/>
            </w:pPr>
            <w:r>
              <w:t>R1</w:t>
            </w:r>
          </w:p>
        </w:tc>
        <w:tc>
          <w:tcPr>
            <w:tcW w:w="2520" w:type="dxa"/>
            <w:tcBorders>
              <w:top w:val="single" w:sz="2" w:space="0" w:color="auto"/>
              <w:bottom w:val="single" w:sz="2" w:space="0" w:color="auto"/>
            </w:tcBorders>
            <w:shd w:val="clear" w:color="auto" w:fill="auto"/>
            <w:vAlign w:val="bottom"/>
          </w:tcPr>
          <w:p w14:paraId="28E022FB" w14:textId="6AD5FD0D" w:rsidR="00B228DF" w:rsidRPr="0032293D" w:rsidRDefault="00B228DF" w:rsidP="0032293D">
            <w:pPr>
              <w:spacing w:line="240" w:lineRule="auto"/>
              <w:rPr>
                <w:sz w:val="20"/>
                <w:szCs w:val="20"/>
              </w:rPr>
            </w:pPr>
            <w:r>
              <w:rPr>
                <w:sz w:val="20"/>
                <w:szCs w:val="20"/>
              </w:rPr>
              <w:t xml:space="preserve">Tunnel </w:t>
            </w:r>
            <w:r w:rsidR="007C4C15">
              <w:rPr>
                <w:sz w:val="20"/>
                <w:szCs w:val="20"/>
              </w:rPr>
              <w:t>1</w:t>
            </w:r>
          </w:p>
        </w:tc>
        <w:tc>
          <w:tcPr>
            <w:tcW w:w="3780" w:type="dxa"/>
            <w:tcBorders>
              <w:top w:val="single" w:sz="2" w:space="0" w:color="auto"/>
              <w:bottom w:val="single" w:sz="2" w:space="0" w:color="auto"/>
            </w:tcBorders>
            <w:shd w:val="clear" w:color="auto" w:fill="auto"/>
            <w:vAlign w:val="bottom"/>
          </w:tcPr>
          <w:p w14:paraId="39AAC76F" w14:textId="08AA0917" w:rsidR="00B228DF" w:rsidRPr="0032293D" w:rsidRDefault="007C4C15" w:rsidP="0032293D">
            <w:pPr>
              <w:spacing w:line="240" w:lineRule="auto"/>
              <w:rPr>
                <w:sz w:val="20"/>
                <w:szCs w:val="20"/>
              </w:rPr>
            </w:pPr>
            <w:r>
              <w:rPr>
                <w:sz w:val="20"/>
                <w:szCs w:val="20"/>
              </w:rPr>
              <w:t>2001:db8:cafe:100::1/64</w:t>
            </w:r>
          </w:p>
        </w:tc>
        <w:tc>
          <w:tcPr>
            <w:tcW w:w="2079" w:type="dxa"/>
            <w:tcBorders>
              <w:top w:val="single" w:sz="2" w:space="0" w:color="auto"/>
              <w:bottom w:val="single" w:sz="2" w:space="0" w:color="auto"/>
              <w:right w:val="single" w:sz="2" w:space="0" w:color="auto"/>
            </w:tcBorders>
          </w:tcPr>
          <w:p w14:paraId="39609949" w14:textId="014E93FA" w:rsidR="00B228DF" w:rsidRDefault="00204240" w:rsidP="0032293D">
            <w:pPr>
              <w:spacing w:line="240" w:lineRule="auto"/>
              <w:rPr>
                <w:sz w:val="20"/>
                <w:szCs w:val="20"/>
              </w:rPr>
            </w:pPr>
            <w:r>
              <w:rPr>
                <w:sz w:val="20"/>
                <w:szCs w:val="20"/>
              </w:rPr>
              <w:t>fe80::2001</w:t>
            </w:r>
          </w:p>
        </w:tc>
      </w:tr>
      <w:tr w:rsidR="00B228DF" w:rsidRPr="0032293D" w14:paraId="6E46CBEA" w14:textId="49E54A15" w:rsidTr="00730FBF">
        <w:trPr>
          <w:cantSplit/>
          <w:jc w:val="center"/>
        </w:trPr>
        <w:tc>
          <w:tcPr>
            <w:tcW w:w="1617" w:type="dxa"/>
            <w:tcBorders>
              <w:bottom w:val="nil"/>
            </w:tcBorders>
            <w:shd w:val="clear" w:color="auto" w:fill="auto"/>
            <w:vAlign w:val="bottom"/>
          </w:tcPr>
          <w:p w14:paraId="13C1F346" w14:textId="77777777" w:rsidR="00B228DF" w:rsidRPr="0032293D" w:rsidRDefault="00B228DF" w:rsidP="0032293D">
            <w:pPr>
              <w:spacing w:line="240" w:lineRule="auto"/>
              <w:rPr>
                <w:sz w:val="20"/>
                <w:szCs w:val="20"/>
              </w:rPr>
            </w:pPr>
            <w:r w:rsidRPr="0032293D">
              <w:rPr>
                <w:sz w:val="20"/>
                <w:szCs w:val="20"/>
              </w:rPr>
              <w:t>R2</w:t>
            </w:r>
          </w:p>
        </w:tc>
        <w:tc>
          <w:tcPr>
            <w:tcW w:w="2520" w:type="dxa"/>
            <w:shd w:val="clear" w:color="auto" w:fill="auto"/>
            <w:vAlign w:val="bottom"/>
          </w:tcPr>
          <w:p w14:paraId="129E7403" w14:textId="77777777" w:rsidR="00B228DF" w:rsidRPr="0032293D" w:rsidRDefault="00B228DF" w:rsidP="0032293D">
            <w:pPr>
              <w:spacing w:line="240" w:lineRule="auto"/>
              <w:rPr>
                <w:sz w:val="20"/>
                <w:szCs w:val="20"/>
              </w:rPr>
            </w:pPr>
            <w:r w:rsidRPr="0032293D">
              <w:rPr>
                <w:sz w:val="20"/>
                <w:szCs w:val="20"/>
              </w:rPr>
              <w:t>G0/0/0</w:t>
            </w:r>
          </w:p>
        </w:tc>
        <w:tc>
          <w:tcPr>
            <w:tcW w:w="3780" w:type="dxa"/>
            <w:shd w:val="clear" w:color="auto" w:fill="auto"/>
            <w:vAlign w:val="bottom"/>
          </w:tcPr>
          <w:p w14:paraId="63D557AD" w14:textId="33848BE7" w:rsidR="00B228DF" w:rsidRPr="0032293D" w:rsidRDefault="007C4C15" w:rsidP="007C4C15">
            <w:pPr>
              <w:spacing w:line="240" w:lineRule="auto"/>
              <w:rPr>
                <w:sz w:val="20"/>
                <w:szCs w:val="20"/>
              </w:rPr>
            </w:pPr>
            <w:r w:rsidRPr="007C4C15">
              <w:rPr>
                <w:sz w:val="20"/>
                <w:szCs w:val="20"/>
              </w:rPr>
              <w:t>2001:db8:acad:2::</w:t>
            </w:r>
            <w:r>
              <w:rPr>
                <w:sz w:val="20"/>
                <w:szCs w:val="20"/>
              </w:rPr>
              <w:t>2</w:t>
            </w:r>
            <w:r w:rsidRPr="007C4C15">
              <w:rPr>
                <w:sz w:val="20"/>
                <w:szCs w:val="20"/>
              </w:rPr>
              <w:t>/64</w:t>
            </w:r>
          </w:p>
        </w:tc>
        <w:tc>
          <w:tcPr>
            <w:tcW w:w="2079" w:type="dxa"/>
          </w:tcPr>
          <w:p w14:paraId="7C57D9D2" w14:textId="7D79C792" w:rsidR="00B228DF" w:rsidRPr="0032293D" w:rsidRDefault="00204240" w:rsidP="0032293D">
            <w:pPr>
              <w:spacing w:line="240" w:lineRule="auto"/>
              <w:rPr>
                <w:sz w:val="20"/>
                <w:szCs w:val="20"/>
              </w:rPr>
            </w:pPr>
            <w:r>
              <w:rPr>
                <w:sz w:val="20"/>
                <w:szCs w:val="20"/>
              </w:rPr>
              <w:t>fe80::2</w:t>
            </w:r>
          </w:p>
        </w:tc>
      </w:tr>
      <w:tr w:rsidR="00B228DF" w:rsidRPr="0032293D" w14:paraId="5068FB48" w14:textId="514C5775" w:rsidTr="00730FBF">
        <w:trPr>
          <w:cantSplit/>
          <w:jc w:val="center"/>
        </w:trPr>
        <w:tc>
          <w:tcPr>
            <w:tcW w:w="1617" w:type="dxa"/>
            <w:tcBorders>
              <w:top w:val="nil"/>
              <w:left w:val="single" w:sz="2" w:space="0" w:color="auto"/>
              <w:bottom w:val="nil"/>
              <w:right w:val="single" w:sz="2" w:space="0" w:color="auto"/>
            </w:tcBorders>
            <w:shd w:val="clear" w:color="auto" w:fill="auto"/>
            <w:vAlign w:val="bottom"/>
          </w:tcPr>
          <w:p w14:paraId="01DDE19C" w14:textId="1A2BBF55" w:rsidR="00B228DF" w:rsidRPr="0032293D" w:rsidRDefault="00B228DF" w:rsidP="00347B40">
            <w:pPr>
              <w:pStyle w:val="ConfigWindow"/>
              <w:rPr>
                <w:rFonts w:eastAsia="Calibri"/>
                <w:color w:val="auto"/>
              </w:rPr>
            </w:pPr>
            <w:r>
              <w:t>R2</w:t>
            </w:r>
          </w:p>
        </w:tc>
        <w:tc>
          <w:tcPr>
            <w:tcW w:w="2520" w:type="dxa"/>
            <w:tcBorders>
              <w:top w:val="single" w:sz="2" w:space="0" w:color="auto"/>
              <w:left w:val="single" w:sz="2" w:space="0" w:color="auto"/>
              <w:bottom w:val="single" w:sz="2" w:space="0" w:color="auto"/>
              <w:right w:val="single" w:sz="2" w:space="0" w:color="auto"/>
            </w:tcBorders>
            <w:shd w:val="clear" w:color="auto" w:fill="auto"/>
            <w:vAlign w:val="bottom"/>
          </w:tcPr>
          <w:p w14:paraId="3824DFD6" w14:textId="77777777" w:rsidR="00B228DF" w:rsidRPr="0032293D" w:rsidRDefault="00B228DF" w:rsidP="00C45521">
            <w:pPr>
              <w:spacing w:line="240" w:lineRule="auto"/>
              <w:rPr>
                <w:sz w:val="20"/>
                <w:szCs w:val="20"/>
              </w:rPr>
            </w:pPr>
            <w:r w:rsidRPr="0032293D">
              <w:rPr>
                <w:sz w:val="20"/>
                <w:szCs w:val="20"/>
              </w:rPr>
              <w:t>Loopback 0</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bottom"/>
          </w:tcPr>
          <w:p w14:paraId="79ABD721" w14:textId="1423C936" w:rsidR="00B228DF" w:rsidRPr="0032293D" w:rsidRDefault="00DF7CB0" w:rsidP="00DF7CB0">
            <w:pPr>
              <w:spacing w:line="240" w:lineRule="auto"/>
              <w:rPr>
                <w:sz w:val="20"/>
                <w:szCs w:val="20"/>
              </w:rPr>
            </w:pPr>
            <w:r w:rsidRPr="00DF7CB0">
              <w:rPr>
                <w:sz w:val="20"/>
                <w:szCs w:val="20"/>
              </w:rPr>
              <w:t>2001:db8:2:1::</w:t>
            </w:r>
            <w:r w:rsidR="00F92F73">
              <w:rPr>
                <w:sz w:val="20"/>
                <w:szCs w:val="20"/>
              </w:rPr>
              <w:t>1</w:t>
            </w:r>
            <w:r w:rsidRPr="00DF7CB0">
              <w:rPr>
                <w:sz w:val="20"/>
                <w:szCs w:val="20"/>
              </w:rPr>
              <w:t>/64</w:t>
            </w:r>
          </w:p>
        </w:tc>
        <w:tc>
          <w:tcPr>
            <w:tcW w:w="2079" w:type="dxa"/>
            <w:tcBorders>
              <w:top w:val="single" w:sz="2" w:space="0" w:color="auto"/>
              <w:left w:val="single" w:sz="2" w:space="0" w:color="auto"/>
              <w:bottom w:val="single" w:sz="2" w:space="0" w:color="auto"/>
              <w:right w:val="single" w:sz="2" w:space="0" w:color="auto"/>
            </w:tcBorders>
          </w:tcPr>
          <w:p w14:paraId="78C3FB3E" w14:textId="09319DF7" w:rsidR="00B228DF" w:rsidRPr="0032293D" w:rsidRDefault="00204240" w:rsidP="00C45521">
            <w:pPr>
              <w:spacing w:line="240" w:lineRule="auto"/>
              <w:rPr>
                <w:sz w:val="20"/>
                <w:szCs w:val="20"/>
              </w:rPr>
            </w:pPr>
            <w:r>
              <w:rPr>
                <w:sz w:val="20"/>
                <w:szCs w:val="20"/>
              </w:rPr>
              <w:t>fe80::2</w:t>
            </w:r>
          </w:p>
        </w:tc>
      </w:tr>
      <w:tr w:rsidR="00B228DF" w:rsidRPr="0032293D" w14:paraId="30DDB983" w14:textId="118A6E44" w:rsidTr="00730FBF">
        <w:trPr>
          <w:cantSplit/>
          <w:jc w:val="center"/>
        </w:trPr>
        <w:tc>
          <w:tcPr>
            <w:tcW w:w="1617" w:type="dxa"/>
            <w:tcBorders>
              <w:top w:val="nil"/>
              <w:left w:val="single" w:sz="2" w:space="0" w:color="auto"/>
              <w:bottom w:val="nil"/>
              <w:right w:val="single" w:sz="2" w:space="0" w:color="auto"/>
            </w:tcBorders>
            <w:shd w:val="clear" w:color="auto" w:fill="auto"/>
            <w:vAlign w:val="bottom"/>
          </w:tcPr>
          <w:p w14:paraId="667CE161" w14:textId="13E99502" w:rsidR="00B228DF" w:rsidRPr="0032293D" w:rsidRDefault="00B228DF" w:rsidP="00347B40">
            <w:pPr>
              <w:pStyle w:val="ConfigWindow"/>
              <w:rPr>
                <w:rFonts w:eastAsia="Calibri"/>
                <w:color w:val="auto"/>
              </w:rPr>
            </w:pPr>
            <w:r>
              <w:t>R2</w:t>
            </w:r>
          </w:p>
        </w:tc>
        <w:tc>
          <w:tcPr>
            <w:tcW w:w="2520" w:type="dxa"/>
            <w:tcBorders>
              <w:top w:val="single" w:sz="2" w:space="0" w:color="auto"/>
              <w:left w:val="single" w:sz="2" w:space="0" w:color="auto"/>
              <w:bottom w:val="single" w:sz="2" w:space="0" w:color="auto"/>
              <w:right w:val="single" w:sz="2" w:space="0" w:color="auto"/>
            </w:tcBorders>
            <w:shd w:val="clear" w:color="auto" w:fill="auto"/>
            <w:vAlign w:val="bottom"/>
          </w:tcPr>
          <w:p w14:paraId="5FDF397A" w14:textId="77777777" w:rsidR="00B228DF" w:rsidRPr="0032293D" w:rsidRDefault="00B228DF" w:rsidP="00C45521">
            <w:pPr>
              <w:spacing w:line="240" w:lineRule="auto"/>
              <w:rPr>
                <w:sz w:val="20"/>
                <w:szCs w:val="20"/>
              </w:rPr>
            </w:pPr>
            <w:r w:rsidRPr="0032293D">
              <w:rPr>
                <w:sz w:val="20"/>
                <w:szCs w:val="20"/>
              </w:rPr>
              <w:t>Loopback 1</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bottom"/>
          </w:tcPr>
          <w:p w14:paraId="11ACE519" w14:textId="3BEAE047" w:rsidR="00B228DF" w:rsidRPr="0032293D" w:rsidRDefault="00DF7CB0" w:rsidP="00C45521">
            <w:pPr>
              <w:spacing w:line="240" w:lineRule="auto"/>
              <w:rPr>
                <w:sz w:val="20"/>
                <w:szCs w:val="20"/>
              </w:rPr>
            </w:pPr>
            <w:r w:rsidRPr="00DF7CB0">
              <w:rPr>
                <w:sz w:val="20"/>
                <w:szCs w:val="20"/>
              </w:rPr>
              <w:t>2001:db8:2:2::</w:t>
            </w:r>
            <w:r w:rsidR="00F92F73">
              <w:rPr>
                <w:sz w:val="20"/>
                <w:szCs w:val="20"/>
              </w:rPr>
              <w:t>1</w:t>
            </w:r>
            <w:r w:rsidRPr="00DF7CB0">
              <w:rPr>
                <w:sz w:val="20"/>
                <w:szCs w:val="20"/>
              </w:rPr>
              <w:t>/64</w:t>
            </w:r>
          </w:p>
        </w:tc>
        <w:tc>
          <w:tcPr>
            <w:tcW w:w="2079" w:type="dxa"/>
            <w:tcBorders>
              <w:top w:val="single" w:sz="2" w:space="0" w:color="auto"/>
              <w:left w:val="single" w:sz="2" w:space="0" w:color="auto"/>
              <w:bottom w:val="single" w:sz="2" w:space="0" w:color="auto"/>
              <w:right w:val="single" w:sz="2" w:space="0" w:color="auto"/>
            </w:tcBorders>
          </w:tcPr>
          <w:p w14:paraId="06B4DA2F" w14:textId="589329C7" w:rsidR="00B228DF" w:rsidRPr="0032293D" w:rsidRDefault="00204240" w:rsidP="00C45521">
            <w:pPr>
              <w:spacing w:line="240" w:lineRule="auto"/>
              <w:rPr>
                <w:sz w:val="20"/>
                <w:szCs w:val="20"/>
              </w:rPr>
            </w:pPr>
            <w:r>
              <w:rPr>
                <w:sz w:val="20"/>
                <w:szCs w:val="20"/>
              </w:rPr>
              <w:t>fe80::2</w:t>
            </w:r>
          </w:p>
        </w:tc>
      </w:tr>
      <w:tr w:rsidR="00B228DF" w:rsidRPr="0032293D" w14:paraId="0C074B6A" w14:textId="6322E862" w:rsidTr="00730FBF">
        <w:trPr>
          <w:cantSplit/>
          <w:jc w:val="center"/>
        </w:trPr>
        <w:tc>
          <w:tcPr>
            <w:tcW w:w="1617" w:type="dxa"/>
            <w:tcBorders>
              <w:top w:val="nil"/>
              <w:bottom w:val="single" w:sz="2" w:space="0" w:color="auto"/>
            </w:tcBorders>
            <w:shd w:val="clear" w:color="auto" w:fill="auto"/>
            <w:vAlign w:val="bottom"/>
          </w:tcPr>
          <w:p w14:paraId="2D09BFA7" w14:textId="1F84BEEC" w:rsidR="00B228DF" w:rsidRPr="0032293D" w:rsidRDefault="00B228DF" w:rsidP="00347B40">
            <w:pPr>
              <w:pStyle w:val="ConfigWindow"/>
            </w:pPr>
            <w:r w:rsidRPr="00347B40">
              <w:t>R2</w:t>
            </w:r>
          </w:p>
        </w:tc>
        <w:tc>
          <w:tcPr>
            <w:tcW w:w="2520" w:type="dxa"/>
            <w:shd w:val="clear" w:color="auto" w:fill="auto"/>
            <w:vAlign w:val="bottom"/>
          </w:tcPr>
          <w:p w14:paraId="6A0A3605" w14:textId="2F3CC302" w:rsidR="00B228DF" w:rsidRPr="0032293D" w:rsidRDefault="00B228DF" w:rsidP="0032293D">
            <w:pPr>
              <w:spacing w:line="240" w:lineRule="auto"/>
              <w:rPr>
                <w:sz w:val="20"/>
                <w:szCs w:val="20"/>
              </w:rPr>
            </w:pPr>
            <w:r>
              <w:rPr>
                <w:sz w:val="20"/>
                <w:szCs w:val="20"/>
              </w:rPr>
              <w:t xml:space="preserve">Tunnel </w:t>
            </w:r>
            <w:r w:rsidR="007C4C15">
              <w:rPr>
                <w:sz w:val="20"/>
                <w:szCs w:val="20"/>
              </w:rPr>
              <w:t>1</w:t>
            </w:r>
          </w:p>
        </w:tc>
        <w:tc>
          <w:tcPr>
            <w:tcW w:w="3780" w:type="dxa"/>
            <w:shd w:val="clear" w:color="auto" w:fill="auto"/>
            <w:vAlign w:val="bottom"/>
          </w:tcPr>
          <w:p w14:paraId="24C73B2E" w14:textId="64DBE5F6" w:rsidR="00B228DF" w:rsidRPr="0032293D" w:rsidRDefault="007C4C15" w:rsidP="0032293D">
            <w:pPr>
              <w:spacing w:line="240" w:lineRule="auto"/>
              <w:rPr>
                <w:sz w:val="20"/>
                <w:szCs w:val="20"/>
              </w:rPr>
            </w:pPr>
            <w:r>
              <w:rPr>
                <w:sz w:val="20"/>
                <w:szCs w:val="20"/>
              </w:rPr>
              <w:t>2001:db8:cafe:100::2/64</w:t>
            </w:r>
          </w:p>
        </w:tc>
        <w:tc>
          <w:tcPr>
            <w:tcW w:w="2079" w:type="dxa"/>
          </w:tcPr>
          <w:p w14:paraId="4D39D0FE" w14:textId="1AD5C9E4" w:rsidR="00B228DF" w:rsidRDefault="00204240" w:rsidP="0032293D">
            <w:pPr>
              <w:spacing w:line="240" w:lineRule="auto"/>
              <w:rPr>
                <w:sz w:val="20"/>
                <w:szCs w:val="20"/>
              </w:rPr>
            </w:pPr>
            <w:r>
              <w:rPr>
                <w:sz w:val="20"/>
                <w:szCs w:val="20"/>
              </w:rPr>
              <w:t>fe80::2002</w:t>
            </w:r>
          </w:p>
        </w:tc>
      </w:tr>
      <w:tr w:rsidR="00B228DF" w:rsidRPr="0032293D" w14:paraId="0C02CC0E" w14:textId="3E136E80" w:rsidTr="00730FBF">
        <w:trPr>
          <w:cantSplit/>
          <w:jc w:val="center"/>
        </w:trPr>
        <w:tc>
          <w:tcPr>
            <w:tcW w:w="1617" w:type="dxa"/>
            <w:tcBorders>
              <w:bottom w:val="nil"/>
            </w:tcBorders>
            <w:vAlign w:val="bottom"/>
          </w:tcPr>
          <w:p w14:paraId="0EE4E133" w14:textId="77777777" w:rsidR="00B228DF" w:rsidRPr="0032293D" w:rsidRDefault="00B228DF" w:rsidP="0032293D">
            <w:pPr>
              <w:spacing w:line="240" w:lineRule="auto"/>
              <w:rPr>
                <w:sz w:val="20"/>
                <w:szCs w:val="20"/>
              </w:rPr>
            </w:pPr>
            <w:r w:rsidRPr="0032293D">
              <w:rPr>
                <w:sz w:val="20"/>
                <w:szCs w:val="20"/>
              </w:rPr>
              <w:t>R3</w:t>
            </w:r>
          </w:p>
        </w:tc>
        <w:tc>
          <w:tcPr>
            <w:tcW w:w="2520" w:type="dxa"/>
            <w:vAlign w:val="bottom"/>
          </w:tcPr>
          <w:p w14:paraId="7DA02423" w14:textId="77777777" w:rsidR="00B228DF" w:rsidRPr="0032293D" w:rsidRDefault="00B228DF" w:rsidP="0032293D">
            <w:pPr>
              <w:spacing w:line="240" w:lineRule="auto"/>
              <w:rPr>
                <w:sz w:val="20"/>
                <w:szCs w:val="20"/>
              </w:rPr>
            </w:pPr>
            <w:r w:rsidRPr="0032293D">
              <w:rPr>
                <w:sz w:val="20"/>
                <w:szCs w:val="20"/>
              </w:rPr>
              <w:t>G0/0/0</w:t>
            </w:r>
          </w:p>
        </w:tc>
        <w:tc>
          <w:tcPr>
            <w:tcW w:w="3780" w:type="dxa"/>
            <w:vAlign w:val="bottom"/>
          </w:tcPr>
          <w:p w14:paraId="03973EEA" w14:textId="01D5FA2A" w:rsidR="00B228DF" w:rsidRPr="0032293D" w:rsidRDefault="007C4C15" w:rsidP="0032293D">
            <w:pPr>
              <w:spacing w:line="240" w:lineRule="auto"/>
              <w:rPr>
                <w:sz w:val="20"/>
                <w:szCs w:val="20"/>
              </w:rPr>
            </w:pPr>
            <w:r w:rsidRPr="007C4C15">
              <w:rPr>
                <w:sz w:val="20"/>
                <w:szCs w:val="20"/>
              </w:rPr>
              <w:t>2001:db8:acad:3::</w:t>
            </w:r>
            <w:r>
              <w:rPr>
                <w:sz w:val="20"/>
                <w:szCs w:val="20"/>
              </w:rPr>
              <w:t>2</w:t>
            </w:r>
            <w:r w:rsidRPr="007C4C15">
              <w:rPr>
                <w:sz w:val="20"/>
                <w:szCs w:val="20"/>
              </w:rPr>
              <w:t>/64</w:t>
            </w:r>
          </w:p>
        </w:tc>
        <w:tc>
          <w:tcPr>
            <w:tcW w:w="2079" w:type="dxa"/>
          </w:tcPr>
          <w:p w14:paraId="0A82F042" w14:textId="512FF807" w:rsidR="00B228DF" w:rsidRPr="0032293D" w:rsidRDefault="00204240" w:rsidP="0032293D">
            <w:pPr>
              <w:spacing w:line="240" w:lineRule="auto"/>
              <w:rPr>
                <w:sz w:val="20"/>
                <w:szCs w:val="20"/>
              </w:rPr>
            </w:pPr>
            <w:r>
              <w:rPr>
                <w:sz w:val="20"/>
                <w:szCs w:val="20"/>
              </w:rPr>
              <w:t>fe80::3</w:t>
            </w:r>
          </w:p>
        </w:tc>
      </w:tr>
      <w:tr w:rsidR="00B228DF" w:rsidRPr="0032293D" w14:paraId="755AF65B" w14:textId="5C47B997" w:rsidTr="00730FBF">
        <w:trPr>
          <w:cantSplit/>
          <w:jc w:val="center"/>
        </w:trPr>
        <w:tc>
          <w:tcPr>
            <w:tcW w:w="1617" w:type="dxa"/>
            <w:tcBorders>
              <w:top w:val="nil"/>
              <w:bottom w:val="nil"/>
            </w:tcBorders>
            <w:vAlign w:val="bottom"/>
          </w:tcPr>
          <w:p w14:paraId="625AEE08" w14:textId="77777777" w:rsidR="00B228DF" w:rsidRPr="0032293D" w:rsidRDefault="00B228DF" w:rsidP="00347B40">
            <w:pPr>
              <w:pStyle w:val="ConfigWindow"/>
            </w:pPr>
            <w:r w:rsidRPr="0032293D">
              <w:t>R3</w:t>
            </w:r>
          </w:p>
        </w:tc>
        <w:tc>
          <w:tcPr>
            <w:tcW w:w="2520" w:type="dxa"/>
            <w:vAlign w:val="bottom"/>
          </w:tcPr>
          <w:p w14:paraId="556A848B" w14:textId="77777777" w:rsidR="00B228DF" w:rsidRPr="0032293D" w:rsidRDefault="00B228DF" w:rsidP="0032293D">
            <w:pPr>
              <w:spacing w:line="240" w:lineRule="auto"/>
              <w:rPr>
                <w:sz w:val="20"/>
                <w:szCs w:val="20"/>
              </w:rPr>
            </w:pPr>
            <w:r w:rsidRPr="0032293D">
              <w:rPr>
                <w:sz w:val="20"/>
                <w:szCs w:val="20"/>
              </w:rPr>
              <w:t>Loopback 0</w:t>
            </w:r>
          </w:p>
        </w:tc>
        <w:tc>
          <w:tcPr>
            <w:tcW w:w="3780" w:type="dxa"/>
            <w:vAlign w:val="bottom"/>
          </w:tcPr>
          <w:p w14:paraId="726BA7F4" w14:textId="3CAADE75" w:rsidR="00B228DF" w:rsidRPr="0032293D" w:rsidRDefault="00DF7CB0" w:rsidP="0032293D">
            <w:pPr>
              <w:spacing w:line="240" w:lineRule="auto"/>
              <w:rPr>
                <w:sz w:val="20"/>
                <w:szCs w:val="20"/>
              </w:rPr>
            </w:pPr>
            <w:r w:rsidRPr="00DF7CB0">
              <w:rPr>
                <w:sz w:val="20"/>
                <w:szCs w:val="20"/>
              </w:rPr>
              <w:t>2001:db8:</w:t>
            </w:r>
            <w:r>
              <w:rPr>
                <w:sz w:val="20"/>
                <w:szCs w:val="20"/>
              </w:rPr>
              <w:t>3</w:t>
            </w:r>
            <w:r w:rsidRPr="00DF7CB0">
              <w:rPr>
                <w:sz w:val="20"/>
                <w:szCs w:val="20"/>
              </w:rPr>
              <w:t>:</w:t>
            </w:r>
            <w:r>
              <w:rPr>
                <w:sz w:val="20"/>
                <w:szCs w:val="20"/>
              </w:rPr>
              <w:t>1</w:t>
            </w:r>
            <w:r w:rsidRPr="00DF7CB0">
              <w:rPr>
                <w:sz w:val="20"/>
                <w:szCs w:val="20"/>
              </w:rPr>
              <w:t>::</w:t>
            </w:r>
            <w:r w:rsidR="00F92F73">
              <w:rPr>
                <w:sz w:val="20"/>
                <w:szCs w:val="20"/>
              </w:rPr>
              <w:t>1</w:t>
            </w:r>
            <w:r w:rsidRPr="00DF7CB0">
              <w:rPr>
                <w:sz w:val="20"/>
                <w:szCs w:val="20"/>
              </w:rPr>
              <w:t>/64</w:t>
            </w:r>
          </w:p>
        </w:tc>
        <w:tc>
          <w:tcPr>
            <w:tcW w:w="2079" w:type="dxa"/>
          </w:tcPr>
          <w:p w14:paraId="46A7B6BD" w14:textId="337A7FD5" w:rsidR="00B228DF" w:rsidRPr="0032293D" w:rsidRDefault="00204240" w:rsidP="0032293D">
            <w:pPr>
              <w:spacing w:line="240" w:lineRule="auto"/>
              <w:rPr>
                <w:sz w:val="20"/>
                <w:szCs w:val="20"/>
              </w:rPr>
            </w:pPr>
            <w:r>
              <w:rPr>
                <w:sz w:val="20"/>
                <w:szCs w:val="20"/>
              </w:rPr>
              <w:t>fe80::3</w:t>
            </w:r>
          </w:p>
        </w:tc>
      </w:tr>
      <w:tr w:rsidR="00B228DF" w:rsidRPr="0032293D" w14:paraId="2857149E" w14:textId="2B1A452E" w:rsidTr="00730FBF">
        <w:trPr>
          <w:cantSplit/>
          <w:jc w:val="center"/>
        </w:trPr>
        <w:tc>
          <w:tcPr>
            <w:tcW w:w="1617" w:type="dxa"/>
            <w:tcBorders>
              <w:top w:val="nil"/>
              <w:bottom w:val="nil"/>
            </w:tcBorders>
            <w:vAlign w:val="bottom"/>
          </w:tcPr>
          <w:p w14:paraId="3DA9F379" w14:textId="77777777" w:rsidR="00B228DF" w:rsidRPr="0032293D" w:rsidRDefault="00B228DF" w:rsidP="00347B40">
            <w:pPr>
              <w:pStyle w:val="ConfigWindow"/>
            </w:pPr>
            <w:r w:rsidRPr="0032293D">
              <w:t>R3</w:t>
            </w:r>
          </w:p>
        </w:tc>
        <w:tc>
          <w:tcPr>
            <w:tcW w:w="2520" w:type="dxa"/>
            <w:vAlign w:val="bottom"/>
          </w:tcPr>
          <w:p w14:paraId="3BEE50E2" w14:textId="77777777" w:rsidR="00B228DF" w:rsidRPr="0032293D" w:rsidRDefault="00B228DF" w:rsidP="0032293D">
            <w:pPr>
              <w:spacing w:line="240" w:lineRule="auto"/>
              <w:rPr>
                <w:sz w:val="20"/>
                <w:szCs w:val="20"/>
              </w:rPr>
            </w:pPr>
            <w:r w:rsidRPr="0032293D">
              <w:rPr>
                <w:sz w:val="20"/>
                <w:szCs w:val="20"/>
              </w:rPr>
              <w:t>Loopback 1</w:t>
            </w:r>
          </w:p>
        </w:tc>
        <w:tc>
          <w:tcPr>
            <w:tcW w:w="3780" w:type="dxa"/>
            <w:vAlign w:val="bottom"/>
          </w:tcPr>
          <w:p w14:paraId="40A1C578" w14:textId="6B7791FF" w:rsidR="00B228DF" w:rsidRPr="0032293D" w:rsidRDefault="00DF7CB0" w:rsidP="0032293D">
            <w:pPr>
              <w:spacing w:line="240" w:lineRule="auto"/>
              <w:rPr>
                <w:sz w:val="20"/>
                <w:szCs w:val="20"/>
              </w:rPr>
            </w:pPr>
            <w:r w:rsidRPr="00DF7CB0">
              <w:rPr>
                <w:sz w:val="20"/>
                <w:szCs w:val="20"/>
              </w:rPr>
              <w:t>2001:db8:</w:t>
            </w:r>
            <w:r>
              <w:rPr>
                <w:sz w:val="20"/>
                <w:szCs w:val="20"/>
              </w:rPr>
              <w:t>3</w:t>
            </w:r>
            <w:r w:rsidRPr="00DF7CB0">
              <w:rPr>
                <w:sz w:val="20"/>
                <w:szCs w:val="20"/>
              </w:rPr>
              <w:t>:2</w:t>
            </w:r>
            <w:r w:rsidR="00F92F73">
              <w:rPr>
                <w:sz w:val="20"/>
                <w:szCs w:val="20"/>
              </w:rPr>
              <w:t>:</w:t>
            </w:r>
            <w:r w:rsidRPr="00DF7CB0">
              <w:rPr>
                <w:sz w:val="20"/>
                <w:szCs w:val="20"/>
              </w:rPr>
              <w:t>:</w:t>
            </w:r>
            <w:r w:rsidR="00F92F73">
              <w:rPr>
                <w:sz w:val="20"/>
                <w:szCs w:val="20"/>
              </w:rPr>
              <w:t>1</w:t>
            </w:r>
            <w:r w:rsidRPr="00DF7CB0">
              <w:rPr>
                <w:sz w:val="20"/>
                <w:szCs w:val="20"/>
              </w:rPr>
              <w:t>/64</w:t>
            </w:r>
          </w:p>
        </w:tc>
        <w:tc>
          <w:tcPr>
            <w:tcW w:w="2079" w:type="dxa"/>
          </w:tcPr>
          <w:p w14:paraId="29DCCB5B" w14:textId="3712515C" w:rsidR="00B228DF" w:rsidRPr="0032293D" w:rsidRDefault="00204240" w:rsidP="0032293D">
            <w:pPr>
              <w:spacing w:line="240" w:lineRule="auto"/>
              <w:rPr>
                <w:sz w:val="20"/>
                <w:szCs w:val="20"/>
              </w:rPr>
            </w:pPr>
            <w:r>
              <w:rPr>
                <w:sz w:val="20"/>
                <w:szCs w:val="20"/>
              </w:rPr>
              <w:t>fe80::3</w:t>
            </w:r>
          </w:p>
        </w:tc>
      </w:tr>
      <w:tr w:rsidR="00B228DF" w:rsidRPr="0032293D" w14:paraId="01008D8C" w14:textId="16722D24" w:rsidTr="00730FBF">
        <w:trPr>
          <w:cantSplit/>
          <w:jc w:val="center"/>
        </w:trPr>
        <w:tc>
          <w:tcPr>
            <w:tcW w:w="1617" w:type="dxa"/>
            <w:tcBorders>
              <w:top w:val="nil"/>
            </w:tcBorders>
            <w:vAlign w:val="bottom"/>
          </w:tcPr>
          <w:p w14:paraId="5C4E3EAF" w14:textId="5A2A85FE" w:rsidR="00B228DF" w:rsidRPr="0032293D" w:rsidRDefault="00B228DF" w:rsidP="00347B40">
            <w:pPr>
              <w:pStyle w:val="ConfigWindow"/>
            </w:pPr>
            <w:r w:rsidRPr="0032293D">
              <w:t>R3</w:t>
            </w:r>
          </w:p>
        </w:tc>
        <w:tc>
          <w:tcPr>
            <w:tcW w:w="2520" w:type="dxa"/>
            <w:vAlign w:val="bottom"/>
          </w:tcPr>
          <w:p w14:paraId="40C7A2B4" w14:textId="4FE0B060" w:rsidR="00B228DF" w:rsidRPr="0032293D" w:rsidRDefault="00B228DF" w:rsidP="0032293D">
            <w:pPr>
              <w:spacing w:line="240" w:lineRule="auto"/>
              <w:rPr>
                <w:sz w:val="20"/>
                <w:szCs w:val="20"/>
              </w:rPr>
            </w:pPr>
            <w:r>
              <w:rPr>
                <w:sz w:val="20"/>
                <w:szCs w:val="20"/>
              </w:rPr>
              <w:t xml:space="preserve">Tunnel </w:t>
            </w:r>
            <w:r w:rsidR="007C4C15">
              <w:rPr>
                <w:sz w:val="20"/>
                <w:szCs w:val="20"/>
              </w:rPr>
              <w:t>1</w:t>
            </w:r>
          </w:p>
        </w:tc>
        <w:tc>
          <w:tcPr>
            <w:tcW w:w="3780" w:type="dxa"/>
            <w:vAlign w:val="bottom"/>
          </w:tcPr>
          <w:p w14:paraId="45B9B925" w14:textId="41E08119" w:rsidR="00B228DF" w:rsidRPr="0032293D" w:rsidRDefault="007C4C15" w:rsidP="0032293D">
            <w:pPr>
              <w:spacing w:line="240" w:lineRule="auto"/>
              <w:rPr>
                <w:sz w:val="20"/>
                <w:szCs w:val="20"/>
              </w:rPr>
            </w:pPr>
            <w:r>
              <w:rPr>
                <w:sz w:val="20"/>
                <w:szCs w:val="20"/>
              </w:rPr>
              <w:t>2001:db8:cafe:100::3/64</w:t>
            </w:r>
          </w:p>
        </w:tc>
        <w:tc>
          <w:tcPr>
            <w:tcW w:w="2079" w:type="dxa"/>
          </w:tcPr>
          <w:p w14:paraId="353A71B4" w14:textId="180E0412" w:rsidR="00B228DF" w:rsidRDefault="00204240" w:rsidP="0032293D">
            <w:pPr>
              <w:spacing w:line="240" w:lineRule="auto"/>
              <w:rPr>
                <w:sz w:val="20"/>
                <w:szCs w:val="20"/>
              </w:rPr>
            </w:pPr>
            <w:r>
              <w:rPr>
                <w:sz w:val="20"/>
                <w:szCs w:val="20"/>
              </w:rPr>
              <w:t>fe80::2003</w:t>
            </w:r>
          </w:p>
        </w:tc>
      </w:tr>
    </w:tbl>
    <w:p w14:paraId="2FBEBE47" w14:textId="77777777" w:rsidR="00D778DF" w:rsidRPr="00E70096" w:rsidRDefault="00D778DF" w:rsidP="00D452F4">
      <w:pPr>
        <w:pStyle w:val="Heading1"/>
      </w:pPr>
      <w:r w:rsidRPr="00E70096">
        <w:t>Objectives</w:t>
      </w:r>
    </w:p>
    <w:p w14:paraId="43966B35" w14:textId="52C0A5F7" w:rsidR="00E70096" w:rsidRPr="00E70096" w:rsidRDefault="00BE7B19" w:rsidP="00E70096">
      <w:pPr>
        <w:pStyle w:val="BodyTextL25"/>
      </w:pPr>
      <w:r>
        <w:t>In this lab</w:t>
      </w:r>
      <w:r w:rsidR="00C94F5B">
        <w:t>,</w:t>
      </w:r>
      <w:r>
        <w:t xml:space="preserve"> you will create a Dynamic Multipoint Virtual Private Network (DMVPN) that consists of a hub router with two spoke</w:t>
      </w:r>
      <w:r w:rsidR="00204240">
        <w:t xml:space="preserve"> routers</w:t>
      </w:r>
      <w:r w:rsidR="00E70096">
        <w:t>.</w:t>
      </w:r>
      <w:r>
        <w:t xml:space="preserve"> You will implement a DMVPN Phase </w:t>
      </w:r>
      <w:r w:rsidR="00563757">
        <w:t>3</w:t>
      </w:r>
      <w:r>
        <w:t xml:space="preserve"> </w:t>
      </w:r>
      <w:r w:rsidR="00563757">
        <w:t>spoke</w:t>
      </w:r>
      <w:r>
        <w:t>-to-spoke topology</w:t>
      </w:r>
      <w:r w:rsidR="00563757">
        <w:t xml:space="preserve"> using IPv6</w:t>
      </w:r>
      <w:r w:rsidR="00351A02">
        <w:t>.</w:t>
      </w:r>
      <w:r>
        <w:t xml:space="preserve"> </w:t>
      </w:r>
    </w:p>
    <w:p w14:paraId="7C9B99AE" w14:textId="77777777" w:rsidR="00BE7B19" w:rsidRPr="004C0909" w:rsidRDefault="00BE7B19" w:rsidP="00BE7B19">
      <w:pPr>
        <w:pStyle w:val="BodyTextL25Bold"/>
      </w:pPr>
      <w:r>
        <w:t>Part 1: Build the Network and Configure Basic Device Settings</w:t>
      </w:r>
    </w:p>
    <w:p w14:paraId="7863A8B6" w14:textId="43ABC92D" w:rsidR="00BE7B19" w:rsidRDefault="00BE7B19" w:rsidP="00BE7B19">
      <w:pPr>
        <w:pStyle w:val="BodyTextL25Bold"/>
      </w:pPr>
      <w:r>
        <w:t xml:space="preserve">Part 2: </w:t>
      </w:r>
      <w:r w:rsidR="00F0316E">
        <w:t xml:space="preserve">Implement IPv6 </w:t>
      </w:r>
      <w:r>
        <w:t xml:space="preserve">DMVPN Phase </w:t>
      </w:r>
      <w:r w:rsidR="001E4BA4">
        <w:t>3</w:t>
      </w:r>
      <w:r w:rsidR="002B647F">
        <w:t xml:space="preserve"> </w:t>
      </w:r>
    </w:p>
    <w:p w14:paraId="224C3BBD" w14:textId="30519206" w:rsidR="00BE7B19" w:rsidRDefault="00BE7B19" w:rsidP="00BE7B19">
      <w:pPr>
        <w:pStyle w:val="BodyTextL25Bold"/>
      </w:pPr>
      <w:r>
        <w:t xml:space="preserve">Part 3: Configure </w:t>
      </w:r>
      <w:r w:rsidR="002B647F">
        <w:t xml:space="preserve">EIGRP </w:t>
      </w:r>
      <w:r w:rsidR="00F0316E">
        <w:t>for IPv6</w:t>
      </w:r>
    </w:p>
    <w:p w14:paraId="619C919B" w14:textId="77777777" w:rsidR="00D778DF" w:rsidRDefault="00D778DF" w:rsidP="00D452F4">
      <w:pPr>
        <w:pStyle w:val="Heading1"/>
      </w:pPr>
      <w:r w:rsidRPr="00E70096">
        <w:lastRenderedPageBreak/>
        <w:t>Background / Scenario</w:t>
      </w:r>
    </w:p>
    <w:p w14:paraId="7BA25855" w14:textId="4B9698E8" w:rsidR="001E14E0" w:rsidRDefault="001E14E0" w:rsidP="00BE7B19">
      <w:pPr>
        <w:pStyle w:val="BodyTextL25"/>
      </w:pPr>
      <w:r>
        <w:t xml:space="preserve">In this lab </w:t>
      </w:r>
      <w:r w:rsidR="00412D3A">
        <w:t>you</w:t>
      </w:r>
      <w:r>
        <w:t xml:space="preserve"> will configure</w:t>
      </w:r>
      <w:r w:rsidR="00412D3A">
        <w:t xml:space="preserve"> IPv6</w:t>
      </w:r>
      <w:r>
        <w:t xml:space="preserve"> DMVPN Phase </w:t>
      </w:r>
      <w:r w:rsidR="001E4BA4">
        <w:t>3</w:t>
      </w:r>
      <w:r w:rsidR="00412D3A">
        <w:t xml:space="preserve">, which </w:t>
      </w:r>
      <w:r w:rsidR="00563757">
        <w:t>is very similar to the configuration with IPv4. Most of the tunnel an</w:t>
      </w:r>
      <w:r w:rsidR="008F61DC">
        <w:t>d</w:t>
      </w:r>
      <w:r w:rsidR="00563757">
        <w:t xml:space="preserve"> NHRP commands have direct parallels in IPv6. In addition, the </w:t>
      </w:r>
      <w:r w:rsidR="008F61DC">
        <w:t xml:space="preserve">configuration </w:t>
      </w:r>
      <w:r w:rsidR="00563757">
        <w:t xml:space="preserve">process and </w:t>
      </w:r>
      <w:r w:rsidR="008F61DC">
        <w:t xml:space="preserve">the </w:t>
      </w:r>
      <w:r w:rsidR="00563757">
        <w:t xml:space="preserve">differences between hub and spoke configuration is also similar. You will dynamically route overlay and transport networks over </w:t>
      </w:r>
      <w:r w:rsidR="00F0316E">
        <w:t>EIGRP for IPv6</w:t>
      </w:r>
      <w:r w:rsidR="00563757">
        <w:t>.</w:t>
      </w:r>
    </w:p>
    <w:p w14:paraId="4D1B62E5" w14:textId="5849447C" w:rsidR="00E03407" w:rsidRDefault="00E03407" w:rsidP="00BE7B19">
      <w:pPr>
        <w:pStyle w:val="BodyTextL25"/>
      </w:pPr>
      <w:r>
        <w:t>IPv6 DMVPN can be implemented in three different address type scenarios:</w:t>
      </w:r>
    </w:p>
    <w:p w14:paraId="0DD5200B" w14:textId="7A644AA8" w:rsidR="00E03407" w:rsidRDefault="00E03407" w:rsidP="00E03407">
      <w:pPr>
        <w:pStyle w:val="Bulletlevel1"/>
      </w:pPr>
      <w:r w:rsidRPr="00E03407">
        <w:rPr>
          <w:b/>
          <w:bCs/>
        </w:rPr>
        <w:t>IPv4 over IPv6</w:t>
      </w:r>
      <w:r w:rsidR="008175E8">
        <w:rPr>
          <w:b/>
          <w:bCs/>
        </w:rPr>
        <w:t xml:space="preserve"> -</w:t>
      </w:r>
      <w:r>
        <w:t xml:space="preserve"> IPv4 is the protocol that is used on the tunnel and IPv6</w:t>
      </w:r>
      <w:r w:rsidR="008F61DC">
        <w:t xml:space="preserve"> is used</w:t>
      </w:r>
      <w:r>
        <w:t xml:space="preserve"> in the physical transport network.</w:t>
      </w:r>
    </w:p>
    <w:p w14:paraId="23BBC046" w14:textId="749110BB" w:rsidR="00E03407" w:rsidRDefault="00E03407" w:rsidP="00E03407">
      <w:pPr>
        <w:pStyle w:val="Bulletlevel1"/>
      </w:pPr>
      <w:r>
        <w:rPr>
          <w:b/>
          <w:bCs/>
        </w:rPr>
        <w:t>IPv6 over IPv4</w:t>
      </w:r>
      <w:r w:rsidR="00254100">
        <w:rPr>
          <w:b/>
          <w:bCs/>
        </w:rPr>
        <w:t xml:space="preserve"> -</w:t>
      </w:r>
      <w:r>
        <w:t xml:space="preserve"> IPv6 is the tunnel protocol and IPv4 is the protocol that is used in the physical transport network.</w:t>
      </w:r>
    </w:p>
    <w:p w14:paraId="09637BAC" w14:textId="7C3BBFF4" w:rsidR="00E03407" w:rsidRDefault="00E03407" w:rsidP="00E03407">
      <w:pPr>
        <w:pStyle w:val="Bulletlevel1"/>
      </w:pPr>
      <w:r>
        <w:rPr>
          <w:b/>
          <w:bCs/>
        </w:rPr>
        <w:t>IPv6 over IPv6</w:t>
      </w:r>
      <w:r w:rsidR="00254100">
        <w:rPr>
          <w:b/>
          <w:bCs/>
        </w:rPr>
        <w:t xml:space="preserve"> -</w:t>
      </w:r>
      <w:r>
        <w:t xml:space="preserve"> Both the transport and </w:t>
      </w:r>
      <w:r w:rsidR="008F61DC">
        <w:t>tunnel</w:t>
      </w:r>
      <w:r>
        <w:t xml:space="preserve"> networks use IPv6.</w:t>
      </w:r>
    </w:p>
    <w:p w14:paraId="621A33D9" w14:textId="568B4871" w:rsidR="00563757" w:rsidRDefault="00563757" w:rsidP="00563757">
      <w:pPr>
        <w:pStyle w:val="BodyTextL25"/>
      </w:pPr>
      <w:r>
        <w:t>In this lab, you will configure the IPv6 over IPv6 scenario.</w:t>
      </w:r>
    </w:p>
    <w:p w14:paraId="64BBED21" w14:textId="1B3FF4BF" w:rsidR="00151D1E" w:rsidRPr="00BE7B19" w:rsidRDefault="00151D1E" w:rsidP="00BE7B19">
      <w:pPr>
        <w:pStyle w:val="BodyTextL25"/>
      </w:pPr>
      <w:r w:rsidRPr="00151D1E">
        <w:rPr>
          <w:b/>
          <w:bCs/>
        </w:rPr>
        <w:t>Note:</w:t>
      </w:r>
      <w:r>
        <w:t xml:space="preserve"> This lab does not include the configuration of IP</w:t>
      </w:r>
      <w:r w:rsidR="00254100">
        <w:t>s</w:t>
      </w:r>
      <w:r>
        <w:t>ec to secure the tunnels. This essential procedure will be covered in a later lab.</w:t>
      </w:r>
    </w:p>
    <w:p w14:paraId="0EDEEA57" w14:textId="0F04824D" w:rsidR="000F2BC2" w:rsidRDefault="000F2BC2" w:rsidP="000F2BC2">
      <w:pPr>
        <w:pStyle w:val="BodyTextL25"/>
      </w:pPr>
      <w:r>
        <w:rPr>
          <w:b/>
        </w:rPr>
        <w:t>Note:</w:t>
      </w:r>
      <w:r>
        <w:t xml:space="preserve"> This lab is an exercise in configuring and verifying various implementations of </w:t>
      </w:r>
      <w:r w:rsidR="00090B13">
        <w:t>DMVPN topologies</w:t>
      </w:r>
      <w:r>
        <w:t xml:space="preserve"> and does not reflect networking best practices.</w:t>
      </w:r>
    </w:p>
    <w:p w14:paraId="25167E4D" w14:textId="7F9CF5A9" w:rsidR="00090B13" w:rsidRDefault="00090B13" w:rsidP="00090B13">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Cisco </w:t>
      </w:r>
      <w:r>
        <w:t>4221</w:t>
      </w:r>
      <w:r w:rsidR="00254100">
        <w:t>s</w:t>
      </w:r>
      <w:r>
        <w:t xml:space="preserve">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The Layer 3 switch is a Cisco Catalyst 3650 with </w:t>
      </w:r>
      <w:r w:rsidR="00EA3E80">
        <w:rPr>
          <w:rFonts w:eastAsia="Arial"/>
        </w:rPr>
        <w:t xml:space="preserve">Cisco IOS XE Release 16.9.4 (universalk9 image). </w:t>
      </w:r>
      <w:r w:rsidRPr="00A86660">
        <w:t>Other routers</w:t>
      </w:r>
      <w:r>
        <w:t xml:space="preserve">, Layer 3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4543235B" w14:textId="36191933"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8F61DC">
        <w:t xml:space="preserve">routers and </w:t>
      </w:r>
      <w:r w:rsidRPr="00683036">
        <w:t>switches have been erased and have no startup configurations. If you are unsure</w:t>
      </w:r>
      <w:r>
        <w:t>,</w:t>
      </w:r>
      <w:r w:rsidRPr="00683036">
        <w:t xml:space="preserve"> </w:t>
      </w:r>
      <w:r w:rsidR="000F2BC2">
        <w:t xml:space="preserve">please </w:t>
      </w:r>
      <w:r w:rsidRPr="00683036">
        <w:t>contact your instructor.</w:t>
      </w:r>
    </w:p>
    <w:p w14:paraId="7456129C" w14:textId="77777777" w:rsidR="00D778DF" w:rsidRPr="00E70096" w:rsidRDefault="00D778DF" w:rsidP="00D452F4">
      <w:pPr>
        <w:pStyle w:val="Heading1"/>
      </w:pPr>
      <w:r w:rsidRPr="00E70096">
        <w:t>Required Resources</w:t>
      </w:r>
    </w:p>
    <w:p w14:paraId="2514D36C" w14:textId="77777777" w:rsidR="00334C33" w:rsidRDefault="000F2BC2"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AFFADAD" w14:textId="56F571F5" w:rsidR="00334C33" w:rsidRDefault="000F2BC2" w:rsidP="00334C33">
      <w:pPr>
        <w:pStyle w:val="Bulletlevel1"/>
      </w:pPr>
      <w:r>
        <w:t>1</w:t>
      </w:r>
      <w:r w:rsidR="00334C33">
        <w:t xml:space="preserve"> </w:t>
      </w:r>
      <w:r>
        <w:t>Layer 3 s</w:t>
      </w:r>
      <w:r w:rsidR="00334C33">
        <w:t xml:space="preserve">witch (Cisco </w:t>
      </w:r>
      <w:r>
        <w:t xml:space="preserve">3650 </w:t>
      </w:r>
      <w:r w:rsidR="0034218C">
        <w:t xml:space="preserve">with Cisco IOS Release </w:t>
      </w:r>
      <w:r w:rsidR="00EA3E80">
        <w:t>16.9.4 universal image or</w:t>
      </w:r>
      <w:r w:rsidR="00334C33">
        <w:t xml:space="preserve"> comparable)</w:t>
      </w:r>
      <w:r>
        <w:t xml:space="preserve"> </w:t>
      </w:r>
    </w:p>
    <w:p w14:paraId="2DB69EB7" w14:textId="77777777" w:rsidR="00334C33" w:rsidRDefault="00177B76" w:rsidP="00334C33">
      <w:pPr>
        <w:pStyle w:val="Bulletlevel1"/>
      </w:pPr>
      <w:r w:rsidRPr="00177B76">
        <w:t>1 PC (Choice of operating system with a terminal emulation program installed)</w:t>
      </w:r>
    </w:p>
    <w:p w14:paraId="51F3964A" w14:textId="77777777" w:rsidR="00334C33" w:rsidRDefault="00334C33" w:rsidP="00334C33">
      <w:pPr>
        <w:pStyle w:val="Bulletlevel1"/>
      </w:pPr>
      <w:r>
        <w:t>Console cables to configure the Cisco IOS devices via the console ports</w:t>
      </w:r>
    </w:p>
    <w:p w14:paraId="08D97D7D" w14:textId="77777777" w:rsidR="00457934" w:rsidRDefault="00334C33" w:rsidP="00457934">
      <w:pPr>
        <w:pStyle w:val="Bulletlevel1"/>
      </w:pPr>
      <w:r>
        <w:t>Ethernet cables as shown in the topology</w:t>
      </w:r>
    </w:p>
    <w:p w14:paraId="1AAFC767" w14:textId="4AA8D828" w:rsidR="00125806" w:rsidRDefault="00125806" w:rsidP="00D452F4">
      <w:pPr>
        <w:pStyle w:val="Heading1"/>
      </w:pPr>
      <w:r>
        <w:t>Instructions</w:t>
      </w:r>
    </w:p>
    <w:p w14:paraId="2D1E6E4C" w14:textId="37310864" w:rsidR="00090B13" w:rsidRDefault="00090B13" w:rsidP="00090B13">
      <w:pPr>
        <w:pStyle w:val="Heading2"/>
      </w:pPr>
      <w:r>
        <w:t>Build the Network and Configure Basic Device Settings</w:t>
      </w:r>
    </w:p>
    <w:p w14:paraId="0CF68FD2" w14:textId="77777777" w:rsidR="00090B13" w:rsidRDefault="00090B13" w:rsidP="00090B13">
      <w:pPr>
        <w:pStyle w:val="BodyTextL25"/>
      </w:pPr>
      <w:r>
        <w:t>In Part 1, you will set up the network topology and configure basic settings.</w:t>
      </w:r>
    </w:p>
    <w:p w14:paraId="69F823DC" w14:textId="77777777" w:rsidR="00090B13" w:rsidRDefault="00090B13" w:rsidP="00090B13">
      <w:pPr>
        <w:pStyle w:val="Heading3"/>
      </w:pPr>
      <w:r>
        <w:t>Cable the network as shown in the topology.</w:t>
      </w:r>
    </w:p>
    <w:p w14:paraId="6F848E14" w14:textId="2754DB4B" w:rsidR="00090B13" w:rsidRDefault="008F61DC" w:rsidP="00090B13">
      <w:pPr>
        <w:pStyle w:val="BodyTextL25"/>
      </w:pPr>
      <w:r>
        <w:t>Connect</w:t>
      </w:r>
      <w:r w:rsidR="00090B13">
        <w:t xml:space="preserve"> the devices as shown in the topology diagram.</w:t>
      </w:r>
    </w:p>
    <w:p w14:paraId="4B4B8954" w14:textId="100775EC" w:rsidR="00090B13" w:rsidRDefault="00090B13" w:rsidP="00090B13">
      <w:pPr>
        <w:pStyle w:val="Heading3"/>
      </w:pPr>
      <w:r>
        <w:t xml:space="preserve">Configure </w:t>
      </w:r>
      <w:r w:rsidR="00A7529A">
        <w:t>initial</w:t>
      </w:r>
      <w:r>
        <w:t xml:space="preserve"> settings for each </w:t>
      </w:r>
      <w:r w:rsidR="00A7529A">
        <w:t>router and the Layer 3 switch</w:t>
      </w:r>
      <w:r>
        <w:t>.</w:t>
      </w:r>
    </w:p>
    <w:p w14:paraId="2BE0434B" w14:textId="43895007" w:rsidR="00090B13" w:rsidRDefault="00090B13" w:rsidP="00090B13">
      <w:pPr>
        <w:pStyle w:val="SubStepAlpha"/>
        <w:spacing w:after="0"/>
      </w:pPr>
      <w:r>
        <w:t xml:space="preserve">Console into each </w:t>
      </w:r>
      <w:r w:rsidR="00A7529A">
        <w:t>device</w:t>
      </w:r>
      <w:r>
        <w:t xml:space="preserve">, enter global configuration mode, and apply the </w:t>
      </w:r>
      <w:r w:rsidR="008A27C9">
        <w:t>initial</w:t>
      </w:r>
      <w:r>
        <w:t xml:space="preserve"> settings for the lab. Initial configurations for each device are </w:t>
      </w:r>
      <w:r w:rsidR="008A27C9">
        <w:t>provided</w:t>
      </w:r>
      <w:r>
        <w:t xml:space="preserve"> below</w:t>
      </w:r>
      <w:r w:rsidR="00A634BF">
        <w:t>:</w:t>
      </w:r>
    </w:p>
    <w:p w14:paraId="428DEBC0" w14:textId="0CED160A" w:rsidR="00A7529A" w:rsidRDefault="00A7529A" w:rsidP="00A7529A">
      <w:pPr>
        <w:pStyle w:val="BodyTextL25Bold"/>
      </w:pPr>
      <w:r>
        <w:t>Hub Router R1</w:t>
      </w:r>
    </w:p>
    <w:p w14:paraId="134C2D3A" w14:textId="77777777" w:rsidR="008F61DC" w:rsidRPr="008F61DC" w:rsidRDefault="008F61DC" w:rsidP="008F61DC">
      <w:pPr>
        <w:pStyle w:val="CMD"/>
      </w:pPr>
      <w:r w:rsidRPr="008F61DC">
        <w:t>hostname R1</w:t>
      </w:r>
    </w:p>
    <w:p w14:paraId="6C6FCF9A" w14:textId="77777777" w:rsidR="008F61DC" w:rsidRPr="008F61DC" w:rsidRDefault="008F61DC" w:rsidP="008F61DC">
      <w:pPr>
        <w:pStyle w:val="CMD"/>
      </w:pPr>
      <w:r w:rsidRPr="008F61DC">
        <w:lastRenderedPageBreak/>
        <w:t>ipv6 unicast-routing</w:t>
      </w:r>
    </w:p>
    <w:p w14:paraId="187C365E" w14:textId="77777777" w:rsidR="008F61DC" w:rsidRPr="008F61DC" w:rsidRDefault="008F61DC" w:rsidP="008F61DC">
      <w:pPr>
        <w:pStyle w:val="CMD"/>
      </w:pPr>
      <w:r w:rsidRPr="008F61DC">
        <w:t>no ip domain lookup</w:t>
      </w:r>
    </w:p>
    <w:p w14:paraId="703E6B85" w14:textId="77777777" w:rsidR="008F61DC" w:rsidRPr="008F61DC" w:rsidRDefault="008F61DC" w:rsidP="008F61DC">
      <w:pPr>
        <w:pStyle w:val="CMD"/>
      </w:pPr>
      <w:r w:rsidRPr="008F61DC">
        <w:t>banner motd # R1, Implement a DMVPN hub #</w:t>
      </w:r>
    </w:p>
    <w:p w14:paraId="25AFB013" w14:textId="77777777" w:rsidR="008F61DC" w:rsidRPr="008F61DC" w:rsidRDefault="008F61DC" w:rsidP="008F61DC">
      <w:pPr>
        <w:pStyle w:val="CMD"/>
      </w:pPr>
      <w:r w:rsidRPr="008F61DC">
        <w:t>line con 0</w:t>
      </w:r>
    </w:p>
    <w:p w14:paraId="60028BF6" w14:textId="77777777" w:rsidR="008F61DC" w:rsidRPr="008F61DC" w:rsidRDefault="008F61DC" w:rsidP="008F61DC">
      <w:pPr>
        <w:pStyle w:val="CMD"/>
      </w:pPr>
      <w:r w:rsidRPr="008F61DC">
        <w:t xml:space="preserve"> exec-timeout 0 0</w:t>
      </w:r>
    </w:p>
    <w:p w14:paraId="5CC04C02" w14:textId="77777777" w:rsidR="008F61DC" w:rsidRPr="008F61DC" w:rsidRDefault="008F61DC" w:rsidP="008F61DC">
      <w:pPr>
        <w:pStyle w:val="CMD"/>
      </w:pPr>
      <w:r w:rsidRPr="008F61DC">
        <w:t xml:space="preserve"> logging synchronous</w:t>
      </w:r>
    </w:p>
    <w:p w14:paraId="5830DB4A" w14:textId="77777777" w:rsidR="008F61DC" w:rsidRPr="008F61DC" w:rsidRDefault="008F61DC" w:rsidP="008F61DC">
      <w:pPr>
        <w:pStyle w:val="CMD"/>
      </w:pPr>
      <w:r w:rsidRPr="008F61DC">
        <w:t xml:space="preserve"> exit</w:t>
      </w:r>
    </w:p>
    <w:p w14:paraId="65599BAB" w14:textId="77777777" w:rsidR="008F61DC" w:rsidRPr="008F61DC" w:rsidRDefault="008F61DC" w:rsidP="008F61DC">
      <w:pPr>
        <w:pStyle w:val="CMD"/>
      </w:pPr>
      <w:r w:rsidRPr="008F61DC">
        <w:t>line vty 0 4</w:t>
      </w:r>
    </w:p>
    <w:p w14:paraId="39B5DDA4" w14:textId="77777777" w:rsidR="008F61DC" w:rsidRPr="008F61DC" w:rsidRDefault="008F61DC" w:rsidP="008F61DC">
      <w:pPr>
        <w:pStyle w:val="CMD"/>
      </w:pPr>
      <w:r w:rsidRPr="008F61DC">
        <w:t xml:space="preserve"> privilege level 15</w:t>
      </w:r>
    </w:p>
    <w:p w14:paraId="1104B359" w14:textId="77777777" w:rsidR="008F61DC" w:rsidRPr="008F61DC" w:rsidRDefault="008F61DC" w:rsidP="008F61DC">
      <w:pPr>
        <w:pStyle w:val="CMD"/>
      </w:pPr>
      <w:r w:rsidRPr="008F61DC">
        <w:t xml:space="preserve"> password cisco123</w:t>
      </w:r>
    </w:p>
    <w:p w14:paraId="7C611DD8" w14:textId="77777777" w:rsidR="008F61DC" w:rsidRPr="008F61DC" w:rsidRDefault="008F61DC" w:rsidP="008F61DC">
      <w:pPr>
        <w:pStyle w:val="CMD"/>
      </w:pPr>
      <w:r w:rsidRPr="008F61DC">
        <w:t xml:space="preserve"> exec-timeout 0 0</w:t>
      </w:r>
    </w:p>
    <w:p w14:paraId="34C2D05F" w14:textId="77777777" w:rsidR="008F61DC" w:rsidRPr="008F61DC" w:rsidRDefault="008F61DC" w:rsidP="008F61DC">
      <w:pPr>
        <w:pStyle w:val="CMD"/>
      </w:pPr>
      <w:r w:rsidRPr="008F61DC">
        <w:t xml:space="preserve"> logging synchronous</w:t>
      </w:r>
    </w:p>
    <w:p w14:paraId="30C08B61" w14:textId="77777777" w:rsidR="008F61DC" w:rsidRPr="008F61DC" w:rsidRDefault="008F61DC" w:rsidP="008F61DC">
      <w:pPr>
        <w:pStyle w:val="CMD"/>
      </w:pPr>
      <w:r w:rsidRPr="008F61DC">
        <w:t xml:space="preserve"> login</w:t>
      </w:r>
    </w:p>
    <w:p w14:paraId="65AFCAEC" w14:textId="5F6666BE" w:rsidR="008F61DC" w:rsidRDefault="008F61DC" w:rsidP="008F61DC">
      <w:pPr>
        <w:pStyle w:val="CMD"/>
      </w:pPr>
      <w:r w:rsidRPr="008F61DC">
        <w:t xml:space="preserve"> exit</w:t>
      </w:r>
    </w:p>
    <w:p w14:paraId="76807B02" w14:textId="3FC853CB" w:rsidR="00525D66" w:rsidRPr="008F61DC" w:rsidRDefault="00525D66" w:rsidP="008F61DC">
      <w:pPr>
        <w:pStyle w:val="CMD"/>
      </w:pPr>
      <w:r w:rsidRPr="00525D66">
        <w:t>ipv6 route ::/0 2001:db8:acad:1::2</w:t>
      </w:r>
    </w:p>
    <w:p w14:paraId="7CC4025C" w14:textId="77777777" w:rsidR="008F61DC" w:rsidRPr="008F61DC" w:rsidRDefault="008F61DC" w:rsidP="008F61DC">
      <w:pPr>
        <w:pStyle w:val="CMD"/>
      </w:pPr>
      <w:r w:rsidRPr="008F61DC">
        <w:t>interface g0/0/1</w:t>
      </w:r>
    </w:p>
    <w:p w14:paraId="069B7757" w14:textId="77777777" w:rsidR="008F61DC" w:rsidRPr="008F61DC" w:rsidRDefault="008F61DC" w:rsidP="008F61DC">
      <w:pPr>
        <w:pStyle w:val="CMD"/>
      </w:pPr>
      <w:r w:rsidRPr="008F61DC">
        <w:t xml:space="preserve"> ipv6 address 2001:db8:acad:1::1/64</w:t>
      </w:r>
    </w:p>
    <w:p w14:paraId="153DF816" w14:textId="77777777" w:rsidR="008F61DC" w:rsidRPr="008F61DC" w:rsidRDefault="008F61DC" w:rsidP="008F61DC">
      <w:pPr>
        <w:pStyle w:val="CMD"/>
      </w:pPr>
      <w:r w:rsidRPr="008F61DC">
        <w:t xml:space="preserve"> ipv6 address fe80::1 link-local</w:t>
      </w:r>
    </w:p>
    <w:p w14:paraId="05630F4E" w14:textId="77777777" w:rsidR="008F61DC" w:rsidRPr="008F61DC" w:rsidRDefault="008F61DC" w:rsidP="008F61DC">
      <w:pPr>
        <w:pStyle w:val="CMD"/>
      </w:pPr>
      <w:r w:rsidRPr="008F61DC">
        <w:t xml:space="preserve"> no shutdown</w:t>
      </w:r>
    </w:p>
    <w:p w14:paraId="3A323549" w14:textId="77777777" w:rsidR="008F61DC" w:rsidRDefault="008F61DC" w:rsidP="008F61DC">
      <w:pPr>
        <w:pStyle w:val="CMD"/>
        <w:rPr>
          <w:b/>
        </w:rPr>
      </w:pPr>
      <w:r w:rsidRPr="008F61DC">
        <w:t>end</w:t>
      </w:r>
    </w:p>
    <w:p w14:paraId="1D771D72" w14:textId="1F19C1F2" w:rsidR="00A7529A" w:rsidRDefault="00A7529A" w:rsidP="008F61DC">
      <w:pPr>
        <w:pStyle w:val="BodyTextL25Bold"/>
      </w:pPr>
      <w:r>
        <w:t>Spoke Router R2</w:t>
      </w:r>
    </w:p>
    <w:p w14:paraId="7CB270BC" w14:textId="77777777" w:rsidR="00D70838" w:rsidRPr="00D70838" w:rsidRDefault="00D70838" w:rsidP="00D70838">
      <w:pPr>
        <w:pStyle w:val="CMD"/>
      </w:pPr>
      <w:r w:rsidRPr="00D70838">
        <w:t>hostname R2</w:t>
      </w:r>
    </w:p>
    <w:p w14:paraId="649BD8AD" w14:textId="77777777" w:rsidR="00D70838" w:rsidRPr="00D70838" w:rsidRDefault="00D70838" w:rsidP="00D70838">
      <w:pPr>
        <w:pStyle w:val="CMD"/>
      </w:pPr>
      <w:r w:rsidRPr="00D70838">
        <w:t>ipv6 unicast-routing</w:t>
      </w:r>
    </w:p>
    <w:p w14:paraId="49D452C4" w14:textId="77777777" w:rsidR="00D70838" w:rsidRPr="00D70838" w:rsidRDefault="00D70838" w:rsidP="00D70838">
      <w:pPr>
        <w:pStyle w:val="CMD"/>
      </w:pPr>
      <w:r w:rsidRPr="00D70838">
        <w:t>no ip domain lookup</w:t>
      </w:r>
    </w:p>
    <w:p w14:paraId="717814F3" w14:textId="77777777" w:rsidR="00D70838" w:rsidRPr="00D70838" w:rsidRDefault="00D70838" w:rsidP="00D70838">
      <w:pPr>
        <w:pStyle w:val="CMD"/>
      </w:pPr>
      <w:r w:rsidRPr="00D70838">
        <w:t>banner motd # R2, Implement DMVPN Spoke 1 #</w:t>
      </w:r>
    </w:p>
    <w:p w14:paraId="26C88FC3" w14:textId="77777777" w:rsidR="00D70838" w:rsidRPr="00D70838" w:rsidRDefault="00D70838" w:rsidP="00D70838">
      <w:pPr>
        <w:pStyle w:val="CMD"/>
      </w:pPr>
      <w:r w:rsidRPr="00D70838">
        <w:t>line con 0</w:t>
      </w:r>
    </w:p>
    <w:p w14:paraId="773FEB73" w14:textId="77777777" w:rsidR="00D70838" w:rsidRPr="00D70838" w:rsidRDefault="00D70838" w:rsidP="00D70838">
      <w:pPr>
        <w:pStyle w:val="CMD"/>
      </w:pPr>
      <w:r w:rsidRPr="00D70838">
        <w:t xml:space="preserve"> exec-timeout 0 0</w:t>
      </w:r>
    </w:p>
    <w:p w14:paraId="6A38A325" w14:textId="77777777" w:rsidR="00D70838" w:rsidRPr="00D70838" w:rsidRDefault="00D70838" w:rsidP="00D70838">
      <w:pPr>
        <w:pStyle w:val="CMD"/>
      </w:pPr>
      <w:r w:rsidRPr="00D70838">
        <w:t xml:space="preserve"> logging synchronous</w:t>
      </w:r>
    </w:p>
    <w:p w14:paraId="19D7B2C3" w14:textId="77777777" w:rsidR="00D70838" w:rsidRPr="00D70838" w:rsidRDefault="00D70838" w:rsidP="00D70838">
      <w:pPr>
        <w:pStyle w:val="CMD"/>
      </w:pPr>
      <w:r w:rsidRPr="00D70838">
        <w:t xml:space="preserve"> exit</w:t>
      </w:r>
    </w:p>
    <w:p w14:paraId="02F1A109" w14:textId="77777777" w:rsidR="00D70838" w:rsidRPr="00D70838" w:rsidRDefault="00D70838" w:rsidP="00D70838">
      <w:pPr>
        <w:pStyle w:val="CMD"/>
      </w:pPr>
      <w:r w:rsidRPr="00D70838">
        <w:t>line vty 0 4</w:t>
      </w:r>
    </w:p>
    <w:p w14:paraId="0ABB809C" w14:textId="77777777" w:rsidR="00D70838" w:rsidRPr="00D70838" w:rsidRDefault="00D70838" w:rsidP="00D70838">
      <w:pPr>
        <w:pStyle w:val="CMD"/>
      </w:pPr>
      <w:r w:rsidRPr="00D70838">
        <w:t xml:space="preserve"> privilege level 15</w:t>
      </w:r>
    </w:p>
    <w:p w14:paraId="564185D6" w14:textId="77777777" w:rsidR="00D70838" w:rsidRPr="00D70838" w:rsidRDefault="00D70838" w:rsidP="00D70838">
      <w:pPr>
        <w:pStyle w:val="CMD"/>
      </w:pPr>
      <w:r w:rsidRPr="00D70838">
        <w:t xml:space="preserve"> password cisco123</w:t>
      </w:r>
    </w:p>
    <w:p w14:paraId="2AB8572C" w14:textId="77777777" w:rsidR="00D70838" w:rsidRPr="00D70838" w:rsidRDefault="00D70838" w:rsidP="00D70838">
      <w:pPr>
        <w:pStyle w:val="CMD"/>
      </w:pPr>
      <w:r w:rsidRPr="00D70838">
        <w:t xml:space="preserve"> exec-timeout 0 0</w:t>
      </w:r>
    </w:p>
    <w:p w14:paraId="7CF507E0" w14:textId="77777777" w:rsidR="00D70838" w:rsidRPr="00D70838" w:rsidRDefault="00D70838" w:rsidP="00D70838">
      <w:pPr>
        <w:pStyle w:val="CMD"/>
      </w:pPr>
      <w:r w:rsidRPr="00D70838">
        <w:t xml:space="preserve"> logging synchronous</w:t>
      </w:r>
    </w:p>
    <w:p w14:paraId="5F3C14DC" w14:textId="77777777" w:rsidR="00D70838" w:rsidRPr="00D70838" w:rsidRDefault="00D70838" w:rsidP="00D70838">
      <w:pPr>
        <w:pStyle w:val="CMD"/>
      </w:pPr>
      <w:r w:rsidRPr="00D70838">
        <w:t xml:space="preserve"> login</w:t>
      </w:r>
    </w:p>
    <w:p w14:paraId="1EF918C3" w14:textId="77777777" w:rsidR="00D70838" w:rsidRPr="00D70838" w:rsidRDefault="00D70838" w:rsidP="00D70838">
      <w:pPr>
        <w:pStyle w:val="CMD"/>
      </w:pPr>
      <w:r w:rsidRPr="00D70838">
        <w:t xml:space="preserve"> exit</w:t>
      </w:r>
    </w:p>
    <w:p w14:paraId="5537A656" w14:textId="0BA0CF78" w:rsidR="00D70838" w:rsidRPr="00D70838" w:rsidRDefault="00D70838" w:rsidP="00D70838">
      <w:pPr>
        <w:pStyle w:val="CMD"/>
      </w:pPr>
      <w:r w:rsidRPr="00D70838">
        <w:t>ipv6 route ::/0 2001:db8:acad:2::1</w:t>
      </w:r>
    </w:p>
    <w:p w14:paraId="52F5259B" w14:textId="77777777" w:rsidR="00D70838" w:rsidRPr="00D70838" w:rsidRDefault="00D70838" w:rsidP="00D70838">
      <w:pPr>
        <w:pStyle w:val="CMD"/>
      </w:pPr>
      <w:r w:rsidRPr="00D70838">
        <w:t>interface g0/0/1</w:t>
      </w:r>
    </w:p>
    <w:p w14:paraId="21B08886" w14:textId="77777777" w:rsidR="00D70838" w:rsidRPr="00D70838" w:rsidRDefault="00D70838" w:rsidP="00D70838">
      <w:pPr>
        <w:pStyle w:val="CMD"/>
      </w:pPr>
      <w:r w:rsidRPr="00D70838">
        <w:t xml:space="preserve"> ipv6 address 2001:db8:acad:2::2/64</w:t>
      </w:r>
    </w:p>
    <w:p w14:paraId="0C722EA9" w14:textId="77777777" w:rsidR="00D70838" w:rsidRPr="00D70838" w:rsidRDefault="00D70838" w:rsidP="00D70838">
      <w:pPr>
        <w:pStyle w:val="CMD"/>
      </w:pPr>
      <w:r w:rsidRPr="00D70838">
        <w:t xml:space="preserve"> ipv6 address fe80::2 link-local</w:t>
      </w:r>
    </w:p>
    <w:p w14:paraId="1374C2CB" w14:textId="77777777" w:rsidR="00D70838" w:rsidRPr="00D70838" w:rsidRDefault="00D70838" w:rsidP="00D70838">
      <w:pPr>
        <w:pStyle w:val="CMD"/>
      </w:pPr>
      <w:r w:rsidRPr="00D70838">
        <w:t xml:space="preserve"> no shutdown</w:t>
      </w:r>
    </w:p>
    <w:p w14:paraId="01619E79" w14:textId="77777777" w:rsidR="00D70838" w:rsidRPr="00D70838" w:rsidRDefault="00D70838" w:rsidP="00D70838">
      <w:pPr>
        <w:pStyle w:val="CMD"/>
      </w:pPr>
      <w:r w:rsidRPr="00D70838">
        <w:t xml:space="preserve"> exit</w:t>
      </w:r>
    </w:p>
    <w:p w14:paraId="19092854" w14:textId="77777777" w:rsidR="00D70838" w:rsidRPr="00D70838" w:rsidRDefault="00D70838" w:rsidP="00D70838">
      <w:pPr>
        <w:pStyle w:val="CMD"/>
      </w:pPr>
      <w:r w:rsidRPr="00D70838">
        <w:t>interface loopback 0</w:t>
      </w:r>
    </w:p>
    <w:p w14:paraId="0F5CE3FB" w14:textId="77777777" w:rsidR="00D70838" w:rsidRPr="00D70838" w:rsidRDefault="00D70838" w:rsidP="00D70838">
      <w:pPr>
        <w:pStyle w:val="CMD"/>
      </w:pPr>
      <w:r w:rsidRPr="00D70838">
        <w:t xml:space="preserve"> ipv6 address 2001:db8:2:1::1/64</w:t>
      </w:r>
    </w:p>
    <w:p w14:paraId="79A2BB68" w14:textId="77777777" w:rsidR="00D70838" w:rsidRPr="00D70838" w:rsidRDefault="00D70838" w:rsidP="00D70838">
      <w:pPr>
        <w:pStyle w:val="CMD"/>
      </w:pPr>
      <w:r w:rsidRPr="00D70838">
        <w:t xml:space="preserve"> ipv6 address fe80::2 link-local</w:t>
      </w:r>
    </w:p>
    <w:p w14:paraId="72FC7535" w14:textId="77777777" w:rsidR="00D70838" w:rsidRPr="00D70838" w:rsidRDefault="00D70838" w:rsidP="00D70838">
      <w:pPr>
        <w:pStyle w:val="CMD"/>
      </w:pPr>
      <w:r w:rsidRPr="00D70838">
        <w:lastRenderedPageBreak/>
        <w:t xml:space="preserve"> no shutdown</w:t>
      </w:r>
    </w:p>
    <w:p w14:paraId="5A29748E" w14:textId="77777777" w:rsidR="00D70838" w:rsidRPr="00D70838" w:rsidRDefault="00D70838" w:rsidP="00D70838">
      <w:pPr>
        <w:pStyle w:val="CMD"/>
      </w:pPr>
      <w:r w:rsidRPr="00D70838">
        <w:t xml:space="preserve"> exit</w:t>
      </w:r>
    </w:p>
    <w:p w14:paraId="036940A2" w14:textId="77777777" w:rsidR="00D70838" w:rsidRPr="00D70838" w:rsidRDefault="00D70838" w:rsidP="00D70838">
      <w:pPr>
        <w:pStyle w:val="CMD"/>
      </w:pPr>
      <w:r w:rsidRPr="00D70838">
        <w:t>interface loopback 1</w:t>
      </w:r>
    </w:p>
    <w:p w14:paraId="77E1408B" w14:textId="77777777" w:rsidR="00D70838" w:rsidRPr="00D70838" w:rsidRDefault="00D70838" w:rsidP="00D70838">
      <w:pPr>
        <w:pStyle w:val="CMD"/>
      </w:pPr>
      <w:r w:rsidRPr="00D70838">
        <w:t xml:space="preserve"> ipv6 address 2001:db8:2:2::1/64</w:t>
      </w:r>
    </w:p>
    <w:p w14:paraId="17760F75" w14:textId="77777777" w:rsidR="00D70838" w:rsidRPr="00D70838" w:rsidRDefault="00D70838" w:rsidP="00D70838">
      <w:pPr>
        <w:pStyle w:val="CMD"/>
      </w:pPr>
      <w:r w:rsidRPr="00D70838">
        <w:t xml:space="preserve"> ipv6 address fe80::2 link-local</w:t>
      </w:r>
    </w:p>
    <w:p w14:paraId="273BB1D4" w14:textId="77777777" w:rsidR="00D70838" w:rsidRPr="00D70838" w:rsidRDefault="00D70838" w:rsidP="00D70838">
      <w:pPr>
        <w:pStyle w:val="CMD"/>
      </w:pPr>
      <w:r w:rsidRPr="00D70838">
        <w:t xml:space="preserve"> no shutdown</w:t>
      </w:r>
    </w:p>
    <w:p w14:paraId="3540A635" w14:textId="77777777" w:rsidR="00D70838" w:rsidRDefault="00D70838" w:rsidP="00D70838">
      <w:pPr>
        <w:pStyle w:val="CMD"/>
        <w:rPr>
          <w:b/>
        </w:rPr>
      </w:pPr>
      <w:r w:rsidRPr="00D70838">
        <w:t xml:space="preserve"> exit</w:t>
      </w:r>
    </w:p>
    <w:p w14:paraId="2010D6ED" w14:textId="0698F6CC" w:rsidR="00A7529A" w:rsidRDefault="00A7529A" w:rsidP="00D70838">
      <w:pPr>
        <w:pStyle w:val="BodyTextL25Bold"/>
      </w:pPr>
      <w:r>
        <w:t>Spoke Router R3</w:t>
      </w:r>
    </w:p>
    <w:p w14:paraId="7A014E45" w14:textId="77777777" w:rsidR="00D70838" w:rsidRDefault="00D70838" w:rsidP="00D70838">
      <w:pPr>
        <w:pStyle w:val="CMD"/>
      </w:pPr>
      <w:r>
        <w:t>hostname R3</w:t>
      </w:r>
    </w:p>
    <w:p w14:paraId="1F24A375" w14:textId="77777777" w:rsidR="00D70838" w:rsidRDefault="00D70838" w:rsidP="00D70838">
      <w:pPr>
        <w:pStyle w:val="CMD"/>
      </w:pPr>
      <w:r>
        <w:t>ipv6 unicast-routing</w:t>
      </w:r>
    </w:p>
    <w:p w14:paraId="5B9F72AE" w14:textId="77777777" w:rsidR="00D70838" w:rsidRDefault="00D70838" w:rsidP="00D70838">
      <w:pPr>
        <w:pStyle w:val="CMD"/>
      </w:pPr>
      <w:r>
        <w:t>no ip domain lookup</w:t>
      </w:r>
    </w:p>
    <w:p w14:paraId="0EFF5960" w14:textId="77777777" w:rsidR="00D70838" w:rsidRDefault="00D70838" w:rsidP="00D70838">
      <w:pPr>
        <w:pStyle w:val="CMD"/>
      </w:pPr>
      <w:r>
        <w:t>banner motd # R3, Implement DMVPN Spoke 2 #</w:t>
      </w:r>
    </w:p>
    <w:p w14:paraId="75147B62" w14:textId="77777777" w:rsidR="00D70838" w:rsidRDefault="00D70838" w:rsidP="00D70838">
      <w:pPr>
        <w:pStyle w:val="CMD"/>
      </w:pPr>
      <w:r>
        <w:t>line con 0</w:t>
      </w:r>
    </w:p>
    <w:p w14:paraId="2DCE51B1" w14:textId="77777777" w:rsidR="00D70838" w:rsidRDefault="00D70838" w:rsidP="00D70838">
      <w:pPr>
        <w:pStyle w:val="CMD"/>
      </w:pPr>
      <w:r>
        <w:t xml:space="preserve"> exec-timeout 0 0</w:t>
      </w:r>
    </w:p>
    <w:p w14:paraId="5F20CD23" w14:textId="77777777" w:rsidR="00D70838" w:rsidRDefault="00D70838" w:rsidP="00D70838">
      <w:pPr>
        <w:pStyle w:val="CMD"/>
      </w:pPr>
      <w:r>
        <w:t xml:space="preserve"> logging synchronous</w:t>
      </w:r>
    </w:p>
    <w:p w14:paraId="086AAFC1" w14:textId="77777777" w:rsidR="00D70838" w:rsidRDefault="00D70838" w:rsidP="00D70838">
      <w:pPr>
        <w:pStyle w:val="CMD"/>
      </w:pPr>
      <w:r>
        <w:t xml:space="preserve"> exit</w:t>
      </w:r>
    </w:p>
    <w:p w14:paraId="7FE53223" w14:textId="77777777" w:rsidR="00D70838" w:rsidRDefault="00D70838" w:rsidP="00D70838">
      <w:pPr>
        <w:pStyle w:val="CMD"/>
      </w:pPr>
      <w:r>
        <w:t>line vty 0 4</w:t>
      </w:r>
    </w:p>
    <w:p w14:paraId="16C15D4E" w14:textId="77777777" w:rsidR="00D70838" w:rsidRDefault="00D70838" w:rsidP="00D70838">
      <w:pPr>
        <w:pStyle w:val="CMD"/>
      </w:pPr>
      <w:r>
        <w:t xml:space="preserve"> privilege level 15</w:t>
      </w:r>
    </w:p>
    <w:p w14:paraId="13254517" w14:textId="77777777" w:rsidR="00D70838" w:rsidRDefault="00D70838" w:rsidP="00D70838">
      <w:pPr>
        <w:pStyle w:val="CMD"/>
      </w:pPr>
      <w:r>
        <w:t xml:space="preserve"> password cisco123</w:t>
      </w:r>
    </w:p>
    <w:p w14:paraId="17D84F56" w14:textId="77777777" w:rsidR="00D70838" w:rsidRDefault="00D70838" w:rsidP="00D70838">
      <w:pPr>
        <w:pStyle w:val="CMD"/>
      </w:pPr>
      <w:r>
        <w:t xml:space="preserve"> exec-timeout 0 0</w:t>
      </w:r>
    </w:p>
    <w:p w14:paraId="606850C2" w14:textId="77777777" w:rsidR="00D70838" w:rsidRDefault="00D70838" w:rsidP="00D70838">
      <w:pPr>
        <w:pStyle w:val="CMD"/>
      </w:pPr>
      <w:r>
        <w:t xml:space="preserve"> logging synchronous</w:t>
      </w:r>
    </w:p>
    <w:p w14:paraId="1CEF1D5D" w14:textId="77777777" w:rsidR="00D70838" w:rsidRDefault="00D70838" w:rsidP="00D70838">
      <w:pPr>
        <w:pStyle w:val="CMD"/>
      </w:pPr>
      <w:r>
        <w:t xml:space="preserve"> login</w:t>
      </w:r>
    </w:p>
    <w:p w14:paraId="1C462811" w14:textId="77777777" w:rsidR="00D70838" w:rsidRDefault="00D70838" w:rsidP="00D70838">
      <w:pPr>
        <w:pStyle w:val="CMD"/>
      </w:pPr>
      <w:r>
        <w:t xml:space="preserve"> exit</w:t>
      </w:r>
    </w:p>
    <w:p w14:paraId="4A7BDF41" w14:textId="77777777" w:rsidR="00D70838" w:rsidRDefault="00D70838" w:rsidP="00D70838">
      <w:pPr>
        <w:pStyle w:val="CMD"/>
      </w:pPr>
      <w:r>
        <w:t>ipv6 route ::/0 2001:db8:acad:3::1</w:t>
      </w:r>
    </w:p>
    <w:p w14:paraId="0D309A9B" w14:textId="77777777" w:rsidR="00D70838" w:rsidRDefault="00D70838" w:rsidP="00D70838">
      <w:pPr>
        <w:pStyle w:val="CMD"/>
      </w:pPr>
      <w:r>
        <w:t>interface g0/0/1</w:t>
      </w:r>
    </w:p>
    <w:p w14:paraId="1CA7E58E" w14:textId="77777777" w:rsidR="00D70838" w:rsidRDefault="00D70838" w:rsidP="00D70838">
      <w:pPr>
        <w:pStyle w:val="CMD"/>
      </w:pPr>
      <w:r>
        <w:t xml:space="preserve"> ipv6 address 2001:db8:acad:3::2/64</w:t>
      </w:r>
    </w:p>
    <w:p w14:paraId="701E49BB" w14:textId="77777777" w:rsidR="00D70838" w:rsidRDefault="00D70838" w:rsidP="00D70838">
      <w:pPr>
        <w:pStyle w:val="CMD"/>
      </w:pPr>
      <w:r>
        <w:t xml:space="preserve"> ipv6 address fe80::3 link-local</w:t>
      </w:r>
    </w:p>
    <w:p w14:paraId="54FF8045" w14:textId="77777777" w:rsidR="00D70838" w:rsidRDefault="00D70838" w:rsidP="00D70838">
      <w:pPr>
        <w:pStyle w:val="CMD"/>
      </w:pPr>
      <w:r>
        <w:t xml:space="preserve"> no shutdown</w:t>
      </w:r>
    </w:p>
    <w:p w14:paraId="68E8C249" w14:textId="77777777" w:rsidR="00D70838" w:rsidRDefault="00D70838" w:rsidP="00D70838">
      <w:pPr>
        <w:pStyle w:val="CMD"/>
      </w:pPr>
      <w:r>
        <w:t xml:space="preserve"> exit</w:t>
      </w:r>
    </w:p>
    <w:p w14:paraId="447267F3" w14:textId="77777777" w:rsidR="00D70838" w:rsidRDefault="00D70838" w:rsidP="00D70838">
      <w:pPr>
        <w:pStyle w:val="CMD"/>
      </w:pPr>
      <w:r>
        <w:t>interface loopback 0</w:t>
      </w:r>
    </w:p>
    <w:p w14:paraId="740AB1A9" w14:textId="77777777" w:rsidR="00D70838" w:rsidRDefault="00D70838" w:rsidP="00D70838">
      <w:pPr>
        <w:pStyle w:val="CMD"/>
      </w:pPr>
      <w:r>
        <w:t xml:space="preserve"> ipv6 address 2001:db8:3:1::1/64</w:t>
      </w:r>
    </w:p>
    <w:p w14:paraId="594E9F2C" w14:textId="77777777" w:rsidR="00D70838" w:rsidRDefault="00D70838" w:rsidP="00D70838">
      <w:pPr>
        <w:pStyle w:val="CMD"/>
      </w:pPr>
      <w:r>
        <w:t xml:space="preserve"> ipv6 address fe80::3 link-local</w:t>
      </w:r>
    </w:p>
    <w:p w14:paraId="210EBE15" w14:textId="7A58D7A7" w:rsidR="00D70838" w:rsidRDefault="002B492B" w:rsidP="00D70838">
      <w:pPr>
        <w:pStyle w:val="CMD"/>
      </w:pPr>
      <w:r>
        <w:t xml:space="preserve"> </w:t>
      </w:r>
      <w:r w:rsidR="00D70838">
        <w:t>exit</w:t>
      </w:r>
    </w:p>
    <w:p w14:paraId="4D9EF2BC" w14:textId="77777777" w:rsidR="00D70838" w:rsidRDefault="00D70838" w:rsidP="00D70838">
      <w:pPr>
        <w:pStyle w:val="CMD"/>
      </w:pPr>
      <w:r>
        <w:t>interface loopback 1</w:t>
      </w:r>
    </w:p>
    <w:p w14:paraId="65D2FE98" w14:textId="77777777" w:rsidR="00D70838" w:rsidRDefault="00D70838" w:rsidP="00D70838">
      <w:pPr>
        <w:pStyle w:val="CMD"/>
      </w:pPr>
      <w:r>
        <w:t xml:space="preserve"> ipv6 address 2001:db8:3:2::1/64</w:t>
      </w:r>
    </w:p>
    <w:p w14:paraId="6A7E076D" w14:textId="77777777" w:rsidR="00D70838" w:rsidRDefault="00D70838" w:rsidP="00D70838">
      <w:pPr>
        <w:pStyle w:val="CMD"/>
      </w:pPr>
      <w:r>
        <w:t xml:space="preserve"> ipv6 address fe80::3 link-local</w:t>
      </w:r>
    </w:p>
    <w:p w14:paraId="2C48BB6B" w14:textId="129C6BE9" w:rsidR="00D70838" w:rsidRDefault="002B492B" w:rsidP="00D70838">
      <w:pPr>
        <w:pStyle w:val="CMD"/>
      </w:pPr>
      <w:r>
        <w:t xml:space="preserve"> </w:t>
      </w:r>
      <w:r w:rsidR="00D70838">
        <w:t>exit</w:t>
      </w:r>
    </w:p>
    <w:p w14:paraId="51A8A826" w14:textId="7D4ACE8F" w:rsidR="00D70838" w:rsidRPr="00235B27" w:rsidRDefault="00D70838" w:rsidP="00D70838">
      <w:pPr>
        <w:pStyle w:val="CMD"/>
      </w:pPr>
      <w:r>
        <w:t>end</w:t>
      </w:r>
    </w:p>
    <w:p w14:paraId="3E3D7E65" w14:textId="4514B57F" w:rsidR="00A7529A" w:rsidRDefault="00A7529A" w:rsidP="00786F4E">
      <w:pPr>
        <w:pStyle w:val="BodyTextL25Bold"/>
      </w:pPr>
      <w:r>
        <w:t>DMVPN Layer 3 Switch</w:t>
      </w:r>
    </w:p>
    <w:p w14:paraId="0A79E818" w14:textId="77777777" w:rsidR="00D70838" w:rsidRDefault="00D70838" w:rsidP="00D70838">
      <w:pPr>
        <w:pStyle w:val="CMD"/>
      </w:pPr>
      <w:r>
        <w:t>hostname DMVPN</w:t>
      </w:r>
    </w:p>
    <w:p w14:paraId="01C9A74E" w14:textId="77777777" w:rsidR="00D70838" w:rsidRDefault="00D70838" w:rsidP="00D70838">
      <w:pPr>
        <w:pStyle w:val="CMD"/>
      </w:pPr>
      <w:r>
        <w:t>ipv6 unicast-routing</w:t>
      </w:r>
    </w:p>
    <w:p w14:paraId="302412DC" w14:textId="77777777" w:rsidR="00D70838" w:rsidRDefault="00D70838" w:rsidP="00D70838">
      <w:pPr>
        <w:pStyle w:val="CMD"/>
      </w:pPr>
      <w:r>
        <w:t>ip routing</w:t>
      </w:r>
    </w:p>
    <w:p w14:paraId="72F44C40" w14:textId="77777777" w:rsidR="00D70838" w:rsidRDefault="00D70838" w:rsidP="00D70838">
      <w:pPr>
        <w:pStyle w:val="CMD"/>
      </w:pPr>
      <w:r>
        <w:t>no ip domain lookup</w:t>
      </w:r>
    </w:p>
    <w:p w14:paraId="1D6F6910" w14:textId="77777777" w:rsidR="00D70838" w:rsidRDefault="00D70838" w:rsidP="00D70838">
      <w:pPr>
        <w:pStyle w:val="CMD"/>
      </w:pPr>
      <w:r>
        <w:t>banner motd # DMVPN, DMVPN cloud switch #</w:t>
      </w:r>
    </w:p>
    <w:p w14:paraId="561E409C" w14:textId="77777777" w:rsidR="00D70838" w:rsidRDefault="00D70838" w:rsidP="00D70838">
      <w:pPr>
        <w:pStyle w:val="CMD"/>
      </w:pPr>
      <w:r>
        <w:lastRenderedPageBreak/>
        <w:t>line con 0</w:t>
      </w:r>
    </w:p>
    <w:p w14:paraId="61A18A8B" w14:textId="77777777" w:rsidR="00D70838" w:rsidRDefault="00D70838" w:rsidP="00D70838">
      <w:pPr>
        <w:pStyle w:val="CMD"/>
      </w:pPr>
      <w:r>
        <w:t xml:space="preserve"> exec-timeout 0 0</w:t>
      </w:r>
    </w:p>
    <w:p w14:paraId="0D4CE997" w14:textId="77777777" w:rsidR="00D70838" w:rsidRDefault="00D70838" w:rsidP="00D70838">
      <w:pPr>
        <w:pStyle w:val="CMD"/>
      </w:pPr>
      <w:r>
        <w:t xml:space="preserve"> logging synchronous</w:t>
      </w:r>
    </w:p>
    <w:p w14:paraId="5AA9F954" w14:textId="77777777" w:rsidR="00D70838" w:rsidRDefault="00D70838" w:rsidP="00D70838">
      <w:pPr>
        <w:pStyle w:val="CMD"/>
      </w:pPr>
      <w:r>
        <w:t xml:space="preserve"> exit</w:t>
      </w:r>
    </w:p>
    <w:p w14:paraId="45CF038D" w14:textId="77777777" w:rsidR="00D70838" w:rsidRDefault="00D70838" w:rsidP="00D70838">
      <w:pPr>
        <w:pStyle w:val="CMD"/>
      </w:pPr>
      <w:r>
        <w:t>line vty 0 4</w:t>
      </w:r>
    </w:p>
    <w:p w14:paraId="31C8119D" w14:textId="77777777" w:rsidR="00D70838" w:rsidRDefault="00D70838" w:rsidP="00D70838">
      <w:pPr>
        <w:pStyle w:val="CMD"/>
      </w:pPr>
      <w:r>
        <w:t xml:space="preserve"> privilege level 15</w:t>
      </w:r>
    </w:p>
    <w:p w14:paraId="63588242" w14:textId="77777777" w:rsidR="00D70838" w:rsidRDefault="00D70838" w:rsidP="00D70838">
      <w:pPr>
        <w:pStyle w:val="CMD"/>
      </w:pPr>
      <w:r>
        <w:t xml:space="preserve"> password cisco123</w:t>
      </w:r>
    </w:p>
    <w:p w14:paraId="558A1017" w14:textId="77777777" w:rsidR="00D70838" w:rsidRDefault="00D70838" w:rsidP="00D70838">
      <w:pPr>
        <w:pStyle w:val="CMD"/>
      </w:pPr>
      <w:r>
        <w:t xml:space="preserve"> exec-timeout 0 0</w:t>
      </w:r>
    </w:p>
    <w:p w14:paraId="2C9834B3" w14:textId="77777777" w:rsidR="00D70838" w:rsidRDefault="00D70838" w:rsidP="00D70838">
      <w:pPr>
        <w:pStyle w:val="CMD"/>
      </w:pPr>
      <w:r>
        <w:t xml:space="preserve"> logging synchronous</w:t>
      </w:r>
    </w:p>
    <w:p w14:paraId="662A718B" w14:textId="77777777" w:rsidR="00D70838" w:rsidRDefault="00D70838" w:rsidP="00D70838">
      <w:pPr>
        <w:pStyle w:val="CMD"/>
      </w:pPr>
      <w:r>
        <w:t xml:space="preserve"> login</w:t>
      </w:r>
    </w:p>
    <w:p w14:paraId="0552DC62" w14:textId="77777777" w:rsidR="00D70838" w:rsidRDefault="00D70838" w:rsidP="00D70838">
      <w:pPr>
        <w:pStyle w:val="CMD"/>
      </w:pPr>
      <w:r>
        <w:t>interface g1/0/11</w:t>
      </w:r>
    </w:p>
    <w:p w14:paraId="56DD4AE1" w14:textId="77777777" w:rsidR="00D70838" w:rsidRDefault="00D70838" w:rsidP="00D70838">
      <w:pPr>
        <w:pStyle w:val="CMD"/>
      </w:pPr>
      <w:r>
        <w:t xml:space="preserve"> no switchport</w:t>
      </w:r>
    </w:p>
    <w:p w14:paraId="028E8B2F" w14:textId="77777777" w:rsidR="00D70838" w:rsidRDefault="00D70838" w:rsidP="00D70838">
      <w:pPr>
        <w:pStyle w:val="CMD"/>
      </w:pPr>
      <w:r>
        <w:t xml:space="preserve"> ipv6 address 2001:db8:acad:1::2/64</w:t>
      </w:r>
    </w:p>
    <w:p w14:paraId="317E3DB3" w14:textId="77777777" w:rsidR="00D70838" w:rsidRDefault="00D70838" w:rsidP="00D70838">
      <w:pPr>
        <w:pStyle w:val="CMD"/>
      </w:pPr>
      <w:r>
        <w:t xml:space="preserve"> ipv6 address fe80::4 link-local</w:t>
      </w:r>
    </w:p>
    <w:p w14:paraId="5311DBA3" w14:textId="77777777" w:rsidR="00D70838" w:rsidRDefault="00D70838" w:rsidP="00D70838">
      <w:pPr>
        <w:pStyle w:val="CMD"/>
      </w:pPr>
      <w:r>
        <w:t xml:space="preserve"> no shutdown</w:t>
      </w:r>
    </w:p>
    <w:p w14:paraId="6F23E45D" w14:textId="77777777" w:rsidR="00D70838" w:rsidRDefault="00D70838" w:rsidP="00D70838">
      <w:pPr>
        <w:pStyle w:val="CMD"/>
      </w:pPr>
      <w:r>
        <w:t xml:space="preserve"> exit</w:t>
      </w:r>
    </w:p>
    <w:p w14:paraId="4EFCB00E" w14:textId="77777777" w:rsidR="00D70838" w:rsidRDefault="00D70838" w:rsidP="00D70838">
      <w:pPr>
        <w:pStyle w:val="CMD"/>
      </w:pPr>
      <w:r>
        <w:t>interface g1/0/12</w:t>
      </w:r>
    </w:p>
    <w:p w14:paraId="4EFAF50F" w14:textId="77777777" w:rsidR="00D70838" w:rsidRDefault="00D70838" w:rsidP="00D70838">
      <w:pPr>
        <w:pStyle w:val="CMD"/>
      </w:pPr>
      <w:r>
        <w:t xml:space="preserve"> no switchport</w:t>
      </w:r>
    </w:p>
    <w:p w14:paraId="0C98107A" w14:textId="77777777" w:rsidR="00D70838" w:rsidRDefault="00D70838" w:rsidP="00D70838">
      <w:pPr>
        <w:pStyle w:val="CMD"/>
      </w:pPr>
      <w:r>
        <w:t xml:space="preserve"> ipv6 address 2001:db8:acad:2::1/64 </w:t>
      </w:r>
    </w:p>
    <w:p w14:paraId="40BCCB7F" w14:textId="77777777" w:rsidR="00D70838" w:rsidRDefault="00D70838" w:rsidP="00D70838">
      <w:pPr>
        <w:pStyle w:val="CMD"/>
      </w:pPr>
      <w:r>
        <w:t xml:space="preserve"> ipv6 address fe80::4 link-local</w:t>
      </w:r>
    </w:p>
    <w:p w14:paraId="25D7A34D" w14:textId="77777777" w:rsidR="00D70838" w:rsidRDefault="00D70838" w:rsidP="00D70838">
      <w:pPr>
        <w:pStyle w:val="CMD"/>
      </w:pPr>
      <w:r>
        <w:t xml:space="preserve"> no shutdown</w:t>
      </w:r>
    </w:p>
    <w:p w14:paraId="5CA0847B" w14:textId="77777777" w:rsidR="00D70838" w:rsidRDefault="00D70838" w:rsidP="00D70838">
      <w:pPr>
        <w:pStyle w:val="CMD"/>
      </w:pPr>
      <w:r>
        <w:t xml:space="preserve"> exit</w:t>
      </w:r>
    </w:p>
    <w:p w14:paraId="150755C7" w14:textId="77777777" w:rsidR="00D70838" w:rsidRDefault="00D70838" w:rsidP="00D70838">
      <w:pPr>
        <w:pStyle w:val="CMD"/>
      </w:pPr>
      <w:r>
        <w:t>interface g1/0/13</w:t>
      </w:r>
    </w:p>
    <w:p w14:paraId="557266C5" w14:textId="77777777" w:rsidR="00D70838" w:rsidRDefault="00D70838" w:rsidP="00D70838">
      <w:pPr>
        <w:pStyle w:val="CMD"/>
      </w:pPr>
      <w:r>
        <w:t xml:space="preserve"> no switchport</w:t>
      </w:r>
    </w:p>
    <w:p w14:paraId="20DD653E" w14:textId="77777777" w:rsidR="00D70838" w:rsidRDefault="00D70838" w:rsidP="00D70838">
      <w:pPr>
        <w:pStyle w:val="CMD"/>
      </w:pPr>
      <w:r>
        <w:t xml:space="preserve"> ipv6 address 2001:db8:acad:3::1/64</w:t>
      </w:r>
    </w:p>
    <w:p w14:paraId="6881AE8C" w14:textId="77777777" w:rsidR="00D70838" w:rsidRDefault="00D70838" w:rsidP="00D70838">
      <w:pPr>
        <w:pStyle w:val="CMD"/>
      </w:pPr>
      <w:r>
        <w:t xml:space="preserve"> ipv6 address fe80::4 link-local</w:t>
      </w:r>
    </w:p>
    <w:p w14:paraId="52122572" w14:textId="77777777" w:rsidR="00D70838" w:rsidRDefault="00D70838" w:rsidP="00D70838">
      <w:pPr>
        <w:pStyle w:val="CMD"/>
      </w:pPr>
      <w:r>
        <w:t xml:space="preserve"> no shutdown</w:t>
      </w:r>
    </w:p>
    <w:p w14:paraId="1D337888" w14:textId="77777777" w:rsidR="00D70838" w:rsidRDefault="00D70838" w:rsidP="00D70838">
      <w:pPr>
        <w:pStyle w:val="CMD"/>
      </w:pPr>
      <w:r>
        <w:t xml:space="preserve"> exit</w:t>
      </w:r>
    </w:p>
    <w:p w14:paraId="57D8217C" w14:textId="77777777" w:rsidR="00D70838" w:rsidRDefault="00D70838" w:rsidP="00D70838">
      <w:pPr>
        <w:pStyle w:val="CMD"/>
      </w:pPr>
      <w:r>
        <w:t>ipv6 route 2001:db8:2:1::/64 2001:db8:acad:2::2</w:t>
      </w:r>
    </w:p>
    <w:p w14:paraId="19896692" w14:textId="77777777" w:rsidR="00D70838" w:rsidRDefault="00D70838" w:rsidP="00D70838">
      <w:pPr>
        <w:pStyle w:val="CMD"/>
      </w:pPr>
      <w:r>
        <w:t>ipv6 route 2001:db8:2:2::/64 2001:db8:acad:2::2</w:t>
      </w:r>
    </w:p>
    <w:p w14:paraId="47309E52" w14:textId="77777777" w:rsidR="00D70838" w:rsidRDefault="00D70838" w:rsidP="00D70838">
      <w:pPr>
        <w:pStyle w:val="CMD"/>
      </w:pPr>
      <w:r>
        <w:t>ipv6 route 2001:db8:3:1::/64 2001:db8:acad:3::2</w:t>
      </w:r>
    </w:p>
    <w:p w14:paraId="2F367ADE" w14:textId="77777777" w:rsidR="00D70838" w:rsidRDefault="00D70838" w:rsidP="00D70838">
      <w:pPr>
        <w:pStyle w:val="CMD"/>
      </w:pPr>
      <w:r>
        <w:t>ipv6 route 2001:db8:3:2::/64 2001:db8:acad:3::2</w:t>
      </w:r>
    </w:p>
    <w:p w14:paraId="102668CA" w14:textId="581470A3" w:rsidR="00D70838" w:rsidRDefault="00D70838" w:rsidP="00D70838">
      <w:pPr>
        <w:pStyle w:val="CMD"/>
      </w:pPr>
      <w:r>
        <w:t>end</w:t>
      </w:r>
    </w:p>
    <w:p w14:paraId="024D9E32" w14:textId="77777777" w:rsidR="00090B13" w:rsidRPr="00090B13" w:rsidRDefault="00090B13" w:rsidP="00090B13">
      <w:pPr>
        <w:pStyle w:val="BodyTextL25"/>
        <w:numPr>
          <w:ilvl w:val="3"/>
          <w:numId w:val="5"/>
        </w:numPr>
      </w:pPr>
      <w:r w:rsidRPr="00090B13">
        <w:t>Set the clock on each device to UTC time.</w:t>
      </w:r>
    </w:p>
    <w:p w14:paraId="76BA87FA" w14:textId="46004485" w:rsidR="00090B13" w:rsidRDefault="00090B13" w:rsidP="00090B13">
      <w:pPr>
        <w:pStyle w:val="BodyTextL25"/>
        <w:numPr>
          <w:ilvl w:val="3"/>
          <w:numId w:val="5"/>
        </w:numPr>
      </w:pPr>
      <w:r w:rsidRPr="00090B13">
        <w:t xml:space="preserve">Save the running configuration to </w:t>
      </w:r>
      <w:r w:rsidR="008A27C9">
        <w:t xml:space="preserve">the </w:t>
      </w:r>
      <w:r w:rsidRPr="00090B13">
        <w:t>startup</w:t>
      </w:r>
      <w:r w:rsidR="008A27C9">
        <w:t xml:space="preserve"> </w:t>
      </w:r>
      <w:r w:rsidRPr="00090B13">
        <w:t>config</w:t>
      </w:r>
      <w:r w:rsidR="008A27C9">
        <w:t>uration</w:t>
      </w:r>
      <w:r w:rsidRPr="00090B13">
        <w:t>.</w:t>
      </w:r>
    </w:p>
    <w:p w14:paraId="1351745E" w14:textId="0263FE2A" w:rsidR="008C3E67" w:rsidRPr="00090B13" w:rsidRDefault="008C3E67" w:rsidP="008C3E67">
      <w:pPr>
        <w:pStyle w:val="BodyTextL50"/>
      </w:pPr>
      <w:r w:rsidRPr="008C3E67">
        <w:rPr>
          <w:rStyle w:val="BodyTextL25Char"/>
          <w:b/>
          <w:bCs/>
        </w:rPr>
        <w:t>Note</w:t>
      </w:r>
      <w:r w:rsidRPr="00730FBF">
        <w:rPr>
          <w:rStyle w:val="BodyTextL25Char"/>
        </w:rPr>
        <w:t>:</w:t>
      </w:r>
      <w:r w:rsidRPr="008C3E67">
        <w:t xml:space="preserve"> In this lab, you will need to </w:t>
      </w:r>
      <w:r>
        <w:t>preconfigure</w:t>
      </w:r>
      <w:r w:rsidRPr="008C3E67">
        <w:t xml:space="preserve"> the DMVPN Layer 3 switch. Normally, you would not need to configure this device. The DMVPN switch is simulating the ISP transport network.</w:t>
      </w:r>
    </w:p>
    <w:p w14:paraId="037A127C" w14:textId="03E0520C" w:rsidR="00090B13" w:rsidRDefault="00F0316E" w:rsidP="00090B13">
      <w:pPr>
        <w:pStyle w:val="Heading2"/>
      </w:pPr>
      <w:r>
        <w:t xml:space="preserve">Implement </w:t>
      </w:r>
      <w:r w:rsidR="008C3E67">
        <w:t xml:space="preserve">IPv6 </w:t>
      </w:r>
      <w:r w:rsidR="00090B13">
        <w:t xml:space="preserve">DMVPN Phase </w:t>
      </w:r>
      <w:r w:rsidR="00235B27">
        <w:t>3</w:t>
      </w:r>
    </w:p>
    <w:p w14:paraId="2EB8BA96" w14:textId="013A8B2B" w:rsidR="00090B13" w:rsidRDefault="00090B13" w:rsidP="00090B13">
      <w:pPr>
        <w:pStyle w:val="BodyTextL25"/>
      </w:pPr>
      <w:r>
        <w:t xml:space="preserve">In </w:t>
      </w:r>
      <w:r w:rsidR="005E16A9">
        <w:t>this part of the lab</w:t>
      </w:r>
      <w:r>
        <w:t xml:space="preserve">, you will configure </w:t>
      </w:r>
      <w:r w:rsidR="008C3E67">
        <w:t xml:space="preserve">IPv6 </w:t>
      </w:r>
      <w:r>
        <w:t xml:space="preserve">DMVPN Phase </w:t>
      </w:r>
      <w:r w:rsidR="00235B27">
        <w:t>3</w:t>
      </w:r>
      <w:r>
        <w:t xml:space="preserve"> to create DMVPN tunnels between the spoke routers R2 and R3, and the hub router, R1. DMVPN is very</w:t>
      </w:r>
      <w:r w:rsidRPr="00090B13">
        <w:t xml:space="preserve"> flexible and there are many options for implementation beyond what is being done in this lab.</w:t>
      </w:r>
    </w:p>
    <w:p w14:paraId="201DED00" w14:textId="10744496" w:rsidR="004B2462" w:rsidRDefault="004B2462" w:rsidP="00090B13">
      <w:pPr>
        <w:pStyle w:val="BodyTextL25"/>
      </w:pPr>
      <w:r>
        <w:t xml:space="preserve">In Phase </w:t>
      </w:r>
      <w:r w:rsidR="00235B27">
        <w:t>3</w:t>
      </w:r>
      <w:r>
        <w:t xml:space="preserve"> DMVPN</w:t>
      </w:r>
      <w:r w:rsidR="00235B27">
        <w:t>, dynamic IPv6 spoke-to-spoke tunnels will be created between spoke routers after the initiating spoke router sends initial traffic to the hub.</w:t>
      </w:r>
    </w:p>
    <w:p w14:paraId="49E251AE" w14:textId="412FF853" w:rsidR="00BB3AB5" w:rsidRDefault="00F0316E" w:rsidP="00F60E98">
      <w:pPr>
        <w:pStyle w:val="BodyTextL25"/>
        <w:jc w:val="center"/>
      </w:pPr>
      <w:r>
        <w:rPr>
          <w:noProof/>
        </w:rPr>
        <w:lastRenderedPageBreak/>
        <w:drawing>
          <wp:inline distT="0" distB="0" distL="0" distR="0" wp14:anchorId="46C4B092" wp14:editId="0D20F331">
            <wp:extent cx="6400800" cy="2225040"/>
            <wp:effectExtent l="0" t="0" r="0" b="3810"/>
            <wp:docPr id="1" name="Picture 1" descr="This topology has 3 routers and 1 switch. R1 G0/0/1 is connected switch DMVPN G1/0/11. R2 G0/0/1 is connected to switch DMVPN G1/012. R3 G0/0/1 is connected to switch DMVPN G1/0/13. This topology displays the spoke traffic from R2 and R3 must pass through the mGRE Hub R1 initially and then the traffic can travel directly between the spoke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225040"/>
                    </a:xfrm>
                    <a:prstGeom prst="rect">
                      <a:avLst/>
                    </a:prstGeom>
                  </pic:spPr>
                </pic:pic>
              </a:graphicData>
            </a:graphic>
          </wp:inline>
        </w:drawing>
      </w:r>
    </w:p>
    <w:p w14:paraId="474A10EF" w14:textId="5434AEDC" w:rsidR="00584CEA" w:rsidRDefault="00584CEA" w:rsidP="002B647F">
      <w:pPr>
        <w:pStyle w:val="Heading3"/>
      </w:pPr>
      <w:r>
        <w:t>Verify connectivity in the underlay network.</w:t>
      </w:r>
    </w:p>
    <w:p w14:paraId="042500CC" w14:textId="267CF67A" w:rsidR="00584CEA" w:rsidRDefault="00584CEA" w:rsidP="00730FBF">
      <w:pPr>
        <w:pStyle w:val="BodyTextL25"/>
        <w:spacing w:after="0"/>
      </w:pPr>
      <w:r>
        <w:t>From R1, ping the Loopback 0 interfaces of R2 and R3.</w:t>
      </w:r>
    </w:p>
    <w:p w14:paraId="67FF64CF" w14:textId="77777777" w:rsidR="00E2503C" w:rsidRDefault="00E2503C" w:rsidP="00E2503C">
      <w:pPr>
        <w:pStyle w:val="ConfigWindow"/>
      </w:pPr>
      <w:r w:rsidRPr="00F85B72">
        <w:t>Open configuration window</w:t>
      </w:r>
    </w:p>
    <w:p w14:paraId="55AFFBC7" w14:textId="7DEAE786" w:rsidR="00235B27" w:rsidRPr="00235B27" w:rsidRDefault="00235B27" w:rsidP="00235B27">
      <w:pPr>
        <w:pStyle w:val="CMD"/>
      </w:pPr>
      <w:r w:rsidRPr="00235B27">
        <w:t>R1#</w:t>
      </w:r>
      <w:r>
        <w:t xml:space="preserve"> </w:t>
      </w:r>
      <w:r w:rsidRPr="00235B27">
        <w:rPr>
          <w:b/>
          <w:bCs/>
        </w:rPr>
        <w:t>ping 2001:db8:2:1::1</w:t>
      </w:r>
    </w:p>
    <w:p w14:paraId="5B5AE7DE" w14:textId="77777777" w:rsidR="00235B27" w:rsidRPr="00235B27" w:rsidRDefault="00235B27" w:rsidP="00235B27">
      <w:pPr>
        <w:pStyle w:val="CMDOutput"/>
      </w:pPr>
      <w:r w:rsidRPr="00235B27">
        <w:t>Type escape sequence to abort.</w:t>
      </w:r>
    </w:p>
    <w:p w14:paraId="497E230A" w14:textId="77777777" w:rsidR="00235B27" w:rsidRPr="00235B27" w:rsidRDefault="00235B27" w:rsidP="00235B27">
      <w:pPr>
        <w:pStyle w:val="CMDOutput"/>
      </w:pPr>
      <w:r w:rsidRPr="00235B27">
        <w:t>Sending 5, 100-byte ICMP Echos to 2001:DB8:2:1::1, timeout is 2 seconds:</w:t>
      </w:r>
    </w:p>
    <w:p w14:paraId="071305FC" w14:textId="77777777" w:rsidR="00235B27" w:rsidRPr="00235B27" w:rsidRDefault="00235B27" w:rsidP="00235B27">
      <w:pPr>
        <w:pStyle w:val="CMDOutput"/>
      </w:pPr>
      <w:r w:rsidRPr="00235B27">
        <w:t>!!!!!</w:t>
      </w:r>
    </w:p>
    <w:p w14:paraId="7FD955BB" w14:textId="77777777" w:rsidR="00235B27" w:rsidRPr="00235B27" w:rsidRDefault="00235B27" w:rsidP="00235B27">
      <w:pPr>
        <w:pStyle w:val="CMDOutput"/>
      </w:pPr>
      <w:r w:rsidRPr="00235B27">
        <w:t>Success rate is 100 percent (5/5), round-trip min/avg/max = 1/1/1 ms</w:t>
      </w:r>
    </w:p>
    <w:p w14:paraId="4FBAE82F" w14:textId="37C10D38" w:rsidR="00235B27" w:rsidRPr="00235B27" w:rsidRDefault="00235B27" w:rsidP="00235B27">
      <w:pPr>
        <w:pStyle w:val="CMD"/>
      </w:pPr>
      <w:r w:rsidRPr="00235B27">
        <w:t>R1#</w:t>
      </w:r>
      <w:r>
        <w:t xml:space="preserve"> </w:t>
      </w:r>
      <w:r w:rsidRPr="00235B27">
        <w:rPr>
          <w:b/>
          <w:bCs/>
        </w:rPr>
        <w:t>ping 2001:db8:3:1::1</w:t>
      </w:r>
    </w:p>
    <w:p w14:paraId="506A39A6" w14:textId="77777777" w:rsidR="00235B27" w:rsidRPr="00235B27" w:rsidRDefault="00235B27" w:rsidP="00235B27">
      <w:pPr>
        <w:pStyle w:val="CMDOutput"/>
      </w:pPr>
      <w:r w:rsidRPr="00235B27">
        <w:t>Type escape sequence to abort.</w:t>
      </w:r>
    </w:p>
    <w:p w14:paraId="163288B2" w14:textId="77777777" w:rsidR="00235B27" w:rsidRPr="00235B27" w:rsidRDefault="00235B27" w:rsidP="00235B27">
      <w:pPr>
        <w:pStyle w:val="CMDOutput"/>
      </w:pPr>
      <w:r w:rsidRPr="00235B27">
        <w:t>Sending 5, 100-byte ICMP Echos to 2001:DB8:3:1::1, timeout is 2 seconds:</w:t>
      </w:r>
    </w:p>
    <w:p w14:paraId="2BB2E404" w14:textId="77777777" w:rsidR="00235B27" w:rsidRPr="00235B27" w:rsidRDefault="00235B27" w:rsidP="00235B27">
      <w:pPr>
        <w:pStyle w:val="CMDOutput"/>
      </w:pPr>
      <w:r w:rsidRPr="00235B27">
        <w:t>!!!!!</w:t>
      </w:r>
    </w:p>
    <w:p w14:paraId="5409255B" w14:textId="77777777" w:rsidR="00235B27" w:rsidRDefault="00235B27" w:rsidP="00235B27">
      <w:pPr>
        <w:pStyle w:val="CMDOutput"/>
        <w:rPr>
          <w:i/>
        </w:rPr>
      </w:pPr>
      <w:r w:rsidRPr="00235B27">
        <w:t>Success rate is 100 percent (5/5), round-trip min/avg/max = 1/1/1 ms</w:t>
      </w:r>
    </w:p>
    <w:p w14:paraId="51B88D34" w14:textId="4D9BF04A" w:rsidR="00090B13" w:rsidRDefault="002C48D5" w:rsidP="002B647F">
      <w:pPr>
        <w:pStyle w:val="Heading3"/>
      </w:pPr>
      <w:r>
        <w:t>Configure</w:t>
      </w:r>
      <w:r w:rsidR="002B647F">
        <w:t xml:space="preserve"> the tunnel interface</w:t>
      </w:r>
      <w:r w:rsidR="00963FCB">
        <w:t xml:space="preserve"> on the hub router.</w:t>
      </w:r>
    </w:p>
    <w:p w14:paraId="7310F72E" w14:textId="55E2F478" w:rsidR="002B647F" w:rsidRDefault="00235B27" w:rsidP="00730FBF">
      <w:pPr>
        <w:pStyle w:val="BodyTextL25"/>
      </w:pPr>
      <w:r>
        <w:t xml:space="preserve">As </w:t>
      </w:r>
      <w:r w:rsidR="00412D3A">
        <w:t>you</w:t>
      </w:r>
      <w:r>
        <w:t xml:space="preserve"> know, </w:t>
      </w:r>
      <w:r w:rsidR="00963FCB" w:rsidRPr="00963FCB">
        <w:t xml:space="preserve">DMVPN requires configuration of tunnel interfaces like GRE. </w:t>
      </w:r>
      <w:r>
        <w:t xml:space="preserve">Unlike </w:t>
      </w:r>
      <w:r w:rsidR="008C3E67">
        <w:t>GRE tunnels</w:t>
      </w:r>
      <w:r w:rsidR="00963FCB" w:rsidRPr="00963FCB">
        <w:t xml:space="preserve">, DMVPN </w:t>
      </w:r>
      <w:r w:rsidR="00E12C9C">
        <w:t xml:space="preserve">Phase </w:t>
      </w:r>
      <w:r>
        <w:t>3</w:t>
      </w:r>
      <w:r w:rsidR="00E12C9C">
        <w:t xml:space="preserve"> </w:t>
      </w:r>
      <w:r w:rsidR="00963FCB" w:rsidRPr="00963FCB">
        <w:t>uses</w:t>
      </w:r>
      <w:r w:rsidR="00E12C9C">
        <w:t xml:space="preserve"> </w:t>
      </w:r>
      <w:r>
        <w:t>multipoint GRE</w:t>
      </w:r>
      <w:r w:rsidR="00E12C9C">
        <w:t xml:space="preserve"> </w:t>
      </w:r>
      <w:r>
        <w:t>(</w:t>
      </w:r>
      <w:r w:rsidR="00963FCB" w:rsidRPr="00963FCB">
        <w:t>mGRE</w:t>
      </w:r>
      <w:r>
        <w:t>)</w:t>
      </w:r>
      <w:r w:rsidR="00963FCB" w:rsidRPr="00963FCB">
        <w:t xml:space="preserve"> </w:t>
      </w:r>
      <w:r w:rsidR="00E12C9C">
        <w:t>mode tunnels</w:t>
      </w:r>
      <w:r w:rsidR="00963FCB" w:rsidRPr="00963FCB">
        <w:t>.</w:t>
      </w:r>
      <w:r w:rsidR="00963FCB">
        <w:t xml:space="preserve"> </w:t>
      </w:r>
      <w:r>
        <w:t>When configuring tunnel interfaces, care must be taken to use unique IPv6 link local addresses on all tunnel interfaces.</w:t>
      </w:r>
      <w:r w:rsidR="00555BFA">
        <w:t xml:space="preserve"> </w:t>
      </w:r>
      <w:r w:rsidR="00555BFA" w:rsidRPr="00ED3103">
        <w:t>Th</w:t>
      </w:r>
      <w:r w:rsidR="00555BFA">
        <w:t>e tunnel</w:t>
      </w:r>
      <w:r w:rsidR="00555BFA" w:rsidRPr="00ED3103">
        <w:t xml:space="preserve"> interface</w:t>
      </w:r>
      <w:r w:rsidR="00555BFA">
        <w:t>s</w:t>
      </w:r>
      <w:r w:rsidR="00555BFA" w:rsidRPr="00ED3103">
        <w:t xml:space="preserve"> do not require a tunnel destination</w:t>
      </w:r>
      <w:r w:rsidR="00555BFA">
        <w:t xml:space="preserve"> because </w:t>
      </w:r>
      <w:r w:rsidR="009C6A54">
        <w:t xml:space="preserve">the tunnel </w:t>
      </w:r>
      <w:r w:rsidR="00555BFA">
        <w:t>interfaces are multipoint.</w:t>
      </w:r>
    </w:p>
    <w:p w14:paraId="11D56E7B" w14:textId="7EC98472" w:rsidR="00BB6207" w:rsidRDefault="00E12C9C" w:rsidP="002C48D5">
      <w:pPr>
        <w:pStyle w:val="SubStepAlpha"/>
      </w:pPr>
      <w:r>
        <w:t>On R1, c</w:t>
      </w:r>
      <w:r w:rsidR="00BB6207" w:rsidRPr="00ED3103">
        <w:t xml:space="preserve">reate the tunnel interface, set the tunnel mode to mGRE, and establish the tunnel source as Loopback 0. </w:t>
      </w:r>
      <w:r w:rsidR="00235B27">
        <w:t>A</w:t>
      </w:r>
      <w:r w:rsidR="00BB6207" w:rsidRPr="00ED3103">
        <w:t xml:space="preserve"> tunnel key is </w:t>
      </w:r>
      <w:r w:rsidR="00347B40" w:rsidRPr="00ED3103">
        <w:t xml:space="preserve">also </w:t>
      </w:r>
      <w:r w:rsidR="00BB6207" w:rsidRPr="00ED3103">
        <w:t>required when multiple tunnels will be established from a single interface. Finally, address the interface</w:t>
      </w:r>
      <w:r w:rsidR="008C3E67">
        <w:t>.</w:t>
      </w:r>
      <w:r w:rsidR="00BB6207" w:rsidRPr="00ED3103">
        <w:t xml:space="preserve"> The overlay network will use th</w:t>
      </w:r>
      <w:r w:rsidR="008C3E67">
        <w:t>e same</w:t>
      </w:r>
      <w:r w:rsidR="00BB6207" w:rsidRPr="00ED3103">
        <w:t xml:space="preserve"> </w:t>
      </w:r>
      <w:r w:rsidR="008C3E67">
        <w:t>IPv6 network</w:t>
      </w:r>
      <w:r w:rsidR="00BB6207" w:rsidRPr="00ED3103">
        <w:t xml:space="preserve"> for all </w:t>
      </w:r>
      <w:r w:rsidR="00BD6779">
        <w:t>t</w:t>
      </w:r>
      <w:r w:rsidR="00525D66">
        <w:t>unnel interfaces</w:t>
      </w:r>
      <w:r w:rsidR="00BB6207" w:rsidRPr="00ED3103">
        <w:t xml:space="preserve"> of the DMVPN.</w:t>
      </w:r>
    </w:p>
    <w:p w14:paraId="019C011F" w14:textId="675C8D84" w:rsidR="00BB6207" w:rsidRPr="00347B40" w:rsidRDefault="00BB6207" w:rsidP="00BB6207">
      <w:pPr>
        <w:pStyle w:val="CMD"/>
        <w:rPr>
          <w:b/>
          <w:bCs/>
        </w:rPr>
      </w:pPr>
      <w:r>
        <w:t xml:space="preserve">R1(config)# </w:t>
      </w:r>
      <w:r w:rsidRPr="00347B40">
        <w:rPr>
          <w:b/>
          <w:bCs/>
        </w:rPr>
        <w:t xml:space="preserve">interface tunnel </w:t>
      </w:r>
      <w:r w:rsidR="00C37769">
        <w:rPr>
          <w:b/>
          <w:bCs/>
        </w:rPr>
        <w:t>1</w:t>
      </w:r>
    </w:p>
    <w:p w14:paraId="64E44EF3" w14:textId="4A5F7290" w:rsidR="00963FCB" w:rsidRDefault="00BB6207" w:rsidP="00BB6207">
      <w:pPr>
        <w:pStyle w:val="CMD"/>
      </w:pPr>
      <w:r>
        <w:t>R1(config-i</w:t>
      </w:r>
      <w:r w:rsidR="004D1F94">
        <w:t>f</w:t>
      </w:r>
      <w:r>
        <w:t xml:space="preserve">)# </w:t>
      </w:r>
      <w:r w:rsidR="00347B40" w:rsidRPr="00347B40">
        <w:rPr>
          <w:b/>
          <w:bCs/>
        </w:rPr>
        <w:t>tunnel mode gre mu</w:t>
      </w:r>
      <w:r w:rsidR="009C6A54">
        <w:rPr>
          <w:b/>
          <w:bCs/>
        </w:rPr>
        <w:t>lt</w:t>
      </w:r>
      <w:r w:rsidR="00347B40" w:rsidRPr="00347B40">
        <w:rPr>
          <w:b/>
          <w:bCs/>
        </w:rPr>
        <w:t>ipoint</w:t>
      </w:r>
      <w:r w:rsidR="00555BFA">
        <w:rPr>
          <w:b/>
          <w:bCs/>
        </w:rPr>
        <w:t xml:space="preserve"> ipv6</w:t>
      </w:r>
    </w:p>
    <w:p w14:paraId="09471E19" w14:textId="2025648C" w:rsidR="00347B40" w:rsidRDefault="00347B40" w:rsidP="00347B40">
      <w:pPr>
        <w:pStyle w:val="CMD"/>
        <w:rPr>
          <w:b/>
          <w:bCs/>
        </w:rPr>
      </w:pPr>
      <w:r>
        <w:t>R1(config-i</w:t>
      </w:r>
      <w:r w:rsidR="004D1F94">
        <w:t>f</w:t>
      </w:r>
      <w:r>
        <w:t xml:space="preserve">)# </w:t>
      </w:r>
      <w:r w:rsidRPr="00347B40">
        <w:rPr>
          <w:b/>
          <w:bCs/>
        </w:rPr>
        <w:t xml:space="preserve">tunnel </w:t>
      </w:r>
      <w:r>
        <w:rPr>
          <w:b/>
          <w:bCs/>
        </w:rPr>
        <w:t xml:space="preserve">source </w:t>
      </w:r>
      <w:r w:rsidR="00DC528D">
        <w:rPr>
          <w:b/>
          <w:bCs/>
        </w:rPr>
        <w:t>GigabitEthernet0/0/1</w:t>
      </w:r>
    </w:p>
    <w:p w14:paraId="36028933" w14:textId="6B124DE2" w:rsidR="00347B40" w:rsidRDefault="00347B40" w:rsidP="00347B40">
      <w:pPr>
        <w:pStyle w:val="CMD"/>
      </w:pPr>
      <w:bookmarkStart w:id="1" w:name="_Hlk34989396"/>
      <w:r>
        <w:t>R1(config-i</w:t>
      </w:r>
      <w:r w:rsidR="004D1F94">
        <w:t>f</w:t>
      </w:r>
      <w:r>
        <w:t xml:space="preserve">)# </w:t>
      </w:r>
      <w:r w:rsidRPr="00347B40">
        <w:rPr>
          <w:b/>
          <w:bCs/>
        </w:rPr>
        <w:t xml:space="preserve">tunnel </w:t>
      </w:r>
      <w:r>
        <w:rPr>
          <w:b/>
          <w:bCs/>
        </w:rPr>
        <w:t>key 999</w:t>
      </w:r>
    </w:p>
    <w:bookmarkEnd w:id="1"/>
    <w:p w14:paraId="1A2E6AD5" w14:textId="6B0C0594" w:rsidR="00347B40" w:rsidRDefault="00347B40" w:rsidP="00347B40">
      <w:pPr>
        <w:pStyle w:val="CMD"/>
        <w:rPr>
          <w:b/>
          <w:bCs/>
        </w:rPr>
      </w:pPr>
      <w:r>
        <w:t>R1(config-i</w:t>
      </w:r>
      <w:r w:rsidR="004D1F94">
        <w:t>f</w:t>
      </w:r>
      <w:r>
        <w:t xml:space="preserve">)# </w:t>
      </w:r>
      <w:r>
        <w:rPr>
          <w:b/>
          <w:bCs/>
        </w:rPr>
        <w:t>ip</w:t>
      </w:r>
      <w:r w:rsidR="00555BFA">
        <w:rPr>
          <w:b/>
          <w:bCs/>
        </w:rPr>
        <w:t>v6</w:t>
      </w:r>
      <w:r>
        <w:rPr>
          <w:b/>
          <w:bCs/>
        </w:rPr>
        <w:t xml:space="preserve"> address </w:t>
      </w:r>
      <w:r w:rsidR="00555BFA">
        <w:rPr>
          <w:b/>
          <w:bCs/>
        </w:rPr>
        <w:t>2001:db8:cafe:100::1/64</w:t>
      </w:r>
    </w:p>
    <w:p w14:paraId="06894368" w14:textId="5B2F6E02" w:rsidR="00555BFA" w:rsidRDefault="00555BFA" w:rsidP="00555BFA">
      <w:pPr>
        <w:pStyle w:val="CMD"/>
        <w:rPr>
          <w:b/>
          <w:bCs/>
        </w:rPr>
      </w:pPr>
      <w:r>
        <w:t xml:space="preserve">R1(config-if)# </w:t>
      </w:r>
      <w:r>
        <w:rPr>
          <w:b/>
          <w:bCs/>
        </w:rPr>
        <w:t>ipv6 address fe80::2001 link-local</w:t>
      </w:r>
    </w:p>
    <w:p w14:paraId="376D1361" w14:textId="77777777" w:rsidR="009C6A54" w:rsidRDefault="002C48D5" w:rsidP="002C48D5">
      <w:pPr>
        <w:pStyle w:val="SubStepAlpha"/>
      </w:pPr>
      <w:r>
        <w:t xml:space="preserve">Configure the hub router as a NHRP server (NHS). </w:t>
      </w:r>
      <w:r w:rsidR="009C6A54">
        <w:t xml:space="preserve">Spoke routers require the services of the NHS to establish dynamic tunnels. </w:t>
      </w:r>
    </w:p>
    <w:p w14:paraId="233D3428" w14:textId="2C74DCC3" w:rsidR="002C48D5" w:rsidRDefault="002C48D5" w:rsidP="009C6A54">
      <w:pPr>
        <w:pStyle w:val="BodyTextL50"/>
      </w:pPr>
      <w:r>
        <w:t xml:space="preserve">NHRP enables DMVPN to dynamically learn the NBMA physical addresses of devices in the network. </w:t>
      </w:r>
      <w:r w:rsidR="004D1F94">
        <w:t xml:space="preserve">The NHRP network ID must be consistent between </w:t>
      </w:r>
      <w:r w:rsidR="00E12C9C">
        <w:t xml:space="preserve">the </w:t>
      </w:r>
      <w:r w:rsidR="004D1F94">
        <w:t xml:space="preserve">hub and spokes </w:t>
      </w:r>
      <w:r w:rsidR="0097211D">
        <w:t>in the</w:t>
      </w:r>
      <w:r w:rsidR="004D1F94">
        <w:t xml:space="preserve"> DMVPN network. You configure authentication to add a layer of security. Finally, </w:t>
      </w:r>
      <w:r w:rsidR="0097211D">
        <w:t xml:space="preserve">configure </w:t>
      </w:r>
      <w:r w:rsidR="004D1F94">
        <w:t xml:space="preserve">the interface as multicast dynamic, which </w:t>
      </w:r>
      <w:r w:rsidR="004D1F94">
        <w:lastRenderedPageBreak/>
        <w:t xml:space="preserve">enables the </w:t>
      </w:r>
      <w:r w:rsidR="009C6A54">
        <w:t>NHS</w:t>
      </w:r>
      <w:r w:rsidR="004D1F94">
        <w:t xml:space="preserve"> to dynamically add spoke routers to the NHRP table when spokes initiate a tunnel. This enables the use of dynamic routing protocols between the hub and spoke routers.</w:t>
      </w:r>
    </w:p>
    <w:p w14:paraId="374EFE58" w14:textId="4DA0D483" w:rsidR="00525D66" w:rsidRDefault="00525D66" w:rsidP="00525D66">
      <w:pPr>
        <w:pStyle w:val="BodyTextL50"/>
      </w:pPr>
      <w:r>
        <w:t xml:space="preserve">The </w:t>
      </w:r>
      <w:r w:rsidR="00D513FE" w:rsidRPr="00D513FE">
        <w:rPr>
          <w:b/>
          <w:bCs/>
        </w:rPr>
        <w:t>ipv6 nhrp redirec</w:t>
      </w:r>
      <w:r w:rsidR="00D513FE">
        <w:t>t command is required to enable the hub router to support DMVPN Phase 3.</w:t>
      </w:r>
    </w:p>
    <w:p w14:paraId="60C85051" w14:textId="6168975F" w:rsidR="004D1F94" w:rsidRDefault="004D1F94" w:rsidP="004D1F94">
      <w:pPr>
        <w:pStyle w:val="CMD"/>
      </w:pPr>
      <w:r>
        <w:t>R1(config-</w:t>
      </w:r>
      <w:proofErr w:type="gramStart"/>
      <w:r>
        <w:t>if)#</w:t>
      </w:r>
      <w:proofErr w:type="gramEnd"/>
      <w:r>
        <w:t xml:space="preserve"> </w:t>
      </w:r>
      <w:r w:rsidRPr="004D1F94">
        <w:rPr>
          <w:b/>
          <w:bCs/>
        </w:rPr>
        <w:t>ip</w:t>
      </w:r>
      <w:r w:rsidR="00555BFA">
        <w:rPr>
          <w:b/>
          <w:bCs/>
        </w:rPr>
        <w:t>v6</w:t>
      </w:r>
      <w:r w:rsidRPr="004D1F94">
        <w:rPr>
          <w:b/>
          <w:bCs/>
        </w:rPr>
        <w:t xml:space="preserve"> </w:t>
      </w:r>
      <w:proofErr w:type="spellStart"/>
      <w:r w:rsidRPr="004D1F94">
        <w:rPr>
          <w:b/>
          <w:bCs/>
        </w:rPr>
        <w:t>nhrp</w:t>
      </w:r>
      <w:proofErr w:type="spellEnd"/>
      <w:r w:rsidRPr="004D1F94">
        <w:rPr>
          <w:b/>
          <w:bCs/>
        </w:rPr>
        <w:t xml:space="preserve"> network-id 1</w:t>
      </w:r>
    </w:p>
    <w:p w14:paraId="2B8C2AE1" w14:textId="573BBF6F" w:rsidR="004D1F94" w:rsidRDefault="004D1F94" w:rsidP="004D1F94">
      <w:pPr>
        <w:pStyle w:val="CMD"/>
        <w:rPr>
          <w:b/>
          <w:bCs/>
        </w:rPr>
      </w:pPr>
      <w:r>
        <w:t xml:space="preserve">R1(config-if)# </w:t>
      </w:r>
      <w:r w:rsidRPr="004D1F94">
        <w:rPr>
          <w:b/>
          <w:bCs/>
        </w:rPr>
        <w:t>ip</w:t>
      </w:r>
      <w:r w:rsidR="00555BFA">
        <w:rPr>
          <w:b/>
          <w:bCs/>
        </w:rPr>
        <w:t>v6</w:t>
      </w:r>
      <w:r w:rsidRPr="004D1F94">
        <w:rPr>
          <w:b/>
          <w:bCs/>
        </w:rPr>
        <w:t xml:space="preserve"> nhrp </w:t>
      </w:r>
      <w:r>
        <w:rPr>
          <w:b/>
          <w:bCs/>
        </w:rPr>
        <w:t>authentication NHRPauth</w:t>
      </w:r>
    </w:p>
    <w:p w14:paraId="780F29F6" w14:textId="233BD9BE" w:rsidR="004D1F94" w:rsidRPr="00204B70" w:rsidRDefault="004D1F94" w:rsidP="004D1F94">
      <w:pPr>
        <w:pStyle w:val="CMD"/>
        <w:rPr>
          <w:b/>
          <w:bCs/>
        </w:rPr>
      </w:pPr>
      <w:r w:rsidRPr="00204B70">
        <w:t xml:space="preserve">R1(config-if)# </w:t>
      </w:r>
      <w:r w:rsidRPr="00204B70">
        <w:rPr>
          <w:b/>
          <w:bCs/>
        </w:rPr>
        <w:t>ip</w:t>
      </w:r>
      <w:r w:rsidR="00555BFA" w:rsidRPr="00204B70">
        <w:rPr>
          <w:b/>
          <w:bCs/>
        </w:rPr>
        <w:t>v6</w:t>
      </w:r>
      <w:r w:rsidRPr="00204B70">
        <w:rPr>
          <w:b/>
          <w:bCs/>
        </w:rPr>
        <w:t xml:space="preserve"> nhrp map multicast dynamic</w:t>
      </w:r>
    </w:p>
    <w:p w14:paraId="3DF3A1DF" w14:textId="03D6972B" w:rsidR="00922E9B" w:rsidRDefault="00922E9B" w:rsidP="00922E9B">
      <w:pPr>
        <w:pStyle w:val="CMD"/>
        <w:rPr>
          <w:b/>
          <w:bCs/>
        </w:rPr>
      </w:pPr>
      <w:r>
        <w:t xml:space="preserve">R1(config-if)# </w:t>
      </w:r>
      <w:r w:rsidRPr="004D1F94">
        <w:rPr>
          <w:b/>
          <w:bCs/>
        </w:rPr>
        <w:t>ip</w:t>
      </w:r>
      <w:r>
        <w:rPr>
          <w:b/>
          <w:bCs/>
        </w:rPr>
        <w:t>v6</w:t>
      </w:r>
      <w:r w:rsidRPr="004D1F94">
        <w:rPr>
          <w:b/>
          <w:bCs/>
        </w:rPr>
        <w:t xml:space="preserve"> nhrp </w:t>
      </w:r>
      <w:r>
        <w:rPr>
          <w:b/>
          <w:bCs/>
        </w:rPr>
        <w:t>redirect</w:t>
      </w:r>
    </w:p>
    <w:p w14:paraId="4CE13DDD" w14:textId="4E4A4F37" w:rsidR="004D1F94" w:rsidRDefault="004D1F94" w:rsidP="004D1F94">
      <w:pPr>
        <w:pStyle w:val="SubStepAlpha"/>
      </w:pPr>
      <w:r>
        <w:t>Because DMVPN networks add information to packet headers, the interface should be fine-tuned to participate in the DMVPN network.</w:t>
      </w:r>
      <w:r w:rsidR="00C45521">
        <w:t xml:space="preserve"> In addition, configure the interface bandwidth so that routing protocols that use bandwidth values will function properly</w:t>
      </w:r>
      <w:r w:rsidR="00E2503C">
        <w:t>.</w:t>
      </w:r>
    </w:p>
    <w:p w14:paraId="4A181001" w14:textId="684356D3" w:rsidR="00C45521" w:rsidRDefault="00C45521" w:rsidP="00C45521">
      <w:pPr>
        <w:pStyle w:val="CMD"/>
      </w:pPr>
      <w:r>
        <w:t>R1(config-</w:t>
      </w:r>
      <w:proofErr w:type="gramStart"/>
      <w:r>
        <w:t>if)#</w:t>
      </w:r>
      <w:proofErr w:type="gramEnd"/>
      <w:r>
        <w:t xml:space="preserve"> </w:t>
      </w:r>
      <w:r>
        <w:rPr>
          <w:b/>
          <w:bCs/>
        </w:rPr>
        <w:t>bandwidth 4000</w:t>
      </w:r>
    </w:p>
    <w:p w14:paraId="50DC5D4B" w14:textId="0C34F536" w:rsidR="00C45521" w:rsidRPr="00555BFA" w:rsidRDefault="00C45521" w:rsidP="00C45521">
      <w:pPr>
        <w:pStyle w:val="CMD"/>
        <w:rPr>
          <w:b/>
          <w:bCs/>
        </w:rPr>
      </w:pPr>
      <w:r w:rsidRPr="00555BFA">
        <w:t xml:space="preserve">R1(config-if)# </w:t>
      </w:r>
      <w:r w:rsidRPr="00555BFA">
        <w:rPr>
          <w:b/>
          <w:bCs/>
        </w:rPr>
        <w:t>ip</w:t>
      </w:r>
      <w:r w:rsidR="00555BFA" w:rsidRPr="00555BFA">
        <w:rPr>
          <w:b/>
          <w:bCs/>
        </w:rPr>
        <w:t>v6</w:t>
      </w:r>
      <w:r w:rsidRPr="00555BFA">
        <w:rPr>
          <w:b/>
          <w:bCs/>
        </w:rPr>
        <w:t xml:space="preserve"> mtu </w:t>
      </w:r>
      <w:r w:rsidR="00555BFA">
        <w:rPr>
          <w:b/>
          <w:bCs/>
        </w:rPr>
        <w:t>1380</w:t>
      </w:r>
    </w:p>
    <w:p w14:paraId="0CB81EAC" w14:textId="4ABE1138" w:rsidR="00C45521" w:rsidRDefault="00C45521" w:rsidP="00C45521">
      <w:pPr>
        <w:pStyle w:val="CMD"/>
        <w:rPr>
          <w:b/>
          <w:bCs/>
        </w:rPr>
      </w:pPr>
      <w:r>
        <w:t xml:space="preserve">R1(config-if)# </w:t>
      </w:r>
      <w:r>
        <w:rPr>
          <w:b/>
          <w:bCs/>
        </w:rPr>
        <w:t>ip</w:t>
      </w:r>
      <w:r w:rsidR="00555BFA">
        <w:rPr>
          <w:b/>
          <w:bCs/>
        </w:rPr>
        <w:t>v6</w:t>
      </w:r>
      <w:r>
        <w:rPr>
          <w:b/>
          <w:bCs/>
        </w:rPr>
        <w:t xml:space="preserve"> tcp adjust-mss 1360</w:t>
      </w:r>
    </w:p>
    <w:p w14:paraId="55C714A1" w14:textId="189C0B95" w:rsidR="00C45521" w:rsidRDefault="00047762" w:rsidP="00047762">
      <w:pPr>
        <w:pStyle w:val="SubStepAlpha"/>
      </w:pPr>
      <w:r>
        <w:t xml:space="preserve">Verify the tunnel interface configuration with the </w:t>
      </w:r>
      <w:r w:rsidRPr="00047762">
        <w:rPr>
          <w:b/>
          <w:bCs/>
        </w:rPr>
        <w:t xml:space="preserve">show interface tunnel </w:t>
      </w:r>
      <w:r w:rsidR="00922E9B">
        <w:rPr>
          <w:b/>
          <w:bCs/>
        </w:rPr>
        <w:t>1</w:t>
      </w:r>
      <w:r>
        <w:t xml:space="preserve"> </w:t>
      </w:r>
      <w:r w:rsidR="00922E9B">
        <w:t xml:space="preserve">and </w:t>
      </w:r>
      <w:r w:rsidR="00922E9B" w:rsidRPr="00922E9B">
        <w:rPr>
          <w:b/>
          <w:bCs/>
        </w:rPr>
        <w:t>show ipv6 interface tunnel 1</w:t>
      </w:r>
      <w:r w:rsidR="00922E9B">
        <w:t xml:space="preserve"> </w:t>
      </w:r>
      <w:r>
        <w:t>command</w:t>
      </w:r>
      <w:r w:rsidR="00922E9B">
        <w:t>s</w:t>
      </w:r>
      <w:r>
        <w:t>.</w:t>
      </w:r>
    </w:p>
    <w:p w14:paraId="64E55EEB" w14:textId="713BA2B5" w:rsidR="00922E9B" w:rsidRDefault="00922E9B" w:rsidP="00922E9B">
      <w:pPr>
        <w:pStyle w:val="CMD"/>
      </w:pPr>
      <w:r>
        <w:t xml:space="preserve">R1# </w:t>
      </w:r>
      <w:r w:rsidRPr="00922E9B">
        <w:rPr>
          <w:b/>
          <w:bCs/>
        </w:rPr>
        <w:t>show interface tunnel 1</w:t>
      </w:r>
    </w:p>
    <w:p w14:paraId="4E77461F" w14:textId="77777777" w:rsidR="00922E9B" w:rsidRDefault="00922E9B" w:rsidP="00922E9B">
      <w:pPr>
        <w:pStyle w:val="CMDOutput"/>
      </w:pPr>
      <w:r>
        <w:t>Tunnel1 is up, line protocol is up</w:t>
      </w:r>
    </w:p>
    <w:p w14:paraId="50C9EA8D" w14:textId="77777777" w:rsidR="00922E9B" w:rsidRDefault="00922E9B" w:rsidP="00922E9B">
      <w:pPr>
        <w:pStyle w:val="CMDOutput"/>
      </w:pPr>
      <w:r>
        <w:t xml:space="preserve">  Hardware is Tunnel</w:t>
      </w:r>
    </w:p>
    <w:p w14:paraId="6D381483" w14:textId="77777777" w:rsidR="00922E9B" w:rsidRDefault="00922E9B" w:rsidP="00922E9B">
      <w:pPr>
        <w:pStyle w:val="CMDOutput"/>
      </w:pPr>
      <w:r>
        <w:t xml:space="preserve">  MTU 1452 bytes, BW 4000 Kbit/sec, DLY 50000 usec,</w:t>
      </w:r>
    </w:p>
    <w:p w14:paraId="1B77D802" w14:textId="77777777" w:rsidR="00922E9B" w:rsidRDefault="00922E9B" w:rsidP="00922E9B">
      <w:pPr>
        <w:pStyle w:val="CMDOutput"/>
      </w:pPr>
      <w:r>
        <w:t xml:space="preserve">     reliability 255/255, txload 1/255, rxload 1/255</w:t>
      </w:r>
    </w:p>
    <w:p w14:paraId="5FA6864A" w14:textId="77777777" w:rsidR="00922E9B" w:rsidRDefault="00922E9B" w:rsidP="00922E9B">
      <w:pPr>
        <w:pStyle w:val="CMDOutput"/>
      </w:pPr>
      <w:r>
        <w:t xml:space="preserve">  Encapsulation TUNNEL, loopback not set</w:t>
      </w:r>
    </w:p>
    <w:p w14:paraId="127A9C41" w14:textId="77777777" w:rsidR="00922E9B" w:rsidRDefault="00922E9B" w:rsidP="00922E9B">
      <w:pPr>
        <w:pStyle w:val="CMDOutput"/>
      </w:pPr>
      <w:r>
        <w:t xml:space="preserve">  Keepalive not set</w:t>
      </w:r>
    </w:p>
    <w:p w14:paraId="04C91527" w14:textId="77777777" w:rsidR="00922E9B" w:rsidRDefault="00922E9B" w:rsidP="00922E9B">
      <w:pPr>
        <w:pStyle w:val="CMDOutput"/>
      </w:pPr>
      <w:r>
        <w:t xml:space="preserve">  Tunnel linestate evaluation up</w:t>
      </w:r>
    </w:p>
    <w:p w14:paraId="313D1ABD" w14:textId="77777777" w:rsidR="00922E9B" w:rsidRDefault="00922E9B" w:rsidP="00922E9B">
      <w:pPr>
        <w:pStyle w:val="CMDOutput"/>
      </w:pPr>
      <w:r>
        <w:t xml:space="preserve">  </w:t>
      </w:r>
      <w:r w:rsidRPr="00922E9B">
        <w:rPr>
          <w:highlight w:val="yellow"/>
        </w:rPr>
        <w:t>Tunnel source 2001:DB8:ACAD:1::1 (GigabitEthernet0/0/1)</w:t>
      </w:r>
    </w:p>
    <w:p w14:paraId="10378686" w14:textId="77777777" w:rsidR="00922E9B" w:rsidRDefault="00922E9B" w:rsidP="00922E9B">
      <w:pPr>
        <w:pStyle w:val="CMDOutput"/>
      </w:pPr>
      <w:r>
        <w:t xml:space="preserve">   Tunnel Subblocks:</w:t>
      </w:r>
    </w:p>
    <w:p w14:paraId="3D308F8E" w14:textId="77777777" w:rsidR="00922E9B" w:rsidRDefault="00922E9B" w:rsidP="00922E9B">
      <w:pPr>
        <w:pStyle w:val="CMDOutput"/>
      </w:pPr>
      <w:r>
        <w:t xml:space="preserve">      src-track:</w:t>
      </w:r>
    </w:p>
    <w:p w14:paraId="0B00225D" w14:textId="77777777" w:rsidR="00922E9B" w:rsidRDefault="00922E9B" w:rsidP="00922E9B">
      <w:pPr>
        <w:pStyle w:val="CMDOutput"/>
      </w:pPr>
      <w:r>
        <w:t xml:space="preserve">         Tunnel1 source tracking subblock associated with GigabitEthernet0/0/1</w:t>
      </w:r>
    </w:p>
    <w:p w14:paraId="1F331338" w14:textId="77777777" w:rsidR="00922E9B" w:rsidRDefault="00922E9B" w:rsidP="00922E9B">
      <w:pPr>
        <w:pStyle w:val="CMDOutput"/>
      </w:pPr>
      <w:r>
        <w:t xml:space="preserve">          Set of tunnels with source GigabitEthernet0/0/1, 1 member (includes iterators), on interface &lt;OK&gt;</w:t>
      </w:r>
    </w:p>
    <w:p w14:paraId="0574FF20" w14:textId="4C261FD0" w:rsidR="00922E9B" w:rsidRDefault="00922E9B" w:rsidP="00922E9B">
      <w:pPr>
        <w:pStyle w:val="CMDOutput"/>
      </w:pPr>
      <w:r>
        <w:t xml:space="preserve">  </w:t>
      </w:r>
      <w:r w:rsidRPr="00922E9B">
        <w:rPr>
          <w:highlight w:val="yellow"/>
        </w:rPr>
        <w:t>Tunnel protocol/transport multi-GRE/IPv6</w:t>
      </w:r>
    </w:p>
    <w:p w14:paraId="746C0F71" w14:textId="77777777" w:rsidR="00922E9B" w:rsidRDefault="00922E9B" w:rsidP="00922E9B">
      <w:pPr>
        <w:pStyle w:val="CMDOutput"/>
      </w:pPr>
      <w:r>
        <w:t xml:space="preserve">    Key 0x3E7, sequencing disabled</w:t>
      </w:r>
    </w:p>
    <w:p w14:paraId="70995151" w14:textId="77777777" w:rsidR="00922E9B" w:rsidRDefault="00922E9B" w:rsidP="00922E9B">
      <w:pPr>
        <w:pStyle w:val="CMDOutput"/>
      </w:pPr>
      <w:r>
        <w:t xml:space="preserve">    Checksumming of packets disabled</w:t>
      </w:r>
    </w:p>
    <w:p w14:paraId="44D18696" w14:textId="77777777" w:rsidR="00922E9B" w:rsidRDefault="00922E9B" w:rsidP="00922E9B">
      <w:pPr>
        <w:pStyle w:val="CMDOutput"/>
      </w:pPr>
      <w:r>
        <w:t xml:space="preserve">  Tunnel TTL 255</w:t>
      </w:r>
    </w:p>
    <w:p w14:paraId="35251391" w14:textId="77777777" w:rsidR="00922E9B" w:rsidRDefault="00922E9B" w:rsidP="00922E9B">
      <w:pPr>
        <w:pStyle w:val="CMDOutput"/>
      </w:pPr>
      <w:r>
        <w:t xml:space="preserve">  Path MTU Discovery, ager 10 mins, min MTU 1280</w:t>
      </w:r>
    </w:p>
    <w:p w14:paraId="6A6C6ACE" w14:textId="77777777" w:rsidR="00922E9B" w:rsidRDefault="00922E9B" w:rsidP="00922E9B">
      <w:pPr>
        <w:pStyle w:val="CMDOutput"/>
      </w:pPr>
      <w:r>
        <w:t xml:space="preserve">  Tunnel transport MTU 1452 bytes</w:t>
      </w:r>
    </w:p>
    <w:p w14:paraId="5C4A4577" w14:textId="77777777" w:rsidR="00922E9B" w:rsidRDefault="00922E9B" w:rsidP="00922E9B">
      <w:pPr>
        <w:pStyle w:val="CMDOutput"/>
      </w:pPr>
      <w:r>
        <w:t xml:space="preserve">  Tunnel transmit bandwidth 8000 (kbps)</w:t>
      </w:r>
    </w:p>
    <w:p w14:paraId="2857BDE6" w14:textId="77777777" w:rsidR="00922E9B" w:rsidRDefault="00922E9B" w:rsidP="00922E9B">
      <w:pPr>
        <w:pStyle w:val="CMDOutput"/>
      </w:pPr>
      <w:r>
        <w:t xml:space="preserve">  Tunnel receive bandwidth 8000 (kbps)</w:t>
      </w:r>
    </w:p>
    <w:p w14:paraId="491CE7F6" w14:textId="77777777" w:rsidR="00922E9B" w:rsidRDefault="00922E9B" w:rsidP="00922E9B">
      <w:pPr>
        <w:pStyle w:val="CMDOutput"/>
      </w:pPr>
      <w:r>
        <w:t xml:space="preserve">  Last input never, output never, output hang never</w:t>
      </w:r>
    </w:p>
    <w:p w14:paraId="74FBA62D" w14:textId="77777777" w:rsidR="00922E9B" w:rsidRDefault="00922E9B" w:rsidP="00922E9B">
      <w:pPr>
        <w:pStyle w:val="CMDOutput"/>
      </w:pPr>
      <w:r>
        <w:t xml:space="preserve">  Last clearing of "show interface" counters 00:02:45</w:t>
      </w:r>
    </w:p>
    <w:p w14:paraId="7522F612" w14:textId="77777777" w:rsidR="00922E9B" w:rsidRDefault="00922E9B" w:rsidP="00922E9B">
      <w:pPr>
        <w:pStyle w:val="CMDOutput"/>
      </w:pPr>
      <w:r>
        <w:t xml:space="preserve">  Input queue: 0/375/0/0 (size/max/drops/flushes); Total output drops: 20</w:t>
      </w:r>
    </w:p>
    <w:p w14:paraId="5946F5C4" w14:textId="77777777" w:rsidR="00922E9B" w:rsidRDefault="00922E9B" w:rsidP="00922E9B">
      <w:pPr>
        <w:pStyle w:val="CMDOutput"/>
      </w:pPr>
      <w:r>
        <w:t xml:space="preserve">  Queueing strategy: fifo</w:t>
      </w:r>
    </w:p>
    <w:p w14:paraId="124F4955" w14:textId="77777777" w:rsidR="00922E9B" w:rsidRDefault="00922E9B" w:rsidP="00922E9B">
      <w:pPr>
        <w:pStyle w:val="CMDOutput"/>
      </w:pPr>
      <w:r>
        <w:t xml:space="preserve">  Output queue: 0/0 (size/max)</w:t>
      </w:r>
    </w:p>
    <w:p w14:paraId="06BCEF4A" w14:textId="77777777" w:rsidR="00922E9B" w:rsidRDefault="00922E9B" w:rsidP="00922E9B">
      <w:pPr>
        <w:pStyle w:val="CMDOutput"/>
      </w:pPr>
      <w:r>
        <w:t xml:space="preserve">  5 minute input rate 0 bits/sec, 0 packets/sec</w:t>
      </w:r>
    </w:p>
    <w:p w14:paraId="1934A035" w14:textId="77777777" w:rsidR="00922E9B" w:rsidRDefault="00922E9B" w:rsidP="00922E9B">
      <w:pPr>
        <w:pStyle w:val="CMDOutput"/>
      </w:pPr>
      <w:r>
        <w:t xml:space="preserve">  5 minute output rate 0 bits/sec, 0 packets/sec</w:t>
      </w:r>
    </w:p>
    <w:p w14:paraId="12F2DF2F" w14:textId="77777777" w:rsidR="00922E9B" w:rsidRDefault="00922E9B" w:rsidP="00922E9B">
      <w:pPr>
        <w:pStyle w:val="CMDOutput"/>
      </w:pPr>
      <w:r>
        <w:t xml:space="preserve">     0 packets input, 0 bytes, 0 no buffer</w:t>
      </w:r>
    </w:p>
    <w:p w14:paraId="0A68BDF5" w14:textId="77777777" w:rsidR="00922E9B" w:rsidRDefault="00922E9B" w:rsidP="00922E9B">
      <w:pPr>
        <w:pStyle w:val="CMDOutput"/>
      </w:pPr>
      <w:r>
        <w:t xml:space="preserve">     Received 0 broadcasts (0 IP multicasts)</w:t>
      </w:r>
    </w:p>
    <w:p w14:paraId="6F4C1619" w14:textId="77777777" w:rsidR="00922E9B" w:rsidRDefault="00922E9B" w:rsidP="00922E9B">
      <w:pPr>
        <w:pStyle w:val="CMDOutput"/>
      </w:pPr>
      <w:r>
        <w:t xml:space="preserve">     0 runts, 0 giants, 0 throttles</w:t>
      </w:r>
    </w:p>
    <w:p w14:paraId="54F8C2D4" w14:textId="77777777" w:rsidR="00922E9B" w:rsidRDefault="00922E9B" w:rsidP="00922E9B">
      <w:pPr>
        <w:pStyle w:val="CMDOutput"/>
      </w:pPr>
      <w:r>
        <w:lastRenderedPageBreak/>
        <w:t xml:space="preserve">     0 input errors, 0 CRC, 0 frame, 0 overrun, 0 ignored, 0 abort</w:t>
      </w:r>
    </w:p>
    <w:p w14:paraId="665721B2" w14:textId="77777777" w:rsidR="00922E9B" w:rsidRDefault="00922E9B" w:rsidP="00922E9B">
      <w:pPr>
        <w:pStyle w:val="CMDOutput"/>
      </w:pPr>
      <w:r>
        <w:t xml:space="preserve">     0 packets output, 0 bytes, 0 underruns</w:t>
      </w:r>
    </w:p>
    <w:p w14:paraId="37B48BF9" w14:textId="77777777" w:rsidR="00922E9B" w:rsidRDefault="00922E9B" w:rsidP="00922E9B">
      <w:pPr>
        <w:pStyle w:val="CMDOutput"/>
      </w:pPr>
      <w:r>
        <w:t xml:space="preserve">     0 output errors, 0 collisions, 0 interface resets</w:t>
      </w:r>
    </w:p>
    <w:p w14:paraId="246A8EEC" w14:textId="77777777" w:rsidR="00922E9B" w:rsidRDefault="00922E9B" w:rsidP="00922E9B">
      <w:pPr>
        <w:pStyle w:val="CMDOutput"/>
      </w:pPr>
      <w:r>
        <w:t xml:space="preserve">     0 unknown protocol drops</w:t>
      </w:r>
    </w:p>
    <w:p w14:paraId="26F9C7CE" w14:textId="5ACA4947" w:rsidR="00922E9B" w:rsidRDefault="00922E9B" w:rsidP="00922E9B">
      <w:pPr>
        <w:pStyle w:val="CMDOutput"/>
      </w:pPr>
      <w:r>
        <w:t xml:space="preserve">     0 output buffer failures, 0 output buffers swapped out</w:t>
      </w:r>
    </w:p>
    <w:p w14:paraId="3D1114E8" w14:textId="77777777" w:rsidR="00F50329" w:rsidRDefault="00F50329" w:rsidP="00F50329">
      <w:pPr>
        <w:pStyle w:val="CMD"/>
      </w:pPr>
    </w:p>
    <w:p w14:paraId="241F3947" w14:textId="3E181602" w:rsidR="00047762" w:rsidRDefault="00922E9B" w:rsidP="00F50329">
      <w:pPr>
        <w:pStyle w:val="CMD"/>
      </w:pPr>
      <w:r>
        <w:t xml:space="preserve">R1# </w:t>
      </w:r>
      <w:r w:rsidRPr="00F50329">
        <w:rPr>
          <w:b/>
          <w:bCs/>
        </w:rPr>
        <w:t>show ipv6 interface tunnel 1</w:t>
      </w:r>
    </w:p>
    <w:p w14:paraId="18DD30C1" w14:textId="77777777" w:rsidR="00922E9B" w:rsidRDefault="00922E9B" w:rsidP="00922E9B">
      <w:pPr>
        <w:pStyle w:val="CMDOutput"/>
      </w:pPr>
      <w:r>
        <w:t>Tunnel1 is up, line protocol is up</w:t>
      </w:r>
    </w:p>
    <w:p w14:paraId="78A428B0" w14:textId="77777777" w:rsidR="00922E9B" w:rsidRDefault="00922E9B" w:rsidP="00922E9B">
      <w:pPr>
        <w:pStyle w:val="CMDOutput"/>
      </w:pPr>
      <w:r>
        <w:t xml:space="preserve">  IPv6 is enabled, link-local address is </w:t>
      </w:r>
      <w:r w:rsidRPr="00F50329">
        <w:rPr>
          <w:highlight w:val="yellow"/>
        </w:rPr>
        <w:t>FE80::2001</w:t>
      </w:r>
    </w:p>
    <w:p w14:paraId="4CB9DA34" w14:textId="77777777" w:rsidR="00922E9B" w:rsidRDefault="00922E9B" w:rsidP="00922E9B">
      <w:pPr>
        <w:pStyle w:val="CMDOutput"/>
      </w:pPr>
      <w:r>
        <w:t xml:space="preserve">  No Virtual link-local address(es):</w:t>
      </w:r>
    </w:p>
    <w:p w14:paraId="10F4D6E2" w14:textId="77777777" w:rsidR="00922E9B" w:rsidRDefault="00922E9B" w:rsidP="00922E9B">
      <w:pPr>
        <w:pStyle w:val="CMDOutput"/>
      </w:pPr>
      <w:r>
        <w:t xml:space="preserve">  Global unicast address(es):</w:t>
      </w:r>
    </w:p>
    <w:p w14:paraId="1BE45559" w14:textId="77777777" w:rsidR="00922E9B" w:rsidRDefault="00922E9B" w:rsidP="00922E9B">
      <w:pPr>
        <w:pStyle w:val="CMDOutput"/>
      </w:pPr>
      <w:r>
        <w:t xml:space="preserve">    </w:t>
      </w:r>
      <w:r w:rsidRPr="00F50329">
        <w:rPr>
          <w:highlight w:val="yellow"/>
        </w:rPr>
        <w:t>2001:DB8:CAFE:100::1, subnet is 2001:DB8:CAFE:100::/64</w:t>
      </w:r>
    </w:p>
    <w:p w14:paraId="21AB087B" w14:textId="77777777" w:rsidR="00922E9B" w:rsidRDefault="00922E9B" w:rsidP="00922E9B">
      <w:pPr>
        <w:pStyle w:val="CMDOutput"/>
      </w:pPr>
      <w:r>
        <w:t xml:space="preserve">  Joined group address(es):</w:t>
      </w:r>
    </w:p>
    <w:p w14:paraId="397125A9" w14:textId="77777777" w:rsidR="00922E9B" w:rsidRDefault="00922E9B" w:rsidP="00922E9B">
      <w:pPr>
        <w:pStyle w:val="CMDOutput"/>
      </w:pPr>
      <w:r>
        <w:t xml:space="preserve">    FF02::1</w:t>
      </w:r>
    </w:p>
    <w:p w14:paraId="44BE891B" w14:textId="77777777" w:rsidR="00922E9B" w:rsidRDefault="00922E9B" w:rsidP="00922E9B">
      <w:pPr>
        <w:pStyle w:val="CMDOutput"/>
      </w:pPr>
      <w:r>
        <w:t xml:space="preserve">    FF02::2</w:t>
      </w:r>
    </w:p>
    <w:p w14:paraId="5C9E99F0" w14:textId="77777777" w:rsidR="00922E9B" w:rsidRDefault="00922E9B" w:rsidP="00922E9B">
      <w:pPr>
        <w:pStyle w:val="CMDOutput"/>
      </w:pPr>
      <w:r>
        <w:t xml:space="preserve">    FF02::1:FF00:1</w:t>
      </w:r>
    </w:p>
    <w:p w14:paraId="4B8470D1" w14:textId="77777777" w:rsidR="00922E9B" w:rsidRDefault="00922E9B" w:rsidP="00922E9B">
      <w:pPr>
        <w:pStyle w:val="CMDOutput"/>
      </w:pPr>
      <w:r>
        <w:t xml:space="preserve">    FF02::1:FF00:2001</w:t>
      </w:r>
    </w:p>
    <w:p w14:paraId="32E8D998" w14:textId="77777777" w:rsidR="00922E9B" w:rsidRDefault="00922E9B" w:rsidP="00922E9B">
      <w:pPr>
        <w:pStyle w:val="CMDOutput"/>
      </w:pPr>
      <w:r>
        <w:t xml:space="preserve">  </w:t>
      </w:r>
      <w:r w:rsidRPr="00F50329">
        <w:rPr>
          <w:highlight w:val="yellow"/>
        </w:rPr>
        <w:t>MTU is 1380 bytes</w:t>
      </w:r>
    </w:p>
    <w:p w14:paraId="29F063A1" w14:textId="77777777" w:rsidR="00922E9B" w:rsidRDefault="00922E9B" w:rsidP="00922E9B">
      <w:pPr>
        <w:pStyle w:val="CMDOutput"/>
      </w:pPr>
      <w:r>
        <w:t xml:space="preserve">  ICMP error messages limited to one every 100 milliseconds</w:t>
      </w:r>
    </w:p>
    <w:p w14:paraId="062ACEF0" w14:textId="77777777" w:rsidR="00922E9B" w:rsidRDefault="00922E9B" w:rsidP="00922E9B">
      <w:pPr>
        <w:pStyle w:val="CMDOutput"/>
      </w:pPr>
      <w:r>
        <w:t xml:space="preserve">  ICMP redirects are enabled</w:t>
      </w:r>
    </w:p>
    <w:p w14:paraId="3351908D" w14:textId="77777777" w:rsidR="00922E9B" w:rsidRDefault="00922E9B" w:rsidP="00922E9B">
      <w:pPr>
        <w:pStyle w:val="CMDOutput"/>
      </w:pPr>
      <w:r>
        <w:t xml:space="preserve">  ICMP unreachables are sent</w:t>
      </w:r>
    </w:p>
    <w:p w14:paraId="5B233003" w14:textId="77777777" w:rsidR="00922E9B" w:rsidRDefault="00922E9B" w:rsidP="00922E9B">
      <w:pPr>
        <w:pStyle w:val="CMDOutput"/>
      </w:pPr>
      <w:r>
        <w:t xml:space="preserve">  </w:t>
      </w:r>
      <w:r w:rsidRPr="00F50329">
        <w:rPr>
          <w:highlight w:val="yellow"/>
        </w:rPr>
        <w:t>Input features: IPv6 TCP Adjust MSS</w:t>
      </w:r>
    </w:p>
    <w:p w14:paraId="6FF5C52B" w14:textId="77777777" w:rsidR="00922E9B" w:rsidRDefault="00922E9B" w:rsidP="00922E9B">
      <w:pPr>
        <w:pStyle w:val="CMDOutput"/>
      </w:pPr>
      <w:r>
        <w:t xml:space="preserve">  </w:t>
      </w:r>
      <w:r w:rsidRPr="00F50329">
        <w:rPr>
          <w:highlight w:val="yellow"/>
        </w:rPr>
        <w:t>Output features: IPv6 TCP Adjust MSS</w:t>
      </w:r>
    </w:p>
    <w:p w14:paraId="4299F9E8" w14:textId="77777777" w:rsidR="00922E9B" w:rsidRDefault="00922E9B" w:rsidP="00922E9B">
      <w:pPr>
        <w:pStyle w:val="CMDOutput"/>
      </w:pPr>
      <w:r>
        <w:t xml:space="preserve">  ND DAD is not supported</w:t>
      </w:r>
    </w:p>
    <w:p w14:paraId="281519B7" w14:textId="77777777" w:rsidR="00922E9B" w:rsidRDefault="00922E9B" w:rsidP="00922E9B">
      <w:pPr>
        <w:pStyle w:val="CMDOutput"/>
      </w:pPr>
      <w:r>
        <w:t xml:space="preserve">  ND reachable time is 30000 milliseconds (using 30000)</w:t>
      </w:r>
    </w:p>
    <w:p w14:paraId="4C88528D" w14:textId="77777777" w:rsidR="00922E9B" w:rsidRDefault="00922E9B" w:rsidP="00922E9B">
      <w:pPr>
        <w:pStyle w:val="CMDOutput"/>
      </w:pPr>
      <w:r>
        <w:t xml:space="preserve">  ND advertised reachable time is 0 (unspecified)</w:t>
      </w:r>
    </w:p>
    <w:p w14:paraId="24D3D998" w14:textId="77777777" w:rsidR="00922E9B" w:rsidRDefault="00922E9B" w:rsidP="00922E9B">
      <w:pPr>
        <w:pStyle w:val="CMDOutput"/>
      </w:pPr>
      <w:r>
        <w:t xml:space="preserve">  ND advertised retransmit interval is 0 (unspecified)</w:t>
      </w:r>
    </w:p>
    <w:p w14:paraId="6E4F650C" w14:textId="77777777" w:rsidR="00922E9B" w:rsidRDefault="00922E9B" w:rsidP="00922E9B">
      <w:pPr>
        <w:pStyle w:val="CMDOutput"/>
      </w:pPr>
      <w:r>
        <w:t xml:space="preserve">  ND router advertisements live for 1800 seconds</w:t>
      </w:r>
    </w:p>
    <w:p w14:paraId="76E46C7A" w14:textId="77777777" w:rsidR="00922E9B" w:rsidRDefault="00922E9B" w:rsidP="00922E9B">
      <w:pPr>
        <w:pStyle w:val="CMDOutput"/>
      </w:pPr>
      <w:r>
        <w:t xml:space="preserve">  ND advertised default router preference is Medium</w:t>
      </w:r>
    </w:p>
    <w:p w14:paraId="34226C8C" w14:textId="77777777" w:rsidR="00922E9B" w:rsidRDefault="00922E9B" w:rsidP="00922E9B">
      <w:pPr>
        <w:pStyle w:val="CMDOutput"/>
      </w:pPr>
      <w:r>
        <w:t xml:space="preserve">  ND RAs are suppressed (periodic)</w:t>
      </w:r>
    </w:p>
    <w:p w14:paraId="048E098D" w14:textId="27AB03D0" w:rsidR="00922E9B" w:rsidRDefault="00922E9B" w:rsidP="00922E9B">
      <w:pPr>
        <w:pStyle w:val="CMDOutput"/>
      </w:pPr>
      <w:r>
        <w:t xml:space="preserve">  Hosts use stateless autoconfig for addresses.</w:t>
      </w:r>
    </w:p>
    <w:p w14:paraId="57D9E1F1" w14:textId="77777777" w:rsidR="00E2503C" w:rsidRDefault="00E2503C" w:rsidP="00E2503C">
      <w:pPr>
        <w:pStyle w:val="ConfigWindow"/>
      </w:pPr>
      <w:r>
        <w:t>Close configuration window</w:t>
      </w:r>
    </w:p>
    <w:p w14:paraId="3185BD2B" w14:textId="74F164C6" w:rsidR="00347B40" w:rsidRDefault="00ED3103" w:rsidP="00730FBF">
      <w:pPr>
        <w:pStyle w:val="Heading3"/>
        <w:spacing w:before="120"/>
      </w:pPr>
      <w:r>
        <w:t xml:space="preserve">Configure </w:t>
      </w:r>
      <w:r w:rsidR="002C48D5">
        <w:t xml:space="preserve">the R2 and R3 spoke router </w:t>
      </w:r>
      <w:r>
        <w:t>tunnel interface</w:t>
      </w:r>
      <w:r w:rsidR="002C48D5">
        <w:t>s</w:t>
      </w:r>
      <w:r>
        <w:t>.</w:t>
      </w:r>
    </w:p>
    <w:p w14:paraId="6F058A48" w14:textId="623D9799" w:rsidR="00ED3103" w:rsidRDefault="00D513FE" w:rsidP="00151D1E">
      <w:pPr>
        <w:pStyle w:val="BodyTextL25"/>
      </w:pPr>
      <w:r>
        <w:t>In DMVPN Phase 3,</w:t>
      </w:r>
      <w:r w:rsidR="00151D1E">
        <w:t xml:space="preserve"> the NHRP client (NHC) tunnel interfaces </w:t>
      </w:r>
      <w:r>
        <w:t>use</w:t>
      </w:r>
      <w:r w:rsidR="0097211D">
        <w:t xml:space="preserve"> </w:t>
      </w:r>
      <w:r>
        <w:t>m</w:t>
      </w:r>
      <w:r w:rsidR="00151D1E">
        <w:t xml:space="preserve">GRE </w:t>
      </w:r>
      <w:r>
        <w:t>as does the NHS hub router. Much of the interface configuration is the same as for the NHS tunnel interface. However, instead of the interfaces being configured to send NHRP redirect messages, the interfaces are configured to create shortcuts, or spoke-to-spoke tunnels</w:t>
      </w:r>
      <w:r w:rsidR="00412D3A">
        <w:t>.</w:t>
      </w:r>
    </w:p>
    <w:p w14:paraId="050649F6" w14:textId="42BE1D8B" w:rsidR="00151D1E" w:rsidRDefault="00351949" w:rsidP="00730FBF">
      <w:pPr>
        <w:pStyle w:val="SubStepAlpha"/>
        <w:spacing w:after="0"/>
      </w:pPr>
      <w:r>
        <w:t>On R2, c</w:t>
      </w:r>
      <w:r w:rsidR="00151D1E">
        <w:t xml:space="preserve">reate the tunnel interface and configure the </w:t>
      </w:r>
      <w:r w:rsidR="00D513FE">
        <w:t>m</w:t>
      </w:r>
      <w:r w:rsidR="00151D1E">
        <w:t xml:space="preserve">GRE tunnel parameters. </w:t>
      </w:r>
      <w:r w:rsidR="008E5B4C">
        <w:t xml:space="preserve">Configuring the tunnel source as the </w:t>
      </w:r>
      <w:r w:rsidR="0097211D">
        <w:t>L</w:t>
      </w:r>
      <w:r w:rsidR="008E5B4C">
        <w:t>oopback 0 interface provides a stable source for the tunnel. The tunnel key must match the key that is configure</w:t>
      </w:r>
      <w:r w:rsidR="0097211D">
        <w:t>d</w:t>
      </w:r>
      <w:r w:rsidR="008E5B4C">
        <w:t xml:space="preserve"> on the hub router.</w:t>
      </w:r>
      <w:r w:rsidR="0097211D">
        <w:t xml:space="preserve"> </w:t>
      </w:r>
      <w:r w:rsidR="00D513FE">
        <w:t>C</w:t>
      </w:r>
      <w:r w:rsidR="0097211D">
        <w:t>onfigure the overlay network IP</w:t>
      </w:r>
      <w:r w:rsidR="00D513FE">
        <w:t>v6</w:t>
      </w:r>
      <w:r w:rsidR="0097211D">
        <w:t xml:space="preserve"> address</w:t>
      </w:r>
      <w:r w:rsidR="00D513FE">
        <w:t>es</w:t>
      </w:r>
      <w:r w:rsidR="0097211D">
        <w:t xml:space="preserve"> for the tunnel interface.</w:t>
      </w:r>
      <w:r w:rsidR="00D513FE">
        <w:t xml:space="preserve"> Note that no static tunnel destination is configured, because these are multipoint interfaces.</w:t>
      </w:r>
    </w:p>
    <w:p w14:paraId="4595740F" w14:textId="77777777" w:rsidR="00E2503C" w:rsidRDefault="00E2503C" w:rsidP="00E2503C">
      <w:pPr>
        <w:pStyle w:val="ConfigWindow"/>
      </w:pPr>
      <w:r w:rsidRPr="00F85B72">
        <w:t>Open configuration window</w:t>
      </w:r>
    </w:p>
    <w:p w14:paraId="0CEE3FCE" w14:textId="7F231A98" w:rsidR="00151D1E" w:rsidRDefault="00151D1E" w:rsidP="00151D1E">
      <w:pPr>
        <w:pStyle w:val="CMD"/>
        <w:rPr>
          <w:b/>
          <w:bCs/>
        </w:rPr>
      </w:pPr>
      <w:r>
        <w:t xml:space="preserve">R2(config)# </w:t>
      </w:r>
      <w:r w:rsidRPr="00151D1E">
        <w:rPr>
          <w:b/>
          <w:bCs/>
        </w:rPr>
        <w:t xml:space="preserve">interface tunnel </w:t>
      </w:r>
      <w:r w:rsidR="00C37769">
        <w:rPr>
          <w:b/>
          <w:bCs/>
        </w:rPr>
        <w:t>1</w:t>
      </w:r>
    </w:p>
    <w:p w14:paraId="31EF08DD" w14:textId="05D6AC1A" w:rsidR="00151D1E" w:rsidRDefault="00151D1E" w:rsidP="00151D1E">
      <w:pPr>
        <w:pStyle w:val="CMD"/>
        <w:rPr>
          <w:b/>
          <w:bCs/>
        </w:rPr>
      </w:pPr>
      <w:r>
        <w:t xml:space="preserve">R2(config-if)# </w:t>
      </w:r>
      <w:r w:rsidR="008E5B4C">
        <w:rPr>
          <w:b/>
          <w:bCs/>
        </w:rPr>
        <w:t xml:space="preserve">tunnel mode gre </w:t>
      </w:r>
      <w:r w:rsidR="00F50329">
        <w:rPr>
          <w:b/>
          <w:bCs/>
        </w:rPr>
        <w:t xml:space="preserve">multipoint </w:t>
      </w:r>
      <w:r w:rsidR="008E5B4C">
        <w:rPr>
          <w:b/>
          <w:bCs/>
        </w:rPr>
        <w:t>ip</w:t>
      </w:r>
      <w:r w:rsidR="00F50329">
        <w:rPr>
          <w:b/>
          <w:bCs/>
        </w:rPr>
        <w:t>v6</w:t>
      </w:r>
    </w:p>
    <w:p w14:paraId="63E2D417" w14:textId="065C70A9" w:rsidR="008E5B4C" w:rsidRDefault="008E5B4C" w:rsidP="008E5B4C">
      <w:pPr>
        <w:pStyle w:val="CMD"/>
        <w:rPr>
          <w:b/>
          <w:bCs/>
        </w:rPr>
      </w:pPr>
      <w:r>
        <w:t xml:space="preserve">R2(config-if)# </w:t>
      </w:r>
      <w:r>
        <w:rPr>
          <w:b/>
          <w:bCs/>
        </w:rPr>
        <w:t>tunnel source loopback 0</w:t>
      </w:r>
    </w:p>
    <w:p w14:paraId="6FCF6730" w14:textId="21628393" w:rsidR="008E5B4C" w:rsidRDefault="008E5B4C" w:rsidP="008E5B4C">
      <w:pPr>
        <w:pStyle w:val="CMD"/>
        <w:rPr>
          <w:b/>
          <w:bCs/>
        </w:rPr>
      </w:pPr>
      <w:r>
        <w:t xml:space="preserve">R2(config-if)# </w:t>
      </w:r>
      <w:r>
        <w:rPr>
          <w:b/>
          <w:bCs/>
        </w:rPr>
        <w:t>tunnel key 999</w:t>
      </w:r>
    </w:p>
    <w:p w14:paraId="5BADE86A" w14:textId="6C31B4B2" w:rsidR="00151D1E" w:rsidRDefault="008E5B4C" w:rsidP="00151D1E">
      <w:pPr>
        <w:pStyle w:val="CMD"/>
        <w:rPr>
          <w:b/>
          <w:bCs/>
        </w:rPr>
      </w:pPr>
      <w:r>
        <w:t xml:space="preserve">R2(config-if)# </w:t>
      </w:r>
      <w:r w:rsidRPr="008E5B4C">
        <w:rPr>
          <w:b/>
          <w:bCs/>
        </w:rPr>
        <w:t>ip</w:t>
      </w:r>
      <w:r w:rsidR="00F50329">
        <w:rPr>
          <w:b/>
          <w:bCs/>
        </w:rPr>
        <w:t>v6</w:t>
      </w:r>
      <w:r w:rsidRPr="008E5B4C">
        <w:rPr>
          <w:b/>
          <w:bCs/>
        </w:rPr>
        <w:t xml:space="preserve"> address </w:t>
      </w:r>
      <w:r w:rsidR="00F50329">
        <w:rPr>
          <w:b/>
          <w:bCs/>
        </w:rPr>
        <w:t>2001:db8:cafe:100::2/64</w:t>
      </w:r>
    </w:p>
    <w:p w14:paraId="4D4363CF" w14:textId="74646C7C" w:rsidR="00F50329" w:rsidRDefault="00F50329" w:rsidP="00F50329">
      <w:pPr>
        <w:pStyle w:val="CMD"/>
        <w:rPr>
          <w:b/>
          <w:bCs/>
        </w:rPr>
      </w:pPr>
      <w:r>
        <w:t xml:space="preserve">R2(config-if)# </w:t>
      </w:r>
      <w:r w:rsidRPr="008E5B4C">
        <w:rPr>
          <w:b/>
          <w:bCs/>
        </w:rPr>
        <w:t>ip</w:t>
      </w:r>
      <w:r>
        <w:rPr>
          <w:b/>
          <w:bCs/>
        </w:rPr>
        <w:t>v6</w:t>
      </w:r>
      <w:r w:rsidRPr="008E5B4C">
        <w:rPr>
          <w:b/>
          <w:bCs/>
        </w:rPr>
        <w:t xml:space="preserve"> address </w:t>
      </w:r>
      <w:r>
        <w:rPr>
          <w:b/>
          <w:bCs/>
        </w:rPr>
        <w:t>fe80::2002 link-local</w:t>
      </w:r>
    </w:p>
    <w:p w14:paraId="0C2FF52E" w14:textId="31C51658" w:rsidR="00351949" w:rsidRDefault="00351949" w:rsidP="00351949">
      <w:pPr>
        <w:pStyle w:val="SubStepAlpha"/>
      </w:pPr>
      <w:r>
        <w:lastRenderedPageBreak/>
        <w:t xml:space="preserve">Configure the </w:t>
      </w:r>
      <w:r w:rsidR="00195975">
        <w:t>tunnel</w:t>
      </w:r>
      <w:r>
        <w:t xml:space="preserve"> interface as an NHRP client. You will need to designate the underlay address of the NHRP server and map </w:t>
      </w:r>
      <w:r w:rsidR="0097211D">
        <w:t xml:space="preserve">the </w:t>
      </w:r>
      <w:r>
        <w:t>NHRP server underlay address to its overlay address.</w:t>
      </w:r>
    </w:p>
    <w:p w14:paraId="6919D21D" w14:textId="74BCA78B" w:rsidR="00351949" w:rsidRDefault="00351949" w:rsidP="00730FBF">
      <w:pPr>
        <w:pStyle w:val="CMDOutput"/>
      </w:pPr>
      <w:r>
        <w:t>R2(config-</w:t>
      </w:r>
      <w:proofErr w:type="gramStart"/>
      <w:r>
        <w:t>if)#</w:t>
      </w:r>
      <w:proofErr w:type="gramEnd"/>
      <w:r>
        <w:t xml:space="preserve"> </w:t>
      </w:r>
      <w:r w:rsidRPr="00730FBF">
        <w:rPr>
          <w:b/>
          <w:bCs/>
        </w:rPr>
        <w:t>ip</w:t>
      </w:r>
      <w:r w:rsidR="00C114A7" w:rsidRPr="00730FBF">
        <w:rPr>
          <w:b/>
          <w:bCs/>
        </w:rPr>
        <w:t>v6</w:t>
      </w:r>
      <w:r w:rsidRPr="00730FBF">
        <w:rPr>
          <w:b/>
          <w:bCs/>
        </w:rPr>
        <w:t xml:space="preserve"> </w:t>
      </w:r>
      <w:proofErr w:type="spellStart"/>
      <w:r w:rsidRPr="00730FBF">
        <w:rPr>
          <w:b/>
          <w:bCs/>
        </w:rPr>
        <w:t>nhrp</w:t>
      </w:r>
      <w:proofErr w:type="spellEnd"/>
      <w:r w:rsidRPr="00730FBF">
        <w:rPr>
          <w:b/>
          <w:bCs/>
        </w:rPr>
        <w:t xml:space="preserve"> network-id 1</w:t>
      </w:r>
    </w:p>
    <w:p w14:paraId="054CBDFF" w14:textId="4B1260AE" w:rsidR="00351949" w:rsidRDefault="00351949" w:rsidP="00730FBF">
      <w:pPr>
        <w:pStyle w:val="CMDOutput"/>
      </w:pPr>
      <w:r>
        <w:t>R2(config-</w:t>
      </w:r>
      <w:proofErr w:type="gramStart"/>
      <w:r>
        <w:t>if)#</w:t>
      </w:r>
      <w:proofErr w:type="gramEnd"/>
      <w:r>
        <w:t xml:space="preserve"> </w:t>
      </w:r>
      <w:r w:rsidR="00C114A7" w:rsidRPr="00730FBF">
        <w:rPr>
          <w:b/>
          <w:bCs/>
        </w:rPr>
        <w:t>ipv6</w:t>
      </w:r>
      <w:r w:rsidRPr="00730FBF">
        <w:rPr>
          <w:b/>
          <w:bCs/>
        </w:rPr>
        <w:t xml:space="preserve"> nhrp authentication NHRPauth</w:t>
      </w:r>
    </w:p>
    <w:p w14:paraId="3BAADD9B" w14:textId="388F7AF6" w:rsidR="00351949" w:rsidRDefault="00351949" w:rsidP="00730FBF">
      <w:pPr>
        <w:pStyle w:val="CMDOutput"/>
      </w:pPr>
      <w:r>
        <w:t>R2(config-</w:t>
      </w:r>
      <w:proofErr w:type="gramStart"/>
      <w:r>
        <w:t>if)#</w:t>
      </w:r>
      <w:proofErr w:type="gramEnd"/>
      <w:r>
        <w:t xml:space="preserve"> </w:t>
      </w:r>
      <w:r w:rsidR="00C114A7" w:rsidRPr="00730FBF">
        <w:rPr>
          <w:b/>
          <w:bCs/>
        </w:rPr>
        <w:t>ipv6</w:t>
      </w:r>
      <w:r w:rsidRPr="00730FBF">
        <w:rPr>
          <w:b/>
          <w:bCs/>
        </w:rPr>
        <w:t xml:space="preserve"> nhrp nhs </w:t>
      </w:r>
      <w:r w:rsidR="00D335A3" w:rsidRPr="00730FBF">
        <w:rPr>
          <w:b/>
          <w:bCs/>
        </w:rPr>
        <w:t xml:space="preserve">2001:db8:cafe:100::1 nbma </w:t>
      </w:r>
      <w:r w:rsidR="00E25214" w:rsidRPr="00730FBF">
        <w:rPr>
          <w:b/>
          <w:bCs/>
        </w:rPr>
        <w:t>2001:db8:acad:1::1</w:t>
      </w:r>
      <w:r w:rsidR="00D335A3" w:rsidRPr="00730FBF">
        <w:rPr>
          <w:b/>
          <w:bCs/>
        </w:rPr>
        <w:t xml:space="preserve"> multicast</w:t>
      </w:r>
    </w:p>
    <w:p w14:paraId="0EEE3DC5" w14:textId="4EFB5141" w:rsidR="00351949" w:rsidRPr="00730FBF" w:rsidRDefault="00351949" w:rsidP="00730FBF">
      <w:pPr>
        <w:pStyle w:val="CMDOutput"/>
        <w:rPr>
          <w:highlight w:val="yellow"/>
        </w:rPr>
      </w:pPr>
      <w:r w:rsidRPr="00730FBF">
        <w:rPr>
          <w:highlight w:val="yellow"/>
        </w:rPr>
        <w:t>R2(config-</w:t>
      </w:r>
      <w:proofErr w:type="gramStart"/>
      <w:r w:rsidRPr="00730FBF">
        <w:rPr>
          <w:highlight w:val="yellow"/>
        </w:rPr>
        <w:t>if)#</w:t>
      </w:r>
      <w:proofErr w:type="gramEnd"/>
      <w:r w:rsidRPr="00730FBF">
        <w:rPr>
          <w:highlight w:val="yellow"/>
        </w:rPr>
        <w:t xml:space="preserve"> </w:t>
      </w:r>
      <w:r w:rsidR="00C114A7" w:rsidRPr="00730FBF">
        <w:rPr>
          <w:b/>
          <w:bCs/>
          <w:highlight w:val="yellow"/>
        </w:rPr>
        <w:t xml:space="preserve">ipv6 </w:t>
      </w:r>
      <w:r w:rsidRPr="00730FBF">
        <w:rPr>
          <w:b/>
          <w:bCs/>
          <w:highlight w:val="yellow"/>
        </w:rPr>
        <w:t xml:space="preserve">nhrp map multicast </w:t>
      </w:r>
      <w:r w:rsidR="00F50329" w:rsidRPr="00730FBF">
        <w:rPr>
          <w:b/>
          <w:bCs/>
          <w:highlight w:val="yellow"/>
        </w:rPr>
        <w:t>dynamic</w:t>
      </w:r>
    </w:p>
    <w:p w14:paraId="4B10695B" w14:textId="638DF5DC" w:rsidR="00F50329" w:rsidRDefault="00F50329" w:rsidP="00730FBF">
      <w:pPr>
        <w:pStyle w:val="CMDOutput"/>
      </w:pPr>
      <w:r w:rsidRPr="00730FBF">
        <w:rPr>
          <w:highlight w:val="yellow"/>
        </w:rPr>
        <w:t>R2(config-</w:t>
      </w:r>
      <w:proofErr w:type="gramStart"/>
      <w:r w:rsidRPr="00730FBF">
        <w:rPr>
          <w:highlight w:val="yellow"/>
        </w:rPr>
        <w:t>if)#</w:t>
      </w:r>
      <w:proofErr w:type="gramEnd"/>
      <w:r w:rsidRPr="00730FBF">
        <w:rPr>
          <w:highlight w:val="yellow"/>
        </w:rPr>
        <w:t xml:space="preserve"> </w:t>
      </w:r>
      <w:r w:rsidRPr="00730FBF">
        <w:rPr>
          <w:b/>
          <w:bCs/>
          <w:highlight w:val="yellow"/>
        </w:rPr>
        <w:t xml:space="preserve">ipv6 </w:t>
      </w:r>
      <w:proofErr w:type="spellStart"/>
      <w:r w:rsidRPr="00730FBF">
        <w:rPr>
          <w:b/>
          <w:bCs/>
          <w:highlight w:val="yellow"/>
        </w:rPr>
        <w:t>nhrp</w:t>
      </w:r>
      <w:proofErr w:type="spellEnd"/>
      <w:r w:rsidRPr="00730FBF">
        <w:rPr>
          <w:b/>
          <w:bCs/>
          <w:highlight w:val="yellow"/>
        </w:rPr>
        <w:t xml:space="preserve"> shortcut</w:t>
      </w:r>
    </w:p>
    <w:p w14:paraId="6DA3B02F" w14:textId="1F35066B" w:rsidR="00351949" w:rsidRDefault="00D4273F" w:rsidP="00D4273F">
      <w:pPr>
        <w:pStyle w:val="SubStepAlpha"/>
      </w:pPr>
      <w:r>
        <w:t>Adjust settings on the interface to accommodate the GRE packet overhead.</w:t>
      </w:r>
    </w:p>
    <w:p w14:paraId="3257A697" w14:textId="6F0B96BA" w:rsidR="00D53B04" w:rsidRDefault="00D53B04" w:rsidP="00D53B04">
      <w:pPr>
        <w:pStyle w:val="CMD"/>
        <w:rPr>
          <w:b/>
          <w:bCs/>
        </w:rPr>
      </w:pPr>
      <w:r>
        <w:t>R2(config-</w:t>
      </w:r>
      <w:proofErr w:type="gramStart"/>
      <w:r>
        <w:t>if)#</w:t>
      </w:r>
      <w:proofErr w:type="gramEnd"/>
      <w:r>
        <w:t xml:space="preserve"> </w:t>
      </w:r>
      <w:r>
        <w:rPr>
          <w:b/>
          <w:bCs/>
        </w:rPr>
        <w:t>bandwidth 4000</w:t>
      </w:r>
    </w:p>
    <w:p w14:paraId="5ACE5E51" w14:textId="1E3EAE80" w:rsidR="00351949" w:rsidRDefault="00D4273F" w:rsidP="00351949">
      <w:pPr>
        <w:pStyle w:val="CMD"/>
        <w:rPr>
          <w:b/>
          <w:bCs/>
        </w:rPr>
      </w:pPr>
      <w:r>
        <w:t xml:space="preserve">R2(config-if)# </w:t>
      </w:r>
      <w:r>
        <w:rPr>
          <w:b/>
          <w:bCs/>
        </w:rPr>
        <w:t>ip</w:t>
      </w:r>
      <w:r w:rsidR="00D53B04">
        <w:rPr>
          <w:b/>
          <w:bCs/>
        </w:rPr>
        <w:t>v6</w:t>
      </w:r>
      <w:r>
        <w:rPr>
          <w:b/>
          <w:bCs/>
        </w:rPr>
        <w:t xml:space="preserve"> mtu 1</w:t>
      </w:r>
      <w:r w:rsidR="00D53B04">
        <w:rPr>
          <w:b/>
          <w:bCs/>
        </w:rPr>
        <w:t>38</w:t>
      </w:r>
      <w:r>
        <w:rPr>
          <w:b/>
          <w:bCs/>
        </w:rPr>
        <w:t>0</w:t>
      </w:r>
    </w:p>
    <w:p w14:paraId="4329E243" w14:textId="48B1B543" w:rsidR="00D4273F" w:rsidRDefault="00D4273F" w:rsidP="00D4273F">
      <w:pPr>
        <w:pStyle w:val="CMD"/>
        <w:rPr>
          <w:b/>
          <w:bCs/>
        </w:rPr>
      </w:pPr>
      <w:r>
        <w:t xml:space="preserve">R2(config-if)# </w:t>
      </w:r>
      <w:r>
        <w:rPr>
          <w:b/>
          <w:bCs/>
        </w:rPr>
        <w:t>ip</w:t>
      </w:r>
      <w:r w:rsidR="00C114A7">
        <w:rPr>
          <w:b/>
          <w:bCs/>
        </w:rPr>
        <w:t>v6</w:t>
      </w:r>
      <w:r>
        <w:rPr>
          <w:b/>
          <w:bCs/>
        </w:rPr>
        <w:t xml:space="preserve"> tcp adjust-mss 1360</w:t>
      </w:r>
    </w:p>
    <w:p w14:paraId="55E539D3" w14:textId="77777777" w:rsidR="00E2503C" w:rsidRDefault="00E2503C" w:rsidP="00E2503C">
      <w:pPr>
        <w:pStyle w:val="ConfigWindow"/>
      </w:pPr>
      <w:bookmarkStart w:id="2" w:name="_Hlk35263092"/>
      <w:r>
        <w:t>Close configuration window</w:t>
      </w:r>
    </w:p>
    <w:bookmarkEnd w:id="2"/>
    <w:p w14:paraId="304CA965" w14:textId="67386E11" w:rsidR="00D4273F" w:rsidRDefault="00D4273F" w:rsidP="00FD0A2F">
      <w:pPr>
        <w:pStyle w:val="SubStepAlpha"/>
        <w:spacing w:before="0" w:after="0"/>
      </w:pPr>
      <w:r>
        <w:t>Repeat this configuration on router R3</w:t>
      </w:r>
      <w:r w:rsidR="00C37769">
        <w:t xml:space="preserve"> using the commands above and information from the addressing table</w:t>
      </w:r>
      <w:r>
        <w:t>.</w:t>
      </w:r>
    </w:p>
    <w:p w14:paraId="7AE381ED" w14:textId="02FEF6B4" w:rsidR="00FD0A2F" w:rsidRDefault="00FD0A2F" w:rsidP="00730FBF">
      <w:pPr>
        <w:pStyle w:val="ConfigWindow"/>
      </w:pPr>
      <w:r>
        <w:t>Open configuration window</w:t>
      </w:r>
    </w:p>
    <w:p w14:paraId="0690740E" w14:textId="3D9E7125" w:rsidR="00FD0A2F" w:rsidRDefault="00FD0A2F" w:rsidP="00730FBF">
      <w:pPr>
        <w:pStyle w:val="ConfigWindow"/>
      </w:pPr>
      <w:r>
        <w:t>Close configuration window</w:t>
      </w:r>
    </w:p>
    <w:p w14:paraId="31A389DE" w14:textId="77777777" w:rsidR="00E256E1" w:rsidRDefault="008E5813" w:rsidP="00730FBF">
      <w:pPr>
        <w:pStyle w:val="SubStepAlpha"/>
        <w:spacing w:before="0"/>
      </w:pPr>
      <w:r>
        <w:t>Verify your configuration</w:t>
      </w:r>
      <w:r w:rsidR="00E256E1">
        <w:t>s</w:t>
      </w:r>
      <w:r>
        <w:t xml:space="preserve"> with the </w:t>
      </w:r>
      <w:r w:rsidRPr="008E5813">
        <w:rPr>
          <w:b/>
          <w:bCs/>
        </w:rPr>
        <w:t>show interface</w:t>
      </w:r>
      <w:r>
        <w:t xml:space="preserve"> command. </w:t>
      </w:r>
      <w:r w:rsidR="00E256E1">
        <w:t>If your configurations are correct, you should be able to successfully ping the interface addresses of the overlay network from each router.</w:t>
      </w:r>
    </w:p>
    <w:p w14:paraId="62CA8AA9" w14:textId="0B8E6305" w:rsidR="008E5813" w:rsidRDefault="00D72615" w:rsidP="00730FBF">
      <w:pPr>
        <w:pStyle w:val="SubStepAlpha"/>
        <w:spacing w:after="0"/>
      </w:pPr>
      <w:r>
        <w:t>Go to R1 and v</w:t>
      </w:r>
      <w:r w:rsidR="00E256E1">
        <w:t xml:space="preserve">iew the status of DMVPN with the </w:t>
      </w:r>
      <w:r w:rsidR="00E256E1" w:rsidRPr="0097211D">
        <w:rPr>
          <w:b/>
          <w:bCs/>
        </w:rPr>
        <w:t>show dmvpn</w:t>
      </w:r>
      <w:r w:rsidR="00E256E1">
        <w:t xml:space="preserve"> and </w:t>
      </w:r>
      <w:r w:rsidR="00E256E1" w:rsidRPr="0097211D">
        <w:rPr>
          <w:b/>
          <w:bCs/>
        </w:rPr>
        <w:t>show dmvpn detail</w:t>
      </w:r>
      <w:r w:rsidR="00E256E1">
        <w:t xml:space="preserve"> commands. Become familiar with the output of each.</w:t>
      </w:r>
    </w:p>
    <w:p w14:paraId="6CA7DF9F" w14:textId="77777777" w:rsidR="00E256E1" w:rsidRDefault="00E256E1" w:rsidP="00E256E1">
      <w:pPr>
        <w:pStyle w:val="ConfigWindow"/>
      </w:pPr>
      <w:bookmarkStart w:id="3" w:name="_Hlk35264323"/>
      <w:r w:rsidRPr="00F85B72">
        <w:t>Open configuration window</w:t>
      </w:r>
    </w:p>
    <w:bookmarkEnd w:id="3"/>
    <w:p w14:paraId="73B5DBC1" w14:textId="4F817715" w:rsidR="00E256E1" w:rsidRDefault="00E256E1" w:rsidP="00E256E1">
      <w:pPr>
        <w:pStyle w:val="CMD"/>
      </w:pPr>
      <w:r>
        <w:t xml:space="preserve">R1# </w:t>
      </w:r>
      <w:r w:rsidRPr="00E256E1">
        <w:rPr>
          <w:b/>
          <w:bCs/>
        </w:rPr>
        <w:t>show dmvpn</w:t>
      </w:r>
      <w:r w:rsidR="00D72615">
        <w:rPr>
          <w:b/>
          <w:bCs/>
        </w:rPr>
        <w:t xml:space="preserve"> detail</w:t>
      </w:r>
    </w:p>
    <w:p w14:paraId="22BC7B9E" w14:textId="77777777" w:rsidR="00E256E1" w:rsidRDefault="00E256E1" w:rsidP="000F2A79">
      <w:pPr>
        <w:pStyle w:val="CMDOutput"/>
      </w:pPr>
      <w:r>
        <w:t>Legend: Attrb --&gt; S - Static, D - Dynamic, I - Incomplete</w:t>
      </w:r>
    </w:p>
    <w:p w14:paraId="33DF23A8" w14:textId="77777777" w:rsidR="00E256E1" w:rsidRDefault="00E256E1" w:rsidP="000F2A79">
      <w:pPr>
        <w:pStyle w:val="CMDOutput"/>
      </w:pPr>
      <w:r>
        <w:t xml:space="preserve">        N - NATed, L - Local, X - No Socket</w:t>
      </w:r>
    </w:p>
    <w:p w14:paraId="1267B3E8" w14:textId="77777777" w:rsidR="00E256E1" w:rsidRDefault="00E256E1" w:rsidP="000F2A79">
      <w:pPr>
        <w:pStyle w:val="CMDOutput"/>
      </w:pPr>
      <w:r>
        <w:t xml:space="preserve">        T1 - Route Installed, T2 - Nexthop-override</w:t>
      </w:r>
    </w:p>
    <w:p w14:paraId="2F6D96E3" w14:textId="77777777" w:rsidR="00E256E1" w:rsidRDefault="00E256E1" w:rsidP="000F2A79">
      <w:pPr>
        <w:pStyle w:val="CMDOutput"/>
      </w:pPr>
      <w:r>
        <w:t xml:space="preserve">        C - CTS Capable, I2 - Temporary</w:t>
      </w:r>
    </w:p>
    <w:p w14:paraId="1A424082" w14:textId="77777777" w:rsidR="00E256E1" w:rsidRDefault="00E256E1" w:rsidP="000F2A79">
      <w:pPr>
        <w:pStyle w:val="CMDOutput"/>
      </w:pPr>
      <w:r>
        <w:t xml:space="preserve">        # Ent --&gt; Number of NHRP entries with same NBMA peer</w:t>
      </w:r>
    </w:p>
    <w:p w14:paraId="7AB17DFC" w14:textId="77777777" w:rsidR="00E256E1" w:rsidRDefault="00E256E1" w:rsidP="000F2A79">
      <w:pPr>
        <w:pStyle w:val="CMDOutput"/>
      </w:pPr>
      <w:r>
        <w:t xml:space="preserve">        NHS Status: E --&gt; Expecting Replies, R --&gt; Responding, W --&gt; Waiting</w:t>
      </w:r>
    </w:p>
    <w:p w14:paraId="063B26AF" w14:textId="77777777" w:rsidR="00E256E1" w:rsidRDefault="00E256E1" w:rsidP="000F2A79">
      <w:pPr>
        <w:pStyle w:val="CMDOutput"/>
      </w:pPr>
      <w:r>
        <w:t xml:space="preserve">        UpDn Time --&gt; Up or Down Time for a Tunnel</w:t>
      </w:r>
    </w:p>
    <w:p w14:paraId="2647BE0D" w14:textId="77777777" w:rsidR="00E256E1" w:rsidRDefault="00E256E1" w:rsidP="000F2A79">
      <w:pPr>
        <w:pStyle w:val="CMDOutput"/>
      </w:pPr>
      <w:r>
        <w:t>==========================================================================</w:t>
      </w:r>
    </w:p>
    <w:p w14:paraId="2952AE39" w14:textId="77777777" w:rsidR="00E256E1" w:rsidRDefault="00E256E1" w:rsidP="000F2A79">
      <w:pPr>
        <w:pStyle w:val="CMDOutput"/>
      </w:pPr>
    </w:p>
    <w:p w14:paraId="4001F9FB" w14:textId="77777777" w:rsidR="00921312" w:rsidRDefault="00921312" w:rsidP="000F2A79">
      <w:pPr>
        <w:pStyle w:val="CMDOutput"/>
      </w:pPr>
      <w:r w:rsidRPr="00921312">
        <w:rPr>
          <w:highlight w:val="yellow"/>
        </w:rPr>
        <w:t>Interface Tunnel1 is up/up, Addr. is 2001:DB8:CAFE:100::1</w:t>
      </w:r>
      <w:r>
        <w:t>, VRF ""</w:t>
      </w:r>
    </w:p>
    <w:p w14:paraId="26DFE13C" w14:textId="77777777" w:rsidR="00921312" w:rsidRDefault="00921312" w:rsidP="000F2A79">
      <w:pPr>
        <w:pStyle w:val="CMDOutput"/>
      </w:pPr>
      <w:r>
        <w:t xml:space="preserve">   </w:t>
      </w:r>
      <w:r w:rsidRPr="00D72615">
        <w:rPr>
          <w:highlight w:val="yellow"/>
        </w:rPr>
        <w:t xml:space="preserve">Tunnel Src./Dest. addr: </w:t>
      </w:r>
      <w:r w:rsidRPr="00921312">
        <w:rPr>
          <w:highlight w:val="yellow"/>
        </w:rPr>
        <w:t>2001:DB8:ACAD:1::1/Multipoint</w:t>
      </w:r>
      <w:r>
        <w:t>, Tunnel VRF ""</w:t>
      </w:r>
    </w:p>
    <w:p w14:paraId="75D08679" w14:textId="77777777" w:rsidR="00921312" w:rsidRDefault="00921312" w:rsidP="000F2A79">
      <w:pPr>
        <w:pStyle w:val="CMDOutput"/>
      </w:pPr>
      <w:r>
        <w:t xml:space="preserve">   </w:t>
      </w:r>
      <w:r w:rsidRPr="00D72615">
        <w:rPr>
          <w:highlight w:val="yellow"/>
        </w:rPr>
        <w:t>Protocol/Transport: "multi</w:t>
      </w:r>
      <w:r w:rsidRPr="00921312">
        <w:rPr>
          <w:highlight w:val="yellow"/>
        </w:rPr>
        <w:t>-GRE/IPv6"</w:t>
      </w:r>
      <w:r>
        <w:t>, Protect ""</w:t>
      </w:r>
    </w:p>
    <w:p w14:paraId="5BC3BB54" w14:textId="77777777" w:rsidR="00921312" w:rsidRDefault="00921312" w:rsidP="000F2A79">
      <w:pPr>
        <w:pStyle w:val="CMDOutput"/>
      </w:pPr>
      <w:r>
        <w:t xml:space="preserve">   Interface State Control: Disabled</w:t>
      </w:r>
    </w:p>
    <w:p w14:paraId="7EF66A97" w14:textId="77777777" w:rsidR="00921312" w:rsidRDefault="00921312" w:rsidP="000F2A79">
      <w:pPr>
        <w:pStyle w:val="CMDOutput"/>
      </w:pPr>
      <w:r>
        <w:t xml:space="preserve">   nhrp event-publisher : Disabled</w:t>
      </w:r>
    </w:p>
    <w:p w14:paraId="4E642455" w14:textId="77777777" w:rsidR="00921312" w:rsidRDefault="00921312" w:rsidP="000F2A79">
      <w:pPr>
        <w:pStyle w:val="CMDOutput"/>
      </w:pPr>
      <w:r w:rsidRPr="00921312">
        <w:rPr>
          <w:highlight w:val="yellow"/>
        </w:rPr>
        <w:t>Type:Hub</w:t>
      </w:r>
      <w:r>
        <w:t xml:space="preserve">, </w:t>
      </w:r>
      <w:r w:rsidRPr="00921312">
        <w:rPr>
          <w:highlight w:val="yellow"/>
        </w:rPr>
        <w:t>Total NBMA Peers (v4/v6): 2</w:t>
      </w:r>
    </w:p>
    <w:p w14:paraId="72D2A5EB" w14:textId="77777777" w:rsidR="00921312" w:rsidRDefault="00921312" w:rsidP="000F2A79">
      <w:pPr>
        <w:pStyle w:val="CMDOutput"/>
      </w:pPr>
      <w:r>
        <w:t xml:space="preserve">    </w:t>
      </w:r>
      <w:r w:rsidRPr="00921312">
        <w:rPr>
          <w:highlight w:val="yellow"/>
        </w:rPr>
        <w:t>1.Peer NBMA Address:</w:t>
      </w:r>
      <w:r>
        <w:t xml:space="preserve"> </w:t>
      </w:r>
      <w:r w:rsidRPr="00921312">
        <w:rPr>
          <w:highlight w:val="yellow"/>
        </w:rPr>
        <w:t>2001:DB8:2:1::1</w:t>
      </w:r>
    </w:p>
    <w:p w14:paraId="16342ECC" w14:textId="77777777" w:rsidR="00921312" w:rsidRDefault="00921312" w:rsidP="000F2A79">
      <w:pPr>
        <w:pStyle w:val="CMDOutput"/>
      </w:pPr>
      <w:r>
        <w:t xml:space="preserve">        </w:t>
      </w:r>
      <w:r w:rsidRPr="00921312">
        <w:rPr>
          <w:highlight w:val="yellow"/>
        </w:rPr>
        <w:t>Tunnel IPv6 Address:</w:t>
      </w:r>
      <w:r>
        <w:t xml:space="preserve"> </w:t>
      </w:r>
      <w:r w:rsidRPr="00921312">
        <w:rPr>
          <w:highlight w:val="yellow"/>
        </w:rPr>
        <w:t>2001:DB8:CAFE:100::2</w:t>
      </w:r>
    </w:p>
    <w:p w14:paraId="6AF3F67D" w14:textId="77777777" w:rsidR="00921312" w:rsidRDefault="00921312" w:rsidP="000F2A79">
      <w:pPr>
        <w:pStyle w:val="CMDOutput"/>
      </w:pPr>
      <w:r>
        <w:t xml:space="preserve">        IPv6 Target Network: 2001:DB8:CAFE:100::2/128</w:t>
      </w:r>
    </w:p>
    <w:p w14:paraId="2C4403F6" w14:textId="77777777" w:rsidR="00921312" w:rsidRDefault="00921312" w:rsidP="000F2A79">
      <w:pPr>
        <w:pStyle w:val="CMDOutput"/>
      </w:pPr>
      <w:r>
        <w:t xml:space="preserve">        # Ent: 2, </w:t>
      </w:r>
      <w:r w:rsidRPr="00D72615">
        <w:rPr>
          <w:highlight w:val="yellow"/>
        </w:rPr>
        <w:t>Status: UP</w:t>
      </w:r>
      <w:r>
        <w:t xml:space="preserve">, UpDn Time: 00:12:54, Cache </w:t>
      </w:r>
      <w:r w:rsidRPr="00D72615">
        <w:rPr>
          <w:highlight w:val="yellow"/>
        </w:rPr>
        <w:t>Attrib: D</w:t>
      </w:r>
    </w:p>
    <w:p w14:paraId="4858B33B" w14:textId="77777777" w:rsidR="00921312" w:rsidRDefault="00921312" w:rsidP="000F2A79">
      <w:pPr>
        <w:pStyle w:val="CMDOutput"/>
      </w:pPr>
      <w:r>
        <w:t xml:space="preserve">    2.Peer NBMA Address: 2001:DB8:2:1::1</w:t>
      </w:r>
    </w:p>
    <w:p w14:paraId="0DE0C77D" w14:textId="77777777" w:rsidR="00921312" w:rsidRDefault="00921312" w:rsidP="000F2A79">
      <w:pPr>
        <w:pStyle w:val="CMDOutput"/>
      </w:pPr>
      <w:r>
        <w:t xml:space="preserve">        Tunnel IPv6 Address: 2001:DB8:CAFE:100::2</w:t>
      </w:r>
    </w:p>
    <w:p w14:paraId="0351ACDA" w14:textId="77777777" w:rsidR="00921312" w:rsidRDefault="00921312" w:rsidP="000F2A79">
      <w:pPr>
        <w:pStyle w:val="CMDOutput"/>
      </w:pPr>
      <w:r>
        <w:t xml:space="preserve">        IPv6 Target Network: FE80::2002/128</w:t>
      </w:r>
    </w:p>
    <w:p w14:paraId="6F60E1A3" w14:textId="77777777" w:rsidR="00921312" w:rsidRDefault="00921312" w:rsidP="000F2A79">
      <w:pPr>
        <w:pStyle w:val="CMDOutput"/>
      </w:pPr>
      <w:r>
        <w:t xml:space="preserve">        # Ent: 0, </w:t>
      </w:r>
      <w:r w:rsidRPr="00D72615">
        <w:rPr>
          <w:highlight w:val="yellow"/>
        </w:rPr>
        <w:t>Status: UP</w:t>
      </w:r>
      <w:r>
        <w:t xml:space="preserve">, UpDn Time: 00:12:54, Cache </w:t>
      </w:r>
      <w:r w:rsidRPr="00D72615">
        <w:rPr>
          <w:highlight w:val="yellow"/>
        </w:rPr>
        <w:t>Attrib: D</w:t>
      </w:r>
    </w:p>
    <w:p w14:paraId="72BD1E21" w14:textId="77777777" w:rsidR="00921312" w:rsidRDefault="00921312" w:rsidP="000F2A79">
      <w:pPr>
        <w:pStyle w:val="CMDOutput"/>
      </w:pPr>
      <w:r>
        <w:t xml:space="preserve">    3.Peer NBMA Address: 2001:DB8:3:1::1</w:t>
      </w:r>
    </w:p>
    <w:p w14:paraId="5C39C8C1" w14:textId="77777777" w:rsidR="00921312" w:rsidRDefault="00921312" w:rsidP="000F2A79">
      <w:pPr>
        <w:pStyle w:val="CMDOutput"/>
      </w:pPr>
      <w:r>
        <w:t xml:space="preserve">        Tunnel IPv6 Address: 2001:DB8:CAFE:100::3</w:t>
      </w:r>
    </w:p>
    <w:p w14:paraId="2FD77C31" w14:textId="77777777" w:rsidR="00921312" w:rsidRDefault="00921312" w:rsidP="000F2A79">
      <w:pPr>
        <w:pStyle w:val="CMDOutput"/>
      </w:pPr>
      <w:r>
        <w:t xml:space="preserve">        IPv6 Target Network: 2001:DB8:CAFE:100::3/128</w:t>
      </w:r>
    </w:p>
    <w:p w14:paraId="78C422BD" w14:textId="77777777" w:rsidR="00921312" w:rsidRDefault="00921312" w:rsidP="000F2A79">
      <w:pPr>
        <w:pStyle w:val="CMDOutput"/>
      </w:pPr>
      <w:r>
        <w:t xml:space="preserve">        # Ent: 2, </w:t>
      </w:r>
      <w:r w:rsidRPr="00D72615">
        <w:rPr>
          <w:highlight w:val="yellow"/>
        </w:rPr>
        <w:t>Status: UP</w:t>
      </w:r>
      <w:r>
        <w:t xml:space="preserve">, UpDn Time: 00:06:32, Cache </w:t>
      </w:r>
      <w:r w:rsidRPr="00D72615">
        <w:rPr>
          <w:highlight w:val="yellow"/>
        </w:rPr>
        <w:t>Attrib: D</w:t>
      </w:r>
    </w:p>
    <w:p w14:paraId="17759CAE" w14:textId="77777777" w:rsidR="00921312" w:rsidRDefault="00921312" w:rsidP="000F2A79">
      <w:pPr>
        <w:pStyle w:val="CMDOutput"/>
      </w:pPr>
      <w:r>
        <w:t xml:space="preserve">    4.Peer NBMA Address: 2001:DB8:3:1::1</w:t>
      </w:r>
    </w:p>
    <w:p w14:paraId="160887F8" w14:textId="77777777" w:rsidR="00921312" w:rsidRDefault="00921312" w:rsidP="000F2A79">
      <w:pPr>
        <w:pStyle w:val="CMDOutput"/>
      </w:pPr>
      <w:r>
        <w:t xml:space="preserve">        Tunnel IPv6 Address: 2001:DB8:CAFE:100::3</w:t>
      </w:r>
    </w:p>
    <w:p w14:paraId="6054F6E1" w14:textId="77777777" w:rsidR="00921312" w:rsidRDefault="00921312" w:rsidP="000F2A79">
      <w:pPr>
        <w:pStyle w:val="CMDOutput"/>
      </w:pPr>
      <w:r>
        <w:lastRenderedPageBreak/>
        <w:t xml:space="preserve">        IPv6 Target Network: FE80::2003/128</w:t>
      </w:r>
    </w:p>
    <w:p w14:paraId="36900203" w14:textId="77777777" w:rsidR="00921312" w:rsidRDefault="00921312" w:rsidP="000F2A79">
      <w:pPr>
        <w:pStyle w:val="CMDOutput"/>
      </w:pPr>
      <w:r>
        <w:t xml:space="preserve">        # Ent: 0, </w:t>
      </w:r>
      <w:r w:rsidRPr="00D72615">
        <w:rPr>
          <w:highlight w:val="yellow"/>
        </w:rPr>
        <w:t>Status: UP</w:t>
      </w:r>
      <w:r>
        <w:t xml:space="preserve">, UpDn Time: 00:06:32, Cache </w:t>
      </w:r>
      <w:r w:rsidRPr="00D72615">
        <w:rPr>
          <w:highlight w:val="yellow"/>
        </w:rPr>
        <w:t>Attrib: D</w:t>
      </w:r>
    </w:p>
    <w:p w14:paraId="4DA9F29F" w14:textId="77777777" w:rsidR="00921312" w:rsidRDefault="00921312" w:rsidP="000F2A79">
      <w:pPr>
        <w:pStyle w:val="CMDOutput"/>
      </w:pPr>
    </w:p>
    <w:p w14:paraId="0BCDAD2F" w14:textId="77777777" w:rsidR="00921312" w:rsidRDefault="00921312" w:rsidP="000F2A79">
      <w:pPr>
        <w:pStyle w:val="CMDOutput"/>
      </w:pPr>
    </w:p>
    <w:p w14:paraId="6C799B5E" w14:textId="77777777" w:rsidR="00921312" w:rsidRDefault="00921312" w:rsidP="000F2A79">
      <w:pPr>
        <w:pStyle w:val="CMDOutput"/>
      </w:pPr>
      <w:r>
        <w:t>Crypto Session Details:</w:t>
      </w:r>
    </w:p>
    <w:p w14:paraId="104A674D" w14:textId="32D98443" w:rsidR="00921312" w:rsidRDefault="00921312" w:rsidP="000F2A79">
      <w:pPr>
        <w:pStyle w:val="CMDOutput"/>
      </w:pPr>
      <w:r>
        <w:t>-----------------------------------------------------------------------------</w:t>
      </w:r>
    </w:p>
    <w:p w14:paraId="1169BC15" w14:textId="77777777" w:rsidR="00921312" w:rsidRDefault="00921312" w:rsidP="000F2A79">
      <w:pPr>
        <w:pStyle w:val="CMDOutput"/>
      </w:pPr>
    </w:p>
    <w:p w14:paraId="20613391" w14:textId="77777777" w:rsidR="00921312" w:rsidRDefault="00921312" w:rsidP="000F2A79">
      <w:pPr>
        <w:pStyle w:val="CMDOutput"/>
      </w:pPr>
      <w:r>
        <w:t>Pending DMVPN Sessions:</w:t>
      </w:r>
    </w:p>
    <w:p w14:paraId="280357CB" w14:textId="77777777" w:rsidR="003C4E46" w:rsidRDefault="003C4E46" w:rsidP="003C4E46">
      <w:pPr>
        <w:pStyle w:val="ConfigWindow"/>
      </w:pPr>
      <w:r>
        <w:t>Close configuration window</w:t>
      </w:r>
    </w:p>
    <w:p w14:paraId="0D276E3A" w14:textId="66E52D13" w:rsidR="00E256E1" w:rsidRDefault="00E256E1" w:rsidP="00730FBF">
      <w:pPr>
        <w:pStyle w:val="BodyTextL50"/>
        <w:spacing w:before="0"/>
      </w:pPr>
      <w:r>
        <w:t xml:space="preserve">The output shows the status of the tunnel, the tunnel address and the tunnel source address. The </w:t>
      </w:r>
      <w:r w:rsidR="00921312">
        <w:t>list of peers</w:t>
      </w:r>
      <w:r>
        <w:t xml:space="preserve"> shows the </w:t>
      </w:r>
      <w:r w:rsidR="003C4E46">
        <w:t>NBMA (underlay) addresses of the DMVPN peers</w:t>
      </w:r>
      <w:r w:rsidR="000F2A79">
        <w:t xml:space="preserve"> that were learned by NHRP</w:t>
      </w:r>
      <w:r w:rsidR="003C4E46">
        <w:t xml:space="preserve">. </w:t>
      </w:r>
      <w:r w:rsidR="000F2A79">
        <w:t xml:space="preserve">These addresses come from the tunnel source Loopback 0 addresses. Although there are only </w:t>
      </w:r>
      <w:r w:rsidR="00857CEE">
        <w:t>two</w:t>
      </w:r>
      <w:r w:rsidR="000F2A79">
        <w:t xml:space="preserve"> peers known (R2 and R3), there are two entries for each. The first entry shows the tunnel target network interface address, and the second gives the link local address. </w:t>
      </w:r>
      <w:r w:rsidR="00A7529A">
        <w:t>The stat</w:t>
      </w:r>
      <w:r w:rsidR="00D72615">
        <w:t>us</w:t>
      </w:r>
      <w:r w:rsidR="00A7529A">
        <w:t xml:space="preserve"> of the entries in the table must be UP for data to travel on the tunnels. </w:t>
      </w:r>
      <w:r w:rsidR="00D72615">
        <w:t xml:space="preserve">The attribute D indicates the tunnels are dynamic. </w:t>
      </w:r>
      <w:r w:rsidR="003C4E46">
        <w:t xml:space="preserve">If configured, the crypto settings for the tunnel would be shown. </w:t>
      </w:r>
      <w:r w:rsidR="00412D3A">
        <w:t>You</w:t>
      </w:r>
      <w:r w:rsidR="003C4E46">
        <w:t xml:space="preserve"> will secure the tunnel</w:t>
      </w:r>
      <w:r w:rsidR="00A7529A">
        <w:t>s</w:t>
      </w:r>
      <w:r w:rsidR="003C4E46">
        <w:t xml:space="preserve"> in a later lab.</w:t>
      </w:r>
    </w:p>
    <w:p w14:paraId="2E6CE944" w14:textId="6DFE4DBB" w:rsidR="003C4E46" w:rsidRDefault="003C4E46" w:rsidP="003C4E46">
      <w:pPr>
        <w:pStyle w:val="BodyTextL50"/>
      </w:pPr>
      <w:r>
        <w:t>Repeat this command on the spoke routers so that you become familiar with the command output.</w:t>
      </w:r>
    </w:p>
    <w:p w14:paraId="4FF8FFA9" w14:textId="3F9BD733" w:rsidR="003C4E46" w:rsidRDefault="003C4E46" w:rsidP="003C4E46">
      <w:pPr>
        <w:pStyle w:val="SubStepAlpha"/>
      </w:pPr>
      <w:r>
        <w:t>Verify the status of NHRP by viewing the contents of the NHRP</w:t>
      </w:r>
      <w:r w:rsidR="00570195">
        <w:t xml:space="preserve"> </w:t>
      </w:r>
      <w:r w:rsidR="00D72615">
        <w:t xml:space="preserve">cache </w:t>
      </w:r>
      <w:r w:rsidR="00570195">
        <w:t xml:space="preserve">with the </w:t>
      </w:r>
      <w:r w:rsidR="00570195" w:rsidRPr="00570195">
        <w:rPr>
          <w:b/>
          <w:bCs/>
        </w:rPr>
        <w:t>show ip</w:t>
      </w:r>
      <w:r w:rsidR="00D72615">
        <w:rPr>
          <w:b/>
          <w:bCs/>
        </w:rPr>
        <w:t>v6</w:t>
      </w:r>
      <w:r w:rsidR="00570195" w:rsidRPr="00570195">
        <w:rPr>
          <w:b/>
          <w:bCs/>
        </w:rPr>
        <w:t xml:space="preserve"> nhrp detail</w:t>
      </w:r>
      <w:r w:rsidR="00570195">
        <w:t xml:space="preserve"> command. Output is shown for the hub router. Note that it displays information for both of the dynamic tunnels between the spoke routers</w:t>
      </w:r>
      <w:r w:rsidR="0097211D">
        <w:t xml:space="preserve"> and the hub</w:t>
      </w:r>
      <w:r w:rsidR="00570195">
        <w:t>.</w:t>
      </w:r>
    </w:p>
    <w:p w14:paraId="2B4DDDA3" w14:textId="77777777" w:rsidR="00570195" w:rsidRDefault="00570195" w:rsidP="00570195">
      <w:pPr>
        <w:pStyle w:val="ConfigWindow"/>
      </w:pPr>
      <w:r w:rsidRPr="00F85B72">
        <w:t>Open configuration window</w:t>
      </w:r>
    </w:p>
    <w:p w14:paraId="06E97165" w14:textId="317B8CE1" w:rsidR="000F2A79" w:rsidRDefault="000F2A79" w:rsidP="000F2A79">
      <w:pPr>
        <w:pStyle w:val="CMD"/>
      </w:pPr>
      <w:r>
        <w:t xml:space="preserve">R1# </w:t>
      </w:r>
      <w:r w:rsidRPr="000F2A79">
        <w:rPr>
          <w:b/>
          <w:bCs/>
        </w:rPr>
        <w:t>show ipv6 nhrp detail</w:t>
      </w:r>
    </w:p>
    <w:p w14:paraId="44AFD66E" w14:textId="77777777" w:rsidR="000F2A79" w:rsidRDefault="000F2A79" w:rsidP="000F2A79">
      <w:pPr>
        <w:pStyle w:val="CMDOutput"/>
      </w:pPr>
      <w:r w:rsidRPr="000F2A79">
        <w:rPr>
          <w:highlight w:val="yellow"/>
        </w:rPr>
        <w:t>2001:DB8:CAFE:100::2/128</w:t>
      </w:r>
      <w:r>
        <w:t xml:space="preserve"> via </w:t>
      </w:r>
      <w:r w:rsidRPr="000F2A79">
        <w:rPr>
          <w:highlight w:val="yellow"/>
        </w:rPr>
        <w:t>2001:DB8:CAFE:100::2</w:t>
      </w:r>
    </w:p>
    <w:p w14:paraId="28C21048" w14:textId="77777777" w:rsidR="000F2A79" w:rsidRDefault="000F2A79" w:rsidP="000F2A79">
      <w:pPr>
        <w:pStyle w:val="CMDOutput"/>
      </w:pPr>
      <w:r>
        <w:t xml:space="preserve">   Tunnel1 created 00:27:29, expire 00:07:21</w:t>
      </w:r>
    </w:p>
    <w:p w14:paraId="37F75739" w14:textId="77777777" w:rsidR="000F2A79" w:rsidRDefault="000F2A79" w:rsidP="000F2A79">
      <w:pPr>
        <w:pStyle w:val="CMDOutput"/>
      </w:pPr>
      <w:r>
        <w:t xml:space="preserve">   </w:t>
      </w:r>
      <w:r w:rsidRPr="000F2A79">
        <w:rPr>
          <w:highlight w:val="yellow"/>
        </w:rPr>
        <w:t>Type: dynamic</w:t>
      </w:r>
      <w:r>
        <w:t xml:space="preserve">, </w:t>
      </w:r>
      <w:r w:rsidRPr="000F2A79">
        <w:rPr>
          <w:highlight w:val="yellow"/>
        </w:rPr>
        <w:t>Flags: registered nhop</w:t>
      </w:r>
    </w:p>
    <w:p w14:paraId="26DA00F9" w14:textId="77777777" w:rsidR="000F2A79" w:rsidRDefault="000F2A79" w:rsidP="000F2A79">
      <w:pPr>
        <w:pStyle w:val="CMDOutput"/>
      </w:pPr>
      <w:r>
        <w:t xml:space="preserve">   </w:t>
      </w:r>
      <w:r w:rsidRPr="000F2A79">
        <w:rPr>
          <w:highlight w:val="yellow"/>
        </w:rPr>
        <w:t>NBMA address: 2001:DB8:2:1::1</w:t>
      </w:r>
    </w:p>
    <w:p w14:paraId="14640D14" w14:textId="77777777" w:rsidR="000F2A79" w:rsidRDefault="000F2A79" w:rsidP="000F2A79">
      <w:pPr>
        <w:pStyle w:val="CMDOutput"/>
      </w:pPr>
      <w:r>
        <w:t xml:space="preserve">   Preference: 255</w:t>
      </w:r>
    </w:p>
    <w:p w14:paraId="5D5669B8" w14:textId="77777777" w:rsidR="000F2A79" w:rsidRDefault="000F2A79" w:rsidP="000F2A79">
      <w:pPr>
        <w:pStyle w:val="CMDOutput"/>
      </w:pPr>
      <w:r w:rsidRPr="000F2A79">
        <w:rPr>
          <w:highlight w:val="yellow"/>
        </w:rPr>
        <w:t>2001:DB8:CAFE:100::3/128</w:t>
      </w:r>
      <w:r>
        <w:t xml:space="preserve"> via </w:t>
      </w:r>
      <w:r w:rsidRPr="000F2A79">
        <w:rPr>
          <w:highlight w:val="yellow"/>
        </w:rPr>
        <w:t>2001:DB8:CAFE:100::3</w:t>
      </w:r>
    </w:p>
    <w:p w14:paraId="57228D30" w14:textId="77777777" w:rsidR="000F2A79" w:rsidRDefault="000F2A79" w:rsidP="000F2A79">
      <w:pPr>
        <w:pStyle w:val="CMDOutput"/>
      </w:pPr>
      <w:r>
        <w:t xml:space="preserve">   Tunnel1 created 00:21:07, expire 00:08:52</w:t>
      </w:r>
    </w:p>
    <w:p w14:paraId="638F4001" w14:textId="77777777" w:rsidR="000F2A79" w:rsidRDefault="000F2A79" w:rsidP="000F2A79">
      <w:pPr>
        <w:pStyle w:val="CMDOutput"/>
      </w:pPr>
      <w:r>
        <w:t xml:space="preserve">   </w:t>
      </w:r>
      <w:r w:rsidRPr="000F2A79">
        <w:rPr>
          <w:highlight w:val="yellow"/>
        </w:rPr>
        <w:t>Type: dynamic</w:t>
      </w:r>
      <w:r>
        <w:t xml:space="preserve">, </w:t>
      </w:r>
      <w:r w:rsidRPr="000F2A79">
        <w:rPr>
          <w:highlight w:val="yellow"/>
        </w:rPr>
        <w:t>Flags: registered nhop</w:t>
      </w:r>
    </w:p>
    <w:p w14:paraId="099750D7" w14:textId="77777777" w:rsidR="000F2A79" w:rsidRDefault="000F2A79" w:rsidP="000F2A79">
      <w:pPr>
        <w:pStyle w:val="CMDOutput"/>
      </w:pPr>
      <w:r>
        <w:t xml:space="preserve">   </w:t>
      </w:r>
      <w:r w:rsidRPr="000F2A79">
        <w:rPr>
          <w:highlight w:val="yellow"/>
        </w:rPr>
        <w:t>NBMA address: 2001:DB8:3:1::1</w:t>
      </w:r>
    </w:p>
    <w:p w14:paraId="0D04FFDB" w14:textId="77777777" w:rsidR="000F2A79" w:rsidRDefault="000F2A79" w:rsidP="000F2A79">
      <w:pPr>
        <w:pStyle w:val="CMDOutput"/>
      </w:pPr>
      <w:r>
        <w:t xml:space="preserve">   Preference: 255</w:t>
      </w:r>
    </w:p>
    <w:p w14:paraId="13D82D6F" w14:textId="77777777" w:rsidR="000F2A79" w:rsidRDefault="000F2A79" w:rsidP="000F2A79">
      <w:pPr>
        <w:pStyle w:val="CMDOutput"/>
      </w:pPr>
      <w:r>
        <w:t>FE80::2002/128 via 2001:DB8:CAFE:100::2</w:t>
      </w:r>
    </w:p>
    <w:p w14:paraId="6753A9A1" w14:textId="77777777" w:rsidR="000F2A79" w:rsidRDefault="000F2A79" w:rsidP="000F2A79">
      <w:pPr>
        <w:pStyle w:val="CMDOutput"/>
      </w:pPr>
      <w:r>
        <w:t xml:space="preserve">   Tunnel1 created 00:27:29, expire 00:07:21</w:t>
      </w:r>
    </w:p>
    <w:p w14:paraId="0F9F6912" w14:textId="77777777" w:rsidR="000F2A79" w:rsidRDefault="000F2A79" w:rsidP="000F2A79">
      <w:pPr>
        <w:pStyle w:val="CMDOutput"/>
      </w:pPr>
      <w:r>
        <w:t xml:space="preserve">   Type: dynamic, Flags: registered</w:t>
      </w:r>
    </w:p>
    <w:p w14:paraId="718E9A5F" w14:textId="77777777" w:rsidR="000F2A79" w:rsidRDefault="000F2A79" w:rsidP="000F2A79">
      <w:pPr>
        <w:pStyle w:val="CMDOutput"/>
      </w:pPr>
      <w:r>
        <w:t xml:space="preserve">   NBMA address: 2001:DB8:2:1::1</w:t>
      </w:r>
    </w:p>
    <w:p w14:paraId="06C52F9E" w14:textId="77777777" w:rsidR="000F2A79" w:rsidRDefault="000F2A79" w:rsidP="000F2A79">
      <w:pPr>
        <w:pStyle w:val="CMDOutput"/>
      </w:pPr>
      <w:r>
        <w:t xml:space="preserve">   Preference: 255</w:t>
      </w:r>
    </w:p>
    <w:p w14:paraId="55C072AD" w14:textId="77777777" w:rsidR="000F2A79" w:rsidRDefault="000F2A79" w:rsidP="000F2A79">
      <w:pPr>
        <w:pStyle w:val="CMDOutput"/>
      </w:pPr>
      <w:r>
        <w:t>FE80::2003/128 via 2001:DB8:CAFE:100::3</w:t>
      </w:r>
    </w:p>
    <w:p w14:paraId="52FC2C1D" w14:textId="77777777" w:rsidR="000F2A79" w:rsidRDefault="000F2A79" w:rsidP="000F2A79">
      <w:pPr>
        <w:pStyle w:val="CMDOutput"/>
      </w:pPr>
      <w:r>
        <w:t xml:space="preserve">   Tunnel1 created 00:21:07, expire 00:08:52</w:t>
      </w:r>
    </w:p>
    <w:p w14:paraId="2F354980" w14:textId="77777777" w:rsidR="000F2A79" w:rsidRDefault="000F2A79" w:rsidP="000F2A79">
      <w:pPr>
        <w:pStyle w:val="CMDOutput"/>
      </w:pPr>
      <w:r>
        <w:t xml:space="preserve">   Type: dynamic, Flags: registered</w:t>
      </w:r>
    </w:p>
    <w:p w14:paraId="2A517BBC" w14:textId="77777777" w:rsidR="000F2A79" w:rsidRDefault="000F2A79" w:rsidP="000F2A79">
      <w:pPr>
        <w:pStyle w:val="CMDOutput"/>
      </w:pPr>
      <w:r>
        <w:t xml:space="preserve">   NBMA address: 2001:DB8:3:1::1</w:t>
      </w:r>
    </w:p>
    <w:p w14:paraId="13B0DC5A" w14:textId="130492AC" w:rsidR="000F2A79" w:rsidRDefault="000F2A79" w:rsidP="000F2A79">
      <w:pPr>
        <w:pStyle w:val="CMDOutput"/>
      </w:pPr>
      <w:r>
        <w:t xml:space="preserve">   Preference: 255</w:t>
      </w:r>
    </w:p>
    <w:p w14:paraId="782C7F48" w14:textId="589BA8BA" w:rsidR="00E256E1" w:rsidRDefault="00E256E1" w:rsidP="00E256E1">
      <w:pPr>
        <w:pStyle w:val="ConfigWindow"/>
      </w:pPr>
      <w:r>
        <w:t>Close configuration window</w:t>
      </w:r>
    </w:p>
    <w:p w14:paraId="66A4C24E" w14:textId="6E182BCE" w:rsidR="00D72615" w:rsidRPr="00D72615" w:rsidRDefault="00D72615" w:rsidP="00D72615">
      <w:pPr>
        <w:pStyle w:val="BodyTextL25"/>
      </w:pPr>
      <w:r>
        <w:t xml:space="preserve">This output provides details about the tunnel endpoints that are known to NHRP. This incudes the overlay and transport interface addresses for the known peers. </w:t>
      </w:r>
    </w:p>
    <w:p w14:paraId="3FE71A9B" w14:textId="00FF1929" w:rsidR="000B6605" w:rsidRPr="002B647F" w:rsidRDefault="000B6605" w:rsidP="000B6605">
      <w:pPr>
        <w:pStyle w:val="Heading2"/>
      </w:pPr>
      <w:r>
        <w:t xml:space="preserve">Configure </w:t>
      </w:r>
      <w:r w:rsidR="00CF2BAD">
        <w:t>EIGRP</w:t>
      </w:r>
      <w:r w:rsidR="00DC7454">
        <w:t xml:space="preserve"> </w:t>
      </w:r>
      <w:r w:rsidR="00F0316E">
        <w:t>for IPv6</w:t>
      </w:r>
    </w:p>
    <w:p w14:paraId="0ABA3055" w14:textId="5574DE02" w:rsidR="00A81AF1" w:rsidRDefault="00DC7454" w:rsidP="00A81AF1">
      <w:pPr>
        <w:pStyle w:val="BodyTextL25"/>
      </w:pPr>
      <w:r>
        <w:t xml:space="preserve">In this scenario, </w:t>
      </w:r>
      <w:r w:rsidR="00412D3A">
        <w:t>you</w:t>
      </w:r>
      <w:r w:rsidR="00CF2BAD">
        <w:t xml:space="preserve"> will create two EIGRP</w:t>
      </w:r>
      <w:r w:rsidR="00F0316E">
        <w:t xml:space="preserve"> for IP</w:t>
      </w:r>
      <w:r w:rsidR="004E56E6">
        <w:t>v6</w:t>
      </w:r>
      <w:r w:rsidR="00CF2BAD">
        <w:t xml:space="preserve"> routing processes for two different AS</w:t>
      </w:r>
      <w:r w:rsidR="00DD7760">
        <w:t>s</w:t>
      </w:r>
      <w:r w:rsidR="00CF2BAD">
        <w:t>. AS 68 will route the tunnel network and the LANs t</w:t>
      </w:r>
      <w:r w:rsidR="005B134B">
        <w:t>o</w:t>
      </w:r>
      <w:r w:rsidR="00CF2BAD">
        <w:t xml:space="preserve"> be accessed across the tunnels. AS 168 will route the transport network in order to ensure connectivity between the underlay networks that th</w:t>
      </w:r>
      <w:r w:rsidR="004E56E6">
        <w:t xml:space="preserve">e </w:t>
      </w:r>
      <w:r w:rsidR="00CF2BAD">
        <w:t>tunnel network relies upon.</w:t>
      </w:r>
    </w:p>
    <w:p w14:paraId="64950C5D" w14:textId="7F75E1B1" w:rsidR="00425C9A" w:rsidRDefault="00CF2BAD" w:rsidP="00A81AF1">
      <w:pPr>
        <w:pStyle w:val="BodyTextL25"/>
      </w:pPr>
      <w:r>
        <w:lastRenderedPageBreak/>
        <w:t>Initially, static routes were configured in the topology to enable initial testing o</w:t>
      </w:r>
      <w:r w:rsidR="004E56E6">
        <w:t>f</w:t>
      </w:r>
      <w:r>
        <w:t xml:space="preserve"> network connectivity after the </w:t>
      </w:r>
      <w:r w:rsidR="004E56E6">
        <w:t>topology</w:t>
      </w:r>
      <w:r>
        <w:t xml:space="preserve"> was set up for the lab. </w:t>
      </w:r>
      <w:r w:rsidR="00412D3A">
        <w:t>You</w:t>
      </w:r>
      <w:r>
        <w:t xml:space="preserve"> no longer </w:t>
      </w:r>
      <w:r w:rsidR="004E56E6">
        <w:t xml:space="preserve">need these static routes and </w:t>
      </w:r>
      <w:r>
        <w:t xml:space="preserve">will replace </w:t>
      </w:r>
      <w:r w:rsidR="004E56E6">
        <w:t>them with EIGRPv6</w:t>
      </w:r>
      <w:r>
        <w:t xml:space="preserve">. </w:t>
      </w:r>
    </w:p>
    <w:p w14:paraId="01CE3CDC" w14:textId="1ED1AD99" w:rsidR="000B6605" w:rsidRDefault="006E6A3C" w:rsidP="000B6605">
      <w:pPr>
        <w:pStyle w:val="Heading3"/>
      </w:pPr>
      <w:r>
        <w:t>Remove</w:t>
      </w:r>
      <w:r w:rsidR="000B6605">
        <w:t xml:space="preserve"> </w:t>
      </w:r>
      <w:r w:rsidR="00425C9A">
        <w:t>static</w:t>
      </w:r>
      <w:r w:rsidR="000B6605">
        <w:t xml:space="preserve"> rout</w:t>
      </w:r>
      <w:r>
        <w:t>es</w:t>
      </w:r>
      <w:r w:rsidR="00DD7760">
        <w:t>.</w:t>
      </w:r>
    </w:p>
    <w:p w14:paraId="41C22F30" w14:textId="4BBCC949" w:rsidR="004173AF" w:rsidRDefault="004173AF" w:rsidP="00281D43">
      <w:pPr>
        <w:pStyle w:val="SubStepAlpha"/>
      </w:pPr>
      <w:r>
        <w:t xml:space="preserve">Remove </w:t>
      </w:r>
      <w:r w:rsidR="00D274BB">
        <w:t>the</w:t>
      </w:r>
      <w:r w:rsidR="00563757">
        <w:t xml:space="preserve"> </w:t>
      </w:r>
      <w:r w:rsidR="00CF2BAD">
        <w:t xml:space="preserve">preconfigured static routes from </w:t>
      </w:r>
      <w:r w:rsidR="00D274BB">
        <w:t xml:space="preserve">the </w:t>
      </w:r>
      <w:r>
        <w:t xml:space="preserve">three </w:t>
      </w:r>
      <w:r w:rsidR="00425C9A">
        <w:t>routers</w:t>
      </w:r>
      <w:r>
        <w:t xml:space="preserve"> by pasting </w:t>
      </w:r>
      <w:r w:rsidR="002201F1">
        <w:t xml:space="preserve">the </w:t>
      </w:r>
      <w:r>
        <w:t>commands below</w:t>
      </w:r>
      <w:r w:rsidR="0097211D">
        <w:t xml:space="preserve"> into the console of the appropriate device</w:t>
      </w:r>
      <w:r w:rsidR="002201F1">
        <w:t>s</w:t>
      </w:r>
      <w:r>
        <w:t>.</w:t>
      </w:r>
    </w:p>
    <w:p w14:paraId="5A332417" w14:textId="77777777" w:rsidR="004173AF" w:rsidRDefault="004173AF" w:rsidP="004173AF">
      <w:pPr>
        <w:pStyle w:val="ConfigWindow"/>
      </w:pPr>
      <w:r w:rsidRPr="00F85B72">
        <w:t>Open configuration window</w:t>
      </w:r>
    </w:p>
    <w:p w14:paraId="7DB69324" w14:textId="02B03F18" w:rsidR="004173AF" w:rsidRPr="00CE7A5A" w:rsidRDefault="004173AF" w:rsidP="00CE7A5A">
      <w:pPr>
        <w:pStyle w:val="BodyTextL25"/>
      </w:pPr>
      <w:r w:rsidRPr="00CE7A5A">
        <w:t>R1</w:t>
      </w:r>
    </w:p>
    <w:p w14:paraId="5D4510C1" w14:textId="68604F57" w:rsidR="004173AF" w:rsidRDefault="004173AF" w:rsidP="00730FBF">
      <w:pPr>
        <w:pStyle w:val="CMD"/>
      </w:pPr>
      <w:r w:rsidRPr="004173AF">
        <w:rPr>
          <w:b/>
          <w:bCs/>
        </w:rPr>
        <w:t>no ip</w:t>
      </w:r>
      <w:r w:rsidR="00E264B5">
        <w:rPr>
          <w:b/>
          <w:bCs/>
        </w:rPr>
        <w:t>v6</w:t>
      </w:r>
      <w:r w:rsidRPr="004173AF">
        <w:rPr>
          <w:b/>
          <w:bCs/>
        </w:rPr>
        <w:t xml:space="preserve"> </w:t>
      </w:r>
      <w:proofErr w:type="gramStart"/>
      <w:r w:rsidRPr="004173AF">
        <w:rPr>
          <w:b/>
          <w:bCs/>
        </w:rPr>
        <w:t xml:space="preserve">route </w:t>
      </w:r>
      <w:r w:rsidR="00E264B5">
        <w:rPr>
          <w:b/>
          <w:bCs/>
        </w:rPr>
        <w:t>:</w:t>
      </w:r>
      <w:proofErr w:type="gramEnd"/>
      <w:r w:rsidR="00E264B5">
        <w:rPr>
          <w:b/>
          <w:bCs/>
        </w:rPr>
        <w:t>:/0</w:t>
      </w:r>
      <w:r w:rsidRPr="004173AF">
        <w:rPr>
          <w:b/>
          <w:bCs/>
        </w:rPr>
        <w:t xml:space="preserve"> </w:t>
      </w:r>
      <w:r w:rsidR="00E264B5">
        <w:rPr>
          <w:b/>
          <w:bCs/>
        </w:rPr>
        <w:t>2001</w:t>
      </w:r>
      <w:r w:rsidR="00425C9A">
        <w:rPr>
          <w:b/>
          <w:bCs/>
        </w:rPr>
        <w:t>:</w:t>
      </w:r>
      <w:r w:rsidR="00E264B5">
        <w:rPr>
          <w:b/>
          <w:bCs/>
        </w:rPr>
        <w:t>db8:acad:1::2</w:t>
      </w:r>
    </w:p>
    <w:p w14:paraId="592BEF31" w14:textId="1476F09C" w:rsidR="004173AF" w:rsidRDefault="004173AF" w:rsidP="00CE7A5A">
      <w:pPr>
        <w:pStyle w:val="BodyTextL25"/>
      </w:pPr>
      <w:r>
        <w:t>R2</w:t>
      </w:r>
    </w:p>
    <w:p w14:paraId="4FB5BDAD" w14:textId="51D0A92D" w:rsidR="004173AF" w:rsidRDefault="00E264B5" w:rsidP="00730FBF">
      <w:pPr>
        <w:pStyle w:val="CMD"/>
      </w:pPr>
      <w:r w:rsidRPr="00E264B5">
        <w:rPr>
          <w:b/>
          <w:bCs/>
        </w:rPr>
        <w:t>no ipv</w:t>
      </w:r>
      <w:r>
        <w:rPr>
          <w:b/>
          <w:bCs/>
        </w:rPr>
        <w:t>6</w:t>
      </w:r>
      <w:r w:rsidRPr="00E264B5">
        <w:rPr>
          <w:b/>
          <w:bCs/>
        </w:rPr>
        <w:t xml:space="preserve"> </w:t>
      </w:r>
      <w:proofErr w:type="gramStart"/>
      <w:r w:rsidRPr="00E264B5">
        <w:rPr>
          <w:b/>
          <w:bCs/>
        </w:rPr>
        <w:t>route :</w:t>
      </w:r>
      <w:proofErr w:type="gramEnd"/>
      <w:r w:rsidRPr="00E264B5">
        <w:rPr>
          <w:b/>
          <w:bCs/>
        </w:rPr>
        <w:t>:/0 2001:db8:acad:2::1</w:t>
      </w:r>
    </w:p>
    <w:p w14:paraId="7EE42438" w14:textId="5EDBD37E" w:rsidR="004173AF" w:rsidRDefault="004173AF" w:rsidP="00CE7A5A">
      <w:pPr>
        <w:pStyle w:val="BodyTextL25"/>
      </w:pPr>
      <w:r>
        <w:t>R3</w:t>
      </w:r>
    </w:p>
    <w:p w14:paraId="5BD2CC17" w14:textId="4C832F60" w:rsidR="007A24BF" w:rsidRDefault="00E264B5" w:rsidP="00FC75EE">
      <w:pPr>
        <w:pStyle w:val="CMD"/>
        <w:rPr>
          <w:b/>
          <w:bCs/>
        </w:rPr>
      </w:pPr>
      <w:r w:rsidRPr="00E264B5">
        <w:rPr>
          <w:b/>
          <w:bCs/>
        </w:rPr>
        <w:t>no ipv6 route ::/0 2001:db8:acad:3::1</w:t>
      </w:r>
    </w:p>
    <w:p w14:paraId="5FBD5DCD" w14:textId="4CCB4ECE" w:rsidR="00BA6227" w:rsidRDefault="00BA6227" w:rsidP="00BA6227">
      <w:pPr>
        <w:pStyle w:val="BodyTextL25"/>
      </w:pPr>
      <w:r>
        <w:t>DMVPN</w:t>
      </w:r>
    </w:p>
    <w:p w14:paraId="58499E24" w14:textId="23DCF64F" w:rsidR="00BA6227" w:rsidRPr="00BA6227" w:rsidRDefault="00BA6227" w:rsidP="00BA6227">
      <w:pPr>
        <w:pStyle w:val="CMD"/>
        <w:rPr>
          <w:b/>
          <w:bCs/>
        </w:rPr>
      </w:pPr>
      <w:r w:rsidRPr="00BA6227">
        <w:rPr>
          <w:b/>
          <w:bCs/>
        </w:rPr>
        <w:t>no ipv6 route 2001:db8:2:1::/64 2001:db8:acad:2::2</w:t>
      </w:r>
    </w:p>
    <w:p w14:paraId="1B44ADD6" w14:textId="3E342889" w:rsidR="00BA6227" w:rsidRPr="00BA6227" w:rsidRDefault="00BA6227" w:rsidP="00BA6227">
      <w:pPr>
        <w:pStyle w:val="CMD"/>
        <w:rPr>
          <w:b/>
          <w:bCs/>
        </w:rPr>
      </w:pPr>
      <w:r w:rsidRPr="00BA6227">
        <w:rPr>
          <w:b/>
          <w:bCs/>
        </w:rPr>
        <w:t>no ipv6 route 2001:db8:2:2::/64 2001:db8:acad:2::2</w:t>
      </w:r>
    </w:p>
    <w:p w14:paraId="34CDADA7" w14:textId="71B50AB9" w:rsidR="00BA6227" w:rsidRPr="00BA6227" w:rsidRDefault="00BA6227" w:rsidP="00BA6227">
      <w:pPr>
        <w:pStyle w:val="CMD"/>
        <w:rPr>
          <w:b/>
          <w:bCs/>
        </w:rPr>
      </w:pPr>
      <w:r w:rsidRPr="00BA6227">
        <w:rPr>
          <w:b/>
          <w:bCs/>
        </w:rPr>
        <w:t>no ipv6 route 2001:db8:3:1::/64 2001:db8:acad:3::2</w:t>
      </w:r>
    </w:p>
    <w:p w14:paraId="315D9C77" w14:textId="2C70B2BB" w:rsidR="00BA6227" w:rsidRDefault="00BA6227" w:rsidP="00BA6227">
      <w:pPr>
        <w:pStyle w:val="CMD"/>
        <w:rPr>
          <w:b/>
          <w:bCs/>
        </w:rPr>
      </w:pPr>
      <w:r w:rsidRPr="00BA6227">
        <w:rPr>
          <w:b/>
          <w:bCs/>
        </w:rPr>
        <w:t>no ipv6 route 2001:db8:3:2::/64 2001:db8:acad:3::2</w:t>
      </w:r>
    </w:p>
    <w:p w14:paraId="0D4C7910" w14:textId="2F424703" w:rsidR="004173AF" w:rsidRDefault="004173AF" w:rsidP="00BA6227">
      <w:pPr>
        <w:pStyle w:val="ConfigWindow"/>
      </w:pPr>
      <w:r>
        <w:t>Close configuration window</w:t>
      </w:r>
    </w:p>
    <w:p w14:paraId="66DF43E1" w14:textId="77777777" w:rsidR="00BA6227" w:rsidRPr="00BA6227" w:rsidRDefault="00BA6227" w:rsidP="00BA6227">
      <w:pPr>
        <w:pStyle w:val="BodyTextL50"/>
      </w:pPr>
      <w:bookmarkStart w:id="4" w:name="_Hlk36030449"/>
      <w:r w:rsidRPr="00BA6227">
        <w:rPr>
          <w:b/>
          <w:bCs/>
        </w:rPr>
        <w:t>Note</w:t>
      </w:r>
      <w:r w:rsidRPr="00730FBF">
        <w:t>:</w:t>
      </w:r>
      <w:r>
        <w:t xml:space="preserve"> Normally devices in the DMVPN cloud would require no intervention from enterprise networking staff. However, for the purposes of this lab, some configuration of the DMVPN Layer 3 switch is required.</w:t>
      </w:r>
    </w:p>
    <w:bookmarkEnd w:id="4"/>
    <w:p w14:paraId="0726222E" w14:textId="3B7E3F0C" w:rsidR="00277DE6" w:rsidRDefault="00277DE6" w:rsidP="00277DE6">
      <w:pPr>
        <w:pStyle w:val="SubStepAlpha"/>
      </w:pPr>
      <w:r>
        <w:t xml:space="preserve">Create </w:t>
      </w:r>
      <w:r w:rsidR="004C57C5">
        <w:t xml:space="preserve">classic </w:t>
      </w:r>
      <w:r w:rsidR="00BA6227">
        <w:t xml:space="preserve">mode </w:t>
      </w:r>
      <w:r w:rsidR="004C57C5">
        <w:t>IPv6 EIGRP process</w:t>
      </w:r>
      <w:r w:rsidR="00BA6227">
        <w:t>es</w:t>
      </w:r>
      <w:r w:rsidR="004C57C5">
        <w:t xml:space="preserve"> with AS </w:t>
      </w:r>
      <w:r w:rsidR="004C57C5" w:rsidRPr="00BA6227">
        <w:rPr>
          <w:b/>
          <w:bCs/>
        </w:rPr>
        <w:t>68</w:t>
      </w:r>
      <w:r w:rsidRPr="00730FBF">
        <w:t xml:space="preserve">. </w:t>
      </w:r>
      <w:r w:rsidRPr="00C00024">
        <w:t>This process an</w:t>
      </w:r>
      <w:r>
        <w:t>d</w:t>
      </w:r>
      <w:r w:rsidRPr="00C00024">
        <w:t xml:space="preserve"> AS will route the overlay network</w:t>
      </w:r>
      <w:r>
        <w:t>. Add the tunnel interface and Loopback 1 interface networks to the routing process. Loopback 1 simulates a LAN that will be sending traffic through the tunnel. Note that split horizon is disabled on the hub</w:t>
      </w:r>
      <w:r w:rsidR="004C57C5">
        <w:t xml:space="preserve"> and spoke</w:t>
      </w:r>
      <w:r>
        <w:t xml:space="preserve"> router tunnel interface</w:t>
      </w:r>
      <w:r w:rsidR="004C57C5">
        <w:t>s</w:t>
      </w:r>
      <w:r>
        <w:t xml:space="preserve">. Also note that the two </w:t>
      </w:r>
      <w:r w:rsidR="001107FF">
        <w:t xml:space="preserve">spoke </w:t>
      </w:r>
      <w:r>
        <w:t>routers are configured as stub routers. Configure the three routers as follows</w:t>
      </w:r>
      <w:r w:rsidR="005873DE">
        <w:t>:</w:t>
      </w:r>
    </w:p>
    <w:p w14:paraId="5CF9F02A" w14:textId="77777777" w:rsidR="00277DE6" w:rsidRDefault="00277DE6" w:rsidP="00277DE6">
      <w:pPr>
        <w:pStyle w:val="ConfigWindow"/>
      </w:pPr>
      <w:r w:rsidRPr="00F85B72">
        <w:t>Open configuration window</w:t>
      </w:r>
    </w:p>
    <w:p w14:paraId="7B7F5C19" w14:textId="13957711" w:rsidR="00277DE6" w:rsidRDefault="00277DE6" w:rsidP="00277DE6">
      <w:pPr>
        <w:pStyle w:val="CMD"/>
      </w:pPr>
      <w:r>
        <w:t xml:space="preserve">R1(config)# </w:t>
      </w:r>
      <w:r w:rsidR="00AD280E" w:rsidRPr="00BA6227">
        <w:rPr>
          <w:b/>
          <w:bCs/>
        </w:rPr>
        <w:t>ipv6</w:t>
      </w:r>
      <w:r w:rsidR="00AD280E">
        <w:t xml:space="preserve"> </w:t>
      </w:r>
      <w:r w:rsidRPr="00D659EF">
        <w:rPr>
          <w:b/>
          <w:bCs/>
        </w:rPr>
        <w:t xml:space="preserve">router eigrp </w:t>
      </w:r>
      <w:r w:rsidR="00AD280E">
        <w:rPr>
          <w:b/>
          <w:bCs/>
        </w:rPr>
        <w:t>68</w:t>
      </w:r>
    </w:p>
    <w:p w14:paraId="5FFD35B3" w14:textId="47363B94" w:rsidR="00277DE6" w:rsidRDefault="00277DE6" w:rsidP="00277DE6">
      <w:pPr>
        <w:pStyle w:val="CMD"/>
        <w:rPr>
          <w:b/>
          <w:bCs/>
        </w:rPr>
      </w:pPr>
      <w:r>
        <w:t xml:space="preserve">R1(config-router)# </w:t>
      </w:r>
      <w:r w:rsidR="001107FF" w:rsidRPr="00730FBF">
        <w:rPr>
          <w:b/>
          <w:bCs/>
        </w:rPr>
        <w:t xml:space="preserve">eigrp </w:t>
      </w:r>
      <w:r w:rsidR="00AD280E" w:rsidRPr="00C00024">
        <w:rPr>
          <w:b/>
          <w:bCs/>
        </w:rPr>
        <w:t>router-id 1.1.1.1</w:t>
      </w:r>
    </w:p>
    <w:p w14:paraId="6430B75B" w14:textId="7E22BA3C" w:rsidR="00AD280E" w:rsidRDefault="00AD280E" w:rsidP="00277DE6">
      <w:pPr>
        <w:pStyle w:val="CMD"/>
      </w:pPr>
      <w:r>
        <w:t xml:space="preserve">R1(config-router)# </w:t>
      </w:r>
      <w:r w:rsidRPr="004C57C5">
        <w:rPr>
          <w:b/>
          <w:bCs/>
        </w:rPr>
        <w:t>interface tunnel 1</w:t>
      </w:r>
    </w:p>
    <w:p w14:paraId="77ECA651" w14:textId="16566814" w:rsidR="00277DE6" w:rsidRDefault="00AD280E" w:rsidP="00277DE6">
      <w:pPr>
        <w:pStyle w:val="CMD"/>
      </w:pPr>
      <w:r>
        <w:t>R1(config-</w:t>
      </w:r>
      <w:r w:rsidR="004C57C5">
        <w:t>if</w:t>
      </w:r>
      <w:r>
        <w:t xml:space="preserve">)# </w:t>
      </w:r>
      <w:r w:rsidRPr="004C57C5">
        <w:rPr>
          <w:b/>
          <w:bCs/>
        </w:rPr>
        <w:t>ipv6 eigrp 68</w:t>
      </w:r>
    </w:p>
    <w:p w14:paraId="2287959E" w14:textId="6C4F52A3" w:rsidR="00AD280E" w:rsidRDefault="00AD280E" w:rsidP="00730FBF">
      <w:pPr>
        <w:pStyle w:val="CMD"/>
        <w:spacing w:after="0"/>
      </w:pPr>
      <w:r>
        <w:t>R1(config-</w:t>
      </w:r>
      <w:r w:rsidR="004C57C5">
        <w:t>if</w:t>
      </w:r>
      <w:r>
        <w:t xml:space="preserve">)# </w:t>
      </w:r>
      <w:r w:rsidRPr="004C57C5">
        <w:rPr>
          <w:b/>
          <w:bCs/>
        </w:rPr>
        <w:t>no ipv6 split-horizon eigrp</w:t>
      </w:r>
      <w:r w:rsidR="006A7528">
        <w:rPr>
          <w:b/>
          <w:bCs/>
        </w:rPr>
        <w:t xml:space="preserve"> 68</w:t>
      </w:r>
    </w:p>
    <w:p w14:paraId="2A207D22" w14:textId="77777777" w:rsidR="00016477" w:rsidRDefault="00016477" w:rsidP="00016477">
      <w:pPr>
        <w:pStyle w:val="ConfigWindow"/>
      </w:pPr>
      <w:r>
        <w:t>Close configuration window</w:t>
      </w:r>
    </w:p>
    <w:p w14:paraId="42874E2D" w14:textId="77777777" w:rsidR="00016477" w:rsidRDefault="00016477" w:rsidP="00016477">
      <w:pPr>
        <w:pStyle w:val="ConfigWindow"/>
      </w:pPr>
      <w:r w:rsidRPr="00F85B72">
        <w:t>Open configuration window</w:t>
      </w:r>
    </w:p>
    <w:p w14:paraId="2A8AB809" w14:textId="278245C8" w:rsidR="004C57C5" w:rsidRDefault="004C57C5" w:rsidP="00730FBF">
      <w:pPr>
        <w:pStyle w:val="CMD"/>
        <w:spacing w:before="0"/>
      </w:pPr>
      <w:r>
        <w:t xml:space="preserve">R2(config)# </w:t>
      </w:r>
      <w:r w:rsidRPr="00075477">
        <w:rPr>
          <w:b/>
          <w:bCs/>
        </w:rPr>
        <w:t xml:space="preserve">ipv6 </w:t>
      </w:r>
      <w:r w:rsidRPr="00D659EF">
        <w:rPr>
          <w:b/>
          <w:bCs/>
        </w:rPr>
        <w:t xml:space="preserve">router </w:t>
      </w:r>
      <w:proofErr w:type="spellStart"/>
      <w:r w:rsidRPr="00D659EF">
        <w:rPr>
          <w:b/>
          <w:bCs/>
        </w:rPr>
        <w:t>eigrp</w:t>
      </w:r>
      <w:proofErr w:type="spellEnd"/>
      <w:r w:rsidRPr="00D659EF">
        <w:rPr>
          <w:b/>
          <w:bCs/>
        </w:rPr>
        <w:t xml:space="preserve"> </w:t>
      </w:r>
      <w:r>
        <w:rPr>
          <w:b/>
          <w:bCs/>
        </w:rPr>
        <w:t>68</w:t>
      </w:r>
    </w:p>
    <w:p w14:paraId="26C30A10" w14:textId="75458E84" w:rsidR="004C57C5" w:rsidRDefault="004C57C5" w:rsidP="004C57C5">
      <w:pPr>
        <w:pStyle w:val="CMD"/>
        <w:rPr>
          <w:b/>
          <w:bCs/>
        </w:rPr>
      </w:pPr>
      <w:r>
        <w:t>R2(config-</w:t>
      </w:r>
      <w:proofErr w:type="gramStart"/>
      <w:r>
        <w:t>router)#</w:t>
      </w:r>
      <w:proofErr w:type="gramEnd"/>
      <w:r>
        <w:t xml:space="preserve"> </w:t>
      </w:r>
      <w:proofErr w:type="spellStart"/>
      <w:r w:rsidR="001107FF" w:rsidRPr="00C83DB7">
        <w:rPr>
          <w:b/>
          <w:bCs/>
        </w:rPr>
        <w:t>eigrp</w:t>
      </w:r>
      <w:proofErr w:type="spellEnd"/>
      <w:r w:rsidR="001107FF" w:rsidRPr="00C83DB7">
        <w:rPr>
          <w:b/>
          <w:bCs/>
        </w:rPr>
        <w:t xml:space="preserve"> </w:t>
      </w:r>
      <w:r w:rsidR="001107FF" w:rsidRPr="00C00024">
        <w:rPr>
          <w:b/>
          <w:bCs/>
        </w:rPr>
        <w:t xml:space="preserve">router-id </w:t>
      </w:r>
      <w:r>
        <w:rPr>
          <w:b/>
          <w:bCs/>
        </w:rPr>
        <w:t>2</w:t>
      </w:r>
      <w:r w:rsidRPr="00C00024">
        <w:rPr>
          <w:b/>
          <w:bCs/>
        </w:rPr>
        <w:t>.</w:t>
      </w:r>
      <w:r>
        <w:rPr>
          <w:b/>
          <w:bCs/>
        </w:rPr>
        <w:t>2</w:t>
      </w:r>
      <w:r w:rsidRPr="00C00024">
        <w:rPr>
          <w:b/>
          <w:bCs/>
        </w:rPr>
        <w:t>.</w:t>
      </w:r>
      <w:r>
        <w:rPr>
          <w:b/>
          <w:bCs/>
        </w:rPr>
        <w:t>2</w:t>
      </w:r>
      <w:r w:rsidRPr="00C00024">
        <w:rPr>
          <w:b/>
          <w:bCs/>
        </w:rPr>
        <w:t>.</w:t>
      </w:r>
      <w:r>
        <w:rPr>
          <w:b/>
          <w:bCs/>
        </w:rPr>
        <w:t>2</w:t>
      </w:r>
    </w:p>
    <w:p w14:paraId="2365C4A8" w14:textId="3026D008" w:rsidR="004C57C5" w:rsidRDefault="004C57C5" w:rsidP="004C57C5">
      <w:pPr>
        <w:pStyle w:val="CMD"/>
      </w:pPr>
      <w:r>
        <w:t xml:space="preserve">R2(config-router)# </w:t>
      </w:r>
      <w:r w:rsidRPr="004C57C5">
        <w:rPr>
          <w:b/>
          <w:bCs/>
        </w:rPr>
        <w:t>interface tunnel 1</w:t>
      </w:r>
    </w:p>
    <w:p w14:paraId="12362764" w14:textId="2A4EC5FC" w:rsidR="004C57C5" w:rsidRDefault="004C57C5" w:rsidP="004C57C5">
      <w:pPr>
        <w:pStyle w:val="CMD"/>
      </w:pPr>
      <w:r>
        <w:t xml:space="preserve">R2(config-if)# </w:t>
      </w:r>
      <w:r w:rsidRPr="004C57C5">
        <w:rPr>
          <w:b/>
          <w:bCs/>
        </w:rPr>
        <w:t>ipv6 eigrp 68</w:t>
      </w:r>
    </w:p>
    <w:p w14:paraId="4291F04F" w14:textId="72B3D1D5" w:rsidR="004C57C5" w:rsidRDefault="004C57C5" w:rsidP="004C57C5">
      <w:pPr>
        <w:pStyle w:val="CMD"/>
        <w:rPr>
          <w:b/>
          <w:bCs/>
        </w:rPr>
      </w:pPr>
      <w:r>
        <w:t xml:space="preserve">R2(config-if)# </w:t>
      </w:r>
      <w:r w:rsidRPr="004C57C5">
        <w:rPr>
          <w:b/>
          <w:bCs/>
        </w:rPr>
        <w:t>no ipv6 split-horizon eigrp</w:t>
      </w:r>
      <w:r w:rsidR="006A7528">
        <w:rPr>
          <w:b/>
          <w:bCs/>
        </w:rPr>
        <w:t xml:space="preserve"> 68</w:t>
      </w:r>
    </w:p>
    <w:p w14:paraId="7785E039" w14:textId="11CEAE43" w:rsidR="006E6A3C" w:rsidRDefault="006E6A3C" w:rsidP="004C57C5">
      <w:pPr>
        <w:pStyle w:val="CMD"/>
      </w:pPr>
      <w:r>
        <w:t xml:space="preserve">R2(config-if)# </w:t>
      </w:r>
      <w:r w:rsidRPr="006E6A3C">
        <w:rPr>
          <w:b/>
          <w:bCs/>
        </w:rPr>
        <w:t>interface loopback 1</w:t>
      </w:r>
    </w:p>
    <w:p w14:paraId="0788A9A1" w14:textId="7B355E60" w:rsidR="004C57C5" w:rsidRDefault="004C57C5" w:rsidP="00730FBF">
      <w:pPr>
        <w:pStyle w:val="CMD"/>
        <w:spacing w:after="0"/>
      </w:pPr>
      <w:r>
        <w:t xml:space="preserve">R2(config-if)# </w:t>
      </w:r>
      <w:r w:rsidRPr="004C57C5">
        <w:rPr>
          <w:b/>
          <w:bCs/>
        </w:rPr>
        <w:t>ipv6 eigrp 68</w:t>
      </w:r>
    </w:p>
    <w:p w14:paraId="3B6D4144" w14:textId="77777777" w:rsidR="00016477" w:rsidRDefault="00016477" w:rsidP="00016477">
      <w:pPr>
        <w:pStyle w:val="ConfigWindow"/>
      </w:pPr>
      <w:r>
        <w:t>Close configuration window</w:t>
      </w:r>
    </w:p>
    <w:p w14:paraId="5BCEDBFA" w14:textId="77777777" w:rsidR="00016477" w:rsidRDefault="00016477" w:rsidP="00016477">
      <w:pPr>
        <w:pStyle w:val="ConfigWindow"/>
      </w:pPr>
      <w:r w:rsidRPr="00F85B72">
        <w:t>Open configuration window</w:t>
      </w:r>
    </w:p>
    <w:p w14:paraId="0C41BA5E" w14:textId="4A4335AB" w:rsidR="00075477" w:rsidRDefault="00075477" w:rsidP="00730FBF">
      <w:pPr>
        <w:pStyle w:val="CMD"/>
        <w:spacing w:before="0"/>
      </w:pPr>
      <w:r>
        <w:t xml:space="preserve">R3(config)# </w:t>
      </w:r>
      <w:r w:rsidRPr="00075477">
        <w:rPr>
          <w:b/>
          <w:bCs/>
        </w:rPr>
        <w:t xml:space="preserve">ipv6 </w:t>
      </w:r>
      <w:r w:rsidRPr="00D659EF">
        <w:rPr>
          <w:b/>
          <w:bCs/>
        </w:rPr>
        <w:t xml:space="preserve">router </w:t>
      </w:r>
      <w:proofErr w:type="spellStart"/>
      <w:r w:rsidRPr="00D659EF">
        <w:rPr>
          <w:b/>
          <w:bCs/>
        </w:rPr>
        <w:t>eigrp</w:t>
      </w:r>
      <w:proofErr w:type="spellEnd"/>
      <w:r w:rsidRPr="00D659EF">
        <w:rPr>
          <w:b/>
          <w:bCs/>
        </w:rPr>
        <w:t xml:space="preserve"> </w:t>
      </w:r>
      <w:r>
        <w:rPr>
          <w:b/>
          <w:bCs/>
        </w:rPr>
        <w:t>68</w:t>
      </w:r>
    </w:p>
    <w:p w14:paraId="50975B06" w14:textId="08795205" w:rsidR="00075477" w:rsidRDefault="00075477" w:rsidP="00075477">
      <w:pPr>
        <w:pStyle w:val="CMD"/>
        <w:rPr>
          <w:b/>
          <w:bCs/>
        </w:rPr>
      </w:pPr>
      <w:r>
        <w:t>R3(config-</w:t>
      </w:r>
      <w:proofErr w:type="gramStart"/>
      <w:r>
        <w:t>router)#</w:t>
      </w:r>
      <w:proofErr w:type="gramEnd"/>
      <w:r>
        <w:t xml:space="preserve"> </w:t>
      </w:r>
      <w:proofErr w:type="spellStart"/>
      <w:r w:rsidR="001107FF" w:rsidRPr="00C83DB7">
        <w:rPr>
          <w:b/>
          <w:bCs/>
        </w:rPr>
        <w:t>eigrp</w:t>
      </w:r>
      <w:proofErr w:type="spellEnd"/>
      <w:r w:rsidR="001107FF" w:rsidRPr="00C83DB7">
        <w:rPr>
          <w:b/>
          <w:bCs/>
        </w:rPr>
        <w:t xml:space="preserve"> </w:t>
      </w:r>
      <w:r w:rsidR="001107FF" w:rsidRPr="00C00024">
        <w:rPr>
          <w:b/>
          <w:bCs/>
        </w:rPr>
        <w:t xml:space="preserve">router-id </w:t>
      </w:r>
      <w:r>
        <w:rPr>
          <w:b/>
          <w:bCs/>
        </w:rPr>
        <w:t>3</w:t>
      </w:r>
      <w:r w:rsidRPr="00C00024">
        <w:rPr>
          <w:b/>
          <w:bCs/>
        </w:rPr>
        <w:t>.</w:t>
      </w:r>
      <w:r>
        <w:rPr>
          <w:b/>
          <w:bCs/>
        </w:rPr>
        <w:t>3</w:t>
      </w:r>
      <w:r w:rsidRPr="00C00024">
        <w:rPr>
          <w:b/>
          <w:bCs/>
        </w:rPr>
        <w:t>.</w:t>
      </w:r>
      <w:r>
        <w:rPr>
          <w:b/>
          <w:bCs/>
        </w:rPr>
        <w:t>3</w:t>
      </w:r>
      <w:r w:rsidRPr="00C00024">
        <w:rPr>
          <w:b/>
          <w:bCs/>
        </w:rPr>
        <w:t>.</w:t>
      </w:r>
      <w:r>
        <w:rPr>
          <w:b/>
          <w:bCs/>
        </w:rPr>
        <w:t>3</w:t>
      </w:r>
    </w:p>
    <w:p w14:paraId="657D4E5F" w14:textId="14475BCE" w:rsidR="00075477" w:rsidRDefault="00075477" w:rsidP="00075477">
      <w:pPr>
        <w:pStyle w:val="CMD"/>
      </w:pPr>
      <w:r>
        <w:t xml:space="preserve">R3(config-router)# </w:t>
      </w:r>
      <w:r w:rsidRPr="004C57C5">
        <w:rPr>
          <w:b/>
          <w:bCs/>
        </w:rPr>
        <w:t>interface tunnel 1</w:t>
      </w:r>
    </w:p>
    <w:p w14:paraId="1334841B" w14:textId="746BE217" w:rsidR="00075477" w:rsidRDefault="00075477" w:rsidP="00075477">
      <w:pPr>
        <w:pStyle w:val="CMD"/>
      </w:pPr>
      <w:r>
        <w:t xml:space="preserve">R3(config-if)# </w:t>
      </w:r>
      <w:r w:rsidRPr="004C57C5">
        <w:rPr>
          <w:b/>
          <w:bCs/>
        </w:rPr>
        <w:t>ipv6 eigrp 68</w:t>
      </w:r>
    </w:p>
    <w:p w14:paraId="60BCC15F" w14:textId="0450EBB4" w:rsidR="00075477" w:rsidRDefault="00075477" w:rsidP="00075477">
      <w:pPr>
        <w:pStyle w:val="CMD"/>
      </w:pPr>
      <w:r>
        <w:t xml:space="preserve">R3(config-if)# </w:t>
      </w:r>
      <w:r w:rsidRPr="004C57C5">
        <w:rPr>
          <w:b/>
          <w:bCs/>
        </w:rPr>
        <w:t>no ipv6 split-horizon eigrp</w:t>
      </w:r>
      <w:r w:rsidR="006A7528">
        <w:rPr>
          <w:b/>
          <w:bCs/>
        </w:rPr>
        <w:t xml:space="preserve"> 68</w:t>
      </w:r>
    </w:p>
    <w:p w14:paraId="445330E1" w14:textId="01539DD6" w:rsidR="00075477" w:rsidRDefault="00075477" w:rsidP="00075477">
      <w:pPr>
        <w:pStyle w:val="CMD"/>
      </w:pPr>
      <w:r>
        <w:t xml:space="preserve">R3(config-if)# </w:t>
      </w:r>
      <w:r w:rsidRPr="004C57C5">
        <w:rPr>
          <w:b/>
          <w:bCs/>
        </w:rPr>
        <w:t xml:space="preserve">interface loopback </w:t>
      </w:r>
      <w:r>
        <w:rPr>
          <w:b/>
          <w:bCs/>
        </w:rPr>
        <w:t>1</w:t>
      </w:r>
    </w:p>
    <w:p w14:paraId="4686F9A3" w14:textId="07AA7195" w:rsidR="00075477" w:rsidRDefault="00075477" w:rsidP="00075477">
      <w:pPr>
        <w:pStyle w:val="CMD"/>
      </w:pPr>
      <w:r>
        <w:lastRenderedPageBreak/>
        <w:t xml:space="preserve">R3(config-if)# </w:t>
      </w:r>
      <w:r w:rsidRPr="004C57C5">
        <w:rPr>
          <w:b/>
          <w:bCs/>
        </w:rPr>
        <w:t>ipv6 eigrp 68</w:t>
      </w:r>
    </w:p>
    <w:p w14:paraId="15899DB5" w14:textId="684CFF59" w:rsidR="00277DE6" w:rsidRDefault="00277DE6" w:rsidP="00277DE6">
      <w:pPr>
        <w:pStyle w:val="ConfigWindow"/>
      </w:pPr>
      <w:r>
        <w:t>Close configuration window</w:t>
      </w:r>
    </w:p>
    <w:p w14:paraId="5B73EA2A" w14:textId="77777777" w:rsidR="00277DE6" w:rsidRDefault="00277DE6" w:rsidP="00730FBF">
      <w:pPr>
        <w:pStyle w:val="Heading3"/>
        <w:spacing w:before="120"/>
      </w:pPr>
      <w:r>
        <w:t>Configure dynamic routing for the underlay network.</w:t>
      </w:r>
    </w:p>
    <w:p w14:paraId="08EB3D0E" w14:textId="4F2D5C1C" w:rsidR="00277DE6" w:rsidRDefault="00277DE6" w:rsidP="00730FBF">
      <w:pPr>
        <w:pStyle w:val="SubStepAlpha"/>
        <w:spacing w:after="0"/>
      </w:pPr>
      <w:r>
        <w:t xml:space="preserve">Create new </w:t>
      </w:r>
      <w:r w:rsidR="00BA6227">
        <w:t>classic mode</w:t>
      </w:r>
      <w:r>
        <w:t xml:space="preserve"> EIGRP process</w:t>
      </w:r>
      <w:r w:rsidR="00BA6227">
        <w:t>es</w:t>
      </w:r>
      <w:r>
        <w:t xml:space="preserve"> </w:t>
      </w:r>
      <w:r w:rsidR="00BA6227">
        <w:t xml:space="preserve">for </w:t>
      </w:r>
      <w:r>
        <w:t xml:space="preserve">AS </w:t>
      </w:r>
      <w:r w:rsidRPr="00C00024">
        <w:rPr>
          <w:b/>
          <w:bCs/>
        </w:rPr>
        <w:t>168</w:t>
      </w:r>
      <w:r>
        <w:t>. This process and AS will route the underlay, or transport, network. Note that the DMVPN Layer 3 switch did not need to have routing knowledge for the tunnel network. However, it does need to be configured to route between the point-to-point underlay networks.</w:t>
      </w:r>
      <w:r w:rsidR="00BA6227">
        <w:t xml:space="preserve"> Split horizon does not need to be disabled for this AS because the underlay network is a point-to-point network.</w:t>
      </w:r>
    </w:p>
    <w:p w14:paraId="4391F5DD" w14:textId="77777777" w:rsidR="00277DE6" w:rsidRDefault="00277DE6" w:rsidP="00277DE6">
      <w:pPr>
        <w:pStyle w:val="ConfigWindow"/>
      </w:pPr>
      <w:bookmarkStart w:id="5" w:name="_Hlk35244856"/>
      <w:r w:rsidRPr="00F85B72">
        <w:t>Open configuration window</w:t>
      </w:r>
    </w:p>
    <w:bookmarkEnd w:id="5"/>
    <w:p w14:paraId="66C7B8CB" w14:textId="5DCF7670" w:rsidR="00075477" w:rsidRDefault="00075477" w:rsidP="00075477">
      <w:pPr>
        <w:pStyle w:val="CMD"/>
      </w:pPr>
      <w:r>
        <w:t xml:space="preserve">R1(config)# </w:t>
      </w:r>
      <w:r w:rsidRPr="00BA6227">
        <w:rPr>
          <w:b/>
          <w:bCs/>
        </w:rPr>
        <w:t>ipv6</w:t>
      </w:r>
      <w:r>
        <w:t xml:space="preserve"> </w:t>
      </w:r>
      <w:r w:rsidRPr="00D659EF">
        <w:rPr>
          <w:b/>
          <w:bCs/>
        </w:rPr>
        <w:t xml:space="preserve">router eigrp </w:t>
      </w:r>
      <w:r>
        <w:rPr>
          <w:b/>
          <w:bCs/>
        </w:rPr>
        <w:t>168</w:t>
      </w:r>
    </w:p>
    <w:p w14:paraId="17093FD5" w14:textId="314C4B3B" w:rsidR="00075477" w:rsidRDefault="00075477" w:rsidP="00075477">
      <w:pPr>
        <w:pStyle w:val="CMD"/>
        <w:rPr>
          <w:b/>
          <w:bCs/>
        </w:rPr>
      </w:pPr>
      <w:r>
        <w:t>R1(config-</w:t>
      </w:r>
      <w:proofErr w:type="gramStart"/>
      <w:r>
        <w:t>router)#</w:t>
      </w:r>
      <w:proofErr w:type="gramEnd"/>
      <w:r>
        <w:t xml:space="preserve"> </w:t>
      </w:r>
      <w:proofErr w:type="spellStart"/>
      <w:r w:rsidR="001107FF" w:rsidRPr="00C83DB7">
        <w:rPr>
          <w:b/>
          <w:bCs/>
        </w:rPr>
        <w:t>eigrp</w:t>
      </w:r>
      <w:proofErr w:type="spellEnd"/>
      <w:r w:rsidR="001107FF" w:rsidRPr="00C83DB7">
        <w:rPr>
          <w:b/>
          <w:bCs/>
        </w:rPr>
        <w:t xml:space="preserve"> </w:t>
      </w:r>
      <w:r w:rsidR="001107FF" w:rsidRPr="00C00024">
        <w:rPr>
          <w:b/>
          <w:bCs/>
        </w:rPr>
        <w:t xml:space="preserve">router-id </w:t>
      </w:r>
      <w:r w:rsidRPr="00C00024">
        <w:rPr>
          <w:b/>
          <w:bCs/>
        </w:rPr>
        <w:t>1</w:t>
      </w:r>
      <w:r>
        <w:rPr>
          <w:b/>
          <w:bCs/>
        </w:rPr>
        <w:t>0</w:t>
      </w:r>
      <w:r w:rsidRPr="00C00024">
        <w:rPr>
          <w:b/>
          <w:bCs/>
        </w:rPr>
        <w:t>.1.1.1</w:t>
      </w:r>
    </w:p>
    <w:p w14:paraId="58E27A10" w14:textId="4BDA0F37" w:rsidR="00075477" w:rsidRDefault="00075477" w:rsidP="00075477">
      <w:pPr>
        <w:pStyle w:val="CMD"/>
      </w:pPr>
      <w:r>
        <w:t xml:space="preserve">R1(config-router)# </w:t>
      </w:r>
      <w:r w:rsidRPr="004C57C5">
        <w:rPr>
          <w:b/>
          <w:bCs/>
        </w:rPr>
        <w:t xml:space="preserve">interface </w:t>
      </w:r>
      <w:r>
        <w:rPr>
          <w:b/>
          <w:bCs/>
        </w:rPr>
        <w:t>GigabitEthernet 0/0/1</w:t>
      </w:r>
    </w:p>
    <w:p w14:paraId="03718DAF" w14:textId="07867F6F" w:rsidR="00075477" w:rsidRDefault="00075477" w:rsidP="00730FBF">
      <w:pPr>
        <w:pStyle w:val="CMD"/>
        <w:spacing w:after="0"/>
      </w:pPr>
      <w:r>
        <w:t xml:space="preserve">R1(config-if)# </w:t>
      </w:r>
      <w:r w:rsidRPr="004C57C5">
        <w:rPr>
          <w:b/>
          <w:bCs/>
        </w:rPr>
        <w:t xml:space="preserve">ipv6 eigrp </w:t>
      </w:r>
      <w:r>
        <w:rPr>
          <w:b/>
          <w:bCs/>
        </w:rPr>
        <w:t>1</w:t>
      </w:r>
      <w:r w:rsidRPr="004C57C5">
        <w:rPr>
          <w:b/>
          <w:bCs/>
        </w:rPr>
        <w:t>68</w:t>
      </w:r>
    </w:p>
    <w:p w14:paraId="06519284" w14:textId="77777777" w:rsidR="00016477" w:rsidRDefault="00016477" w:rsidP="00016477">
      <w:pPr>
        <w:pStyle w:val="ConfigWindow"/>
      </w:pPr>
      <w:r>
        <w:t>Close configuration window</w:t>
      </w:r>
    </w:p>
    <w:p w14:paraId="026E89A1" w14:textId="77777777" w:rsidR="00016477" w:rsidRDefault="00016477" w:rsidP="00016477">
      <w:pPr>
        <w:pStyle w:val="ConfigWindow"/>
      </w:pPr>
      <w:r w:rsidRPr="00F85B72">
        <w:t>Open configuration window</w:t>
      </w:r>
    </w:p>
    <w:p w14:paraId="727D882F" w14:textId="21BDB7AA" w:rsidR="00BA6227" w:rsidRDefault="00BA6227" w:rsidP="00730FBF">
      <w:pPr>
        <w:pStyle w:val="CMD"/>
        <w:spacing w:before="0"/>
      </w:pPr>
      <w:r>
        <w:t xml:space="preserve">R2(config)# </w:t>
      </w:r>
      <w:r w:rsidRPr="00BA6227">
        <w:rPr>
          <w:b/>
          <w:bCs/>
        </w:rPr>
        <w:t>ipv6</w:t>
      </w:r>
      <w:r>
        <w:t xml:space="preserve"> </w:t>
      </w:r>
      <w:r w:rsidRPr="00D659EF">
        <w:rPr>
          <w:b/>
          <w:bCs/>
        </w:rPr>
        <w:t xml:space="preserve">router </w:t>
      </w:r>
      <w:proofErr w:type="spellStart"/>
      <w:r w:rsidRPr="00D659EF">
        <w:rPr>
          <w:b/>
          <w:bCs/>
        </w:rPr>
        <w:t>eigrp</w:t>
      </w:r>
      <w:proofErr w:type="spellEnd"/>
      <w:r w:rsidRPr="00D659EF">
        <w:rPr>
          <w:b/>
          <w:bCs/>
        </w:rPr>
        <w:t xml:space="preserve"> </w:t>
      </w:r>
      <w:r>
        <w:rPr>
          <w:b/>
          <w:bCs/>
        </w:rPr>
        <w:t>168</w:t>
      </w:r>
    </w:p>
    <w:p w14:paraId="54DE7992" w14:textId="56EEDFDD" w:rsidR="00BA6227" w:rsidRDefault="00BA6227" w:rsidP="00BA6227">
      <w:pPr>
        <w:pStyle w:val="CMD"/>
        <w:rPr>
          <w:b/>
          <w:bCs/>
        </w:rPr>
      </w:pPr>
      <w:r>
        <w:t>R2(config-</w:t>
      </w:r>
      <w:proofErr w:type="gramStart"/>
      <w:r>
        <w:t>router)#</w:t>
      </w:r>
      <w:proofErr w:type="gramEnd"/>
      <w:r>
        <w:t xml:space="preserve"> </w:t>
      </w:r>
      <w:proofErr w:type="spellStart"/>
      <w:r w:rsidR="001107FF" w:rsidRPr="00C83DB7">
        <w:rPr>
          <w:b/>
          <w:bCs/>
        </w:rPr>
        <w:t>eigrp</w:t>
      </w:r>
      <w:proofErr w:type="spellEnd"/>
      <w:r w:rsidR="001107FF" w:rsidRPr="00C83DB7">
        <w:rPr>
          <w:b/>
          <w:bCs/>
        </w:rPr>
        <w:t xml:space="preserve"> </w:t>
      </w:r>
      <w:r w:rsidR="001107FF" w:rsidRPr="00C00024">
        <w:rPr>
          <w:b/>
          <w:bCs/>
        </w:rPr>
        <w:t xml:space="preserve">router-id </w:t>
      </w:r>
      <w:r w:rsidR="00B031EC">
        <w:rPr>
          <w:b/>
          <w:bCs/>
        </w:rPr>
        <w:t>2</w:t>
      </w:r>
      <w:r>
        <w:rPr>
          <w:b/>
          <w:bCs/>
        </w:rPr>
        <w:t>0</w:t>
      </w:r>
      <w:r w:rsidRPr="00C00024">
        <w:rPr>
          <w:b/>
          <w:bCs/>
        </w:rPr>
        <w:t>.</w:t>
      </w:r>
      <w:r w:rsidR="00B031EC">
        <w:rPr>
          <w:b/>
          <w:bCs/>
        </w:rPr>
        <w:t>2</w:t>
      </w:r>
      <w:r w:rsidRPr="00C00024">
        <w:rPr>
          <w:b/>
          <w:bCs/>
        </w:rPr>
        <w:t>.</w:t>
      </w:r>
      <w:r w:rsidR="00B031EC">
        <w:rPr>
          <w:b/>
          <w:bCs/>
        </w:rPr>
        <w:t>2</w:t>
      </w:r>
      <w:r w:rsidRPr="00C00024">
        <w:rPr>
          <w:b/>
          <w:bCs/>
        </w:rPr>
        <w:t>.</w:t>
      </w:r>
      <w:r w:rsidR="00B031EC">
        <w:rPr>
          <w:b/>
          <w:bCs/>
        </w:rPr>
        <w:t>2</w:t>
      </w:r>
    </w:p>
    <w:p w14:paraId="75EAB1AC" w14:textId="6C6FF35B" w:rsidR="00BA6227" w:rsidRDefault="00BA6227" w:rsidP="00BA6227">
      <w:pPr>
        <w:pStyle w:val="CMD"/>
        <w:rPr>
          <w:b/>
          <w:bCs/>
        </w:rPr>
      </w:pPr>
      <w:r>
        <w:t xml:space="preserve">R2(config-router)# </w:t>
      </w:r>
      <w:r w:rsidRPr="004C57C5">
        <w:rPr>
          <w:b/>
          <w:bCs/>
        </w:rPr>
        <w:t xml:space="preserve">interface </w:t>
      </w:r>
      <w:r>
        <w:rPr>
          <w:b/>
          <w:bCs/>
        </w:rPr>
        <w:t>GigabitEthernet 0/0/1</w:t>
      </w:r>
    </w:p>
    <w:p w14:paraId="47AF194E" w14:textId="3CB40099" w:rsidR="00BA6227" w:rsidRDefault="00BA6227" w:rsidP="00BA6227">
      <w:pPr>
        <w:pStyle w:val="CMD"/>
      </w:pPr>
      <w:r>
        <w:t xml:space="preserve">R2(config-if)# </w:t>
      </w:r>
      <w:r w:rsidRPr="004C57C5">
        <w:rPr>
          <w:b/>
          <w:bCs/>
        </w:rPr>
        <w:t xml:space="preserve">ipv6 eigrp </w:t>
      </w:r>
      <w:r>
        <w:rPr>
          <w:b/>
          <w:bCs/>
        </w:rPr>
        <w:t>1</w:t>
      </w:r>
      <w:r w:rsidRPr="004C57C5">
        <w:rPr>
          <w:b/>
          <w:bCs/>
        </w:rPr>
        <w:t>68</w:t>
      </w:r>
    </w:p>
    <w:p w14:paraId="236AAF10" w14:textId="50EF4EF4" w:rsidR="00BA6227" w:rsidRDefault="00BA6227" w:rsidP="00BA6227">
      <w:pPr>
        <w:pStyle w:val="CMD"/>
      </w:pPr>
      <w:r>
        <w:t xml:space="preserve">R2(config-if)# </w:t>
      </w:r>
      <w:r w:rsidRPr="004C57C5">
        <w:rPr>
          <w:b/>
          <w:bCs/>
        </w:rPr>
        <w:t xml:space="preserve">interface </w:t>
      </w:r>
      <w:r>
        <w:rPr>
          <w:b/>
          <w:bCs/>
        </w:rPr>
        <w:t>loopback</w:t>
      </w:r>
      <w:r w:rsidRPr="004C57C5">
        <w:rPr>
          <w:b/>
          <w:bCs/>
        </w:rPr>
        <w:t xml:space="preserve"> </w:t>
      </w:r>
      <w:r>
        <w:rPr>
          <w:b/>
          <w:bCs/>
        </w:rPr>
        <w:t>0</w:t>
      </w:r>
    </w:p>
    <w:p w14:paraId="4ECAB79A" w14:textId="25103205" w:rsidR="00BA6227" w:rsidRDefault="00BA6227" w:rsidP="00730FBF">
      <w:pPr>
        <w:pStyle w:val="CMD"/>
        <w:spacing w:after="0"/>
      </w:pPr>
      <w:r>
        <w:t xml:space="preserve">R2(config-if)# </w:t>
      </w:r>
      <w:r w:rsidRPr="004C57C5">
        <w:rPr>
          <w:b/>
          <w:bCs/>
        </w:rPr>
        <w:t xml:space="preserve">ipv6 eigrp </w:t>
      </w:r>
      <w:r w:rsidR="00B031EC">
        <w:rPr>
          <w:b/>
          <w:bCs/>
        </w:rPr>
        <w:t>1</w:t>
      </w:r>
      <w:r w:rsidRPr="004C57C5">
        <w:rPr>
          <w:b/>
          <w:bCs/>
        </w:rPr>
        <w:t>68</w:t>
      </w:r>
    </w:p>
    <w:p w14:paraId="2996B01F" w14:textId="77777777" w:rsidR="00016477" w:rsidRDefault="00016477" w:rsidP="00016477">
      <w:pPr>
        <w:pStyle w:val="ConfigWindow"/>
      </w:pPr>
      <w:r>
        <w:t>Close configuration window</w:t>
      </w:r>
    </w:p>
    <w:p w14:paraId="14EF691C" w14:textId="77777777" w:rsidR="00016477" w:rsidRDefault="00016477" w:rsidP="00016477">
      <w:pPr>
        <w:pStyle w:val="ConfigWindow"/>
      </w:pPr>
      <w:r w:rsidRPr="00F85B72">
        <w:t>Open configuration window</w:t>
      </w:r>
    </w:p>
    <w:p w14:paraId="7B7A51B9" w14:textId="370E3808" w:rsidR="00B031EC" w:rsidRDefault="00B031EC" w:rsidP="00730FBF">
      <w:pPr>
        <w:pStyle w:val="CMD"/>
        <w:spacing w:before="0"/>
      </w:pPr>
      <w:r>
        <w:t>R</w:t>
      </w:r>
      <w:r w:rsidR="006E6A3C">
        <w:t>3</w:t>
      </w:r>
      <w:r>
        <w:t xml:space="preserve">(config)# </w:t>
      </w:r>
      <w:r w:rsidRPr="00BA6227">
        <w:rPr>
          <w:b/>
          <w:bCs/>
        </w:rPr>
        <w:t>ipv6</w:t>
      </w:r>
      <w:r>
        <w:t xml:space="preserve"> </w:t>
      </w:r>
      <w:r w:rsidRPr="00D659EF">
        <w:rPr>
          <w:b/>
          <w:bCs/>
        </w:rPr>
        <w:t xml:space="preserve">router </w:t>
      </w:r>
      <w:proofErr w:type="spellStart"/>
      <w:r w:rsidRPr="00D659EF">
        <w:rPr>
          <w:b/>
          <w:bCs/>
        </w:rPr>
        <w:t>eigrp</w:t>
      </w:r>
      <w:proofErr w:type="spellEnd"/>
      <w:r w:rsidRPr="00D659EF">
        <w:rPr>
          <w:b/>
          <w:bCs/>
        </w:rPr>
        <w:t xml:space="preserve"> </w:t>
      </w:r>
      <w:r>
        <w:rPr>
          <w:b/>
          <w:bCs/>
        </w:rPr>
        <w:t>168</w:t>
      </w:r>
    </w:p>
    <w:p w14:paraId="1E9E12EF" w14:textId="33F80090" w:rsidR="00B031EC" w:rsidRDefault="00B031EC" w:rsidP="00B031EC">
      <w:pPr>
        <w:pStyle w:val="CMD"/>
        <w:rPr>
          <w:b/>
          <w:bCs/>
        </w:rPr>
      </w:pPr>
      <w:r>
        <w:t>R</w:t>
      </w:r>
      <w:r w:rsidR="006E6A3C">
        <w:t>3</w:t>
      </w:r>
      <w:r>
        <w:t>(config-</w:t>
      </w:r>
      <w:proofErr w:type="gramStart"/>
      <w:r>
        <w:t>router)#</w:t>
      </w:r>
      <w:proofErr w:type="gramEnd"/>
      <w:r>
        <w:t xml:space="preserve"> </w:t>
      </w:r>
      <w:proofErr w:type="spellStart"/>
      <w:r w:rsidR="001107FF" w:rsidRPr="00C83DB7">
        <w:rPr>
          <w:b/>
          <w:bCs/>
        </w:rPr>
        <w:t>eigrp</w:t>
      </w:r>
      <w:proofErr w:type="spellEnd"/>
      <w:r w:rsidR="001107FF" w:rsidRPr="00C83DB7">
        <w:rPr>
          <w:b/>
          <w:bCs/>
        </w:rPr>
        <w:t xml:space="preserve"> </w:t>
      </w:r>
      <w:r w:rsidR="001107FF" w:rsidRPr="00C00024">
        <w:rPr>
          <w:b/>
          <w:bCs/>
        </w:rPr>
        <w:t xml:space="preserve">router-id </w:t>
      </w:r>
      <w:r>
        <w:rPr>
          <w:b/>
          <w:bCs/>
        </w:rPr>
        <w:t>30</w:t>
      </w:r>
      <w:r w:rsidRPr="00C00024">
        <w:rPr>
          <w:b/>
          <w:bCs/>
        </w:rPr>
        <w:t>.</w:t>
      </w:r>
      <w:r>
        <w:rPr>
          <w:b/>
          <w:bCs/>
        </w:rPr>
        <w:t>3</w:t>
      </w:r>
      <w:r w:rsidRPr="00C00024">
        <w:rPr>
          <w:b/>
          <w:bCs/>
        </w:rPr>
        <w:t>.</w:t>
      </w:r>
      <w:r>
        <w:rPr>
          <w:b/>
          <w:bCs/>
        </w:rPr>
        <w:t>3</w:t>
      </w:r>
      <w:r w:rsidRPr="00C00024">
        <w:rPr>
          <w:b/>
          <w:bCs/>
        </w:rPr>
        <w:t>.</w:t>
      </w:r>
      <w:r>
        <w:rPr>
          <w:b/>
          <w:bCs/>
        </w:rPr>
        <w:t>3</w:t>
      </w:r>
    </w:p>
    <w:p w14:paraId="5BA2270A" w14:textId="59171847" w:rsidR="00B031EC" w:rsidRDefault="00B031EC" w:rsidP="00B031EC">
      <w:pPr>
        <w:pStyle w:val="CMD"/>
        <w:rPr>
          <w:b/>
          <w:bCs/>
        </w:rPr>
      </w:pPr>
      <w:r>
        <w:t>R</w:t>
      </w:r>
      <w:r w:rsidR="006E6A3C">
        <w:t>3</w:t>
      </w:r>
      <w:r>
        <w:t xml:space="preserve">(config-router)# </w:t>
      </w:r>
      <w:r w:rsidRPr="004C57C5">
        <w:rPr>
          <w:b/>
          <w:bCs/>
        </w:rPr>
        <w:t xml:space="preserve">interface </w:t>
      </w:r>
      <w:r>
        <w:rPr>
          <w:b/>
          <w:bCs/>
        </w:rPr>
        <w:t>GigabitEthernet 0/0/1</w:t>
      </w:r>
    </w:p>
    <w:p w14:paraId="76C08B5D" w14:textId="588828D7" w:rsidR="00B031EC" w:rsidRDefault="00B031EC" w:rsidP="00B031EC">
      <w:pPr>
        <w:pStyle w:val="CMD"/>
      </w:pPr>
      <w:r>
        <w:t>R</w:t>
      </w:r>
      <w:r w:rsidR="006E6A3C">
        <w:t>3</w:t>
      </w:r>
      <w:r>
        <w:t xml:space="preserve">(config-if)# </w:t>
      </w:r>
      <w:r w:rsidRPr="004C57C5">
        <w:rPr>
          <w:b/>
          <w:bCs/>
        </w:rPr>
        <w:t xml:space="preserve">ipv6 eigrp </w:t>
      </w:r>
      <w:r>
        <w:rPr>
          <w:b/>
          <w:bCs/>
        </w:rPr>
        <w:t>1</w:t>
      </w:r>
      <w:r w:rsidRPr="004C57C5">
        <w:rPr>
          <w:b/>
          <w:bCs/>
        </w:rPr>
        <w:t>68</w:t>
      </w:r>
    </w:p>
    <w:p w14:paraId="53AF5BBB" w14:textId="0C4641ED" w:rsidR="00B031EC" w:rsidRDefault="00B031EC" w:rsidP="00B031EC">
      <w:pPr>
        <w:pStyle w:val="CMD"/>
      </w:pPr>
      <w:r>
        <w:t>R</w:t>
      </w:r>
      <w:r w:rsidR="006E6A3C">
        <w:t>3</w:t>
      </w:r>
      <w:r>
        <w:t xml:space="preserve">(config-if)# </w:t>
      </w:r>
      <w:r w:rsidRPr="004C57C5">
        <w:rPr>
          <w:b/>
          <w:bCs/>
        </w:rPr>
        <w:t xml:space="preserve">interface </w:t>
      </w:r>
      <w:r>
        <w:rPr>
          <w:b/>
          <w:bCs/>
        </w:rPr>
        <w:t>loopback</w:t>
      </w:r>
      <w:r w:rsidRPr="004C57C5">
        <w:rPr>
          <w:b/>
          <w:bCs/>
        </w:rPr>
        <w:t xml:space="preserve"> </w:t>
      </w:r>
      <w:r>
        <w:rPr>
          <w:b/>
          <w:bCs/>
        </w:rPr>
        <w:t>0</w:t>
      </w:r>
    </w:p>
    <w:p w14:paraId="095EF2F9" w14:textId="22C62AC9" w:rsidR="00B031EC" w:rsidRDefault="00B031EC" w:rsidP="00B031EC">
      <w:pPr>
        <w:pStyle w:val="CMD"/>
      </w:pPr>
      <w:r>
        <w:t>R</w:t>
      </w:r>
      <w:r w:rsidR="006E6A3C">
        <w:t>3</w:t>
      </w:r>
      <w:r>
        <w:t xml:space="preserve">(config-if)# </w:t>
      </w:r>
      <w:r w:rsidRPr="004C57C5">
        <w:rPr>
          <w:b/>
          <w:bCs/>
        </w:rPr>
        <w:t xml:space="preserve">ipv6 eigrp </w:t>
      </w:r>
      <w:r>
        <w:rPr>
          <w:b/>
          <w:bCs/>
        </w:rPr>
        <w:t>1</w:t>
      </w:r>
      <w:r w:rsidRPr="004C57C5">
        <w:rPr>
          <w:b/>
          <w:bCs/>
        </w:rPr>
        <w:t>68</w:t>
      </w:r>
    </w:p>
    <w:p w14:paraId="7B3DE308" w14:textId="77777777" w:rsidR="00016477" w:rsidRDefault="00016477" w:rsidP="00016477">
      <w:pPr>
        <w:pStyle w:val="ConfigWindow"/>
      </w:pPr>
      <w:r>
        <w:t>Close configuration window</w:t>
      </w:r>
    </w:p>
    <w:p w14:paraId="103BA6E4" w14:textId="77777777" w:rsidR="00016477" w:rsidRDefault="00016477" w:rsidP="00016477">
      <w:pPr>
        <w:pStyle w:val="ConfigWindow"/>
      </w:pPr>
      <w:r w:rsidRPr="00F85B72">
        <w:t>Open configuration window</w:t>
      </w:r>
    </w:p>
    <w:p w14:paraId="344F67E4" w14:textId="45CA67D7" w:rsidR="00075477" w:rsidRDefault="00075477" w:rsidP="00075477">
      <w:pPr>
        <w:pStyle w:val="CMD"/>
      </w:pPr>
      <w:proofErr w:type="gramStart"/>
      <w:r>
        <w:t>DMVPN(</w:t>
      </w:r>
      <w:proofErr w:type="gramEnd"/>
      <w:r>
        <w:t xml:space="preserve">config)# </w:t>
      </w:r>
      <w:r w:rsidRPr="00075477">
        <w:rPr>
          <w:b/>
          <w:bCs/>
        </w:rPr>
        <w:t xml:space="preserve">ipv6 </w:t>
      </w:r>
      <w:r w:rsidRPr="00D659EF">
        <w:rPr>
          <w:b/>
          <w:bCs/>
        </w:rPr>
        <w:t xml:space="preserve">router </w:t>
      </w:r>
      <w:proofErr w:type="spellStart"/>
      <w:r w:rsidRPr="00D659EF">
        <w:rPr>
          <w:b/>
          <w:bCs/>
        </w:rPr>
        <w:t>eigrp</w:t>
      </w:r>
      <w:proofErr w:type="spellEnd"/>
      <w:r w:rsidRPr="00D659EF">
        <w:rPr>
          <w:b/>
          <w:bCs/>
        </w:rPr>
        <w:t xml:space="preserve"> </w:t>
      </w:r>
      <w:r w:rsidR="00B031EC">
        <w:rPr>
          <w:b/>
          <w:bCs/>
        </w:rPr>
        <w:t>1</w:t>
      </w:r>
      <w:r>
        <w:rPr>
          <w:b/>
          <w:bCs/>
        </w:rPr>
        <w:t>68</w:t>
      </w:r>
    </w:p>
    <w:p w14:paraId="65517788" w14:textId="5FEE1A77" w:rsidR="00075477" w:rsidRDefault="00075477" w:rsidP="00075477">
      <w:pPr>
        <w:pStyle w:val="CMD"/>
        <w:rPr>
          <w:b/>
          <w:bCs/>
        </w:rPr>
      </w:pPr>
      <w:proofErr w:type="gramStart"/>
      <w:r>
        <w:t>DMVPN(</w:t>
      </w:r>
      <w:proofErr w:type="gramEnd"/>
      <w:r>
        <w:t xml:space="preserve">config-router)# </w:t>
      </w:r>
      <w:proofErr w:type="spellStart"/>
      <w:r w:rsidR="001107FF" w:rsidRPr="00C83DB7">
        <w:rPr>
          <w:b/>
          <w:bCs/>
        </w:rPr>
        <w:t>eigrp</w:t>
      </w:r>
      <w:proofErr w:type="spellEnd"/>
      <w:r w:rsidR="001107FF" w:rsidRPr="00C83DB7">
        <w:rPr>
          <w:b/>
          <w:bCs/>
        </w:rPr>
        <w:t xml:space="preserve"> </w:t>
      </w:r>
      <w:r w:rsidR="001107FF" w:rsidRPr="00C00024">
        <w:rPr>
          <w:b/>
          <w:bCs/>
        </w:rPr>
        <w:t xml:space="preserve">router-id </w:t>
      </w:r>
      <w:r>
        <w:rPr>
          <w:b/>
          <w:bCs/>
        </w:rPr>
        <w:t>40</w:t>
      </w:r>
      <w:r w:rsidRPr="00C00024">
        <w:rPr>
          <w:b/>
          <w:bCs/>
        </w:rPr>
        <w:t>.</w:t>
      </w:r>
      <w:r>
        <w:rPr>
          <w:b/>
          <w:bCs/>
        </w:rPr>
        <w:t>4</w:t>
      </w:r>
      <w:r w:rsidRPr="00C00024">
        <w:rPr>
          <w:b/>
          <w:bCs/>
        </w:rPr>
        <w:t>.</w:t>
      </w:r>
      <w:r>
        <w:rPr>
          <w:b/>
          <w:bCs/>
        </w:rPr>
        <w:t>4</w:t>
      </w:r>
      <w:r w:rsidRPr="00C00024">
        <w:rPr>
          <w:b/>
          <w:bCs/>
        </w:rPr>
        <w:t>.</w:t>
      </w:r>
      <w:r>
        <w:rPr>
          <w:b/>
          <w:bCs/>
        </w:rPr>
        <w:t>4</w:t>
      </w:r>
    </w:p>
    <w:p w14:paraId="64ACE7A7" w14:textId="0AFB5BBD" w:rsidR="00075477" w:rsidRDefault="00075477" w:rsidP="00075477">
      <w:pPr>
        <w:pStyle w:val="CMD"/>
      </w:pPr>
      <w:r>
        <w:t xml:space="preserve">DMVPN(config-router)# </w:t>
      </w:r>
      <w:r w:rsidRPr="004C57C5">
        <w:rPr>
          <w:b/>
          <w:bCs/>
        </w:rPr>
        <w:t xml:space="preserve">interface </w:t>
      </w:r>
      <w:r>
        <w:rPr>
          <w:b/>
          <w:bCs/>
        </w:rPr>
        <w:t>GigabitEthernet 1/0/11</w:t>
      </w:r>
    </w:p>
    <w:p w14:paraId="583FE73B" w14:textId="67FB0626" w:rsidR="00075477" w:rsidRDefault="00075477" w:rsidP="00075477">
      <w:pPr>
        <w:pStyle w:val="CMD"/>
      </w:pPr>
      <w:r>
        <w:t xml:space="preserve">DMVPN(config-if)# </w:t>
      </w:r>
      <w:r w:rsidRPr="004C57C5">
        <w:rPr>
          <w:b/>
          <w:bCs/>
        </w:rPr>
        <w:t xml:space="preserve">ipv6 eigrp </w:t>
      </w:r>
      <w:r>
        <w:rPr>
          <w:b/>
          <w:bCs/>
        </w:rPr>
        <w:t>1</w:t>
      </w:r>
      <w:r w:rsidRPr="004C57C5">
        <w:rPr>
          <w:b/>
          <w:bCs/>
        </w:rPr>
        <w:t>68</w:t>
      </w:r>
    </w:p>
    <w:p w14:paraId="5A096379" w14:textId="61E5DF1A" w:rsidR="00075477" w:rsidRDefault="00075477" w:rsidP="00075477">
      <w:pPr>
        <w:pStyle w:val="CMD"/>
      </w:pPr>
      <w:r>
        <w:t xml:space="preserve">DMVPN(config-router)# </w:t>
      </w:r>
      <w:r w:rsidRPr="004C57C5">
        <w:rPr>
          <w:b/>
          <w:bCs/>
        </w:rPr>
        <w:t xml:space="preserve">interface </w:t>
      </w:r>
      <w:r>
        <w:rPr>
          <w:b/>
          <w:bCs/>
        </w:rPr>
        <w:t>GigabitEthernet 1/0/12</w:t>
      </w:r>
    </w:p>
    <w:p w14:paraId="3539F51F" w14:textId="0B7D80C7" w:rsidR="00075477" w:rsidRDefault="00075477" w:rsidP="00075477">
      <w:pPr>
        <w:pStyle w:val="CMD"/>
        <w:rPr>
          <w:b/>
          <w:bCs/>
        </w:rPr>
      </w:pPr>
      <w:r>
        <w:t xml:space="preserve">DMVPN(config-if)# </w:t>
      </w:r>
      <w:r w:rsidRPr="004C57C5">
        <w:rPr>
          <w:b/>
          <w:bCs/>
        </w:rPr>
        <w:t xml:space="preserve">ipv6 eigrp </w:t>
      </w:r>
      <w:r>
        <w:rPr>
          <w:b/>
          <w:bCs/>
        </w:rPr>
        <w:t>1</w:t>
      </w:r>
      <w:r w:rsidRPr="004C57C5">
        <w:rPr>
          <w:b/>
          <w:bCs/>
        </w:rPr>
        <w:t>68</w:t>
      </w:r>
    </w:p>
    <w:p w14:paraId="78D10C4D" w14:textId="639D1A0C" w:rsidR="00075477" w:rsidRDefault="00075477" w:rsidP="00075477">
      <w:pPr>
        <w:pStyle w:val="CMD"/>
      </w:pPr>
      <w:r>
        <w:t xml:space="preserve">DMVPN(config-router)# </w:t>
      </w:r>
      <w:r w:rsidRPr="004C57C5">
        <w:rPr>
          <w:b/>
          <w:bCs/>
        </w:rPr>
        <w:t xml:space="preserve">interface </w:t>
      </w:r>
      <w:r>
        <w:rPr>
          <w:b/>
          <w:bCs/>
        </w:rPr>
        <w:t>GigabitEthernet 1/0/13</w:t>
      </w:r>
    </w:p>
    <w:p w14:paraId="06D1DDF0" w14:textId="77777777" w:rsidR="00075477" w:rsidRDefault="00075477" w:rsidP="00075477">
      <w:pPr>
        <w:pStyle w:val="CMD"/>
      </w:pPr>
      <w:r>
        <w:t xml:space="preserve">DMVPN(config-if)# </w:t>
      </w:r>
      <w:r w:rsidRPr="004C57C5">
        <w:rPr>
          <w:b/>
          <w:bCs/>
        </w:rPr>
        <w:t xml:space="preserve">ipv6 eigrp </w:t>
      </w:r>
      <w:r>
        <w:rPr>
          <w:b/>
          <w:bCs/>
        </w:rPr>
        <w:t>1</w:t>
      </w:r>
      <w:r w:rsidRPr="004C57C5">
        <w:rPr>
          <w:b/>
          <w:bCs/>
        </w:rPr>
        <w:t>68</w:t>
      </w:r>
    </w:p>
    <w:p w14:paraId="1ABE34B7" w14:textId="02DC7B0D" w:rsidR="00277DE6" w:rsidRDefault="00277DE6" w:rsidP="00277DE6">
      <w:pPr>
        <w:pStyle w:val="ConfigWindow"/>
      </w:pPr>
      <w:bookmarkStart w:id="6" w:name="_Hlk36031217"/>
      <w:r>
        <w:t>Close configuration window</w:t>
      </w:r>
    </w:p>
    <w:bookmarkEnd w:id="6"/>
    <w:p w14:paraId="683E0875" w14:textId="77777777" w:rsidR="00EA0103" w:rsidRPr="00BA6227" w:rsidRDefault="00EA0103" w:rsidP="00730FBF">
      <w:pPr>
        <w:pStyle w:val="BodyTextL50"/>
        <w:spacing w:before="0"/>
      </w:pPr>
      <w:r w:rsidRPr="00BA6227">
        <w:rPr>
          <w:b/>
          <w:bCs/>
        </w:rPr>
        <w:t>Note</w:t>
      </w:r>
      <w:r w:rsidRPr="00730FBF">
        <w:t>:</w:t>
      </w:r>
      <w:r>
        <w:t xml:space="preserve"> Normally devices in the DMVPN cloud would require no intervention from enterprise networking staff. However, for the purposes of this lab, some configuration of the DMVPN Layer 3 switch is required.</w:t>
      </w:r>
    </w:p>
    <w:p w14:paraId="0DF91F3C" w14:textId="2D3AF200" w:rsidR="00277DE6" w:rsidRDefault="00277DE6" w:rsidP="00730FBF">
      <w:pPr>
        <w:pStyle w:val="SubStepAlpha"/>
        <w:spacing w:after="0"/>
      </w:pPr>
      <w:r>
        <w:t xml:space="preserve">Verify dynamic routing on all three routers by using the </w:t>
      </w:r>
      <w:r w:rsidRPr="0046589C">
        <w:rPr>
          <w:b/>
          <w:bCs/>
        </w:rPr>
        <w:t>show ip</w:t>
      </w:r>
      <w:r w:rsidR="008472AC">
        <w:rPr>
          <w:b/>
          <w:bCs/>
        </w:rPr>
        <w:t>v6</w:t>
      </w:r>
      <w:r w:rsidRPr="0046589C">
        <w:rPr>
          <w:b/>
          <w:bCs/>
        </w:rPr>
        <w:t xml:space="preserve"> route </w:t>
      </w:r>
      <w:proofErr w:type="spellStart"/>
      <w:r w:rsidRPr="0046589C">
        <w:rPr>
          <w:b/>
          <w:bCs/>
        </w:rPr>
        <w:t>eigrp</w:t>
      </w:r>
      <w:proofErr w:type="spellEnd"/>
      <w:r>
        <w:t xml:space="preserve"> command. Do this on all three routers to verify that the underlay and overlay networks appear in the routing tables. Output is shown for the hub router.</w:t>
      </w:r>
    </w:p>
    <w:p w14:paraId="5B1EA457" w14:textId="77777777" w:rsidR="00E123F2" w:rsidRDefault="00E123F2" w:rsidP="00E123F2">
      <w:pPr>
        <w:pStyle w:val="ConfigWindow"/>
      </w:pPr>
      <w:r w:rsidRPr="00F85B72">
        <w:t>Open configuration window</w:t>
      </w:r>
    </w:p>
    <w:p w14:paraId="3AEA13BC" w14:textId="28480F19" w:rsidR="008472AC" w:rsidRDefault="008472AC" w:rsidP="008472AC">
      <w:pPr>
        <w:pStyle w:val="CMD"/>
        <w:rPr>
          <w:b/>
          <w:bCs/>
        </w:rPr>
      </w:pPr>
      <w:r>
        <w:t xml:space="preserve">R1# </w:t>
      </w:r>
      <w:r w:rsidRPr="008472AC">
        <w:rPr>
          <w:b/>
          <w:bCs/>
        </w:rPr>
        <w:t>show ipv6 route eigrp</w:t>
      </w:r>
    </w:p>
    <w:p w14:paraId="6F780314" w14:textId="012BB284" w:rsidR="008472AC" w:rsidRPr="001946AC" w:rsidRDefault="008472AC" w:rsidP="008472AC">
      <w:pPr>
        <w:pStyle w:val="CMD"/>
      </w:pPr>
      <w:r w:rsidRPr="001946AC">
        <w:t>&lt;</w:t>
      </w:r>
      <w:r w:rsidRPr="00730FBF">
        <w:t>output omitted</w:t>
      </w:r>
      <w:r w:rsidRPr="001946AC">
        <w:t>&gt;</w:t>
      </w:r>
    </w:p>
    <w:p w14:paraId="7603F43C" w14:textId="77777777" w:rsidR="008472AC" w:rsidRDefault="008472AC" w:rsidP="008472AC">
      <w:pPr>
        <w:pStyle w:val="CMDOutput"/>
      </w:pPr>
      <w:r>
        <w:t>D   2001:DB8:2:1::/64 [90/131072]</w:t>
      </w:r>
    </w:p>
    <w:p w14:paraId="10BD9E8E" w14:textId="77777777" w:rsidR="008472AC" w:rsidRDefault="008472AC" w:rsidP="008472AC">
      <w:pPr>
        <w:pStyle w:val="CMDOutput"/>
      </w:pPr>
      <w:r>
        <w:t xml:space="preserve">     via FE80::4, GigabitEthernet0/0/1</w:t>
      </w:r>
    </w:p>
    <w:p w14:paraId="557871B2" w14:textId="77777777" w:rsidR="008472AC" w:rsidRDefault="008472AC" w:rsidP="008472AC">
      <w:pPr>
        <w:pStyle w:val="CMDOutput"/>
      </w:pPr>
      <w:r>
        <w:t>D   2001:DB8:2:2::/64 [90/2048000]</w:t>
      </w:r>
    </w:p>
    <w:p w14:paraId="08AE97C7" w14:textId="77777777" w:rsidR="008472AC" w:rsidRDefault="008472AC" w:rsidP="008472AC">
      <w:pPr>
        <w:pStyle w:val="CMDOutput"/>
      </w:pPr>
      <w:r>
        <w:t xml:space="preserve">     via FE80::2002, Tunnel1</w:t>
      </w:r>
    </w:p>
    <w:p w14:paraId="2D01662A" w14:textId="77777777" w:rsidR="008472AC" w:rsidRDefault="008472AC" w:rsidP="008472AC">
      <w:pPr>
        <w:pStyle w:val="CMDOutput"/>
      </w:pPr>
      <w:r>
        <w:t>D   2001:DB8:3:1::/64 [90/131072]</w:t>
      </w:r>
    </w:p>
    <w:p w14:paraId="29B92DEE" w14:textId="77777777" w:rsidR="008472AC" w:rsidRDefault="008472AC" w:rsidP="008472AC">
      <w:pPr>
        <w:pStyle w:val="CMDOutput"/>
      </w:pPr>
      <w:r>
        <w:t xml:space="preserve">     via FE80::4, GigabitEthernet0/0/1</w:t>
      </w:r>
    </w:p>
    <w:p w14:paraId="4023C0AD" w14:textId="77777777" w:rsidR="008472AC" w:rsidRDefault="008472AC" w:rsidP="008472AC">
      <w:pPr>
        <w:pStyle w:val="CMDOutput"/>
      </w:pPr>
      <w:r>
        <w:lastRenderedPageBreak/>
        <w:t>D   2001:DB8:3:2::/64 [90/2048000]</w:t>
      </w:r>
    </w:p>
    <w:p w14:paraId="36A3960C" w14:textId="77777777" w:rsidR="008472AC" w:rsidRDefault="008472AC" w:rsidP="008472AC">
      <w:pPr>
        <w:pStyle w:val="CMDOutput"/>
      </w:pPr>
      <w:r>
        <w:t xml:space="preserve">     via FE80::2003, Tunnel1</w:t>
      </w:r>
    </w:p>
    <w:p w14:paraId="3CC02519" w14:textId="77777777" w:rsidR="008472AC" w:rsidRDefault="008472AC" w:rsidP="008472AC">
      <w:pPr>
        <w:pStyle w:val="CMDOutput"/>
      </w:pPr>
      <w:r>
        <w:t>D   2001:DB8:ACAD:2::/64 [90/3072]</w:t>
      </w:r>
    </w:p>
    <w:p w14:paraId="325C08A6" w14:textId="77777777" w:rsidR="008472AC" w:rsidRDefault="008472AC" w:rsidP="008472AC">
      <w:pPr>
        <w:pStyle w:val="CMDOutput"/>
      </w:pPr>
      <w:r>
        <w:t xml:space="preserve">     via FE80::4, GigabitEthernet0/0/1</w:t>
      </w:r>
    </w:p>
    <w:p w14:paraId="0FC4969C" w14:textId="77777777" w:rsidR="008472AC" w:rsidRDefault="008472AC" w:rsidP="008472AC">
      <w:pPr>
        <w:pStyle w:val="CMDOutput"/>
      </w:pPr>
      <w:r>
        <w:t>D   2001:DB8:ACAD:3::/64 [90/3072]</w:t>
      </w:r>
    </w:p>
    <w:p w14:paraId="309F4AB7" w14:textId="323D10AF" w:rsidR="008472AC" w:rsidRDefault="008472AC" w:rsidP="008472AC">
      <w:pPr>
        <w:pStyle w:val="CMDOutput"/>
      </w:pPr>
      <w:r>
        <w:t xml:space="preserve">     via FE80::4, GigabitEthernet0/0/1</w:t>
      </w:r>
    </w:p>
    <w:p w14:paraId="70485CC7" w14:textId="77777777" w:rsidR="00E123F2" w:rsidRDefault="00E123F2" w:rsidP="00E123F2">
      <w:pPr>
        <w:pStyle w:val="ConfigWindow"/>
      </w:pPr>
      <w:r>
        <w:t>Close configuration window</w:t>
      </w:r>
    </w:p>
    <w:p w14:paraId="68F027B7" w14:textId="24E2E6BF" w:rsidR="00277DE6" w:rsidRDefault="00277DE6" w:rsidP="00730FBF">
      <w:pPr>
        <w:pStyle w:val="Heading3"/>
        <w:spacing w:before="120"/>
      </w:pPr>
      <w:r>
        <w:t xml:space="preserve">Verify DMVPN Phase 3 </w:t>
      </w:r>
      <w:r w:rsidR="005873DE">
        <w:t>o</w:t>
      </w:r>
      <w:r>
        <w:t>peration</w:t>
      </w:r>
      <w:r w:rsidR="005873DE">
        <w:t>.</w:t>
      </w:r>
    </w:p>
    <w:p w14:paraId="60307673" w14:textId="2FBAEAD4" w:rsidR="00277DE6" w:rsidRDefault="00277DE6" w:rsidP="00277DE6">
      <w:pPr>
        <w:pStyle w:val="BodyTextL25"/>
      </w:pPr>
      <w:r>
        <w:t>You have completed configuration of DMVPN Phase 3. Verify communication as follows</w:t>
      </w:r>
      <w:r w:rsidR="005873DE">
        <w:t>:</w:t>
      </w:r>
    </w:p>
    <w:p w14:paraId="3E3D0F91" w14:textId="5485A0E3" w:rsidR="00277DE6" w:rsidRDefault="00277DE6" w:rsidP="00277DE6">
      <w:pPr>
        <w:pStyle w:val="SubStepAlpha"/>
      </w:pPr>
      <w:r>
        <w:t>On R1</w:t>
      </w:r>
      <w:r w:rsidR="005873DE">
        <w:t>,</w:t>
      </w:r>
      <w:r>
        <w:t xml:space="preserve"> execute a </w:t>
      </w:r>
      <w:r w:rsidRPr="00DA48B6">
        <w:rPr>
          <w:b/>
          <w:bCs/>
        </w:rPr>
        <w:t>traceroute</w:t>
      </w:r>
      <w:r>
        <w:t xml:space="preserve"> to the Loopback 1 interface IP addresses on R2 and R3. You should see the path use the tunnel network.</w:t>
      </w:r>
    </w:p>
    <w:p w14:paraId="67D1C2CC" w14:textId="77777777" w:rsidR="00E123F2" w:rsidRDefault="00E123F2" w:rsidP="00E123F2">
      <w:pPr>
        <w:pStyle w:val="ConfigWindow"/>
      </w:pPr>
      <w:r w:rsidRPr="00F85B72">
        <w:t>Open configuration window</w:t>
      </w:r>
    </w:p>
    <w:p w14:paraId="2D7233FC" w14:textId="420C239A" w:rsidR="00E123F2" w:rsidRDefault="00E123F2" w:rsidP="00E123F2">
      <w:pPr>
        <w:pStyle w:val="CMD"/>
      </w:pPr>
      <w:r>
        <w:t xml:space="preserve">R1# </w:t>
      </w:r>
      <w:r w:rsidRPr="00E123F2">
        <w:rPr>
          <w:b/>
          <w:bCs/>
        </w:rPr>
        <w:t>traceroute 2001:db8:2:2::1</w:t>
      </w:r>
    </w:p>
    <w:p w14:paraId="1141049F" w14:textId="77777777" w:rsidR="00E123F2" w:rsidRDefault="00E123F2" w:rsidP="00E123F2">
      <w:pPr>
        <w:pStyle w:val="CMDOutput"/>
      </w:pPr>
      <w:r>
        <w:t>Type escape sequence to abort.</w:t>
      </w:r>
    </w:p>
    <w:p w14:paraId="065AF27A" w14:textId="77777777" w:rsidR="00E123F2" w:rsidRDefault="00E123F2" w:rsidP="00E123F2">
      <w:pPr>
        <w:pStyle w:val="CMDOutput"/>
      </w:pPr>
      <w:r>
        <w:t>Tracing the route to 2001:DB8:2:2::1</w:t>
      </w:r>
    </w:p>
    <w:p w14:paraId="6A14D3F6" w14:textId="77777777" w:rsidR="00E123F2" w:rsidRDefault="00E123F2" w:rsidP="00E123F2">
      <w:pPr>
        <w:pStyle w:val="CMDOutput"/>
      </w:pPr>
    </w:p>
    <w:p w14:paraId="3C147390" w14:textId="632BAE2B" w:rsidR="00E123F2" w:rsidRDefault="00E123F2" w:rsidP="00E123F2">
      <w:pPr>
        <w:pStyle w:val="CMDOutput"/>
      </w:pPr>
      <w:r>
        <w:t xml:space="preserve">  1 </w:t>
      </w:r>
      <w:r w:rsidRPr="00E123F2">
        <w:rPr>
          <w:highlight w:val="yellow"/>
        </w:rPr>
        <w:t>2001:DB8:CAFE:100::2</w:t>
      </w:r>
      <w:r>
        <w:t xml:space="preserve"> 2 msec 1 msec 1 msec</w:t>
      </w:r>
    </w:p>
    <w:p w14:paraId="1DC5A308" w14:textId="77777777" w:rsidR="00E123F2" w:rsidRDefault="00E123F2" w:rsidP="00E123F2">
      <w:pPr>
        <w:pStyle w:val="CMD"/>
      </w:pPr>
    </w:p>
    <w:p w14:paraId="77A22411" w14:textId="66BE9F8A" w:rsidR="00E123F2" w:rsidRDefault="00E123F2" w:rsidP="00E123F2">
      <w:pPr>
        <w:pStyle w:val="CMD"/>
      </w:pPr>
      <w:r>
        <w:t xml:space="preserve">R1# </w:t>
      </w:r>
      <w:r w:rsidRPr="00E123F2">
        <w:rPr>
          <w:b/>
          <w:bCs/>
        </w:rPr>
        <w:t>traceroute 2001:db8:3:2::1</w:t>
      </w:r>
    </w:p>
    <w:p w14:paraId="224E8854" w14:textId="77777777" w:rsidR="00E123F2" w:rsidRDefault="00E123F2" w:rsidP="00E123F2">
      <w:pPr>
        <w:pStyle w:val="CMDOutput"/>
      </w:pPr>
      <w:r>
        <w:t>Type escape sequence to abort.</w:t>
      </w:r>
    </w:p>
    <w:p w14:paraId="39D0C493" w14:textId="77777777" w:rsidR="00E123F2" w:rsidRDefault="00E123F2" w:rsidP="00E123F2">
      <w:pPr>
        <w:pStyle w:val="CMDOutput"/>
      </w:pPr>
      <w:r>
        <w:t>Tracing the route to 2001:DB8:3:2::1</w:t>
      </w:r>
    </w:p>
    <w:p w14:paraId="19120EE0" w14:textId="77777777" w:rsidR="00E123F2" w:rsidRDefault="00E123F2" w:rsidP="00E123F2">
      <w:pPr>
        <w:pStyle w:val="CMDOutput"/>
      </w:pPr>
    </w:p>
    <w:p w14:paraId="64D16830" w14:textId="77777777" w:rsidR="00E123F2" w:rsidRDefault="00E123F2" w:rsidP="00E123F2">
      <w:pPr>
        <w:pStyle w:val="CMDOutput"/>
      </w:pPr>
      <w:r>
        <w:t xml:space="preserve">  1 </w:t>
      </w:r>
      <w:r w:rsidRPr="00E123F2">
        <w:rPr>
          <w:highlight w:val="yellow"/>
        </w:rPr>
        <w:t>2001:DB8:CAFE:100::3</w:t>
      </w:r>
      <w:r>
        <w:t xml:space="preserve"> 1 msec 1 msec 1 msec</w:t>
      </w:r>
    </w:p>
    <w:p w14:paraId="3DB0CD58" w14:textId="77777777" w:rsidR="00E123F2" w:rsidRDefault="00E123F2" w:rsidP="00E123F2">
      <w:pPr>
        <w:pStyle w:val="ConfigWindow"/>
      </w:pPr>
      <w:r>
        <w:t>Close configuration window</w:t>
      </w:r>
    </w:p>
    <w:p w14:paraId="3DFC0471" w14:textId="77777777" w:rsidR="00277DE6" w:rsidRDefault="00277DE6" w:rsidP="00277DE6">
      <w:pPr>
        <w:pStyle w:val="SubStepAlpha"/>
      </w:pPr>
      <w:r>
        <w:t xml:space="preserve">On R1, execute a </w:t>
      </w:r>
      <w:r w:rsidRPr="00DA48B6">
        <w:rPr>
          <w:b/>
          <w:bCs/>
        </w:rPr>
        <w:t>traceroute</w:t>
      </w:r>
      <w:r>
        <w:t xml:space="preserve"> to the Loopback 0 interface IP addresses on R2 and R3. You should see the path use the physical point-to-point networks of the underlay transport network.</w:t>
      </w:r>
    </w:p>
    <w:p w14:paraId="42755587" w14:textId="77777777" w:rsidR="00E123F2" w:rsidRDefault="00E123F2" w:rsidP="00E123F2">
      <w:pPr>
        <w:pStyle w:val="ConfigWindow"/>
      </w:pPr>
      <w:r w:rsidRPr="00F85B72">
        <w:t>Open configuration window</w:t>
      </w:r>
    </w:p>
    <w:p w14:paraId="76D19B87" w14:textId="589BA8BF" w:rsidR="00DF1BE5" w:rsidRPr="00DF1BE5" w:rsidRDefault="00DF1BE5" w:rsidP="00DF1BE5">
      <w:pPr>
        <w:pStyle w:val="CMDOutput"/>
        <w:rPr>
          <w:sz w:val="20"/>
        </w:rPr>
      </w:pPr>
      <w:r w:rsidRPr="00DF1BE5">
        <w:rPr>
          <w:sz w:val="20"/>
        </w:rPr>
        <w:t>R1#</w:t>
      </w:r>
      <w:r>
        <w:rPr>
          <w:sz w:val="20"/>
        </w:rPr>
        <w:t xml:space="preserve"> </w:t>
      </w:r>
      <w:r w:rsidRPr="00DF1BE5">
        <w:rPr>
          <w:b/>
          <w:bCs/>
          <w:sz w:val="20"/>
        </w:rPr>
        <w:t>traceroute 2001:db8:2:1::1</w:t>
      </w:r>
    </w:p>
    <w:p w14:paraId="6248709E" w14:textId="77777777" w:rsidR="00DF1BE5" w:rsidRPr="00DF1BE5" w:rsidRDefault="00DF1BE5" w:rsidP="00DF1BE5">
      <w:pPr>
        <w:pStyle w:val="CMDOutput"/>
        <w:rPr>
          <w:sz w:val="20"/>
        </w:rPr>
      </w:pPr>
      <w:r w:rsidRPr="00DF1BE5">
        <w:rPr>
          <w:sz w:val="20"/>
        </w:rPr>
        <w:t>Type escape sequence to abort.</w:t>
      </w:r>
    </w:p>
    <w:p w14:paraId="101550DE" w14:textId="77777777" w:rsidR="00DF1BE5" w:rsidRPr="00DF1BE5" w:rsidRDefault="00DF1BE5" w:rsidP="00DF1BE5">
      <w:pPr>
        <w:pStyle w:val="CMDOutput"/>
        <w:rPr>
          <w:sz w:val="20"/>
        </w:rPr>
      </w:pPr>
      <w:r w:rsidRPr="00DF1BE5">
        <w:rPr>
          <w:sz w:val="20"/>
        </w:rPr>
        <w:t>Tracing the route to 2001:DB8:2:1::1</w:t>
      </w:r>
    </w:p>
    <w:p w14:paraId="1CCC049B" w14:textId="77777777" w:rsidR="00DF1BE5" w:rsidRPr="00DF1BE5" w:rsidRDefault="00DF1BE5" w:rsidP="00DF1BE5">
      <w:pPr>
        <w:pStyle w:val="CMDOutput"/>
        <w:rPr>
          <w:sz w:val="20"/>
        </w:rPr>
      </w:pPr>
    </w:p>
    <w:p w14:paraId="59D96B60" w14:textId="77777777" w:rsidR="00DF1BE5" w:rsidRPr="00DF1BE5" w:rsidRDefault="00DF1BE5" w:rsidP="00DF1BE5">
      <w:pPr>
        <w:pStyle w:val="CMDOutput"/>
        <w:rPr>
          <w:sz w:val="20"/>
        </w:rPr>
      </w:pPr>
      <w:r w:rsidRPr="00DF1BE5">
        <w:rPr>
          <w:sz w:val="20"/>
        </w:rPr>
        <w:t xml:space="preserve">  1 </w:t>
      </w:r>
      <w:r w:rsidRPr="00DF1BE5">
        <w:rPr>
          <w:sz w:val="20"/>
          <w:highlight w:val="yellow"/>
        </w:rPr>
        <w:t>2001:DB8:ACAD:1::2</w:t>
      </w:r>
      <w:r w:rsidRPr="00DF1BE5">
        <w:rPr>
          <w:sz w:val="20"/>
        </w:rPr>
        <w:t xml:space="preserve"> 2 msec 1 msec 2 msec</w:t>
      </w:r>
    </w:p>
    <w:p w14:paraId="04F91D24" w14:textId="77777777" w:rsidR="00DF1BE5" w:rsidRPr="00DF1BE5" w:rsidRDefault="00DF1BE5" w:rsidP="00DF1BE5">
      <w:pPr>
        <w:pStyle w:val="CMDOutput"/>
        <w:rPr>
          <w:sz w:val="20"/>
        </w:rPr>
      </w:pPr>
      <w:r w:rsidRPr="00DF1BE5">
        <w:rPr>
          <w:sz w:val="20"/>
        </w:rPr>
        <w:t xml:space="preserve">  2 </w:t>
      </w:r>
      <w:r w:rsidRPr="00DF1BE5">
        <w:rPr>
          <w:sz w:val="20"/>
          <w:highlight w:val="yellow"/>
        </w:rPr>
        <w:t>2001:DB8:ACAD:2::2</w:t>
      </w:r>
      <w:r w:rsidRPr="00DF1BE5">
        <w:rPr>
          <w:sz w:val="20"/>
        </w:rPr>
        <w:t xml:space="preserve"> 1 msec 0 msec 0 msec</w:t>
      </w:r>
    </w:p>
    <w:p w14:paraId="49C62640" w14:textId="77777777" w:rsidR="00BF1C4A" w:rsidRDefault="00BF1C4A" w:rsidP="00DF1BE5">
      <w:pPr>
        <w:pStyle w:val="CMDOutput"/>
        <w:rPr>
          <w:sz w:val="20"/>
        </w:rPr>
      </w:pPr>
    </w:p>
    <w:p w14:paraId="63DFAAB1" w14:textId="3FDE2F37" w:rsidR="00DF1BE5" w:rsidRPr="00DF1BE5" w:rsidRDefault="00DF1BE5" w:rsidP="00DF1BE5">
      <w:pPr>
        <w:pStyle w:val="CMDOutput"/>
        <w:rPr>
          <w:sz w:val="20"/>
        </w:rPr>
      </w:pPr>
      <w:r w:rsidRPr="00DF1BE5">
        <w:rPr>
          <w:sz w:val="20"/>
        </w:rPr>
        <w:t>R1#</w:t>
      </w:r>
      <w:r>
        <w:rPr>
          <w:sz w:val="20"/>
        </w:rPr>
        <w:t xml:space="preserve"> </w:t>
      </w:r>
      <w:r w:rsidRPr="00DF1BE5">
        <w:rPr>
          <w:b/>
          <w:bCs/>
          <w:sz w:val="20"/>
        </w:rPr>
        <w:t>traceroute 2001:db8:3:1::1</w:t>
      </w:r>
    </w:p>
    <w:p w14:paraId="16A4467C" w14:textId="77777777" w:rsidR="00DF1BE5" w:rsidRPr="00DF1BE5" w:rsidRDefault="00DF1BE5" w:rsidP="00DF1BE5">
      <w:pPr>
        <w:pStyle w:val="CMDOutput"/>
        <w:rPr>
          <w:sz w:val="20"/>
        </w:rPr>
      </w:pPr>
      <w:r w:rsidRPr="00DF1BE5">
        <w:rPr>
          <w:sz w:val="20"/>
        </w:rPr>
        <w:t>Type escape sequence to abort.</w:t>
      </w:r>
    </w:p>
    <w:p w14:paraId="3730B207" w14:textId="77777777" w:rsidR="00DF1BE5" w:rsidRPr="00DF1BE5" w:rsidRDefault="00DF1BE5" w:rsidP="00DF1BE5">
      <w:pPr>
        <w:pStyle w:val="CMDOutput"/>
        <w:rPr>
          <w:sz w:val="20"/>
        </w:rPr>
      </w:pPr>
      <w:r w:rsidRPr="00DF1BE5">
        <w:rPr>
          <w:sz w:val="20"/>
        </w:rPr>
        <w:t>Tracing the route to 2001:DB8:3:1::1</w:t>
      </w:r>
    </w:p>
    <w:p w14:paraId="622A8C1C" w14:textId="77777777" w:rsidR="00DF1BE5" w:rsidRPr="00DF1BE5" w:rsidRDefault="00DF1BE5" w:rsidP="00DF1BE5">
      <w:pPr>
        <w:pStyle w:val="CMDOutput"/>
        <w:rPr>
          <w:sz w:val="20"/>
        </w:rPr>
      </w:pPr>
    </w:p>
    <w:p w14:paraId="154DF8A6" w14:textId="77777777" w:rsidR="00DF1BE5" w:rsidRPr="00DF1BE5" w:rsidRDefault="00DF1BE5" w:rsidP="00DF1BE5">
      <w:pPr>
        <w:pStyle w:val="CMDOutput"/>
        <w:rPr>
          <w:sz w:val="20"/>
        </w:rPr>
      </w:pPr>
      <w:r w:rsidRPr="00DF1BE5">
        <w:rPr>
          <w:sz w:val="20"/>
        </w:rPr>
        <w:t xml:space="preserve">  1 </w:t>
      </w:r>
      <w:r w:rsidRPr="00DF1BE5">
        <w:rPr>
          <w:sz w:val="20"/>
          <w:highlight w:val="yellow"/>
        </w:rPr>
        <w:t>2001:DB8:ACAD:1::2</w:t>
      </w:r>
      <w:r w:rsidRPr="00DF1BE5">
        <w:rPr>
          <w:sz w:val="20"/>
        </w:rPr>
        <w:t xml:space="preserve"> 2 msec 2 msec 1 msec</w:t>
      </w:r>
    </w:p>
    <w:p w14:paraId="6B48B00D" w14:textId="77777777" w:rsidR="00DF1BE5" w:rsidRPr="00DF1BE5" w:rsidRDefault="00DF1BE5" w:rsidP="00DF1BE5">
      <w:pPr>
        <w:pStyle w:val="CMDOutput"/>
        <w:rPr>
          <w:sz w:val="20"/>
        </w:rPr>
      </w:pPr>
      <w:r w:rsidRPr="00DF1BE5">
        <w:rPr>
          <w:sz w:val="20"/>
        </w:rPr>
        <w:t xml:space="preserve">  2 </w:t>
      </w:r>
      <w:r w:rsidRPr="00DF1BE5">
        <w:rPr>
          <w:sz w:val="20"/>
          <w:highlight w:val="yellow"/>
        </w:rPr>
        <w:t>2001:DB8:ACAD:3::2</w:t>
      </w:r>
      <w:r w:rsidRPr="00DF1BE5">
        <w:rPr>
          <w:sz w:val="20"/>
        </w:rPr>
        <w:t xml:space="preserve"> 1 msec 1 msec 1 msec</w:t>
      </w:r>
    </w:p>
    <w:p w14:paraId="0B97276A" w14:textId="77777777" w:rsidR="00E123F2" w:rsidRDefault="00E123F2" w:rsidP="00E123F2">
      <w:pPr>
        <w:pStyle w:val="ConfigWindow"/>
      </w:pPr>
      <w:r>
        <w:t>Close configuration window</w:t>
      </w:r>
    </w:p>
    <w:p w14:paraId="597BB64E" w14:textId="3B8690B5" w:rsidR="00277DE6" w:rsidRDefault="00277DE6" w:rsidP="00277DE6">
      <w:pPr>
        <w:pStyle w:val="SubStepAlpha"/>
      </w:pPr>
      <w:r>
        <w:t xml:space="preserve">Repeat the traceroute commands </w:t>
      </w:r>
      <w:r w:rsidR="00DF1BE5">
        <w:t>between</w:t>
      </w:r>
      <w:r>
        <w:t xml:space="preserve"> R2 and R3.</w:t>
      </w:r>
    </w:p>
    <w:p w14:paraId="78E6C46A" w14:textId="77777777" w:rsidR="00F43CAC" w:rsidRPr="00F20B3A" w:rsidRDefault="00F43CAC" w:rsidP="00F43CAC">
      <w:pPr>
        <w:pStyle w:val="Heading3"/>
      </w:pPr>
      <w:r>
        <w:t>Observe dynamic tunnel creation.</w:t>
      </w:r>
    </w:p>
    <w:p w14:paraId="480A0A0C" w14:textId="3DB7FE4C" w:rsidR="00F43CAC" w:rsidRDefault="00F43CAC" w:rsidP="00F43CAC">
      <w:pPr>
        <w:pStyle w:val="SubStepAlpha"/>
      </w:pPr>
      <w:r>
        <w:t xml:space="preserve">Return to R2. Initiate a </w:t>
      </w:r>
      <w:r w:rsidRPr="00730FBF">
        <w:rPr>
          <w:b/>
        </w:rPr>
        <w:t>traceroute</w:t>
      </w:r>
      <w:r>
        <w:t xml:space="preserve"> to the simulated LAN interface </w:t>
      </w:r>
      <w:r w:rsidR="000043C7">
        <w:t xml:space="preserve">(Loopback 1) </w:t>
      </w:r>
      <w:r>
        <w:t>on R3. The path will pass through R1 as it does in DMVPN Phase 1.</w:t>
      </w:r>
    </w:p>
    <w:p w14:paraId="44304BCC" w14:textId="77777777" w:rsidR="00F43CAC" w:rsidRDefault="00F43CAC" w:rsidP="00F43CAC">
      <w:pPr>
        <w:pStyle w:val="ConfigWindow"/>
      </w:pPr>
      <w:r w:rsidRPr="00F85B72">
        <w:t>Open configuration window</w:t>
      </w:r>
    </w:p>
    <w:p w14:paraId="0F4903B8" w14:textId="677DDD5E" w:rsidR="00F43CAC" w:rsidRDefault="00F43CAC" w:rsidP="00F43CAC">
      <w:pPr>
        <w:pStyle w:val="CMD"/>
      </w:pPr>
      <w:r>
        <w:t xml:space="preserve">R2# </w:t>
      </w:r>
      <w:r w:rsidRPr="00F43CAC">
        <w:rPr>
          <w:b/>
          <w:bCs/>
        </w:rPr>
        <w:t>traceroute 2001:db8:3:2::1</w:t>
      </w:r>
    </w:p>
    <w:p w14:paraId="7F2071D9" w14:textId="77777777" w:rsidR="00F43CAC" w:rsidRDefault="00F43CAC" w:rsidP="00F43CAC">
      <w:pPr>
        <w:pStyle w:val="CMD"/>
      </w:pPr>
      <w:r>
        <w:lastRenderedPageBreak/>
        <w:t>Type escape sequence to abort.</w:t>
      </w:r>
    </w:p>
    <w:p w14:paraId="1ABC8107" w14:textId="77777777" w:rsidR="00F43CAC" w:rsidRDefault="00F43CAC" w:rsidP="00F43CAC">
      <w:pPr>
        <w:pStyle w:val="CMD"/>
      </w:pPr>
      <w:r>
        <w:t>Tracing the route to 2001:DB8:3:2::1</w:t>
      </w:r>
    </w:p>
    <w:p w14:paraId="4CAEB24C" w14:textId="77777777" w:rsidR="00F43CAC" w:rsidRDefault="00F43CAC" w:rsidP="00F43CAC">
      <w:pPr>
        <w:pStyle w:val="CMD"/>
      </w:pPr>
    </w:p>
    <w:p w14:paraId="64FAF5C2" w14:textId="77777777" w:rsidR="00F43CAC" w:rsidRDefault="00F43CAC" w:rsidP="00F43CAC">
      <w:pPr>
        <w:pStyle w:val="CMD"/>
      </w:pPr>
      <w:r>
        <w:t xml:space="preserve">  1 </w:t>
      </w:r>
      <w:r w:rsidRPr="00F43CAC">
        <w:rPr>
          <w:highlight w:val="yellow"/>
        </w:rPr>
        <w:t>2001:DB8:CAFE:100::1</w:t>
      </w:r>
      <w:r>
        <w:t xml:space="preserve"> 1 msec 1 msec 1 msec</w:t>
      </w:r>
    </w:p>
    <w:p w14:paraId="100A2E49" w14:textId="0082A78D" w:rsidR="00F43CAC" w:rsidRDefault="00F43CAC" w:rsidP="00F43CAC">
      <w:pPr>
        <w:pStyle w:val="CMD"/>
      </w:pPr>
      <w:r>
        <w:t xml:space="preserve">  2 </w:t>
      </w:r>
      <w:r w:rsidRPr="00097E69">
        <w:rPr>
          <w:highlight w:val="yellow"/>
        </w:rPr>
        <w:t>2001:DB8:CAFE:100::3</w:t>
      </w:r>
      <w:r>
        <w:t xml:space="preserve"> 2 msec 1 msec</w:t>
      </w:r>
    </w:p>
    <w:p w14:paraId="65794ACB" w14:textId="77777777" w:rsidR="00F43CAC" w:rsidRDefault="00F43CAC" w:rsidP="00F43CAC">
      <w:pPr>
        <w:pStyle w:val="ConfigWindow"/>
      </w:pPr>
      <w:r>
        <w:t>Close configuration window</w:t>
      </w:r>
    </w:p>
    <w:p w14:paraId="79373465" w14:textId="02255B69" w:rsidR="00F43CAC" w:rsidRDefault="00F43CAC" w:rsidP="00F43CAC">
      <w:pPr>
        <w:pStyle w:val="SubStepAlpha"/>
      </w:pPr>
      <w:r>
        <w:t xml:space="preserve">Issue the </w:t>
      </w:r>
      <w:r w:rsidRPr="00730FBF">
        <w:rPr>
          <w:b/>
        </w:rPr>
        <w:t>traceroute</w:t>
      </w:r>
      <w:r>
        <w:t xml:space="preserve"> command again. You will now see that </w:t>
      </w:r>
      <w:r w:rsidR="000043C7">
        <w:t xml:space="preserve">DMVPN hub, </w:t>
      </w:r>
      <w:r>
        <w:t>R1</w:t>
      </w:r>
      <w:r w:rsidR="000043C7">
        <w:t>,</w:t>
      </w:r>
      <w:r>
        <w:t xml:space="preserve"> has enabled direct spoke-to-spoke communication between R2 and R3. R1 is no longer in the </w:t>
      </w:r>
      <w:r w:rsidR="000043C7">
        <w:t>path</w:t>
      </w:r>
      <w:r>
        <w:t xml:space="preserve">, instead, the </w:t>
      </w:r>
      <w:r w:rsidR="000043C7">
        <w:t>path</w:t>
      </w:r>
      <w:r>
        <w:t xml:space="preserve"> </w:t>
      </w:r>
      <w:r w:rsidR="000043C7">
        <w:t>is</w:t>
      </w:r>
      <w:r>
        <w:t xml:space="preserve"> directly to R3. This tunnel will expire after ten minutes by default. The tunnel dynamically reopens after data is sent to the spoke router again.</w:t>
      </w:r>
    </w:p>
    <w:p w14:paraId="55E2010C" w14:textId="77777777" w:rsidR="00F43CAC" w:rsidRDefault="00F43CAC" w:rsidP="00F43CAC">
      <w:pPr>
        <w:pStyle w:val="ConfigWindow"/>
      </w:pPr>
      <w:r w:rsidRPr="00F85B72">
        <w:t>Open configuration window</w:t>
      </w:r>
    </w:p>
    <w:p w14:paraId="6F8332D9" w14:textId="066E051C" w:rsidR="00097E69" w:rsidRDefault="00097E69" w:rsidP="00097E69">
      <w:pPr>
        <w:pStyle w:val="CMD"/>
      </w:pPr>
      <w:bookmarkStart w:id="7" w:name="_Hlk35609620"/>
      <w:r>
        <w:t xml:space="preserve">R2# </w:t>
      </w:r>
      <w:r w:rsidRPr="00097E69">
        <w:rPr>
          <w:b/>
          <w:bCs/>
        </w:rPr>
        <w:t>traceroute 2001:db8:3:2::1</w:t>
      </w:r>
    </w:p>
    <w:p w14:paraId="17429D6E" w14:textId="77777777" w:rsidR="00097E69" w:rsidRDefault="00097E69" w:rsidP="00097E69">
      <w:pPr>
        <w:pStyle w:val="CMD"/>
      </w:pPr>
      <w:r>
        <w:t>Type escape sequence to abort.</w:t>
      </w:r>
    </w:p>
    <w:p w14:paraId="719E3C55" w14:textId="77777777" w:rsidR="00097E69" w:rsidRDefault="00097E69" w:rsidP="00097E69">
      <w:pPr>
        <w:pStyle w:val="CMD"/>
      </w:pPr>
      <w:r>
        <w:t>Tracing the route to 2001:DB8:3:2::1</w:t>
      </w:r>
    </w:p>
    <w:p w14:paraId="5E7D6BA2" w14:textId="77777777" w:rsidR="00097E69" w:rsidRDefault="00097E69" w:rsidP="00097E69">
      <w:pPr>
        <w:pStyle w:val="CMD"/>
      </w:pPr>
    </w:p>
    <w:p w14:paraId="0C970F47" w14:textId="77777777" w:rsidR="00097E69" w:rsidRDefault="00097E69" w:rsidP="00097E69">
      <w:pPr>
        <w:pStyle w:val="CMD"/>
      </w:pPr>
      <w:r>
        <w:t xml:space="preserve">  1 </w:t>
      </w:r>
      <w:r w:rsidRPr="00097E69">
        <w:rPr>
          <w:highlight w:val="yellow"/>
        </w:rPr>
        <w:t>2001:DB8:CAFE:100::3</w:t>
      </w:r>
      <w:r>
        <w:t xml:space="preserve"> 1 msec 1 msec 1 msec</w:t>
      </w:r>
    </w:p>
    <w:p w14:paraId="3DF92CFF" w14:textId="77777777" w:rsidR="00F43CAC" w:rsidRDefault="00F43CAC" w:rsidP="00F43CAC">
      <w:pPr>
        <w:pStyle w:val="ConfigWindow"/>
      </w:pPr>
      <w:r>
        <w:t>Close configuration window</w:t>
      </w:r>
    </w:p>
    <w:bookmarkEnd w:id="7"/>
    <w:p w14:paraId="0AB616F9" w14:textId="5AD73028" w:rsidR="00ED7C1B" w:rsidRPr="00780317" w:rsidRDefault="00FD55A5" w:rsidP="00730FBF">
      <w:pPr>
        <w:pStyle w:val="SubStepAlpha"/>
      </w:pPr>
      <w:r>
        <w:t xml:space="preserve">You have successfully configured a DMVPN Phase </w:t>
      </w:r>
      <w:r w:rsidR="00097E69">
        <w:t>3</w:t>
      </w:r>
      <w:r>
        <w:t xml:space="preserve"> network.</w:t>
      </w:r>
      <w:r w:rsidR="00530DF6">
        <w:t xml:space="preserve"> Feel free to explore the IPv6 versions of the DMVPN Phase 3 verification commands you used for IPv4 DMVPN.</w:t>
      </w:r>
    </w:p>
    <w:p w14:paraId="4B59995E" w14:textId="0EAB024C" w:rsidR="00763899" w:rsidRPr="00763899" w:rsidRDefault="00763899" w:rsidP="00780317">
      <w:pPr>
        <w:pStyle w:val="Heading1"/>
      </w:pPr>
      <w:r w:rsidRPr="00763899">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63899" w:rsidRPr="00763899" w14:paraId="2FB0F3EF" w14:textId="77777777" w:rsidTr="004E2D5E">
        <w:trPr>
          <w:cnfStyle w:val="100000000000" w:firstRow="1" w:lastRow="0" w:firstColumn="0" w:lastColumn="0" w:oddVBand="0" w:evenVBand="0" w:oddHBand="0" w:evenHBand="0" w:firstRowFirstColumn="0" w:firstRowLastColumn="0" w:lastRowFirstColumn="0" w:lastRowLastColumn="0"/>
          <w:tblHeader/>
        </w:trPr>
        <w:tc>
          <w:tcPr>
            <w:tcW w:w="1530" w:type="dxa"/>
          </w:tcPr>
          <w:p w14:paraId="475D9AB7" w14:textId="77777777" w:rsidR="00763899" w:rsidRPr="00763899" w:rsidRDefault="00763899" w:rsidP="00763899">
            <w:pPr>
              <w:keepNext/>
              <w:spacing w:before="120" w:after="120"/>
              <w:rPr>
                <w:b/>
                <w:sz w:val="20"/>
              </w:rPr>
            </w:pPr>
            <w:r w:rsidRPr="00763899">
              <w:rPr>
                <w:b/>
                <w:sz w:val="20"/>
              </w:rPr>
              <w:t>Router Model</w:t>
            </w:r>
          </w:p>
        </w:tc>
        <w:tc>
          <w:tcPr>
            <w:tcW w:w="2250" w:type="dxa"/>
          </w:tcPr>
          <w:p w14:paraId="6D054A13" w14:textId="77777777" w:rsidR="00763899" w:rsidRPr="00763899" w:rsidRDefault="00763899" w:rsidP="00763899">
            <w:pPr>
              <w:keepNext/>
              <w:spacing w:before="120" w:after="120"/>
              <w:rPr>
                <w:b/>
                <w:sz w:val="20"/>
              </w:rPr>
            </w:pPr>
            <w:r w:rsidRPr="00763899">
              <w:rPr>
                <w:b/>
                <w:sz w:val="20"/>
              </w:rPr>
              <w:t>Ethernet Interface #1</w:t>
            </w:r>
          </w:p>
        </w:tc>
        <w:tc>
          <w:tcPr>
            <w:tcW w:w="2250" w:type="dxa"/>
          </w:tcPr>
          <w:p w14:paraId="7EF7B4CF" w14:textId="77777777" w:rsidR="00763899" w:rsidRPr="00763899" w:rsidRDefault="00763899" w:rsidP="00763899">
            <w:pPr>
              <w:keepNext/>
              <w:spacing w:before="120" w:after="120"/>
              <w:rPr>
                <w:b/>
                <w:sz w:val="20"/>
              </w:rPr>
            </w:pPr>
            <w:r w:rsidRPr="00763899">
              <w:rPr>
                <w:b/>
                <w:sz w:val="20"/>
              </w:rPr>
              <w:t>Ethernet Interface #2</w:t>
            </w:r>
          </w:p>
        </w:tc>
        <w:tc>
          <w:tcPr>
            <w:tcW w:w="2070" w:type="dxa"/>
          </w:tcPr>
          <w:p w14:paraId="7FE0576A" w14:textId="77777777" w:rsidR="00763899" w:rsidRPr="00763899" w:rsidRDefault="00763899" w:rsidP="00763899">
            <w:pPr>
              <w:keepNext/>
              <w:spacing w:before="120" w:after="120"/>
              <w:rPr>
                <w:b/>
                <w:sz w:val="20"/>
              </w:rPr>
            </w:pPr>
            <w:r w:rsidRPr="00763899">
              <w:rPr>
                <w:b/>
                <w:sz w:val="20"/>
              </w:rPr>
              <w:t>Serial Interface #1</w:t>
            </w:r>
          </w:p>
        </w:tc>
        <w:tc>
          <w:tcPr>
            <w:tcW w:w="2160" w:type="dxa"/>
          </w:tcPr>
          <w:p w14:paraId="5C868534" w14:textId="77777777" w:rsidR="00763899" w:rsidRPr="00763899" w:rsidRDefault="00763899" w:rsidP="00763899">
            <w:pPr>
              <w:keepNext/>
              <w:spacing w:before="120" w:after="120"/>
              <w:rPr>
                <w:b/>
                <w:sz w:val="20"/>
              </w:rPr>
            </w:pPr>
            <w:r w:rsidRPr="00763899">
              <w:rPr>
                <w:b/>
                <w:sz w:val="20"/>
              </w:rPr>
              <w:t>Serial Interface #2</w:t>
            </w:r>
          </w:p>
        </w:tc>
      </w:tr>
      <w:tr w:rsidR="00763899" w:rsidRPr="00763899" w14:paraId="3FF80ACE" w14:textId="77777777" w:rsidTr="004E2D5E">
        <w:tc>
          <w:tcPr>
            <w:tcW w:w="1530" w:type="dxa"/>
          </w:tcPr>
          <w:p w14:paraId="328ADBB6" w14:textId="77777777" w:rsidR="00763899" w:rsidRPr="00763899" w:rsidRDefault="00763899" w:rsidP="00763899">
            <w:pPr>
              <w:spacing w:line="240" w:lineRule="auto"/>
              <w:rPr>
                <w:sz w:val="20"/>
                <w:szCs w:val="20"/>
              </w:rPr>
            </w:pPr>
            <w:r w:rsidRPr="00763899">
              <w:rPr>
                <w:sz w:val="20"/>
                <w:szCs w:val="20"/>
              </w:rPr>
              <w:t>1800</w:t>
            </w:r>
          </w:p>
        </w:tc>
        <w:tc>
          <w:tcPr>
            <w:tcW w:w="2250" w:type="dxa"/>
          </w:tcPr>
          <w:p w14:paraId="141B9E53"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02959B64"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4076F883"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2F288160"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02E3DC62" w14:textId="77777777" w:rsidTr="004E2D5E">
        <w:tc>
          <w:tcPr>
            <w:tcW w:w="1530" w:type="dxa"/>
          </w:tcPr>
          <w:p w14:paraId="29C34CE4" w14:textId="77777777" w:rsidR="00763899" w:rsidRPr="00763899" w:rsidRDefault="00763899" w:rsidP="00763899">
            <w:pPr>
              <w:spacing w:line="240" w:lineRule="auto"/>
              <w:rPr>
                <w:sz w:val="20"/>
                <w:szCs w:val="20"/>
              </w:rPr>
            </w:pPr>
            <w:r w:rsidRPr="00763899">
              <w:rPr>
                <w:sz w:val="20"/>
                <w:szCs w:val="20"/>
              </w:rPr>
              <w:t>1900</w:t>
            </w:r>
          </w:p>
        </w:tc>
        <w:tc>
          <w:tcPr>
            <w:tcW w:w="2250" w:type="dxa"/>
          </w:tcPr>
          <w:p w14:paraId="44698851" w14:textId="77777777" w:rsidR="00763899" w:rsidRPr="00763899" w:rsidRDefault="00763899" w:rsidP="00763899">
            <w:pPr>
              <w:spacing w:line="240" w:lineRule="auto"/>
              <w:rPr>
                <w:sz w:val="20"/>
                <w:szCs w:val="20"/>
              </w:rPr>
            </w:pPr>
            <w:r w:rsidRPr="00763899">
              <w:rPr>
                <w:sz w:val="20"/>
                <w:szCs w:val="20"/>
              </w:rPr>
              <w:t>Gigabit Ethernet 0/0 (G0/0)</w:t>
            </w:r>
          </w:p>
        </w:tc>
        <w:tc>
          <w:tcPr>
            <w:tcW w:w="2250" w:type="dxa"/>
          </w:tcPr>
          <w:p w14:paraId="1F9F5BD3" w14:textId="77777777" w:rsidR="00763899" w:rsidRPr="00763899" w:rsidRDefault="00763899" w:rsidP="00763899">
            <w:pPr>
              <w:spacing w:line="240" w:lineRule="auto"/>
              <w:rPr>
                <w:sz w:val="20"/>
                <w:szCs w:val="20"/>
              </w:rPr>
            </w:pPr>
            <w:r w:rsidRPr="00763899">
              <w:rPr>
                <w:sz w:val="20"/>
                <w:szCs w:val="20"/>
              </w:rPr>
              <w:t>Gigabit Ethernet 0/1 (G0/1)</w:t>
            </w:r>
          </w:p>
        </w:tc>
        <w:tc>
          <w:tcPr>
            <w:tcW w:w="2070" w:type="dxa"/>
          </w:tcPr>
          <w:p w14:paraId="3F9283AC"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72D2250A"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166D873F" w14:textId="77777777" w:rsidTr="004E2D5E">
        <w:tc>
          <w:tcPr>
            <w:tcW w:w="1530" w:type="dxa"/>
          </w:tcPr>
          <w:p w14:paraId="7A8A56DE" w14:textId="77777777" w:rsidR="00763899" w:rsidRPr="00763899" w:rsidRDefault="00763899" w:rsidP="00763899">
            <w:pPr>
              <w:spacing w:line="240" w:lineRule="auto"/>
              <w:rPr>
                <w:sz w:val="20"/>
                <w:szCs w:val="20"/>
              </w:rPr>
            </w:pPr>
            <w:r w:rsidRPr="00763899">
              <w:rPr>
                <w:sz w:val="20"/>
                <w:szCs w:val="20"/>
              </w:rPr>
              <w:t>2801</w:t>
            </w:r>
          </w:p>
        </w:tc>
        <w:tc>
          <w:tcPr>
            <w:tcW w:w="2250" w:type="dxa"/>
          </w:tcPr>
          <w:p w14:paraId="2833767E"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59558348"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409A543F"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7B9ECEB9" w14:textId="77777777" w:rsidR="00763899" w:rsidRPr="00763899" w:rsidRDefault="00763899" w:rsidP="00763899">
            <w:pPr>
              <w:spacing w:line="240" w:lineRule="auto"/>
              <w:rPr>
                <w:sz w:val="20"/>
                <w:szCs w:val="20"/>
              </w:rPr>
            </w:pPr>
            <w:r w:rsidRPr="00763899">
              <w:rPr>
                <w:sz w:val="20"/>
                <w:szCs w:val="20"/>
              </w:rPr>
              <w:t>Serial 0/1/1 (S0/1/1)</w:t>
            </w:r>
          </w:p>
        </w:tc>
      </w:tr>
      <w:tr w:rsidR="00763899" w:rsidRPr="00763899" w14:paraId="7602EAC7" w14:textId="77777777" w:rsidTr="004E2D5E">
        <w:tc>
          <w:tcPr>
            <w:tcW w:w="1530" w:type="dxa"/>
          </w:tcPr>
          <w:p w14:paraId="02EA2F11" w14:textId="77777777" w:rsidR="00763899" w:rsidRPr="00763899" w:rsidRDefault="00763899" w:rsidP="00763899">
            <w:pPr>
              <w:spacing w:line="240" w:lineRule="auto"/>
              <w:rPr>
                <w:sz w:val="20"/>
                <w:szCs w:val="20"/>
              </w:rPr>
            </w:pPr>
            <w:r w:rsidRPr="00763899">
              <w:rPr>
                <w:sz w:val="20"/>
                <w:szCs w:val="20"/>
              </w:rPr>
              <w:t>2811</w:t>
            </w:r>
          </w:p>
        </w:tc>
        <w:tc>
          <w:tcPr>
            <w:tcW w:w="2250" w:type="dxa"/>
          </w:tcPr>
          <w:p w14:paraId="6D1C54F9"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72F4BE55"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3236A69C"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75A27F84"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4CFA1B90" w14:textId="77777777" w:rsidTr="004E2D5E">
        <w:tc>
          <w:tcPr>
            <w:tcW w:w="1530" w:type="dxa"/>
          </w:tcPr>
          <w:p w14:paraId="68F5CFFF" w14:textId="77777777" w:rsidR="00763899" w:rsidRPr="00763899" w:rsidRDefault="00763899" w:rsidP="00763899">
            <w:pPr>
              <w:spacing w:line="240" w:lineRule="auto"/>
              <w:rPr>
                <w:sz w:val="20"/>
                <w:szCs w:val="20"/>
              </w:rPr>
            </w:pPr>
            <w:r w:rsidRPr="00763899">
              <w:rPr>
                <w:sz w:val="20"/>
                <w:szCs w:val="20"/>
              </w:rPr>
              <w:t>2900</w:t>
            </w:r>
          </w:p>
        </w:tc>
        <w:tc>
          <w:tcPr>
            <w:tcW w:w="2250" w:type="dxa"/>
          </w:tcPr>
          <w:p w14:paraId="393965A5" w14:textId="77777777" w:rsidR="00763899" w:rsidRPr="00763899" w:rsidRDefault="00763899" w:rsidP="00763899">
            <w:pPr>
              <w:spacing w:line="240" w:lineRule="auto"/>
              <w:rPr>
                <w:sz w:val="20"/>
                <w:szCs w:val="20"/>
              </w:rPr>
            </w:pPr>
            <w:r w:rsidRPr="00763899">
              <w:rPr>
                <w:sz w:val="20"/>
                <w:szCs w:val="20"/>
              </w:rPr>
              <w:t>Gigabit Ethernet 0/0 (G0/0)</w:t>
            </w:r>
          </w:p>
        </w:tc>
        <w:tc>
          <w:tcPr>
            <w:tcW w:w="2250" w:type="dxa"/>
          </w:tcPr>
          <w:p w14:paraId="69FD3604" w14:textId="77777777" w:rsidR="00763899" w:rsidRPr="00763899" w:rsidRDefault="00763899" w:rsidP="00763899">
            <w:pPr>
              <w:spacing w:line="240" w:lineRule="auto"/>
              <w:rPr>
                <w:sz w:val="20"/>
                <w:szCs w:val="20"/>
              </w:rPr>
            </w:pPr>
            <w:r w:rsidRPr="00763899">
              <w:rPr>
                <w:sz w:val="20"/>
                <w:szCs w:val="20"/>
              </w:rPr>
              <w:t>Gigabit Ethernet 0/1 (G0/1)</w:t>
            </w:r>
          </w:p>
        </w:tc>
        <w:tc>
          <w:tcPr>
            <w:tcW w:w="2070" w:type="dxa"/>
          </w:tcPr>
          <w:p w14:paraId="320E37CE"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667FB971"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4A1350AD" w14:textId="77777777" w:rsidTr="004E2D5E">
        <w:tc>
          <w:tcPr>
            <w:tcW w:w="1530" w:type="dxa"/>
          </w:tcPr>
          <w:p w14:paraId="3200324A" w14:textId="77777777" w:rsidR="00763899" w:rsidRPr="00763899" w:rsidRDefault="00763899" w:rsidP="00763899">
            <w:pPr>
              <w:spacing w:line="240" w:lineRule="auto"/>
              <w:rPr>
                <w:sz w:val="20"/>
                <w:szCs w:val="20"/>
              </w:rPr>
            </w:pPr>
            <w:r w:rsidRPr="00763899">
              <w:rPr>
                <w:sz w:val="20"/>
                <w:szCs w:val="20"/>
              </w:rPr>
              <w:t>4221</w:t>
            </w:r>
          </w:p>
        </w:tc>
        <w:tc>
          <w:tcPr>
            <w:tcW w:w="2250" w:type="dxa"/>
          </w:tcPr>
          <w:p w14:paraId="4C960597" w14:textId="77777777" w:rsidR="00763899" w:rsidRPr="00763899" w:rsidRDefault="00763899" w:rsidP="00763899">
            <w:pPr>
              <w:spacing w:line="240" w:lineRule="auto"/>
              <w:rPr>
                <w:sz w:val="20"/>
                <w:szCs w:val="20"/>
              </w:rPr>
            </w:pPr>
            <w:r w:rsidRPr="00763899">
              <w:rPr>
                <w:sz w:val="20"/>
                <w:szCs w:val="20"/>
              </w:rPr>
              <w:t>Gigabit Ethernet 0/0/0 (G0/0/0)</w:t>
            </w:r>
          </w:p>
        </w:tc>
        <w:tc>
          <w:tcPr>
            <w:tcW w:w="2250" w:type="dxa"/>
          </w:tcPr>
          <w:p w14:paraId="3261615A" w14:textId="77777777" w:rsidR="00763899" w:rsidRPr="00763899" w:rsidRDefault="00763899" w:rsidP="00763899">
            <w:pPr>
              <w:spacing w:line="240" w:lineRule="auto"/>
              <w:rPr>
                <w:sz w:val="20"/>
                <w:szCs w:val="20"/>
              </w:rPr>
            </w:pPr>
            <w:r w:rsidRPr="00763899">
              <w:rPr>
                <w:sz w:val="20"/>
                <w:szCs w:val="20"/>
              </w:rPr>
              <w:t>Gigabit Ethernet 0/0/1 (G0/0/1)</w:t>
            </w:r>
          </w:p>
        </w:tc>
        <w:tc>
          <w:tcPr>
            <w:tcW w:w="2070" w:type="dxa"/>
          </w:tcPr>
          <w:p w14:paraId="5CE077F6"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2A66F009" w14:textId="77777777" w:rsidR="00763899" w:rsidRPr="00763899" w:rsidRDefault="00763899" w:rsidP="00763899">
            <w:pPr>
              <w:spacing w:line="240" w:lineRule="auto"/>
              <w:rPr>
                <w:sz w:val="20"/>
                <w:szCs w:val="20"/>
              </w:rPr>
            </w:pPr>
            <w:r w:rsidRPr="00763899">
              <w:rPr>
                <w:sz w:val="20"/>
                <w:szCs w:val="20"/>
              </w:rPr>
              <w:t>Serial 0/1/1 (S0/1/1)</w:t>
            </w:r>
          </w:p>
        </w:tc>
      </w:tr>
      <w:tr w:rsidR="00763899" w:rsidRPr="00763899" w14:paraId="2FD9CFFC" w14:textId="77777777" w:rsidTr="004E2D5E">
        <w:tc>
          <w:tcPr>
            <w:tcW w:w="1530" w:type="dxa"/>
          </w:tcPr>
          <w:p w14:paraId="620ADAA8" w14:textId="77777777" w:rsidR="00763899" w:rsidRPr="00763899" w:rsidRDefault="00763899" w:rsidP="00763899">
            <w:pPr>
              <w:spacing w:line="240" w:lineRule="auto"/>
              <w:rPr>
                <w:sz w:val="20"/>
                <w:szCs w:val="20"/>
              </w:rPr>
            </w:pPr>
            <w:r w:rsidRPr="00763899">
              <w:rPr>
                <w:sz w:val="20"/>
                <w:szCs w:val="20"/>
              </w:rPr>
              <w:t>4300</w:t>
            </w:r>
          </w:p>
        </w:tc>
        <w:tc>
          <w:tcPr>
            <w:tcW w:w="2250" w:type="dxa"/>
          </w:tcPr>
          <w:p w14:paraId="557348C1" w14:textId="77777777" w:rsidR="00763899" w:rsidRPr="00763899" w:rsidRDefault="00763899" w:rsidP="00763899">
            <w:pPr>
              <w:spacing w:line="240" w:lineRule="auto"/>
              <w:rPr>
                <w:sz w:val="20"/>
                <w:szCs w:val="20"/>
              </w:rPr>
            </w:pPr>
            <w:r w:rsidRPr="00763899">
              <w:rPr>
                <w:sz w:val="20"/>
                <w:szCs w:val="20"/>
              </w:rPr>
              <w:t>Gigabit Ethernet 0/0/0 (G0/0/0)</w:t>
            </w:r>
          </w:p>
        </w:tc>
        <w:tc>
          <w:tcPr>
            <w:tcW w:w="2250" w:type="dxa"/>
          </w:tcPr>
          <w:p w14:paraId="42BAF944" w14:textId="77777777" w:rsidR="00763899" w:rsidRPr="00763899" w:rsidRDefault="00763899" w:rsidP="00763899">
            <w:pPr>
              <w:spacing w:line="240" w:lineRule="auto"/>
              <w:rPr>
                <w:sz w:val="20"/>
                <w:szCs w:val="20"/>
              </w:rPr>
            </w:pPr>
            <w:r w:rsidRPr="00763899">
              <w:rPr>
                <w:sz w:val="20"/>
                <w:szCs w:val="20"/>
              </w:rPr>
              <w:t>Gigabit Ethernet 0/0/1 (G0/0/1)</w:t>
            </w:r>
          </w:p>
        </w:tc>
        <w:tc>
          <w:tcPr>
            <w:tcW w:w="2070" w:type="dxa"/>
          </w:tcPr>
          <w:p w14:paraId="19F987C9"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14DAFAF2" w14:textId="77777777" w:rsidR="00763899" w:rsidRPr="00763899" w:rsidRDefault="00763899" w:rsidP="00763899">
            <w:pPr>
              <w:spacing w:line="240" w:lineRule="auto"/>
              <w:rPr>
                <w:sz w:val="20"/>
                <w:szCs w:val="20"/>
              </w:rPr>
            </w:pPr>
            <w:r w:rsidRPr="00763899">
              <w:rPr>
                <w:sz w:val="20"/>
                <w:szCs w:val="20"/>
              </w:rPr>
              <w:t>Serial 0/1/1 (S0/1/1)</w:t>
            </w:r>
          </w:p>
        </w:tc>
      </w:tr>
    </w:tbl>
    <w:p w14:paraId="520CC79E" w14:textId="77777777" w:rsidR="00763899" w:rsidRPr="00763899" w:rsidRDefault="00763899" w:rsidP="00763899">
      <w:pPr>
        <w:spacing w:before="120" w:after="120" w:line="240" w:lineRule="auto"/>
        <w:rPr>
          <w:rFonts w:eastAsia="Times New Roman"/>
          <w:sz w:val="20"/>
          <w:szCs w:val="24"/>
        </w:rPr>
      </w:pPr>
      <w:r w:rsidRPr="00763899">
        <w:rPr>
          <w:rFonts w:eastAsia="Times New Roman"/>
          <w:b/>
          <w:sz w:val="20"/>
          <w:szCs w:val="24"/>
        </w:rPr>
        <w:t>Note</w:t>
      </w:r>
      <w:r w:rsidRPr="00763899">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F52E6C4" w14:textId="77777777" w:rsidR="00763899" w:rsidRPr="00763899" w:rsidRDefault="00763899" w:rsidP="00763899">
      <w:pPr>
        <w:spacing w:before="0" w:after="0" w:line="240" w:lineRule="auto"/>
        <w:rPr>
          <w:rFonts w:eastAsia="Times New Roman"/>
          <w:i/>
          <w:color w:val="FFFFFF" w:themeColor="background1"/>
          <w:sz w:val="6"/>
          <w:szCs w:val="24"/>
        </w:rPr>
      </w:pPr>
      <w:r w:rsidRPr="00763899">
        <w:rPr>
          <w:rFonts w:eastAsia="Times New Roman"/>
          <w:i/>
          <w:color w:val="FFFFFF" w:themeColor="background1"/>
          <w:sz w:val="6"/>
          <w:szCs w:val="24"/>
        </w:rPr>
        <w:t>End of document</w:t>
      </w:r>
    </w:p>
    <w:sectPr w:rsidR="00763899" w:rsidRPr="00763899"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A3F4" w16cex:dateUtc="2020-03-27T21: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BBCF5" w14:textId="77777777" w:rsidR="00C3306A" w:rsidRDefault="00C3306A" w:rsidP="00710659">
      <w:pPr>
        <w:spacing w:after="0" w:line="240" w:lineRule="auto"/>
      </w:pPr>
      <w:r>
        <w:separator/>
      </w:r>
    </w:p>
    <w:p w14:paraId="212CF067" w14:textId="77777777" w:rsidR="00C3306A" w:rsidRDefault="00C3306A"/>
  </w:endnote>
  <w:endnote w:type="continuationSeparator" w:id="0">
    <w:p w14:paraId="6C0B5FEE" w14:textId="77777777" w:rsidR="00C3306A" w:rsidRDefault="00C3306A" w:rsidP="00710659">
      <w:pPr>
        <w:spacing w:after="0" w:line="240" w:lineRule="auto"/>
      </w:pPr>
      <w:r>
        <w:continuationSeparator/>
      </w:r>
    </w:p>
    <w:p w14:paraId="0B6C10BF" w14:textId="77777777" w:rsidR="00C3306A" w:rsidRDefault="00C33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E1AC1" w14:textId="483845D8" w:rsidR="00891D1A" w:rsidRPr="00882B63" w:rsidRDefault="00891D1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141D1">
          <w:t>2020</w:t>
        </w:r>
      </w:sdtContent>
    </w:sdt>
    <w:r>
      <w:t xml:space="preserve"> - </w:t>
    </w:r>
    <w:r>
      <w:fldChar w:fldCharType="begin"/>
    </w:r>
    <w:r>
      <w:instrText xml:space="preserve"> SAVEDATE  \@ "yyyy"  \* MERGEFORMAT </w:instrText>
    </w:r>
    <w:r>
      <w:fldChar w:fldCharType="separate"/>
    </w:r>
    <w:r w:rsidR="004A063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AC11" w14:textId="38804BDE" w:rsidR="00891D1A" w:rsidRPr="00882B63" w:rsidRDefault="00891D1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141D1">
          <w:t>2020</w:t>
        </w:r>
      </w:sdtContent>
    </w:sdt>
    <w:r>
      <w:t xml:space="preserve"> - </w:t>
    </w:r>
    <w:r>
      <w:fldChar w:fldCharType="begin"/>
    </w:r>
    <w:r>
      <w:instrText xml:space="preserve"> SAVEDATE  \@ "yyyy"  \* MERGEFORMAT </w:instrText>
    </w:r>
    <w:r>
      <w:fldChar w:fldCharType="separate"/>
    </w:r>
    <w:r w:rsidR="004A063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BAC09" w14:textId="77777777" w:rsidR="00C3306A" w:rsidRDefault="00C3306A" w:rsidP="00710659">
      <w:pPr>
        <w:spacing w:after="0" w:line="240" w:lineRule="auto"/>
      </w:pPr>
      <w:r>
        <w:separator/>
      </w:r>
    </w:p>
    <w:p w14:paraId="19B3970F" w14:textId="77777777" w:rsidR="00C3306A" w:rsidRDefault="00C3306A"/>
  </w:footnote>
  <w:footnote w:type="continuationSeparator" w:id="0">
    <w:p w14:paraId="17C9EEF5" w14:textId="77777777" w:rsidR="00C3306A" w:rsidRDefault="00C3306A" w:rsidP="00710659">
      <w:pPr>
        <w:spacing w:after="0" w:line="240" w:lineRule="auto"/>
      </w:pPr>
      <w:r>
        <w:continuationSeparator/>
      </w:r>
    </w:p>
    <w:p w14:paraId="38E0F60F" w14:textId="77777777" w:rsidR="00C3306A" w:rsidRDefault="00C330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3C80EE766824768A7618E4383B94D6A"/>
      </w:placeholder>
      <w:dataBinding w:prefixMappings="xmlns:ns0='http://purl.org/dc/elements/1.1/' xmlns:ns1='http://schemas.openxmlformats.org/package/2006/metadata/core-properties' " w:xpath="/ns1:coreProperties[1]/ns0:title[1]" w:storeItemID="{6C3C8BC8-F283-45AE-878A-BAB7291924A1}"/>
      <w:text/>
    </w:sdtPr>
    <w:sdtEndPr/>
    <w:sdtContent>
      <w:p w14:paraId="7C08CDFA" w14:textId="7E156797" w:rsidR="00891D1A" w:rsidRDefault="004A063D" w:rsidP="008402F2">
        <w:pPr>
          <w:pStyle w:val="PageHead"/>
        </w:pPr>
        <w:r>
          <w:t>Lab - Implement an IPv6 DMVPN Phase 3 Spoke-to-Spoke Topology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8E1F9" w14:textId="77777777" w:rsidR="00891D1A" w:rsidRDefault="00891D1A" w:rsidP="006C3FCF">
    <w:pPr>
      <w:ind w:left="-288"/>
    </w:pPr>
    <w:r>
      <w:rPr>
        <w:noProof/>
      </w:rPr>
      <w:drawing>
        <wp:inline distT="0" distB="0" distL="0" distR="0" wp14:anchorId="55E4B983" wp14:editId="42ADBF3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40"/>
    <w:rsid w:val="00001BDF"/>
    <w:rsid w:val="0000380F"/>
    <w:rsid w:val="00004175"/>
    <w:rsid w:val="000043C7"/>
    <w:rsid w:val="000059C9"/>
    <w:rsid w:val="00012C22"/>
    <w:rsid w:val="00015DE3"/>
    <w:rsid w:val="000160F7"/>
    <w:rsid w:val="00016477"/>
    <w:rsid w:val="00016D5B"/>
    <w:rsid w:val="00016F30"/>
    <w:rsid w:val="0002047C"/>
    <w:rsid w:val="00021B9A"/>
    <w:rsid w:val="000242D6"/>
    <w:rsid w:val="00024EE5"/>
    <w:rsid w:val="000339AD"/>
    <w:rsid w:val="00041AF6"/>
    <w:rsid w:val="00044E62"/>
    <w:rsid w:val="00045FBA"/>
    <w:rsid w:val="00047762"/>
    <w:rsid w:val="00050BA4"/>
    <w:rsid w:val="0005141D"/>
    <w:rsid w:val="00051738"/>
    <w:rsid w:val="0005242B"/>
    <w:rsid w:val="00052548"/>
    <w:rsid w:val="00060696"/>
    <w:rsid w:val="000617F5"/>
    <w:rsid w:val="00062D89"/>
    <w:rsid w:val="00067A67"/>
    <w:rsid w:val="00070C16"/>
    <w:rsid w:val="00075477"/>
    <w:rsid w:val="00075EA9"/>
    <w:rsid w:val="000769CF"/>
    <w:rsid w:val="00080AD8"/>
    <w:rsid w:val="000815D8"/>
    <w:rsid w:val="00084C99"/>
    <w:rsid w:val="00085CC6"/>
    <w:rsid w:val="00090B13"/>
    <w:rsid w:val="00090C07"/>
    <w:rsid w:val="0009147A"/>
    <w:rsid w:val="00091E8D"/>
    <w:rsid w:val="0009378D"/>
    <w:rsid w:val="00097163"/>
    <w:rsid w:val="00097E69"/>
    <w:rsid w:val="000A22C8"/>
    <w:rsid w:val="000B2344"/>
    <w:rsid w:val="000B6605"/>
    <w:rsid w:val="000B7DE5"/>
    <w:rsid w:val="000C2118"/>
    <w:rsid w:val="000C333E"/>
    <w:rsid w:val="000C5EF2"/>
    <w:rsid w:val="000C6425"/>
    <w:rsid w:val="000C6E6E"/>
    <w:rsid w:val="000C7B7D"/>
    <w:rsid w:val="000D55B4"/>
    <w:rsid w:val="000E4147"/>
    <w:rsid w:val="000E65F0"/>
    <w:rsid w:val="000F072C"/>
    <w:rsid w:val="000F2074"/>
    <w:rsid w:val="000F2A79"/>
    <w:rsid w:val="000F2BC2"/>
    <w:rsid w:val="000F31D7"/>
    <w:rsid w:val="000F6743"/>
    <w:rsid w:val="001006C2"/>
    <w:rsid w:val="00101BE8"/>
    <w:rsid w:val="00103401"/>
    <w:rsid w:val="00103A44"/>
    <w:rsid w:val="00103D36"/>
    <w:rsid w:val="0010436E"/>
    <w:rsid w:val="00107B2B"/>
    <w:rsid w:val="001107FF"/>
    <w:rsid w:val="00112AC5"/>
    <w:rsid w:val="001133DD"/>
    <w:rsid w:val="00120CBE"/>
    <w:rsid w:val="00121BAE"/>
    <w:rsid w:val="00125806"/>
    <w:rsid w:val="001261C4"/>
    <w:rsid w:val="00130A20"/>
    <w:rsid w:val="001314FB"/>
    <w:rsid w:val="001366EC"/>
    <w:rsid w:val="0014219C"/>
    <w:rsid w:val="001425ED"/>
    <w:rsid w:val="00142F35"/>
    <w:rsid w:val="00143450"/>
    <w:rsid w:val="00144997"/>
    <w:rsid w:val="00151D1E"/>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87FDE"/>
    <w:rsid w:val="00191F00"/>
    <w:rsid w:val="00192F12"/>
    <w:rsid w:val="00193F14"/>
    <w:rsid w:val="001946AC"/>
    <w:rsid w:val="00195975"/>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9AB"/>
    <w:rsid w:val="001C61C3"/>
    <w:rsid w:val="001C7C3B"/>
    <w:rsid w:val="001D5B6F"/>
    <w:rsid w:val="001E01B3"/>
    <w:rsid w:val="001E0AB8"/>
    <w:rsid w:val="001E14E0"/>
    <w:rsid w:val="001E38E0"/>
    <w:rsid w:val="001E4BA4"/>
    <w:rsid w:val="001E4E72"/>
    <w:rsid w:val="001E62B3"/>
    <w:rsid w:val="001E6424"/>
    <w:rsid w:val="001F0171"/>
    <w:rsid w:val="001F0D77"/>
    <w:rsid w:val="001F643A"/>
    <w:rsid w:val="001F7DD8"/>
    <w:rsid w:val="00201928"/>
    <w:rsid w:val="00203E26"/>
    <w:rsid w:val="00204240"/>
    <w:rsid w:val="0020449C"/>
    <w:rsid w:val="00204B70"/>
    <w:rsid w:val="002113B8"/>
    <w:rsid w:val="00215665"/>
    <w:rsid w:val="002163BB"/>
    <w:rsid w:val="0021792C"/>
    <w:rsid w:val="002201F1"/>
    <w:rsid w:val="00220909"/>
    <w:rsid w:val="002240AB"/>
    <w:rsid w:val="00225E37"/>
    <w:rsid w:val="002317D3"/>
    <w:rsid w:val="00231DCA"/>
    <w:rsid w:val="00235792"/>
    <w:rsid w:val="00235B27"/>
    <w:rsid w:val="00242E3A"/>
    <w:rsid w:val="00246492"/>
    <w:rsid w:val="002506CF"/>
    <w:rsid w:val="0025107F"/>
    <w:rsid w:val="00254100"/>
    <w:rsid w:val="00260CD4"/>
    <w:rsid w:val="002639D8"/>
    <w:rsid w:val="00265F77"/>
    <w:rsid w:val="00266C83"/>
    <w:rsid w:val="00270FCC"/>
    <w:rsid w:val="002768DC"/>
    <w:rsid w:val="00277DE6"/>
    <w:rsid w:val="00281D43"/>
    <w:rsid w:val="00294C8F"/>
    <w:rsid w:val="002A0B2E"/>
    <w:rsid w:val="002A0DC1"/>
    <w:rsid w:val="002A6C56"/>
    <w:rsid w:val="002B01BB"/>
    <w:rsid w:val="002B492B"/>
    <w:rsid w:val="002B647F"/>
    <w:rsid w:val="002C04C4"/>
    <w:rsid w:val="002C090C"/>
    <w:rsid w:val="002C1243"/>
    <w:rsid w:val="002C1815"/>
    <w:rsid w:val="002C475E"/>
    <w:rsid w:val="002C48D5"/>
    <w:rsid w:val="002C6AD6"/>
    <w:rsid w:val="002C7014"/>
    <w:rsid w:val="002D6C2A"/>
    <w:rsid w:val="002D7A86"/>
    <w:rsid w:val="002F45FF"/>
    <w:rsid w:val="002F5565"/>
    <w:rsid w:val="002F66D3"/>
    <w:rsid w:val="002F6D17"/>
    <w:rsid w:val="002F7A91"/>
    <w:rsid w:val="00302887"/>
    <w:rsid w:val="003056EB"/>
    <w:rsid w:val="003058AC"/>
    <w:rsid w:val="003071FF"/>
    <w:rsid w:val="00310652"/>
    <w:rsid w:val="00311065"/>
    <w:rsid w:val="0031371D"/>
    <w:rsid w:val="0031789F"/>
    <w:rsid w:val="00320788"/>
    <w:rsid w:val="0032293D"/>
    <w:rsid w:val="003233A3"/>
    <w:rsid w:val="00326F07"/>
    <w:rsid w:val="00333FC8"/>
    <w:rsid w:val="00334C33"/>
    <w:rsid w:val="00336178"/>
    <w:rsid w:val="0034218C"/>
    <w:rsid w:val="0034455D"/>
    <w:rsid w:val="0034604B"/>
    <w:rsid w:val="00346D17"/>
    <w:rsid w:val="00347972"/>
    <w:rsid w:val="00347B40"/>
    <w:rsid w:val="00351949"/>
    <w:rsid w:val="00351A02"/>
    <w:rsid w:val="0035469B"/>
    <w:rsid w:val="003559CC"/>
    <w:rsid w:val="00355D4B"/>
    <w:rsid w:val="003569D7"/>
    <w:rsid w:val="003608AC"/>
    <w:rsid w:val="003616C2"/>
    <w:rsid w:val="00363A23"/>
    <w:rsid w:val="0036440C"/>
    <w:rsid w:val="0036465A"/>
    <w:rsid w:val="00390C38"/>
    <w:rsid w:val="00392748"/>
    <w:rsid w:val="00392C65"/>
    <w:rsid w:val="00392ED5"/>
    <w:rsid w:val="003A19DC"/>
    <w:rsid w:val="003A1B45"/>
    <w:rsid w:val="003A220C"/>
    <w:rsid w:val="003B06BA"/>
    <w:rsid w:val="003B256A"/>
    <w:rsid w:val="003B46FC"/>
    <w:rsid w:val="003B5767"/>
    <w:rsid w:val="003B7605"/>
    <w:rsid w:val="003C08AA"/>
    <w:rsid w:val="003C2A7B"/>
    <w:rsid w:val="003C4378"/>
    <w:rsid w:val="003C49EF"/>
    <w:rsid w:val="003C4E46"/>
    <w:rsid w:val="003C6BCA"/>
    <w:rsid w:val="003C7902"/>
    <w:rsid w:val="003D0BFF"/>
    <w:rsid w:val="003D6EF1"/>
    <w:rsid w:val="003E33E4"/>
    <w:rsid w:val="003E5BE5"/>
    <w:rsid w:val="003F18D1"/>
    <w:rsid w:val="003F20EC"/>
    <w:rsid w:val="003F3FB5"/>
    <w:rsid w:val="003F4F0E"/>
    <w:rsid w:val="003F6096"/>
    <w:rsid w:val="003F6E06"/>
    <w:rsid w:val="00403C7A"/>
    <w:rsid w:val="004057A6"/>
    <w:rsid w:val="00406554"/>
    <w:rsid w:val="00407755"/>
    <w:rsid w:val="0041293B"/>
    <w:rsid w:val="00412D3A"/>
    <w:rsid w:val="004131B0"/>
    <w:rsid w:val="00416C42"/>
    <w:rsid w:val="004173AF"/>
    <w:rsid w:val="00422476"/>
    <w:rsid w:val="0042385C"/>
    <w:rsid w:val="00425C9A"/>
    <w:rsid w:val="00426FA5"/>
    <w:rsid w:val="00431654"/>
    <w:rsid w:val="00433E69"/>
    <w:rsid w:val="00434655"/>
    <w:rsid w:val="00434926"/>
    <w:rsid w:val="00443ACE"/>
    <w:rsid w:val="00444217"/>
    <w:rsid w:val="004478F4"/>
    <w:rsid w:val="00450F7A"/>
    <w:rsid w:val="00452C6D"/>
    <w:rsid w:val="00455E0B"/>
    <w:rsid w:val="0045724D"/>
    <w:rsid w:val="00457934"/>
    <w:rsid w:val="00462B9F"/>
    <w:rsid w:val="0046589C"/>
    <w:rsid w:val="004659EE"/>
    <w:rsid w:val="004678CD"/>
    <w:rsid w:val="00473E34"/>
    <w:rsid w:val="004763CF"/>
    <w:rsid w:val="0047684A"/>
    <w:rsid w:val="00476BA9"/>
    <w:rsid w:val="00481650"/>
    <w:rsid w:val="00490807"/>
    <w:rsid w:val="004936C2"/>
    <w:rsid w:val="0049379C"/>
    <w:rsid w:val="00497480"/>
    <w:rsid w:val="004A063D"/>
    <w:rsid w:val="004A1CA0"/>
    <w:rsid w:val="004A22E9"/>
    <w:rsid w:val="004A4ACD"/>
    <w:rsid w:val="004A506C"/>
    <w:rsid w:val="004A5BC5"/>
    <w:rsid w:val="004B023D"/>
    <w:rsid w:val="004B2462"/>
    <w:rsid w:val="004B5019"/>
    <w:rsid w:val="004C0909"/>
    <w:rsid w:val="004C3F97"/>
    <w:rsid w:val="004C57C5"/>
    <w:rsid w:val="004D01F2"/>
    <w:rsid w:val="004D0AC8"/>
    <w:rsid w:val="004D1F94"/>
    <w:rsid w:val="004D2CED"/>
    <w:rsid w:val="004D3339"/>
    <w:rsid w:val="004D353F"/>
    <w:rsid w:val="004D36D7"/>
    <w:rsid w:val="004D5E45"/>
    <w:rsid w:val="004D682B"/>
    <w:rsid w:val="004E2D5E"/>
    <w:rsid w:val="004E56E6"/>
    <w:rsid w:val="004E6152"/>
    <w:rsid w:val="004F344A"/>
    <w:rsid w:val="004F4EC3"/>
    <w:rsid w:val="00504ED4"/>
    <w:rsid w:val="00507A2D"/>
    <w:rsid w:val="00510639"/>
    <w:rsid w:val="00511791"/>
    <w:rsid w:val="005139BE"/>
    <w:rsid w:val="00516142"/>
    <w:rsid w:val="0051681C"/>
    <w:rsid w:val="00520027"/>
    <w:rsid w:val="0052093C"/>
    <w:rsid w:val="00521B31"/>
    <w:rsid w:val="00522469"/>
    <w:rsid w:val="0052400A"/>
    <w:rsid w:val="00525D66"/>
    <w:rsid w:val="00530DF6"/>
    <w:rsid w:val="00536277"/>
    <w:rsid w:val="00536F43"/>
    <w:rsid w:val="00542616"/>
    <w:rsid w:val="005468C1"/>
    <w:rsid w:val="005510BA"/>
    <w:rsid w:val="005538C8"/>
    <w:rsid w:val="00554B4E"/>
    <w:rsid w:val="00555BFA"/>
    <w:rsid w:val="00556C02"/>
    <w:rsid w:val="00557973"/>
    <w:rsid w:val="00561BB2"/>
    <w:rsid w:val="00563249"/>
    <w:rsid w:val="00563757"/>
    <w:rsid w:val="00570195"/>
    <w:rsid w:val="00570A65"/>
    <w:rsid w:val="005762B1"/>
    <w:rsid w:val="00580456"/>
    <w:rsid w:val="00580E73"/>
    <w:rsid w:val="00584CEA"/>
    <w:rsid w:val="005873DE"/>
    <w:rsid w:val="0059151B"/>
    <w:rsid w:val="00592329"/>
    <w:rsid w:val="00593386"/>
    <w:rsid w:val="00596998"/>
    <w:rsid w:val="0059790F"/>
    <w:rsid w:val="005A6E62"/>
    <w:rsid w:val="005B134B"/>
    <w:rsid w:val="005B2FB3"/>
    <w:rsid w:val="005B6CEA"/>
    <w:rsid w:val="005C6DE5"/>
    <w:rsid w:val="005D2B29"/>
    <w:rsid w:val="005D354A"/>
    <w:rsid w:val="005D3E53"/>
    <w:rsid w:val="005D506C"/>
    <w:rsid w:val="005E16A9"/>
    <w:rsid w:val="005E3235"/>
    <w:rsid w:val="005E4176"/>
    <w:rsid w:val="005E4876"/>
    <w:rsid w:val="005E65B5"/>
    <w:rsid w:val="005F0301"/>
    <w:rsid w:val="005F156A"/>
    <w:rsid w:val="005F3AE9"/>
    <w:rsid w:val="006007BB"/>
    <w:rsid w:val="00601DC0"/>
    <w:rsid w:val="006034CB"/>
    <w:rsid w:val="00603503"/>
    <w:rsid w:val="00603C52"/>
    <w:rsid w:val="006131CE"/>
    <w:rsid w:val="0061336B"/>
    <w:rsid w:val="00617D6E"/>
    <w:rsid w:val="00620ED5"/>
    <w:rsid w:val="00622D61"/>
    <w:rsid w:val="00624198"/>
    <w:rsid w:val="0062670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528"/>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A3C"/>
    <w:rsid w:val="006E71DF"/>
    <w:rsid w:val="006F0AB4"/>
    <w:rsid w:val="006F1616"/>
    <w:rsid w:val="006F1CC4"/>
    <w:rsid w:val="006F2A86"/>
    <w:rsid w:val="006F3163"/>
    <w:rsid w:val="006F7DEC"/>
    <w:rsid w:val="00705FEC"/>
    <w:rsid w:val="00710659"/>
    <w:rsid w:val="0071147A"/>
    <w:rsid w:val="0071185D"/>
    <w:rsid w:val="00721E01"/>
    <w:rsid w:val="007222AD"/>
    <w:rsid w:val="007267CF"/>
    <w:rsid w:val="00730FBF"/>
    <w:rsid w:val="007319D0"/>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899"/>
    <w:rsid w:val="00763D8B"/>
    <w:rsid w:val="007657F6"/>
    <w:rsid w:val="00765E47"/>
    <w:rsid w:val="00767C9B"/>
    <w:rsid w:val="0077125A"/>
    <w:rsid w:val="007732F9"/>
    <w:rsid w:val="00780317"/>
    <w:rsid w:val="0078405B"/>
    <w:rsid w:val="00786F4E"/>
    <w:rsid w:val="00786F58"/>
    <w:rsid w:val="00787CC1"/>
    <w:rsid w:val="00792F4E"/>
    <w:rsid w:val="0079398D"/>
    <w:rsid w:val="00796C25"/>
    <w:rsid w:val="007A24BF"/>
    <w:rsid w:val="007A287C"/>
    <w:rsid w:val="007A3B2A"/>
    <w:rsid w:val="007B0C9D"/>
    <w:rsid w:val="007B5522"/>
    <w:rsid w:val="007C0EE0"/>
    <w:rsid w:val="007C1B71"/>
    <w:rsid w:val="007C2FBB"/>
    <w:rsid w:val="007C4C15"/>
    <w:rsid w:val="007C7164"/>
    <w:rsid w:val="007C7413"/>
    <w:rsid w:val="007D1984"/>
    <w:rsid w:val="007D2AFE"/>
    <w:rsid w:val="007E2764"/>
    <w:rsid w:val="007E3264"/>
    <w:rsid w:val="007E3FEA"/>
    <w:rsid w:val="007E6402"/>
    <w:rsid w:val="007F063F"/>
    <w:rsid w:val="007F0A0B"/>
    <w:rsid w:val="007F3A60"/>
    <w:rsid w:val="007F3D0B"/>
    <w:rsid w:val="007F7204"/>
    <w:rsid w:val="007F7C94"/>
    <w:rsid w:val="00802FFA"/>
    <w:rsid w:val="00810E4B"/>
    <w:rsid w:val="00813EC4"/>
    <w:rsid w:val="00814BAA"/>
    <w:rsid w:val="00816F0C"/>
    <w:rsid w:val="008175E8"/>
    <w:rsid w:val="0082211C"/>
    <w:rsid w:val="00824295"/>
    <w:rsid w:val="00827A65"/>
    <w:rsid w:val="00830473"/>
    <w:rsid w:val="00830A33"/>
    <w:rsid w:val="008313F3"/>
    <w:rsid w:val="008402F2"/>
    <w:rsid w:val="00840469"/>
    <w:rsid w:val="008405BB"/>
    <w:rsid w:val="0084167E"/>
    <w:rsid w:val="0084564F"/>
    <w:rsid w:val="00846494"/>
    <w:rsid w:val="008472AC"/>
    <w:rsid w:val="00847B20"/>
    <w:rsid w:val="008509D3"/>
    <w:rsid w:val="00853418"/>
    <w:rsid w:val="00856EBD"/>
    <w:rsid w:val="00857CEE"/>
    <w:rsid w:val="00857CF6"/>
    <w:rsid w:val="008610ED"/>
    <w:rsid w:val="00861C6A"/>
    <w:rsid w:val="00865199"/>
    <w:rsid w:val="00866834"/>
    <w:rsid w:val="00867EAF"/>
    <w:rsid w:val="00870763"/>
    <w:rsid w:val="008713EA"/>
    <w:rsid w:val="00873C6B"/>
    <w:rsid w:val="00882B63"/>
    <w:rsid w:val="00883500"/>
    <w:rsid w:val="0088426A"/>
    <w:rsid w:val="008852BA"/>
    <w:rsid w:val="00890108"/>
    <w:rsid w:val="00891D1A"/>
    <w:rsid w:val="00893877"/>
    <w:rsid w:val="0089532C"/>
    <w:rsid w:val="00896165"/>
    <w:rsid w:val="00896681"/>
    <w:rsid w:val="008A2749"/>
    <w:rsid w:val="008A27C9"/>
    <w:rsid w:val="008A3A90"/>
    <w:rsid w:val="008B06D4"/>
    <w:rsid w:val="008B4718"/>
    <w:rsid w:val="008B4F20"/>
    <w:rsid w:val="008B68E7"/>
    <w:rsid w:val="008B7FFD"/>
    <w:rsid w:val="008C286A"/>
    <w:rsid w:val="008C2920"/>
    <w:rsid w:val="008C3E67"/>
    <w:rsid w:val="008C4307"/>
    <w:rsid w:val="008C7012"/>
    <w:rsid w:val="008D23DF"/>
    <w:rsid w:val="008D73BF"/>
    <w:rsid w:val="008D7F09"/>
    <w:rsid w:val="008E00D5"/>
    <w:rsid w:val="008E08A6"/>
    <w:rsid w:val="008E4D66"/>
    <w:rsid w:val="008E5813"/>
    <w:rsid w:val="008E5B4C"/>
    <w:rsid w:val="008E5B64"/>
    <w:rsid w:val="008E7DAA"/>
    <w:rsid w:val="008F0094"/>
    <w:rsid w:val="008F03EF"/>
    <w:rsid w:val="008F340F"/>
    <w:rsid w:val="008F61DC"/>
    <w:rsid w:val="00903523"/>
    <w:rsid w:val="00906281"/>
    <w:rsid w:val="0090659A"/>
    <w:rsid w:val="00911080"/>
    <w:rsid w:val="00912500"/>
    <w:rsid w:val="0091350B"/>
    <w:rsid w:val="009141D1"/>
    <w:rsid w:val="00915986"/>
    <w:rsid w:val="00917624"/>
    <w:rsid w:val="0091778E"/>
    <w:rsid w:val="00920868"/>
    <w:rsid w:val="00921312"/>
    <w:rsid w:val="00922E9B"/>
    <w:rsid w:val="00926CB2"/>
    <w:rsid w:val="00930386"/>
    <w:rsid w:val="009309F5"/>
    <w:rsid w:val="00933237"/>
    <w:rsid w:val="00933F28"/>
    <w:rsid w:val="009400C3"/>
    <w:rsid w:val="00942299"/>
    <w:rsid w:val="009453F7"/>
    <w:rsid w:val="009476C0"/>
    <w:rsid w:val="00963E34"/>
    <w:rsid w:val="00963FCB"/>
    <w:rsid w:val="00964DFA"/>
    <w:rsid w:val="00970A69"/>
    <w:rsid w:val="0097211D"/>
    <w:rsid w:val="0098155C"/>
    <w:rsid w:val="00981CCA"/>
    <w:rsid w:val="00983B77"/>
    <w:rsid w:val="00996053"/>
    <w:rsid w:val="009964F5"/>
    <w:rsid w:val="00997E71"/>
    <w:rsid w:val="009A0B2F"/>
    <w:rsid w:val="009A1CF4"/>
    <w:rsid w:val="009A37D7"/>
    <w:rsid w:val="009A4E17"/>
    <w:rsid w:val="009A6955"/>
    <w:rsid w:val="009A7C1D"/>
    <w:rsid w:val="009B0697"/>
    <w:rsid w:val="009B341C"/>
    <w:rsid w:val="009B5747"/>
    <w:rsid w:val="009C0B81"/>
    <w:rsid w:val="009C3182"/>
    <w:rsid w:val="009C6A54"/>
    <w:rsid w:val="009D2C27"/>
    <w:rsid w:val="009D503E"/>
    <w:rsid w:val="009E2309"/>
    <w:rsid w:val="009E2EA5"/>
    <w:rsid w:val="009E42B9"/>
    <w:rsid w:val="009E4E17"/>
    <w:rsid w:val="009E54B9"/>
    <w:rsid w:val="009F4C2E"/>
    <w:rsid w:val="00A014A3"/>
    <w:rsid w:val="00A027CC"/>
    <w:rsid w:val="00A0412D"/>
    <w:rsid w:val="00A15DF0"/>
    <w:rsid w:val="00A21211"/>
    <w:rsid w:val="00A30F8A"/>
    <w:rsid w:val="00A33890"/>
    <w:rsid w:val="00A3462D"/>
    <w:rsid w:val="00A34E7F"/>
    <w:rsid w:val="00A46F0A"/>
    <w:rsid w:val="00A46F25"/>
    <w:rsid w:val="00A47CC2"/>
    <w:rsid w:val="00A502BA"/>
    <w:rsid w:val="00A60146"/>
    <w:rsid w:val="00A601A9"/>
    <w:rsid w:val="00A60F6F"/>
    <w:rsid w:val="00A622C4"/>
    <w:rsid w:val="00A6283D"/>
    <w:rsid w:val="00A634BF"/>
    <w:rsid w:val="00A676FF"/>
    <w:rsid w:val="00A71300"/>
    <w:rsid w:val="00A73EBA"/>
    <w:rsid w:val="00A7529A"/>
    <w:rsid w:val="00A754B4"/>
    <w:rsid w:val="00A76665"/>
    <w:rsid w:val="00A76749"/>
    <w:rsid w:val="00A807C1"/>
    <w:rsid w:val="00A81AF1"/>
    <w:rsid w:val="00A82658"/>
    <w:rsid w:val="00A83374"/>
    <w:rsid w:val="00A96172"/>
    <w:rsid w:val="00A96D52"/>
    <w:rsid w:val="00A97C5F"/>
    <w:rsid w:val="00AB0D6A"/>
    <w:rsid w:val="00AB2F10"/>
    <w:rsid w:val="00AB43B3"/>
    <w:rsid w:val="00AB49B9"/>
    <w:rsid w:val="00AB501D"/>
    <w:rsid w:val="00AB758A"/>
    <w:rsid w:val="00AC027E"/>
    <w:rsid w:val="00AC05AB"/>
    <w:rsid w:val="00AC1E7E"/>
    <w:rsid w:val="00AC507D"/>
    <w:rsid w:val="00AC66E4"/>
    <w:rsid w:val="00AD0118"/>
    <w:rsid w:val="00AD04F2"/>
    <w:rsid w:val="00AD280E"/>
    <w:rsid w:val="00AD4578"/>
    <w:rsid w:val="00AD68E9"/>
    <w:rsid w:val="00AD761F"/>
    <w:rsid w:val="00AE56C0"/>
    <w:rsid w:val="00AF7ACC"/>
    <w:rsid w:val="00B00914"/>
    <w:rsid w:val="00B02A8E"/>
    <w:rsid w:val="00B031EC"/>
    <w:rsid w:val="00B052EE"/>
    <w:rsid w:val="00B1081F"/>
    <w:rsid w:val="00B2192B"/>
    <w:rsid w:val="00B228DF"/>
    <w:rsid w:val="00B2496B"/>
    <w:rsid w:val="00B27499"/>
    <w:rsid w:val="00B3010D"/>
    <w:rsid w:val="00B35151"/>
    <w:rsid w:val="00B36006"/>
    <w:rsid w:val="00B433F2"/>
    <w:rsid w:val="00B458E8"/>
    <w:rsid w:val="00B47940"/>
    <w:rsid w:val="00B5397B"/>
    <w:rsid w:val="00B53EE9"/>
    <w:rsid w:val="00B56EA2"/>
    <w:rsid w:val="00B6183E"/>
    <w:rsid w:val="00B62809"/>
    <w:rsid w:val="00B72F2A"/>
    <w:rsid w:val="00B74716"/>
    <w:rsid w:val="00B76708"/>
    <w:rsid w:val="00B7675A"/>
    <w:rsid w:val="00B81898"/>
    <w:rsid w:val="00B82DED"/>
    <w:rsid w:val="00B8606B"/>
    <w:rsid w:val="00B86354"/>
    <w:rsid w:val="00B878E7"/>
    <w:rsid w:val="00B879CC"/>
    <w:rsid w:val="00B97278"/>
    <w:rsid w:val="00B97943"/>
    <w:rsid w:val="00B97A95"/>
    <w:rsid w:val="00BA1D0B"/>
    <w:rsid w:val="00BA2B50"/>
    <w:rsid w:val="00BA6227"/>
    <w:rsid w:val="00BA6972"/>
    <w:rsid w:val="00BB1E0D"/>
    <w:rsid w:val="00BB26C8"/>
    <w:rsid w:val="00BB3AB5"/>
    <w:rsid w:val="00BB4D9B"/>
    <w:rsid w:val="00BB6207"/>
    <w:rsid w:val="00BB73FF"/>
    <w:rsid w:val="00BB7688"/>
    <w:rsid w:val="00BC7423"/>
    <w:rsid w:val="00BC7CAC"/>
    <w:rsid w:val="00BD6779"/>
    <w:rsid w:val="00BD6D76"/>
    <w:rsid w:val="00BE3258"/>
    <w:rsid w:val="00BE3A73"/>
    <w:rsid w:val="00BE56B3"/>
    <w:rsid w:val="00BE676D"/>
    <w:rsid w:val="00BE7B19"/>
    <w:rsid w:val="00BF04E8"/>
    <w:rsid w:val="00BF16BF"/>
    <w:rsid w:val="00BF1C4A"/>
    <w:rsid w:val="00BF35DD"/>
    <w:rsid w:val="00BF4D1F"/>
    <w:rsid w:val="00BF76BE"/>
    <w:rsid w:val="00C00024"/>
    <w:rsid w:val="00C02A73"/>
    <w:rsid w:val="00C063D2"/>
    <w:rsid w:val="00C07FD9"/>
    <w:rsid w:val="00C10955"/>
    <w:rsid w:val="00C114A7"/>
    <w:rsid w:val="00C11C4D"/>
    <w:rsid w:val="00C162C0"/>
    <w:rsid w:val="00C1712C"/>
    <w:rsid w:val="00C20634"/>
    <w:rsid w:val="00C212E0"/>
    <w:rsid w:val="00C23E16"/>
    <w:rsid w:val="00C27E37"/>
    <w:rsid w:val="00C32713"/>
    <w:rsid w:val="00C3306A"/>
    <w:rsid w:val="00C351B8"/>
    <w:rsid w:val="00C37769"/>
    <w:rsid w:val="00C410D9"/>
    <w:rsid w:val="00C44DB7"/>
    <w:rsid w:val="00C4510A"/>
    <w:rsid w:val="00C45521"/>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A"/>
    <w:rsid w:val="00C77B29"/>
    <w:rsid w:val="00C8544B"/>
    <w:rsid w:val="00C86D92"/>
    <w:rsid w:val="00C87039"/>
    <w:rsid w:val="00C8718B"/>
    <w:rsid w:val="00C872E4"/>
    <w:rsid w:val="00C878D9"/>
    <w:rsid w:val="00C90311"/>
    <w:rsid w:val="00C91C26"/>
    <w:rsid w:val="00C94F5B"/>
    <w:rsid w:val="00CA20A3"/>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A5A"/>
    <w:rsid w:val="00CF0DA5"/>
    <w:rsid w:val="00CF11F5"/>
    <w:rsid w:val="00CF26E3"/>
    <w:rsid w:val="00CF2BAD"/>
    <w:rsid w:val="00CF5D31"/>
    <w:rsid w:val="00CF5F3B"/>
    <w:rsid w:val="00CF7733"/>
    <w:rsid w:val="00CF791A"/>
    <w:rsid w:val="00D00513"/>
    <w:rsid w:val="00D00D7D"/>
    <w:rsid w:val="00D030AE"/>
    <w:rsid w:val="00D139C8"/>
    <w:rsid w:val="00D1451C"/>
    <w:rsid w:val="00D17F81"/>
    <w:rsid w:val="00D2527A"/>
    <w:rsid w:val="00D274BB"/>
    <w:rsid w:val="00D2758C"/>
    <w:rsid w:val="00D275CA"/>
    <w:rsid w:val="00D2789B"/>
    <w:rsid w:val="00D335A3"/>
    <w:rsid w:val="00D345AB"/>
    <w:rsid w:val="00D41566"/>
    <w:rsid w:val="00D4273F"/>
    <w:rsid w:val="00D450EF"/>
    <w:rsid w:val="00D452F4"/>
    <w:rsid w:val="00D458EC"/>
    <w:rsid w:val="00D501B0"/>
    <w:rsid w:val="00D513FE"/>
    <w:rsid w:val="00D52582"/>
    <w:rsid w:val="00D531D0"/>
    <w:rsid w:val="00D53B04"/>
    <w:rsid w:val="00D56A0E"/>
    <w:rsid w:val="00D57AD3"/>
    <w:rsid w:val="00D62F25"/>
    <w:rsid w:val="00D635FE"/>
    <w:rsid w:val="00D659EF"/>
    <w:rsid w:val="00D66A7B"/>
    <w:rsid w:val="00D70838"/>
    <w:rsid w:val="00D72615"/>
    <w:rsid w:val="00D729DE"/>
    <w:rsid w:val="00D75800"/>
    <w:rsid w:val="00D75B6A"/>
    <w:rsid w:val="00D75D39"/>
    <w:rsid w:val="00D778DF"/>
    <w:rsid w:val="00D84BDA"/>
    <w:rsid w:val="00D86D9E"/>
    <w:rsid w:val="00D87013"/>
    <w:rsid w:val="00D876A8"/>
    <w:rsid w:val="00D87F26"/>
    <w:rsid w:val="00D913F0"/>
    <w:rsid w:val="00D93063"/>
    <w:rsid w:val="00D933B0"/>
    <w:rsid w:val="00D951FC"/>
    <w:rsid w:val="00D977E8"/>
    <w:rsid w:val="00D97B16"/>
    <w:rsid w:val="00DA119B"/>
    <w:rsid w:val="00DA48B6"/>
    <w:rsid w:val="00DB1C89"/>
    <w:rsid w:val="00DB3763"/>
    <w:rsid w:val="00DB4029"/>
    <w:rsid w:val="00DB49ED"/>
    <w:rsid w:val="00DB5F4D"/>
    <w:rsid w:val="00DB66F2"/>
    <w:rsid w:val="00DB6DA5"/>
    <w:rsid w:val="00DC076B"/>
    <w:rsid w:val="00DC186F"/>
    <w:rsid w:val="00DC252F"/>
    <w:rsid w:val="00DC528D"/>
    <w:rsid w:val="00DC6050"/>
    <w:rsid w:val="00DC6445"/>
    <w:rsid w:val="00DC7454"/>
    <w:rsid w:val="00DD35E1"/>
    <w:rsid w:val="00DD43EA"/>
    <w:rsid w:val="00DD7760"/>
    <w:rsid w:val="00DE672A"/>
    <w:rsid w:val="00DE6F44"/>
    <w:rsid w:val="00DF1B58"/>
    <w:rsid w:val="00DF1BE5"/>
    <w:rsid w:val="00DF7CB0"/>
    <w:rsid w:val="00E009DA"/>
    <w:rsid w:val="00E03407"/>
    <w:rsid w:val="00E037D9"/>
    <w:rsid w:val="00E04927"/>
    <w:rsid w:val="00E11A48"/>
    <w:rsid w:val="00E123F2"/>
    <w:rsid w:val="00E12C9C"/>
    <w:rsid w:val="00E130EB"/>
    <w:rsid w:val="00E162CD"/>
    <w:rsid w:val="00E17FA5"/>
    <w:rsid w:val="00E21BFE"/>
    <w:rsid w:val="00E21C88"/>
    <w:rsid w:val="00E223AC"/>
    <w:rsid w:val="00E2503C"/>
    <w:rsid w:val="00E25214"/>
    <w:rsid w:val="00E2553D"/>
    <w:rsid w:val="00E256E1"/>
    <w:rsid w:val="00E264B5"/>
    <w:rsid w:val="00E26930"/>
    <w:rsid w:val="00E27257"/>
    <w:rsid w:val="00E27F4F"/>
    <w:rsid w:val="00E33C65"/>
    <w:rsid w:val="00E449D0"/>
    <w:rsid w:val="00E44A34"/>
    <w:rsid w:val="00E4506A"/>
    <w:rsid w:val="00E45BDC"/>
    <w:rsid w:val="00E51740"/>
    <w:rsid w:val="00E53F99"/>
    <w:rsid w:val="00E56510"/>
    <w:rsid w:val="00E60218"/>
    <w:rsid w:val="00E62EA8"/>
    <w:rsid w:val="00E67A6E"/>
    <w:rsid w:val="00E70096"/>
    <w:rsid w:val="00E71B43"/>
    <w:rsid w:val="00E75719"/>
    <w:rsid w:val="00E81612"/>
    <w:rsid w:val="00E82BD7"/>
    <w:rsid w:val="00E859E3"/>
    <w:rsid w:val="00E87D18"/>
    <w:rsid w:val="00E87D62"/>
    <w:rsid w:val="00E97333"/>
    <w:rsid w:val="00EA0103"/>
    <w:rsid w:val="00EA3E80"/>
    <w:rsid w:val="00EA486E"/>
    <w:rsid w:val="00EA4FA3"/>
    <w:rsid w:val="00EB001B"/>
    <w:rsid w:val="00EB3082"/>
    <w:rsid w:val="00EB6C33"/>
    <w:rsid w:val="00EC1DEA"/>
    <w:rsid w:val="00EC6F62"/>
    <w:rsid w:val="00ED2EA2"/>
    <w:rsid w:val="00ED3103"/>
    <w:rsid w:val="00ED6019"/>
    <w:rsid w:val="00ED7830"/>
    <w:rsid w:val="00ED7C1B"/>
    <w:rsid w:val="00EE2BFF"/>
    <w:rsid w:val="00EE3909"/>
    <w:rsid w:val="00EF4205"/>
    <w:rsid w:val="00EF5939"/>
    <w:rsid w:val="00F01714"/>
    <w:rsid w:val="00F0258F"/>
    <w:rsid w:val="00F02D06"/>
    <w:rsid w:val="00F0316E"/>
    <w:rsid w:val="00F056E5"/>
    <w:rsid w:val="00F06FDD"/>
    <w:rsid w:val="00F10819"/>
    <w:rsid w:val="00F11219"/>
    <w:rsid w:val="00F131F4"/>
    <w:rsid w:val="00F16F35"/>
    <w:rsid w:val="00F17559"/>
    <w:rsid w:val="00F2229D"/>
    <w:rsid w:val="00F25ABB"/>
    <w:rsid w:val="00F266F0"/>
    <w:rsid w:val="00F26F62"/>
    <w:rsid w:val="00F27963"/>
    <w:rsid w:val="00F30103"/>
    <w:rsid w:val="00F30446"/>
    <w:rsid w:val="00F4135D"/>
    <w:rsid w:val="00F41F1B"/>
    <w:rsid w:val="00F42FAA"/>
    <w:rsid w:val="00F43CAC"/>
    <w:rsid w:val="00F46BD9"/>
    <w:rsid w:val="00F478AA"/>
    <w:rsid w:val="00F50329"/>
    <w:rsid w:val="00F60BE0"/>
    <w:rsid w:val="00F60E98"/>
    <w:rsid w:val="00F6280E"/>
    <w:rsid w:val="00F666EC"/>
    <w:rsid w:val="00F7050A"/>
    <w:rsid w:val="00F75533"/>
    <w:rsid w:val="00F7606D"/>
    <w:rsid w:val="00F8036D"/>
    <w:rsid w:val="00F809DC"/>
    <w:rsid w:val="00F85B72"/>
    <w:rsid w:val="00F86EB0"/>
    <w:rsid w:val="00F92F73"/>
    <w:rsid w:val="00FA154B"/>
    <w:rsid w:val="00FA3811"/>
    <w:rsid w:val="00FA3866"/>
    <w:rsid w:val="00FA3B9F"/>
    <w:rsid w:val="00FA3F06"/>
    <w:rsid w:val="00FA4A26"/>
    <w:rsid w:val="00FA7084"/>
    <w:rsid w:val="00FA7BEF"/>
    <w:rsid w:val="00FB1105"/>
    <w:rsid w:val="00FB1929"/>
    <w:rsid w:val="00FB5FD9"/>
    <w:rsid w:val="00FB6713"/>
    <w:rsid w:val="00FB7FFE"/>
    <w:rsid w:val="00FC75EE"/>
    <w:rsid w:val="00FD0A2F"/>
    <w:rsid w:val="00FD1398"/>
    <w:rsid w:val="00FD33AB"/>
    <w:rsid w:val="00FD3BA4"/>
    <w:rsid w:val="00FD4724"/>
    <w:rsid w:val="00FD4A68"/>
    <w:rsid w:val="00FD55A5"/>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6C5B4"/>
  <w15:docId w15:val="{E22301F5-B42B-4726-97EE-D05A8B80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30FB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42FAA"/>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041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6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22"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C80EE766824768A7618E4383B94D6A"/>
        <w:category>
          <w:name w:val="General"/>
          <w:gallery w:val="placeholder"/>
        </w:category>
        <w:types>
          <w:type w:val="bbPlcHdr"/>
        </w:types>
        <w:behaviors>
          <w:behavior w:val="content"/>
        </w:behaviors>
        <w:guid w:val="{7B7881DE-20A7-4A06-9F05-F752EA7C0AFF}"/>
      </w:docPartPr>
      <w:docPartBody>
        <w:p w:rsidR="001E59ED" w:rsidRDefault="002168F1">
          <w:pPr>
            <w:pStyle w:val="F3C80EE766824768A7618E4383B94D6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F1"/>
    <w:rsid w:val="00190463"/>
    <w:rsid w:val="001E59ED"/>
    <w:rsid w:val="002168F1"/>
    <w:rsid w:val="004F0928"/>
    <w:rsid w:val="005E688B"/>
    <w:rsid w:val="00714634"/>
    <w:rsid w:val="008D6561"/>
    <w:rsid w:val="00A03E85"/>
    <w:rsid w:val="00AF7597"/>
    <w:rsid w:val="00B0307E"/>
    <w:rsid w:val="00C60A9F"/>
    <w:rsid w:val="00CA4927"/>
    <w:rsid w:val="00E239F5"/>
    <w:rsid w:val="00F5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C80EE766824768A7618E4383B94D6A">
    <w:name w:val="F3C80EE766824768A7618E4383B94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6666EC-FA9C-4B58-9D1C-F5FD1561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14</Pages>
  <Words>4062</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Lab -Implement an IPv6 DMVPN Phase 3 Hub-to-Spoke Topology</vt:lpstr>
    </vt:vector>
  </TitlesOfParts>
  <Company>Cisco Systems, Inc.</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an IPv6 DMVPN Phase 3 Spoke-to-Spoke Topology</dc:title>
  <dc:subject/>
  <dc:creator>Martin Benson</dc:creator>
  <cp:keywords/>
  <dc:description>2020</dc:description>
  <cp:lastModifiedBy>DH</cp:lastModifiedBy>
  <cp:revision>5</cp:revision>
  <cp:lastPrinted>2020-04-04T02:47:00Z</cp:lastPrinted>
  <dcterms:created xsi:type="dcterms:W3CDTF">2020-04-04T02:48:00Z</dcterms:created>
  <dcterms:modified xsi:type="dcterms:W3CDTF">2020-04-06T19:17:00Z</dcterms:modified>
</cp:coreProperties>
</file>