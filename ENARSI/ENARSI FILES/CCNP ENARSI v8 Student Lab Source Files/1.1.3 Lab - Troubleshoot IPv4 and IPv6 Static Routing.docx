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5967" w14:textId="594186A6" w:rsidR="004D36D7" w:rsidRPr="00FD4A68" w:rsidRDefault="00EA2D9C" w:rsidP="00B47940">
      <w:pPr>
        <w:pStyle w:val="Title"/>
        <w:rPr>
          <w:rStyle w:val="LabTitleInstVersred"/>
          <w:b/>
          <w:color w:val="auto"/>
        </w:rPr>
      </w:pPr>
      <w:sdt>
        <w:sdtPr>
          <w:rPr>
            <w:b w:val="0"/>
            <w:color w:val="EE0000"/>
          </w:rPr>
          <w:alias w:val="Title"/>
          <w:tag w:val=""/>
          <w:id w:val="-487021785"/>
          <w:placeholder>
            <w:docPart w:val="61687D63EDC1474B89E3023FCA9AD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Troubleshoot IPv4 and IPv6 Static Routing</w:t>
          </w:r>
        </w:sdtContent>
      </w:sdt>
    </w:p>
    <w:p w14:paraId="2D256F74" w14:textId="77777777" w:rsidR="00D778DF" w:rsidRPr="00E70096" w:rsidRDefault="00D778DF" w:rsidP="00D452F4">
      <w:pPr>
        <w:pStyle w:val="Heading1"/>
      </w:pPr>
      <w:r w:rsidRPr="00E70096">
        <w:t>Topology</w:t>
      </w:r>
    </w:p>
    <w:p w14:paraId="10317F8C" w14:textId="0B7583AD" w:rsidR="00D778DF" w:rsidRDefault="00EA2D9C" w:rsidP="00D778DF">
      <w:pPr>
        <w:pStyle w:val="Visual"/>
      </w:pPr>
      <w:commentRangeStart w:id="0"/>
      <w:commentRangeEnd w:id="0"/>
      <w:r>
        <w:rPr>
          <w:noProof/>
        </w:rPr>
        <w:drawing>
          <wp:inline distT="0" distB="0" distL="0" distR="0" wp14:anchorId="346717D7" wp14:editId="7B9710EF">
            <wp:extent cx="5663565" cy="3389630"/>
            <wp:effectExtent l="0" t="0" r="0" b="0"/>
            <wp:docPr id="4" name="Picture 4" descr="This topology displays 3 routers, 2 switches, and 4 PCs. PC1 is connected to D1 G1/0/23. PC2 is connected to D1 G1/0/24. D1 G1/0/11 is connected to R1 G0/0/1. R1 G0/0/0 is connected to R2 G0/0/0. R1 S0/1/0 is connected to R3 S0/1/0. R2 G0/0/1 is connected to R3 G0/0/0. R3 G0/0/1 is connected to D2 G1/0/11. PC3 is connected to D2 G1/0/23. PC4 is connected to D2 G1/0/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3565" cy="3389630"/>
                    </a:xfrm>
                    <a:prstGeom prst="rect">
                      <a:avLst/>
                    </a:prstGeom>
                    <a:noFill/>
                  </pic:spPr>
                </pic:pic>
              </a:graphicData>
            </a:graphic>
          </wp:inline>
        </w:drawing>
      </w:r>
    </w:p>
    <w:p w14:paraId="55F6DF7F" w14:textId="77777777" w:rsidR="00D778DF" w:rsidRDefault="00D778DF" w:rsidP="00D452F4">
      <w:pPr>
        <w:pStyle w:val="Heading1"/>
      </w:pPr>
      <w:r w:rsidRPr="00E70096">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Mask, IPv6 address/prefix, ipv6 link local and default gateway."/>
      </w:tblPr>
      <w:tblGrid>
        <w:gridCol w:w="1356"/>
        <w:gridCol w:w="1083"/>
        <w:gridCol w:w="2070"/>
        <w:gridCol w:w="2250"/>
        <w:gridCol w:w="1344"/>
        <w:gridCol w:w="1980"/>
        <w:tblGridChange w:id="1">
          <w:tblGrid>
            <w:gridCol w:w="1356"/>
            <w:gridCol w:w="1083"/>
            <w:gridCol w:w="2070"/>
            <w:gridCol w:w="2250"/>
            <w:gridCol w:w="1344"/>
            <w:gridCol w:w="1980"/>
          </w:tblGrid>
        </w:tblGridChange>
      </w:tblGrid>
      <w:tr w:rsidR="005917FE" w14:paraId="499BD73E" w14:textId="77777777" w:rsidTr="005917FE">
        <w:trPr>
          <w:cantSplit/>
          <w:tblHeader/>
          <w:jc w:val="center"/>
        </w:trPr>
        <w:tc>
          <w:tcPr>
            <w:tcW w:w="13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E8E978" w14:textId="77777777" w:rsidR="00E04CBF" w:rsidRPr="005917FE" w:rsidRDefault="00E04CBF" w:rsidP="005917FE">
            <w:pPr>
              <w:pStyle w:val="TableHeading"/>
            </w:pPr>
            <w:r w:rsidRPr="005917FE">
              <w:t>Device</w:t>
            </w:r>
          </w:p>
        </w:tc>
        <w:tc>
          <w:tcPr>
            <w:tcW w:w="10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45194BB" w14:textId="77777777" w:rsidR="00E04CBF" w:rsidRPr="005917FE" w:rsidRDefault="00E04CBF" w:rsidP="005917FE">
            <w:pPr>
              <w:pStyle w:val="TableHeading"/>
            </w:pPr>
            <w:r w:rsidRPr="005917FE">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8C3B8C0" w14:textId="2C78F368" w:rsidR="00E04CBF" w:rsidRPr="005917FE" w:rsidRDefault="00E04CBF" w:rsidP="005917FE">
            <w:pPr>
              <w:pStyle w:val="TableHeading"/>
            </w:pPr>
            <w:r w:rsidRPr="005917FE">
              <w:t>IPv4 Address/Mask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7939063" w14:textId="7896361F" w:rsidR="00E04CBF" w:rsidRPr="005917FE" w:rsidRDefault="00E04CBF" w:rsidP="005917FE">
            <w:pPr>
              <w:pStyle w:val="TableHeading"/>
            </w:pPr>
            <w:r w:rsidRPr="005917FE">
              <w:t>IPv6 Address/Prefix</w:t>
            </w:r>
          </w:p>
        </w:tc>
        <w:tc>
          <w:tcPr>
            <w:tcW w:w="13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0AE875C" w14:textId="0A360E4A" w:rsidR="00E04CBF" w:rsidRPr="005917FE" w:rsidRDefault="00E04CBF" w:rsidP="005917FE">
            <w:pPr>
              <w:pStyle w:val="TableHeading"/>
            </w:pPr>
            <w:r w:rsidRPr="005917FE">
              <w:t>IPv6 Link Local</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31722B9" w14:textId="4C1901B5" w:rsidR="00E04CBF" w:rsidRPr="005917FE" w:rsidRDefault="00EE168B" w:rsidP="005917FE">
            <w:pPr>
              <w:pStyle w:val="TableHeading"/>
            </w:pPr>
            <w:r>
              <w:t xml:space="preserve">Default </w:t>
            </w:r>
            <w:r w:rsidR="00E04CBF" w:rsidRPr="005917FE">
              <w:t>Gateway</w:t>
            </w:r>
          </w:p>
        </w:tc>
      </w:tr>
      <w:tr w:rsidR="00EE168B" w14:paraId="7D89221E" w14:textId="77777777" w:rsidTr="005917FE">
        <w:trPr>
          <w:cantSplit/>
          <w:jc w:val="center"/>
        </w:trPr>
        <w:tc>
          <w:tcPr>
            <w:tcW w:w="1356" w:type="dxa"/>
            <w:tcBorders>
              <w:bottom w:val="nil"/>
            </w:tcBorders>
            <w:vAlign w:val="center"/>
          </w:tcPr>
          <w:p w14:paraId="319DC1B6" w14:textId="77777777" w:rsidR="00EE168B" w:rsidRPr="008B68E7" w:rsidRDefault="00EE168B" w:rsidP="005917FE">
            <w:pPr>
              <w:pStyle w:val="TableText"/>
            </w:pPr>
            <w:r>
              <w:t>R1</w:t>
            </w:r>
          </w:p>
        </w:tc>
        <w:tc>
          <w:tcPr>
            <w:tcW w:w="1083" w:type="dxa"/>
            <w:vAlign w:val="center"/>
          </w:tcPr>
          <w:p w14:paraId="0C1D1EFD" w14:textId="77777777" w:rsidR="00EE168B" w:rsidRPr="008B68E7" w:rsidRDefault="00EE168B" w:rsidP="005917FE">
            <w:pPr>
              <w:pStyle w:val="TableText"/>
            </w:pPr>
            <w:r>
              <w:t>G0/0/0</w:t>
            </w:r>
          </w:p>
        </w:tc>
        <w:tc>
          <w:tcPr>
            <w:tcW w:w="2070" w:type="dxa"/>
            <w:vAlign w:val="center"/>
          </w:tcPr>
          <w:p w14:paraId="543A8868" w14:textId="4B544C08" w:rsidR="00EE168B" w:rsidRPr="008B68E7" w:rsidRDefault="00EE168B" w:rsidP="005917FE">
            <w:pPr>
              <w:pStyle w:val="TableText"/>
            </w:pPr>
            <w:r>
              <w:t>10.10.12.1/24</w:t>
            </w:r>
          </w:p>
        </w:tc>
        <w:tc>
          <w:tcPr>
            <w:tcW w:w="2250" w:type="dxa"/>
            <w:vAlign w:val="center"/>
          </w:tcPr>
          <w:p w14:paraId="648FD5F8" w14:textId="4B76CF5D" w:rsidR="00EE168B" w:rsidRPr="008B68E7" w:rsidRDefault="00EE168B" w:rsidP="005917FE">
            <w:pPr>
              <w:pStyle w:val="TableText"/>
            </w:pPr>
            <w:r w:rsidRPr="00CC1082">
              <w:t>2001:</w:t>
            </w:r>
            <w:r>
              <w:t>db8</w:t>
            </w:r>
            <w:r w:rsidRPr="00CC1082">
              <w:t>:0:1</w:t>
            </w:r>
            <w:r>
              <w:t>2</w:t>
            </w:r>
            <w:r w:rsidRPr="00CC1082">
              <w:t>::1/64</w:t>
            </w:r>
          </w:p>
        </w:tc>
        <w:tc>
          <w:tcPr>
            <w:tcW w:w="1344" w:type="dxa"/>
            <w:vAlign w:val="center"/>
          </w:tcPr>
          <w:p w14:paraId="67BF62EF" w14:textId="38EBBC8E" w:rsidR="00EE168B" w:rsidRDefault="00EE168B" w:rsidP="005917FE">
            <w:pPr>
              <w:pStyle w:val="TableText"/>
            </w:pPr>
            <w:r>
              <w:t>fe80::1:1</w:t>
            </w:r>
          </w:p>
        </w:tc>
        <w:tc>
          <w:tcPr>
            <w:tcW w:w="1980" w:type="dxa"/>
            <w:tcBorders>
              <w:bottom w:val="single" w:sz="4" w:space="0" w:color="auto"/>
            </w:tcBorders>
            <w:vAlign w:val="center"/>
          </w:tcPr>
          <w:p w14:paraId="7D108346" w14:textId="5B543E85" w:rsidR="00EE168B" w:rsidRPr="005917FE" w:rsidRDefault="00EE168B" w:rsidP="005917FE">
            <w:pPr>
              <w:pStyle w:val="TableText"/>
            </w:pPr>
            <w:r>
              <w:t>N/A</w:t>
            </w:r>
          </w:p>
        </w:tc>
      </w:tr>
      <w:tr w:rsidR="00EE168B" w14:paraId="78C1E224" w14:textId="77777777" w:rsidTr="005917FE">
        <w:trPr>
          <w:cantSplit/>
          <w:jc w:val="center"/>
        </w:trPr>
        <w:tc>
          <w:tcPr>
            <w:tcW w:w="1356" w:type="dxa"/>
            <w:tcBorders>
              <w:top w:val="nil"/>
              <w:bottom w:val="nil"/>
            </w:tcBorders>
            <w:vAlign w:val="bottom"/>
          </w:tcPr>
          <w:p w14:paraId="10EEC553" w14:textId="77777777" w:rsidR="00EE168B" w:rsidRDefault="00EE168B" w:rsidP="005917FE">
            <w:pPr>
              <w:pStyle w:val="ConfigWindow"/>
            </w:pPr>
            <w:r>
              <w:t>R1</w:t>
            </w:r>
          </w:p>
        </w:tc>
        <w:tc>
          <w:tcPr>
            <w:tcW w:w="1083" w:type="dxa"/>
            <w:vAlign w:val="center"/>
          </w:tcPr>
          <w:p w14:paraId="3314AE56" w14:textId="77777777" w:rsidR="00EE168B" w:rsidRDefault="00EE168B" w:rsidP="005917FE">
            <w:pPr>
              <w:pStyle w:val="TableText"/>
            </w:pPr>
            <w:r>
              <w:t>G0/0/1</w:t>
            </w:r>
          </w:p>
        </w:tc>
        <w:tc>
          <w:tcPr>
            <w:tcW w:w="2070" w:type="dxa"/>
            <w:vAlign w:val="center"/>
          </w:tcPr>
          <w:p w14:paraId="3B70E106" w14:textId="4226351D" w:rsidR="00EE168B" w:rsidRDefault="00EE168B" w:rsidP="005917FE">
            <w:pPr>
              <w:pStyle w:val="TableText"/>
            </w:pPr>
            <w:r>
              <w:t>10.10.1.1/24</w:t>
            </w:r>
          </w:p>
        </w:tc>
        <w:tc>
          <w:tcPr>
            <w:tcW w:w="2250" w:type="dxa"/>
            <w:vAlign w:val="center"/>
          </w:tcPr>
          <w:p w14:paraId="74757D77" w14:textId="3DDC5DF0" w:rsidR="00EE168B" w:rsidRPr="008B68E7" w:rsidRDefault="00EE168B" w:rsidP="005917FE">
            <w:pPr>
              <w:pStyle w:val="TableText"/>
            </w:pPr>
            <w:r w:rsidRPr="00CC1082">
              <w:t>2001:</w:t>
            </w:r>
            <w:r>
              <w:t>db8</w:t>
            </w:r>
            <w:r w:rsidRPr="00CC1082">
              <w:t>:0:1::1/64</w:t>
            </w:r>
          </w:p>
        </w:tc>
        <w:tc>
          <w:tcPr>
            <w:tcW w:w="1344" w:type="dxa"/>
            <w:vAlign w:val="center"/>
          </w:tcPr>
          <w:p w14:paraId="18C704B8" w14:textId="46AD5A3E" w:rsidR="00EE168B" w:rsidRDefault="00EE168B" w:rsidP="005917FE">
            <w:pPr>
              <w:pStyle w:val="TableText"/>
            </w:pPr>
            <w:r>
              <w:t>fe80::1:2</w:t>
            </w:r>
          </w:p>
        </w:tc>
        <w:tc>
          <w:tcPr>
            <w:tcW w:w="1980" w:type="dxa"/>
            <w:tcBorders>
              <w:top w:val="single" w:sz="4" w:space="0" w:color="auto"/>
              <w:bottom w:val="single" w:sz="4" w:space="0" w:color="auto"/>
            </w:tcBorders>
            <w:vAlign w:val="center"/>
          </w:tcPr>
          <w:p w14:paraId="5A5B39B6" w14:textId="7E791079" w:rsidR="00EE168B" w:rsidRPr="005917FE" w:rsidRDefault="00EE168B" w:rsidP="005917FE">
            <w:pPr>
              <w:pStyle w:val="ConfigWindow"/>
            </w:pPr>
            <w:r>
              <w:t>N/A</w:t>
            </w:r>
          </w:p>
        </w:tc>
      </w:tr>
      <w:tr w:rsidR="00EE168B" w14:paraId="4DD233C9" w14:textId="77777777" w:rsidTr="005917FE">
        <w:trPr>
          <w:cantSplit/>
          <w:jc w:val="center"/>
        </w:trPr>
        <w:tc>
          <w:tcPr>
            <w:tcW w:w="1356" w:type="dxa"/>
            <w:tcBorders>
              <w:top w:val="nil"/>
              <w:bottom w:val="single" w:sz="2" w:space="0" w:color="auto"/>
            </w:tcBorders>
            <w:vAlign w:val="bottom"/>
          </w:tcPr>
          <w:p w14:paraId="18D363B0" w14:textId="5B7AD11C" w:rsidR="00EE168B" w:rsidRDefault="00EE168B" w:rsidP="005917FE">
            <w:pPr>
              <w:pStyle w:val="ConfigWindow"/>
            </w:pPr>
            <w:r>
              <w:t>R1</w:t>
            </w:r>
          </w:p>
        </w:tc>
        <w:tc>
          <w:tcPr>
            <w:tcW w:w="1083" w:type="dxa"/>
            <w:vAlign w:val="center"/>
          </w:tcPr>
          <w:p w14:paraId="00A410C9" w14:textId="61DD7510" w:rsidR="00EE168B" w:rsidRDefault="00EE168B" w:rsidP="005917FE">
            <w:pPr>
              <w:pStyle w:val="TableText"/>
            </w:pPr>
            <w:r>
              <w:t>S0/1/0</w:t>
            </w:r>
          </w:p>
        </w:tc>
        <w:tc>
          <w:tcPr>
            <w:tcW w:w="2070" w:type="dxa"/>
            <w:vAlign w:val="center"/>
          </w:tcPr>
          <w:p w14:paraId="3124AB30" w14:textId="45C1C7F8" w:rsidR="00EE168B" w:rsidRDefault="00EE168B" w:rsidP="005917FE">
            <w:pPr>
              <w:pStyle w:val="TableText"/>
            </w:pPr>
            <w:r>
              <w:t>N/A</w:t>
            </w:r>
          </w:p>
        </w:tc>
        <w:tc>
          <w:tcPr>
            <w:tcW w:w="2250" w:type="dxa"/>
            <w:vAlign w:val="center"/>
          </w:tcPr>
          <w:p w14:paraId="66C824CE" w14:textId="5E53092C" w:rsidR="00EE168B" w:rsidRPr="008B68E7" w:rsidRDefault="00EE168B" w:rsidP="005917FE">
            <w:pPr>
              <w:pStyle w:val="TableText"/>
            </w:pPr>
            <w:r>
              <w:t>2001:db8:0:13::1/64</w:t>
            </w:r>
          </w:p>
        </w:tc>
        <w:tc>
          <w:tcPr>
            <w:tcW w:w="1344" w:type="dxa"/>
            <w:vAlign w:val="center"/>
          </w:tcPr>
          <w:p w14:paraId="52969EFA" w14:textId="036BE162" w:rsidR="00EE168B" w:rsidRDefault="00EE168B" w:rsidP="005917FE">
            <w:pPr>
              <w:pStyle w:val="TableText"/>
            </w:pPr>
            <w:r>
              <w:t>fe80::1:3</w:t>
            </w:r>
          </w:p>
        </w:tc>
        <w:tc>
          <w:tcPr>
            <w:tcW w:w="1980" w:type="dxa"/>
            <w:tcBorders>
              <w:top w:val="single" w:sz="4" w:space="0" w:color="auto"/>
              <w:bottom w:val="single" w:sz="2" w:space="0" w:color="auto"/>
            </w:tcBorders>
            <w:vAlign w:val="center"/>
          </w:tcPr>
          <w:p w14:paraId="2738EC69" w14:textId="31F5A486" w:rsidR="00EE168B" w:rsidRPr="005917FE" w:rsidRDefault="00EE168B" w:rsidP="005917FE">
            <w:pPr>
              <w:pStyle w:val="ConfigWindow"/>
            </w:pPr>
            <w:r>
              <w:t>N/A</w:t>
            </w:r>
          </w:p>
        </w:tc>
      </w:tr>
      <w:tr w:rsidR="00EE168B" w14:paraId="3228D5B1" w14:textId="77777777" w:rsidTr="005917FE">
        <w:trPr>
          <w:cantSplit/>
          <w:jc w:val="center"/>
        </w:trPr>
        <w:tc>
          <w:tcPr>
            <w:tcW w:w="1356" w:type="dxa"/>
            <w:tcBorders>
              <w:bottom w:val="nil"/>
            </w:tcBorders>
            <w:vAlign w:val="center"/>
          </w:tcPr>
          <w:p w14:paraId="2F2D339B" w14:textId="159E472A" w:rsidR="00EE168B" w:rsidRPr="008B68E7" w:rsidRDefault="00EE168B" w:rsidP="005917FE">
            <w:pPr>
              <w:pStyle w:val="TableText"/>
            </w:pPr>
            <w:r>
              <w:t>R2</w:t>
            </w:r>
          </w:p>
        </w:tc>
        <w:tc>
          <w:tcPr>
            <w:tcW w:w="1083" w:type="dxa"/>
            <w:vAlign w:val="center"/>
          </w:tcPr>
          <w:p w14:paraId="74219F0B" w14:textId="77777777" w:rsidR="00EE168B" w:rsidRPr="008B68E7" w:rsidRDefault="00EE168B" w:rsidP="005917FE">
            <w:pPr>
              <w:pStyle w:val="TableText"/>
            </w:pPr>
            <w:r>
              <w:t>G0/0/0</w:t>
            </w:r>
          </w:p>
        </w:tc>
        <w:tc>
          <w:tcPr>
            <w:tcW w:w="2070" w:type="dxa"/>
            <w:vAlign w:val="center"/>
          </w:tcPr>
          <w:p w14:paraId="48DF4BC0" w14:textId="1D86F9CE" w:rsidR="00EE168B" w:rsidRPr="008B68E7" w:rsidRDefault="00EE168B" w:rsidP="005917FE">
            <w:pPr>
              <w:pStyle w:val="TableText"/>
            </w:pPr>
            <w:r>
              <w:t>10.10.12.2/24</w:t>
            </w:r>
          </w:p>
        </w:tc>
        <w:tc>
          <w:tcPr>
            <w:tcW w:w="2250" w:type="dxa"/>
            <w:vAlign w:val="center"/>
          </w:tcPr>
          <w:p w14:paraId="3969EE2D" w14:textId="6BFE3E9A" w:rsidR="00EE168B" w:rsidRPr="008B68E7" w:rsidRDefault="00EE168B" w:rsidP="005917FE">
            <w:pPr>
              <w:pStyle w:val="TableText"/>
            </w:pPr>
            <w:r>
              <w:t>2001:db8:0:12::2</w:t>
            </w:r>
            <w:r w:rsidRPr="00CC1082">
              <w:t>/64</w:t>
            </w:r>
          </w:p>
        </w:tc>
        <w:tc>
          <w:tcPr>
            <w:tcW w:w="1344" w:type="dxa"/>
            <w:vAlign w:val="center"/>
          </w:tcPr>
          <w:p w14:paraId="60F605E9" w14:textId="5CB20C72" w:rsidR="00EE168B" w:rsidRDefault="00EE168B" w:rsidP="005917FE">
            <w:pPr>
              <w:pStyle w:val="TableText"/>
            </w:pPr>
            <w:r>
              <w:t>fe80::2:1</w:t>
            </w:r>
          </w:p>
        </w:tc>
        <w:tc>
          <w:tcPr>
            <w:tcW w:w="1980" w:type="dxa"/>
            <w:tcBorders>
              <w:bottom w:val="nil"/>
            </w:tcBorders>
            <w:vAlign w:val="center"/>
          </w:tcPr>
          <w:p w14:paraId="2FE2FDA1" w14:textId="45DF0235" w:rsidR="00EE168B" w:rsidRPr="005917FE" w:rsidRDefault="00EE168B" w:rsidP="005917FE">
            <w:pPr>
              <w:pStyle w:val="TableText"/>
            </w:pPr>
            <w:r>
              <w:t>N/A</w:t>
            </w:r>
          </w:p>
        </w:tc>
      </w:tr>
      <w:tr w:rsidR="00EE168B" w14:paraId="3EA70D36" w14:textId="77777777" w:rsidTr="005917FE">
        <w:trPr>
          <w:cantSplit/>
          <w:jc w:val="center"/>
        </w:trPr>
        <w:tc>
          <w:tcPr>
            <w:tcW w:w="1356" w:type="dxa"/>
            <w:tcBorders>
              <w:top w:val="nil"/>
              <w:bottom w:val="single" w:sz="2" w:space="0" w:color="auto"/>
            </w:tcBorders>
            <w:vAlign w:val="bottom"/>
          </w:tcPr>
          <w:p w14:paraId="16CDE33E" w14:textId="77777777" w:rsidR="00EE168B" w:rsidRPr="008B68E7" w:rsidRDefault="00EE168B" w:rsidP="005917FE">
            <w:pPr>
              <w:pStyle w:val="ConfigWindow"/>
            </w:pPr>
            <w:r>
              <w:t>R2</w:t>
            </w:r>
          </w:p>
        </w:tc>
        <w:tc>
          <w:tcPr>
            <w:tcW w:w="1083" w:type="dxa"/>
            <w:vAlign w:val="center"/>
          </w:tcPr>
          <w:p w14:paraId="73937080" w14:textId="4DC1CB7B" w:rsidR="00EE168B" w:rsidRPr="008B68E7" w:rsidRDefault="00EE168B" w:rsidP="005917FE">
            <w:pPr>
              <w:pStyle w:val="TableText"/>
            </w:pPr>
            <w:r>
              <w:t>G0/0/1</w:t>
            </w:r>
          </w:p>
        </w:tc>
        <w:tc>
          <w:tcPr>
            <w:tcW w:w="2070" w:type="dxa"/>
            <w:vAlign w:val="center"/>
          </w:tcPr>
          <w:p w14:paraId="7A4FDA6E" w14:textId="4A1F7866" w:rsidR="00EE168B" w:rsidRPr="008B68E7" w:rsidRDefault="00EE168B" w:rsidP="005917FE">
            <w:pPr>
              <w:pStyle w:val="TableText"/>
            </w:pPr>
            <w:r>
              <w:t>10.10.23.1/24</w:t>
            </w:r>
          </w:p>
        </w:tc>
        <w:tc>
          <w:tcPr>
            <w:tcW w:w="2250" w:type="dxa"/>
            <w:vAlign w:val="center"/>
          </w:tcPr>
          <w:p w14:paraId="647B9895" w14:textId="0ECD40B2" w:rsidR="00EE168B" w:rsidRPr="008B68E7" w:rsidRDefault="00EE168B" w:rsidP="005917FE">
            <w:pPr>
              <w:pStyle w:val="TableText"/>
            </w:pPr>
            <w:r>
              <w:t>2001:db8:0:23</w:t>
            </w:r>
            <w:r w:rsidRPr="00CC1082">
              <w:t>::1/64</w:t>
            </w:r>
          </w:p>
        </w:tc>
        <w:tc>
          <w:tcPr>
            <w:tcW w:w="1344" w:type="dxa"/>
            <w:vAlign w:val="center"/>
          </w:tcPr>
          <w:p w14:paraId="1271F071" w14:textId="359452D2" w:rsidR="00EE168B" w:rsidRDefault="00EE168B" w:rsidP="005917FE">
            <w:pPr>
              <w:pStyle w:val="TableText"/>
            </w:pPr>
            <w:r>
              <w:t>fe80::2:2</w:t>
            </w:r>
          </w:p>
        </w:tc>
        <w:tc>
          <w:tcPr>
            <w:tcW w:w="1980" w:type="dxa"/>
            <w:tcBorders>
              <w:top w:val="nil"/>
              <w:bottom w:val="single" w:sz="2" w:space="0" w:color="auto"/>
            </w:tcBorders>
            <w:vAlign w:val="center"/>
          </w:tcPr>
          <w:p w14:paraId="7499783F" w14:textId="089A4124" w:rsidR="00EE168B" w:rsidRPr="005917FE" w:rsidRDefault="00EE168B" w:rsidP="005917FE">
            <w:pPr>
              <w:pStyle w:val="ConfigWindow"/>
            </w:pPr>
            <w:r>
              <w:t>N/A</w:t>
            </w:r>
          </w:p>
        </w:tc>
      </w:tr>
      <w:tr w:rsidR="00EE168B" w14:paraId="59182ADB" w14:textId="77777777" w:rsidTr="005917FE">
        <w:trPr>
          <w:cantSplit/>
          <w:jc w:val="center"/>
        </w:trPr>
        <w:tc>
          <w:tcPr>
            <w:tcW w:w="1356" w:type="dxa"/>
            <w:tcBorders>
              <w:bottom w:val="nil"/>
            </w:tcBorders>
            <w:vAlign w:val="center"/>
          </w:tcPr>
          <w:p w14:paraId="188DE89E" w14:textId="6C0EBEF2" w:rsidR="00EE168B" w:rsidRDefault="00EE168B" w:rsidP="005917FE">
            <w:pPr>
              <w:pStyle w:val="TableText"/>
            </w:pPr>
            <w:r>
              <w:t>R3</w:t>
            </w:r>
          </w:p>
        </w:tc>
        <w:tc>
          <w:tcPr>
            <w:tcW w:w="1083" w:type="dxa"/>
            <w:vAlign w:val="center"/>
          </w:tcPr>
          <w:p w14:paraId="1721A25C" w14:textId="4CD55181" w:rsidR="00EE168B" w:rsidRDefault="00EE168B" w:rsidP="005917FE">
            <w:pPr>
              <w:pStyle w:val="TableText"/>
            </w:pPr>
            <w:r>
              <w:t>G0/0/0</w:t>
            </w:r>
          </w:p>
        </w:tc>
        <w:tc>
          <w:tcPr>
            <w:tcW w:w="2070" w:type="dxa"/>
            <w:vAlign w:val="center"/>
          </w:tcPr>
          <w:p w14:paraId="005E564D" w14:textId="5B0998F1" w:rsidR="00EE168B" w:rsidRDefault="00EE168B" w:rsidP="005917FE">
            <w:pPr>
              <w:pStyle w:val="TableText"/>
            </w:pPr>
            <w:r>
              <w:t>10.10.23.2/24</w:t>
            </w:r>
          </w:p>
        </w:tc>
        <w:tc>
          <w:tcPr>
            <w:tcW w:w="2250" w:type="dxa"/>
            <w:vAlign w:val="center"/>
          </w:tcPr>
          <w:p w14:paraId="3E218843" w14:textId="38BC6E9A" w:rsidR="00EE168B" w:rsidRPr="008B68E7" w:rsidRDefault="00EE168B" w:rsidP="005917FE">
            <w:pPr>
              <w:pStyle w:val="TableText"/>
            </w:pPr>
            <w:r>
              <w:t>2001:db8:0:23::2</w:t>
            </w:r>
            <w:r w:rsidRPr="00CC1082">
              <w:t>/64</w:t>
            </w:r>
          </w:p>
        </w:tc>
        <w:tc>
          <w:tcPr>
            <w:tcW w:w="1344" w:type="dxa"/>
            <w:vAlign w:val="center"/>
          </w:tcPr>
          <w:p w14:paraId="08566B86" w14:textId="163A213A" w:rsidR="00EE168B" w:rsidRDefault="00EE168B" w:rsidP="005917FE">
            <w:pPr>
              <w:pStyle w:val="TableText"/>
            </w:pPr>
            <w:r>
              <w:t>fe80::3:1</w:t>
            </w:r>
          </w:p>
        </w:tc>
        <w:tc>
          <w:tcPr>
            <w:tcW w:w="1980" w:type="dxa"/>
            <w:tcBorders>
              <w:bottom w:val="nil"/>
            </w:tcBorders>
            <w:vAlign w:val="center"/>
          </w:tcPr>
          <w:p w14:paraId="27754656" w14:textId="436A2E3B" w:rsidR="00EE168B" w:rsidRPr="005917FE" w:rsidRDefault="00EE168B" w:rsidP="005917FE">
            <w:pPr>
              <w:pStyle w:val="TableText"/>
            </w:pPr>
            <w:r>
              <w:t>N/A</w:t>
            </w:r>
          </w:p>
        </w:tc>
      </w:tr>
      <w:tr w:rsidR="00EE168B" w14:paraId="65C29483" w14:textId="77777777" w:rsidTr="005917FE">
        <w:trPr>
          <w:cantSplit/>
          <w:jc w:val="center"/>
        </w:trPr>
        <w:tc>
          <w:tcPr>
            <w:tcW w:w="1356" w:type="dxa"/>
            <w:tcBorders>
              <w:top w:val="nil"/>
              <w:bottom w:val="nil"/>
            </w:tcBorders>
            <w:vAlign w:val="bottom"/>
          </w:tcPr>
          <w:p w14:paraId="2D7EFD52" w14:textId="77777777" w:rsidR="00EE168B" w:rsidRDefault="00EE168B" w:rsidP="005917FE">
            <w:pPr>
              <w:pStyle w:val="ConfigWindow"/>
            </w:pPr>
            <w:r>
              <w:t>R3</w:t>
            </w:r>
          </w:p>
        </w:tc>
        <w:tc>
          <w:tcPr>
            <w:tcW w:w="1083" w:type="dxa"/>
            <w:vAlign w:val="center"/>
          </w:tcPr>
          <w:p w14:paraId="7BC8F21A" w14:textId="2540DE5D" w:rsidR="00EE168B" w:rsidRDefault="00EE168B" w:rsidP="005917FE">
            <w:pPr>
              <w:pStyle w:val="TableText"/>
            </w:pPr>
            <w:r>
              <w:t>G0/0/1</w:t>
            </w:r>
          </w:p>
        </w:tc>
        <w:tc>
          <w:tcPr>
            <w:tcW w:w="2070" w:type="dxa"/>
            <w:vAlign w:val="center"/>
          </w:tcPr>
          <w:p w14:paraId="66FCBBF0" w14:textId="6A21DB5E" w:rsidR="00EE168B" w:rsidRDefault="00EE168B" w:rsidP="005917FE">
            <w:pPr>
              <w:pStyle w:val="TableText"/>
            </w:pPr>
            <w:r>
              <w:t>10.10.3.1/24</w:t>
            </w:r>
          </w:p>
        </w:tc>
        <w:tc>
          <w:tcPr>
            <w:tcW w:w="2250" w:type="dxa"/>
            <w:vAlign w:val="center"/>
          </w:tcPr>
          <w:p w14:paraId="08C2E6FE" w14:textId="08D618F4" w:rsidR="00EE168B" w:rsidRPr="008B68E7" w:rsidRDefault="00EE168B" w:rsidP="005917FE">
            <w:pPr>
              <w:pStyle w:val="TableText"/>
            </w:pPr>
            <w:r>
              <w:t>2001:db8:0:3</w:t>
            </w:r>
            <w:r w:rsidRPr="00CC1082">
              <w:t>::1/64</w:t>
            </w:r>
          </w:p>
        </w:tc>
        <w:tc>
          <w:tcPr>
            <w:tcW w:w="1344" w:type="dxa"/>
            <w:vAlign w:val="center"/>
          </w:tcPr>
          <w:p w14:paraId="022573F7" w14:textId="4F1966DE" w:rsidR="00EE168B" w:rsidRDefault="00EE168B" w:rsidP="005917FE">
            <w:pPr>
              <w:pStyle w:val="TableText"/>
            </w:pPr>
            <w:r>
              <w:t>fe80::3:2</w:t>
            </w:r>
          </w:p>
        </w:tc>
        <w:tc>
          <w:tcPr>
            <w:tcW w:w="1980" w:type="dxa"/>
            <w:tcBorders>
              <w:top w:val="nil"/>
              <w:bottom w:val="nil"/>
            </w:tcBorders>
            <w:vAlign w:val="center"/>
          </w:tcPr>
          <w:p w14:paraId="38245AF7" w14:textId="4E8FDA3B" w:rsidR="00EE168B" w:rsidRPr="005917FE" w:rsidRDefault="00EE168B" w:rsidP="005917FE">
            <w:pPr>
              <w:pStyle w:val="ConfigWindow"/>
            </w:pPr>
            <w:r>
              <w:t>N/A</w:t>
            </w:r>
          </w:p>
        </w:tc>
      </w:tr>
      <w:tr w:rsidR="00EE168B" w14:paraId="31754351" w14:textId="77777777" w:rsidTr="005917FE">
        <w:trPr>
          <w:cantSplit/>
          <w:jc w:val="center"/>
        </w:trPr>
        <w:tc>
          <w:tcPr>
            <w:tcW w:w="1356" w:type="dxa"/>
            <w:tcBorders>
              <w:top w:val="nil"/>
            </w:tcBorders>
            <w:vAlign w:val="bottom"/>
          </w:tcPr>
          <w:p w14:paraId="12CF4105" w14:textId="77777777" w:rsidR="00EE168B" w:rsidRDefault="00EE168B" w:rsidP="005917FE">
            <w:pPr>
              <w:pStyle w:val="ConfigWindow"/>
            </w:pPr>
            <w:r>
              <w:t>R3</w:t>
            </w:r>
          </w:p>
        </w:tc>
        <w:tc>
          <w:tcPr>
            <w:tcW w:w="1083" w:type="dxa"/>
            <w:vAlign w:val="center"/>
          </w:tcPr>
          <w:p w14:paraId="33FE1982" w14:textId="6B9F267A" w:rsidR="00EE168B" w:rsidRDefault="00EE168B" w:rsidP="005917FE">
            <w:pPr>
              <w:pStyle w:val="TableText"/>
            </w:pPr>
            <w:r>
              <w:t>S0/1/0</w:t>
            </w:r>
          </w:p>
        </w:tc>
        <w:tc>
          <w:tcPr>
            <w:tcW w:w="2070" w:type="dxa"/>
            <w:vAlign w:val="center"/>
          </w:tcPr>
          <w:p w14:paraId="36256F03" w14:textId="00104650" w:rsidR="00EE168B" w:rsidRDefault="00EE168B" w:rsidP="005917FE">
            <w:pPr>
              <w:pStyle w:val="TableText"/>
            </w:pPr>
          </w:p>
        </w:tc>
        <w:tc>
          <w:tcPr>
            <w:tcW w:w="2250" w:type="dxa"/>
            <w:vAlign w:val="center"/>
          </w:tcPr>
          <w:p w14:paraId="55209750" w14:textId="32646DA4" w:rsidR="00EE168B" w:rsidRPr="008B68E7" w:rsidRDefault="00EE168B" w:rsidP="005917FE">
            <w:pPr>
              <w:pStyle w:val="TableText"/>
            </w:pPr>
            <w:r>
              <w:t>2001:db8:0:13::2/64</w:t>
            </w:r>
          </w:p>
        </w:tc>
        <w:tc>
          <w:tcPr>
            <w:tcW w:w="1344" w:type="dxa"/>
            <w:vAlign w:val="center"/>
          </w:tcPr>
          <w:p w14:paraId="7F7A0A7A" w14:textId="1C8C205A" w:rsidR="00EE168B" w:rsidRDefault="00EE168B" w:rsidP="005917FE">
            <w:pPr>
              <w:pStyle w:val="TableText"/>
            </w:pPr>
            <w:r>
              <w:t>fe80::3:3</w:t>
            </w:r>
          </w:p>
        </w:tc>
        <w:tc>
          <w:tcPr>
            <w:tcW w:w="1980" w:type="dxa"/>
            <w:tcBorders>
              <w:top w:val="nil"/>
            </w:tcBorders>
            <w:vAlign w:val="center"/>
          </w:tcPr>
          <w:p w14:paraId="5E59AE01" w14:textId="33AF9FC4" w:rsidR="00EE168B" w:rsidRPr="005917FE" w:rsidRDefault="00EE168B" w:rsidP="005917FE">
            <w:pPr>
              <w:pStyle w:val="ConfigWindow"/>
            </w:pPr>
            <w:r>
              <w:t>N/A</w:t>
            </w:r>
          </w:p>
        </w:tc>
      </w:tr>
      <w:tr w:rsidR="00EE168B" w14:paraId="0C2945DF" w14:textId="77777777" w:rsidTr="005917FE">
        <w:trPr>
          <w:cantSplit/>
          <w:jc w:val="center"/>
        </w:trPr>
        <w:tc>
          <w:tcPr>
            <w:tcW w:w="1356" w:type="dxa"/>
            <w:vAlign w:val="center"/>
          </w:tcPr>
          <w:p w14:paraId="6E849AA2" w14:textId="75A3AAA3" w:rsidR="00EE168B" w:rsidRDefault="00EE168B" w:rsidP="005917FE">
            <w:pPr>
              <w:pStyle w:val="TableText"/>
            </w:pPr>
            <w:r>
              <w:t>D1</w:t>
            </w:r>
          </w:p>
        </w:tc>
        <w:tc>
          <w:tcPr>
            <w:tcW w:w="1083" w:type="dxa"/>
            <w:vAlign w:val="center"/>
          </w:tcPr>
          <w:p w14:paraId="702D19E2" w14:textId="0B118E36" w:rsidR="00EE168B" w:rsidRDefault="00EE168B" w:rsidP="005917FE">
            <w:pPr>
              <w:pStyle w:val="TableText"/>
            </w:pPr>
            <w:r>
              <w:t>VLAN 10</w:t>
            </w:r>
          </w:p>
        </w:tc>
        <w:tc>
          <w:tcPr>
            <w:tcW w:w="2070" w:type="dxa"/>
            <w:vAlign w:val="center"/>
          </w:tcPr>
          <w:p w14:paraId="0D46D5A3" w14:textId="21C0377C" w:rsidR="00EE168B" w:rsidRDefault="00EE168B" w:rsidP="005917FE">
            <w:pPr>
              <w:pStyle w:val="TableText"/>
            </w:pPr>
            <w:r>
              <w:t>10.10.1.2/24</w:t>
            </w:r>
          </w:p>
        </w:tc>
        <w:tc>
          <w:tcPr>
            <w:tcW w:w="2250" w:type="dxa"/>
            <w:vAlign w:val="center"/>
          </w:tcPr>
          <w:p w14:paraId="717E7C4B" w14:textId="30BE209C" w:rsidR="00EE168B" w:rsidRDefault="005917FE" w:rsidP="005917FE">
            <w:pPr>
              <w:pStyle w:val="TableText"/>
            </w:pPr>
            <w:r>
              <w:t>N/A</w:t>
            </w:r>
          </w:p>
        </w:tc>
        <w:tc>
          <w:tcPr>
            <w:tcW w:w="1344" w:type="dxa"/>
            <w:vAlign w:val="center"/>
          </w:tcPr>
          <w:p w14:paraId="3FAFB072" w14:textId="412FEF4F" w:rsidR="00EE168B" w:rsidRDefault="005917FE" w:rsidP="005917FE">
            <w:pPr>
              <w:pStyle w:val="TableText"/>
            </w:pPr>
            <w:r>
              <w:t>N/A</w:t>
            </w:r>
          </w:p>
        </w:tc>
        <w:tc>
          <w:tcPr>
            <w:tcW w:w="1980" w:type="dxa"/>
            <w:vAlign w:val="center"/>
          </w:tcPr>
          <w:p w14:paraId="1C733E49" w14:textId="07F0E5E1" w:rsidR="00EE168B" w:rsidRPr="005917FE" w:rsidRDefault="00EE168B" w:rsidP="005917FE">
            <w:pPr>
              <w:pStyle w:val="TableText"/>
            </w:pPr>
            <w:r w:rsidRPr="005917FE">
              <w:t>10.10.1.1</w:t>
            </w:r>
          </w:p>
        </w:tc>
      </w:tr>
      <w:tr w:rsidR="00EE168B" w14:paraId="5042F74C" w14:textId="77777777" w:rsidTr="005917FE">
        <w:trPr>
          <w:cantSplit/>
          <w:jc w:val="center"/>
        </w:trPr>
        <w:tc>
          <w:tcPr>
            <w:tcW w:w="1356" w:type="dxa"/>
            <w:vAlign w:val="center"/>
          </w:tcPr>
          <w:p w14:paraId="134FC8CF" w14:textId="4245F89F" w:rsidR="00EE168B" w:rsidRDefault="00EE168B" w:rsidP="005917FE">
            <w:pPr>
              <w:pStyle w:val="TableText"/>
            </w:pPr>
            <w:r>
              <w:t>D2</w:t>
            </w:r>
          </w:p>
        </w:tc>
        <w:tc>
          <w:tcPr>
            <w:tcW w:w="1083" w:type="dxa"/>
            <w:vAlign w:val="center"/>
          </w:tcPr>
          <w:p w14:paraId="76D75941" w14:textId="77777777" w:rsidR="00EE168B" w:rsidRDefault="00EE168B" w:rsidP="005917FE">
            <w:pPr>
              <w:pStyle w:val="TableText"/>
            </w:pPr>
            <w:r>
              <w:t>VLAN 10</w:t>
            </w:r>
          </w:p>
        </w:tc>
        <w:tc>
          <w:tcPr>
            <w:tcW w:w="2070" w:type="dxa"/>
            <w:vAlign w:val="center"/>
          </w:tcPr>
          <w:p w14:paraId="3E880B53" w14:textId="5550F42C" w:rsidR="00EE168B" w:rsidRDefault="00EE168B" w:rsidP="005917FE">
            <w:pPr>
              <w:pStyle w:val="TableText"/>
            </w:pPr>
            <w:r>
              <w:t>10.10.3.2/24</w:t>
            </w:r>
          </w:p>
        </w:tc>
        <w:tc>
          <w:tcPr>
            <w:tcW w:w="2250" w:type="dxa"/>
            <w:vAlign w:val="center"/>
          </w:tcPr>
          <w:p w14:paraId="04273A9C" w14:textId="4CD2480C" w:rsidR="00EE168B" w:rsidRDefault="00EE168B" w:rsidP="005917FE">
            <w:pPr>
              <w:pStyle w:val="TableText"/>
            </w:pPr>
            <w:r>
              <w:t>N/A</w:t>
            </w:r>
          </w:p>
        </w:tc>
        <w:tc>
          <w:tcPr>
            <w:tcW w:w="1344" w:type="dxa"/>
            <w:vAlign w:val="center"/>
          </w:tcPr>
          <w:p w14:paraId="6B577D89" w14:textId="7390F18D" w:rsidR="00EE168B" w:rsidRDefault="00EE168B" w:rsidP="005917FE">
            <w:pPr>
              <w:pStyle w:val="TableText"/>
            </w:pPr>
            <w:r>
              <w:t>N/A</w:t>
            </w:r>
          </w:p>
        </w:tc>
        <w:tc>
          <w:tcPr>
            <w:tcW w:w="1980" w:type="dxa"/>
            <w:vAlign w:val="center"/>
          </w:tcPr>
          <w:p w14:paraId="700022C6" w14:textId="5210D8BC" w:rsidR="00EE168B" w:rsidRPr="005917FE" w:rsidRDefault="00EE168B" w:rsidP="005917FE">
            <w:pPr>
              <w:pStyle w:val="TableText"/>
            </w:pPr>
            <w:r w:rsidRPr="005917FE">
              <w:t>10.10.3.1</w:t>
            </w:r>
          </w:p>
        </w:tc>
      </w:tr>
      <w:tr w:rsidR="00EE168B" w14:paraId="45C0CD20" w14:textId="77777777" w:rsidTr="005917FE">
        <w:trPr>
          <w:cantSplit/>
          <w:jc w:val="center"/>
        </w:trPr>
        <w:tc>
          <w:tcPr>
            <w:tcW w:w="1356" w:type="dxa"/>
            <w:vAlign w:val="center"/>
          </w:tcPr>
          <w:p w14:paraId="75A1A8C8" w14:textId="77777777" w:rsidR="00EE168B" w:rsidRDefault="00EE168B" w:rsidP="005917FE">
            <w:pPr>
              <w:pStyle w:val="TableText"/>
            </w:pPr>
            <w:r>
              <w:lastRenderedPageBreak/>
              <w:t>PC1</w:t>
            </w:r>
          </w:p>
        </w:tc>
        <w:tc>
          <w:tcPr>
            <w:tcW w:w="1083" w:type="dxa"/>
            <w:vAlign w:val="center"/>
          </w:tcPr>
          <w:p w14:paraId="55D4E762" w14:textId="77777777" w:rsidR="00EE168B" w:rsidRDefault="00EE168B" w:rsidP="005917FE">
            <w:pPr>
              <w:pStyle w:val="TableText"/>
            </w:pPr>
            <w:r>
              <w:t>NIC</w:t>
            </w:r>
          </w:p>
        </w:tc>
        <w:tc>
          <w:tcPr>
            <w:tcW w:w="2070" w:type="dxa"/>
            <w:vAlign w:val="center"/>
          </w:tcPr>
          <w:p w14:paraId="63BD75A3" w14:textId="3F9AF492" w:rsidR="00EE168B" w:rsidRDefault="00EE168B" w:rsidP="005917FE">
            <w:pPr>
              <w:pStyle w:val="TableText"/>
            </w:pPr>
            <w:r>
              <w:t>10.10.1.10/24</w:t>
            </w:r>
          </w:p>
        </w:tc>
        <w:tc>
          <w:tcPr>
            <w:tcW w:w="2250" w:type="dxa"/>
            <w:vAlign w:val="center"/>
          </w:tcPr>
          <w:p w14:paraId="7656E2A7" w14:textId="0F2D3D6D" w:rsidR="00EE168B" w:rsidRPr="008B68E7" w:rsidRDefault="00EE168B" w:rsidP="005917FE">
            <w:pPr>
              <w:pStyle w:val="TableText"/>
            </w:pPr>
            <w:r w:rsidRPr="00CC1082">
              <w:t>2001:</w:t>
            </w:r>
            <w:r>
              <w:t>db8</w:t>
            </w:r>
            <w:r w:rsidRPr="00CC1082">
              <w:t>:0:1::1</w:t>
            </w:r>
            <w:r>
              <w:t>0</w:t>
            </w:r>
            <w:r w:rsidRPr="00CC1082">
              <w:t>/64</w:t>
            </w:r>
          </w:p>
        </w:tc>
        <w:tc>
          <w:tcPr>
            <w:tcW w:w="1344" w:type="dxa"/>
            <w:vAlign w:val="center"/>
          </w:tcPr>
          <w:p w14:paraId="0E901E62" w14:textId="1483F24F" w:rsidR="00EE168B" w:rsidRDefault="00EE168B" w:rsidP="005917FE">
            <w:pPr>
              <w:pStyle w:val="TableText"/>
            </w:pPr>
            <w:r>
              <w:t>EUI-64/CGA</w:t>
            </w:r>
          </w:p>
        </w:tc>
        <w:tc>
          <w:tcPr>
            <w:tcW w:w="1980" w:type="dxa"/>
            <w:vAlign w:val="center"/>
          </w:tcPr>
          <w:p w14:paraId="5D942FC5" w14:textId="77777777" w:rsidR="00EE168B" w:rsidRDefault="00EE168B" w:rsidP="00EE168B">
            <w:pPr>
              <w:pStyle w:val="TableText"/>
            </w:pPr>
            <w:r w:rsidRPr="005917FE">
              <w:t>10.10.1.1</w:t>
            </w:r>
          </w:p>
          <w:p w14:paraId="7E4204D8" w14:textId="5045A32B" w:rsidR="00EE168B" w:rsidRPr="005917FE" w:rsidRDefault="00EE168B" w:rsidP="005917FE">
            <w:pPr>
              <w:pStyle w:val="TableText"/>
            </w:pPr>
            <w:r w:rsidRPr="005917FE">
              <w:t>2001:db8:0:1::1</w:t>
            </w:r>
          </w:p>
        </w:tc>
      </w:tr>
      <w:tr w:rsidR="00EE168B" w14:paraId="5E961284" w14:textId="77777777" w:rsidTr="005917FE">
        <w:trPr>
          <w:cantSplit/>
          <w:jc w:val="center"/>
        </w:trPr>
        <w:tc>
          <w:tcPr>
            <w:tcW w:w="1356" w:type="dxa"/>
            <w:vAlign w:val="center"/>
          </w:tcPr>
          <w:p w14:paraId="108A2BCE" w14:textId="77777777" w:rsidR="00EE168B" w:rsidRDefault="00EE168B" w:rsidP="005917FE">
            <w:pPr>
              <w:pStyle w:val="TableText"/>
            </w:pPr>
            <w:r>
              <w:t>PC2</w:t>
            </w:r>
          </w:p>
        </w:tc>
        <w:tc>
          <w:tcPr>
            <w:tcW w:w="1083" w:type="dxa"/>
            <w:vAlign w:val="center"/>
          </w:tcPr>
          <w:p w14:paraId="1FBF35E2" w14:textId="77777777" w:rsidR="00EE168B" w:rsidRDefault="00EE168B" w:rsidP="005917FE">
            <w:pPr>
              <w:pStyle w:val="TableText"/>
            </w:pPr>
            <w:r>
              <w:t>NIC</w:t>
            </w:r>
          </w:p>
        </w:tc>
        <w:tc>
          <w:tcPr>
            <w:tcW w:w="2070" w:type="dxa"/>
            <w:vAlign w:val="center"/>
          </w:tcPr>
          <w:p w14:paraId="0582F3D9" w14:textId="468856AC" w:rsidR="00EE168B" w:rsidRDefault="00EE168B" w:rsidP="005917FE">
            <w:pPr>
              <w:pStyle w:val="TableText"/>
            </w:pPr>
            <w:r>
              <w:t>10.10.1.20/24</w:t>
            </w:r>
          </w:p>
        </w:tc>
        <w:tc>
          <w:tcPr>
            <w:tcW w:w="2250" w:type="dxa"/>
            <w:vAlign w:val="center"/>
          </w:tcPr>
          <w:p w14:paraId="0BD19005" w14:textId="160FE521" w:rsidR="00EE168B" w:rsidRPr="008B68E7" w:rsidRDefault="00EE168B" w:rsidP="005917FE">
            <w:pPr>
              <w:pStyle w:val="TableText"/>
            </w:pPr>
            <w:r>
              <w:t>2001:db8:0:1::20</w:t>
            </w:r>
            <w:r w:rsidRPr="00CC1082">
              <w:t>/64</w:t>
            </w:r>
          </w:p>
        </w:tc>
        <w:tc>
          <w:tcPr>
            <w:tcW w:w="1344" w:type="dxa"/>
            <w:vAlign w:val="center"/>
          </w:tcPr>
          <w:p w14:paraId="3BE8771A" w14:textId="7F9FF09D" w:rsidR="00EE168B" w:rsidRDefault="00EE168B" w:rsidP="005917FE">
            <w:pPr>
              <w:pStyle w:val="TableText"/>
            </w:pPr>
            <w:r>
              <w:t>EUI-64/CGA</w:t>
            </w:r>
          </w:p>
        </w:tc>
        <w:tc>
          <w:tcPr>
            <w:tcW w:w="1980" w:type="dxa"/>
            <w:vAlign w:val="center"/>
          </w:tcPr>
          <w:p w14:paraId="1DC7FB17" w14:textId="1A918CCE" w:rsidR="00EE168B" w:rsidRDefault="00EE168B" w:rsidP="00EE168B">
            <w:pPr>
              <w:pStyle w:val="TableText"/>
            </w:pPr>
            <w:r w:rsidRPr="005917FE">
              <w:t>10.10.1.1</w:t>
            </w:r>
          </w:p>
          <w:p w14:paraId="018ECE89" w14:textId="5CD368B1" w:rsidR="00EE168B" w:rsidRPr="005917FE" w:rsidRDefault="00EE168B" w:rsidP="005917FE">
            <w:pPr>
              <w:pStyle w:val="TableText"/>
            </w:pPr>
            <w:r w:rsidRPr="005917FE">
              <w:t>2001:db8:0:1::1</w:t>
            </w:r>
          </w:p>
        </w:tc>
      </w:tr>
      <w:tr w:rsidR="00EE168B" w14:paraId="4009B6A1" w14:textId="77777777" w:rsidTr="005917FE">
        <w:trPr>
          <w:cantSplit/>
          <w:jc w:val="center"/>
        </w:trPr>
        <w:tc>
          <w:tcPr>
            <w:tcW w:w="1356" w:type="dxa"/>
            <w:vAlign w:val="center"/>
          </w:tcPr>
          <w:p w14:paraId="17D97A1D" w14:textId="6830AE3C" w:rsidR="00EE168B" w:rsidRDefault="00EE168B" w:rsidP="005917FE">
            <w:pPr>
              <w:pStyle w:val="TableText"/>
            </w:pPr>
            <w:r>
              <w:t>Web Server</w:t>
            </w:r>
          </w:p>
        </w:tc>
        <w:tc>
          <w:tcPr>
            <w:tcW w:w="1083" w:type="dxa"/>
            <w:vAlign w:val="center"/>
          </w:tcPr>
          <w:p w14:paraId="0D2E6A14" w14:textId="77777777" w:rsidR="00EE168B" w:rsidRDefault="00EE168B" w:rsidP="005917FE">
            <w:pPr>
              <w:pStyle w:val="TableText"/>
            </w:pPr>
            <w:r>
              <w:t>NIC</w:t>
            </w:r>
          </w:p>
        </w:tc>
        <w:tc>
          <w:tcPr>
            <w:tcW w:w="2070" w:type="dxa"/>
            <w:vAlign w:val="center"/>
          </w:tcPr>
          <w:p w14:paraId="48A835F1" w14:textId="7B25A1E2" w:rsidR="00EE168B" w:rsidRDefault="00EE168B" w:rsidP="005917FE">
            <w:pPr>
              <w:pStyle w:val="TableText"/>
            </w:pPr>
            <w:r>
              <w:t>10.10.3.5/24</w:t>
            </w:r>
          </w:p>
        </w:tc>
        <w:tc>
          <w:tcPr>
            <w:tcW w:w="2250" w:type="dxa"/>
            <w:vAlign w:val="center"/>
          </w:tcPr>
          <w:p w14:paraId="782A2C9F" w14:textId="7CCFF404" w:rsidR="00EE168B" w:rsidRDefault="00EE168B" w:rsidP="005917FE">
            <w:pPr>
              <w:pStyle w:val="TableText"/>
            </w:pPr>
            <w:r>
              <w:t>2001:db8:0:3::5</w:t>
            </w:r>
            <w:r w:rsidRPr="00CC1082">
              <w:t>/64</w:t>
            </w:r>
          </w:p>
        </w:tc>
        <w:tc>
          <w:tcPr>
            <w:tcW w:w="1344" w:type="dxa"/>
            <w:vAlign w:val="center"/>
          </w:tcPr>
          <w:p w14:paraId="5EA5772A" w14:textId="635BED01" w:rsidR="00EE168B" w:rsidRDefault="00EE168B" w:rsidP="005917FE">
            <w:pPr>
              <w:pStyle w:val="TableText"/>
            </w:pPr>
            <w:r>
              <w:t>EUI-64/CGA</w:t>
            </w:r>
          </w:p>
        </w:tc>
        <w:tc>
          <w:tcPr>
            <w:tcW w:w="1980" w:type="dxa"/>
            <w:vAlign w:val="center"/>
          </w:tcPr>
          <w:p w14:paraId="5342D8CD" w14:textId="35642E6F" w:rsidR="00EE168B" w:rsidRDefault="00EE168B" w:rsidP="00EE168B">
            <w:pPr>
              <w:pStyle w:val="TableText"/>
            </w:pPr>
            <w:r w:rsidRPr="005917FE">
              <w:t>10.10.3.1</w:t>
            </w:r>
          </w:p>
          <w:p w14:paraId="04FEDA4F" w14:textId="5F5633E3" w:rsidR="00EE168B" w:rsidRPr="005917FE" w:rsidRDefault="00EE168B" w:rsidP="005917FE">
            <w:pPr>
              <w:pStyle w:val="TableText"/>
            </w:pPr>
            <w:r w:rsidRPr="005917FE">
              <w:t>2001:db8:0:3::1</w:t>
            </w:r>
          </w:p>
        </w:tc>
      </w:tr>
      <w:tr w:rsidR="00EE168B" w14:paraId="23DCC361" w14:textId="77777777" w:rsidTr="005917FE">
        <w:trPr>
          <w:cantSplit/>
          <w:jc w:val="center"/>
        </w:trPr>
        <w:tc>
          <w:tcPr>
            <w:tcW w:w="1356" w:type="dxa"/>
            <w:vAlign w:val="center"/>
          </w:tcPr>
          <w:p w14:paraId="2A883F8B" w14:textId="2E99217E" w:rsidR="00EE168B" w:rsidRDefault="00EE168B" w:rsidP="005917FE">
            <w:pPr>
              <w:pStyle w:val="TableText"/>
            </w:pPr>
            <w:r>
              <w:t>FTP Server</w:t>
            </w:r>
          </w:p>
        </w:tc>
        <w:tc>
          <w:tcPr>
            <w:tcW w:w="1083" w:type="dxa"/>
            <w:vAlign w:val="center"/>
          </w:tcPr>
          <w:p w14:paraId="47FA6EB8" w14:textId="73C228EC" w:rsidR="00EE168B" w:rsidRDefault="00EE168B" w:rsidP="005917FE">
            <w:pPr>
              <w:pStyle w:val="TableText"/>
            </w:pPr>
            <w:r>
              <w:t>NIC</w:t>
            </w:r>
          </w:p>
        </w:tc>
        <w:tc>
          <w:tcPr>
            <w:tcW w:w="2070" w:type="dxa"/>
            <w:vAlign w:val="center"/>
          </w:tcPr>
          <w:p w14:paraId="6D765DA9" w14:textId="6618B017" w:rsidR="00EE168B" w:rsidRDefault="00EE168B" w:rsidP="005917FE">
            <w:pPr>
              <w:pStyle w:val="TableText"/>
            </w:pPr>
            <w:r>
              <w:t>10.10.3.20/24</w:t>
            </w:r>
          </w:p>
        </w:tc>
        <w:tc>
          <w:tcPr>
            <w:tcW w:w="2250" w:type="dxa"/>
            <w:vAlign w:val="center"/>
          </w:tcPr>
          <w:p w14:paraId="70F40DE9" w14:textId="02AAD0A6" w:rsidR="00EE168B" w:rsidRDefault="00EE168B" w:rsidP="005917FE">
            <w:pPr>
              <w:pStyle w:val="TableText"/>
            </w:pPr>
            <w:r>
              <w:t>2001:db8:0:3::20</w:t>
            </w:r>
            <w:r w:rsidRPr="00CC1082">
              <w:t>/64</w:t>
            </w:r>
          </w:p>
        </w:tc>
        <w:tc>
          <w:tcPr>
            <w:tcW w:w="1344" w:type="dxa"/>
            <w:vAlign w:val="center"/>
          </w:tcPr>
          <w:p w14:paraId="0CEBF25E" w14:textId="32B7469C" w:rsidR="00EE168B" w:rsidRDefault="00EE168B" w:rsidP="005917FE">
            <w:pPr>
              <w:pStyle w:val="TableText"/>
            </w:pPr>
            <w:r>
              <w:t>EUI-64/CGA</w:t>
            </w:r>
          </w:p>
        </w:tc>
        <w:tc>
          <w:tcPr>
            <w:tcW w:w="1980" w:type="dxa"/>
            <w:vAlign w:val="center"/>
          </w:tcPr>
          <w:p w14:paraId="5CB0C716" w14:textId="7B347555" w:rsidR="00EE168B" w:rsidRDefault="00EE168B" w:rsidP="00EE168B">
            <w:pPr>
              <w:pStyle w:val="TableText"/>
            </w:pPr>
            <w:r w:rsidRPr="005917FE">
              <w:t>10.10.3.1</w:t>
            </w:r>
          </w:p>
          <w:p w14:paraId="5DC684AD" w14:textId="551333A3" w:rsidR="00EE168B" w:rsidRPr="005917FE" w:rsidRDefault="00EE168B" w:rsidP="005917FE">
            <w:pPr>
              <w:pStyle w:val="TableText"/>
            </w:pPr>
            <w:r w:rsidRPr="005917FE">
              <w:t>2001:db8:0:3::1</w:t>
            </w:r>
          </w:p>
        </w:tc>
      </w:tr>
    </w:tbl>
    <w:p w14:paraId="5011ADF1" w14:textId="77777777" w:rsidR="00D778DF" w:rsidRPr="00E70096" w:rsidRDefault="00D778DF" w:rsidP="00D452F4">
      <w:pPr>
        <w:pStyle w:val="Heading1"/>
      </w:pPr>
      <w:r w:rsidRPr="00E70096">
        <w:t>Objectives</w:t>
      </w:r>
    </w:p>
    <w:p w14:paraId="47971B00" w14:textId="7DF371F6" w:rsidR="00F759CA" w:rsidRPr="004C0909" w:rsidRDefault="00F759CA" w:rsidP="00F759CA">
      <w:pPr>
        <w:pStyle w:val="Bulletlevel1"/>
        <w:numPr>
          <w:ilvl w:val="0"/>
          <w:numId w:val="0"/>
        </w:numPr>
        <w:ind w:left="360"/>
      </w:pPr>
      <w:r>
        <w:t xml:space="preserve">Troubleshoot network issues related to IPv4 and IPv6 </w:t>
      </w:r>
      <w:r w:rsidR="00307D42">
        <w:t>static routing</w:t>
      </w:r>
      <w:r>
        <w:t>.</w:t>
      </w:r>
    </w:p>
    <w:p w14:paraId="22BA617B" w14:textId="77777777" w:rsidR="00D778DF" w:rsidRDefault="00D778DF" w:rsidP="00D452F4">
      <w:pPr>
        <w:pStyle w:val="Heading1"/>
      </w:pPr>
      <w:r w:rsidRPr="00E70096">
        <w:t>Background / Scenario</w:t>
      </w:r>
    </w:p>
    <w:p w14:paraId="18C1F0AA" w14:textId="03F24288" w:rsidR="00F759CA" w:rsidRDefault="00F759CA" w:rsidP="00F759CA">
      <w:pPr>
        <w:pStyle w:val="SubStepAlpha"/>
        <w:numPr>
          <w:ilvl w:val="0"/>
          <w:numId w:val="0"/>
        </w:numPr>
        <w:ind w:left="360"/>
      </w:pPr>
      <w:r>
        <w:t xml:space="preserve">In this topology, </w:t>
      </w:r>
      <w:r w:rsidR="006B6562">
        <w:t xml:space="preserve">routers R1, R2, and R3 are configured for static routing. </w:t>
      </w:r>
      <w:r>
        <w:t>Switch</w:t>
      </w:r>
      <w:r w:rsidR="006B6562">
        <w:t>es</w:t>
      </w:r>
      <w:r>
        <w:t xml:space="preserve"> D1 </w:t>
      </w:r>
      <w:r w:rsidR="006B6562">
        <w:t xml:space="preserve">and D2 </w:t>
      </w:r>
      <w:r>
        <w:t>provide</w:t>
      </w:r>
      <w:r w:rsidR="006B6562">
        <w:t xml:space="preserve"> LAN</w:t>
      </w:r>
      <w:r>
        <w:t xml:space="preserve"> connectivity for VLAN 10</w:t>
      </w:r>
      <w:r w:rsidR="006B6562">
        <w:t xml:space="preserve"> for the respective locations</w:t>
      </w:r>
      <w:r>
        <w:t>. You will be loading configurations with intentional errors onto the network.</w:t>
      </w:r>
      <w:r w:rsidRPr="00753CA2">
        <w:t xml:space="preserve"> </w:t>
      </w:r>
      <w:r>
        <w:t>Your tasks are to FIND the error(s), document your findings and the command(s) or method(s) used to fix them, FIX the issue(s) presented here and then test the network to ensure both of the following conditions are met:</w:t>
      </w:r>
    </w:p>
    <w:p w14:paraId="633A7608" w14:textId="2E9B1A62" w:rsidR="00F759CA" w:rsidRDefault="00F759CA" w:rsidP="005917FE">
      <w:pPr>
        <w:pStyle w:val="SubStepNum"/>
      </w:pPr>
      <w:r>
        <w:t xml:space="preserve">the complaint received in the ticket is resolved </w:t>
      </w:r>
    </w:p>
    <w:p w14:paraId="54CF0DA9" w14:textId="471FC649" w:rsidR="00F759CA" w:rsidRDefault="00F759CA" w:rsidP="005917FE">
      <w:pPr>
        <w:pStyle w:val="SubStepNum"/>
      </w:pPr>
      <w:r>
        <w:t>full reachability is restored</w:t>
      </w:r>
    </w:p>
    <w:p w14:paraId="5671DF3D" w14:textId="287E13AB"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 xml:space="preserve">Catalyst </w:t>
      </w:r>
      <w:r w:rsidR="00E04CBF">
        <w:rPr>
          <w:rFonts w:eastAsia="Arial"/>
        </w:rPr>
        <w:t>356</w:t>
      </w:r>
      <w:r w:rsidR="00EA2D9C">
        <w:rPr>
          <w:rFonts w:eastAsia="Arial"/>
        </w:rPr>
        <w:t>0</w:t>
      </w:r>
      <w:r w:rsidR="00E04CBF" w:rsidRPr="00A86660">
        <w:rPr>
          <w:rFonts w:eastAsia="Arial"/>
        </w:rPr>
        <w:t xml:space="preserve"> </w:t>
      </w:r>
      <w:r w:rsidRPr="00A86660">
        <w:rPr>
          <w:rFonts w:eastAsia="Arial"/>
        </w:rPr>
        <w:t xml:space="preserve">with </w:t>
      </w:r>
      <w:r>
        <w:rPr>
          <w:rFonts w:eastAsia="Arial"/>
        </w:rPr>
        <w:t xml:space="preserve">Cisco </w:t>
      </w:r>
      <w:r w:rsidR="00E04CBF" w:rsidRPr="00A86660">
        <w:rPr>
          <w:rFonts w:eastAsia="Arial"/>
        </w:rPr>
        <w:t xml:space="preserve">IOS </w:t>
      </w:r>
      <w:r w:rsidR="00E04CBF">
        <w:rPr>
          <w:rFonts w:eastAsia="Arial"/>
        </w:rPr>
        <w:t xml:space="preserve">XE Release </w:t>
      </w:r>
      <w:r w:rsidR="00E04CBF" w:rsidRPr="00A86660">
        <w:rPr>
          <w:rFonts w:eastAsia="Arial"/>
        </w:rPr>
        <w:t>1</w:t>
      </w:r>
      <w:r w:rsidR="00E04CBF">
        <w:rPr>
          <w:rFonts w:eastAsia="Arial"/>
        </w:rPr>
        <w:t xml:space="preserve">6.9.4 (universalk9 </w:t>
      </w:r>
      <w:r w:rsidR="00E04CBF"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w:t>
      </w:r>
      <w:r w:rsidR="00004338">
        <w:rPr>
          <w:rFonts w:eastAsia="Arial"/>
        </w:rPr>
        <w:t>fe</w:t>
      </w:r>
      <w:r>
        <w:rPr>
          <w:rFonts w:eastAsia="Arial"/>
        </w:rPr>
        <w:t>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98E15C1"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1E40E997" w14:textId="77777777" w:rsidR="00D778DF" w:rsidRPr="00E70096" w:rsidRDefault="00D778DF" w:rsidP="00D452F4">
      <w:pPr>
        <w:pStyle w:val="Heading1"/>
      </w:pPr>
      <w:r w:rsidRPr="00E70096">
        <w:t>Required Resources</w:t>
      </w:r>
    </w:p>
    <w:p w14:paraId="3B4E08C4" w14:textId="5C5D2FBB" w:rsidR="00334C33" w:rsidRDefault="0044581D"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BB328E9" w14:textId="57F2585D" w:rsidR="00334C33" w:rsidRDefault="00AC05AB" w:rsidP="00334C33">
      <w:pPr>
        <w:pStyle w:val="Bulletlevel1"/>
      </w:pPr>
      <w:r>
        <w:t>2</w:t>
      </w:r>
      <w:r w:rsidR="00334C33">
        <w:t xml:space="preserve"> Switches (Cisco </w:t>
      </w:r>
      <w:r w:rsidR="00E04CBF">
        <w:t>36</w:t>
      </w:r>
      <w:r w:rsidR="005917FE">
        <w:t>5</w:t>
      </w:r>
      <w:r w:rsidR="00E04CBF">
        <w:t xml:space="preserve">0 </w:t>
      </w:r>
      <w:r w:rsidR="0034218C">
        <w:t xml:space="preserve">with Cisco </w:t>
      </w:r>
      <w:r w:rsidR="00E04CBF" w:rsidRPr="00A86660">
        <w:rPr>
          <w:rFonts w:eastAsia="Arial"/>
        </w:rPr>
        <w:t xml:space="preserve">IOS </w:t>
      </w:r>
      <w:r w:rsidR="00E04CBF">
        <w:rPr>
          <w:rFonts w:eastAsia="Arial"/>
        </w:rPr>
        <w:t xml:space="preserve">XE Release </w:t>
      </w:r>
      <w:r w:rsidR="00E04CBF" w:rsidRPr="00A86660">
        <w:rPr>
          <w:rFonts w:eastAsia="Arial"/>
        </w:rPr>
        <w:t>1</w:t>
      </w:r>
      <w:r w:rsidR="00E04CBF">
        <w:rPr>
          <w:rFonts w:eastAsia="Arial"/>
        </w:rPr>
        <w:t xml:space="preserve">6.9.4 universalk9 </w:t>
      </w:r>
      <w:r w:rsidR="00E04CBF" w:rsidRPr="00A86660">
        <w:rPr>
          <w:rFonts w:eastAsia="Arial"/>
        </w:rPr>
        <w:t>image</w:t>
      </w:r>
      <w:r w:rsidR="00C33391">
        <w:rPr>
          <w:rFonts w:eastAsia="Arial"/>
        </w:rPr>
        <w:t xml:space="preserve"> </w:t>
      </w:r>
      <w:r w:rsidR="00334C33">
        <w:t>or comparable)</w:t>
      </w:r>
    </w:p>
    <w:p w14:paraId="63354716" w14:textId="1164813A" w:rsidR="00334C33" w:rsidRDefault="00E04CBF" w:rsidP="00334C33">
      <w:pPr>
        <w:pStyle w:val="Bulletlevel1"/>
      </w:pPr>
      <w:r>
        <w:t xml:space="preserve">4 </w:t>
      </w:r>
      <w:r w:rsidR="00334C33">
        <w:t>PCs (</w:t>
      </w:r>
      <w:r w:rsidR="00F759CA">
        <w:t>Choice of operating system</w:t>
      </w:r>
      <w:r w:rsidR="00334C33">
        <w:t xml:space="preserve"> with terminal emulation program</w:t>
      </w:r>
      <w:r w:rsidR="00EE168B">
        <w:t xml:space="preserve"> installed</w:t>
      </w:r>
      <w:r w:rsidR="00334C33">
        <w:t>)</w:t>
      </w:r>
    </w:p>
    <w:p w14:paraId="0DF50C09" w14:textId="77777777" w:rsidR="00334C33" w:rsidRDefault="00334C33" w:rsidP="00334C33">
      <w:pPr>
        <w:pStyle w:val="Bulletlevel1"/>
      </w:pPr>
      <w:r>
        <w:t>Console cables to configure the Cisco IOS devices via the console ports</w:t>
      </w:r>
    </w:p>
    <w:p w14:paraId="0CDB5E1C" w14:textId="3FC07867" w:rsidR="00457934" w:rsidRDefault="00334C33" w:rsidP="00457934">
      <w:pPr>
        <w:pStyle w:val="Bulletlevel1"/>
      </w:pPr>
      <w:r>
        <w:t>Ethernet cables as shown in the topology</w:t>
      </w:r>
    </w:p>
    <w:p w14:paraId="55D7E800" w14:textId="4946B5BF" w:rsidR="00626ED5" w:rsidRDefault="00626ED5" w:rsidP="005917FE">
      <w:pPr>
        <w:pStyle w:val="Heading1"/>
      </w:pPr>
      <w:r>
        <w:lastRenderedPageBreak/>
        <w:t>Instructions</w:t>
      </w:r>
    </w:p>
    <w:p w14:paraId="20E1115E" w14:textId="061B8F76" w:rsidR="00103401" w:rsidRDefault="00F759CA" w:rsidP="00F759CA">
      <w:pPr>
        <w:pStyle w:val="Heading2"/>
      </w:pPr>
      <w:r>
        <w:t>Trouble Ticket 1.1.3</w:t>
      </w:r>
      <w:r w:rsidRPr="00F759CA">
        <w:t>.1</w:t>
      </w:r>
    </w:p>
    <w:p w14:paraId="191AD6EC" w14:textId="4987A74B" w:rsidR="00F759CA" w:rsidRPr="006B6562" w:rsidRDefault="00F759CA" w:rsidP="006B6562">
      <w:pPr>
        <w:pStyle w:val="BodyTextL25Bold"/>
      </w:pPr>
      <w:r w:rsidRPr="006B6562">
        <w:t>Scenario:</w:t>
      </w:r>
    </w:p>
    <w:p w14:paraId="50D2FD40" w14:textId="3991E1C6" w:rsidR="00F759CA" w:rsidRDefault="00E04CBF" w:rsidP="006B6562">
      <w:pPr>
        <w:pStyle w:val="BodyTextL25"/>
      </w:pPr>
      <w:r>
        <w:t>An</w:t>
      </w:r>
      <w:r w:rsidRPr="006B6562">
        <w:t xml:space="preserve"> </w:t>
      </w:r>
      <w:r w:rsidR="006B6562" w:rsidRPr="006B6562">
        <w:t>FTP</w:t>
      </w:r>
      <w:r w:rsidR="00307D42">
        <w:t xml:space="preserve"> </w:t>
      </w:r>
      <w:r w:rsidR="006B6562" w:rsidRPr="006B6562">
        <w:t xml:space="preserve">Server was recently added to the HQ network. </w:t>
      </w:r>
      <w:r>
        <w:t xml:space="preserve">The </w:t>
      </w:r>
      <w:r w:rsidR="006B6562" w:rsidRPr="006B6562">
        <w:t>FTP</w:t>
      </w:r>
      <w:r w:rsidR="00307D42">
        <w:t xml:space="preserve"> </w:t>
      </w:r>
      <w:r w:rsidR="006B6562" w:rsidRPr="006B6562">
        <w:t xml:space="preserve">Server is accessible from all devices in the HQ </w:t>
      </w:r>
      <w:r w:rsidR="00D94DB6">
        <w:t xml:space="preserve">network. </w:t>
      </w:r>
      <w:r>
        <w:t xml:space="preserve">Branch network hosts </w:t>
      </w:r>
      <w:r w:rsidR="00D94DB6">
        <w:t>PC1 and PC2 are able to connect to the Web</w:t>
      </w:r>
      <w:r w:rsidR="00307D42">
        <w:t xml:space="preserve"> </w:t>
      </w:r>
      <w:r w:rsidR="00D94DB6">
        <w:t>Server</w:t>
      </w:r>
      <w:r>
        <w:t xml:space="preserve"> but</w:t>
      </w:r>
      <w:r w:rsidR="00D94DB6">
        <w:t xml:space="preserve"> are unable to connect to the FTP</w:t>
      </w:r>
      <w:r w:rsidR="00307D42">
        <w:t xml:space="preserve"> </w:t>
      </w:r>
      <w:r w:rsidR="00D94DB6">
        <w:t>Server</w:t>
      </w:r>
      <w:r w:rsidR="00001E0F">
        <w:t xml:space="preserve"> using IPv4</w:t>
      </w:r>
      <w:r w:rsidR="00D94DB6">
        <w:t>.</w:t>
      </w:r>
    </w:p>
    <w:p w14:paraId="2985AF08" w14:textId="6CB982D1" w:rsidR="00EE168B" w:rsidRDefault="00EE168B" w:rsidP="006B6562">
      <w:pPr>
        <w:pStyle w:val="BodyTextL25"/>
      </w:pPr>
      <w:r w:rsidRPr="005917FE">
        <w:rPr>
          <w:b/>
          <w:bCs/>
        </w:rPr>
        <w:t>Note</w:t>
      </w:r>
      <w:r>
        <w:t>: Web or FTP services are not required on the PCs.</w:t>
      </w:r>
    </w:p>
    <w:p w14:paraId="2B20E328" w14:textId="77777777" w:rsidR="00D94DB6" w:rsidRDefault="00D94DB6" w:rsidP="00D94DB6">
      <w:pPr>
        <w:pStyle w:val="SubStepAlpha"/>
        <w:numPr>
          <w:ilvl w:val="0"/>
          <w:numId w:val="0"/>
        </w:numPr>
        <w:ind w:left="360"/>
      </w:pPr>
      <w:r>
        <w:t>Use the commands listed below to load the configuration files for both trouble tickets:</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967"/>
        <w:gridCol w:w="7107"/>
      </w:tblGrid>
      <w:tr w:rsidR="00D94DB6" w14:paraId="0AE2E298" w14:textId="77777777" w:rsidTr="005917FE">
        <w:trPr>
          <w:cnfStyle w:val="100000000000" w:firstRow="1" w:lastRow="0" w:firstColumn="0" w:lastColumn="0" w:oddVBand="0" w:evenVBand="0" w:oddHBand="0" w:evenHBand="0" w:firstRowFirstColumn="0" w:firstRowLastColumn="0" w:lastRowFirstColumn="0" w:lastRowLastColumn="0"/>
          <w:tblHeader/>
        </w:trPr>
        <w:tc>
          <w:tcPr>
            <w:tcW w:w="2967" w:type="dxa"/>
          </w:tcPr>
          <w:p w14:paraId="7CEF9666" w14:textId="77777777" w:rsidR="00D94DB6" w:rsidRDefault="00D94DB6" w:rsidP="005917FE">
            <w:pPr>
              <w:pStyle w:val="TableHeading"/>
            </w:pPr>
            <w:r>
              <w:t>Device</w:t>
            </w:r>
          </w:p>
        </w:tc>
        <w:tc>
          <w:tcPr>
            <w:tcW w:w="7107" w:type="dxa"/>
          </w:tcPr>
          <w:p w14:paraId="0E69C623" w14:textId="77777777" w:rsidR="00D94DB6" w:rsidRDefault="00D94DB6" w:rsidP="005917FE">
            <w:pPr>
              <w:pStyle w:val="TableHeading"/>
            </w:pPr>
            <w:r>
              <w:t>Command</w:t>
            </w:r>
          </w:p>
        </w:tc>
      </w:tr>
      <w:tr w:rsidR="00D94DB6" w14:paraId="49AEEB0C" w14:textId="77777777" w:rsidTr="005917FE">
        <w:tc>
          <w:tcPr>
            <w:tcW w:w="2967" w:type="dxa"/>
          </w:tcPr>
          <w:p w14:paraId="3D1B8556" w14:textId="77777777" w:rsidR="00D94DB6" w:rsidRDefault="00D94DB6" w:rsidP="005917FE">
            <w:pPr>
              <w:pStyle w:val="TableText"/>
            </w:pPr>
            <w:r>
              <w:t>R1</w:t>
            </w:r>
          </w:p>
        </w:tc>
        <w:tc>
          <w:tcPr>
            <w:tcW w:w="7107" w:type="dxa"/>
          </w:tcPr>
          <w:p w14:paraId="63D6FCD9" w14:textId="4061F4D2" w:rsidR="00D94DB6" w:rsidRPr="00FA0E8A" w:rsidRDefault="00D94DB6" w:rsidP="00307D42">
            <w:pPr>
              <w:pStyle w:val="DevConfigs"/>
              <w:rPr>
                <w:b/>
                <w:bCs/>
              </w:rPr>
            </w:pPr>
            <w:r w:rsidRPr="00FA0E8A">
              <w:rPr>
                <w:b/>
                <w:bCs/>
              </w:rPr>
              <w:t>copy flash:/enarsi/</w:t>
            </w:r>
            <w:r>
              <w:rPr>
                <w:b/>
                <w:bCs/>
              </w:rPr>
              <w:t>1.1.3</w:t>
            </w:r>
            <w:r w:rsidR="009E56CA">
              <w:rPr>
                <w:b/>
                <w:bCs/>
              </w:rPr>
              <w:t>.1</w:t>
            </w:r>
            <w:r w:rsidRPr="00FA0E8A">
              <w:rPr>
                <w:b/>
                <w:bCs/>
              </w:rPr>
              <w:t>-r1-config.txt run</w:t>
            </w:r>
          </w:p>
        </w:tc>
      </w:tr>
      <w:tr w:rsidR="00D94DB6" w14:paraId="7A2FC1F8" w14:textId="77777777" w:rsidTr="005917FE">
        <w:tc>
          <w:tcPr>
            <w:tcW w:w="2967" w:type="dxa"/>
          </w:tcPr>
          <w:p w14:paraId="567BF982" w14:textId="77777777" w:rsidR="00D94DB6" w:rsidRDefault="00D94DB6" w:rsidP="005917FE">
            <w:pPr>
              <w:pStyle w:val="TableText"/>
            </w:pPr>
            <w:r>
              <w:t>R2</w:t>
            </w:r>
          </w:p>
        </w:tc>
        <w:tc>
          <w:tcPr>
            <w:tcW w:w="7107" w:type="dxa"/>
          </w:tcPr>
          <w:p w14:paraId="6D1FDB5F" w14:textId="7741CEB8" w:rsidR="00D94DB6" w:rsidRPr="00FA0E8A" w:rsidRDefault="00D94DB6" w:rsidP="00307D42">
            <w:pPr>
              <w:pStyle w:val="DevConfigs"/>
              <w:rPr>
                <w:b/>
                <w:bCs/>
              </w:rPr>
            </w:pPr>
            <w:r w:rsidRPr="00FA0E8A">
              <w:rPr>
                <w:b/>
                <w:bCs/>
              </w:rPr>
              <w:t>copy flash:/enarsi/</w:t>
            </w:r>
            <w:r>
              <w:rPr>
                <w:b/>
                <w:bCs/>
              </w:rPr>
              <w:t>1.1.3</w:t>
            </w:r>
            <w:r w:rsidR="009E56CA">
              <w:rPr>
                <w:b/>
                <w:bCs/>
              </w:rPr>
              <w:t>.1</w:t>
            </w:r>
            <w:r w:rsidRPr="00FA0E8A">
              <w:rPr>
                <w:b/>
                <w:bCs/>
              </w:rPr>
              <w:t>-r2-config.txt run</w:t>
            </w:r>
          </w:p>
        </w:tc>
      </w:tr>
      <w:tr w:rsidR="00D94DB6" w14:paraId="4DA0BD93" w14:textId="77777777" w:rsidTr="005917FE">
        <w:tc>
          <w:tcPr>
            <w:tcW w:w="2967" w:type="dxa"/>
          </w:tcPr>
          <w:p w14:paraId="15314E0B" w14:textId="77777777" w:rsidR="00D94DB6" w:rsidRDefault="00D94DB6" w:rsidP="005917FE">
            <w:pPr>
              <w:pStyle w:val="TableText"/>
            </w:pPr>
            <w:r>
              <w:t>R3</w:t>
            </w:r>
          </w:p>
        </w:tc>
        <w:tc>
          <w:tcPr>
            <w:tcW w:w="7107" w:type="dxa"/>
          </w:tcPr>
          <w:p w14:paraId="1F8BB4B8" w14:textId="67702DC3" w:rsidR="00D94DB6" w:rsidRPr="00FA0E8A" w:rsidRDefault="00D94DB6" w:rsidP="00307D42">
            <w:pPr>
              <w:pStyle w:val="DevConfigs"/>
              <w:rPr>
                <w:b/>
                <w:bCs/>
              </w:rPr>
            </w:pPr>
            <w:r w:rsidRPr="00FA0E8A">
              <w:rPr>
                <w:b/>
                <w:bCs/>
              </w:rPr>
              <w:t>copy flash:/enarsi/</w:t>
            </w:r>
            <w:r>
              <w:rPr>
                <w:b/>
                <w:bCs/>
              </w:rPr>
              <w:t>1.1.3</w:t>
            </w:r>
            <w:r w:rsidR="009E56CA">
              <w:rPr>
                <w:b/>
                <w:bCs/>
              </w:rPr>
              <w:t>.1</w:t>
            </w:r>
            <w:r>
              <w:rPr>
                <w:b/>
                <w:bCs/>
              </w:rPr>
              <w:t>-r3</w:t>
            </w:r>
            <w:r w:rsidRPr="00FA0E8A">
              <w:rPr>
                <w:b/>
                <w:bCs/>
              </w:rPr>
              <w:t>-config.txt run</w:t>
            </w:r>
          </w:p>
        </w:tc>
      </w:tr>
      <w:tr w:rsidR="00D94DB6" w14:paraId="6893234F" w14:textId="77777777" w:rsidTr="005917FE">
        <w:tc>
          <w:tcPr>
            <w:tcW w:w="2967" w:type="dxa"/>
          </w:tcPr>
          <w:p w14:paraId="2A959C3A" w14:textId="77777777" w:rsidR="00D94DB6" w:rsidRDefault="00D94DB6" w:rsidP="005917FE">
            <w:pPr>
              <w:pStyle w:val="TableText"/>
            </w:pPr>
            <w:r>
              <w:t>D1</w:t>
            </w:r>
          </w:p>
        </w:tc>
        <w:tc>
          <w:tcPr>
            <w:tcW w:w="7107" w:type="dxa"/>
          </w:tcPr>
          <w:p w14:paraId="48971F28" w14:textId="589AA801" w:rsidR="00D94DB6" w:rsidRPr="00FA0E8A" w:rsidRDefault="00D94DB6" w:rsidP="00307D42">
            <w:pPr>
              <w:pStyle w:val="DevConfigs"/>
              <w:rPr>
                <w:b/>
                <w:bCs/>
              </w:rPr>
            </w:pPr>
            <w:r w:rsidRPr="00FA0E8A">
              <w:rPr>
                <w:b/>
                <w:bCs/>
              </w:rPr>
              <w:t>copy flash:/enarsi/</w:t>
            </w:r>
            <w:r>
              <w:rPr>
                <w:b/>
                <w:bCs/>
              </w:rPr>
              <w:t>1.1.3</w:t>
            </w:r>
            <w:r w:rsidR="009E56CA">
              <w:rPr>
                <w:b/>
                <w:bCs/>
              </w:rPr>
              <w:t>.1</w:t>
            </w:r>
            <w:r w:rsidRPr="00FA0E8A">
              <w:rPr>
                <w:b/>
                <w:bCs/>
              </w:rPr>
              <w:t>-d1-config.txt run</w:t>
            </w:r>
          </w:p>
        </w:tc>
      </w:tr>
      <w:tr w:rsidR="00D94DB6" w14:paraId="2F553206" w14:textId="77777777" w:rsidTr="005917FE">
        <w:tc>
          <w:tcPr>
            <w:tcW w:w="2967" w:type="dxa"/>
          </w:tcPr>
          <w:p w14:paraId="6FBE8F79" w14:textId="77777777" w:rsidR="00D94DB6" w:rsidRDefault="00D94DB6" w:rsidP="005917FE">
            <w:pPr>
              <w:pStyle w:val="TableText"/>
            </w:pPr>
            <w:r>
              <w:t>D2</w:t>
            </w:r>
          </w:p>
        </w:tc>
        <w:tc>
          <w:tcPr>
            <w:tcW w:w="7107" w:type="dxa"/>
          </w:tcPr>
          <w:p w14:paraId="7C9305DF" w14:textId="75B653E0" w:rsidR="00D94DB6" w:rsidRPr="00FA0E8A" w:rsidRDefault="00D94DB6" w:rsidP="00307D42">
            <w:pPr>
              <w:pStyle w:val="DevConfigs"/>
              <w:rPr>
                <w:b/>
                <w:bCs/>
              </w:rPr>
            </w:pPr>
            <w:r w:rsidRPr="00FA0E8A">
              <w:rPr>
                <w:b/>
                <w:bCs/>
              </w:rPr>
              <w:t>copy flash:/enarsi/</w:t>
            </w:r>
            <w:r>
              <w:rPr>
                <w:b/>
                <w:bCs/>
              </w:rPr>
              <w:t>1.1.3</w:t>
            </w:r>
            <w:r w:rsidR="009E56CA">
              <w:rPr>
                <w:b/>
                <w:bCs/>
              </w:rPr>
              <w:t>.1</w:t>
            </w:r>
            <w:r w:rsidRPr="00FA0E8A">
              <w:rPr>
                <w:b/>
                <w:bCs/>
              </w:rPr>
              <w:t>-d</w:t>
            </w:r>
            <w:r>
              <w:rPr>
                <w:b/>
                <w:bCs/>
              </w:rPr>
              <w:t>2</w:t>
            </w:r>
            <w:r w:rsidRPr="00FA0E8A">
              <w:rPr>
                <w:b/>
                <w:bCs/>
              </w:rPr>
              <w:t>-config.txt run</w:t>
            </w:r>
          </w:p>
        </w:tc>
      </w:tr>
    </w:tbl>
    <w:p w14:paraId="55D314DD" w14:textId="644A1FFC" w:rsidR="00F759CA" w:rsidRPr="00D94DB6" w:rsidRDefault="00B63151" w:rsidP="00D94DB6">
      <w:pPr>
        <w:pStyle w:val="SubStepAlpha"/>
        <w:numPr>
          <w:ilvl w:val="0"/>
          <w:numId w:val="13"/>
        </w:numPr>
      </w:pPr>
      <w:r w:rsidRPr="00D94DB6">
        <w:t>PC 1,</w:t>
      </w:r>
      <w:r w:rsidR="00F759CA" w:rsidRPr="00D94DB6">
        <w:t xml:space="preserve"> PC 2</w:t>
      </w:r>
      <w:r w:rsidRPr="00D94DB6">
        <w:t>, FTP</w:t>
      </w:r>
      <w:r w:rsidR="00307D42">
        <w:t xml:space="preserve"> </w:t>
      </w:r>
      <w:r w:rsidRPr="00D94DB6">
        <w:t>Server, and Web</w:t>
      </w:r>
      <w:r w:rsidR="00307D42">
        <w:t xml:space="preserve"> </w:t>
      </w:r>
      <w:r w:rsidRPr="00D94DB6">
        <w:t>Server</w:t>
      </w:r>
      <w:r w:rsidR="00F759CA" w:rsidRPr="00D94DB6">
        <w:t xml:space="preserve"> should be configured </w:t>
      </w:r>
      <w:r w:rsidRPr="00D94DB6">
        <w:t>with the addressing listed in the Addressing Table.</w:t>
      </w:r>
    </w:p>
    <w:p w14:paraId="1DD44425" w14:textId="56428317" w:rsidR="00F759CA" w:rsidRPr="00D94DB6" w:rsidRDefault="00F759CA" w:rsidP="00D94DB6">
      <w:pPr>
        <w:pStyle w:val="SubStepAlpha"/>
        <w:numPr>
          <w:ilvl w:val="0"/>
          <w:numId w:val="13"/>
        </w:numPr>
      </w:pPr>
      <w:r w:rsidRPr="00D94DB6">
        <w:t xml:space="preserve">Passwords on all devices are </w:t>
      </w:r>
      <w:r w:rsidRPr="002E05EF">
        <w:rPr>
          <w:b/>
        </w:rPr>
        <w:t>cisco12345</w:t>
      </w:r>
      <w:r w:rsidRPr="00D94DB6">
        <w:t xml:space="preserve">. If a username is required, use </w:t>
      </w:r>
      <w:r w:rsidRPr="002E05EF">
        <w:rPr>
          <w:b/>
        </w:rPr>
        <w:t>admin</w:t>
      </w:r>
      <w:r w:rsidRPr="00D94DB6">
        <w:t>.</w:t>
      </w:r>
    </w:p>
    <w:p w14:paraId="071664EF" w14:textId="055EC1DD" w:rsidR="00D94DB6" w:rsidRPr="00D94DB6" w:rsidRDefault="00D94DB6" w:rsidP="00D94DB6">
      <w:pPr>
        <w:pStyle w:val="SubStepAlpha"/>
        <w:numPr>
          <w:ilvl w:val="0"/>
          <w:numId w:val="13"/>
        </w:numPr>
      </w:pPr>
      <w:r w:rsidRPr="00D94DB6">
        <w:t xml:space="preserve">After you have fixed the ticket, change the MOTD on EACH DEVICE using the </w:t>
      </w:r>
      <w:r w:rsidR="005917FE">
        <w:t>following command:</w:t>
      </w:r>
    </w:p>
    <w:p w14:paraId="012ACBA4" w14:textId="5BE05CC8" w:rsidR="00D94DB6" w:rsidRPr="005917FE" w:rsidRDefault="00D94DB6" w:rsidP="00D94DB6">
      <w:pPr>
        <w:pStyle w:val="BodyTextL25"/>
        <w:ind w:left="720" w:firstLine="360"/>
      </w:pPr>
      <w:r w:rsidRPr="00D94DB6">
        <w:rPr>
          <w:b/>
        </w:rPr>
        <w:t>banner motd # This is $(hostname) FIXED from ticket &lt;ticket number&gt; #</w:t>
      </w:r>
    </w:p>
    <w:p w14:paraId="2990EDEC" w14:textId="7D58A9CF" w:rsidR="00F759CA" w:rsidRPr="00D94DB6" w:rsidRDefault="00F759CA" w:rsidP="00D94DB6">
      <w:pPr>
        <w:pStyle w:val="SubStepAlpha"/>
        <w:numPr>
          <w:ilvl w:val="0"/>
          <w:numId w:val="14"/>
        </w:numPr>
      </w:pPr>
      <w:r w:rsidRPr="00D94DB6">
        <w:t xml:space="preserve">Then save the configuration by issuing the </w:t>
      </w:r>
      <w:r w:rsidRPr="00D94DB6">
        <w:rPr>
          <w:b/>
        </w:rPr>
        <w:t>wri</w:t>
      </w:r>
      <w:r w:rsidRPr="00D94DB6">
        <w:t xml:space="preserve"> command (on each device). </w:t>
      </w:r>
    </w:p>
    <w:p w14:paraId="3804494E" w14:textId="5E1A6756" w:rsidR="00F759CA" w:rsidRPr="00D94DB6" w:rsidRDefault="00F759CA" w:rsidP="00D94DB6">
      <w:pPr>
        <w:pStyle w:val="SubStepAlpha"/>
        <w:numPr>
          <w:ilvl w:val="0"/>
          <w:numId w:val="14"/>
        </w:numPr>
      </w:pPr>
      <w:r w:rsidRPr="00D94DB6">
        <w:t>Inform your instructor that you are ready for the next ticket.</w:t>
      </w:r>
    </w:p>
    <w:p w14:paraId="4C58EE97" w14:textId="5B3F820F" w:rsidR="00F759CA" w:rsidRPr="00D94DB6" w:rsidRDefault="00F759CA" w:rsidP="00D94DB6">
      <w:pPr>
        <w:pStyle w:val="SubStepAlpha"/>
        <w:numPr>
          <w:ilvl w:val="0"/>
          <w:numId w:val="14"/>
        </w:numPr>
      </w:pPr>
      <w:r w:rsidRPr="00D94DB6">
        <w:t xml:space="preserve">After the instructor approves your solution for this ticket, issue the </w:t>
      </w:r>
      <w:r w:rsidRPr="00001E0F">
        <w:rPr>
          <w:b/>
        </w:rPr>
        <w:t>reset.now</w:t>
      </w:r>
      <w:r w:rsidRPr="00D94DB6">
        <w:t xml:space="preserve"> privileged exec command. This script will clear your configurations and reload the devices.</w:t>
      </w:r>
    </w:p>
    <w:p w14:paraId="0955B94E" w14:textId="12C825C1" w:rsidR="00001E0F" w:rsidRDefault="00001E0F" w:rsidP="00001E0F">
      <w:pPr>
        <w:pStyle w:val="Heading2"/>
      </w:pPr>
      <w:r>
        <w:t>Trouble Ticket 1.1.3.2</w:t>
      </w:r>
    </w:p>
    <w:p w14:paraId="3FC14BA2" w14:textId="77777777" w:rsidR="00001E0F" w:rsidRPr="006B6562" w:rsidRDefault="00001E0F" w:rsidP="00001E0F">
      <w:pPr>
        <w:pStyle w:val="BodyTextL25Bold"/>
      </w:pPr>
      <w:r w:rsidRPr="006B6562">
        <w:t>Scenario:</w:t>
      </w:r>
    </w:p>
    <w:p w14:paraId="757F4F6E" w14:textId="158A5DEC" w:rsidR="00001E0F" w:rsidRDefault="00FD16B1" w:rsidP="00001E0F">
      <w:pPr>
        <w:pStyle w:val="BodyTextL25"/>
      </w:pPr>
      <w:r>
        <w:t>A</w:t>
      </w:r>
      <w:r w:rsidRPr="006B6562">
        <w:t xml:space="preserve"> </w:t>
      </w:r>
      <w:r w:rsidR="00001E0F">
        <w:t xml:space="preserve">WAN connection </w:t>
      </w:r>
      <w:r w:rsidR="00C33391">
        <w:t>through R2</w:t>
      </w:r>
      <w:r w:rsidR="00001E0F">
        <w:t xml:space="preserve"> was recently added</w:t>
      </w:r>
      <w:r w:rsidR="002D3DB5">
        <w:t xml:space="preserve"> to increase </w:t>
      </w:r>
      <w:r w:rsidR="00B9407F">
        <w:t xml:space="preserve">the </w:t>
      </w:r>
      <w:r w:rsidR="002D3DB5">
        <w:t>bandwidth</w:t>
      </w:r>
      <w:r>
        <w:t xml:space="preserve"> </w:t>
      </w:r>
      <w:r w:rsidR="00B9407F">
        <w:t xml:space="preserve">that is </w:t>
      </w:r>
      <w:r>
        <w:t>available between the branch and HQ</w:t>
      </w:r>
      <w:r w:rsidR="00001E0F">
        <w:t>. It was decided to keep the dedicated T1 connection from R1 to R3 as a backup link</w:t>
      </w:r>
      <w:r w:rsidR="002D3DB5">
        <w:t xml:space="preserve"> for IPv6 traffic</w:t>
      </w:r>
      <w:r w:rsidR="00001E0F">
        <w:t xml:space="preserve">. Users at </w:t>
      </w:r>
      <w:r w:rsidR="00B9407F">
        <w:t>the b</w:t>
      </w:r>
      <w:r w:rsidR="00001E0F">
        <w:t xml:space="preserve">ranch have been complaining that </w:t>
      </w:r>
      <w:r w:rsidR="0087136F">
        <w:t xml:space="preserve">data transfer </w:t>
      </w:r>
      <w:r w:rsidR="00001E0F">
        <w:t xml:space="preserve">speeds </w:t>
      </w:r>
      <w:r w:rsidR="0087136F">
        <w:t xml:space="preserve">to PCs at HQ </w:t>
      </w:r>
      <w:r w:rsidR="00001E0F">
        <w:t>seem to be slow</w:t>
      </w:r>
      <w:r w:rsidR="00A819B1">
        <w:t>;</w:t>
      </w:r>
      <w:r w:rsidR="00001E0F">
        <w:t xml:space="preserve"> however</w:t>
      </w:r>
      <w:r w:rsidR="00A819B1">
        <w:t>,</w:t>
      </w:r>
      <w:r w:rsidR="00001E0F">
        <w:t xml:space="preserve"> downloads seem to be fine. </w:t>
      </w:r>
    </w:p>
    <w:p w14:paraId="0092C760" w14:textId="77777777" w:rsidR="00001E0F" w:rsidRDefault="00001E0F" w:rsidP="00001E0F">
      <w:pPr>
        <w:pStyle w:val="SubStepAlpha"/>
        <w:numPr>
          <w:ilvl w:val="0"/>
          <w:numId w:val="0"/>
        </w:numPr>
        <w:ind w:left="360"/>
      </w:pPr>
      <w:r>
        <w:t>Use the commands listed below to load the configuration files for both trouble tickets:</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787"/>
        <w:gridCol w:w="6429"/>
      </w:tblGrid>
      <w:tr w:rsidR="00001E0F" w14:paraId="4EDF39DC" w14:textId="77777777" w:rsidTr="005917FE">
        <w:trPr>
          <w:cnfStyle w:val="100000000000" w:firstRow="1" w:lastRow="0" w:firstColumn="0" w:lastColumn="0" w:oddVBand="0" w:evenVBand="0" w:oddHBand="0" w:evenHBand="0" w:firstRowFirstColumn="0" w:firstRowLastColumn="0" w:lastRowFirstColumn="0" w:lastRowLastColumn="0"/>
          <w:tblHeader/>
        </w:trPr>
        <w:tc>
          <w:tcPr>
            <w:tcW w:w="2787" w:type="dxa"/>
          </w:tcPr>
          <w:p w14:paraId="28C654D9" w14:textId="77777777" w:rsidR="00001E0F" w:rsidRDefault="00001E0F" w:rsidP="005917FE">
            <w:pPr>
              <w:pStyle w:val="TableHeading"/>
            </w:pPr>
            <w:r>
              <w:t>Device</w:t>
            </w:r>
          </w:p>
        </w:tc>
        <w:tc>
          <w:tcPr>
            <w:tcW w:w="6429" w:type="dxa"/>
          </w:tcPr>
          <w:p w14:paraId="5BB1CBAB" w14:textId="77777777" w:rsidR="00001E0F" w:rsidRDefault="00001E0F" w:rsidP="005917FE">
            <w:pPr>
              <w:pStyle w:val="TableHeading"/>
            </w:pPr>
            <w:r>
              <w:t>Command</w:t>
            </w:r>
          </w:p>
        </w:tc>
      </w:tr>
      <w:tr w:rsidR="00001E0F" w14:paraId="675F4AD6" w14:textId="77777777" w:rsidTr="005917FE">
        <w:tc>
          <w:tcPr>
            <w:tcW w:w="2787" w:type="dxa"/>
          </w:tcPr>
          <w:p w14:paraId="64BB857C" w14:textId="77777777" w:rsidR="00001E0F" w:rsidRDefault="00001E0F" w:rsidP="005917FE">
            <w:pPr>
              <w:pStyle w:val="TableText"/>
            </w:pPr>
            <w:r>
              <w:t>R1</w:t>
            </w:r>
          </w:p>
        </w:tc>
        <w:tc>
          <w:tcPr>
            <w:tcW w:w="6429" w:type="dxa"/>
          </w:tcPr>
          <w:p w14:paraId="08FCDAB7" w14:textId="59C26EEC" w:rsidR="00001E0F" w:rsidRPr="00FA0E8A" w:rsidRDefault="00001E0F" w:rsidP="00307D42">
            <w:pPr>
              <w:pStyle w:val="DevConfigs"/>
              <w:rPr>
                <w:b/>
                <w:bCs/>
              </w:rPr>
            </w:pPr>
            <w:r w:rsidRPr="00FA0E8A">
              <w:rPr>
                <w:b/>
                <w:bCs/>
              </w:rPr>
              <w:t>copy flash:/enarsi/</w:t>
            </w:r>
            <w:r>
              <w:rPr>
                <w:b/>
                <w:bCs/>
              </w:rPr>
              <w:t>1.1.3</w:t>
            </w:r>
            <w:r w:rsidR="009E56CA">
              <w:rPr>
                <w:b/>
                <w:bCs/>
              </w:rPr>
              <w:t>.2</w:t>
            </w:r>
            <w:r w:rsidRPr="00FA0E8A">
              <w:rPr>
                <w:b/>
                <w:bCs/>
              </w:rPr>
              <w:t>-r1-config.txt run</w:t>
            </w:r>
          </w:p>
        </w:tc>
      </w:tr>
      <w:tr w:rsidR="00001E0F" w14:paraId="22AE7A20" w14:textId="77777777" w:rsidTr="005917FE">
        <w:tc>
          <w:tcPr>
            <w:tcW w:w="2787" w:type="dxa"/>
          </w:tcPr>
          <w:p w14:paraId="4DC6E1F6" w14:textId="77777777" w:rsidR="00001E0F" w:rsidRDefault="00001E0F" w:rsidP="005917FE">
            <w:pPr>
              <w:pStyle w:val="TableText"/>
            </w:pPr>
            <w:r>
              <w:t>R2</w:t>
            </w:r>
          </w:p>
        </w:tc>
        <w:tc>
          <w:tcPr>
            <w:tcW w:w="6429" w:type="dxa"/>
          </w:tcPr>
          <w:p w14:paraId="61D77B9F" w14:textId="3B9527BB" w:rsidR="00001E0F" w:rsidRPr="00FA0E8A" w:rsidRDefault="00001E0F" w:rsidP="00307D42">
            <w:pPr>
              <w:pStyle w:val="DevConfigs"/>
              <w:rPr>
                <w:b/>
                <w:bCs/>
              </w:rPr>
            </w:pPr>
            <w:r w:rsidRPr="00FA0E8A">
              <w:rPr>
                <w:b/>
                <w:bCs/>
              </w:rPr>
              <w:t>copy flash:/enarsi/</w:t>
            </w:r>
            <w:r>
              <w:rPr>
                <w:b/>
                <w:bCs/>
              </w:rPr>
              <w:t>1.1.3</w:t>
            </w:r>
            <w:r w:rsidR="009E56CA">
              <w:rPr>
                <w:b/>
                <w:bCs/>
              </w:rPr>
              <w:t>.2</w:t>
            </w:r>
            <w:r w:rsidRPr="00FA0E8A">
              <w:rPr>
                <w:b/>
                <w:bCs/>
              </w:rPr>
              <w:t>-r2-config.txt run</w:t>
            </w:r>
          </w:p>
        </w:tc>
      </w:tr>
      <w:tr w:rsidR="00001E0F" w14:paraId="5A4ECA7F" w14:textId="77777777" w:rsidTr="005917FE">
        <w:tc>
          <w:tcPr>
            <w:tcW w:w="2787" w:type="dxa"/>
          </w:tcPr>
          <w:p w14:paraId="1A8FDEAA" w14:textId="77777777" w:rsidR="00001E0F" w:rsidRDefault="00001E0F" w:rsidP="005917FE">
            <w:pPr>
              <w:pStyle w:val="TableText"/>
            </w:pPr>
            <w:r>
              <w:t>R3</w:t>
            </w:r>
          </w:p>
        </w:tc>
        <w:tc>
          <w:tcPr>
            <w:tcW w:w="6429" w:type="dxa"/>
          </w:tcPr>
          <w:p w14:paraId="1C5DECB6" w14:textId="0E0B029D" w:rsidR="00001E0F" w:rsidRPr="00FA0E8A" w:rsidRDefault="00001E0F" w:rsidP="00307D42">
            <w:pPr>
              <w:pStyle w:val="DevConfigs"/>
              <w:rPr>
                <w:b/>
                <w:bCs/>
              </w:rPr>
            </w:pPr>
            <w:r w:rsidRPr="00FA0E8A">
              <w:rPr>
                <w:b/>
                <w:bCs/>
              </w:rPr>
              <w:t>copy flash:/enarsi/</w:t>
            </w:r>
            <w:r>
              <w:rPr>
                <w:b/>
                <w:bCs/>
              </w:rPr>
              <w:t>1.1.3</w:t>
            </w:r>
            <w:r w:rsidR="009E56CA">
              <w:rPr>
                <w:b/>
                <w:bCs/>
              </w:rPr>
              <w:t>.2</w:t>
            </w:r>
            <w:r>
              <w:rPr>
                <w:b/>
                <w:bCs/>
              </w:rPr>
              <w:t>-r3</w:t>
            </w:r>
            <w:r w:rsidRPr="00FA0E8A">
              <w:rPr>
                <w:b/>
                <w:bCs/>
              </w:rPr>
              <w:t>-config.txt run</w:t>
            </w:r>
          </w:p>
        </w:tc>
      </w:tr>
      <w:tr w:rsidR="00001E0F" w14:paraId="7C08F023" w14:textId="77777777" w:rsidTr="005917FE">
        <w:tc>
          <w:tcPr>
            <w:tcW w:w="2787" w:type="dxa"/>
          </w:tcPr>
          <w:p w14:paraId="1BBB55D0" w14:textId="77777777" w:rsidR="00001E0F" w:rsidRDefault="00001E0F" w:rsidP="005917FE">
            <w:pPr>
              <w:pStyle w:val="TableText"/>
            </w:pPr>
            <w:r>
              <w:t>D1</w:t>
            </w:r>
          </w:p>
        </w:tc>
        <w:tc>
          <w:tcPr>
            <w:tcW w:w="6429" w:type="dxa"/>
          </w:tcPr>
          <w:p w14:paraId="7CD7C0B6" w14:textId="7D8E110D" w:rsidR="00001E0F" w:rsidRPr="00FA0E8A" w:rsidRDefault="00001E0F" w:rsidP="00307D42">
            <w:pPr>
              <w:pStyle w:val="DevConfigs"/>
              <w:rPr>
                <w:b/>
                <w:bCs/>
              </w:rPr>
            </w:pPr>
            <w:r w:rsidRPr="00FA0E8A">
              <w:rPr>
                <w:b/>
                <w:bCs/>
              </w:rPr>
              <w:t>copy flash:/enarsi/</w:t>
            </w:r>
            <w:r>
              <w:rPr>
                <w:b/>
                <w:bCs/>
              </w:rPr>
              <w:t>1.1.3</w:t>
            </w:r>
            <w:r w:rsidR="009E56CA">
              <w:rPr>
                <w:b/>
                <w:bCs/>
              </w:rPr>
              <w:t>.2</w:t>
            </w:r>
            <w:r w:rsidRPr="00FA0E8A">
              <w:rPr>
                <w:b/>
                <w:bCs/>
              </w:rPr>
              <w:t>-d1-config.txt run</w:t>
            </w:r>
          </w:p>
        </w:tc>
      </w:tr>
      <w:tr w:rsidR="00001E0F" w14:paraId="7AECF904" w14:textId="77777777" w:rsidTr="005917FE">
        <w:tc>
          <w:tcPr>
            <w:tcW w:w="2787" w:type="dxa"/>
          </w:tcPr>
          <w:p w14:paraId="7DF16FD0" w14:textId="77777777" w:rsidR="00001E0F" w:rsidRDefault="00001E0F" w:rsidP="005917FE">
            <w:pPr>
              <w:pStyle w:val="TableText"/>
            </w:pPr>
            <w:r>
              <w:lastRenderedPageBreak/>
              <w:t>D2</w:t>
            </w:r>
          </w:p>
        </w:tc>
        <w:tc>
          <w:tcPr>
            <w:tcW w:w="6429" w:type="dxa"/>
          </w:tcPr>
          <w:p w14:paraId="325B7D91" w14:textId="4CAB63F7" w:rsidR="00001E0F" w:rsidRPr="00FA0E8A" w:rsidRDefault="00001E0F" w:rsidP="00307D42">
            <w:pPr>
              <w:pStyle w:val="DevConfigs"/>
              <w:rPr>
                <w:b/>
                <w:bCs/>
              </w:rPr>
            </w:pPr>
            <w:r w:rsidRPr="00FA0E8A">
              <w:rPr>
                <w:b/>
                <w:bCs/>
              </w:rPr>
              <w:t>copy flash:/enarsi/</w:t>
            </w:r>
            <w:r>
              <w:rPr>
                <w:b/>
                <w:bCs/>
              </w:rPr>
              <w:t>1.1.3</w:t>
            </w:r>
            <w:r w:rsidR="009E56CA">
              <w:rPr>
                <w:b/>
                <w:bCs/>
              </w:rPr>
              <w:t>.2</w:t>
            </w:r>
            <w:r w:rsidRPr="00FA0E8A">
              <w:rPr>
                <w:b/>
                <w:bCs/>
              </w:rPr>
              <w:t>-d</w:t>
            </w:r>
            <w:r>
              <w:rPr>
                <w:b/>
                <w:bCs/>
              </w:rPr>
              <w:t>2</w:t>
            </w:r>
            <w:r w:rsidRPr="00FA0E8A">
              <w:rPr>
                <w:b/>
                <w:bCs/>
              </w:rPr>
              <w:t>-config.txt run</w:t>
            </w:r>
          </w:p>
        </w:tc>
      </w:tr>
    </w:tbl>
    <w:p w14:paraId="40CC42D4" w14:textId="4D5D473F" w:rsidR="00001E0F" w:rsidRPr="00D94DB6" w:rsidRDefault="00001E0F" w:rsidP="00001E0F">
      <w:pPr>
        <w:pStyle w:val="SubStepAlpha"/>
        <w:numPr>
          <w:ilvl w:val="0"/>
          <w:numId w:val="13"/>
        </w:numPr>
      </w:pPr>
      <w:r w:rsidRPr="00D94DB6">
        <w:t xml:space="preserve">PC 1, PC 2, FTPServer, and WebServer should be configured with the </w:t>
      </w:r>
      <w:r w:rsidR="002D3DB5">
        <w:t xml:space="preserve">IPv6 </w:t>
      </w:r>
      <w:r w:rsidRPr="00D94DB6">
        <w:t>addressing listed in the Addressing Table.</w:t>
      </w:r>
      <w:r w:rsidR="002D3DB5">
        <w:t xml:space="preserve"> It is not necessary to configure the IPv4 addresses.</w:t>
      </w:r>
    </w:p>
    <w:p w14:paraId="772C9CF9" w14:textId="77777777" w:rsidR="00001E0F" w:rsidRPr="00D94DB6" w:rsidRDefault="00001E0F" w:rsidP="00001E0F">
      <w:pPr>
        <w:pStyle w:val="SubStepAlpha"/>
        <w:numPr>
          <w:ilvl w:val="0"/>
          <w:numId w:val="13"/>
        </w:numPr>
      </w:pPr>
      <w:r w:rsidRPr="00D94DB6">
        <w:t xml:space="preserve">Passwords on all devices are </w:t>
      </w:r>
      <w:r w:rsidRPr="002E05EF">
        <w:rPr>
          <w:b/>
        </w:rPr>
        <w:t>cisco12345</w:t>
      </w:r>
      <w:r w:rsidRPr="00D94DB6">
        <w:t xml:space="preserve">. If a username is required, use </w:t>
      </w:r>
      <w:r w:rsidRPr="002E05EF">
        <w:rPr>
          <w:b/>
        </w:rPr>
        <w:t>admin</w:t>
      </w:r>
      <w:r w:rsidRPr="00D94DB6">
        <w:t>.</w:t>
      </w:r>
    </w:p>
    <w:p w14:paraId="058EF41F" w14:textId="018B0BE5" w:rsidR="00001E0F" w:rsidRPr="00D94DB6" w:rsidRDefault="00001E0F" w:rsidP="00001E0F">
      <w:pPr>
        <w:pStyle w:val="SubStepAlpha"/>
        <w:numPr>
          <w:ilvl w:val="0"/>
          <w:numId w:val="13"/>
        </w:numPr>
      </w:pPr>
      <w:r w:rsidRPr="00D94DB6">
        <w:t xml:space="preserve">After you have fixed the ticket, change the MOTD on EACH DEVICE using the </w:t>
      </w:r>
      <w:r w:rsidR="00EA2D9C">
        <w:t>following command:</w:t>
      </w:r>
    </w:p>
    <w:p w14:paraId="5837FFE2" w14:textId="2B547E71" w:rsidR="00001E0F" w:rsidRPr="005917FE" w:rsidRDefault="00001E0F" w:rsidP="00001E0F">
      <w:pPr>
        <w:pStyle w:val="BodyTextL25"/>
        <w:ind w:left="720" w:firstLine="360"/>
      </w:pPr>
      <w:r w:rsidRPr="00D94DB6">
        <w:rPr>
          <w:b/>
        </w:rPr>
        <w:t>banner motd # This is $(hostname) FIXED from ticket &lt;ticket number&gt; #</w:t>
      </w:r>
    </w:p>
    <w:p w14:paraId="77606AE6" w14:textId="63837FE7" w:rsidR="00001E0F" w:rsidRPr="00D94DB6" w:rsidRDefault="00001E0F" w:rsidP="00001E0F">
      <w:pPr>
        <w:pStyle w:val="SubStepAlpha"/>
        <w:numPr>
          <w:ilvl w:val="0"/>
          <w:numId w:val="14"/>
        </w:numPr>
      </w:pPr>
      <w:r w:rsidRPr="00D94DB6">
        <w:t xml:space="preserve">Then save the configuration by issuing the </w:t>
      </w:r>
      <w:r w:rsidRPr="00D94DB6">
        <w:rPr>
          <w:b/>
        </w:rPr>
        <w:t>wri</w:t>
      </w:r>
      <w:r w:rsidRPr="00D94DB6">
        <w:t xml:space="preserve"> command (on each device).</w:t>
      </w:r>
    </w:p>
    <w:p w14:paraId="48F1E5AD" w14:textId="77777777" w:rsidR="00001E0F" w:rsidRPr="00D94DB6" w:rsidRDefault="00001E0F" w:rsidP="00001E0F">
      <w:pPr>
        <w:pStyle w:val="SubStepAlpha"/>
        <w:numPr>
          <w:ilvl w:val="0"/>
          <w:numId w:val="14"/>
        </w:numPr>
      </w:pPr>
      <w:r w:rsidRPr="00D94DB6">
        <w:t>Inform your instructor that you are ready for the next ticket.</w:t>
      </w:r>
    </w:p>
    <w:p w14:paraId="0304FBE3" w14:textId="5BE2029D" w:rsidR="00001E0F" w:rsidRDefault="00001E0F" w:rsidP="00001E0F">
      <w:pPr>
        <w:pStyle w:val="SubStepAlpha"/>
        <w:numPr>
          <w:ilvl w:val="0"/>
          <w:numId w:val="14"/>
        </w:numPr>
      </w:pPr>
      <w:r w:rsidRPr="00D94DB6">
        <w:t xml:space="preserve">After the instructor approves your solution for this ticket, issue the </w:t>
      </w:r>
      <w:proofErr w:type="spellStart"/>
      <w:r w:rsidRPr="00001E0F">
        <w:rPr>
          <w:b/>
        </w:rPr>
        <w:t>reset.now</w:t>
      </w:r>
      <w:proofErr w:type="spellEnd"/>
      <w:r w:rsidRPr="00D94DB6">
        <w:t xml:space="preserve"> privileged</w:t>
      </w:r>
      <w:r w:rsidR="00EA2D9C">
        <w:t xml:space="preserve"> EXEC</w:t>
      </w:r>
      <w:r w:rsidRPr="00D94DB6">
        <w:t xml:space="preserve"> command. This script will clear your configurations and reload the devices.</w:t>
      </w:r>
    </w:p>
    <w:p w14:paraId="15651071" w14:textId="77777777" w:rsidR="0044581D" w:rsidRPr="004C0909" w:rsidRDefault="0044581D" w:rsidP="0044581D">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4581D" w14:paraId="374CC283" w14:textId="77777777" w:rsidTr="004D2AD2">
        <w:trPr>
          <w:cnfStyle w:val="100000000000" w:firstRow="1" w:lastRow="0" w:firstColumn="0" w:lastColumn="0" w:oddVBand="0" w:evenVBand="0" w:oddHBand="0" w:evenHBand="0" w:firstRowFirstColumn="0" w:firstRowLastColumn="0" w:lastRowFirstColumn="0" w:lastRowLastColumn="0"/>
          <w:tblHeader/>
        </w:trPr>
        <w:tc>
          <w:tcPr>
            <w:tcW w:w="1530" w:type="dxa"/>
          </w:tcPr>
          <w:p w14:paraId="61347D51" w14:textId="77777777" w:rsidR="0044581D" w:rsidRPr="00763D8B" w:rsidRDefault="0044581D" w:rsidP="004D2AD2">
            <w:pPr>
              <w:pStyle w:val="TableHeading"/>
            </w:pPr>
            <w:r w:rsidRPr="00763D8B">
              <w:t>Router Model</w:t>
            </w:r>
          </w:p>
        </w:tc>
        <w:tc>
          <w:tcPr>
            <w:tcW w:w="2250" w:type="dxa"/>
          </w:tcPr>
          <w:p w14:paraId="35B86418" w14:textId="77777777" w:rsidR="0044581D" w:rsidRPr="00763D8B" w:rsidRDefault="0044581D" w:rsidP="004D2AD2">
            <w:pPr>
              <w:pStyle w:val="TableHeading"/>
            </w:pPr>
            <w:r w:rsidRPr="00763D8B">
              <w:t>Ethernet Interface #1</w:t>
            </w:r>
          </w:p>
        </w:tc>
        <w:tc>
          <w:tcPr>
            <w:tcW w:w="2250" w:type="dxa"/>
          </w:tcPr>
          <w:p w14:paraId="7DE4B41F" w14:textId="77777777" w:rsidR="0044581D" w:rsidRPr="00763D8B" w:rsidRDefault="0044581D" w:rsidP="004D2AD2">
            <w:pPr>
              <w:pStyle w:val="TableHeading"/>
            </w:pPr>
            <w:r w:rsidRPr="00763D8B">
              <w:t>Ethernet Interface #2</w:t>
            </w:r>
          </w:p>
        </w:tc>
        <w:tc>
          <w:tcPr>
            <w:tcW w:w="2070" w:type="dxa"/>
          </w:tcPr>
          <w:p w14:paraId="49DF0D6F" w14:textId="77777777" w:rsidR="0044581D" w:rsidRPr="00763D8B" w:rsidRDefault="0044581D" w:rsidP="004D2AD2">
            <w:pPr>
              <w:pStyle w:val="TableHeading"/>
            </w:pPr>
            <w:r w:rsidRPr="00763D8B">
              <w:t>Serial Interface #1</w:t>
            </w:r>
          </w:p>
        </w:tc>
        <w:tc>
          <w:tcPr>
            <w:tcW w:w="2160" w:type="dxa"/>
          </w:tcPr>
          <w:p w14:paraId="0D13450D" w14:textId="77777777" w:rsidR="0044581D" w:rsidRPr="00763D8B" w:rsidRDefault="0044581D" w:rsidP="004D2AD2">
            <w:pPr>
              <w:pStyle w:val="TableHeading"/>
            </w:pPr>
            <w:r w:rsidRPr="00763D8B">
              <w:t>Serial Interface #2</w:t>
            </w:r>
          </w:p>
        </w:tc>
      </w:tr>
      <w:tr w:rsidR="0044581D" w14:paraId="51E6B38C" w14:textId="77777777" w:rsidTr="004D2AD2">
        <w:tc>
          <w:tcPr>
            <w:tcW w:w="1530" w:type="dxa"/>
          </w:tcPr>
          <w:p w14:paraId="16CEFDAC" w14:textId="77777777" w:rsidR="0044581D" w:rsidRPr="009453F7" w:rsidRDefault="0044581D" w:rsidP="004D2AD2">
            <w:pPr>
              <w:pStyle w:val="TableText"/>
            </w:pPr>
            <w:r w:rsidRPr="009453F7">
              <w:t>1800</w:t>
            </w:r>
          </w:p>
        </w:tc>
        <w:tc>
          <w:tcPr>
            <w:tcW w:w="2250" w:type="dxa"/>
          </w:tcPr>
          <w:p w14:paraId="1DE68069" w14:textId="77777777" w:rsidR="0044581D" w:rsidRPr="009453F7" w:rsidRDefault="0044581D" w:rsidP="004D2AD2">
            <w:pPr>
              <w:pStyle w:val="TableText"/>
            </w:pPr>
            <w:r w:rsidRPr="009453F7">
              <w:t>Fast Ethernet 0/0 (F0/0)</w:t>
            </w:r>
          </w:p>
        </w:tc>
        <w:tc>
          <w:tcPr>
            <w:tcW w:w="2250" w:type="dxa"/>
          </w:tcPr>
          <w:p w14:paraId="2ED8F637" w14:textId="77777777" w:rsidR="0044581D" w:rsidRPr="009453F7" w:rsidRDefault="0044581D" w:rsidP="004D2AD2">
            <w:pPr>
              <w:pStyle w:val="TableText"/>
            </w:pPr>
            <w:r w:rsidRPr="009453F7">
              <w:t>Fast Ethernet 0/1 (F0/1)</w:t>
            </w:r>
          </w:p>
        </w:tc>
        <w:tc>
          <w:tcPr>
            <w:tcW w:w="2070" w:type="dxa"/>
          </w:tcPr>
          <w:p w14:paraId="546A6D0D" w14:textId="77777777" w:rsidR="0044581D" w:rsidRPr="009453F7" w:rsidRDefault="0044581D" w:rsidP="004D2AD2">
            <w:pPr>
              <w:pStyle w:val="TableText"/>
            </w:pPr>
            <w:r w:rsidRPr="009453F7">
              <w:t>Serial 0/0/0 (S0/0/0)</w:t>
            </w:r>
          </w:p>
        </w:tc>
        <w:tc>
          <w:tcPr>
            <w:tcW w:w="2160" w:type="dxa"/>
          </w:tcPr>
          <w:p w14:paraId="11E67A18" w14:textId="77777777" w:rsidR="0044581D" w:rsidRPr="009453F7" w:rsidRDefault="0044581D" w:rsidP="004D2AD2">
            <w:pPr>
              <w:pStyle w:val="TableText"/>
            </w:pPr>
            <w:r w:rsidRPr="009453F7">
              <w:t>Serial 0/0/1 (S0/0</w:t>
            </w:r>
            <w:r>
              <w:t>/</w:t>
            </w:r>
            <w:r w:rsidRPr="009453F7">
              <w:t>1)</w:t>
            </w:r>
          </w:p>
        </w:tc>
      </w:tr>
      <w:tr w:rsidR="0044581D" w14:paraId="19F51E27" w14:textId="77777777" w:rsidTr="004D2AD2">
        <w:tc>
          <w:tcPr>
            <w:tcW w:w="1530" w:type="dxa"/>
          </w:tcPr>
          <w:p w14:paraId="1A82F0FB" w14:textId="77777777" w:rsidR="0044581D" w:rsidRPr="009453F7" w:rsidRDefault="0044581D" w:rsidP="004D2AD2">
            <w:pPr>
              <w:pStyle w:val="TableText"/>
            </w:pPr>
            <w:r w:rsidRPr="009453F7">
              <w:t>1900</w:t>
            </w:r>
          </w:p>
        </w:tc>
        <w:tc>
          <w:tcPr>
            <w:tcW w:w="2250" w:type="dxa"/>
          </w:tcPr>
          <w:p w14:paraId="2C638EF9" w14:textId="77777777" w:rsidR="0044581D" w:rsidRPr="009453F7" w:rsidRDefault="0044581D" w:rsidP="004D2AD2">
            <w:pPr>
              <w:pStyle w:val="TableText"/>
            </w:pPr>
            <w:r w:rsidRPr="009453F7">
              <w:t>Gigabit Ethernet 0/0 (G0/0)</w:t>
            </w:r>
          </w:p>
        </w:tc>
        <w:tc>
          <w:tcPr>
            <w:tcW w:w="2250" w:type="dxa"/>
          </w:tcPr>
          <w:p w14:paraId="0270AC5F" w14:textId="77777777" w:rsidR="0044581D" w:rsidRPr="009453F7" w:rsidRDefault="0044581D" w:rsidP="004D2AD2">
            <w:pPr>
              <w:pStyle w:val="TableText"/>
            </w:pPr>
            <w:r w:rsidRPr="009453F7">
              <w:t>Gigabit Ethernet 0/1 (G0/1)</w:t>
            </w:r>
          </w:p>
        </w:tc>
        <w:tc>
          <w:tcPr>
            <w:tcW w:w="2070" w:type="dxa"/>
          </w:tcPr>
          <w:p w14:paraId="379157AF" w14:textId="77777777" w:rsidR="0044581D" w:rsidRPr="009453F7" w:rsidRDefault="0044581D" w:rsidP="004D2AD2">
            <w:pPr>
              <w:pStyle w:val="TableText"/>
            </w:pPr>
            <w:r w:rsidRPr="009453F7">
              <w:t>Serial 0/0/0 (S0/0/0)</w:t>
            </w:r>
          </w:p>
        </w:tc>
        <w:tc>
          <w:tcPr>
            <w:tcW w:w="2160" w:type="dxa"/>
          </w:tcPr>
          <w:p w14:paraId="5DDD9DA1" w14:textId="77777777" w:rsidR="0044581D" w:rsidRPr="009453F7" w:rsidRDefault="0044581D" w:rsidP="004D2AD2">
            <w:pPr>
              <w:pStyle w:val="TableText"/>
            </w:pPr>
            <w:r w:rsidRPr="009453F7">
              <w:t>Serial 0/0/1 (S0/0/1)</w:t>
            </w:r>
          </w:p>
        </w:tc>
      </w:tr>
      <w:tr w:rsidR="0044581D" w14:paraId="02B00CD8" w14:textId="77777777" w:rsidTr="004D2AD2">
        <w:tc>
          <w:tcPr>
            <w:tcW w:w="1530" w:type="dxa"/>
          </w:tcPr>
          <w:p w14:paraId="6B9290E3" w14:textId="77777777" w:rsidR="0044581D" w:rsidRPr="009453F7" w:rsidRDefault="0044581D" w:rsidP="004D2AD2">
            <w:pPr>
              <w:pStyle w:val="TableText"/>
            </w:pPr>
            <w:r w:rsidRPr="009453F7">
              <w:t>2801</w:t>
            </w:r>
          </w:p>
        </w:tc>
        <w:tc>
          <w:tcPr>
            <w:tcW w:w="2250" w:type="dxa"/>
          </w:tcPr>
          <w:p w14:paraId="70CD42AF" w14:textId="77777777" w:rsidR="0044581D" w:rsidRPr="009453F7" w:rsidRDefault="0044581D" w:rsidP="004D2AD2">
            <w:pPr>
              <w:pStyle w:val="TableText"/>
            </w:pPr>
            <w:r w:rsidRPr="009453F7">
              <w:t>Fast Ethernet 0/0 (F0/0)</w:t>
            </w:r>
          </w:p>
        </w:tc>
        <w:tc>
          <w:tcPr>
            <w:tcW w:w="2250" w:type="dxa"/>
          </w:tcPr>
          <w:p w14:paraId="0D8414E9" w14:textId="77777777" w:rsidR="0044581D" w:rsidRPr="009453F7" w:rsidRDefault="0044581D" w:rsidP="004D2AD2">
            <w:pPr>
              <w:pStyle w:val="TableText"/>
            </w:pPr>
            <w:r w:rsidRPr="009453F7">
              <w:t>Fast Ethernet 0/1 (F0/1)</w:t>
            </w:r>
          </w:p>
        </w:tc>
        <w:tc>
          <w:tcPr>
            <w:tcW w:w="2070" w:type="dxa"/>
          </w:tcPr>
          <w:p w14:paraId="1F22E053" w14:textId="77777777" w:rsidR="0044581D" w:rsidRPr="009453F7" w:rsidRDefault="0044581D" w:rsidP="004D2AD2">
            <w:pPr>
              <w:pStyle w:val="TableText"/>
            </w:pPr>
            <w:r w:rsidRPr="009453F7">
              <w:t>Serial 0/1/0 (S0/1/0)</w:t>
            </w:r>
          </w:p>
        </w:tc>
        <w:tc>
          <w:tcPr>
            <w:tcW w:w="2160" w:type="dxa"/>
          </w:tcPr>
          <w:p w14:paraId="1804940A" w14:textId="77777777" w:rsidR="0044581D" w:rsidRPr="009453F7" w:rsidRDefault="0044581D" w:rsidP="004D2AD2">
            <w:pPr>
              <w:pStyle w:val="TableText"/>
            </w:pPr>
            <w:r w:rsidRPr="009453F7">
              <w:t>Serial 0/1/1 (S0/1/1)</w:t>
            </w:r>
          </w:p>
        </w:tc>
      </w:tr>
      <w:tr w:rsidR="0044581D" w14:paraId="7B5AC505" w14:textId="77777777" w:rsidTr="004D2AD2">
        <w:tc>
          <w:tcPr>
            <w:tcW w:w="1530" w:type="dxa"/>
          </w:tcPr>
          <w:p w14:paraId="36E95957" w14:textId="77777777" w:rsidR="0044581D" w:rsidRPr="009453F7" w:rsidRDefault="0044581D" w:rsidP="004D2AD2">
            <w:pPr>
              <w:pStyle w:val="TableText"/>
            </w:pPr>
            <w:r w:rsidRPr="009453F7">
              <w:t>2811</w:t>
            </w:r>
          </w:p>
        </w:tc>
        <w:tc>
          <w:tcPr>
            <w:tcW w:w="2250" w:type="dxa"/>
          </w:tcPr>
          <w:p w14:paraId="31153227" w14:textId="77777777" w:rsidR="0044581D" w:rsidRPr="009453F7" w:rsidRDefault="0044581D" w:rsidP="004D2AD2">
            <w:pPr>
              <w:pStyle w:val="TableText"/>
            </w:pPr>
            <w:r w:rsidRPr="009453F7">
              <w:t>Fast Ethernet 0/0 (F0/0)</w:t>
            </w:r>
          </w:p>
        </w:tc>
        <w:tc>
          <w:tcPr>
            <w:tcW w:w="2250" w:type="dxa"/>
          </w:tcPr>
          <w:p w14:paraId="1531E0F5" w14:textId="77777777" w:rsidR="0044581D" w:rsidRPr="009453F7" w:rsidRDefault="0044581D" w:rsidP="004D2AD2">
            <w:pPr>
              <w:pStyle w:val="TableText"/>
            </w:pPr>
            <w:r w:rsidRPr="009453F7">
              <w:t>Fast Ethernet 0/1 (F0/1)</w:t>
            </w:r>
          </w:p>
        </w:tc>
        <w:tc>
          <w:tcPr>
            <w:tcW w:w="2070" w:type="dxa"/>
          </w:tcPr>
          <w:p w14:paraId="358FC1DD" w14:textId="77777777" w:rsidR="0044581D" w:rsidRPr="009453F7" w:rsidRDefault="0044581D" w:rsidP="004D2AD2">
            <w:pPr>
              <w:pStyle w:val="TableText"/>
            </w:pPr>
            <w:r w:rsidRPr="009453F7">
              <w:t>Serial 0/0/0 (S0/0/0)</w:t>
            </w:r>
          </w:p>
        </w:tc>
        <w:tc>
          <w:tcPr>
            <w:tcW w:w="2160" w:type="dxa"/>
          </w:tcPr>
          <w:p w14:paraId="670D113A" w14:textId="77777777" w:rsidR="0044581D" w:rsidRPr="009453F7" w:rsidRDefault="0044581D" w:rsidP="004D2AD2">
            <w:pPr>
              <w:pStyle w:val="TableText"/>
            </w:pPr>
            <w:r w:rsidRPr="009453F7">
              <w:t>Serial 0/0/1 (S0/0/1)</w:t>
            </w:r>
          </w:p>
        </w:tc>
      </w:tr>
      <w:tr w:rsidR="0044581D" w14:paraId="4EF98066" w14:textId="77777777" w:rsidTr="004D2AD2">
        <w:tc>
          <w:tcPr>
            <w:tcW w:w="1530" w:type="dxa"/>
          </w:tcPr>
          <w:p w14:paraId="644540AF" w14:textId="77777777" w:rsidR="0044581D" w:rsidRPr="009453F7" w:rsidRDefault="0044581D" w:rsidP="004D2AD2">
            <w:pPr>
              <w:pStyle w:val="TableText"/>
            </w:pPr>
            <w:r w:rsidRPr="009453F7">
              <w:t>2900</w:t>
            </w:r>
          </w:p>
        </w:tc>
        <w:tc>
          <w:tcPr>
            <w:tcW w:w="2250" w:type="dxa"/>
          </w:tcPr>
          <w:p w14:paraId="4FCF5AC1" w14:textId="77777777" w:rsidR="0044581D" w:rsidRPr="009453F7" w:rsidRDefault="0044581D" w:rsidP="004D2AD2">
            <w:pPr>
              <w:pStyle w:val="TableText"/>
            </w:pPr>
            <w:r w:rsidRPr="009453F7">
              <w:t>Gigabit Ethernet 0/0 (G0/0)</w:t>
            </w:r>
          </w:p>
        </w:tc>
        <w:tc>
          <w:tcPr>
            <w:tcW w:w="2250" w:type="dxa"/>
          </w:tcPr>
          <w:p w14:paraId="60D98E81" w14:textId="77777777" w:rsidR="0044581D" w:rsidRPr="009453F7" w:rsidRDefault="0044581D" w:rsidP="004D2AD2">
            <w:pPr>
              <w:pStyle w:val="TableText"/>
            </w:pPr>
            <w:r w:rsidRPr="009453F7">
              <w:t>Gigabit Ethernet 0/1 (G0/1)</w:t>
            </w:r>
          </w:p>
        </w:tc>
        <w:tc>
          <w:tcPr>
            <w:tcW w:w="2070" w:type="dxa"/>
          </w:tcPr>
          <w:p w14:paraId="153CD663" w14:textId="77777777" w:rsidR="0044581D" w:rsidRPr="009453F7" w:rsidRDefault="0044581D" w:rsidP="004D2AD2">
            <w:pPr>
              <w:pStyle w:val="TableText"/>
            </w:pPr>
            <w:r w:rsidRPr="009453F7">
              <w:t>Serial 0/0/0 (S0/0/0)</w:t>
            </w:r>
          </w:p>
        </w:tc>
        <w:tc>
          <w:tcPr>
            <w:tcW w:w="2160" w:type="dxa"/>
          </w:tcPr>
          <w:p w14:paraId="59F9608A" w14:textId="77777777" w:rsidR="0044581D" w:rsidRPr="009453F7" w:rsidRDefault="0044581D" w:rsidP="004D2AD2">
            <w:pPr>
              <w:pStyle w:val="TableText"/>
            </w:pPr>
            <w:r w:rsidRPr="009453F7">
              <w:t>Serial 0/0/1 (S0/0/1)</w:t>
            </w:r>
          </w:p>
        </w:tc>
      </w:tr>
      <w:tr w:rsidR="0044581D" w14:paraId="337231EB" w14:textId="77777777" w:rsidTr="004D2AD2">
        <w:tc>
          <w:tcPr>
            <w:tcW w:w="1530" w:type="dxa"/>
          </w:tcPr>
          <w:p w14:paraId="54BFA2F8" w14:textId="77777777" w:rsidR="0044581D" w:rsidRPr="009453F7" w:rsidRDefault="0044581D" w:rsidP="004D2AD2">
            <w:pPr>
              <w:pStyle w:val="TableText"/>
            </w:pPr>
            <w:r>
              <w:t>4221</w:t>
            </w:r>
          </w:p>
        </w:tc>
        <w:tc>
          <w:tcPr>
            <w:tcW w:w="2250" w:type="dxa"/>
          </w:tcPr>
          <w:p w14:paraId="56DBDCBC" w14:textId="77777777" w:rsidR="0044581D" w:rsidRPr="009453F7" w:rsidRDefault="0044581D" w:rsidP="004D2AD2">
            <w:pPr>
              <w:pStyle w:val="TableText"/>
            </w:pPr>
            <w:r w:rsidRPr="009453F7">
              <w:t>Gigabit Ethernet 0/0</w:t>
            </w:r>
            <w:r>
              <w:t>/0</w:t>
            </w:r>
            <w:r w:rsidRPr="009453F7">
              <w:t xml:space="preserve"> (G0/0</w:t>
            </w:r>
            <w:r>
              <w:t>/0</w:t>
            </w:r>
            <w:r w:rsidRPr="009453F7">
              <w:t>)</w:t>
            </w:r>
          </w:p>
        </w:tc>
        <w:tc>
          <w:tcPr>
            <w:tcW w:w="2250" w:type="dxa"/>
          </w:tcPr>
          <w:p w14:paraId="4BAFED91" w14:textId="77777777" w:rsidR="0044581D" w:rsidRPr="009453F7" w:rsidRDefault="0044581D" w:rsidP="004D2AD2">
            <w:pPr>
              <w:pStyle w:val="TableText"/>
            </w:pPr>
            <w:r w:rsidRPr="009453F7">
              <w:t>Gigabit Ethernet 0/0</w:t>
            </w:r>
            <w:r>
              <w:t>/1</w:t>
            </w:r>
            <w:r w:rsidRPr="009453F7">
              <w:t xml:space="preserve"> (G0/0</w:t>
            </w:r>
            <w:r>
              <w:t>/1</w:t>
            </w:r>
            <w:r w:rsidRPr="009453F7">
              <w:t>)</w:t>
            </w:r>
          </w:p>
        </w:tc>
        <w:tc>
          <w:tcPr>
            <w:tcW w:w="2070" w:type="dxa"/>
          </w:tcPr>
          <w:p w14:paraId="3739A247" w14:textId="77777777" w:rsidR="0044581D" w:rsidRPr="009453F7" w:rsidRDefault="0044581D" w:rsidP="004D2AD2">
            <w:pPr>
              <w:pStyle w:val="TableText"/>
            </w:pPr>
            <w:r>
              <w:t>Serial 0/1/0 (S0/1</w:t>
            </w:r>
            <w:r w:rsidRPr="009453F7">
              <w:t>/0)</w:t>
            </w:r>
          </w:p>
        </w:tc>
        <w:tc>
          <w:tcPr>
            <w:tcW w:w="2160" w:type="dxa"/>
          </w:tcPr>
          <w:p w14:paraId="39134606" w14:textId="77777777" w:rsidR="0044581D" w:rsidRPr="009453F7" w:rsidRDefault="0044581D" w:rsidP="004D2AD2">
            <w:pPr>
              <w:pStyle w:val="TableText"/>
            </w:pPr>
            <w:r>
              <w:t>Serial 0/1/1</w:t>
            </w:r>
            <w:r w:rsidRPr="009453F7">
              <w:t xml:space="preserve"> (S0/</w:t>
            </w:r>
            <w:r>
              <w:t>1/1</w:t>
            </w:r>
            <w:r w:rsidRPr="009453F7">
              <w:t>)</w:t>
            </w:r>
          </w:p>
        </w:tc>
      </w:tr>
      <w:tr w:rsidR="0044581D" w14:paraId="5C2D9EC4" w14:textId="77777777" w:rsidTr="004D2AD2">
        <w:tc>
          <w:tcPr>
            <w:tcW w:w="1530" w:type="dxa"/>
          </w:tcPr>
          <w:p w14:paraId="3EF1C0C4" w14:textId="77777777" w:rsidR="0044581D" w:rsidRDefault="0044581D" w:rsidP="004D2AD2">
            <w:pPr>
              <w:pStyle w:val="TableText"/>
            </w:pPr>
            <w:r>
              <w:t>4300</w:t>
            </w:r>
          </w:p>
        </w:tc>
        <w:tc>
          <w:tcPr>
            <w:tcW w:w="2250" w:type="dxa"/>
          </w:tcPr>
          <w:p w14:paraId="5B7CE21D" w14:textId="77777777" w:rsidR="0044581D" w:rsidRPr="009453F7" w:rsidRDefault="0044581D" w:rsidP="004D2AD2">
            <w:pPr>
              <w:pStyle w:val="TableText"/>
            </w:pPr>
            <w:r w:rsidRPr="009453F7">
              <w:t>Gigabit Ethernet 0/0</w:t>
            </w:r>
            <w:r>
              <w:t>/0</w:t>
            </w:r>
            <w:r w:rsidRPr="009453F7">
              <w:t xml:space="preserve"> (G0/0</w:t>
            </w:r>
            <w:r>
              <w:t>/0</w:t>
            </w:r>
            <w:r w:rsidRPr="009453F7">
              <w:t>)</w:t>
            </w:r>
          </w:p>
        </w:tc>
        <w:tc>
          <w:tcPr>
            <w:tcW w:w="2250" w:type="dxa"/>
          </w:tcPr>
          <w:p w14:paraId="60FB543D" w14:textId="77777777" w:rsidR="0044581D" w:rsidRPr="009453F7" w:rsidRDefault="0044581D" w:rsidP="004D2AD2">
            <w:pPr>
              <w:pStyle w:val="TableText"/>
            </w:pPr>
            <w:r w:rsidRPr="009453F7">
              <w:t>Gigabit Ethernet 0/0</w:t>
            </w:r>
            <w:r>
              <w:t>/1</w:t>
            </w:r>
            <w:r w:rsidRPr="009453F7">
              <w:t xml:space="preserve"> (G0/0</w:t>
            </w:r>
            <w:r>
              <w:t>/1</w:t>
            </w:r>
            <w:r w:rsidRPr="009453F7">
              <w:t>)</w:t>
            </w:r>
          </w:p>
        </w:tc>
        <w:tc>
          <w:tcPr>
            <w:tcW w:w="2070" w:type="dxa"/>
          </w:tcPr>
          <w:p w14:paraId="24DBA2F8" w14:textId="77777777" w:rsidR="0044581D" w:rsidRDefault="0044581D" w:rsidP="004D2AD2">
            <w:pPr>
              <w:pStyle w:val="TableText"/>
            </w:pPr>
            <w:r>
              <w:t>Serial 0/1/0 (S0/1</w:t>
            </w:r>
            <w:r w:rsidRPr="009453F7">
              <w:t>/0)</w:t>
            </w:r>
          </w:p>
        </w:tc>
        <w:tc>
          <w:tcPr>
            <w:tcW w:w="2160" w:type="dxa"/>
          </w:tcPr>
          <w:p w14:paraId="1907D2C5" w14:textId="77777777" w:rsidR="0044581D" w:rsidRDefault="0044581D" w:rsidP="004D2AD2">
            <w:pPr>
              <w:pStyle w:val="TableText"/>
            </w:pPr>
            <w:r>
              <w:t>Serial 0/1/1</w:t>
            </w:r>
            <w:r w:rsidRPr="009453F7">
              <w:t xml:space="preserve"> (S0/</w:t>
            </w:r>
            <w:r>
              <w:t>1/1</w:t>
            </w:r>
            <w:r w:rsidRPr="009453F7">
              <w:t>)</w:t>
            </w:r>
          </w:p>
        </w:tc>
      </w:tr>
    </w:tbl>
    <w:p w14:paraId="5D309ED1" w14:textId="77777777" w:rsidR="0044581D" w:rsidRPr="00603503" w:rsidRDefault="0044581D" w:rsidP="0044581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88B2FC8" w14:textId="5765EC68" w:rsidR="0044581D" w:rsidRPr="00D94DB6" w:rsidRDefault="0044581D" w:rsidP="0044581D">
      <w:pPr>
        <w:pStyle w:val="ConfigWindow"/>
      </w:pPr>
      <w:r>
        <w:t>End of document</w:t>
      </w:r>
      <w:bookmarkStart w:id="2" w:name="_GoBack"/>
      <w:bookmarkEnd w:id="2"/>
    </w:p>
    <w:sectPr w:rsidR="0044581D" w:rsidRPr="00D94DB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2F276" w14:textId="77777777" w:rsidR="00B603FE" w:rsidRDefault="00B603FE" w:rsidP="00710659">
      <w:pPr>
        <w:spacing w:after="0" w:line="240" w:lineRule="auto"/>
      </w:pPr>
      <w:r>
        <w:separator/>
      </w:r>
    </w:p>
    <w:p w14:paraId="1A8C3C29" w14:textId="77777777" w:rsidR="00B603FE" w:rsidRDefault="00B603FE"/>
  </w:endnote>
  <w:endnote w:type="continuationSeparator" w:id="0">
    <w:p w14:paraId="64982915" w14:textId="77777777" w:rsidR="00B603FE" w:rsidRDefault="00B603FE" w:rsidP="00710659">
      <w:pPr>
        <w:spacing w:after="0" w:line="240" w:lineRule="auto"/>
      </w:pPr>
      <w:r>
        <w:continuationSeparator/>
      </w:r>
    </w:p>
    <w:p w14:paraId="3C6D09AC" w14:textId="77777777" w:rsidR="00B603FE" w:rsidRDefault="00B60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3060" w14:textId="7EC5F4C9" w:rsidR="006702A8" w:rsidRPr="00882B63" w:rsidRDefault="006702A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8D7DB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914DF" w14:textId="61854108" w:rsidR="006702A8" w:rsidRPr="00882B63" w:rsidRDefault="006702A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8D7DB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2837D" w14:textId="77777777" w:rsidR="00B603FE" w:rsidRDefault="00B603FE" w:rsidP="00710659">
      <w:pPr>
        <w:spacing w:after="0" w:line="240" w:lineRule="auto"/>
      </w:pPr>
      <w:r>
        <w:separator/>
      </w:r>
    </w:p>
    <w:p w14:paraId="6C5B504A" w14:textId="77777777" w:rsidR="00B603FE" w:rsidRDefault="00B603FE"/>
  </w:footnote>
  <w:footnote w:type="continuationSeparator" w:id="0">
    <w:p w14:paraId="2F22809C" w14:textId="77777777" w:rsidR="00B603FE" w:rsidRDefault="00B603FE" w:rsidP="00710659">
      <w:pPr>
        <w:spacing w:after="0" w:line="240" w:lineRule="auto"/>
      </w:pPr>
      <w:r>
        <w:continuationSeparator/>
      </w:r>
    </w:p>
    <w:p w14:paraId="59ACAA40" w14:textId="77777777" w:rsidR="00B603FE" w:rsidRDefault="00B603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1687D63EDC1474B89E3023FCA9ADA46"/>
      </w:placeholder>
      <w:dataBinding w:prefixMappings="xmlns:ns0='http://purl.org/dc/elements/1.1/' xmlns:ns1='http://schemas.openxmlformats.org/package/2006/metadata/core-properties' " w:xpath="/ns1:coreProperties[1]/ns0:title[1]" w:storeItemID="{6C3C8BC8-F283-45AE-878A-BAB7291924A1}"/>
      <w:text/>
    </w:sdtPr>
    <w:sdtContent>
      <w:p w14:paraId="5BD359C8" w14:textId="79EF6F48" w:rsidR="006702A8" w:rsidRDefault="006702A8" w:rsidP="008402F2">
        <w:pPr>
          <w:pStyle w:val="PageHead"/>
        </w:pPr>
        <w:r>
          <w:t>Lab - Troubleshoot IPv4 and IPv6 Static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B91D" w14:textId="77777777" w:rsidR="006702A8" w:rsidRDefault="006702A8" w:rsidP="006C3FCF">
    <w:pPr>
      <w:ind w:left="-288"/>
    </w:pPr>
    <w:r>
      <w:rPr>
        <w:noProof/>
      </w:rPr>
      <w:drawing>
        <wp:inline distT="0" distB="0" distL="0" distR="0" wp14:anchorId="2767E78F" wp14:editId="582B1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11A0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E775B"/>
    <w:multiLevelType w:val="hybridMultilevel"/>
    <w:tmpl w:val="425AF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402CF9"/>
    <w:multiLevelType w:val="hybridMultilevel"/>
    <w:tmpl w:val="0EB80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590BDC"/>
    <w:multiLevelType w:val="hybridMultilevel"/>
    <w:tmpl w:val="41608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0"/>
  </w:num>
  <w:num w:numId="11">
    <w:abstractNumId w:val="10"/>
  </w:num>
  <w:num w:numId="12">
    <w:abstractNumId w:val="7"/>
  </w:num>
  <w:num w:numId="13">
    <w:abstractNumId w:val="6"/>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1B"/>
    <w:rsid w:val="00001BDF"/>
    <w:rsid w:val="00001E0F"/>
    <w:rsid w:val="0000380F"/>
    <w:rsid w:val="00004175"/>
    <w:rsid w:val="00004338"/>
    <w:rsid w:val="000059C9"/>
    <w:rsid w:val="00012C22"/>
    <w:rsid w:val="000160F7"/>
    <w:rsid w:val="00016D5B"/>
    <w:rsid w:val="00016F30"/>
    <w:rsid w:val="0002047C"/>
    <w:rsid w:val="00021B9A"/>
    <w:rsid w:val="000242D6"/>
    <w:rsid w:val="00024EE5"/>
    <w:rsid w:val="000255B2"/>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A6E"/>
    <w:rsid w:val="00082037"/>
    <w:rsid w:val="00082126"/>
    <w:rsid w:val="00084C99"/>
    <w:rsid w:val="00085CC6"/>
    <w:rsid w:val="00090C07"/>
    <w:rsid w:val="0009147A"/>
    <w:rsid w:val="00091E8D"/>
    <w:rsid w:val="0009378D"/>
    <w:rsid w:val="00097163"/>
    <w:rsid w:val="000A22C8"/>
    <w:rsid w:val="000B2344"/>
    <w:rsid w:val="000B791B"/>
    <w:rsid w:val="000B7DE5"/>
    <w:rsid w:val="000C2118"/>
    <w:rsid w:val="000C2599"/>
    <w:rsid w:val="000C333E"/>
    <w:rsid w:val="000C5EF2"/>
    <w:rsid w:val="000C6425"/>
    <w:rsid w:val="000C6E6E"/>
    <w:rsid w:val="000C7B7D"/>
    <w:rsid w:val="000D32FC"/>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23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807"/>
    <w:rsid w:val="00180FBF"/>
    <w:rsid w:val="001813C3"/>
    <w:rsid w:val="00182CF4"/>
    <w:rsid w:val="00186CE1"/>
    <w:rsid w:val="00191F00"/>
    <w:rsid w:val="00192F12"/>
    <w:rsid w:val="00193F14"/>
    <w:rsid w:val="00196CBC"/>
    <w:rsid w:val="0019753E"/>
    <w:rsid w:val="00197614"/>
    <w:rsid w:val="001A0312"/>
    <w:rsid w:val="001A15DA"/>
    <w:rsid w:val="001A1DC1"/>
    <w:rsid w:val="001A2694"/>
    <w:rsid w:val="001A3CC7"/>
    <w:rsid w:val="001A67A4"/>
    <w:rsid w:val="001A69AC"/>
    <w:rsid w:val="001B67D8"/>
    <w:rsid w:val="001B6F95"/>
    <w:rsid w:val="001C05A1"/>
    <w:rsid w:val="001C1D9E"/>
    <w:rsid w:val="001C5998"/>
    <w:rsid w:val="001C7C3B"/>
    <w:rsid w:val="001D19FE"/>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26A"/>
    <w:rsid w:val="00235792"/>
    <w:rsid w:val="00242E3A"/>
    <w:rsid w:val="00246492"/>
    <w:rsid w:val="002506CF"/>
    <w:rsid w:val="0025107F"/>
    <w:rsid w:val="00260CD4"/>
    <w:rsid w:val="002639D8"/>
    <w:rsid w:val="00265F77"/>
    <w:rsid w:val="00266C83"/>
    <w:rsid w:val="00270FCC"/>
    <w:rsid w:val="002768DC"/>
    <w:rsid w:val="0029115C"/>
    <w:rsid w:val="00294C8F"/>
    <w:rsid w:val="002A0B2E"/>
    <w:rsid w:val="002A0DC1"/>
    <w:rsid w:val="002A6C56"/>
    <w:rsid w:val="002C04C4"/>
    <w:rsid w:val="002C090C"/>
    <w:rsid w:val="002C1243"/>
    <w:rsid w:val="002C1815"/>
    <w:rsid w:val="002C475E"/>
    <w:rsid w:val="002C6AD6"/>
    <w:rsid w:val="002D3DB5"/>
    <w:rsid w:val="002D6C2A"/>
    <w:rsid w:val="002D7A86"/>
    <w:rsid w:val="002E05EF"/>
    <w:rsid w:val="002E7DDD"/>
    <w:rsid w:val="002F45FF"/>
    <w:rsid w:val="002F66D3"/>
    <w:rsid w:val="002F6D17"/>
    <w:rsid w:val="00301F7C"/>
    <w:rsid w:val="00302887"/>
    <w:rsid w:val="003056EB"/>
    <w:rsid w:val="003071FF"/>
    <w:rsid w:val="00307D42"/>
    <w:rsid w:val="00310652"/>
    <w:rsid w:val="00311065"/>
    <w:rsid w:val="0031371D"/>
    <w:rsid w:val="0031789F"/>
    <w:rsid w:val="00320788"/>
    <w:rsid w:val="003233A3"/>
    <w:rsid w:val="00326F1F"/>
    <w:rsid w:val="00331325"/>
    <w:rsid w:val="00332414"/>
    <w:rsid w:val="00334C33"/>
    <w:rsid w:val="0034218C"/>
    <w:rsid w:val="0034455D"/>
    <w:rsid w:val="0034604B"/>
    <w:rsid w:val="00346D17"/>
    <w:rsid w:val="00347972"/>
    <w:rsid w:val="00347B7B"/>
    <w:rsid w:val="0035469B"/>
    <w:rsid w:val="003559CC"/>
    <w:rsid w:val="00355D4B"/>
    <w:rsid w:val="003569D7"/>
    <w:rsid w:val="003608AC"/>
    <w:rsid w:val="00363A23"/>
    <w:rsid w:val="0036440C"/>
    <w:rsid w:val="0036465A"/>
    <w:rsid w:val="00375705"/>
    <w:rsid w:val="00377103"/>
    <w:rsid w:val="00390C38"/>
    <w:rsid w:val="00392748"/>
    <w:rsid w:val="00392C65"/>
    <w:rsid w:val="00392ED5"/>
    <w:rsid w:val="00393A45"/>
    <w:rsid w:val="003A19DC"/>
    <w:rsid w:val="003A1B45"/>
    <w:rsid w:val="003A220C"/>
    <w:rsid w:val="003A4FA5"/>
    <w:rsid w:val="003A7EF3"/>
    <w:rsid w:val="003B256A"/>
    <w:rsid w:val="003B46FC"/>
    <w:rsid w:val="003B5767"/>
    <w:rsid w:val="003B7605"/>
    <w:rsid w:val="003C08AA"/>
    <w:rsid w:val="003C18AA"/>
    <w:rsid w:val="003C2A7B"/>
    <w:rsid w:val="003C49EF"/>
    <w:rsid w:val="003C5F12"/>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4794"/>
    <w:rsid w:val="00416C42"/>
    <w:rsid w:val="00422476"/>
    <w:rsid w:val="00422EB4"/>
    <w:rsid w:val="0042385C"/>
    <w:rsid w:val="00426FA5"/>
    <w:rsid w:val="00430892"/>
    <w:rsid w:val="00431654"/>
    <w:rsid w:val="004325E0"/>
    <w:rsid w:val="00434926"/>
    <w:rsid w:val="00443ACE"/>
    <w:rsid w:val="00444217"/>
    <w:rsid w:val="0044581D"/>
    <w:rsid w:val="004478F4"/>
    <w:rsid w:val="00450F7A"/>
    <w:rsid w:val="00452C6D"/>
    <w:rsid w:val="00455E0B"/>
    <w:rsid w:val="0045724D"/>
    <w:rsid w:val="00457934"/>
    <w:rsid w:val="00462B9F"/>
    <w:rsid w:val="00464409"/>
    <w:rsid w:val="004659EE"/>
    <w:rsid w:val="00473E34"/>
    <w:rsid w:val="00476BA9"/>
    <w:rsid w:val="00481650"/>
    <w:rsid w:val="00490807"/>
    <w:rsid w:val="004936C2"/>
    <w:rsid w:val="0049379C"/>
    <w:rsid w:val="004A1CA0"/>
    <w:rsid w:val="004A22E9"/>
    <w:rsid w:val="004A4ACD"/>
    <w:rsid w:val="004A506C"/>
    <w:rsid w:val="004A5BC5"/>
    <w:rsid w:val="004A6109"/>
    <w:rsid w:val="004B023D"/>
    <w:rsid w:val="004C0909"/>
    <w:rsid w:val="004C3F97"/>
    <w:rsid w:val="004D01F2"/>
    <w:rsid w:val="004D0F9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27AA"/>
    <w:rsid w:val="00543D43"/>
    <w:rsid w:val="005468C1"/>
    <w:rsid w:val="005510BA"/>
    <w:rsid w:val="005538C8"/>
    <w:rsid w:val="00554B4E"/>
    <w:rsid w:val="00556C02"/>
    <w:rsid w:val="00561BB2"/>
    <w:rsid w:val="00563249"/>
    <w:rsid w:val="00570A65"/>
    <w:rsid w:val="005762B1"/>
    <w:rsid w:val="00580456"/>
    <w:rsid w:val="00580E73"/>
    <w:rsid w:val="005917FE"/>
    <w:rsid w:val="00592329"/>
    <w:rsid w:val="00593386"/>
    <w:rsid w:val="00596998"/>
    <w:rsid w:val="0059790F"/>
    <w:rsid w:val="005A0F7E"/>
    <w:rsid w:val="005A4528"/>
    <w:rsid w:val="005A6E62"/>
    <w:rsid w:val="005A7C18"/>
    <w:rsid w:val="005B2FB3"/>
    <w:rsid w:val="005C6DE5"/>
    <w:rsid w:val="005D2B29"/>
    <w:rsid w:val="005D354A"/>
    <w:rsid w:val="005D3E53"/>
    <w:rsid w:val="005D506C"/>
    <w:rsid w:val="005D7A60"/>
    <w:rsid w:val="005E05FE"/>
    <w:rsid w:val="005E3235"/>
    <w:rsid w:val="005E4176"/>
    <w:rsid w:val="005E4876"/>
    <w:rsid w:val="005E65B5"/>
    <w:rsid w:val="005F0301"/>
    <w:rsid w:val="005F3AE9"/>
    <w:rsid w:val="006007BB"/>
    <w:rsid w:val="00600D3C"/>
    <w:rsid w:val="00601DC0"/>
    <w:rsid w:val="006034CB"/>
    <w:rsid w:val="00603503"/>
    <w:rsid w:val="00603C52"/>
    <w:rsid w:val="006131CE"/>
    <w:rsid w:val="0061336B"/>
    <w:rsid w:val="00617D6E"/>
    <w:rsid w:val="00620ED5"/>
    <w:rsid w:val="00622D61"/>
    <w:rsid w:val="00624198"/>
    <w:rsid w:val="00626ED5"/>
    <w:rsid w:val="00636C28"/>
    <w:rsid w:val="006428E5"/>
    <w:rsid w:val="00644958"/>
    <w:rsid w:val="006513FB"/>
    <w:rsid w:val="00656EEF"/>
    <w:rsid w:val="006576AF"/>
    <w:rsid w:val="006702A8"/>
    <w:rsid w:val="00672919"/>
    <w:rsid w:val="006755A7"/>
    <w:rsid w:val="00677544"/>
    <w:rsid w:val="00681687"/>
    <w:rsid w:val="00686295"/>
    <w:rsid w:val="00686587"/>
    <w:rsid w:val="006904CF"/>
    <w:rsid w:val="00695EE2"/>
    <w:rsid w:val="0069660B"/>
    <w:rsid w:val="006A1B33"/>
    <w:rsid w:val="006A48F1"/>
    <w:rsid w:val="006A62C3"/>
    <w:rsid w:val="006A71A3"/>
    <w:rsid w:val="006B03F2"/>
    <w:rsid w:val="006B14C1"/>
    <w:rsid w:val="006B1639"/>
    <w:rsid w:val="006B3044"/>
    <w:rsid w:val="006B5CA7"/>
    <w:rsid w:val="006B5E89"/>
    <w:rsid w:val="006B6562"/>
    <w:rsid w:val="006C19B2"/>
    <w:rsid w:val="006C2593"/>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357D"/>
    <w:rsid w:val="007006E2"/>
    <w:rsid w:val="00705FEC"/>
    <w:rsid w:val="00710659"/>
    <w:rsid w:val="0071147A"/>
    <w:rsid w:val="0071185D"/>
    <w:rsid w:val="0072039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FD"/>
    <w:rsid w:val="00786F58"/>
    <w:rsid w:val="00787CC1"/>
    <w:rsid w:val="00792F4E"/>
    <w:rsid w:val="0079398D"/>
    <w:rsid w:val="00796C25"/>
    <w:rsid w:val="007A287C"/>
    <w:rsid w:val="007A3B2A"/>
    <w:rsid w:val="007A6580"/>
    <w:rsid w:val="007B0C9D"/>
    <w:rsid w:val="007B5522"/>
    <w:rsid w:val="007C0094"/>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2953"/>
    <w:rsid w:val="0084564F"/>
    <w:rsid w:val="00846494"/>
    <w:rsid w:val="00847B20"/>
    <w:rsid w:val="008509D3"/>
    <w:rsid w:val="00853418"/>
    <w:rsid w:val="00856EBD"/>
    <w:rsid w:val="00857CF6"/>
    <w:rsid w:val="008610ED"/>
    <w:rsid w:val="00861C6A"/>
    <w:rsid w:val="00865199"/>
    <w:rsid w:val="00867EAF"/>
    <w:rsid w:val="00870763"/>
    <w:rsid w:val="0087136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1A49"/>
    <w:rsid w:val="008D23DF"/>
    <w:rsid w:val="008D73BF"/>
    <w:rsid w:val="008D7DB1"/>
    <w:rsid w:val="008D7F09"/>
    <w:rsid w:val="008E00D5"/>
    <w:rsid w:val="008E5B64"/>
    <w:rsid w:val="008E7DAA"/>
    <w:rsid w:val="008F0094"/>
    <w:rsid w:val="008F03EF"/>
    <w:rsid w:val="008F340F"/>
    <w:rsid w:val="008F7833"/>
    <w:rsid w:val="00903523"/>
    <w:rsid w:val="00906281"/>
    <w:rsid w:val="0090659A"/>
    <w:rsid w:val="00911080"/>
    <w:rsid w:val="00912500"/>
    <w:rsid w:val="0091350B"/>
    <w:rsid w:val="00915986"/>
    <w:rsid w:val="00917624"/>
    <w:rsid w:val="00926CB2"/>
    <w:rsid w:val="00930208"/>
    <w:rsid w:val="00930386"/>
    <w:rsid w:val="009309F5"/>
    <w:rsid w:val="00933237"/>
    <w:rsid w:val="00933F28"/>
    <w:rsid w:val="00937876"/>
    <w:rsid w:val="009400C3"/>
    <w:rsid w:val="00942299"/>
    <w:rsid w:val="009453F7"/>
    <w:rsid w:val="009476C0"/>
    <w:rsid w:val="00963E34"/>
    <w:rsid w:val="00964DFA"/>
    <w:rsid w:val="00970A69"/>
    <w:rsid w:val="0098155C"/>
    <w:rsid w:val="00981CCA"/>
    <w:rsid w:val="00983B77"/>
    <w:rsid w:val="009865A7"/>
    <w:rsid w:val="00993FA3"/>
    <w:rsid w:val="00996053"/>
    <w:rsid w:val="00997E71"/>
    <w:rsid w:val="009A0B2F"/>
    <w:rsid w:val="009A1CF4"/>
    <w:rsid w:val="009A35AF"/>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56CA"/>
    <w:rsid w:val="009F0DE8"/>
    <w:rsid w:val="009F4C2E"/>
    <w:rsid w:val="00A014A3"/>
    <w:rsid w:val="00A027CC"/>
    <w:rsid w:val="00A0412D"/>
    <w:rsid w:val="00A105B7"/>
    <w:rsid w:val="00A15073"/>
    <w:rsid w:val="00A15DF0"/>
    <w:rsid w:val="00A16D70"/>
    <w:rsid w:val="00A21211"/>
    <w:rsid w:val="00A30F8A"/>
    <w:rsid w:val="00A33890"/>
    <w:rsid w:val="00A34E7F"/>
    <w:rsid w:val="00A46F0A"/>
    <w:rsid w:val="00A46F25"/>
    <w:rsid w:val="00A47CC2"/>
    <w:rsid w:val="00A502BA"/>
    <w:rsid w:val="00A5286E"/>
    <w:rsid w:val="00A60146"/>
    <w:rsid w:val="00A601A9"/>
    <w:rsid w:val="00A60F6F"/>
    <w:rsid w:val="00A622C4"/>
    <w:rsid w:val="00A6283D"/>
    <w:rsid w:val="00A676FF"/>
    <w:rsid w:val="00A73EBA"/>
    <w:rsid w:val="00A754B4"/>
    <w:rsid w:val="00A76259"/>
    <w:rsid w:val="00A76665"/>
    <w:rsid w:val="00A76749"/>
    <w:rsid w:val="00A807C1"/>
    <w:rsid w:val="00A819B1"/>
    <w:rsid w:val="00A82658"/>
    <w:rsid w:val="00A83374"/>
    <w:rsid w:val="00A83F6F"/>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03FE"/>
    <w:rsid w:val="00B6183E"/>
    <w:rsid w:val="00B62809"/>
    <w:rsid w:val="00B63151"/>
    <w:rsid w:val="00B72F2A"/>
    <w:rsid w:val="00B74716"/>
    <w:rsid w:val="00B75962"/>
    <w:rsid w:val="00B7675A"/>
    <w:rsid w:val="00B81898"/>
    <w:rsid w:val="00B82DED"/>
    <w:rsid w:val="00B8606B"/>
    <w:rsid w:val="00B878E7"/>
    <w:rsid w:val="00B879CC"/>
    <w:rsid w:val="00B9361A"/>
    <w:rsid w:val="00B9407F"/>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391"/>
    <w:rsid w:val="00C351B8"/>
    <w:rsid w:val="00C40FCF"/>
    <w:rsid w:val="00C410D9"/>
    <w:rsid w:val="00C44DB7"/>
    <w:rsid w:val="00C4510A"/>
    <w:rsid w:val="00C47F2E"/>
    <w:rsid w:val="00C52BA6"/>
    <w:rsid w:val="00C551E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082"/>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5CC"/>
    <w:rsid w:val="00D00D7D"/>
    <w:rsid w:val="00D01798"/>
    <w:rsid w:val="00D030AE"/>
    <w:rsid w:val="00D139C8"/>
    <w:rsid w:val="00D17F81"/>
    <w:rsid w:val="00D2758C"/>
    <w:rsid w:val="00D275CA"/>
    <w:rsid w:val="00D2789B"/>
    <w:rsid w:val="00D345AB"/>
    <w:rsid w:val="00D35BB9"/>
    <w:rsid w:val="00D3658A"/>
    <w:rsid w:val="00D41566"/>
    <w:rsid w:val="00D452F4"/>
    <w:rsid w:val="00D458EC"/>
    <w:rsid w:val="00D501B0"/>
    <w:rsid w:val="00D52582"/>
    <w:rsid w:val="00D531D0"/>
    <w:rsid w:val="00D56A0E"/>
    <w:rsid w:val="00D57AD3"/>
    <w:rsid w:val="00D62F25"/>
    <w:rsid w:val="00D635FE"/>
    <w:rsid w:val="00D66A7B"/>
    <w:rsid w:val="00D729DE"/>
    <w:rsid w:val="00D75B6A"/>
    <w:rsid w:val="00D7627C"/>
    <w:rsid w:val="00D778DF"/>
    <w:rsid w:val="00D84BDA"/>
    <w:rsid w:val="00D86D9E"/>
    <w:rsid w:val="00D87013"/>
    <w:rsid w:val="00D876A8"/>
    <w:rsid w:val="00D87F26"/>
    <w:rsid w:val="00D913F0"/>
    <w:rsid w:val="00D93063"/>
    <w:rsid w:val="00D933B0"/>
    <w:rsid w:val="00D94DB6"/>
    <w:rsid w:val="00D951FC"/>
    <w:rsid w:val="00D977E8"/>
    <w:rsid w:val="00D97B16"/>
    <w:rsid w:val="00DA119B"/>
    <w:rsid w:val="00DA11CC"/>
    <w:rsid w:val="00DB1C89"/>
    <w:rsid w:val="00DB3763"/>
    <w:rsid w:val="00DB4029"/>
    <w:rsid w:val="00DB5F4D"/>
    <w:rsid w:val="00DB66F2"/>
    <w:rsid w:val="00DB6DA5"/>
    <w:rsid w:val="00DC076B"/>
    <w:rsid w:val="00DC186F"/>
    <w:rsid w:val="00DC252F"/>
    <w:rsid w:val="00DC6050"/>
    <w:rsid w:val="00DC6445"/>
    <w:rsid w:val="00DD35E1"/>
    <w:rsid w:val="00DD43EA"/>
    <w:rsid w:val="00DD7AA2"/>
    <w:rsid w:val="00DE6F44"/>
    <w:rsid w:val="00DF1B58"/>
    <w:rsid w:val="00E009DA"/>
    <w:rsid w:val="00E014D1"/>
    <w:rsid w:val="00E037D9"/>
    <w:rsid w:val="00E04927"/>
    <w:rsid w:val="00E04CBF"/>
    <w:rsid w:val="00E11A48"/>
    <w:rsid w:val="00E130EB"/>
    <w:rsid w:val="00E162CD"/>
    <w:rsid w:val="00E17FA5"/>
    <w:rsid w:val="00E21BFE"/>
    <w:rsid w:val="00E21C88"/>
    <w:rsid w:val="00E223AC"/>
    <w:rsid w:val="00E22E17"/>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D9C"/>
    <w:rsid w:val="00EA486E"/>
    <w:rsid w:val="00EA4FA3"/>
    <w:rsid w:val="00EB001B"/>
    <w:rsid w:val="00EB3082"/>
    <w:rsid w:val="00EB6C33"/>
    <w:rsid w:val="00EC1DEA"/>
    <w:rsid w:val="00EC6F62"/>
    <w:rsid w:val="00ED2EA2"/>
    <w:rsid w:val="00ED6019"/>
    <w:rsid w:val="00ED7830"/>
    <w:rsid w:val="00EE168B"/>
    <w:rsid w:val="00EE2BFF"/>
    <w:rsid w:val="00EE3909"/>
    <w:rsid w:val="00EF4205"/>
    <w:rsid w:val="00EF5939"/>
    <w:rsid w:val="00F01018"/>
    <w:rsid w:val="00F01714"/>
    <w:rsid w:val="00F0196D"/>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21AF"/>
    <w:rsid w:val="00F75533"/>
    <w:rsid w:val="00F759CA"/>
    <w:rsid w:val="00F8036D"/>
    <w:rsid w:val="00F809DC"/>
    <w:rsid w:val="00F86EB0"/>
    <w:rsid w:val="00F91E57"/>
    <w:rsid w:val="00FA154B"/>
    <w:rsid w:val="00FA3811"/>
    <w:rsid w:val="00FA3B9F"/>
    <w:rsid w:val="00FA3F06"/>
    <w:rsid w:val="00FA4A26"/>
    <w:rsid w:val="00FA7084"/>
    <w:rsid w:val="00FA7BEF"/>
    <w:rsid w:val="00FB1105"/>
    <w:rsid w:val="00FB1929"/>
    <w:rsid w:val="00FB5FD9"/>
    <w:rsid w:val="00FB6713"/>
    <w:rsid w:val="00FB7FFE"/>
    <w:rsid w:val="00FC39EC"/>
    <w:rsid w:val="00FD1398"/>
    <w:rsid w:val="00FD16B1"/>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175FD"/>
  <w15:docId w15:val="{1E23F5E1-65D0-4485-8860-69C9DCC3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EA2D9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EA2D9C"/>
    <w:pPr>
      <w:keepNext/>
      <w:spacing w:before="120" w:after="120" w:line="240" w:lineRule="auto"/>
    </w:pPr>
    <w:rPr>
      <w:color w:val="EE0000"/>
      <w:sz w:val="20"/>
    </w:rPr>
  </w:style>
  <w:style w:type="paragraph" w:customStyle="1" w:styleId="ConfigWindow">
    <w:name w:val="Config Window"/>
    <w:basedOn w:val="BodyText"/>
    <w:next w:val="BodyTextL25"/>
    <w:qFormat/>
    <w:rsid w:val="005917F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EA2D9C"/>
    <w:pPr>
      <w:keepNext/>
    </w:pPr>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EA2D9C"/>
    <w:pPr>
      <w:numPr>
        <w:numId w:val="0"/>
      </w:numPr>
    </w:pPr>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23133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283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isco\CCNP\ENARSI\Labs\Chapter%201%20IPv4-IPv6%20Review\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687D63EDC1474B89E3023FCA9ADA46"/>
        <w:category>
          <w:name w:val="General"/>
          <w:gallery w:val="placeholder"/>
        </w:category>
        <w:types>
          <w:type w:val="bbPlcHdr"/>
        </w:types>
        <w:behaviors>
          <w:behavior w:val="content"/>
        </w:behaviors>
        <w:guid w:val="{778AF83F-3E30-4168-AC6F-96D49A6B202F}"/>
      </w:docPartPr>
      <w:docPartBody>
        <w:p w:rsidR="008F1887" w:rsidRDefault="00F77793">
          <w:pPr>
            <w:pStyle w:val="61687D63EDC1474B89E3023FCA9AD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93"/>
    <w:rsid w:val="00047450"/>
    <w:rsid w:val="001D2F1D"/>
    <w:rsid w:val="00396963"/>
    <w:rsid w:val="003D02D5"/>
    <w:rsid w:val="005D4E2C"/>
    <w:rsid w:val="008E7F4C"/>
    <w:rsid w:val="008F1887"/>
    <w:rsid w:val="00A1029E"/>
    <w:rsid w:val="00A46046"/>
    <w:rsid w:val="00A83F8C"/>
    <w:rsid w:val="00CB3C2A"/>
    <w:rsid w:val="00EC3691"/>
    <w:rsid w:val="00F70CD7"/>
    <w:rsid w:val="00F7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687D63EDC1474B89E3023FCA9ADA46">
    <w:name w:val="61687D63EDC1474B89E3023FCA9AD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F645D-EA29-4CEA-B5A6-466CAB22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 Troubleshoot IPv4 and IPv6 Static Routing</vt:lpstr>
    </vt:vector>
  </TitlesOfParts>
  <Company>Cisco Systems, Inc.</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IPv4 and IPv6 Static Routing</dc:title>
  <dc:creator>Stiles, Steve</dc:creator>
  <dc:description>2020</dc:description>
  <cp:lastModifiedBy>Suk-Yi Pennock -X (spennock - UNICON INC at Cisco)</cp:lastModifiedBy>
  <cp:revision>4</cp:revision>
  <cp:lastPrinted>2020-03-20T06:15:00Z</cp:lastPrinted>
  <dcterms:created xsi:type="dcterms:W3CDTF">2020-03-20T06:11:00Z</dcterms:created>
  <dcterms:modified xsi:type="dcterms:W3CDTF">2020-03-20T06:17:00Z</dcterms:modified>
</cp:coreProperties>
</file>