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bookmarkEnd w:id="0"/>
    <w:p w14:paraId="44F6BE50" w14:textId="4BECA66D" w:rsidR="004D36D7" w:rsidRPr="0081279D" w:rsidRDefault="00F76E96" w:rsidP="00F76E96">
      <w:pPr>
        <w:pStyle w:val="Title"/>
      </w:pPr>
      <w:sdt>
        <w:sdtPr>
          <w:alias w:val="Title"/>
          <w:tag w:val=""/>
          <w:id w:val="-487021785"/>
          <w:placeholder>
            <w:docPart w:val="D4FE42F22AC24619980BB365FDFE26C6"/>
          </w:placeholder>
          <w:dataBinding w:prefixMappings="xmlns:ns0='http://purl.org/dc/elements/1.1/' xmlns:ns1='http://schemas.openxmlformats.org/package/2006/metadata/core-properties' " w:xpath="/ns1:coreProperties[1]/ns0:title[1]" w:storeItemID="{6C3C8BC8-F283-45AE-878A-BAB7291924A1}"/>
          <w:text/>
        </w:sdtPr>
        <w:sdtContent>
          <w:r w:rsidR="00225D7D" w:rsidRPr="00502BB5">
            <w:t>Lab - Path Control Using PBR</w:t>
          </w:r>
        </w:sdtContent>
      </w:sdt>
    </w:p>
    <w:p w14:paraId="37C61B63" w14:textId="010826E4" w:rsidR="00D778DF" w:rsidRPr="00FA4E4A" w:rsidRDefault="00D778DF" w:rsidP="00D452F4">
      <w:pPr>
        <w:pStyle w:val="Heading1"/>
        <w:rPr>
          <w:noProof w:val="0"/>
        </w:rPr>
      </w:pPr>
      <w:r w:rsidRPr="00FA4E4A">
        <w:rPr>
          <w:noProof w:val="0"/>
        </w:rPr>
        <w:t>Topology</w:t>
      </w:r>
    </w:p>
    <w:p w14:paraId="46158805" w14:textId="268A0E0F" w:rsidR="00D778DF" w:rsidRPr="00FA4E4A" w:rsidRDefault="00127C18" w:rsidP="00D778DF">
      <w:pPr>
        <w:pStyle w:val="Visual"/>
      </w:pPr>
      <w:r>
        <w:rPr>
          <w:noProof/>
        </w:rPr>
        <w:drawing>
          <wp:inline distT="0" distB="0" distL="0" distR="0" wp14:anchorId="2B9E13D4" wp14:editId="2AD6E303">
            <wp:extent cx="5399314" cy="4724400"/>
            <wp:effectExtent l="0" t="0" r="0" b="0"/>
            <wp:docPr id="3" name="Picture 3" descr="This topology has 3 routers and 2 switches. D1 g1/0/11 is connected to R1 G0/0/1. R1 G0/0/0 is connected to R2 G0/0/0/ R1 S0/1/0 is connected R3 S0/1/0. R2 g0/0/1 is connected to R3 G0/0/0. R3 g0/0/1 is connected to D2 G1/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48583" cy="4767510"/>
                    </a:xfrm>
                    <a:prstGeom prst="rect">
                      <a:avLst/>
                    </a:prstGeom>
                  </pic:spPr>
                </pic:pic>
              </a:graphicData>
            </a:graphic>
          </wp:inline>
        </w:drawing>
      </w:r>
    </w:p>
    <w:p w14:paraId="4310069A" w14:textId="50AFE4C3" w:rsidR="00D778DF" w:rsidRPr="00FA4E4A" w:rsidRDefault="00D778DF" w:rsidP="000A08E7">
      <w:pPr>
        <w:pStyle w:val="Heading1"/>
      </w:pPr>
      <w:r w:rsidRPr="00FA4E4A">
        <w:t>Addressing Table</w:t>
      </w:r>
    </w:p>
    <w:tbl>
      <w:tblPr>
        <w:tblW w:w="9805"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and Subnet Mask."/>
      </w:tblPr>
      <w:tblGrid>
        <w:gridCol w:w="2337"/>
        <w:gridCol w:w="2430"/>
        <w:gridCol w:w="2706"/>
        <w:gridCol w:w="2332"/>
      </w:tblGrid>
      <w:tr w:rsidR="006D08BB" w:rsidRPr="00FA4E4A" w14:paraId="315D3BD9" w14:textId="77777777" w:rsidTr="000A08E7">
        <w:trPr>
          <w:cantSplit/>
          <w:tblHeader/>
          <w:jc w:val="center"/>
        </w:trPr>
        <w:tc>
          <w:tcPr>
            <w:tcW w:w="233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11E2E90" w14:textId="77777777" w:rsidR="006D08BB" w:rsidRPr="00FA4E4A" w:rsidRDefault="006D08BB" w:rsidP="00383E2C">
            <w:pPr>
              <w:pStyle w:val="TableHeading"/>
            </w:pPr>
            <w:r w:rsidRPr="00FA4E4A">
              <w:t>Device</w:t>
            </w:r>
          </w:p>
        </w:tc>
        <w:tc>
          <w:tcPr>
            <w:tcW w:w="24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DED3144" w14:textId="77777777" w:rsidR="006D08BB" w:rsidRPr="00FA4E4A" w:rsidRDefault="006D08BB" w:rsidP="00383E2C">
            <w:pPr>
              <w:pStyle w:val="TableHeading"/>
            </w:pPr>
            <w:r w:rsidRPr="00FA4E4A">
              <w:t>Interface</w:t>
            </w:r>
          </w:p>
        </w:tc>
        <w:tc>
          <w:tcPr>
            <w:tcW w:w="270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F87C735" w14:textId="717B8F8D" w:rsidR="006D08BB" w:rsidRPr="00FA4E4A" w:rsidRDefault="0055402E" w:rsidP="00383E2C">
            <w:pPr>
              <w:pStyle w:val="TableHeading"/>
            </w:pPr>
            <w:r w:rsidRPr="00FA4E4A">
              <w:t>IP</w:t>
            </w:r>
            <w:r w:rsidR="009D7FEF" w:rsidRPr="00FA4E4A">
              <w:t xml:space="preserve">v4 </w:t>
            </w:r>
            <w:r w:rsidRPr="00FA4E4A">
              <w:t>Address</w:t>
            </w:r>
          </w:p>
        </w:tc>
        <w:tc>
          <w:tcPr>
            <w:tcW w:w="233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6F21D5D" w14:textId="136742CD" w:rsidR="006D08BB" w:rsidRPr="00FA4E4A" w:rsidRDefault="009D7FEF" w:rsidP="00383E2C">
            <w:pPr>
              <w:pStyle w:val="TableHeading"/>
            </w:pPr>
            <w:r w:rsidRPr="00FA4E4A">
              <w:t>Subnet Mask</w:t>
            </w:r>
          </w:p>
        </w:tc>
      </w:tr>
      <w:tr w:rsidR="00096E17" w:rsidRPr="00FA4E4A" w14:paraId="4ECB7070" w14:textId="77777777" w:rsidTr="000A08E7">
        <w:trPr>
          <w:cantSplit/>
          <w:jc w:val="center"/>
        </w:trPr>
        <w:tc>
          <w:tcPr>
            <w:tcW w:w="2337" w:type="dxa"/>
            <w:tcBorders>
              <w:bottom w:val="nil"/>
            </w:tcBorders>
            <w:vAlign w:val="bottom"/>
          </w:tcPr>
          <w:p w14:paraId="4EDCFEA2" w14:textId="7DC5AF65" w:rsidR="00096E17" w:rsidRPr="00FA4E4A" w:rsidRDefault="00096E17" w:rsidP="00E50AAD">
            <w:pPr>
              <w:pStyle w:val="TableText"/>
            </w:pPr>
            <w:r w:rsidRPr="00FA4E4A">
              <w:t>D1</w:t>
            </w:r>
          </w:p>
        </w:tc>
        <w:tc>
          <w:tcPr>
            <w:tcW w:w="2430" w:type="dxa"/>
            <w:vAlign w:val="bottom"/>
          </w:tcPr>
          <w:p w14:paraId="0F215A7C" w14:textId="6FB61296" w:rsidR="00096E17" w:rsidRPr="00FA4E4A" w:rsidRDefault="00096E17" w:rsidP="00E50AAD">
            <w:pPr>
              <w:pStyle w:val="TableText"/>
            </w:pPr>
            <w:r w:rsidRPr="00FA4E4A">
              <w:t>G0/0/11</w:t>
            </w:r>
          </w:p>
        </w:tc>
        <w:tc>
          <w:tcPr>
            <w:tcW w:w="2706" w:type="dxa"/>
            <w:vAlign w:val="bottom"/>
          </w:tcPr>
          <w:p w14:paraId="0D98F20F" w14:textId="78D24486" w:rsidR="00096E17" w:rsidRPr="00FA4E4A" w:rsidRDefault="00096E17" w:rsidP="00E50AAD">
            <w:pPr>
              <w:pStyle w:val="TableText"/>
            </w:pPr>
            <w:r w:rsidRPr="00FA4E4A">
              <w:t>10.10.0.2</w:t>
            </w:r>
          </w:p>
        </w:tc>
        <w:tc>
          <w:tcPr>
            <w:tcW w:w="2332" w:type="dxa"/>
            <w:vAlign w:val="bottom"/>
          </w:tcPr>
          <w:p w14:paraId="3F8AE6F7" w14:textId="5BEAD1FB" w:rsidR="00096E17" w:rsidRPr="00FA4E4A" w:rsidRDefault="00096E17" w:rsidP="00E50AAD">
            <w:pPr>
              <w:pStyle w:val="TableText"/>
            </w:pPr>
            <w:r w:rsidRPr="00FA4E4A">
              <w:t>255.255.255.252</w:t>
            </w:r>
          </w:p>
        </w:tc>
      </w:tr>
      <w:tr w:rsidR="00096E17" w:rsidRPr="00FA4E4A" w14:paraId="2C2DF212" w14:textId="77777777" w:rsidTr="000A08E7">
        <w:trPr>
          <w:cantSplit/>
          <w:jc w:val="center"/>
        </w:trPr>
        <w:tc>
          <w:tcPr>
            <w:tcW w:w="2337" w:type="dxa"/>
            <w:tcBorders>
              <w:top w:val="nil"/>
              <w:bottom w:val="nil"/>
            </w:tcBorders>
            <w:vAlign w:val="bottom"/>
          </w:tcPr>
          <w:p w14:paraId="25A9FD5C" w14:textId="66CB4DB1" w:rsidR="00096E17" w:rsidRPr="00FA4E4A" w:rsidRDefault="00096E17" w:rsidP="00096E17">
            <w:pPr>
              <w:pStyle w:val="ConfigWindow"/>
            </w:pPr>
            <w:r w:rsidRPr="00FA4E4A">
              <w:t>D1</w:t>
            </w:r>
          </w:p>
        </w:tc>
        <w:tc>
          <w:tcPr>
            <w:tcW w:w="2430" w:type="dxa"/>
            <w:vAlign w:val="bottom"/>
          </w:tcPr>
          <w:p w14:paraId="05697AF5" w14:textId="43AE2D9C" w:rsidR="00096E17" w:rsidRPr="00FA4E4A" w:rsidRDefault="00E545B9" w:rsidP="00E50AAD">
            <w:pPr>
              <w:pStyle w:val="TableText"/>
            </w:pPr>
            <w:r w:rsidRPr="00FA4E4A">
              <w:t>Loopback 1</w:t>
            </w:r>
          </w:p>
        </w:tc>
        <w:tc>
          <w:tcPr>
            <w:tcW w:w="2706" w:type="dxa"/>
            <w:vAlign w:val="bottom"/>
          </w:tcPr>
          <w:p w14:paraId="3A9EB5E3" w14:textId="3BBFB5A8" w:rsidR="00096E17" w:rsidRPr="00FA4E4A" w:rsidRDefault="00096E17" w:rsidP="00E50AAD">
            <w:pPr>
              <w:pStyle w:val="TableText"/>
            </w:pPr>
            <w:r w:rsidRPr="00FA4E4A">
              <w:t>10.10.1.1</w:t>
            </w:r>
          </w:p>
        </w:tc>
        <w:tc>
          <w:tcPr>
            <w:tcW w:w="2332" w:type="dxa"/>
            <w:vAlign w:val="bottom"/>
          </w:tcPr>
          <w:p w14:paraId="75B497BC" w14:textId="364931CB" w:rsidR="00096E17" w:rsidRPr="00FA4E4A" w:rsidRDefault="00096E17" w:rsidP="00E50AAD">
            <w:pPr>
              <w:pStyle w:val="TableText"/>
            </w:pPr>
            <w:r w:rsidRPr="00FA4E4A">
              <w:t>255.255.255.0</w:t>
            </w:r>
          </w:p>
        </w:tc>
      </w:tr>
      <w:tr w:rsidR="00096E17" w:rsidRPr="00FA4E4A" w14:paraId="7C1C02AC" w14:textId="77777777" w:rsidTr="000A08E7">
        <w:trPr>
          <w:cantSplit/>
          <w:jc w:val="center"/>
        </w:trPr>
        <w:tc>
          <w:tcPr>
            <w:tcW w:w="2337" w:type="dxa"/>
            <w:tcBorders>
              <w:top w:val="nil"/>
              <w:bottom w:val="single" w:sz="4" w:space="0" w:color="auto"/>
            </w:tcBorders>
            <w:vAlign w:val="bottom"/>
          </w:tcPr>
          <w:p w14:paraId="604B2F64" w14:textId="1514FDD8" w:rsidR="00096E17" w:rsidRPr="00FA4E4A" w:rsidRDefault="00096E17" w:rsidP="00096E17">
            <w:pPr>
              <w:pStyle w:val="ConfigWindow"/>
            </w:pPr>
            <w:r w:rsidRPr="00FA4E4A">
              <w:t>D1</w:t>
            </w:r>
          </w:p>
        </w:tc>
        <w:tc>
          <w:tcPr>
            <w:tcW w:w="2430" w:type="dxa"/>
            <w:vAlign w:val="bottom"/>
          </w:tcPr>
          <w:p w14:paraId="3F65EF89" w14:textId="583C1AE3" w:rsidR="00096E17" w:rsidRPr="00FA4E4A" w:rsidRDefault="00E545B9" w:rsidP="00E50AAD">
            <w:pPr>
              <w:pStyle w:val="TableText"/>
            </w:pPr>
            <w:r w:rsidRPr="00FA4E4A">
              <w:t>Loopback 2</w:t>
            </w:r>
          </w:p>
        </w:tc>
        <w:tc>
          <w:tcPr>
            <w:tcW w:w="2706" w:type="dxa"/>
            <w:vAlign w:val="bottom"/>
          </w:tcPr>
          <w:p w14:paraId="44A33D4D" w14:textId="1A1C239D" w:rsidR="00096E17" w:rsidRPr="00FA4E4A" w:rsidRDefault="00096E17" w:rsidP="00E50AAD">
            <w:pPr>
              <w:pStyle w:val="TableText"/>
            </w:pPr>
            <w:r w:rsidRPr="00FA4E4A">
              <w:t>10.10.2.1</w:t>
            </w:r>
          </w:p>
        </w:tc>
        <w:tc>
          <w:tcPr>
            <w:tcW w:w="2332" w:type="dxa"/>
            <w:vAlign w:val="bottom"/>
          </w:tcPr>
          <w:p w14:paraId="45738758" w14:textId="0ADE5C2F" w:rsidR="00096E17" w:rsidRPr="00FA4E4A" w:rsidRDefault="00096E17" w:rsidP="00E50AAD">
            <w:pPr>
              <w:pStyle w:val="TableText"/>
            </w:pPr>
            <w:r w:rsidRPr="00FA4E4A">
              <w:t>255.255.255.0</w:t>
            </w:r>
          </w:p>
        </w:tc>
      </w:tr>
      <w:tr w:rsidR="00096E17" w:rsidRPr="00FA4E4A" w14:paraId="68BF7F92" w14:textId="77777777" w:rsidTr="000A08E7">
        <w:trPr>
          <w:cantSplit/>
          <w:jc w:val="center"/>
        </w:trPr>
        <w:tc>
          <w:tcPr>
            <w:tcW w:w="2337" w:type="dxa"/>
            <w:tcBorders>
              <w:top w:val="single" w:sz="4" w:space="0" w:color="auto"/>
              <w:bottom w:val="nil"/>
            </w:tcBorders>
            <w:vAlign w:val="bottom"/>
          </w:tcPr>
          <w:p w14:paraId="60CDBD1C" w14:textId="77777777" w:rsidR="00096E17" w:rsidRPr="00FA4E4A" w:rsidRDefault="00096E17" w:rsidP="00096E17">
            <w:pPr>
              <w:pStyle w:val="TableText"/>
            </w:pPr>
            <w:r w:rsidRPr="00FA4E4A">
              <w:t>R1</w:t>
            </w:r>
          </w:p>
        </w:tc>
        <w:tc>
          <w:tcPr>
            <w:tcW w:w="2430" w:type="dxa"/>
            <w:vAlign w:val="bottom"/>
          </w:tcPr>
          <w:p w14:paraId="4FDCCDBD" w14:textId="6767CD80" w:rsidR="00096E17" w:rsidRPr="00FA4E4A" w:rsidRDefault="00096E17" w:rsidP="00096E17">
            <w:pPr>
              <w:pStyle w:val="TableText"/>
            </w:pPr>
            <w:r w:rsidRPr="00FA4E4A">
              <w:t>G0/0/0</w:t>
            </w:r>
          </w:p>
        </w:tc>
        <w:tc>
          <w:tcPr>
            <w:tcW w:w="2706" w:type="dxa"/>
            <w:vAlign w:val="bottom"/>
          </w:tcPr>
          <w:p w14:paraId="64CD9B15" w14:textId="1A59BD39" w:rsidR="00096E17" w:rsidRPr="00FA4E4A" w:rsidRDefault="00096E17" w:rsidP="00096E17">
            <w:pPr>
              <w:pStyle w:val="TableText"/>
            </w:pPr>
            <w:r w:rsidRPr="00FA4E4A">
              <w:t>172.16.0.2</w:t>
            </w:r>
          </w:p>
        </w:tc>
        <w:tc>
          <w:tcPr>
            <w:tcW w:w="2332" w:type="dxa"/>
            <w:vAlign w:val="bottom"/>
          </w:tcPr>
          <w:p w14:paraId="3EC36326" w14:textId="5A6DDC67" w:rsidR="00096E17" w:rsidRPr="00FA4E4A" w:rsidRDefault="00096E17" w:rsidP="00096E17">
            <w:pPr>
              <w:pStyle w:val="TableText"/>
            </w:pPr>
            <w:r w:rsidRPr="00FA4E4A">
              <w:t>255.255.255.252</w:t>
            </w:r>
          </w:p>
        </w:tc>
      </w:tr>
      <w:tr w:rsidR="00096E17" w:rsidRPr="00FA4E4A" w14:paraId="135E6810" w14:textId="77777777" w:rsidTr="000A08E7">
        <w:trPr>
          <w:cantSplit/>
          <w:jc w:val="center"/>
        </w:trPr>
        <w:tc>
          <w:tcPr>
            <w:tcW w:w="2337" w:type="dxa"/>
            <w:tcBorders>
              <w:top w:val="nil"/>
              <w:bottom w:val="nil"/>
            </w:tcBorders>
            <w:vAlign w:val="bottom"/>
          </w:tcPr>
          <w:p w14:paraId="158DEAEB" w14:textId="77777777" w:rsidR="00096E17" w:rsidRPr="00FA4E4A" w:rsidRDefault="00096E17" w:rsidP="00096E17">
            <w:pPr>
              <w:pStyle w:val="ConfigWindow"/>
            </w:pPr>
            <w:r w:rsidRPr="00FA4E4A">
              <w:t>R1</w:t>
            </w:r>
          </w:p>
        </w:tc>
        <w:tc>
          <w:tcPr>
            <w:tcW w:w="2430" w:type="dxa"/>
            <w:vAlign w:val="bottom"/>
          </w:tcPr>
          <w:p w14:paraId="0079FBE9" w14:textId="66E99642" w:rsidR="00096E17" w:rsidRPr="00FA4E4A" w:rsidRDefault="00096E17" w:rsidP="00096E17">
            <w:pPr>
              <w:pStyle w:val="TableText"/>
            </w:pPr>
            <w:r w:rsidRPr="00FA4E4A">
              <w:t>G0/0/1</w:t>
            </w:r>
          </w:p>
        </w:tc>
        <w:tc>
          <w:tcPr>
            <w:tcW w:w="2706" w:type="dxa"/>
            <w:vAlign w:val="bottom"/>
          </w:tcPr>
          <w:p w14:paraId="62C1D882" w14:textId="00614183" w:rsidR="00096E17" w:rsidRPr="00FA4E4A" w:rsidRDefault="00096E17" w:rsidP="00096E17">
            <w:pPr>
              <w:pStyle w:val="TableText"/>
            </w:pPr>
            <w:r w:rsidRPr="00FA4E4A">
              <w:t>10.10.0.1</w:t>
            </w:r>
          </w:p>
        </w:tc>
        <w:tc>
          <w:tcPr>
            <w:tcW w:w="2332" w:type="dxa"/>
            <w:vAlign w:val="bottom"/>
          </w:tcPr>
          <w:p w14:paraId="419BDC47" w14:textId="5A46CD8A" w:rsidR="00096E17" w:rsidRPr="00FA4E4A" w:rsidRDefault="00096E17" w:rsidP="00096E17">
            <w:pPr>
              <w:pStyle w:val="TableText"/>
            </w:pPr>
            <w:r w:rsidRPr="00FA4E4A">
              <w:t>255.255.255.252</w:t>
            </w:r>
          </w:p>
        </w:tc>
      </w:tr>
      <w:tr w:rsidR="00096E17" w:rsidRPr="00FA4E4A" w14:paraId="4403D07E" w14:textId="77777777" w:rsidTr="000A08E7">
        <w:trPr>
          <w:cantSplit/>
          <w:jc w:val="center"/>
        </w:trPr>
        <w:tc>
          <w:tcPr>
            <w:tcW w:w="2337" w:type="dxa"/>
            <w:tcBorders>
              <w:top w:val="nil"/>
              <w:left w:val="single" w:sz="4" w:space="0" w:color="auto"/>
              <w:bottom w:val="single" w:sz="4" w:space="0" w:color="auto"/>
              <w:right w:val="single" w:sz="4" w:space="0" w:color="auto"/>
            </w:tcBorders>
            <w:vAlign w:val="bottom"/>
          </w:tcPr>
          <w:p w14:paraId="13A1A7D6" w14:textId="78F1FDD7" w:rsidR="00096E17" w:rsidRPr="00FA4E4A" w:rsidRDefault="00096E17" w:rsidP="00096E17">
            <w:pPr>
              <w:pStyle w:val="ConfigWindow"/>
            </w:pPr>
            <w:r w:rsidRPr="00FA4E4A">
              <w:t>R1</w:t>
            </w:r>
          </w:p>
        </w:tc>
        <w:tc>
          <w:tcPr>
            <w:tcW w:w="2430" w:type="dxa"/>
            <w:tcBorders>
              <w:left w:val="single" w:sz="4" w:space="0" w:color="auto"/>
            </w:tcBorders>
            <w:vAlign w:val="bottom"/>
          </w:tcPr>
          <w:p w14:paraId="3BB0893F" w14:textId="05E183D5" w:rsidR="00096E17" w:rsidRPr="00FA4E4A" w:rsidRDefault="00096E17" w:rsidP="00096E17">
            <w:pPr>
              <w:pStyle w:val="TableText"/>
            </w:pPr>
            <w:r w:rsidRPr="00FA4E4A">
              <w:t>S0/1/0</w:t>
            </w:r>
          </w:p>
        </w:tc>
        <w:tc>
          <w:tcPr>
            <w:tcW w:w="2706" w:type="dxa"/>
            <w:vAlign w:val="bottom"/>
          </w:tcPr>
          <w:p w14:paraId="7E8DFAD1" w14:textId="54299045" w:rsidR="00096E17" w:rsidRPr="00FA4E4A" w:rsidRDefault="00096E17" w:rsidP="00096E17">
            <w:pPr>
              <w:pStyle w:val="TableText"/>
            </w:pPr>
            <w:r w:rsidRPr="00FA4E4A">
              <w:t>172.16.2.1</w:t>
            </w:r>
          </w:p>
        </w:tc>
        <w:tc>
          <w:tcPr>
            <w:tcW w:w="2332" w:type="dxa"/>
            <w:vAlign w:val="bottom"/>
          </w:tcPr>
          <w:p w14:paraId="27DC2853" w14:textId="1D49D55D" w:rsidR="00096E17" w:rsidRPr="00FA4E4A" w:rsidRDefault="00096E17" w:rsidP="00096E17">
            <w:pPr>
              <w:pStyle w:val="TableText"/>
            </w:pPr>
            <w:r w:rsidRPr="00FA4E4A">
              <w:t>255.255.255.252</w:t>
            </w:r>
          </w:p>
        </w:tc>
      </w:tr>
      <w:tr w:rsidR="00096E17" w:rsidRPr="00FA4E4A" w14:paraId="3B9B1727" w14:textId="77777777" w:rsidTr="000A08E7">
        <w:trPr>
          <w:cantSplit/>
          <w:jc w:val="center"/>
        </w:trPr>
        <w:tc>
          <w:tcPr>
            <w:tcW w:w="2337" w:type="dxa"/>
            <w:tcBorders>
              <w:top w:val="single" w:sz="4" w:space="0" w:color="auto"/>
              <w:bottom w:val="nil"/>
            </w:tcBorders>
            <w:vAlign w:val="bottom"/>
          </w:tcPr>
          <w:p w14:paraId="265535D3" w14:textId="77777777" w:rsidR="00096E17" w:rsidRPr="00FA4E4A" w:rsidRDefault="00096E17" w:rsidP="00096E17">
            <w:pPr>
              <w:pStyle w:val="TableText"/>
            </w:pPr>
            <w:r w:rsidRPr="00FA4E4A">
              <w:lastRenderedPageBreak/>
              <w:t>R2</w:t>
            </w:r>
          </w:p>
        </w:tc>
        <w:tc>
          <w:tcPr>
            <w:tcW w:w="2430" w:type="dxa"/>
            <w:vAlign w:val="bottom"/>
          </w:tcPr>
          <w:p w14:paraId="2DFEA650" w14:textId="77777777" w:rsidR="00096E17" w:rsidRPr="00FA4E4A" w:rsidRDefault="00096E17" w:rsidP="00096E17">
            <w:pPr>
              <w:pStyle w:val="TableText"/>
            </w:pPr>
            <w:r w:rsidRPr="00FA4E4A">
              <w:t>G0/0/0</w:t>
            </w:r>
          </w:p>
        </w:tc>
        <w:tc>
          <w:tcPr>
            <w:tcW w:w="2706" w:type="dxa"/>
            <w:vAlign w:val="bottom"/>
          </w:tcPr>
          <w:p w14:paraId="1D3F098E" w14:textId="3DA36EFC" w:rsidR="00096E17" w:rsidRPr="00FA4E4A" w:rsidRDefault="00096E17" w:rsidP="00096E17">
            <w:pPr>
              <w:pStyle w:val="TableText"/>
            </w:pPr>
            <w:r w:rsidRPr="00FA4E4A">
              <w:t>172.16.0.1</w:t>
            </w:r>
          </w:p>
        </w:tc>
        <w:tc>
          <w:tcPr>
            <w:tcW w:w="2332" w:type="dxa"/>
            <w:vAlign w:val="bottom"/>
          </w:tcPr>
          <w:p w14:paraId="165E52CC" w14:textId="52768ED0" w:rsidR="00096E17" w:rsidRPr="00FA4E4A" w:rsidRDefault="00096E17" w:rsidP="00096E17">
            <w:pPr>
              <w:pStyle w:val="TableText"/>
            </w:pPr>
            <w:r w:rsidRPr="00FA4E4A">
              <w:t>255.255.255.252</w:t>
            </w:r>
          </w:p>
        </w:tc>
      </w:tr>
      <w:tr w:rsidR="00096E17" w:rsidRPr="00FA4E4A" w14:paraId="29A7F06D" w14:textId="77777777" w:rsidTr="000A08E7">
        <w:trPr>
          <w:cantSplit/>
          <w:jc w:val="center"/>
        </w:trPr>
        <w:tc>
          <w:tcPr>
            <w:tcW w:w="2337" w:type="dxa"/>
            <w:tcBorders>
              <w:top w:val="nil"/>
              <w:bottom w:val="single" w:sz="4" w:space="0" w:color="auto"/>
            </w:tcBorders>
            <w:vAlign w:val="bottom"/>
          </w:tcPr>
          <w:p w14:paraId="47D4121A" w14:textId="77777777" w:rsidR="00096E17" w:rsidRPr="00FA4E4A" w:rsidRDefault="00096E17" w:rsidP="00096E17">
            <w:pPr>
              <w:pStyle w:val="ConfigWindow"/>
            </w:pPr>
            <w:r w:rsidRPr="00FA4E4A">
              <w:t>R2</w:t>
            </w:r>
          </w:p>
        </w:tc>
        <w:tc>
          <w:tcPr>
            <w:tcW w:w="2430" w:type="dxa"/>
            <w:vAlign w:val="bottom"/>
          </w:tcPr>
          <w:p w14:paraId="2DC74E9B" w14:textId="77777777" w:rsidR="00096E17" w:rsidRPr="00FA4E4A" w:rsidRDefault="00096E17" w:rsidP="00096E17">
            <w:pPr>
              <w:pStyle w:val="TableText"/>
            </w:pPr>
            <w:r w:rsidRPr="00FA4E4A">
              <w:t>G0/0/1</w:t>
            </w:r>
          </w:p>
        </w:tc>
        <w:tc>
          <w:tcPr>
            <w:tcW w:w="2706" w:type="dxa"/>
            <w:vAlign w:val="bottom"/>
          </w:tcPr>
          <w:p w14:paraId="521F5E02" w14:textId="28709F6A" w:rsidR="00096E17" w:rsidRPr="00FA4E4A" w:rsidRDefault="00096E17" w:rsidP="00096E17">
            <w:pPr>
              <w:pStyle w:val="TableText"/>
            </w:pPr>
            <w:r w:rsidRPr="00FA4E4A">
              <w:t>172.16.1.1</w:t>
            </w:r>
          </w:p>
        </w:tc>
        <w:tc>
          <w:tcPr>
            <w:tcW w:w="2332" w:type="dxa"/>
            <w:vAlign w:val="bottom"/>
          </w:tcPr>
          <w:p w14:paraId="18665A6E" w14:textId="22313473" w:rsidR="00096E17" w:rsidRPr="00FA4E4A" w:rsidRDefault="00096E17" w:rsidP="00096E17">
            <w:pPr>
              <w:pStyle w:val="TableText"/>
            </w:pPr>
            <w:r w:rsidRPr="00FA4E4A">
              <w:t>255.255.255.252</w:t>
            </w:r>
          </w:p>
        </w:tc>
      </w:tr>
      <w:tr w:rsidR="008C599C" w:rsidRPr="00FA4E4A" w14:paraId="27187E51" w14:textId="77777777" w:rsidTr="000A08E7">
        <w:trPr>
          <w:cantSplit/>
          <w:jc w:val="center"/>
        </w:trPr>
        <w:tc>
          <w:tcPr>
            <w:tcW w:w="2337" w:type="dxa"/>
            <w:tcBorders>
              <w:top w:val="single" w:sz="4" w:space="0" w:color="auto"/>
              <w:bottom w:val="nil"/>
            </w:tcBorders>
            <w:vAlign w:val="bottom"/>
          </w:tcPr>
          <w:p w14:paraId="2BCC0AF2" w14:textId="77777777" w:rsidR="008C599C" w:rsidRPr="00FA4E4A" w:rsidRDefault="008C599C" w:rsidP="008C599C">
            <w:pPr>
              <w:pStyle w:val="TableText"/>
            </w:pPr>
            <w:r w:rsidRPr="00FA4E4A">
              <w:t>R3</w:t>
            </w:r>
          </w:p>
        </w:tc>
        <w:tc>
          <w:tcPr>
            <w:tcW w:w="2430" w:type="dxa"/>
            <w:vAlign w:val="bottom"/>
          </w:tcPr>
          <w:p w14:paraId="4DCCBE41" w14:textId="1A6C1BDF" w:rsidR="008C599C" w:rsidRPr="00FA4E4A" w:rsidRDefault="008C599C" w:rsidP="008C599C">
            <w:pPr>
              <w:pStyle w:val="TableText"/>
            </w:pPr>
            <w:r w:rsidRPr="00FA4E4A">
              <w:t>G0/0/0</w:t>
            </w:r>
          </w:p>
        </w:tc>
        <w:tc>
          <w:tcPr>
            <w:tcW w:w="2706" w:type="dxa"/>
            <w:vAlign w:val="bottom"/>
          </w:tcPr>
          <w:p w14:paraId="42ABA35F" w14:textId="025CFCE7" w:rsidR="008C599C" w:rsidRPr="00FA4E4A" w:rsidRDefault="008C599C" w:rsidP="008C599C">
            <w:pPr>
              <w:pStyle w:val="TableText"/>
            </w:pPr>
            <w:r w:rsidRPr="00FA4E4A">
              <w:t>172.16.1.2</w:t>
            </w:r>
          </w:p>
        </w:tc>
        <w:tc>
          <w:tcPr>
            <w:tcW w:w="2332" w:type="dxa"/>
            <w:vAlign w:val="bottom"/>
          </w:tcPr>
          <w:p w14:paraId="4DA75298" w14:textId="0C91D9BD" w:rsidR="008C599C" w:rsidRPr="00FA4E4A" w:rsidRDefault="008C599C" w:rsidP="008C599C">
            <w:pPr>
              <w:pStyle w:val="TableText"/>
            </w:pPr>
            <w:r w:rsidRPr="00FA4E4A">
              <w:t>255.255.255.252</w:t>
            </w:r>
          </w:p>
        </w:tc>
      </w:tr>
      <w:tr w:rsidR="008C599C" w:rsidRPr="00FA4E4A" w14:paraId="1C00F493" w14:textId="77777777" w:rsidTr="000A08E7">
        <w:trPr>
          <w:cantSplit/>
          <w:jc w:val="center"/>
        </w:trPr>
        <w:tc>
          <w:tcPr>
            <w:tcW w:w="2337" w:type="dxa"/>
            <w:tcBorders>
              <w:top w:val="nil"/>
              <w:bottom w:val="nil"/>
            </w:tcBorders>
            <w:vAlign w:val="bottom"/>
          </w:tcPr>
          <w:p w14:paraId="71B2AEE2" w14:textId="77777777" w:rsidR="008C599C" w:rsidRPr="00FA4E4A" w:rsidRDefault="008C599C" w:rsidP="008C599C">
            <w:pPr>
              <w:pStyle w:val="ConfigWindow"/>
            </w:pPr>
            <w:r w:rsidRPr="00FA4E4A">
              <w:t>R3</w:t>
            </w:r>
          </w:p>
        </w:tc>
        <w:tc>
          <w:tcPr>
            <w:tcW w:w="2430" w:type="dxa"/>
            <w:vAlign w:val="bottom"/>
          </w:tcPr>
          <w:p w14:paraId="6EEBFC8D" w14:textId="00C3F457" w:rsidR="008C599C" w:rsidRPr="00FA4E4A" w:rsidRDefault="008C599C" w:rsidP="008C599C">
            <w:pPr>
              <w:pStyle w:val="TableText"/>
            </w:pPr>
            <w:r w:rsidRPr="00FA4E4A">
              <w:t>G0/0/1</w:t>
            </w:r>
          </w:p>
        </w:tc>
        <w:tc>
          <w:tcPr>
            <w:tcW w:w="2706" w:type="dxa"/>
            <w:vAlign w:val="bottom"/>
          </w:tcPr>
          <w:p w14:paraId="6E448F27" w14:textId="1E41136B" w:rsidR="008C599C" w:rsidRPr="00FA4E4A" w:rsidRDefault="008C599C" w:rsidP="008C599C">
            <w:pPr>
              <w:pStyle w:val="TableText"/>
            </w:pPr>
            <w:r w:rsidRPr="00FA4E4A">
              <w:t>192.168.0.1</w:t>
            </w:r>
          </w:p>
        </w:tc>
        <w:tc>
          <w:tcPr>
            <w:tcW w:w="2332" w:type="dxa"/>
            <w:vAlign w:val="bottom"/>
          </w:tcPr>
          <w:p w14:paraId="5734B497" w14:textId="5A34DDA5" w:rsidR="008C599C" w:rsidRPr="00FA4E4A" w:rsidRDefault="008C599C" w:rsidP="008C599C">
            <w:pPr>
              <w:pStyle w:val="TableText"/>
            </w:pPr>
            <w:r w:rsidRPr="00FA4E4A">
              <w:t>255.255.255.252</w:t>
            </w:r>
          </w:p>
        </w:tc>
      </w:tr>
      <w:tr w:rsidR="008C599C" w:rsidRPr="00FA4E4A" w14:paraId="7F9B925D" w14:textId="77777777" w:rsidTr="000A08E7">
        <w:trPr>
          <w:cantSplit/>
          <w:jc w:val="center"/>
        </w:trPr>
        <w:tc>
          <w:tcPr>
            <w:tcW w:w="2337" w:type="dxa"/>
            <w:tcBorders>
              <w:top w:val="nil"/>
              <w:bottom w:val="single" w:sz="4" w:space="0" w:color="auto"/>
            </w:tcBorders>
            <w:vAlign w:val="bottom"/>
          </w:tcPr>
          <w:p w14:paraId="6BB37E92" w14:textId="77777777" w:rsidR="008C599C" w:rsidRPr="00FA4E4A" w:rsidRDefault="008C599C" w:rsidP="008C599C">
            <w:pPr>
              <w:pStyle w:val="ConfigWindow"/>
            </w:pPr>
            <w:r w:rsidRPr="00FA4E4A">
              <w:t>R3</w:t>
            </w:r>
          </w:p>
        </w:tc>
        <w:tc>
          <w:tcPr>
            <w:tcW w:w="2430" w:type="dxa"/>
            <w:vAlign w:val="bottom"/>
          </w:tcPr>
          <w:p w14:paraId="600B98B4" w14:textId="4D8685B3" w:rsidR="008C599C" w:rsidRPr="00FA4E4A" w:rsidRDefault="008C599C" w:rsidP="008C599C">
            <w:pPr>
              <w:pStyle w:val="TableText"/>
            </w:pPr>
            <w:r w:rsidRPr="00FA4E4A">
              <w:t>S0/1/0</w:t>
            </w:r>
          </w:p>
        </w:tc>
        <w:tc>
          <w:tcPr>
            <w:tcW w:w="2706" w:type="dxa"/>
            <w:vAlign w:val="bottom"/>
          </w:tcPr>
          <w:p w14:paraId="37EE205C" w14:textId="07183518" w:rsidR="008C599C" w:rsidRPr="00FA4E4A" w:rsidRDefault="008C599C" w:rsidP="008C599C">
            <w:pPr>
              <w:pStyle w:val="TableText"/>
            </w:pPr>
            <w:r w:rsidRPr="00FA4E4A">
              <w:t>172.16.2.2</w:t>
            </w:r>
          </w:p>
        </w:tc>
        <w:tc>
          <w:tcPr>
            <w:tcW w:w="2332" w:type="dxa"/>
            <w:vAlign w:val="bottom"/>
          </w:tcPr>
          <w:p w14:paraId="455C43A3" w14:textId="3B887EFC" w:rsidR="008C599C" w:rsidRPr="00FA4E4A" w:rsidRDefault="008C599C" w:rsidP="008C599C">
            <w:pPr>
              <w:pStyle w:val="TableText"/>
            </w:pPr>
            <w:r w:rsidRPr="00FA4E4A">
              <w:t>255.255.255.252</w:t>
            </w:r>
          </w:p>
        </w:tc>
      </w:tr>
      <w:tr w:rsidR="008C599C" w:rsidRPr="00FA4E4A" w14:paraId="2C4B6AF8" w14:textId="77777777" w:rsidTr="000A08E7">
        <w:trPr>
          <w:cantSplit/>
          <w:jc w:val="center"/>
        </w:trPr>
        <w:tc>
          <w:tcPr>
            <w:tcW w:w="2337" w:type="dxa"/>
            <w:tcBorders>
              <w:top w:val="single" w:sz="4" w:space="0" w:color="auto"/>
              <w:bottom w:val="nil"/>
            </w:tcBorders>
            <w:vAlign w:val="bottom"/>
          </w:tcPr>
          <w:p w14:paraId="0E4AE4F0" w14:textId="5B6397A4" w:rsidR="008C599C" w:rsidRPr="00FA4E4A" w:rsidRDefault="008C599C" w:rsidP="008C599C">
            <w:pPr>
              <w:pStyle w:val="TableText"/>
            </w:pPr>
            <w:r w:rsidRPr="00FA4E4A">
              <w:t>D</w:t>
            </w:r>
            <w:r w:rsidR="007515D7" w:rsidRPr="00FA4E4A">
              <w:t>2</w:t>
            </w:r>
          </w:p>
        </w:tc>
        <w:tc>
          <w:tcPr>
            <w:tcW w:w="2430" w:type="dxa"/>
            <w:vAlign w:val="bottom"/>
          </w:tcPr>
          <w:p w14:paraId="6A3D7512" w14:textId="2B357846" w:rsidR="008C599C" w:rsidRPr="00FA4E4A" w:rsidRDefault="008C599C" w:rsidP="008C599C">
            <w:pPr>
              <w:pStyle w:val="TableText"/>
            </w:pPr>
            <w:r w:rsidRPr="00FA4E4A">
              <w:t>G0/0/11</w:t>
            </w:r>
          </w:p>
        </w:tc>
        <w:tc>
          <w:tcPr>
            <w:tcW w:w="2706" w:type="dxa"/>
            <w:vAlign w:val="bottom"/>
          </w:tcPr>
          <w:p w14:paraId="52C121FC" w14:textId="3E5AFDE1" w:rsidR="008C599C" w:rsidRPr="00FA4E4A" w:rsidRDefault="008C599C" w:rsidP="008C599C">
            <w:pPr>
              <w:pStyle w:val="TableText"/>
            </w:pPr>
            <w:r w:rsidRPr="00FA4E4A">
              <w:t>1</w:t>
            </w:r>
            <w:r w:rsidR="007515D7" w:rsidRPr="00FA4E4A">
              <w:t>92.168</w:t>
            </w:r>
            <w:r w:rsidRPr="00FA4E4A">
              <w:t>.0.2</w:t>
            </w:r>
          </w:p>
        </w:tc>
        <w:tc>
          <w:tcPr>
            <w:tcW w:w="2332" w:type="dxa"/>
            <w:vAlign w:val="bottom"/>
          </w:tcPr>
          <w:p w14:paraId="56419058" w14:textId="519FF464" w:rsidR="008C599C" w:rsidRPr="00FA4E4A" w:rsidRDefault="008C599C" w:rsidP="008C599C">
            <w:pPr>
              <w:pStyle w:val="TableText"/>
            </w:pPr>
            <w:r w:rsidRPr="00FA4E4A">
              <w:t>255.255.255.252</w:t>
            </w:r>
          </w:p>
        </w:tc>
      </w:tr>
      <w:tr w:rsidR="008C599C" w:rsidRPr="00FA4E4A" w14:paraId="1240D717" w14:textId="77777777" w:rsidTr="000A08E7">
        <w:trPr>
          <w:cantSplit/>
          <w:jc w:val="center"/>
        </w:trPr>
        <w:tc>
          <w:tcPr>
            <w:tcW w:w="2337" w:type="dxa"/>
            <w:tcBorders>
              <w:top w:val="nil"/>
              <w:bottom w:val="single" w:sz="4" w:space="0" w:color="auto"/>
            </w:tcBorders>
            <w:vAlign w:val="bottom"/>
          </w:tcPr>
          <w:p w14:paraId="64536E41" w14:textId="3E9A4F9C" w:rsidR="008C599C" w:rsidRPr="00FA4E4A" w:rsidRDefault="007515D7" w:rsidP="008C599C">
            <w:pPr>
              <w:pStyle w:val="ConfigWindow"/>
            </w:pPr>
            <w:r w:rsidRPr="00FA4E4A">
              <w:t>D2</w:t>
            </w:r>
          </w:p>
        </w:tc>
        <w:tc>
          <w:tcPr>
            <w:tcW w:w="2430" w:type="dxa"/>
            <w:vAlign w:val="bottom"/>
          </w:tcPr>
          <w:p w14:paraId="6FB99C5C" w14:textId="53FF6286" w:rsidR="008C599C" w:rsidRPr="00FA4E4A" w:rsidRDefault="00E545B9" w:rsidP="008C599C">
            <w:pPr>
              <w:pStyle w:val="TableText"/>
            </w:pPr>
            <w:r w:rsidRPr="00FA4E4A">
              <w:t>Loopback 1</w:t>
            </w:r>
          </w:p>
        </w:tc>
        <w:tc>
          <w:tcPr>
            <w:tcW w:w="2706" w:type="dxa"/>
            <w:vAlign w:val="bottom"/>
          </w:tcPr>
          <w:p w14:paraId="3EB07314" w14:textId="054B3BDC" w:rsidR="008C599C" w:rsidRPr="00FA4E4A" w:rsidRDefault="007515D7" w:rsidP="008C599C">
            <w:pPr>
              <w:pStyle w:val="TableText"/>
            </w:pPr>
            <w:r w:rsidRPr="00FA4E4A">
              <w:t>192.168</w:t>
            </w:r>
            <w:r w:rsidR="008C599C" w:rsidRPr="00FA4E4A">
              <w:t>.1.1</w:t>
            </w:r>
          </w:p>
        </w:tc>
        <w:tc>
          <w:tcPr>
            <w:tcW w:w="2332" w:type="dxa"/>
            <w:vAlign w:val="bottom"/>
          </w:tcPr>
          <w:p w14:paraId="123B9146" w14:textId="7B06E389" w:rsidR="008C599C" w:rsidRPr="00FA4E4A" w:rsidRDefault="008C599C" w:rsidP="008C599C">
            <w:pPr>
              <w:pStyle w:val="TableText"/>
            </w:pPr>
            <w:r w:rsidRPr="00FA4E4A">
              <w:t>255.255.255.0</w:t>
            </w:r>
          </w:p>
        </w:tc>
      </w:tr>
    </w:tbl>
    <w:p w14:paraId="73A23375" w14:textId="77777777" w:rsidR="00D778DF" w:rsidRPr="00FA4E4A" w:rsidRDefault="00D778DF" w:rsidP="00D452F4">
      <w:pPr>
        <w:pStyle w:val="Heading1"/>
        <w:rPr>
          <w:noProof w:val="0"/>
        </w:rPr>
      </w:pPr>
      <w:r w:rsidRPr="00FA4E4A">
        <w:rPr>
          <w:noProof w:val="0"/>
        </w:rPr>
        <w:t>Objectives</w:t>
      </w:r>
    </w:p>
    <w:p w14:paraId="309CFD5A" w14:textId="69D31554" w:rsidR="00E70096" w:rsidRPr="00FA4E4A" w:rsidRDefault="002D5F23" w:rsidP="00E70096">
      <w:pPr>
        <w:pStyle w:val="BodyTextL25"/>
      </w:pPr>
      <w:r w:rsidRPr="00FA4E4A">
        <w:t>In this lab</w:t>
      </w:r>
      <w:r w:rsidR="00523D68">
        <w:t>,</w:t>
      </w:r>
      <w:r w:rsidRPr="00FA4E4A">
        <w:t xml:space="preserve"> you will </w:t>
      </w:r>
      <w:r w:rsidR="0055402E" w:rsidRPr="00FA4E4A">
        <w:t xml:space="preserve">learn how to </w:t>
      </w:r>
      <w:r w:rsidR="00B96308" w:rsidRPr="00FA4E4A">
        <w:t>use policy-based routing to influence path section.</w:t>
      </w:r>
    </w:p>
    <w:p w14:paraId="3F19965C" w14:textId="1EEF98E8" w:rsidR="007515D7" w:rsidRPr="00FA4E4A" w:rsidRDefault="00A76BB3" w:rsidP="00523D68">
      <w:pPr>
        <w:pStyle w:val="BodyTextL25Bold"/>
      </w:pPr>
      <w:r>
        <w:t xml:space="preserve">Part 1: </w:t>
      </w:r>
      <w:r w:rsidR="007515D7" w:rsidRPr="00FA4E4A">
        <w:t>Build the Network and Configure Basic Device Settings</w:t>
      </w:r>
    </w:p>
    <w:p w14:paraId="11B02443" w14:textId="5A358045" w:rsidR="00D778DF" w:rsidRPr="00FA4E4A" w:rsidRDefault="00A76BB3" w:rsidP="00523D68">
      <w:pPr>
        <w:pStyle w:val="BodyTextL25Bold"/>
      </w:pPr>
      <w:r>
        <w:t xml:space="preserve">Part 2: </w:t>
      </w:r>
      <w:r w:rsidR="007515D7" w:rsidRPr="00FA4E4A">
        <w:t xml:space="preserve">Configure and </w:t>
      </w:r>
      <w:r>
        <w:t>V</w:t>
      </w:r>
      <w:r w:rsidR="007515D7" w:rsidRPr="00FA4E4A">
        <w:t xml:space="preserve">erify </w:t>
      </w:r>
      <w:r>
        <w:t>R</w:t>
      </w:r>
      <w:r w:rsidR="007515D7" w:rsidRPr="00FA4E4A">
        <w:t>outing</w:t>
      </w:r>
    </w:p>
    <w:p w14:paraId="074B3EE1" w14:textId="1C281311" w:rsidR="005B7B21" w:rsidRPr="00FA4E4A" w:rsidRDefault="00A76BB3" w:rsidP="00523D68">
      <w:pPr>
        <w:pStyle w:val="BodyTextL25Bold"/>
      </w:pPr>
      <w:r>
        <w:t xml:space="preserve">Part 3: </w:t>
      </w:r>
      <w:r w:rsidR="005B7B21" w:rsidRPr="00FA4E4A">
        <w:t xml:space="preserve">Configure PBR to </w:t>
      </w:r>
      <w:r>
        <w:t>P</w:t>
      </w:r>
      <w:r w:rsidR="005B7B21" w:rsidRPr="00FA4E4A">
        <w:t xml:space="preserve">rovide </w:t>
      </w:r>
      <w:r>
        <w:t>P</w:t>
      </w:r>
      <w:r w:rsidR="005B7B21" w:rsidRPr="00FA4E4A">
        <w:t xml:space="preserve">ath </w:t>
      </w:r>
      <w:r>
        <w:t>C</w:t>
      </w:r>
      <w:r w:rsidR="005B7B21" w:rsidRPr="00FA4E4A">
        <w:t>ontrol</w:t>
      </w:r>
    </w:p>
    <w:p w14:paraId="43A16C54" w14:textId="25EBDE31" w:rsidR="0072163C" w:rsidRPr="00FA4E4A" w:rsidRDefault="00A76BB3" w:rsidP="00523D68">
      <w:pPr>
        <w:pStyle w:val="BodyTextL25Bold"/>
      </w:pPr>
      <w:r>
        <w:t xml:space="preserve">Part 4: </w:t>
      </w:r>
      <w:r w:rsidR="005B7B21" w:rsidRPr="00FA4E4A">
        <w:t xml:space="preserve">Configure Local PBR to </w:t>
      </w:r>
      <w:r>
        <w:t>P</w:t>
      </w:r>
      <w:r w:rsidR="005B7B21" w:rsidRPr="00FA4E4A">
        <w:t xml:space="preserve">rovide </w:t>
      </w:r>
      <w:r>
        <w:t>P</w:t>
      </w:r>
      <w:r w:rsidR="005B7B21" w:rsidRPr="00FA4E4A">
        <w:t xml:space="preserve">ath </w:t>
      </w:r>
      <w:r>
        <w:t>C</w:t>
      </w:r>
      <w:r w:rsidR="005B7B21" w:rsidRPr="00FA4E4A">
        <w:t>ontrol</w:t>
      </w:r>
    </w:p>
    <w:p w14:paraId="1A7D3487" w14:textId="07041B8C" w:rsidR="00D778DF" w:rsidRPr="00FA4E4A" w:rsidRDefault="00D778DF" w:rsidP="00D452F4">
      <w:pPr>
        <w:pStyle w:val="Heading1"/>
        <w:rPr>
          <w:noProof w:val="0"/>
        </w:rPr>
      </w:pPr>
      <w:r w:rsidRPr="00FA4E4A">
        <w:rPr>
          <w:noProof w:val="0"/>
        </w:rPr>
        <w:t>Background / Scenario</w:t>
      </w:r>
    </w:p>
    <w:p w14:paraId="606F0AFC" w14:textId="64B7C129" w:rsidR="00B96308" w:rsidRPr="00FA4E4A" w:rsidRDefault="00CF38BC" w:rsidP="00CF38BC">
      <w:pPr>
        <w:pStyle w:val="BodyTextL25"/>
      </w:pPr>
      <w:r w:rsidRPr="00FA4E4A">
        <w:t xml:space="preserve">In this scenario, </w:t>
      </w:r>
      <w:r w:rsidR="00FF06CF" w:rsidRPr="00FA4E4A">
        <w:t xml:space="preserve">you want to experiment with policy-based routing (PBR) to see how it is implemented and study how it could be </w:t>
      </w:r>
      <w:r w:rsidR="00B96308" w:rsidRPr="00FA4E4A">
        <w:t xml:space="preserve">used to influence path selection. </w:t>
      </w:r>
    </w:p>
    <w:p w14:paraId="0AA05729" w14:textId="787A270B" w:rsidR="00CF38BC" w:rsidRPr="00FA4E4A" w:rsidRDefault="00B96308" w:rsidP="00CF38BC">
      <w:pPr>
        <w:pStyle w:val="BodyTextL25"/>
      </w:pPr>
      <w:r w:rsidRPr="00FA4E4A">
        <w:t xml:space="preserve">Your task is to connect and configure a </w:t>
      </w:r>
      <w:r w:rsidR="00FF06CF" w:rsidRPr="00FA4E4A">
        <w:t>3 router and 2 Layer 3 switch</w:t>
      </w:r>
      <w:r w:rsidRPr="00FA4E4A">
        <w:t xml:space="preserve"> OSPF routing domain and verify normal path selection. You will alter the traffic flow for PC2 going to PC3 using PBR. You will also use Cisco IOS IP SLA with PBR to achieve dynamic path control. Finally, you will configure PBR for traffic originating locally on router R1.</w:t>
      </w:r>
    </w:p>
    <w:p w14:paraId="03C35416" w14:textId="2394081E" w:rsidR="002D5F23" w:rsidRPr="00FA4E4A" w:rsidRDefault="002D5F23" w:rsidP="002D5F23">
      <w:pPr>
        <w:pStyle w:val="BodyTextL25"/>
      </w:pPr>
      <w:r w:rsidRPr="00FA4E4A">
        <w:rPr>
          <w:b/>
        </w:rPr>
        <w:t>Note</w:t>
      </w:r>
      <w:r w:rsidRPr="00523D68">
        <w:rPr>
          <w:bCs/>
        </w:rPr>
        <w:t>:</w:t>
      </w:r>
      <w:r w:rsidRPr="00FA4E4A">
        <w:t xml:space="preserve"> This lab is an exercise in configuring </w:t>
      </w:r>
      <w:r w:rsidR="0072163C" w:rsidRPr="00FA4E4A">
        <w:t>distribute lists and redistribution using ALCs, prefix lists, and route maps.</w:t>
      </w:r>
    </w:p>
    <w:p w14:paraId="777D89FC" w14:textId="61E62535" w:rsidR="002D5F23" w:rsidRPr="00FA4E4A" w:rsidRDefault="002D5F23" w:rsidP="002D5F23">
      <w:pPr>
        <w:pStyle w:val="BodyTextL25"/>
        <w:rPr>
          <w:rFonts w:eastAsia="Arial"/>
        </w:rPr>
      </w:pPr>
      <w:r w:rsidRPr="00FA4E4A">
        <w:rPr>
          <w:rFonts w:eastAsia="Arial"/>
          <w:b/>
        </w:rPr>
        <w:t>Note</w:t>
      </w:r>
      <w:r w:rsidRPr="00FA4E4A">
        <w:rPr>
          <w:rFonts w:eastAsia="Arial"/>
        </w:rPr>
        <w:t>: The routers used with CCNP hands-on labs are Cisco 4221 with Cisco IOS XE Release 16.9.4 (universalk9 image). The switches used in the labs are Cisco Catalyst 3650 with Cisco IOS XE Release 16.9.4 (universalk9 image). Other routers, switches, and Cisco IOS versions can be used. Depending on the model and Cisco IOS version, the commands available and the output produced might vary from what is shown in the labs. Refer to the Router Interface Summary Table at the end of the lab for the correct interface identifiers.</w:t>
      </w:r>
    </w:p>
    <w:p w14:paraId="26237904" w14:textId="552E5F75" w:rsidR="002D5F23" w:rsidRPr="00FA4E4A" w:rsidRDefault="002D5F23" w:rsidP="002D5F23">
      <w:pPr>
        <w:pStyle w:val="BodyTextL25"/>
      </w:pPr>
      <w:r w:rsidRPr="00FA4E4A">
        <w:rPr>
          <w:b/>
        </w:rPr>
        <w:t>Note</w:t>
      </w:r>
      <w:r w:rsidRPr="00FA4E4A">
        <w:t xml:space="preserve">: Make sure that the </w:t>
      </w:r>
      <w:r w:rsidR="00F76E96">
        <w:t>devic</w:t>
      </w:r>
      <w:r w:rsidRPr="00FA4E4A">
        <w:t>es have been erased and have no startup configurations. If you are unsure, contact your instructor.</w:t>
      </w:r>
    </w:p>
    <w:p w14:paraId="5530AE74" w14:textId="77777777" w:rsidR="00D778DF" w:rsidRPr="00FA4E4A" w:rsidRDefault="00D778DF" w:rsidP="00D452F4">
      <w:pPr>
        <w:pStyle w:val="Heading1"/>
        <w:rPr>
          <w:noProof w:val="0"/>
        </w:rPr>
      </w:pPr>
      <w:r w:rsidRPr="00FA4E4A">
        <w:rPr>
          <w:noProof w:val="0"/>
        </w:rPr>
        <w:t>Required Resources</w:t>
      </w:r>
    </w:p>
    <w:p w14:paraId="47A186A9" w14:textId="73C85BD5" w:rsidR="00334C33" w:rsidRPr="00523D68" w:rsidRDefault="0055402E" w:rsidP="00523D68">
      <w:pPr>
        <w:pStyle w:val="Bulletlevel1"/>
      </w:pPr>
      <w:r w:rsidRPr="00FA4E4A">
        <w:t>3</w:t>
      </w:r>
      <w:r w:rsidR="00334C33" w:rsidRPr="00FA4E4A">
        <w:t xml:space="preserve"> Router</w:t>
      </w:r>
      <w:r w:rsidR="00196CBC" w:rsidRPr="00FA4E4A">
        <w:t>s</w:t>
      </w:r>
      <w:r w:rsidR="00334C33" w:rsidRPr="00FA4E4A">
        <w:t xml:space="preserve"> (Cisco </w:t>
      </w:r>
      <w:r w:rsidR="00B72F2A" w:rsidRPr="00FA4E4A">
        <w:t>4221</w:t>
      </w:r>
      <w:r w:rsidR="00334C33" w:rsidRPr="00FA4E4A">
        <w:t xml:space="preserve"> with Cisco IOS</w:t>
      </w:r>
      <w:r w:rsidR="00F666EC" w:rsidRPr="00523D68">
        <w:t xml:space="preserve"> XE</w:t>
      </w:r>
      <w:r w:rsidR="00334C33" w:rsidRPr="00523D68">
        <w:t xml:space="preserve"> Release </w:t>
      </w:r>
      <w:r w:rsidR="00AC05AB" w:rsidRPr="00523D68">
        <w:t>16.9.</w:t>
      </w:r>
      <w:r w:rsidR="000C5EF2" w:rsidRPr="00523D68">
        <w:t>4</w:t>
      </w:r>
      <w:r w:rsidR="00334C33" w:rsidRPr="00523D68">
        <w:t xml:space="preserve"> universal image or comparable)</w:t>
      </w:r>
    </w:p>
    <w:p w14:paraId="3592C03B" w14:textId="5B8307D9" w:rsidR="003E4AB3" w:rsidRPr="00523D68" w:rsidRDefault="00FF06CF" w:rsidP="00523D68">
      <w:pPr>
        <w:pStyle w:val="Bulletlevel1"/>
      </w:pPr>
      <w:r w:rsidRPr="00523D68">
        <w:t xml:space="preserve">2 </w:t>
      </w:r>
      <w:r w:rsidR="00F76E96" w:rsidRPr="00523D68">
        <w:t>S</w:t>
      </w:r>
      <w:r w:rsidRPr="00523D68">
        <w:t xml:space="preserve">witches </w:t>
      </w:r>
      <w:r w:rsidR="005B7B21" w:rsidRPr="00523D68">
        <w:t>(Catalyst 3650s with Cisco IOS XE Release 16.9.4 universalk9 image).</w:t>
      </w:r>
    </w:p>
    <w:p w14:paraId="7A468B75" w14:textId="0C8B87BB" w:rsidR="00457934" w:rsidRPr="00FA4E4A" w:rsidRDefault="003E4AB3" w:rsidP="00523D68">
      <w:pPr>
        <w:pStyle w:val="Bulletlevel1"/>
      </w:pPr>
      <w:r w:rsidRPr="00523D68">
        <w:t>1 PC (Choice of operating system with t</w:t>
      </w:r>
      <w:r>
        <w:t>erminal emulation program installed)</w:t>
      </w:r>
    </w:p>
    <w:p w14:paraId="7F60F08D" w14:textId="77777777" w:rsidR="00125806" w:rsidRPr="00FA4E4A" w:rsidRDefault="00125806" w:rsidP="00D452F4">
      <w:pPr>
        <w:pStyle w:val="Heading1"/>
        <w:rPr>
          <w:noProof w:val="0"/>
        </w:rPr>
      </w:pPr>
      <w:r w:rsidRPr="00FA4E4A">
        <w:rPr>
          <w:noProof w:val="0"/>
        </w:rPr>
        <w:lastRenderedPageBreak/>
        <w:t>Instructions</w:t>
      </w:r>
    </w:p>
    <w:p w14:paraId="44F9448A" w14:textId="086FDCD4" w:rsidR="002D5F23" w:rsidRPr="00FA4E4A" w:rsidRDefault="002D5F23" w:rsidP="00523D68">
      <w:pPr>
        <w:pStyle w:val="Heading2"/>
        <w:ind w:left="900" w:hanging="900"/>
      </w:pPr>
      <w:bookmarkStart w:id="1" w:name="_Hlk35690047"/>
      <w:r w:rsidRPr="00FA4E4A">
        <w:t>Build the Network and Configure Basic Device Settings</w:t>
      </w:r>
    </w:p>
    <w:bookmarkEnd w:id="1"/>
    <w:p w14:paraId="29C72A97" w14:textId="77777777" w:rsidR="002D5F23" w:rsidRPr="00FA4E4A" w:rsidRDefault="002D5F23" w:rsidP="002D5F23">
      <w:pPr>
        <w:pStyle w:val="BodyTextL25"/>
      </w:pPr>
      <w:r w:rsidRPr="00FA4E4A">
        <w:t>In Part 1, you will set up the network topology and configure basic settings and interface addressing on routers.</w:t>
      </w:r>
    </w:p>
    <w:p w14:paraId="58B9AF22" w14:textId="77777777" w:rsidR="002D5F23" w:rsidRPr="00FA4E4A" w:rsidRDefault="002D5F23" w:rsidP="002D5F23">
      <w:pPr>
        <w:pStyle w:val="Heading3"/>
      </w:pPr>
      <w:r w:rsidRPr="00FA4E4A">
        <w:t>Cable the network as shown in the topology.</w:t>
      </w:r>
    </w:p>
    <w:p w14:paraId="668081BE" w14:textId="77777777" w:rsidR="002D5F23" w:rsidRPr="00FA4E4A" w:rsidRDefault="002D5F23" w:rsidP="002D5F23">
      <w:pPr>
        <w:pStyle w:val="BodyTextL25"/>
      </w:pPr>
      <w:r w:rsidRPr="00FA4E4A">
        <w:t>Attach the devices as shown in the topology diagram, and cable as necessary.</w:t>
      </w:r>
    </w:p>
    <w:p w14:paraId="6AFE406B" w14:textId="77777777" w:rsidR="002D5F23" w:rsidRPr="00FA4E4A" w:rsidRDefault="002D5F23" w:rsidP="002D5F23">
      <w:pPr>
        <w:pStyle w:val="Heading3"/>
      </w:pPr>
      <w:r w:rsidRPr="00FA4E4A">
        <w:t>Configure basic settings for each device.</w:t>
      </w:r>
    </w:p>
    <w:p w14:paraId="36FA4660" w14:textId="77777777" w:rsidR="00603C52" w:rsidRPr="00FA4E4A" w:rsidRDefault="002D5F23" w:rsidP="00523D68">
      <w:pPr>
        <w:pStyle w:val="SubStepAlpha"/>
        <w:spacing w:after="0"/>
      </w:pPr>
      <w:r w:rsidRPr="00FA4E4A">
        <w:t>Console into each device, enter global configuration mode, and apply the basic settings. The startup configurations for each device are provided below.</w:t>
      </w:r>
    </w:p>
    <w:p w14:paraId="467F19A9" w14:textId="77777777" w:rsidR="00F95CCA" w:rsidRPr="00FA4E4A" w:rsidRDefault="00F95CCA" w:rsidP="00F95CCA">
      <w:pPr>
        <w:pStyle w:val="ConfigWindow"/>
      </w:pPr>
      <w:r w:rsidRPr="00FA4E4A">
        <w:t>Open configuration window</w:t>
      </w:r>
    </w:p>
    <w:p w14:paraId="11804666" w14:textId="43D84108" w:rsidR="000F6A77" w:rsidRPr="00FA4E4A" w:rsidRDefault="000F6A77" w:rsidP="000F6A77">
      <w:pPr>
        <w:pStyle w:val="BodyTextL25Bold"/>
      </w:pPr>
      <w:r w:rsidRPr="00FA4E4A">
        <w:t>Router R1</w:t>
      </w:r>
    </w:p>
    <w:p w14:paraId="15AC8FEC" w14:textId="77777777" w:rsidR="000F6A77" w:rsidRPr="00FA4E4A" w:rsidRDefault="000F6A77" w:rsidP="000F6A77">
      <w:pPr>
        <w:pStyle w:val="CMD"/>
      </w:pPr>
      <w:r w:rsidRPr="00FA4E4A">
        <w:t>hostname R1</w:t>
      </w:r>
    </w:p>
    <w:p w14:paraId="181A03EA" w14:textId="77777777" w:rsidR="000F6A77" w:rsidRPr="00FA4E4A" w:rsidRDefault="000F6A77" w:rsidP="000F6A77">
      <w:pPr>
        <w:pStyle w:val="CMD"/>
      </w:pPr>
      <w:r w:rsidRPr="00FA4E4A">
        <w:t xml:space="preserve">no </w:t>
      </w:r>
      <w:proofErr w:type="spellStart"/>
      <w:r w:rsidRPr="00FA4E4A">
        <w:t>ip</w:t>
      </w:r>
      <w:proofErr w:type="spellEnd"/>
      <w:r w:rsidRPr="00FA4E4A">
        <w:t xml:space="preserve"> domain lookup</w:t>
      </w:r>
    </w:p>
    <w:p w14:paraId="3914DDCF" w14:textId="77777777" w:rsidR="000F6A77" w:rsidRPr="00FA4E4A" w:rsidRDefault="000F6A77" w:rsidP="000F6A77">
      <w:pPr>
        <w:pStyle w:val="CMD"/>
      </w:pPr>
      <w:r w:rsidRPr="00FA4E4A">
        <w:t>line con 0</w:t>
      </w:r>
    </w:p>
    <w:p w14:paraId="708E11B5" w14:textId="77777777" w:rsidR="000F6A77" w:rsidRPr="00FA4E4A" w:rsidRDefault="000F6A77" w:rsidP="000F6A77">
      <w:pPr>
        <w:pStyle w:val="CMD"/>
      </w:pPr>
      <w:r w:rsidRPr="00FA4E4A">
        <w:t xml:space="preserve"> logging sync</w:t>
      </w:r>
    </w:p>
    <w:p w14:paraId="154A3FD9" w14:textId="77777777" w:rsidR="000F6A77" w:rsidRPr="00FA4E4A" w:rsidRDefault="000F6A77" w:rsidP="000F6A77">
      <w:pPr>
        <w:pStyle w:val="CMD"/>
      </w:pPr>
      <w:r w:rsidRPr="00FA4E4A">
        <w:t xml:space="preserve"> exec-time 0 0</w:t>
      </w:r>
    </w:p>
    <w:p w14:paraId="5C801B4E" w14:textId="77777777" w:rsidR="000F6A77" w:rsidRPr="00FA4E4A" w:rsidRDefault="000F6A77" w:rsidP="000F6A77">
      <w:pPr>
        <w:pStyle w:val="CMD"/>
      </w:pPr>
      <w:r w:rsidRPr="00FA4E4A">
        <w:t xml:space="preserve"> exit</w:t>
      </w:r>
    </w:p>
    <w:p w14:paraId="39A4775F" w14:textId="77777777" w:rsidR="000F6A77" w:rsidRPr="00FA4E4A" w:rsidRDefault="000F6A77" w:rsidP="000F6A77">
      <w:pPr>
        <w:pStyle w:val="CMD"/>
      </w:pPr>
      <w:r w:rsidRPr="00FA4E4A">
        <w:t xml:space="preserve">banner </w:t>
      </w:r>
      <w:proofErr w:type="spellStart"/>
      <w:r w:rsidRPr="00FA4E4A">
        <w:t>motd</w:t>
      </w:r>
      <w:proofErr w:type="spellEnd"/>
      <w:r w:rsidRPr="00FA4E4A">
        <w:t xml:space="preserve"> # This is R1, Path Control Using PBR #</w:t>
      </w:r>
    </w:p>
    <w:p w14:paraId="758450E6" w14:textId="77777777" w:rsidR="000F6A77" w:rsidRPr="00FA4E4A" w:rsidRDefault="000F6A77" w:rsidP="000F6A77">
      <w:pPr>
        <w:pStyle w:val="CMD"/>
      </w:pPr>
      <w:r w:rsidRPr="00FA4E4A">
        <w:t>interface G0/0/0</w:t>
      </w:r>
    </w:p>
    <w:p w14:paraId="70207C24" w14:textId="77777777" w:rsidR="000F6A77" w:rsidRPr="00FA4E4A" w:rsidRDefault="000F6A77" w:rsidP="000F6A77">
      <w:pPr>
        <w:pStyle w:val="CMD"/>
      </w:pPr>
      <w:r w:rsidRPr="00FA4E4A">
        <w:t xml:space="preserve"> description Connection to R2</w:t>
      </w:r>
    </w:p>
    <w:p w14:paraId="29476332" w14:textId="77777777" w:rsidR="000F6A77" w:rsidRPr="00FA4E4A" w:rsidRDefault="000F6A77" w:rsidP="000F6A77">
      <w:pPr>
        <w:pStyle w:val="CMD"/>
      </w:pPr>
      <w:r w:rsidRPr="00FA4E4A">
        <w:t xml:space="preserve"> </w:t>
      </w:r>
      <w:proofErr w:type="spellStart"/>
      <w:r w:rsidRPr="00FA4E4A">
        <w:t>ip</w:t>
      </w:r>
      <w:proofErr w:type="spellEnd"/>
      <w:r w:rsidRPr="00FA4E4A">
        <w:t xml:space="preserve"> add 172.16.0.2 255.255.255.252</w:t>
      </w:r>
    </w:p>
    <w:p w14:paraId="32B54138" w14:textId="77777777" w:rsidR="000F6A77" w:rsidRPr="00FA4E4A" w:rsidRDefault="000F6A77" w:rsidP="000F6A77">
      <w:pPr>
        <w:pStyle w:val="CMD"/>
      </w:pPr>
      <w:r w:rsidRPr="00FA4E4A">
        <w:t xml:space="preserve"> no shut</w:t>
      </w:r>
    </w:p>
    <w:p w14:paraId="6E93C2D4" w14:textId="77777777" w:rsidR="000F6A77" w:rsidRPr="00FA4E4A" w:rsidRDefault="000F6A77" w:rsidP="000F6A77">
      <w:pPr>
        <w:pStyle w:val="CMD"/>
      </w:pPr>
      <w:r w:rsidRPr="00FA4E4A">
        <w:t xml:space="preserve"> exit</w:t>
      </w:r>
    </w:p>
    <w:p w14:paraId="35A635C7" w14:textId="77777777" w:rsidR="000F6A77" w:rsidRPr="00FA4E4A" w:rsidRDefault="000F6A77" w:rsidP="000F6A77">
      <w:pPr>
        <w:pStyle w:val="CMD"/>
      </w:pPr>
      <w:r w:rsidRPr="00FA4E4A">
        <w:t>interface S0/1/0</w:t>
      </w:r>
    </w:p>
    <w:p w14:paraId="4469E963" w14:textId="77777777" w:rsidR="000F6A77" w:rsidRPr="00FA4E4A" w:rsidRDefault="000F6A77" w:rsidP="000F6A77">
      <w:pPr>
        <w:pStyle w:val="CMD"/>
      </w:pPr>
      <w:r w:rsidRPr="00FA4E4A">
        <w:t xml:space="preserve"> description Serial Connection to R3</w:t>
      </w:r>
    </w:p>
    <w:p w14:paraId="2E2B497E" w14:textId="77777777" w:rsidR="000F6A77" w:rsidRPr="00FA4E4A" w:rsidRDefault="000F6A77" w:rsidP="000F6A77">
      <w:pPr>
        <w:pStyle w:val="CMD"/>
      </w:pPr>
      <w:r w:rsidRPr="00FA4E4A">
        <w:t xml:space="preserve"> </w:t>
      </w:r>
      <w:proofErr w:type="spellStart"/>
      <w:r w:rsidRPr="00FA4E4A">
        <w:t>ip</w:t>
      </w:r>
      <w:proofErr w:type="spellEnd"/>
      <w:r w:rsidRPr="00FA4E4A">
        <w:t xml:space="preserve"> add 172.16.2.1 255.255.255.252</w:t>
      </w:r>
    </w:p>
    <w:p w14:paraId="4DAF2809" w14:textId="77777777" w:rsidR="000F6A77" w:rsidRPr="00FA4E4A" w:rsidRDefault="000F6A77" w:rsidP="000F6A77">
      <w:pPr>
        <w:pStyle w:val="CMD"/>
      </w:pPr>
      <w:r w:rsidRPr="00FA4E4A">
        <w:t xml:space="preserve"> no shut</w:t>
      </w:r>
    </w:p>
    <w:p w14:paraId="539FC320" w14:textId="77777777" w:rsidR="000F6A77" w:rsidRPr="00FA4E4A" w:rsidRDefault="000F6A77" w:rsidP="000F6A77">
      <w:pPr>
        <w:pStyle w:val="CMD"/>
      </w:pPr>
      <w:r w:rsidRPr="00FA4E4A">
        <w:t xml:space="preserve"> exit</w:t>
      </w:r>
    </w:p>
    <w:p w14:paraId="330D8502" w14:textId="77777777" w:rsidR="000F6A77" w:rsidRPr="00FA4E4A" w:rsidRDefault="000F6A77" w:rsidP="000F6A77">
      <w:pPr>
        <w:pStyle w:val="CMD"/>
      </w:pPr>
      <w:r w:rsidRPr="00FA4E4A">
        <w:t>interface G0/0/1</w:t>
      </w:r>
    </w:p>
    <w:p w14:paraId="28B46429" w14:textId="77777777" w:rsidR="000F6A77" w:rsidRPr="00FA4E4A" w:rsidRDefault="000F6A77" w:rsidP="000F6A77">
      <w:pPr>
        <w:pStyle w:val="CMD"/>
      </w:pPr>
      <w:r w:rsidRPr="00FA4E4A">
        <w:t xml:space="preserve"> description Connection to D1</w:t>
      </w:r>
    </w:p>
    <w:p w14:paraId="2B7348D8" w14:textId="77777777" w:rsidR="000F6A77" w:rsidRPr="00FA4E4A" w:rsidRDefault="000F6A77" w:rsidP="000F6A77">
      <w:pPr>
        <w:pStyle w:val="CMD"/>
      </w:pPr>
      <w:r w:rsidRPr="00FA4E4A">
        <w:t xml:space="preserve"> </w:t>
      </w:r>
      <w:proofErr w:type="spellStart"/>
      <w:r w:rsidRPr="00FA4E4A">
        <w:t>ip</w:t>
      </w:r>
      <w:proofErr w:type="spellEnd"/>
      <w:r w:rsidRPr="00FA4E4A">
        <w:t xml:space="preserve"> add 10.10.0.1 255.255.255.252</w:t>
      </w:r>
    </w:p>
    <w:p w14:paraId="00BE590B" w14:textId="77777777" w:rsidR="000F6A77" w:rsidRPr="00FA4E4A" w:rsidRDefault="000F6A77" w:rsidP="000F6A77">
      <w:pPr>
        <w:pStyle w:val="CMD"/>
      </w:pPr>
      <w:r w:rsidRPr="00FA4E4A">
        <w:t xml:space="preserve"> no shut</w:t>
      </w:r>
    </w:p>
    <w:p w14:paraId="40091942" w14:textId="216AB4EB" w:rsidR="00F95CCA" w:rsidRPr="00FA4E4A" w:rsidRDefault="000F6A77" w:rsidP="000F6A77">
      <w:pPr>
        <w:pStyle w:val="CMD"/>
      </w:pPr>
      <w:r w:rsidRPr="00FA4E4A">
        <w:t xml:space="preserve"> exit</w:t>
      </w:r>
    </w:p>
    <w:p w14:paraId="2ABD51B7" w14:textId="6A557CF9" w:rsidR="00F95CCA" w:rsidRPr="00FA4E4A" w:rsidRDefault="00F95CCA" w:rsidP="00F95CCA">
      <w:pPr>
        <w:pStyle w:val="BodyTextL25Bold"/>
      </w:pPr>
      <w:r w:rsidRPr="00FA4E4A">
        <w:t>Router R2</w:t>
      </w:r>
    </w:p>
    <w:p w14:paraId="3BF4932D" w14:textId="77777777" w:rsidR="00F95CCA" w:rsidRPr="00FA4E4A" w:rsidRDefault="00F95CCA" w:rsidP="00F95CCA">
      <w:pPr>
        <w:pStyle w:val="CMD"/>
      </w:pPr>
      <w:r w:rsidRPr="00FA4E4A">
        <w:t>hostname R2</w:t>
      </w:r>
    </w:p>
    <w:p w14:paraId="30BEF9F1" w14:textId="77777777" w:rsidR="00F95CCA" w:rsidRPr="00FA4E4A" w:rsidRDefault="00F95CCA" w:rsidP="00F95CCA">
      <w:pPr>
        <w:pStyle w:val="CMD"/>
      </w:pPr>
      <w:r w:rsidRPr="00FA4E4A">
        <w:t xml:space="preserve">no </w:t>
      </w:r>
      <w:proofErr w:type="spellStart"/>
      <w:r w:rsidRPr="00FA4E4A">
        <w:t>ip</w:t>
      </w:r>
      <w:proofErr w:type="spellEnd"/>
      <w:r w:rsidRPr="00FA4E4A">
        <w:t xml:space="preserve"> domain lookup</w:t>
      </w:r>
    </w:p>
    <w:p w14:paraId="29876F2A" w14:textId="77777777" w:rsidR="00F95CCA" w:rsidRPr="00FA4E4A" w:rsidRDefault="00F95CCA" w:rsidP="00F95CCA">
      <w:pPr>
        <w:pStyle w:val="CMD"/>
      </w:pPr>
      <w:r w:rsidRPr="00FA4E4A">
        <w:t>line con 0</w:t>
      </w:r>
    </w:p>
    <w:p w14:paraId="4BC06537" w14:textId="77777777" w:rsidR="00F95CCA" w:rsidRPr="00FA4E4A" w:rsidRDefault="00F95CCA" w:rsidP="00F95CCA">
      <w:pPr>
        <w:pStyle w:val="CMD"/>
      </w:pPr>
      <w:r w:rsidRPr="00FA4E4A">
        <w:t xml:space="preserve"> logging sync</w:t>
      </w:r>
    </w:p>
    <w:p w14:paraId="2EF7C958" w14:textId="77777777" w:rsidR="00F95CCA" w:rsidRPr="00FA4E4A" w:rsidRDefault="00F95CCA" w:rsidP="00F95CCA">
      <w:pPr>
        <w:pStyle w:val="CMD"/>
      </w:pPr>
      <w:r w:rsidRPr="00FA4E4A">
        <w:t xml:space="preserve"> exec-time 0 0</w:t>
      </w:r>
    </w:p>
    <w:p w14:paraId="72F4110E" w14:textId="1FF24954" w:rsidR="00F95CCA" w:rsidRPr="00FA4E4A" w:rsidRDefault="00F95CCA" w:rsidP="00F95CCA">
      <w:pPr>
        <w:pStyle w:val="CMD"/>
      </w:pPr>
      <w:r w:rsidRPr="00FA4E4A">
        <w:t>exit</w:t>
      </w:r>
    </w:p>
    <w:p w14:paraId="183F28FE" w14:textId="0410E87E" w:rsidR="00F95CCA" w:rsidRPr="00FA4E4A" w:rsidRDefault="00F95CCA" w:rsidP="00F95CCA">
      <w:pPr>
        <w:pStyle w:val="CMD"/>
      </w:pPr>
      <w:r w:rsidRPr="00FA4E4A">
        <w:t xml:space="preserve">banner </w:t>
      </w:r>
      <w:proofErr w:type="spellStart"/>
      <w:r w:rsidRPr="00FA4E4A">
        <w:t>motd</w:t>
      </w:r>
      <w:proofErr w:type="spellEnd"/>
      <w:r w:rsidRPr="00FA4E4A">
        <w:t xml:space="preserve"> # This is R2, </w:t>
      </w:r>
      <w:r w:rsidR="00FF06CF" w:rsidRPr="00FA4E4A">
        <w:t xml:space="preserve">Path Control Using PBR </w:t>
      </w:r>
      <w:r w:rsidRPr="00FA4E4A">
        <w:t>#</w:t>
      </w:r>
    </w:p>
    <w:p w14:paraId="4A14691F" w14:textId="09C91461" w:rsidR="00F95CCA" w:rsidRPr="00FA4E4A" w:rsidRDefault="00F95CCA" w:rsidP="00F95CCA">
      <w:pPr>
        <w:pStyle w:val="CMD"/>
      </w:pPr>
      <w:r w:rsidRPr="00FA4E4A">
        <w:t xml:space="preserve">interface </w:t>
      </w:r>
      <w:r w:rsidR="00064730" w:rsidRPr="00FA4E4A">
        <w:t>G</w:t>
      </w:r>
      <w:r w:rsidRPr="00FA4E4A">
        <w:t>0/0/0</w:t>
      </w:r>
    </w:p>
    <w:p w14:paraId="0C11A3BB" w14:textId="77777777" w:rsidR="00F95CCA" w:rsidRPr="00FA4E4A" w:rsidRDefault="00F95CCA" w:rsidP="00F95CCA">
      <w:pPr>
        <w:pStyle w:val="CMD"/>
      </w:pPr>
      <w:r w:rsidRPr="00FA4E4A">
        <w:lastRenderedPageBreak/>
        <w:t xml:space="preserve"> description Connection to R1</w:t>
      </w:r>
    </w:p>
    <w:p w14:paraId="1BC2EBC4" w14:textId="0904A679" w:rsidR="00F95CCA" w:rsidRPr="00FA4E4A" w:rsidRDefault="00F95CCA" w:rsidP="00F95CCA">
      <w:pPr>
        <w:pStyle w:val="CMD"/>
      </w:pPr>
      <w:r w:rsidRPr="00FA4E4A">
        <w:t xml:space="preserve"> </w:t>
      </w:r>
      <w:proofErr w:type="spellStart"/>
      <w:r w:rsidRPr="00FA4E4A">
        <w:t>ip</w:t>
      </w:r>
      <w:proofErr w:type="spellEnd"/>
      <w:r w:rsidRPr="00FA4E4A">
        <w:t xml:space="preserve"> add 172.16.0.1 255.255.255.252</w:t>
      </w:r>
    </w:p>
    <w:p w14:paraId="1FDB85D6" w14:textId="77777777" w:rsidR="00F95CCA" w:rsidRPr="00FA4E4A" w:rsidRDefault="00F95CCA" w:rsidP="00F95CCA">
      <w:pPr>
        <w:pStyle w:val="CMD"/>
      </w:pPr>
      <w:r w:rsidRPr="00FA4E4A">
        <w:t xml:space="preserve"> no shut</w:t>
      </w:r>
    </w:p>
    <w:p w14:paraId="43AA2F18" w14:textId="06DB239F" w:rsidR="00F95CCA" w:rsidRPr="00FA4E4A" w:rsidRDefault="00F95CCA" w:rsidP="00F95CCA">
      <w:pPr>
        <w:pStyle w:val="CMD"/>
      </w:pPr>
      <w:r w:rsidRPr="00FA4E4A">
        <w:t>exit</w:t>
      </w:r>
    </w:p>
    <w:p w14:paraId="72DD8914" w14:textId="7BE90DA1" w:rsidR="00F95CCA" w:rsidRPr="00FA4E4A" w:rsidRDefault="00F95CCA" w:rsidP="00F95CCA">
      <w:pPr>
        <w:pStyle w:val="CMD"/>
      </w:pPr>
      <w:r w:rsidRPr="00FA4E4A">
        <w:t>interface GigabitEthernet0/0/1</w:t>
      </w:r>
    </w:p>
    <w:p w14:paraId="37E0AA8B" w14:textId="77777777" w:rsidR="00F95CCA" w:rsidRPr="00FA4E4A" w:rsidRDefault="00F95CCA" w:rsidP="00F95CCA">
      <w:pPr>
        <w:pStyle w:val="CMD"/>
      </w:pPr>
      <w:r w:rsidRPr="00FA4E4A">
        <w:t xml:space="preserve"> description Connection to R3</w:t>
      </w:r>
    </w:p>
    <w:p w14:paraId="40FB6E16" w14:textId="0BB3F88C" w:rsidR="00F95CCA" w:rsidRPr="00FA4E4A" w:rsidRDefault="00F95CCA" w:rsidP="00F95CCA">
      <w:pPr>
        <w:pStyle w:val="CMD"/>
      </w:pPr>
      <w:r w:rsidRPr="00FA4E4A">
        <w:t xml:space="preserve"> </w:t>
      </w:r>
      <w:proofErr w:type="spellStart"/>
      <w:r w:rsidRPr="00FA4E4A">
        <w:t>ip</w:t>
      </w:r>
      <w:proofErr w:type="spellEnd"/>
      <w:r w:rsidRPr="00FA4E4A">
        <w:t xml:space="preserve"> address </w:t>
      </w:r>
      <w:r w:rsidR="006A16C8" w:rsidRPr="00FA4E4A">
        <w:t>1</w:t>
      </w:r>
      <w:r w:rsidR="00064730" w:rsidRPr="00FA4E4A">
        <w:t>7</w:t>
      </w:r>
      <w:r w:rsidR="006A16C8" w:rsidRPr="00FA4E4A">
        <w:t>2.16.</w:t>
      </w:r>
      <w:r w:rsidR="00064730" w:rsidRPr="00FA4E4A">
        <w:t>1</w:t>
      </w:r>
      <w:r w:rsidRPr="00FA4E4A">
        <w:t>.1 255.255.255.252</w:t>
      </w:r>
    </w:p>
    <w:p w14:paraId="08BB28CC" w14:textId="77777777" w:rsidR="00F95CCA" w:rsidRPr="00FA4E4A" w:rsidRDefault="00F95CCA" w:rsidP="00F95CCA">
      <w:pPr>
        <w:pStyle w:val="CMD"/>
      </w:pPr>
      <w:r w:rsidRPr="00FA4E4A">
        <w:t xml:space="preserve"> no shut</w:t>
      </w:r>
    </w:p>
    <w:p w14:paraId="0F18D5AE" w14:textId="6C1F465C" w:rsidR="00F95CCA" w:rsidRPr="00FA4E4A" w:rsidRDefault="00F95CCA" w:rsidP="00F95CCA">
      <w:pPr>
        <w:pStyle w:val="CMD"/>
      </w:pPr>
      <w:r w:rsidRPr="00FA4E4A">
        <w:t>exit</w:t>
      </w:r>
    </w:p>
    <w:p w14:paraId="423E7427" w14:textId="4910F6B2" w:rsidR="00F95CCA" w:rsidRPr="00FA4E4A" w:rsidRDefault="00F95CCA" w:rsidP="00F95CCA">
      <w:pPr>
        <w:pStyle w:val="BodyTextL25Bold"/>
      </w:pPr>
      <w:r w:rsidRPr="00FA4E4A">
        <w:t>Router R3</w:t>
      </w:r>
    </w:p>
    <w:p w14:paraId="70FADC39" w14:textId="77777777" w:rsidR="00F95CCA" w:rsidRPr="00FA4E4A" w:rsidRDefault="00F95CCA" w:rsidP="00F95CCA">
      <w:pPr>
        <w:pStyle w:val="CMD"/>
      </w:pPr>
      <w:r w:rsidRPr="00FA4E4A">
        <w:t>hostname R3</w:t>
      </w:r>
    </w:p>
    <w:p w14:paraId="62DF71AA" w14:textId="77777777" w:rsidR="00F95CCA" w:rsidRPr="00FA4E4A" w:rsidRDefault="00F95CCA" w:rsidP="00F95CCA">
      <w:pPr>
        <w:pStyle w:val="CMD"/>
      </w:pPr>
      <w:r w:rsidRPr="00FA4E4A">
        <w:t xml:space="preserve">no </w:t>
      </w:r>
      <w:proofErr w:type="spellStart"/>
      <w:r w:rsidRPr="00FA4E4A">
        <w:t>ip</w:t>
      </w:r>
      <w:proofErr w:type="spellEnd"/>
      <w:r w:rsidRPr="00FA4E4A">
        <w:t xml:space="preserve"> domain lookup</w:t>
      </w:r>
    </w:p>
    <w:p w14:paraId="31186372" w14:textId="77777777" w:rsidR="00F95CCA" w:rsidRPr="00FA4E4A" w:rsidRDefault="00F95CCA" w:rsidP="00F95CCA">
      <w:pPr>
        <w:pStyle w:val="CMD"/>
      </w:pPr>
      <w:r w:rsidRPr="00FA4E4A">
        <w:t>line con 0</w:t>
      </w:r>
    </w:p>
    <w:p w14:paraId="0FABDA58" w14:textId="77777777" w:rsidR="00F95CCA" w:rsidRPr="00FA4E4A" w:rsidRDefault="00F95CCA" w:rsidP="00F95CCA">
      <w:pPr>
        <w:pStyle w:val="CMD"/>
      </w:pPr>
      <w:r w:rsidRPr="00FA4E4A">
        <w:t xml:space="preserve"> logging sync</w:t>
      </w:r>
    </w:p>
    <w:p w14:paraId="4EE411D9" w14:textId="77777777" w:rsidR="00F95CCA" w:rsidRPr="00FA4E4A" w:rsidRDefault="00F95CCA" w:rsidP="00F95CCA">
      <w:pPr>
        <w:pStyle w:val="CMD"/>
      </w:pPr>
      <w:r w:rsidRPr="00FA4E4A">
        <w:t xml:space="preserve"> exec-time 0 0</w:t>
      </w:r>
    </w:p>
    <w:p w14:paraId="1E8D8E4C" w14:textId="77777777" w:rsidR="00F95CCA" w:rsidRPr="00FA4E4A" w:rsidRDefault="00F95CCA" w:rsidP="00F95CCA">
      <w:pPr>
        <w:pStyle w:val="CMD"/>
      </w:pPr>
      <w:r w:rsidRPr="00FA4E4A">
        <w:t xml:space="preserve"> exit</w:t>
      </w:r>
    </w:p>
    <w:p w14:paraId="3798B2A1" w14:textId="42895C54" w:rsidR="00F95CCA" w:rsidRPr="00FA4E4A" w:rsidRDefault="00F95CCA" w:rsidP="00F95CCA">
      <w:pPr>
        <w:pStyle w:val="CMD"/>
      </w:pPr>
      <w:r w:rsidRPr="00FA4E4A">
        <w:t xml:space="preserve">banner </w:t>
      </w:r>
      <w:proofErr w:type="spellStart"/>
      <w:r w:rsidRPr="00FA4E4A">
        <w:t>motd</w:t>
      </w:r>
      <w:proofErr w:type="spellEnd"/>
      <w:r w:rsidRPr="00FA4E4A">
        <w:t xml:space="preserve"> # This is R3, </w:t>
      </w:r>
      <w:r w:rsidR="00FF06CF" w:rsidRPr="00FA4E4A">
        <w:t xml:space="preserve">Path Control Using PBR </w:t>
      </w:r>
      <w:r w:rsidRPr="00FA4E4A">
        <w:t>#</w:t>
      </w:r>
    </w:p>
    <w:p w14:paraId="23A96D65" w14:textId="77777777" w:rsidR="00780511" w:rsidRPr="00FA4E4A" w:rsidRDefault="00780511" w:rsidP="00780511">
      <w:pPr>
        <w:pStyle w:val="CMD"/>
      </w:pPr>
      <w:r w:rsidRPr="00FA4E4A">
        <w:t>interface G0/0/0</w:t>
      </w:r>
    </w:p>
    <w:p w14:paraId="35D68652" w14:textId="77777777" w:rsidR="00780511" w:rsidRPr="00FA4E4A" w:rsidRDefault="00780511" w:rsidP="00780511">
      <w:pPr>
        <w:pStyle w:val="CMD"/>
      </w:pPr>
      <w:r w:rsidRPr="00FA4E4A">
        <w:t xml:space="preserve"> description Connection to R2</w:t>
      </w:r>
    </w:p>
    <w:p w14:paraId="01EBCE56" w14:textId="459F08F2" w:rsidR="00780511" w:rsidRPr="00FA4E4A" w:rsidRDefault="00780511" w:rsidP="00780511">
      <w:pPr>
        <w:pStyle w:val="CMD"/>
      </w:pPr>
      <w:r w:rsidRPr="00FA4E4A">
        <w:t xml:space="preserve"> </w:t>
      </w:r>
      <w:proofErr w:type="spellStart"/>
      <w:r w:rsidRPr="00FA4E4A">
        <w:t>ip</w:t>
      </w:r>
      <w:proofErr w:type="spellEnd"/>
      <w:r w:rsidRPr="00FA4E4A">
        <w:t xml:space="preserve"> add 172.16.1.2 255.255.255.252</w:t>
      </w:r>
    </w:p>
    <w:p w14:paraId="4E5764DA" w14:textId="77777777" w:rsidR="00780511" w:rsidRPr="00FA4E4A" w:rsidRDefault="00780511" w:rsidP="00780511">
      <w:pPr>
        <w:pStyle w:val="CMD"/>
      </w:pPr>
      <w:r w:rsidRPr="00FA4E4A">
        <w:t xml:space="preserve"> no shut</w:t>
      </w:r>
    </w:p>
    <w:p w14:paraId="09C4CE1A" w14:textId="77777777" w:rsidR="00780511" w:rsidRPr="00FA4E4A" w:rsidRDefault="00780511" w:rsidP="00780511">
      <w:pPr>
        <w:pStyle w:val="CMD"/>
      </w:pPr>
      <w:r w:rsidRPr="00FA4E4A">
        <w:t xml:space="preserve"> exit</w:t>
      </w:r>
    </w:p>
    <w:p w14:paraId="5E2369D3" w14:textId="77777777" w:rsidR="00780511" w:rsidRPr="00FA4E4A" w:rsidRDefault="00780511" w:rsidP="00780511">
      <w:pPr>
        <w:pStyle w:val="CMD"/>
      </w:pPr>
      <w:r w:rsidRPr="00FA4E4A">
        <w:t>interface S0/1/0</w:t>
      </w:r>
    </w:p>
    <w:p w14:paraId="0F9FAE34" w14:textId="7AC330BC" w:rsidR="00780511" w:rsidRPr="00FA4E4A" w:rsidRDefault="00780511" w:rsidP="00780511">
      <w:pPr>
        <w:pStyle w:val="CMD"/>
      </w:pPr>
      <w:r w:rsidRPr="00FA4E4A">
        <w:t xml:space="preserve"> description Serial Connection to R1</w:t>
      </w:r>
    </w:p>
    <w:p w14:paraId="7BEABF9A" w14:textId="531FB73F" w:rsidR="00780511" w:rsidRPr="00FA4E4A" w:rsidRDefault="00780511" w:rsidP="00780511">
      <w:pPr>
        <w:pStyle w:val="CMD"/>
      </w:pPr>
      <w:r w:rsidRPr="00FA4E4A">
        <w:t xml:space="preserve"> </w:t>
      </w:r>
      <w:proofErr w:type="spellStart"/>
      <w:r w:rsidRPr="00FA4E4A">
        <w:t>ip</w:t>
      </w:r>
      <w:proofErr w:type="spellEnd"/>
      <w:r w:rsidRPr="00FA4E4A">
        <w:t xml:space="preserve"> add 172.16.2.2 255.255.255.252</w:t>
      </w:r>
    </w:p>
    <w:p w14:paraId="77C5786B" w14:textId="77777777" w:rsidR="00780511" w:rsidRPr="00FA4E4A" w:rsidRDefault="00780511" w:rsidP="00780511">
      <w:pPr>
        <w:pStyle w:val="CMD"/>
      </w:pPr>
      <w:r w:rsidRPr="00FA4E4A">
        <w:t xml:space="preserve"> no shut</w:t>
      </w:r>
    </w:p>
    <w:p w14:paraId="6DA99C47" w14:textId="77777777" w:rsidR="00780511" w:rsidRPr="00FA4E4A" w:rsidRDefault="00780511" w:rsidP="00780511">
      <w:pPr>
        <w:pStyle w:val="CMD"/>
      </w:pPr>
      <w:r w:rsidRPr="00FA4E4A">
        <w:t xml:space="preserve"> exit</w:t>
      </w:r>
    </w:p>
    <w:p w14:paraId="1EDD2FEE" w14:textId="77777777" w:rsidR="00780511" w:rsidRPr="00FA4E4A" w:rsidRDefault="00780511" w:rsidP="00780511">
      <w:pPr>
        <w:pStyle w:val="CMD"/>
      </w:pPr>
      <w:r w:rsidRPr="00FA4E4A">
        <w:t>interface G0/0/1</w:t>
      </w:r>
    </w:p>
    <w:p w14:paraId="268472BD" w14:textId="46674306" w:rsidR="00780511" w:rsidRPr="00FA4E4A" w:rsidRDefault="00780511" w:rsidP="00780511">
      <w:pPr>
        <w:pStyle w:val="CMD"/>
      </w:pPr>
      <w:r w:rsidRPr="00FA4E4A">
        <w:t xml:space="preserve"> description Connection to D2</w:t>
      </w:r>
    </w:p>
    <w:p w14:paraId="423275C1" w14:textId="15085879" w:rsidR="00780511" w:rsidRPr="00FA4E4A" w:rsidRDefault="00780511" w:rsidP="00780511">
      <w:pPr>
        <w:pStyle w:val="CMD"/>
      </w:pPr>
      <w:r w:rsidRPr="00FA4E4A">
        <w:t xml:space="preserve"> </w:t>
      </w:r>
      <w:proofErr w:type="spellStart"/>
      <w:r w:rsidRPr="00FA4E4A">
        <w:t>ip</w:t>
      </w:r>
      <w:proofErr w:type="spellEnd"/>
      <w:r w:rsidRPr="00FA4E4A">
        <w:t xml:space="preserve"> add </w:t>
      </w:r>
      <w:r w:rsidR="00B16E3F" w:rsidRPr="00FA4E4A">
        <w:t>192.168.0</w:t>
      </w:r>
      <w:r w:rsidRPr="00FA4E4A">
        <w:t>.1 255.255.255.252</w:t>
      </w:r>
    </w:p>
    <w:p w14:paraId="24DC56B0" w14:textId="77777777" w:rsidR="00780511" w:rsidRPr="00FA4E4A" w:rsidRDefault="00780511" w:rsidP="00780511">
      <w:pPr>
        <w:pStyle w:val="CMD"/>
      </w:pPr>
      <w:r w:rsidRPr="00FA4E4A">
        <w:t xml:space="preserve"> no shut</w:t>
      </w:r>
    </w:p>
    <w:p w14:paraId="33F67528" w14:textId="77777777" w:rsidR="00780511" w:rsidRPr="00FA4E4A" w:rsidRDefault="00780511" w:rsidP="00780511">
      <w:pPr>
        <w:pStyle w:val="CMD"/>
      </w:pPr>
      <w:r w:rsidRPr="00FA4E4A">
        <w:t xml:space="preserve"> exit</w:t>
      </w:r>
    </w:p>
    <w:p w14:paraId="5D0FEC9E" w14:textId="09799A5F" w:rsidR="00127C18" w:rsidRPr="00FA4E4A" w:rsidRDefault="00127C18" w:rsidP="00127C18">
      <w:pPr>
        <w:pStyle w:val="BodyTextL25Bold"/>
      </w:pPr>
      <w:r w:rsidRPr="00FA4E4A">
        <w:t>Switch D1</w:t>
      </w:r>
    </w:p>
    <w:p w14:paraId="4C745210" w14:textId="77777777" w:rsidR="00127C18" w:rsidRPr="00FA4E4A" w:rsidRDefault="00127C18" w:rsidP="00127C18">
      <w:pPr>
        <w:pStyle w:val="CMD"/>
      </w:pPr>
      <w:r w:rsidRPr="00FA4E4A">
        <w:t>hostname D1</w:t>
      </w:r>
    </w:p>
    <w:p w14:paraId="477B0DC4" w14:textId="77777777" w:rsidR="00127C18" w:rsidRPr="00FA4E4A" w:rsidRDefault="00127C18" w:rsidP="00127C18">
      <w:pPr>
        <w:pStyle w:val="CMD"/>
      </w:pPr>
      <w:r w:rsidRPr="00FA4E4A">
        <w:t xml:space="preserve">no </w:t>
      </w:r>
      <w:proofErr w:type="spellStart"/>
      <w:r w:rsidRPr="00FA4E4A">
        <w:t>ip</w:t>
      </w:r>
      <w:proofErr w:type="spellEnd"/>
      <w:r w:rsidRPr="00FA4E4A">
        <w:t xml:space="preserve"> domain lookup</w:t>
      </w:r>
    </w:p>
    <w:p w14:paraId="66F21A1C" w14:textId="77777777" w:rsidR="00127C18" w:rsidRPr="00FA4E4A" w:rsidRDefault="00127C18" w:rsidP="00127C18">
      <w:pPr>
        <w:pStyle w:val="CMD"/>
      </w:pPr>
      <w:r w:rsidRPr="00FA4E4A">
        <w:t>line con 0</w:t>
      </w:r>
    </w:p>
    <w:p w14:paraId="70E0892C" w14:textId="77777777" w:rsidR="00127C18" w:rsidRPr="00FA4E4A" w:rsidRDefault="00127C18" w:rsidP="00127C18">
      <w:pPr>
        <w:pStyle w:val="CMD"/>
      </w:pPr>
      <w:r w:rsidRPr="00FA4E4A">
        <w:t>exec-timeout 0 0</w:t>
      </w:r>
    </w:p>
    <w:p w14:paraId="70FB577D" w14:textId="77777777" w:rsidR="00127C18" w:rsidRPr="00FA4E4A" w:rsidRDefault="00127C18" w:rsidP="00127C18">
      <w:pPr>
        <w:pStyle w:val="CMD"/>
      </w:pPr>
      <w:r w:rsidRPr="00FA4E4A">
        <w:t>logging synchronous</w:t>
      </w:r>
    </w:p>
    <w:p w14:paraId="75585603" w14:textId="77777777" w:rsidR="00127C18" w:rsidRPr="00FA4E4A" w:rsidRDefault="00127C18" w:rsidP="00127C18">
      <w:pPr>
        <w:pStyle w:val="CMD"/>
      </w:pPr>
      <w:r w:rsidRPr="00FA4E4A">
        <w:t>exit</w:t>
      </w:r>
    </w:p>
    <w:p w14:paraId="6E1507F6" w14:textId="77777777" w:rsidR="00127C18" w:rsidRPr="00FA4E4A" w:rsidRDefault="00127C18" w:rsidP="00127C18">
      <w:pPr>
        <w:pStyle w:val="CMD"/>
      </w:pPr>
      <w:r w:rsidRPr="00FA4E4A">
        <w:t xml:space="preserve">banner </w:t>
      </w:r>
      <w:proofErr w:type="spellStart"/>
      <w:r w:rsidRPr="00FA4E4A">
        <w:t>motd</w:t>
      </w:r>
      <w:proofErr w:type="spellEnd"/>
      <w:r w:rsidRPr="00FA4E4A">
        <w:t xml:space="preserve"> # This is D1, Path Control Using PBR #</w:t>
      </w:r>
    </w:p>
    <w:p w14:paraId="0EF82F2B" w14:textId="77777777" w:rsidR="00127C18" w:rsidRPr="00FA4E4A" w:rsidRDefault="00127C18" w:rsidP="00127C18">
      <w:pPr>
        <w:pStyle w:val="CMD"/>
      </w:pPr>
      <w:r w:rsidRPr="00FA4E4A">
        <w:t>interface G1/0/11</w:t>
      </w:r>
    </w:p>
    <w:p w14:paraId="6236406A" w14:textId="77777777" w:rsidR="00127C18" w:rsidRPr="00FA4E4A" w:rsidRDefault="00127C18" w:rsidP="00127C18">
      <w:pPr>
        <w:pStyle w:val="CMD"/>
      </w:pPr>
      <w:r w:rsidRPr="00FA4E4A">
        <w:t xml:space="preserve"> no switchport</w:t>
      </w:r>
    </w:p>
    <w:p w14:paraId="5651FA66" w14:textId="77777777" w:rsidR="00127C18" w:rsidRPr="00FA4E4A" w:rsidRDefault="00127C18" w:rsidP="00127C18">
      <w:pPr>
        <w:pStyle w:val="CMD"/>
      </w:pPr>
      <w:r w:rsidRPr="00FA4E4A">
        <w:t xml:space="preserve"> description Connects to R1</w:t>
      </w:r>
    </w:p>
    <w:p w14:paraId="21FFF75E" w14:textId="77777777" w:rsidR="00127C18" w:rsidRPr="00FA4E4A" w:rsidRDefault="00127C18" w:rsidP="00127C18">
      <w:pPr>
        <w:pStyle w:val="CMD"/>
      </w:pPr>
      <w:r w:rsidRPr="00FA4E4A">
        <w:t xml:space="preserve"> </w:t>
      </w:r>
      <w:proofErr w:type="spellStart"/>
      <w:r w:rsidRPr="00FA4E4A">
        <w:t>ip</w:t>
      </w:r>
      <w:proofErr w:type="spellEnd"/>
      <w:r w:rsidRPr="00FA4E4A">
        <w:t xml:space="preserve"> address 10.10.0.2 255.255.255.252</w:t>
      </w:r>
    </w:p>
    <w:p w14:paraId="73C1A298" w14:textId="77777777" w:rsidR="00127C18" w:rsidRPr="00FA4E4A" w:rsidRDefault="00127C18" w:rsidP="00127C18">
      <w:pPr>
        <w:pStyle w:val="CMD"/>
      </w:pPr>
      <w:r w:rsidRPr="00FA4E4A">
        <w:lastRenderedPageBreak/>
        <w:t xml:space="preserve"> no shut</w:t>
      </w:r>
    </w:p>
    <w:p w14:paraId="66878C11" w14:textId="77777777" w:rsidR="00127C18" w:rsidRPr="00FA4E4A" w:rsidRDefault="00127C18" w:rsidP="00127C18">
      <w:pPr>
        <w:pStyle w:val="CMD"/>
      </w:pPr>
      <w:r w:rsidRPr="00FA4E4A">
        <w:t xml:space="preserve"> exit</w:t>
      </w:r>
    </w:p>
    <w:p w14:paraId="3FB4E393" w14:textId="77777777" w:rsidR="00127C18" w:rsidRPr="00FA4E4A" w:rsidRDefault="00127C18" w:rsidP="00127C18">
      <w:pPr>
        <w:pStyle w:val="CMD"/>
      </w:pPr>
      <w:r w:rsidRPr="00FA4E4A">
        <w:t>interface Loopback 1</w:t>
      </w:r>
    </w:p>
    <w:p w14:paraId="198B4CDB" w14:textId="77777777" w:rsidR="00127C18" w:rsidRPr="00FA4E4A" w:rsidRDefault="00127C18" w:rsidP="00127C18">
      <w:pPr>
        <w:pStyle w:val="CMD"/>
      </w:pPr>
      <w:r w:rsidRPr="00FA4E4A">
        <w:t xml:space="preserve"> description Interface simulates network</w:t>
      </w:r>
    </w:p>
    <w:p w14:paraId="101027DB" w14:textId="77777777" w:rsidR="00127C18" w:rsidRPr="00FA4E4A" w:rsidRDefault="00127C18" w:rsidP="00127C18">
      <w:pPr>
        <w:pStyle w:val="CMD"/>
      </w:pPr>
      <w:r w:rsidRPr="00FA4E4A">
        <w:t xml:space="preserve"> </w:t>
      </w:r>
      <w:proofErr w:type="spellStart"/>
      <w:r w:rsidRPr="00FA4E4A">
        <w:t>ip</w:t>
      </w:r>
      <w:proofErr w:type="spellEnd"/>
      <w:r w:rsidRPr="00FA4E4A">
        <w:t xml:space="preserve"> </w:t>
      </w:r>
      <w:proofErr w:type="spellStart"/>
      <w:r w:rsidRPr="00FA4E4A">
        <w:t>ospf</w:t>
      </w:r>
      <w:proofErr w:type="spellEnd"/>
      <w:r w:rsidRPr="00FA4E4A">
        <w:t xml:space="preserve"> network point-to-point</w:t>
      </w:r>
    </w:p>
    <w:p w14:paraId="56D5BC2C" w14:textId="77777777" w:rsidR="00127C18" w:rsidRPr="00FA4E4A" w:rsidRDefault="00127C18" w:rsidP="00127C18">
      <w:pPr>
        <w:pStyle w:val="CMD"/>
      </w:pPr>
      <w:r w:rsidRPr="00FA4E4A">
        <w:t xml:space="preserve"> </w:t>
      </w:r>
      <w:proofErr w:type="spellStart"/>
      <w:r w:rsidRPr="00FA4E4A">
        <w:t>ip</w:t>
      </w:r>
      <w:proofErr w:type="spellEnd"/>
      <w:r w:rsidRPr="00FA4E4A">
        <w:t xml:space="preserve"> address 10.10.1.1 255.255.255.0</w:t>
      </w:r>
    </w:p>
    <w:p w14:paraId="60A0C5FD" w14:textId="77777777" w:rsidR="00127C18" w:rsidRPr="00FA4E4A" w:rsidRDefault="00127C18" w:rsidP="00127C18">
      <w:pPr>
        <w:pStyle w:val="CMD"/>
      </w:pPr>
      <w:r w:rsidRPr="00FA4E4A">
        <w:t xml:space="preserve"> exit</w:t>
      </w:r>
    </w:p>
    <w:p w14:paraId="139674A1" w14:textId="77777777" w:rsidR="00127C18" w:rsidRPr="00FA4E4A" w:rsidRDefault="00127C18" w:rsidP="00127C18">
      <w:pPr>
        <w:pStyle w:val="CMD"/>
      </w:pPr>
      <w:r w:rsidRPr="00FA4E4A">
        <w:t>interface Loopback 2</w:t>
      </w:r>
    </w:p>
    <w:p w14:paraId="0E04EED3" w14:textId="77777777" w:rsidR="00127C18" w:rsidRPr="00FA4E4A" w:rsidRDefault="00127C18" w:rsidP="00127C18">
      <w:pPr>
        <w:pStyle w:val="CMD"/>
      </w:pPr>
      <w:r w:rsidRPr="00FA4E4A">
        <w:t xml:space="preserve"> description Interface simulates network</w:t>
      </w:r>
    </w:p>
    <w:p w14:paraId="6E4AE02D" w14:textId="77777777" w:rsidR="00127C18" w:rsidRPr="00FA4E4A" w:rsidRDefault="00127C18" w:rsidP="00127C18">
      <w:pPr>
        <w:pStyle w:val="CMD"/>
      </w:pPr>
      <w:r w:rsidRPr="00FA4E4A">
        <w:t xml:space="preserve"> </w:t>
      </w:r>
      <w:proofErr w:type="spellStart"/>
      <w:r w:rsidRPr="00FA4E4A">
        <w:t>ip</w:t>
      </w:r>
      <w:proofErr w:type="spellEnd"/>
      <w:r w:rsidRPr="00FA4E4A">
        <w:t xml:space="preserve"> </w:t>
      </w:r>
      <w:proofErr w:type="spellStart"/>
      <w:r w:rsidRPr="00FA4E4A">
        <w:t>ospf</w:t>
      </w:r>
      <w:proofErr w:type="spellEnd"/>
      <w:r w:rsidRPr="00FA4E4A">
        <w:t xml:space="preserve"> network point-to-point</w:t>
      </w:r>
    </w:p>
    <w:p w14:paraId="49872225" w14:textId="77777777" w:rsidR="00127C18" w:rsidRPr="00FA4E4A" w:rsidRDefault="00127C18" w:rsidP="00127C18">
      <w:pPr>
        <w:pStyle w:val="CMD"/>
      </w:pPr>
      <w:r w:rsidRPr="00FA4E4A">
        <w:t xml:space="preserve"> </w:t>
      </w:r>
      <w:proofErr w:type="spellStart"/>
      <w:r w:rsidRPr="00FA4E4A">
        <w:t>ip</w:t>
      </w:r>
      <w:proofErr w:type="spellEnd"/>
      <w:r w:rsidRPr="00FA4E4A">
        <w:t xml:space="preserve"> address 10.10.2.1 255.255.255.0</w:t>
      </w:r>
    </w:p>
    <w:p w14:paraId="6035D2C3" w14:textId="77777777" w:rsidR="00127C18" w:rsidRPr="00FA4E4A" w:rsidRDefault="00127C18" w:rsidP="00127C18">
      <w:pPr>
        <w:pStyle w:val="CMD"/>
      </w:pPr>
      <w:r w:rsidRPr="00FA4E4A">
        <w:t xml:space="preserve"> exit</w:t>
      </w:r>
    </w:p>
    <w:p w14:paraId="603A8E3F" w14:textId="61679341" w:rsidR="00FF06CF" w:rsidRPr="00FA4E4A" w:rsidRDefault="00FF06CF" w:rsidP="00FF06CF">
      <w:pPr>
        <w:pStyle w:val="BodyTextL25Bold"/>
      </w:pPr>
      <w:r w:rsidRPr="00FA4E4A">
        <w:t xml:space="preserve">Switch </w:t>
      </w:r>
      <w:r w:rsidR="00127C18">
        <w:t>D2</w:t>
      </w:r>
    </w:p>
    <w:p w14:paraId="283EFCA0" w14:textId="5D8913E1" w:rsidR="00DC353F" w:rsidRPr="00FA4E4A" w:rsidRDefault="00DC353F" w:rsidP="00DC353F">
      <w:pPr>
        <w:pStyle w:val="CMD"/>
      </w:pPr>
      <w:r w:rsidRPr="00FA4E4A">
        <w:t xml:space="preserve">hostname </w:t>
      </w:r>
      <w:r w:rsidR="00127C18">
        <w:t>D2</w:t>
      </w:r>
    </w:p>
    <w:p w14:paraId="096A9AAD" w14:textId="77777777" w:rsidR="00DC353F" w:rsidRPr="00FA4E4A" w:rsidRDefault="00DC353F" w:rsidP="00DC353F">
      <w:pPr>
        <w:pStyle w:val="CMD"/>
      </w:pPr>
      <w:r w:rsidRPr="00FA4E4A">
        <w:t xml:space="preserve">no </w:t>
      </w:r>
      <w:proofErr w:type="spellStart"/>
      <w:r w:rsidRPr="00FA4E4A">
        <w:t>ip</w:t>
      </w:r>
      <w:proofErr w:type="spellEnd"/>
      <w:r w:rsidRPr="00FA4E4A">
        <w:t xml:space="preserve"> domain lookup</w:t>
      </w:r>
    </w:p>
    <w:p w14:paraId="34E40DB1" w14:textId="77777777" w:rsidR="00DC353F" w:rsidRPr="00FA4E4A" w:rsidRDefault="00DC353F" w:rsidP="00DC353F">
      <w:pPr>
        <w:pStyle w:val="CMD"/>
      </w:pPr>
      <w:r w:rsidRPr="00FA4E4A">
        <w:t>line con 0</w:t>
      </w:r>
    </w:p>
    <w:p w14:paraId="2BEE1791" w14:textId="77777777" w:rsidR="00DC353F" w:rsidRPr="00FA4E4A" w:rsidRDefault="00DC353F" w:rsidP="00DC353F">
      <w:pPr>
        <w:pStyle w:val="CMD"/>
      </w:pPr>
      <w:r w:rsidRPr="00FA4E4A">
        <w:t>logging sync</w:t>
      </w:r>
    </w:p>
    <w:p w14:paraId="680AEE77" w14:textId="77777777" w:rsidR="00DC353F" w:rsidRPr="00FA4E4A" w:rsidRDefault="00DC353F" w:rsidP="00DC353F">
      <w:pPr>
        <w:pStyle w:val="CMD"/>
      </w:pPr>
      <w:r w:rsidRPr="00FA4E4A">
        <w:t>exec-time 0 0</w:t>
      </w:r>
    </w:p>
    <w:p w14:paraId="066B2E70" w14:textId="77777777" w:rsidR="00DC353F" w:rsidRPr="00FA4E4A" w:rsidRDefault="00DC353F" w:rsidP="00DC353F">
      <w:pPr>
        <w:pStyle w:val="CMD"/>
      </w:pPr>
      <w:r w:rsidRPr="00FA4E4A">
        <w:t>exit</w:t>
      </w:r>
    </w:p>
    <w:p w14:paraId="5522A657" w14:textId="77777777" w:rsidR="00DC353F" w:rsidRPr="00FA4E4A" w:rsidRDefault="00DC353F" w:rsidP="00DC353F">
      <w:pPr>
        <w:pStyle w:val="CMD"/>
      </w:pPr>
      <w:r w:rsidRPr="00FA4E4A">
        <w:t xml:space="preserve">banner </w:t>
      </w:r>
      <w:proofErr w:type="spellStart"/>
      <w:r w:rsidRPr="00FA4E4A">
        <w:t>motd</w:t>
      </w:r>
      <w:proofErr w:type="spellEnd"/>
      <w:r w:rsidRPr="00FA4E4A">
        <w:t xml:space="preserve"> # This is D2, Path Control Using PBR #</w:t>
      </w:r>
    </w:p>
    <w:p w14:paraId="1180F985" w14:textId="77777777" w:rsidR="00DC353F" w:rsidRPr="00FA4E4A" w:rsidRDefault="00DC353F" w:rsidP="00DC353F">
      <w:pPr>
        <w:pStyle w:val="CMD"/>
      </w:pPr>
      <w:r w:rsidRPr="00FA4E4A">
        <w:t>interface G1/0/11</w:t>
      </w:r>
    </w:p>
    <w:p w14:paraId="1BF129FA" w14:textId="77777777" w:rsidR="00DC353F" w:rsidRPr="00FA4E4A" w:rsidRDefault="00DC353F" w:rsidP="00DC353F">
      <w:pPr>
        <w:pStyle w:val="CMD"/>
      </w:pPr>
      <w:r w:rsidRPr="00FA4E4A">
        <w:t xml:space="preserve"> no switchport</w:t>
      </w:r>
    </w:p>
    <w:p w14:paraId="0DE41A50" w14:textId="77777777" w:rsidR="00DC353F" w:rsidRPr="00FA4E4A" w:rsidRDefault="00DC353F" w:rsidP="00DC353F">
      <w:pPr>
        <w:pStyle w:val="CMD"/>
      </w:pPr>
      <w:r w:rsidRPr="00FA4E4A">
        <w:t xml:space="preserve"> description Connects to R3</w:t>
      </w:r>
    </w:p>
    <w:p w14:paraId="02D23546" w14:textId="77777777" w:rsidR="00DC353F" w:rsidRPr="00FA4E4A" w:rsidRDefault="00DC353F" w:rsidP="00DC353F">
      <w:pPr>
        <w:pStyle w:val="CMD"/>
      </w:pPr>
      <w:r w:rsidRPr="00FA4E4A">
        <w:t xml:space="preserve"> </w:t>
      </w:r>
      <w:proofErr w:type="spellStart"/>
      <w:r w:rsidRPr="00FA4E4A">
        <w:t>ip</w:t>
      </w:r>
      <w:proofErr w:type="spellEnd"/>
      <w:r w:rsidRPr="00FA4E4A">
        <w:t xml:space="preserve"> address 192.168.0.2 255.255.255.252</w:t>
      </w:r>
    </w:p>
    <w:p w14:paraId="55527979" w14:textId="77777777" w:rsidR="00DC353F" w:rsidRPr="00FA4E4A" w:rsidRDefault="00DC353F" w:rsidP="00DC353F">
      <w:pPr>
        <w:pStyle w:val="CMD"/>
      </w:pPr>
      <w:r w:rsidRPr="00FA4E4A">
        <w:t xml:space="preserve"> no shut</w:t>
      </w:r>
    </w:p>
    <w:p w14:paraId="580AF5E4" w14:textId="77777777" w:rsidR="00DC353F" w:rsidRPr="00FA4E4A" w:rsidRDefault="00DC353F" w:rsidP="00DC353F">
      <w:pPr>
        <w:pStyle w:val="CMD"/>
      </w:pPr>
      <w:r w:rsidRPr="00FA4E4A">
        <w:t xml:space="preserve"> exit</w:t>
      </w:r>
    </w:p>
    <w:p w14:paraId="7C8CD1E8" w14:textId="77777777" w:rsidR="00DC353F" w:rsidRPr="00FA4E4A" w:rsidRDefault="00DC353F" w:rsidP="00DC353F">
      <w:pPr>
        <w:pStyle w:val="CMD"/>
      </w:pPr>
      <w:r w:rsidRPr="00FA4E4A">
        <w:t>interface Loopback 1</w:t>
      </w:r>
    </w:p>
    <w:p w14:paraId="415D99CE" w14:textId="77777777" w:rsidR="00DC353F" w:rsidRPr="00FA4E4A" w:rsidRDefault="00DC353F" w:rsidP="00DC353F">
      <w:pPr>
        <w:pStyle w:val="CMD"/>
      </w:pPr>
      <w:r w:rsidRPr="00FA4E4A">
        <w:t xml:space="preserve"> description Interface simulates network</w:t>
      </w:r>
    </w:p>
    <w:p w14:paraId="3EE25CA9" w14:textId="77777777" w:rsidR="00DC353F" w:rsidRPr="00FA4E4A" w:rsidRDefault="00DC353F" w:rsidP="00DC353F">
      <w:pPr>
        <w:pStyle w:val="CMD"/>
      </w:pPr>
      <w:r w:rsidRPr="00FA4E4A">
        <w:t xml:space="preserve"> </w:t>
      </w:r>
      <w:proofErr w:type="spellStart"/>
      <w:r w:rsidRPr="00FA4E4A">
        <w:t>ip</w:t>
      </w:r>
      <w:proofErr w:type="spellEnd"/>
      <w:r w:rsidRPr="00FA4E4A">
        <w:t xml:space="preserve"> </w:t>
      </w:r>
      <w:proofErr w:type="spellStart"/>
      <w:r w:rsidRPr="00FA4E4A">
        <w:t>ospf</w:t>
      </w:r>
      <w:proofErr w:type="spellEnd"/>
      <w:r w:rsidRPr="00FA4E4A">
        <w:t xml:space="preserve"> network point-to-point</w:t>
      </w:r>
    </w:p>
    <w:p w14:paraId="0D099DA8" w14:textId="77777777" w:rsidR="00DC353F" w:rsidRPr="00FA4E4A" w:rsidRDefault="00DC353F" w:rsidP="00DC353F">
      <w:pPr>
        <w:pStyle w:val="CMD"/>
      </w:pPr>
      <w:r w:rsidRPr="00FA4E4A">
        <w:t xml:space="preserve"> </w:t>
      </w:r>
      <w:proofErr w:type="spellStart"/>
      <w:r w:rsidRPr="00FA4E4A">
        <w:t>ip</w:t>
      </w:r>
      <w:proofErr w:type="spellEnd"/>
      <w:r w:rsidRPr="00FA4E4A">
        <w:t xml:space="preserve"> address 192.168.1.1 255.255.255.0</w:t>
      </w:r>
    </w:p>
    <w:p w14:paraId="0BEB9B13" w14:textId="3AA6A874" w:rsidR="00F95CCA" w:rsidRDefault="00DC353F" w:rsidP="00DC353F">
      <w:pPr>
        <w:pStyle w:val="CMD"/>
      </w:pPr>
      <w:r w:rsidRPr="00FA4E4A">
        <w:t xml:space="preserve"> exit</w:t>
      </w:r>
    </w:p>
    <w:p w14:paraId="68A8D934" w14:textId="38BABFBF" w:rsidR="00F95CCA" w:rsidRDefault="00F95CCA" w:rsidP="00F95CCA">
      <w:pPr>
        <w:pStyle w:val="SubStepAlpha"/>
        <w:spacing w:after="0"/>
      </w:pPr>
      <w:r w:rsidRPr="00FA4E4A">
        <w:t>Save the running configuration to startup-config.</w:t>
      </w:r>
    </w:p>
    <w:p w14:paraId="081C18A6" w14:textId="77777777" w:rsidR="00F76E96" w:rsidRPr="00FA4E4A" w:rsidRDefault="00F76E96" w:rsidP="00523D68">
      <w:pPr>
        <w:pStyle w:val="ConfigWindow"/>
      </w:pPr>
      <w:r w:rsidRPr="00FA4E4A">
        <w:t>Close configuration window</w:t>
      </w:r>
    </w:p>
    <w:p w14:paraId="51EC406E" w14:textId="4769DF87" w:rsidR="00DE5685" w:rsidRPr="00FA4E4A" w:rsidRDefault="00DE5685" w:rsidP="00DE5685">
      <w:pPr>
        <w:pStyle w:val="Heading2"/>
      </w:pPr>
      <w:r w:rsidRPr="00FA4E4A">
        <w:t xml:space="preserve">Configure </w:t>
      </w:r>
      <w:r w:rsidR="008F6FFB" w:rsidRPr="00FA4E4A">
        <w:t xml:space="preserve">and </w:t>
      </w:r>
      <w:r w:rsidR="00CC0213">
        <w:t>V</w:t>
      </w:r>
      <w:r w:rsidR="008F6FFB" w:rsidRPr="00FA4E4A">
        <w:t xml:space="preserve">erify </w:t>
      </w:r>
      <w:r w:rsidR="00CC0213">
        <w:t>R</w:t>
      </w:r>
      <w:r w:rsidRPr="00FA4E4A">
        <w:t>outing</w:t>
      </w:r>
    </w:p>
    <w:p w14:paraId="6F70A53C" w14:textId="64C658E9" w:rsidR="00DE5685" w:rsidRPr="00FA4E4A" w:rsidRDefault="00DE5685" w:rsidP="00DE5685">
      <w:pPr>
        <w:pStyle w:val="BodyTextL25"/>
      </w:pPr>
      <w:r w:rsidRPr="00FA4E4A">
        <w:t xml:space="preserve">In Part 2, you will implement OSPF routing </w:t>
      </w:r>
      <w:r w:rsidR="008F6FFB" w:rsidRPr="00FA4E4A">
        <w:t>for the routing domain and verify end to end routing</w:t>
      </w:r>
      <w:r w:rsidRPr="00FA4E4A">
        <w:t xml:space="preserve">. </w:t>
      </w:r>
    </w:p>
    <w:p w14:paraId="0C598CF6" w14:textId="0A025697" w:rsidR="006A16C8" w:rsidRPr="00FA4E4A" w:rsidRDefault="006A16C8" w:rsidP="006A16C8">
      <w:pPr>
        <w:pStyle w:val="Heading3"/>
      </w:pPr>
      <w:r w:rsidRPr="00FA4E4A">
        <w:t>Configure Routing.</w:t>
      </w:r>
    </w:p>
    <w:p w14:paraId="62817396" w14:textId="43B11E07" w:rsidR="006A16C8" w:rsidRPr="00FA4E4A" w:rsidRDefault="006A16C8" w:rsidP="00523D68">
      <w:pPr>
        <w:pStyle w:val="BodyTextL25"/>
      </w:pPr>
      <w:r w:rsidRPr="00FA4E4A">
        <w:t xml:space="preserve">In this step, </w:t>
      </w:r>
      <w:r w:rsidR="00502BB5">
        <w:t>you</w:t>
      </w:r>
      <w:r w:rsidR="00502BB5" w:rsidRPr="00FA4E4A">
        <w:t xml:space="preserve"> </w:t>
      </w:r>
      <w:r w:rsidRPr="00FA4E4A">
        <w:t xml:space="preserve">will configure </w:t>
      </w:r>
      <w:r w:rsidR="008F6FFB" w:rsidRPr="00FA4E4A">
        <w:t>OSPF</w:t>
      </w:r>
      <w:r w:rsidRPr="00FA4E4A">
        <w:t xml:space="preserve">. </w:t>
      </w:r>
    </w:p>
    <w:p w14:paraId="1B3C2081" w14:textId="5CE4A463" w:rsidR="006A16C8" w:rsidRDefault="006A16C8" w:rsidP="00523D68">
      <w:pPr>
        <w:pStyle w:val="SubStepAlpha"/>
        <w:spacing w:after="0"/>
      </w:pPr>
      <w:r w:rsidRPr="00FA4E4A">
        <w:t xml:space="preserve">On </w:t>
      </w:r>
      <w:r w:rsidR="008F6FFB" w:rsidRPr="00FA4E4A">
        <w:t xml:space="preserve">D1, </w:t>
      </w:r>
      <w:r w:rsidR="005C0089" w:rsidRPr="00FA4E4A">
        <w:t xml:space="preserve">advertise the connected networks using </w:t>
      </w:r>
      <w:r w:rsidR="00330AEF" w:rsidRPr="00FA4E4A">
        <w:t>OSPF process ID 123</w:t>
      </w:r>
      <w:r w:rsidRPr="00FA4E4A">
        <w:t xml:space="preserve">. </w:t>
      </w:r>
      <w:r w:rsidR="00330AEF" w:rsidRPr="00FA4E4A">
        <w:t>Also a</w:t>
      </w:r>
      <w:r w:rsidR="00935B12" w:rsidRPr="00FA4E4A">
        <w:t xml:space="preserve">ssign </w:t>
      </w:r>
      <w:r w:rsidR="00330AEF" w:rsidRPr="00FA4E4A">
        <w:t>D</w:t>
      </w:r>
      <w:r w:rsidR="00935B12" w:rsidRPr="00FA4E4A">
        <w:t>1 the router ID of 1.1.1.</w:t>
      </w:r>
      <w:r w:rsidR="00330AEF" w:rsidRPr="00FA4E4A">
        <w:t>2 and set the reference bandwidth to recognize Gigabit Ethernet interfaces</w:t>
      </w:r>
      <w:r w:rsidR="00935B12" w:rsidRPr="00FA4E4A">
        <w:t>.</w:t>
      </w:r>
    </w:p>
    <w:p w14:paraId="4A83649F" w14:textId="20984392" w:rsidR="003E4AB3" w:rsidRPr="00FA4E4A" w:rsidRDefault="003E4AB3" w:rsidP="00523D68">
      <w:pPr>
        <w:pStyle w:val="ConfigWindow"/>
      </w:pPr>
      <w:r>
        <w:t>Open configuration window</w:t>
      </w:r>
    </w:p>
    <w:p w14:paraId="41684C98" w14:textId="37C8D170" w:rsidR="00550F01" w:rsidRPr="00FA4E4A" w:rsidRDefault="00550F01" w:rsidP="00523D68">
      <w:pPr>
        <w:pStyle w:val="CMD"/>
        <w:rPr>
          <w:b/>
          <w:bCs/>
        </w:rPr>
      </w:pPr>
      <w:r w:rsidRPr="00FA4E4A">
        <w:t xml:space="preserve">D1(config)# </w:t>
      </w:r>
      <w:proofErr w:type="spellStart"/>
      <w:r w:rsidRPr="00FA4E4A">
        <w:rPr>
          <w:b/>
          <w:bCs/>
        </w:rPr>
        <w:t>ip</w:t>
      </w:r>
      <w:proofErr w:type="spellEnd"/>
      <w:r w:rsidRPr="00FA4E4A">
        <w:rPr>
          <w:b/>
          <w:bCs/>
        </w:rPr>
        <w:t xml:space="preserve"> routing</w:t>
      </w:r>
    </w:p>
    <w:p w14:paraId="594F3C28" w14:textId="313FA006" w:rsidR="00550F01" w:rsidRPr="00FA4E4A" w:rsidRDefault="00550F01" w:rsidP="00523D68">
      <w:pPr>
        <w:pStyle w:val="CMD"/>
      </w:pPr>
      <w:r w:rsidRPr="00FA4E4A">
        <w:t xml:space="preserve">D1(config)# </w:t>
      </w:r>
      <w:r w:rsidRPr="00523D68">
        <w:rPr>
          <w:b/>
          <w:bCs/>
        </w:rPr>
        <w:t xml:space="preserve">router </w:t>
      </w:r>
      <w:proofErr w:type="spellStart"/>
      <w:r w:rsidRPr="00523D68">
        <w:rPr>
          <w:b/>
          <w:bCs/>
        </w:rPr>
        <w:t>ospf</w:t>
      </w:r>
      <w:proofErr w:type="spellEnd"/>
      <w:r w:rsidRPr="00523D68">
        <w:rPr>
          <w:b/>
          <w:bCs/>
        </w:rPr>
        <w:t xml:space="preserve"> 123</w:t>
      </w:r>
    </w:p>
    <w:p w14:paraId="4FC3BBAC" w14:textId="77777777" w:rsidR="00550F01" w:rsidRPr="00FA4E4A" w:rsidRDefault="00550F01" w:rsidP="00523D68">
      <w:pPr>
        <w:pStyle w:val="CMD"/>
      </w:pPr>
      <w:r w:rsidRPr="00FA4E4A">
        <w:t>D1(confi</w:t>
      </w:r>
      <w:r w:rsidRPr="000A08E7">
        <w:t>g-</w:t>
      </w:r>
      <w:proofErr w:type="gramStart"/>
      <w:r w:rsidRPr="000A08E7">
        <w:t>route</w:t>
      </w:r>
      <w:r w:rsidRPr="00FA4E4A">
        <w:t>r)#</w:t>
      </w:r>
      <w:proofErr w:type="gramEnd"/>
      <w:r w:rsidRPr="00FA4E4A">
        <w:t xml:space="preserve"> </w:t>
      </w:r>
      <w:r w:rsidRPr="00FA4E4A">
        <w:rPr>
          <w:b/>
          <w:bCs/>
        </w:rPr>
        <w:t>router-id 1.1.1.2</w:t>
      </w:r>
    </w:p>
    <w:p w14:paraId="230399F7" w14:textId="77777777" w:rsidR="00550F01" w:rsidRPr="00FA4E4A" w:rsidRDefault="00550F01" w:rsidP="00523D68">
      <w:pPr>
        <w:pStyle w:val="CMD"/>
      </w:pPr>
      <w:r w:rsidRPr="00FA4E4A">
        <w:t>D1(config-</w:t>
      </w:r>
      <w:proofErr w:type="gramStart"/>
      <w:r w:rsidRPr="00FA4E4A">
        <w:t>router)#</w:t>
      </w:r>
      <w:proofErr w:type="gramEnd"/>
      <w:r w:rsidRPr="00FA4E4A">
        <w:t xml:space="preserve"> </w:t>
      </w:r>
      <w:r w:rsidRPr="00523D68">
        <w:rPr>
          <w:b/>
          <w:bCs/>
        </w:rPr>
        <w:t>auto-cost reference-bandwidth 1000</w:t>
      </w:r>
    </w:p>
    <w:p w14:paraId="5C366275" w14:textId="77777777" w:rsidR="00550F01" w:rsidRPr="00FA4E4A" w:rsidRDefault="00550F01" w:rsidP="00523D68">
      <w:pPr>
        <w:pStyle w:val="CMD"/>
      </w:pPr>
      <w:r w:rsidRPr="00FA4E4A">
        <w:lastRenderedPageBreak/>
        <w:t>% OSPF: Reference bandwidth is changed.</w:t>
      </w:r>
    </w:p>
    <w:p w14:paraId="2D6C1884" w14:textId="77777777" w:rsidR="00550F01" w:rsidRPr="00FA4E4A" w:rsidRDefault="00550F01" w:rsidP="00523D68">
      <w:pPr>
        <w:pStyle w:val="CMD"/>
      </w:pPr>
      <w:r w:rsidRPr="00FA4E4A">
        <w:t xml:space="preserve">        Please ensure reference bandwidth is consistent across all routers.</w:t>
      </w:r>
    </w:p>
    <w:p w14:paraId="0B0BB590" w14:textId="77777777" w:rsidR="00550F01" w:rsidRPr="00FA4E4A" w:rsidRDefault="00550F01" w:rsidP="00523D68">
      <w:pPr>
        <w:pStyle w:val="CMD"/>
      </w:pPr>
      <w:r w:rsidRPr="00FA4E4A">
        <w:t>D1(config-</w:t>
      </w:r>
      <w:proofErr w:type="gramStart"/>
      <w:r w:rsidRPr="00FA4E4A">
        <w:t>router)#</w:t>
      </w:r>
      <w:proofErr w:type="gramEnd"/>
      <w:r w:rsidRPr="00FA4E4A">
        <w:t xml:space="preserve"> </w:t>
      </w:r>
      <w:r w:rsidRPr="00523D68">
        <w:rPr>
          <w:b/>
          <w:bCs/>
        </w:rPr>
        <w:t>network 10.10.0.0 0.0.0.3 area 0</w:t>
      </w:r>
    </w:p>
    <w:p w14:paraId="5B410D48" w14:textId="77777777" w:rsidR="00550F01" w:rsidRPr="00FA4E4A" w:rsidRDefault="00550F01" w:rsidP="00523D68">
      <w:pPr>
        <w:pStyle w:val="CMD"/>
      </w:pPr>
      <w:r w:rsidRPr="00FA4E4A">
        <w:t>D1(config-</w:t>
      </w:r>
      <w:proofErr w:type="gramStart"/>
      <w:r w:rsidRPr="00FA4E4A">
        <w:t>router)#</w:t>
      </w:r>
      <w:proofErr w:type="gramEnd"/>
      <w:r w:rsidRPr="00FA4E4A">
        <w:t xml:space="preserve"> </w:t>
      </w:r>
      <w:r w:rsidRPr="00523D68">
        <w:rPr>
          <w:b/>
          <w:bCs/>
        </w:rPr>
        <w:t>network 10.10.1.0 0.0.0.255 area 0</w:t>
      </w:r>
    </w:p>
    <w:p w14:paraId="69A7774B" w14:textId="77777777" w:rsidR="00550F01" w:rsidRPr="00FA4E4A" w:rsidRDefault="00550F01" w:rsidP="00523D68">
      <w:pPr>
        <w:pStyle w:val="CMD"/>
      </w:pPr>
      <w:r w:rsidRPr="00FA4E4A">
        <w:t>D1(config-</w:t>
      </w:r>
      <w:proofErr w:type="gramStart"/>
      <w:r w:rsidRPr="00FA4E4A">
        <w:t>router)#</w:t>
      </w:r>
      <w:proofErr w:type="gramEnd"/>
      <w:r w:rsidRPr="00FA4E4A">
        <w:t xml:space="preserve"> </w:t>
      </w:r>
      <w:r w:rsidRPr="00523D68">
        <w:rPr>
          <w:b/>
          <w:bCs/>
        </w:rPr>
        <w:t>network 10.10.2.0 0.0.0.255 area 0</w:t>
      </w:r>
    </w:p>
    <w:p w14:paraId="03423EA9" w14:textId="5902F3B7" w:rsidR="003E4AB3" w:rsidRPr="00FA4E4A" w:rsidRDefault="00550F01" w:rsidP="00523D68">
      <w:pPr>
        <w:pStyle w:val="CMD"/>
      </w:pPr>
      <w:r w:rsidRPr="00FA4E4A">
        <w:t>D1(config-</w:t>
      </w:r>
      <w:proofErr w:type="gramStart"/>
      <w:r w:rsidRPr="00FA4E4A">
        <w:t>router)#</w:t>
      </w:r>
      <w:proofErr w:type="gramEnd"/>
      <w:r w:rsidRPr="00FA4E4A">
        <w:t xml:space="preserve"> </w:t>
      </w:r>
      <w:r w:rsidR="00DE731E" w:rsidRPr="00FA4E4A">
        <w:rPr>
          <w:b/>
          <w:bCs/>
        </w:rPr>
        <w:t>end</w:t>
      </w:r>
    </w:p>
    <w:p w14:paraId="44810262" w14:textId="614C9855" w:rsidR="00DE731E" w:rsidRPr="00FA4E4A" w:rsidRDefault="003E4AB3" w:rsidP="00523D68">
      <w:pPr>
        <w:pStyle w:val="ConfigWindow"/>
      </w:pPr>
      <w:r>
        <w:t>Close configuration window</w:t>
      </w:r>
    </w:p>
    <w:p w14:paraId="2EF043D0" w14:textId="57F16B78" w:rsidR="00330AEF" w:rsidRDefault="00330AEF" w:rsidP="00523D68">
      <w:pPr>
        <w:pStyle w:val="SubStepAlpha"/>
        <w:spacing w:before="0" w:after="0"/>
      </w:pPr>
      <w:r w:rsidRPr="00FA4E4A">
        <w:t>On R1, advertise the connected networks using OSPF process ID 123. Also assign R1 the router ID of 1.1.1.1 and set the reference bandwidth to recognize Gigabit Ethernet interfaces.</w:t>
      </w:r>
    </w:p>
    <w:p w14:paraId="2846C34E" w14:textId="00FAC963" w:rsidR="003E4AB3" w:rsidRPr="00FA4E4A" w:rsidRDefault="003E4AB3" w:rsidP="00523D68">
      <w:pPr>
        <w:pStyle w:val="ConfigWindow"/>
      </w:pPr>
      <w:r>
        <w:t>Open</w:t>
      </w:r>
      <w:r>
        <w:t xml:space="preserve"> configuration window</w:t>
      </w:r>
    </w:p>
    <w:p w14:paraId="5B56CA8C" w14:textId="2BA53F18" w:rsidR="00550F01" w:rsidRPr="00FA4E4A" w:rsidRDefault="00550F01" w:rsidP="00523D68">
      <w:pPr>
        <w:pStyle w:val="CMD"/>
      </w:pPr>
      <w:r w:rsidRPr="00FA4E4A">
        <w:t xml:space="preserve">R1(config)# </w:t>
      </w:r>
      <w:r w:rsidRPr="00523D68">
        <w:rPr>
          <w:b/>
          <w:bCs/>
        </w:rPr>
        <w:t xml:space="preserve">router </w:t>
      </w:r>
      <w:proofErr w:type="spellStart"/>
      <w:r w:rsidRPr="00523D68">
        <w:rPr>
          <w:b/>
          <w:bCs/>
        </w:rPr>
        <w:t>ospf</w:t>
      </w:r>
      <w:proofErr w:type="spellEnd"/>
      <w:r w:rsidRPr="00523D68">
        <w:rPr>
          <w:b/>
          <w:bCs/>
        </w:rPr>
        <w:t xml:space="preserve"> 123</w:t>
      </w:r>
    </w:p>
    <w:p w14:paraId="074DC6BE" w14:textId="74D99C87" w:rsidR="00550F01" w:rsidRPr="00FA4E4A" w:rsidRDefault="00550F01" w:rsidP="00523D68">
      <w:pPr>
        <w:pStyle w:val="CMD"/>
      </w:pPr>
      <w:r w:rsidRPr="00FA4E4A">
        <w:t>R1(config-</w:t>
      </w:r>
      <w:proofErr w:type="gramStart"/>
      <w:r w:rsidRPr="00FA4E4A">
        <w:t>router)#</w:t>
      </w:r>
      <w:proofErr w:type="gramEnd"/>
      <w:r w:rsidRPr="00FA4E4A">
        <w:t xml:space="preserve"> </w:t>
      </w:r>
      <w:r w:rsidRPr="00FA4E4A">
        <w:rPr>
          <w:b/>
          <w:bCs/>
        </w:rPr>
        <w:t>router-id 1.1.1.1</w:t>
      </w:r>
    </w:p>
    <w:p w14:paraId="4DCE1F98" w14:textId="77777777" w:rsidR="00550F01" w:rsidRPr="00FA4E4A" w:rsidRDefault="00550F01" w:rsidP="00523D68">
      <w:pPr>
        <w:pStyle w:val="CMD"/>
      </w:pPr>
      <w:r w:rsidRPr="00FA4E4A">
        <w:t>R1(config-</w:t>
      </w:r>
      <w:proofErr w:type="gramStart"/>
      <w:r w:rsidRPr="00FA4E4A">
        <w:t>router)#</w:t>
      </w:r>
      <w:proofErr w:type="gramEnd"/>
      <w:r w:rsidRPr="00FA4E4A">
        <w:t xml:space="preserve"> </w:t>
      </w:r>
      <w:r w:rsidRPr="00523D68">
        <w:rPr>
          <w:b/>
          <w:bCs/>
        </w:rPr>
        <w:t>auto-cost reference-bandwidth 1000</w:t>
      </w:r>
    </w:p>
    <w:p w14:paraId="779EE960" w14:textId="77777777" w:rsidR="00550F01" w:rsidRPr="00FA4E4A" w:rsidRDefault="00550F01" w:rsidP="00523D68">
      <w:pPr>
        <w:pStyle w:val="CMD"/>
      </w:pPr>
      <w:r w:rsidRPr="00FA4E4A">
        <w:t>% OSPF: Reference bandwidth is changed.</w:t>
      </w:r>
    </w:p>
    <w:p w14:paraId="266BFBF1" w14:textId="77777777" w:rsidR="00550F01" w:rsidRPr="00FA4E4A" w:rsidRDefault="00550F01" w:rsidP="00523D68">
      <w:pPr>
        <w:pStyle w:val="CMD"/>
      </w:pPr>
      <w:r w:rsidRPr="00FA4E4A">
        <w:t xml:space="preserve">        Please ensure reference bandwidth is consistent across all routers.</w:t>
      </w:r>
    </w:p>
    <w:p w14:paraId="17AD0DF7" w14:textId="77777777" w:rsidR="00550F01" w:rsidRPr="00FA4E4A" w:rsidRDefault="00550F01" w:rsidP="00523D68">
      <w:pPr>
        <w:pStyle w:val="CMD"/>
        <w:rPr>
          <w:b/>
          <w:bCs/>
        </w:rPr>
      </w:pPr>
      <w:r w:rsidRPr="00FA4E4A">
        <w:t>R1(config-</w:t>
      </w:r>
      <w:proofErr w:type="gramStart"/>
      <w:r w:rsidRPr="00FA4E4A">
        <w:t>router)#</w:t>
      </w:r>
      <w:proofErr w:type="gramEnd"/>
      <w:r w:rsidRPr="00FA4E4A">
        <w:t xml:space="preserve"> </w:t>
      </w:r>
      <w:r w:rsidRPr="00FA4E4A">
        <w:rPr>
          <w:b/>
          <w:bCs/>
        </w:rPr>
        <w:t>network 10.10.0.0 0.0.0.3 area 0</w:t>
      </w:r>
    </w:p>
    <w:p w14:paraId="33CAF974" w14:textId="77777777" w:rsidR="00550F01" w:rsidRPr="00FA4E4A" w:rsidRDefault="00550F01" w:rsidP="00523D68">
      <w:pPr>
        <w:pStyle w:val="CMD"/>
        <w:rPr>
          <w:b/>
          <w:bCs/>
        </w:rPr>
      </w:pPr>
      <w:r w:rsidRPr="00FA4E4A">
        <w:t>R1(config-</w:t>
      </w:r>
      <w:proofErr w:type="gramStart"/>
      <w:r w:rsidRPr="00FA4E4A">
        <w:t>router)#</w:t>
      </w:r>
      <w:proofErr w:type="gramEnd"/>
      <w:r w:rsidRPr="00FA4E4A">
        <w:t xml:space="preserve"> </w:t>
      </w:r>
      <w:r w:rsidRPr="00FA4E4A">
        <w:rPr>
          <w:b/>
          <w:bCs/>
        </w:rPr>
        <w:t>network 172.16.0.0 0.0.0.3 area 0</w:t>
      </w:r>
    </w:p>
    <w:p w14:paraId="0CD0A033" w14:textId="77777777" w:rsidR="00550F01" w:rsidRPr="00FA4E4A" w:rsidRDefault="00550F01" w:rsidP="00523D68">
      <w:pPr>
        <w:pStyle w:val="CMD"/>
      </w:pPr>
      <w:r w:rsidRPr="00FA4E4A">
        <w:t>R1(config-</w:t>
      </w:r>
      <w:proofErr w:type="gramStart"/>
      <w:r w:rsidRPr="00FA4E4A">
        <w:t>router)#</w:t>
      </w:r>
      <w:proofErr w:type="gramEnd"/>
      <w:r w:rsidRPr="00FA4E4A">
        <w:t xml:space="preserve"> </w:t>
      </w:r>
      <w:r w:rsidRPr="00FA4E4A">
        <w:rPr>
          <w:b/>
          <w:bCs/>
        </w:rPr>
        <w:t>network 172.16.2.0 0.0.0.3 area 0</w:t>
      </w:r>
    </w:p>
    <w:p w14:paraId="3A9E7BD3" w14:textId="4F5F9ADE" w:rsidR="00550F01" w:rsidRPr="00FA4E4A" w:rsidRDefault="00550F01" w:rsidP="00523D68">
      <w:pPr>
        <w:pStyle w:val="CMD"/>
      </w:pPr>
      <w:r w:rsidRPr="00FA4E4A">
        <w:t>R1(config-</w:t>
      </w:r>
      <w:proofErr w:type="gramStart"/>
      <w:r w:rsidRPr="00FA4E4A">
        <w:t>router)#</w:t>
      </w:r>
      <w:proofErr w:type="gramEnd"/>
      <w:r w:rsidRPr="00FA4E4A">
        <w:t xml:space="preserve"> </w:t>
      </w:r>
      <w:r w:rsidR="00DE731E" w:rsidRPr="00FA4E4A">
        <w:rPr>
          <w:b/>
          <w:bCs/>
        </w:rPr>
        <w:t>end</w:t>
      </w:r>
    </w:p>
    <w:p w14:paraId="6D012970" w14:textId="21C523D2" w:rsidR="00550F01" w:rsidRPr="00FA4E4A" w:rsidRDefault="00550F01" w:rsidP="00523D68">
      <w:pPr>
        <w:pStyle w:val="CMD"/>
      </w:pPr>
      <w:r w:rsidRPr="00FA4E4A">
        <w:t>R1#</w:t>
      </w:r>
    </w:p>
    <w:p w14:paraId="0B2490E8" w14:textId="527CE173" w:rsidR="003E4AB3" w:rsidRPr="00FA4E4A" w:rsidRDefault="00550F01" w:rsidP="00523D68">
      <w:pPr>
        <w:pStyle w:val="CMD"/>
      </w:pPr>
      <w:r w:rsidRPr="00FA4E4A">
        <w:t xml:space="preserve">*Feb 19 17:00:40.661: %OSPF-5-ADJCHG: Process 123, </w:t>
      </w:r>
      <w:proofErr w:type="spellStart"/>
      <w:r w:rsidRPr="00FA4E4A">
        <w:t>Nbr</w:t>
      </w:r>
      <w:proofErr w:type="spellEnd"/>
      <w:r w:rsidRPr="00FA4E4A">
        <w:t xml:space="preserve"> 1.1.1.2 on GigabitEthernet0/0/1 from LOADING to FULL, Loading Done</w:t>
      </w:r>
    </w:p>
    <w:p w14:paraId="48AE800D" w14:textId="1BE1DA30" w:rsidR="00DE731E" w:rsidRPr="00FA4E4A" w:rsidRDefault="003E4AB3" w:rsidP="00523D68">
      <w:pPr>
        <w:pStyle w:val="ConfigWindow"/>
      </w:pPr>
      <w:r>
        <w:t>Close</w:t>
      </w:r>
      <w:r>
        <w:t xml:space="preserve"> configuration window</w:t>
      </w:r>
    </w:p>
    <w:p w14:paraId="634C2A77" w14:textId="427C1C02" w:rsidR="003E4AB3" w:rsidRPr="00FA4E4A" w:rsidRDefault="00330AEF" w:rsidP="00523D68">
      <w:pPr>
        <w:pStyle w:val="SubStepAlpha"/>
        <w:spacing w:before="0" w:after="0"/>
      </w:pPr>
      <w:r w:rsidRPr="00FA4E4A">
        <w:t>On R2, advertise the connected networks using OSPF process ID 123. Also assign R2 the router ID of 2.2.2.1 and set the reference bandwidth to recognize Gigabit Ethernet interfaces.</w:t>
      </w:r>
    </w:p>
    <w:p w14:paraId="2C04D80F" w14:textId="77777777" w:rsidR="003E4AB3" w:rsidRPr="00FA4E4A" w:rsidRDefault="003E4AB3" w:rsidP="00523D68">
      <w:pPr>
        <w:pStyle w:val="ConfigWindow"/>
      </w:pPr>
      <w:r>
        <w:t>Open configuration window</w:t>
      </w:r>
    </w:p>
    <w:p w14:paraId="0F397D6F" w14:textId="082B11E4" w:rsidR="00550F01" w:rsidRPr="00FA4E4A" w:rsidRDefault="00550F01" w:rsidP="00523D68">
      <w:pPr>
        <w:pStyle w:val="CMD"/>
      </w:pPr>
      <w:r w:rsidRPr="00FA4E4A">
        <w:t xml:space="preserve">R2(config)# </w:t>
      </w:r>
      <w:r w:rsidRPr="00523D68">
        <w:rPr>
          <w:b/>
          <w:bCs/>
        </w:rPr>
        <w:t xml:space="preserve">router </w:t>
      </w:r>
      <w:proofErr w:type="spellStart"/>
      <w:r w:rsidRPr="00523D68">
        <w:rPr>
          <w:b/>
          <w:bCs/>
        </w:rPr>
        <w:t>ospf</w:t>
      </w:r>
      <w:proofErr w:type="spellEnd"/>
      <w:r w:rsidRPr="00523D68">
        <w:rPr>
          <w:b/>
          <w:bCs/>
        </w:rPr>
        <w:t xml:space="preserve"> 123</w:t>
      </w:r>
    </w:p>
    <w:p w14:paraId="2B8DD462" w14:textId="77777777" w:rsidR="00550F01" w:rsidRPr="00FA4E4A" w:rsidRDefault="00550F01" w:rsidP="00523D68">
      <w:pPr>
        <w:pStyle w:val="CMD"/>
      </w:pPr>
      <w:r w:rsidRPr="00FA4E4A">
        <w:t>R2(config-</w:t>
      </w:r>
      <w:proofErr w:type="gramStart"/>
      <w:r w:rsidRPr="00FA4E4A">
        <w:t>router)#</w:t>
      </w:r>
      <w:proofErr w:type="gramEnd"/>
      <w:r w:rsidRPr="00FA4E4A">
        <w:t xml:space="preserve"> </w:t>
      </w:r>
      <w:r w:rsidRPr="00523D68">
        <w:rPr>
          <w:b/>
          <w:bCs/>
        </w:rPr>
        <w:t>router-id 2.2.2.1</w:t>
      </w:r>
    </w:p>
    <w:p w14:paraId="7B196AE5" w14:textId="77777777" w:rsidR="00550F01" w:rsidRPr="00FA4E4A" w:rsidRDefault="00550F01" w:rsidP="00523D68">
      <w:pPr>
        <w:pStyle w:val="CMD"/>
      </w:pPr>
      <w:r w:rsidRPr="00FA4E4A">
        <w:t>R2(config-</w:t>
      </w:r>
      <w:proofErr w:type="gramStart"/>
      <w:r w:rsidRPr="00FA4E4A">
        <w:t>router)#</w:t>
      </w:r>
      <w:proofErr w:type="gramEnd"/>
      <w:r w:rsidRPr="00FA4E4A">
        <w:t xml:space="preserve"> </w:t>
      </w:r>
      <w:r w:rsidRPr="00523D68">
        <w:rPr>
          <w:b/>
          <w:bCs/>
        </w:rPr>
        <w:t>auto-cost reference-bandwidth 1000</w:t>
      </w:r>
    </w:p>
    <w:p w14:paraId="1926D558" w14:textId="77777777" w:rsidR="00550F01" w:rsidRPr="00FA4E4A" w:rsidRDefault="00550F01" w:rsidP="00523D68">
      <w:pPr>
        <w:pStyle w:val="CMD"/>
      </w:pPr>
      <w:r w:rsidRPr="00FA4E4A">
        <w:t>% OSPF: Reference bandwidth is changed.</w:t>
      </w:r>
    </w:p>
    <w:p w14:paraId="01D35814" w14:textId="77777777" w:rsidR="00550F01" w:rsidRPr="00FA4E4A" w:rsidRDefault="00550F01" w:rsidP="00523D68">
      <w:pPr>
        <w:pStyle w:val="CMD"/>
      </w:pPr>
      <w:r w:rsidRPr="00FA4E4A">
        <w:t xml:space="preserve">        Please ensure reference bandwidth is consistent across all routers.</w:t>
      </w:r>
    </w:p>
    <w:p w14:paraId="655BD3BC" w14:textId="77777777" w:rsidR="00550F01" w:rsidRPr="00FA4E4A" w:rsidRDefault="00550F01" w:rsidP="00523D68">
      <w:pPr>
        <w:pStyle w:val="CMD"/>
      </w:pPr>
      <w:r w:rsidRPr="00FA4E4A">
        <w:t>*Feb 19 17:02:34.016: %OSPF-6-DFT_OPT: Protocol timers for fast convergence areEnabled.172.</w:t>
      </w:r>
    </w:p>
    <w:p w14:paraId="0ED6CDF5" w14:textId="77777777" w:rsidR="00550F01" w:rsidRPr="00FA4E4A" w:rsidRDefault="00550F01" w:rsidP="00523D68">
      <w:pPr>
        <w:pStyle w:val="CMD"/>
      </w:pPr>
      <w:r w:rsidRPr="00FA4E4A">
        <w:t>R2(config-</w:t>
      </w:r>
      <w:proofErr w:type="gramStart"/>
      <w:r w:rsidRPr="00FA4E4A">
        <w:t>router)#</w:t>
      </w:r>
      <w:proofErr w:type="gramEnd"/>
      <w:r w:rsidRPr="00FA4E4A">
        <w:t xml:space="preserve"> </w:t>
      </w:r>
      <w:r w:rsidRPr="00523D68">
        <w:rPr>
          <w:b/>
          <w:bCs/>
        </w:rPr>
        <w:t>network 172.16.0.0 0.0.0.3 area 0</w:t>
      </w:r>
    </w:p>
    <w:p w14:paraId="61A7F0BD" w14:textId="77777777" w:rsidR="00550F01" w:rsidRPr="00FA4E4A" w:rsidRDefault="00550F01" w:rsidP="00523D68">
      <w:pPr>
        <w:pStyle w:val="CMD"/>
      </w:pPr>
      <w:r w:rsidRPr="00FA4E4A">
        <w:t>R2(config-</w:t>
      </w:r>
      <w:proofErr w:type="gramStart"/>
      <w:r w:rsidRPr="00FA4E4A">
        <w:t>router)#</w:t>
      </w:r>
      <w:proofErr w:type="gramEnd"/>
      <w:r w:rsidRPr="00FA4E4A">
        <w:t xml:space="preserve"> </w:t>
      </w:r>
      <w:r w:rsidRPr="00523D68">
        <w:rPr>
          <w:b/>
          <w:bCs/>
        </w:rPr>
        <w:t>network 172.16.1.0 0.0.0.3 area 0</w:t>
      </w:r>
    </w:p>
    <w:p w14:paraId="02CB8078" w14:textId="30121CF3" w:rsidR="00550F01" w:rsidRPr="00FA4E4A" w:rsidRDefault="00550F01" w:rsidP="00523D68">
      <w:pPr>
        <w:pStyle w:val="CMD"/>
      </w:pPr>
      <w:r w:rsidRPr="00FA4E4A">
        <w:t>R2(config-</w:t>
      </w:r>
      <w:proofErr w:type="gramStart"/>
      <w:r w:rsidRPr="00FA4E4A">
        <w:t>router)#</w:t>
      </w:r>
      <w:proofErr w:type="gramEnd"/>
      <w:r w:rsidRPr="00FA4E4A">
        <w:t xml:space="preserve"> </w:t>
      </w:r>
      <w:r w:rsidR="00DE731E" w:rsidRPr="00523D68">
        <w:rPr>
          <w:b/>
          <w:bCs/>
        </w:rPr>
        <w:t>end</w:t>
      </w:r>
    </w:p>
    <w:p w14:paraId="3100826F" w14:textId="41ED7297" w:rsidR="00550F01" w:rsidRPr="00FA4E4A" w:rsidRDefault="00550F01" w:rsidP="00523D68">
      <w:pPr>
        <w:pStyle w:val="CMD"/>
      </w:pPr>
      <w:r w:rsidRPr="00FA4E4A">
        <w:t>R2#</w:t>
      </w:r>
    </w:p>
    <w:p w14:paraId="02A5951A" w14:textId="1B776D2B" w:rsidR="003E4AB3" w:rsidRDefault="00550F01" w:rsidP="00D16CA6">
      <w:pPr>
        <w:pStyle w:val="CMD"/>
      </w:pPr>
      <w:r w:rsidRPr="00FA4E4A">
        <w:t xml:space="preserve">*Feb 19 17:02:42.460: %OSPF-5-ADJCHG: Process 123, </w:t>
      </w:r>
      <w:proofErr w:type="spellStart"/>
      <w:r w:rsidRPr="00FA4E4A">
        <w:t>Nbr</w:t>
      </w:r>
      <w:proofErr w:type="spellEnd"/>
      <w:r w:rsidRPr="00FA4E4A">
        <w:t xml:space="preserve"> 1.1.1.1 on GigabitEthernet0/0/0 from LOADING to FULL, Loading Done</w:t>
      </w:r>
    </w:p>
    <w:p w14:paraId="02684B0A" w14:textId="64D5DC5B" w:rsidR="003E4AB3" w:rsidRPr="00FA4E4A" w:rsidRDefault="003E4AB3" w:rsidP="003E4AB3">
      <w:pPr>
        <w:pStyle w:val="ConfigWindow"/>
      </w:pPr>
      <w:r>
        <w:t>Close</w:t>
      </w:r>
      <w:r>
        <w:t xml:space="preserve"> configuration window</w:t>
      </w:r>
    </w:p>
    <w:p w14:paraId="546B6346" w14:textId="7B737E40" w:rsidR="00330AEF" w:rsidRDefault="00330AEF" w:rsidP="00523D68">
      <w:pPr>
        <w:pStyle w:val="SubStepAlpha"/>
        <w:spacing w:before="0" w:after="0"/>
      </w:pPr>
      <w:r w:rsidRPr="00FA4E4A">
        <w:t>On R3, advertise the connected networks using OSPF process ID 123. Also assign R3 the router ID of 3.3.3.1 and set the reference bandwidth to recognize Gigabit Ethernet interfaces.</w:t>
      </w:r>
    </w:p>
    <w:p w14:paraId="7DE19A5F" w14:textId="77777777" w:rsidR="003E4AB3" w:rsidRPr="00FA4E4A" w:rsidRDefault="003E4AB3" w:rsidP="00523D68">
      <w:pPr>
        <w:pStyle w:val="ConfigWindow"/>
      </w:pPr>
      <w:r>
        <w:t>Open configuration window</w:t>
      </w:r>
    </w:p>
    <w:p w14:paraId="09575B28" w14:textId="5FC75326" w:rsidR="00064730" w:rsidRPr="00FA4E4A" w:rsidRDefault="00064730" w:rsidP="00523D68">
      <w:pPr>
        <w:pStyle w:val="CMD"/>
      </w:pPr>
      <w:r w:rsidRPr="00FA4E4A">
        <w:t xml:space="preserve">R3(config)# </w:t>
      </w:r>
      <w:r w:rsidRPr="00523D68">
        <w:rPr>
          <w:b/>
          <w:bCs/>
        </w:rPr>
        <w:t xml:space="preserve">router </w:t>
      </w:r>
      <w:proofErr w:type="spellStart"/>
      <w:r w:rsidRPr="00523D68">
        <w:rPr>
          <w:b/>
          <w:bCs/>
        </w:rPr>
        <w:t>ospf</w:t>
      </w:r>
      <w:proofErr w:type="spellEnd"/>
      <w:r w:rsidRPr="00523D68">
        <w:rPr>
          <w:b/>
          <w:bCs/>
        </w:rPr>
        <w:t xml:space="preserve"> 123</w:t>
      </w:r>
    </w:p>
    <w:p w14:paraId="7750B59D" w14:textId="77777777" w:rsidR="00064730" w:rsidRPr="00FA4E4A" w:rsidRDefault="00064730" w:rsidP="00523D68">
      <w:pPr>
        <w:pStyle w:val="CMD"/>
      </w:pPr>
      <w:r w:rsidRPr="00FA4E4A">
        <w:t>R3(config-</w:t>
      </w:r>
      <w:proofErr w:type="gramStart"/>
      <w:r w:rsidRPr="00FA4E4A">
        <w:t>router)#</w:t>
      </w:r>
      <w:proofErr w:type="gramEnd"/>
      <w:r w:rsidRPr="00FA4E4A">
        <w:t xml:space="preserve"> </w:t>
      </w:r>
      <w:r w:rsidRPr="00523D68">
        <w:rPr>
          <w:b/>
          <w:bCs/>
        </w:rPr>
        <w:t>router-id 3.3.3.1</w:t>
      </w:r>
    </w:p>
    <w:p w14:paraId="6E544F0E" w14:textId="77777777" w:rsidR="00064730" w:rsidRPr="00FA4E4A" w:rsidRDefault="00064730" w:rsidP="00523D68">
      <w:pPr>
        <w:pStyle w:val="CMD"/>
      </w:pPr>
      <w:r w:rsidRPr="00FA4E4A">
        <w:t>R3(config-</w:t>
      </w:r>
      <w:proofErr w:type="gramStart"/>
      <w:r w:rsidRPr="00FA4E4A">
        <w:t>router)#</w:t>
      </w:r>
      <w:proofErr w:type="gramEnd"/>
      <w:r w:rsidRPr="00FA4E4A">
        <w:t xml:space="preserve"> </w:t>
      </w:r>
      <w:r w:rsidRPr="00523D68">
        <w:rPr>
          <w:b/>
          <w:bCs/>
        </w:rPr>
        <w:t>auto-cost reference-bandwidth 1000</w:t>
      </w:r>
    </w:p>
    <w:p w14:paraId="3369B237" w14:textId="77777777" w:rsidR="00064730" w:rsidRPr="00FA4E4A" w:rsidRDefault="00064730" w:rsidP="00523D68">
      <w:pPr>
        <w:pStyle w:val="CMD"/>
      </w:pPr>
      <w:r w:rsidRPr="00FA4E4A">
        <w:t>% OSPF: Reference bandwidth is changed.</w:t>
      </w:r>
    </w:p>
    <w:p w14:paraId="78E6B1A2" w14:textId="77777777" w:rsidR="00064730" w:rsidRPr="00FA4E4A" w:rsidRDefault="00064730" w:rsidP="00523D68">
      <w:pPr>
        <w:pStyle w:val="CMD"/>
      </w:pPr>
      <w:r w:rsidRPr="00FA4E4A">
        <w:t xml:space="preserve">        Please ensure reference bandwidth is consistent across all routers.</w:t>
      </w:r>
    </w:p>
    <w:p w14:paraId="453982E5" w14:textId="77777777" w:rsidR="00064730" w:rsidRPr="00FA4E4A" w:rsidRDefault="00064730" w:rsidP="00523D68">
      <w:pPr>
        <w:pStyle w:val="CMD"/>
      </w:pPr>
      <w:r w:rsidRPr="00FA4E4A">
        <w:t>R3(config-</w:t>
      </w:r>
      <w:proofErr w:type="gramStart"/>
      <w:r w:rsidRPr="00FA4E4A">
        <w:t>router)#</w:t>
      </w:r>
      <w:proofErr w:type="gramEnd"/>
      <w:r w:rsidRPr="00FA4E4A">
        <w:t xml:space="preserve"> </w:t>
      </w:r>
      <w:r w:rsidRPr="00523D68">
        <w:rPr>
          <w:b/>
          <w:bCs/>
        </w:rPr>
        <w:t>network 192.168.0.0 0.0.0.3 area 0</w:t>
      </w:r>
    </w:p>
    <w:p w14:paraId="44CB2539" w14:textId="533E5DFC" w:rsidR="00064730" w:rsidRPr="00FA4E4A" w:rsidRDefault="00064730" w:rsidP="00523D68">
      <w:pPr>
        <w:pStyle w:val="CMD"/>
      </w:pPr>
      <w:r w:rsidRPr="00FA4E4A">
        <w:t>R3(config-</w:t>
      </w:r>
      <w:proofErr w:type="gramStart"/>
      <w:r w:rsidRPr="00FA4E4A">
        <w:t>router)#</w:t>
      </w:r>
      <w:proofErr w:type="gramEnd"/>
      <w:r w:rsidRPr="00FA4E4A">
        <w:t xml:space="preserve"> </w:t>
      </w:r>
      <w:r w:rsidRPr="00523D68">
        <w:rPr>
          <w:b/>
          <w:bCs/>
        </w:rPr>
        <w:t>network 172.16.1.0 0.0.0.3 area 0</w:t>
      </w:r>
    </w:p>
    <w:p w14:paraId="405FC909" w14:textId="77777777" w:rsidR="00064730" w:rsidRPr="00FA4E4A" w:rsidRDefault="00064730" w:rsidP="00523D68">
      <w:pPr>
        <w:pStyle w:val="CMD"/>
      </w:pPr>
      <w:r w:rsidRPr="00FA4E4A">
        <w:t>R3(config-</w:t>
      </w:r>
      <w:proofErr w:type="gramStart"/>
      <w:r w:rsidRPr="00FA4E4A">
        <w:t>router)#</w:t>
      </w:r>
      <w:proofErr w:type="gramEnd"/>
      <w:r w:rsidRPr="00FA4E4A">
        <w:t xml:space="preserve"> </w:t>
      </w:r>
      <w:r w:rsidRPr="00523D68">
        <w:rPr>
          <w:b/>
          <w:bCs/>
        </w:rPr>
        <w:t>network 172.16.2.0 0.0.0.3 area 0</w:t>
      </w:r>
    </w:p>
    <w:p w14:paraId="35B02321" w14:textId="38C4AC5E" w:rsidR="00064730" w:rsidRPr="00FA4E4A" w:rsidRDefault="00064730" w:rsidP="00523D68">
      <w:pPr>
        <w:pStyle w:val="CMD"/>
      </w:pPr>
      <w:r w:rsidRPr="00FA4E4A">
        <w:lastRenderedPageBreak/>
        <w:t>R3(config-</w:t>
      </w:r>
      <w:proofErr w:type="gramStart"/>
      <w:r w:rsidRPr="00FA4E4A">
        <w:t>router)#</w:t>
      </w:r>
      <w:proofErr w:type="gramEnd"/>
      <w:r w:rsidRPr="00FA4E4A">
        <w:t xml:space="preserve"> </w:t>
      </w:r>
      <w:r w:rsidR="00DE731E" w:rsidRPr="00523D68">
        <w:rPr>
          <w:b/>
          <w:bCs/>
        </w:rPr>
        <w:t>end</w:t>
      </w:r>
    </w:p>
    <w:p w14:paraId="627D7579" w14:textId="6C1568B0" w:rsidR="00064730" w:rsidRPr="00FA4E4A" w:rsidRDefault="00064730" w:rsidP="00523D68">
      <w:pPr>
        <w:pStyle w:val="CMD"/>
      </w:pPr>
      <w:r w:rsidRPr="00FA4E4A">
        <w:t>R3#</w:t>
      </w:r>
    </w:p>
    <w:p w14:paraId="02107B60" w14:textId="77777777" w:rsidR="00064730" w:rsidRPr="00FA4E4A" w:rsidRDefault="00064730" w:rsidP="00523D68">
      <w:pPr>
        <w:pStyle w:val="CMD"/>
      </w:pPr>
      <w:r w:rsidRPr="00FA4E4A">
        <w:t xml:space="preserve">*Feb 19 17:03:56.362: %OSPF-5-ADJCHG: Process 123, </w:t>
      </w:r>
      <w:proofErr w:type="spellStart"/>
      <w:r w:rsidRPr="00FA4E4A">
        <w:t>Nbr</w:t>
      </w:r>
      <w:proofErr w:type="spellEnd"/>
      <w:r w:rsidRPr="00FA4E4A">
        <w:t xml:space="preserve"> 1.1.1.1 on Serial0/1/0 from LOADING to FULL, Loading Done</w:t>
      </w:r>
    </w:p>
    <w:p w14:paraId="4A6A4A2B" w14:textId="6B4C12CB" w:rsidR="00064730" w:rsidRPr="00FA4E4A" w:rsidRDefault="00DE731E" w:rsidP="00523D68">
      <w:pPr>
        <w:pStyle w:val="CMD"/>
      </w:pPr>
      <w:r w:rsidRPr="00FA4E4A">
        <w:t>R3#</w:t>
      </w:r>
    </w:p>
    <w:p w14:paraId="1BE1B973" w14:textId="59D45ED4" w:rsidR="003E4AB3" w:rsidRDefault="00064730" w:rsidP="00D16CA6">
      <w:pPr>
        <w:pStyle w:val="CMD"/>
      </w:pPr>
      <w:r w:rsidRPr="00FA4E4A">
        <w:t xml:space="preserve">*Feb 19 17:09:38.978: %OSPF-5-ADJCHG: Process 123, </w:t>
      </w:r>
      <w:proofErr w:type="spellStart"/>
      <w:r w:rsidRPr="00FA4E4A">
        <w:t>Nbr</w:t>
      </w:r>
      <w:proofErr w:type="spellEnd"/>
      <w:r w:rsidRPr="00FA4E4A">
        <w:t xml:space="preserve"> 2.2.2.1 on GigabitEthernet0/0/0 from LOADING to FULL, Loading Done</w:t>
      </w:r>
    </w:p>
    <w:p w14:paraId="6703912A" w14:textId="0A8D2BC5" w:rsidR="003E4AB3" w:rsidRPr="00FA4E4A" w:rsidRDefault="003E4AB3" w:rsidP="003E4AB3">
      <w:pPr>
        <w:pStyle w:val="ConfigWindow"/>
      </w:pPr>
      <w:r>
        <w:t>Close</w:t>
      </w:r>
      <w:r>
        <w:t xml:space="preserve"> configuration window</w:t>
      </w:r>
    </w:p>
    <w:p w14:paraId="1FD023F3" w14:textId="785A335E" w:rsidR="00330AEF" w:rsidRDefault="00330AEF" w:rsidP="00523D68">
      <w:pPr>
        <w:pStyle w:val="SubStepAlpha"/>
        <w:spacing w:before="0" w:after="0"/>
      </w:pPr>
      <w:r w:rsidRPr="00FA4E4A">
        <w:t xml:space="preserve">On </w:t>
      </w:r>
      <w:r w:rsidR="00127C18">
        <w:t>D2</w:t>
      </w:r>
      <w:r w:rsidRPr="00FA4E4A">
        <w:t xml:space="preserve">, advertise the connected networks using OSPF process ID 123. Also assign </w:t>
      </w:r>
      <w:r w:rsidR="00127C18">
        <w:t>D2</w:t>
      </w:r>
      <w:r w:rsidRPr="00FA4E4A">
        <w:t xml:space="preserve"> the router ID of 3.3.3.2 and set the reference bandwidth to recognize Gigabit Ethernet interfaces.</w:t>
      </w:r>
    </w:p>
    <w:p w14:paraId="1D22A869" w14:textId="77777777" w:rsidR="003E4AB3" w:rsidRPr="00FA4E4A" w:rsidRDefault="003E4AB3" w:rsidP="00523D68">
      <w:pPr>
        <w:pStyle w:val="ConfigWindow"/>
      </w:pPr>
      <w:r>
        <w:t>Open configuration window</w:t>
      </w:r>
    </w:p>
    <w:p w14:paraId="245FFD89" w14:textId="3771A7D7" w:rsidR="00DE731E" w:rsidRPr="00FA4E4A" w:rsidRDefault="00127C18" w:rsidP="00523D68">
      <w:pPr>
        <w:pStyle w:val="CMD"/>
      </w:pPr>
      <w:r>
        <w:t>D2</w:t>
      </w:r>
      <w:r w:rsidR="00DE731E" w:rsidRPr="00FA4E4A">
        <w:t xml:space="preserve">(config)# </w:t>
      </w:r>
      <w:proofErr w:type="spellStart"/>
      <w:r w:rsidR="00DE731E" w:rsidRPr="00FA4E4A">
        <w:rPr>
          <w:b/>
          <w:bCs/>
        </w:rPr>
        <w:t>ip</w:t>
      </w:r>
      <w:proofErr w:type="spellEnd"/>
      <w:r w:rsidR="00DE731E" w:rsidRPr="00FA4E4A">
        <w:rPr>
          <w:b/>
          <w:bCs/>
        </w:rPr>
        <w:t xml:space="preserve"> routing</w:t>
      </w:r>
    </w:p>
    <w:p w14:paraId="3BA517AB" w14:textId="5383E4A3" w:rsidR="00DE731E" w:rsidRPr="00FA4E4A" w:rsidRDefault="00127C18" w:rsidP="00523D68">
      <w:pPr>
        <w:pStyle w:val="CMD"/>
      </w:pPr>
      <w:r>
        <w:t>D2</w:t>
      </w:r>
      <w:r w:rsidR="00DE731E" w:rsidRPr="00FA4E4A">
        <w:t xml:space="preserve">(config)# </w:t>
      </w:r>
      <w:r w:rsidR="00DE731E" w:rsidRPr="00FA4E4A">
        <w:rPr>
          <w:b/>
          <w:bCs/>
        </w:rPr>
        <w:t xml:space="preserve">router </w:t>
      </w:r>
      <w:proofErr w:type="spellStart"/>
      <w:r w:rsidR="00DE731E" w:rsidRPr="00FA4E4A">
        <w:rPr>
          <w:b/>
          <w:bCs/>
        </w:rPr>
        <w:t>ospf</w:t>
      </w:r>
      <w:proofErr w:type="spellEnd"/>
      <w:r w:rsidR="00DE731E" w:rsidRPr="00FA4E4A">
        <w:rPr>
          <w:b/>
          <w:bCs/>
        </w:rPr>
        <w:t xml:space="preserve"> 123</w:t>
      </w:r>
    </w:p>
    <w:p w14:paraId="4789E106" w14:textId="05E7130A" w:rsidR="00DE731E" w:rsidRPr="00FA4E4A" w:rsidRDefault="00127C18" w:rsidP="00523D68">
      <w:pPr>
        <w:pStyle w:val="CMD"/>
      </w:pPr>
      <w:r>
        <w:t>D2</w:t>
      </w:r>
      <w:r w:rsidR="00DE731E" w:rsidRPr="00FA4E4A">
        <w:t>(config-</w:t>
      </w:r>
      <w:proofErr w:type="gramStart"/>
      <w:r w:rsidR="00DE731E" w:rsidRPr="00FA4E4A">
        <w:t>router)#</w:t>
      </w:r>
      <w:proofErr w:type="gramEnd"/>
      <w:r w:rsidR="00DE731E" w:rsidRPr="00FA4E4A">
        <w:t xml:space="preserve"> </w:t>
      </w:r>
      <w:r w:rsidR="00DE731E" w:rsidRPr="00FA4E4A">
        <w:rPr>
          <w:b/>
          <w:bCs/>
        </w:rPr>
        <w:t>router-id 3.3.3.2</w:t>
      </w:r>
    </w:p>
    <w:p w14:paraId="0F8A7E39" w14:textId="0CD22799" w:rsidR="00DE731E" w:rsidRPr="00FA4E4A" w:rsidRDefault="00127C18" w:rsidP="00523D68">
      <w:pPr>
        <w:pStyle w:val="CMD"/>
        <w:rPr>
          <w:b/>
          <w:bCs/>
        </w:rPr>
      </w:pPr>
      <w:r>
        <w:t>D2</w:t>
      </w:r>
      <w:r w:rsidR="00DE731E" w:rsidRPr="00FA4E4A">
        <w:t>(config-</w:t>
      </w:r>
      <w:proofErr w:type="gramStart"/>
      <w:r w:rsidR="00DE731E" w:rsidRPr="00FA4E4A">
        <w:t>router)#</w:t>
      </w:r>
      <w:proofErr w:type="gramEnd"/>
      <w:r w:rsidR="00DE731E" w:rsidRPr="00FA4E4A">
        <w:t xml:space="preserve"> </w:t>
      </w:r>
      <w:r w:rsidR="00DE731E" w:rsidRPr="00FA4E4A">
        <w:rPr>
          <w:b/>
          <w:bCs/>
        </w:rPr>
        <w:t>auto-cost reference-bandwidth 1000</w:t>
      </w:r>
    </w:p>
    <w:p w14:paraId="4F18F86B" w14:textId="77777777" w:rsidR="00DE731E" w:rsidRPr="00FA4E4A" w:rsidRDefault="00DE731E" w:rsidP="00523D68">
      <w:pPr>
        <w:pStyle w:val="CMD"/>
      </w:pPr>
      <w:r w:rsidRPr="00FA4E4A">
        <w:t>% OSPF: Reference bandwidth is changed.</w:t>
      </w:r>
    </w:p>
    <w:p w14:paraId="0BFF050E" w14:textId="77777777" w:rsidR="00DE731E" w:rsidRPr="00FA4E4A" w:rsidRDefault="00DE731E" w:rsidP="00523D68">
      <w:pPr>
        <w:pStyle w:val="CMD"/>
      </w:pPr>
      <w:r w:rsidRPr="00FA4E4A">
        <w:t xml:space="preserve">        Please ensure reference bandwidth is consistent across all routers.</w:t>
      </w:r>
    </w:p>
    <w:p w14:paraId="392B8D23" w14:textId="7545DE90" w:rsidR="00DE731E" w:rsidRPr="00FA4E4A" w:rsidRDefault="00127C18" w:rsidP="00523D68">
      <w:pPr>
        <w:pStyle w:val="CMD"/>
        <w:rPr>
          <w:b/>
          <w:bCs/>
        </w:rPr>
      </w:pPr>
      <w:r>
        <w:t>D2</w:t>
      </w:r>
      <w:r w:rsidR="00DE731E" w:rsidRPr="00FA4E4A">
        <w:t>(config-</w:t>
      </w:r>
      <w:proofErr w:type="gramStart"/>
      <w:r w:rsidR="00DE731E" w:rsidRPr="00FA4E4A">
        <w:t>router)#</w:t>
      </w:r>
      <w:proofErr w:type="gramEnd"/>
      <w:r w:rsidR="00DE731E" w:rsidRPr="00FA4E4A">
        <w:t xml:space="preserve"> </w:t>
      </w:r>
      <w:r w:rsidR="00DE731E" w:rsidRPr="00FA4E4A">
        <w:rPr>
          <w:b/>
          <w:bCs/>
        </w:rPr>
        <w:t>network 192.168.0.0 0.0.0.3 area 0</w:t>
      </w:r>
    </w:p>
    <w:p w14:paraId="56D25034" w14:textId="14782D2E" w:rsidR="00DE731E" w:rsidRPr="00FA4E4A" w:rsidRDefault="00127C18" w:rsidP="00523D68">
      <w:pPr>
        <w:pStyle w:val="CMD"/>
        <w:rPr>
          <w:b/>
          <w:bCs/>
        </w:rPr>
      </w:pPr>
      <w:r>
        <w:t>D2</w:t>
      </w:r>
      <w:r w:rsidR="00DE731E" w:rsidRPr="00FA4E4A">
        <w:t>(config-</w:t>
      </w:r>
      <w:proofErr w:type="gramStart"/>
      <w:r w:rsidR="00DE731E" w:rsidRPr="00FA4E4A">
        <w:t>router)#</w:t>
      </w:r>
      <w:proofErr w:type="gramEnd"/>
      <w:r w:rsidR="00DE731E" w:rsidRPr="00FA4E4A">
        <w:t xml:space="preserve"> </w:t>
      </w:r>
      <w:r w:rsidR="00DE731E" w:rsidRPr="00FA4E4A">
        <w:rPr>
          <w:b/>
          <w:bCs/>
        </w:rPr>
        <w:t>network 192.168.1.0 0.0.0.255 area 0</w:t>
      </w:r>
    </w:p>
    <w:p w14:paraId="5D5BC896" w14:textId="616A02B8" w:rsidR="00DE731E" w:rsidRPr="00FA4E4A" w:rsidRDefault="00127C18" w:rsidP="00523D68">
      <w:pPr>
        <w:pStyle w:val="CMD"/>
      </w:pPr>
      <w:r>
        <w:t>D2</w:t>
      </w:r>
      <w:r w:rsidR="00DE731E" w:rsidRPr="00FA4E4A">
        <w:t>(config-</w:t>
      </w:r>
      <w:proofErr w:type="gramStart"/>
      <w:r w:rsidR="00DE731E" w:rsidRPr="00FA4E4A">
        <w:t>router)#</w:t>
      </w:r>
      <w:proofErr w:type="gramEnd"/>
      <w:r w:rsidR="00DE731E" w:rsidRPr="00FA4E4A">
        <w:t xml:space="preserve"> </w:t>
      </w:r>
      <w:r w:rsidR="00DE731E" w:rsidRPr="00FA4E4A">
        <w:rPr>
          <w:b/>
          <w:bCs/>
        </w:rPr>
        <w:t>end</w:t>
      </w:r>
    </w:p>
    <w:p w14:paraId="252AF956" w14:textId="3AF731D9" w:rsidR="00DE731E" w:rsidRPr="00FA4E4A" w:rsidRDefault="00127C18" w:rsidP="00523D68">
      <w:pPr>
        <w:pStyle w:val="CMD"/>
      </w:pPr>
      <w:r>
        <w:t>D2</w:t>
      </w:r>
      <w:r w:rsidR="00DE731E" w:rsidRPr="00FA4E4A">
        <w:t>#</w:t>
      </w:r>
    </w:p>
    <w:p w14:paraId="1749093A" w14:textId="5415D4A7" w:rsidR="00DE731E" w:rsidRDefault="00DE731E" w:rsidP="00D16CA6">
      <w:pPr>
        <w:pStyle w:val="CMD"/>
      </w:pPr>
      <w:r w:rsidRPr="00FA4E4A">
        <w:t xml:space="preserve">*Feb 19 17:29:46.627: %OSPF-5-ADJCHG: Process 123, </w:t>
      </w:r>
      <w:proofErr w:type="spellStart"/>
      <w:r w:rsidRPr="00FA4E4A">
        <w:t>Nbr</w:t>
      </w:r>
      <w:proofErr w:type="spellEnd"/>
      <w:r w:rsidRPr="00FA4E4A">
        <w:t xml:space="preserve"> 3.3.3.1 on GigabitEthernet1/0/11 from LOADING to FULL, Loading Done</w:t>
      </w:r>
    </w:p>
    <w:p w14:paraId="5867DF4D" w14:textId="3B727C46" w:rsidR="003E4AB3" w:rsidRPr="00FA4E4A" w:rsidRDefault="003E4AB3" w:rsidP="003E4AB3">
      <w:pPr>
        <w:pStyle w:val="ConfigWindow"/>
      </w:pPr>
      <w:r>
        <w:t>Close</w:t>
      </w:r>
      <w:r>
        <w:t xml:space="preserve"> configuration window</w:t>
      </w:r>
    </w:p>
    <w:p w14:paraId="1ACB475D" w14:textId="651ADA6F" w:rsidR="006A16C8" w:rsidRPr="00FA4E4A" w:rsidRDefault="006A16C8" w:rsidP="00523D68">
      <w:pPr>
        <w:pStyle w:val="Heading3"/>
        <w:spacing w:before="120"/>
      </w:pPr>
      <w:bookmarkStart w:id="2" w:name="_Hlk35271281"/>
      <w:r w:rsidRPr="00FA4E4A">
        <w:t xml:space="preserve">Verify </w:t>
      </w:r>
      <w:r w:rsidR="00DE5685" w:rsidRPr="00FA4E4A">
        <w:t>OSPF routing</w:t>
      </w:r>
    </w:p>
    <w:p w14:paraId="44DB5153" w14:textId="75A5A1E6" w:rsidR="006A16C8" w:rsidRDefault="00153720" w:rsidP="00523D68">
      <w:pPr>
        <w:pStyle w:val="SubStepAlpha"/>
        <w:spacing w:after="0"/>
      </w:pPr>
      <w:r w:rsidRPr="00FA4E4A">
        <w:t xml:space="preserve">Before configuring PBR, verify the current </w:t>
      </w:r>
      <w:r w:rsidR="006A16C8" w:rsidRPr="00FA4E4A">
        <w:t xml:space="preserve">routing table </w:t>
      </w:r>
      <w:r w:rsidR="00330AEF" w:rsidRPr="00FA4E4A">
        <w:t>on all devices</w:t>
      </w:r>
      <w:r w:rsidR="006A16C8" w:rsidRPr="00FA4E4A">
        <w:t xml:space="preserve">. </w:t>
      </w:r>
      <w:r w:rsidR="00583618" w:rsidRPr="00583618">
        <w:t>All routing tables look accurate.</w:t>
      </w:r>
    </w:p>
    <w:p w14:paraId="43B29B56" w14:textId="77777777" w:rsidR="003E4AB3" w:rsidRPr="00FA4E4A" w:rsidRDefault="003E4AB3" w:rsidP="00523D68">
      <w:pPr>
        <w:pStyle w:val="ConfigWindow"/>
      </w:pPr>
      <w:r>
        <w:t>Open configuration window</w:t>
      </w:r>
    </w:p>
    <w:bookmarkEnd w:id="2"/>
    <w:p w14:paraId="00873390" w14:textId="7D2E651A" w:rsidR="00B17DF2" w:rsidRPr="00FA4E4A" w:rsidRDefault="00B17DF2" w:rsidP="00B17DF2">
      <w:pPr>
        <w:pStyle w:val="CMD"/>
        <w:rPr>
          <w:szCs w:val="20"/>
        </w:rPr>
      </w:pPr>
      <w:r w:rsidRPr="00FA4E4A">
        <w:rPr>
          <w:szCs w:val="20"/>
        </w:rPr>
        <w:t xml:space="preserve">D1# </w:t>
      </w:r>
      <w:r w:rsidRPr="00FA4E4A">
        <w:rPr>
          <w:b/>
          <w:bCs/>
          <w:szCs w:val="20"/>
        </w:rPr>
        <w:t>sho</w:t>
      </w:r>
      <w:r w:rsidR="00CC0213">
        <w:rPr>
          <w:b/>
          <w:bCs/>
          <w:szCs w:val="20"/>
        </w:rPr>
        <w:t>w</w:t>
      </w:r>
      <w:r w:rsidRPr="00FA4E4A">
        <w:rPr>
          <w:b/>
          <w:bCs/>
          <w:szCs w:val="20"/>
        </w:rPr>
        <w:t xml:space="preserve"> </w:t>
      </w:r>
      <w:proofErr w:type="spellStart"/>
      <w:r w:rsidRPr="00FA4E4A">
        <w:rPr>
          <w:b/>
          <w:bCs/>
          <w:szCs w:val="20"/>
        </w:rPr>
        <w:t>ip</w:t>
      </w:r>
      <w:proofErr w:type="spellEnd"/>
      <w:r w:rsidRPr="00FA4E4A">
        <w:rPr>
          <w:b/>
          <w:bCs/>
          <w:szCs w:val="20"/>
        </w:rPr>
        <w:t xml:space="preserve"> route </w:t>
      </w:r>
      <w:proofErr w:type="spellStart"/>
      <w:r w:rsidRPr="00FA4E4A">
        <w:rPr>
          <w:b/>
          <w:bCs/>
          <w:szCs w:val="20"/>
        </w:rPr>
        <w:t>ospf</w:t>
      </w:r>
      <w:proofErr w:type="spellEnd"/>
      <w:r w:rsidRPr="00FA4E4A">
        <w:rPr>
          <w:b/>
          <w:bCs/>
          <w:szCs w:val="20"/>
        </w:rPr>
        <w:t xml:space="preserve"> | begin Gateway</w:t>
      </w:r>
    </w:p>
    <w:p w14:paraId="5DD1DC46" w14:textId="77777777" w:rsidR="00B17DF2" w:rsidRPr="00FA4E4A" w:rsidRDefault="00B17DF2" w:rsidP="00523D68">
      <w:pPr>
        <w:pStyle w:val="CMDOutput"/>
      </w:pPr>
      <w:r w:rsidRPr="00FA4E4A">
        <w:t>Gateway of last resort is not set</w:t>
      </w:r>
    </w:p>
    <w:p w14:paraId="56FC55C7" w14:textId="77777777" w:rsidR="00B17DF2" w:rsidRPr="00FA4E4A" w:rsidRDefault="00B17DF2" w:rsidP="00523D68">
      <w:pPr>
        <w:pStyle w:val="CMDOutput"/>
      </w:pPr>
    </w:p>
    <w:p w14:paraId="29738B43" w14:textId="77777777" w:rsidR="00B17DF2" w:rsidRPr="00FA4E4A" w:rsidRDefault="00B17DF2" w:rsidP="00523D68">
      <w:pPr>
        <w:pStyle w:val="CMDOutput"/>
      </w:pPr>
      <w:r w:rsidRPr="00FA4E4A">
        <w:t xml:space="preserve">      172.16.0.0/30 is </w:t>
      </w:r>
      <w:proofErr w:type="spellStart"/>
      <w:r w:rsidRPr="00FA4E4A">
        <w:t>subnetted</w:t>
      </w:r>
      <w:proofErr w:type="spellEnd"/>
      <w:r w:rsidRPr="00FA4E4A">
        <w:t>, 3 subnets</w:t>
      </w:r>
    </w:p>
    <w:p w14:paraId="50B24641" w14:textId="77777777" w:rsidR="00B17DF2" w:rsidRPr="00FA4E4A" w:rsidRDefault="00B17DF2" w:rsidP="00523D68">
      <w:pPr>
        <w:pStyle w:val="CMDOutput"/>
      </w:pPr>
      <w:r w:rsidRPr="00FA4E4A">
        <w:t>O        172.16.0.0 [110/2] via 10.10.0.1, 00:11:36, GigabitEthernet1/0/11</w:t>
      </w:r>
    </w:p>
    <w:p w14:paraId="623E1F4D" w14:textId="77777777" w:rsidR="00B17DF2" w:rsidRPr="00FA4E4A" w:rsidRDefault="00B17DF2" w:rsidP="00523D68">
      <w:pPr>
        <w:pStyle w:val="CMDOutput"/>
      </w:pPr>
      <w:r w:rsidRPr="00FA4E4A">
        <w:t>O        172.16.1.0 [110/3] via 10.10.0.1, 00:10:10, GigabitEthernet1/0/11</w:t>
      </w:r>
    </w:p>
    <w:p w14:paraId="0443B833" w14:textId="77777777" w:rsidR="00B17DF2" w:rsidRPr="00FA4E4A" w:rsidRDefault="00B17DF2" w:rsidP="00523D68">
      <w:pPr>
        <w:pStyle w:val="CMDOutput"/>
      </w:pPr>
      <w:r w:rsidRPr="00FA4E4A">
        <w:t>O        172.16.2.0 [110/497] via 10.10.0.1, 00:11:36, GigabitEthernet1/0/11</w:t>
      </w:r>
    </w:p>
    <w:p w14:paraId="34FE2D3B" w14:textId="77777777" w:rsidR="00B17DF2" w:rsidRPr="00FA4E4A" w:rsidRDefault="00B17DF2" w:rsidP="00523D68">
      <w:pPr>
        <w:pStyle w:val="CMDOutput"/>
      </w:pPr>
      <w:r w:rsidRPr="00FA4E4A">
        <w:t xml:space="preserve">      192.168.0.0/30 is </w:t>
      </w:r>
      <w:proofErr w:type="spellStart"/>
      <w:r w:rsidRPr="00FA4E4A">
        <w:t>subnetted</w:t>
      </w:r>
      <w:proofErr w:type="spellEnd"/>
      <w:r w:rsidRPr="00FA4E4A">
        <w:t xml:space="preserve">, 1 </w:t>
      </w:r>
      <w:proofErr w:type="gramStart"/>
      <w:r w:rsidRPr="00FA4E4A">
        <w:t>subnets</w:t>
      </w:r>
      <w:proofErr w:type="gramEnd"/>
    </w:p>
    <w:p w14:paraId="161A0CD3" w14:textId="77777777" w:rsidR="00B17DF2" w:rsidRPr="00FA4E4A" w:rsidRDefault="00B17DF2" w:rsidP="00523D68">
      <w:pPr>
        <w:pStyle w:val="CMDOutput"/>
      </w:pPr>
      <w:r w:rsidRPr="00FA4E4A">
        <w:t>O        192.168.0.0 [110/4] via 10.10.0.1, 00:09:57, GigabitEthernet1/0/11</w:t>
      </w:r>
    </w:p>
    <w:p w14:paraId="55860CDF" w14:textId="520A3A13" w:rsidR="00EF7DF6" w:rsidRPr="00FA4E4A" w:rsidRDefault="00B17DF2" w:rsidP="00523D68">
      <w:pPr>
        <w:pStyle w:val="CMDOutput"/>
      </w:pPr>
      <w:r w:rsidRPr="00FA4E4A">
        <w:t>O     192.168.1.0/24 [110/14] via 10.10.0.1, 00:09:57, GigabitEthernet1/0/11</w:t>
      </w:r>
    </w:p>
    <w:p w14:paraId="02D581E6" w14:textId="314CD807" w:rsidR="00B17DF2" w:rsidRDefault="00B17DF2" w:rsidP="00B17DF2">
      <w:pPr>
        <w:pStyle w:val="CMD"/>
        <w:rPr>
          <w:szCs w:val="20"/>
        </w:rPr>
      </w:pPr>
    </w:p>
    <w:p w14:paraId="17C92AE6" w14:textId="77777777" w:rsidR="001C4260" w:rsidRPr="00FA4E4A" w:rsidRDefault="001C4260" w:rsidP="001C4260">
      <w:pPr>
        <w:pStyle w:val="CMD"/>
        <w:rPr>
          <w:szCs w:val="20"/>
        </w:rPr>
      </w:pPr>
      <w:r w:rsidRPr="00FA4E4A">
        <w:rPr>
          <w:szCs w:val="20"/>
        </w:rPr>
        <w:t>D</w:t>
      </w:r>
      <w:r>
        <w:rPr>
          <w:szCs w:val="20"/>
        </w:rPr>
        <w:t>2</w:t>
      </w:r>
      <w:r w:rsidRPr="00FA4E4A">
        <w:rPr>
          <w:szCs w:val="20"/>
        </w:rPr>
        <w:t xml:space="preserve"># </w:t>
      </w:r>
      <w:r w:rsidRPr="00FA4E4A">
        <w:rPr>
          <w:b/>
          <w:bCs/>
          <w:szCs w:val="20"/>
        </w:rPr>
        <w:t xml:space="preserve">show </w:t>
      </w:r>
      <w:proofErr w:type="spellStart"/>
      <w:r w:rsidRPr="00FA4E4A">
        <w:rPr>
          <w:b/>
          <w:bCs/>
          <w:szCs w:val="20"/>
        </w:rPr>
        <w:t>ip</w:t>
      </w:r>
      <w:proofErr w:type="spellEnd"/>
      <w:r w:rsidRPr="00FA4E4A">
        <w:rPr>
          <w:b/>
          <w:bCs/>
          <w:szCs w:val="20"/>
        </w:rPr>
        <w:t xml:space="preserve"> route </w:t>
      </w:r>
      <w:proofErr w:type="spellStart"/>
      <w:r w:rsidRPr="00FA4E4A">
        <w:rPr>
          <w:b/>
          <w:bCs/>
          <w:szCs w:val="20"/>
        </w:rPr>
        <w:t>ospf</w:t>
      </w:r>
      <w:proofErr w:type="spellEnd"/>
      <w:r w:rsidRPr="00FA4E4A">
        <w:rPr>
          <w:b/>
          <w:bCs/>
          <w:szCs w:val="20"/>
        </w:rPr>
        <w:t xml:space="preserve"> | begin Gateway</w:t>
      </w:r>
    </w:p>
    <w:p w14:paraId="1B7F6D08" w14:textId="77777777" w:rsidR="001C4260" w:rsidRPr="001C4260" w:rsidRDefault="001C4260" w:rsidP="00523D68">
      <w:pPr>
        <w:pStyle w:val="CMDOutput"/>
      </w:pPr>
      <w:r w:rsidRPr="001C4260">
        <w:t>Gateway of last resort is not set</w:t>
      </w:r>
    </w:p>
    <w:p w14:paraId="02869D95" w14:textId="77777777" w:rsidR="001C4260" w:rsidRPr="001C4260" w:rsidRDefault="001C4260" w:rsidP="00523D68">
      <w:pPr>
        <w:pStyle w:val="CMDOutput"/>
      </w:pPr>
    </w:p>
    <w:p w14:paraId="01581029" w14:textId="77777777" w:rsidR="001C4260" w:rsidRPr="001C4260" w:rsidRDefault="001C4260" w:rsidP="00523D68">
      <w:pPr>
        <w:pStyle w:val="CMDOutput"/>
      </w:pPr>
      <w:r w:rsidRPr="001C4260">
        <w:t xml:space="preserve">      10.0.0.0/8 is variably </w:t>
      </w:r>
      <w:proofErr w:type="spellStart"/>
      <w:r w:rsidRPr="001C4260">
        <w:t>subnetted</w:t>
      </w:r>
      <w:proofErr w:type="spellEnd"/>
      <w:r w:rsidRPr="001C4260">
        <w:t>, 3 subnets, 2 masks</w:t>
      </w:r>
    </w:p>
    <w:p w14:paraId="2A709CC3" w14:textId="77777777" w:rsidR="001C4260" w:rsidRPr="001C4260" w:rsidRDefault="001C4260" w:rsidP="00523D68">
      <w:pPr>
        <w:pStyle w:val="CMDOutput"/>
      </w:pPr>
      <w:r w:rsidRPr="001C4260">
        <w:t>O        10.10.0.0/30 [110/4] via 192.168.0.1, 00:03:55, GigabitEthernet1/0/11</w:t>
      </w:r>
    </w:p>
    <w:p w14:paraId="3D3AA13A" w14:textId="77777777" w:rsidR="001C4260" w:rsidRPr="001C4260" w:rsidRDefault="001C4260" w:rsidP="00523D68">
      <w:pPr>
        <w:pStyle w:val="CMDOutput"/>
      </w:pPr>
      <w:r w:rsidRPr="001C4260">
        <w:t>O        10.10.1.0/24 [110/5] via 192.168.0.1, 00:03:55, GigabitEthernet1/0/11</w:t>
      </w:r>
    </w:p>
    <w:p w14:paraId="0D480434" w14:textId="77777777" w:rsidR="001C4260" w:rsidRPr="001C4260" w:rsidRDefault="001C4260" w:rsidP="00523D68">
      <w:pPr>
        <w:pStyle w:val="CMDOutput"/>
      </w:pPr>
      <w:r w:rsidRPr="001C4260">
        <w:t>O        10.10.2.0/24 [110/5] via 192.168.0.1, 00:03:55, GigabitEthernet1/0/11</w:t>
      </w:r>
    </w:p>
    <w:p w14:paraId="1ED5FDAF" w14:textId="77777777" w:rsidR="001C4260" w:rsidRPr="001C4260" w:rsidRDefault="001C4260" w:rsidP="00523D68">
      <w:pPr>
        <w:pStyle w:val="CMDOutput"/>
      </w:pPr>
      <w:r w:rsidRPr="001C4260">
        <w:t xml:space="preserve">      172.16.0.0/30 is </w:t>
      </w:r>
      <w:proofErr w:type="spellStart"/>
      <w:r w:rsidRPr="001C4260">
        <w:t>subnetted</w:t>
      </w:r>
      <w:proofErr w:type="spellEnd"/>
      <w:r w:rsidRPr="001C4260">
        <w:t>, 3 subnets</w:t>
      </w:r>
    </w:p>
    <w:p w14:paraId="1271DE4C" w14:textId="77777777" w:rsidR="001C4260" w:rsidRPr="001C4260" w:rsidRDefault="001C4260" w:rsidP="00523D68">
      <w:pPr>
        <w:pStyle w:val="CMDOutput"/>
      </w:pPr>
      <w:r w:rsidRPr="001C4260">
        <w:t>O        172.16.0.0 [110/3] via 192.168.0.1, 00:03:55, GigabitEthernet1/0/11</w:t>
      </w:r>
    </w:p>
    <w:p w14:paraId="3569B42B" w14:textId="77777777" w:rsidR="001C4260" w:rsidRPr="001C4260" w:rsidRDefault="001C4260" w:rsidP="00523D68">
      <w:pPr>
        <w:pStyle w:val="CMDOutput"/>
      </w:pPr>
      <w:r w:rsidRPr="001C4260">
        <w:t>O        172.16.1.0 [110/2] via 192.168.0.1, 00:03:55, GigabitEthernet1/0/11</w:t>
      </w:r>
    </w:p>
    <w:p w14:paraId="3331B60E" w14:textId="77777777" w:rsidR="001C4260" w:rsidRPr="00FA4E4A" w:rsidRDefault="001C4260" w:rsidP="00523D68">
      <w:pPr>
        <w:pStyle w:val="CMDOutput"/>
      </w:pPr>
      <w:r w:rsidRPr="001C4260">
        <w:t>O        172.16.2.0 [110/499] via 192.168.0.1, 00:03:55, GigabitEthernet1/0/1</w:t>
      </w:r>
    </w:p>
    <w:p w14:paraId="6C085C48" w14:textId="77777777" w:rsidR="001C4260" w:rsidRPr="00FA4E4A" w:rsidRDefault="001C4260" w:rsidP="00B17DF2">
      <w:pPr>
        <w:pStyle w:val="CMD"/>
        <w:rPr>
          <w:szCs w:val="20"/>
        </w:rPr>
      </w:pPr>
    </w:p>
    <w:p w14:paraId="2C28A306" w14:textId="3139FED9" w:rsidR="00B17DF2" w:rsidRPr="00FA4E4A" w:rsidRDefault="00B17DF2" w:rsidP="00B17DF2">
      <w:pPr>
        <w:pStyle w:val="CMD"/>
        <w:rPr>
          <w:szCs w:val="20"/>
        </w:rPr>
      </w:pPr>
      <w:r w:rsidRPr="00FA4E4A">
        <w:rPr>
          <w:szCs w:val="20"/>
        </w:rPr>
        <w:lastRenderedPageBreak/>
        <w:t xml:space="preserve">R1# </w:t>
      </w:r>
      <w:r w:rsidRPr="00FA4E4A">
        <w:rPr>
          <w:b/>
          <w:bCs/>
          <w:szCs w:val="20"/>
        </w:rPr>
        <w:t xml:space="preserve">show </w:t>
      </w:r>
      <w:proofErr w:type="spellStart"/>
      <w:r w:rsidRPr="00FA4E4A">
        <w:rPr>
          <w:b/>
          <w:bCs/>
          <w:szCs w:val="20"/>
        </w:rPr>
        <w:t>ip</w:t>
      </w:r>
      <w:proofErr w:type="spellEnd"/>
      <w:r w:rsidRPr="00FA4E4A">
        <w:rPr>
          <w:b/>
          <w:bCs/>
          <w:szCs w:val="20"/>
        </w:rPr>
        <w:t xml:space="preserve"> route </w:t>
      </w:r>
      <w:proofErr w:type="spellStart"/>
      <w:r w:rsidRPr="00FA4E4A">
        <w:rPr>
          <w:b/>
          <w:bCs/>
          <w:szCs w:val="20"/>
        </w:rPr>
        <w:t>ospf</w:t>
      </w:r>
      <w:proofErr w:type="spellEnd"/>
      <w:r w:rsidRPr="00FA4E4A">
        <w:rPr>
          <w:b/>
          <w:bCs/>
          <w:szCs w:val="20"/>
        </w:rPr>
        <w:t xml:space="preserve"> | begin Gateway</w:t>
      </w:r>
    </w:p>
    <w:p w14:paraId="2E02E0C4" w14:textId="77777777" w:rsidR="00B17DF2" w:rsidRPr="00FA4E4A" w:rsidRDefault="00B17DF2" w:rsidP="00523D68">
      <w:pPr>
        <w:pStyle w:val="CMDOutput"/>
      </w:pPr>
      <w:r w:rsidRPr="00FA4E4A">
        <w:t>Gateway of last resort is not set</w:t>
      </w:r>
    </w:p>
    <w:p w14:paraId="3F7592E6" w14:textId="77777777" w:rsidR="00B17DF2" w:rsidRPr="00FA4E4A" w:rsidRDefault="00B17DF2" w:rsidP="00523D68">
      <w:pPr>
        <w:pStyle w:val="CMDOutput"/>
      </w:pPr>
    </w:p>
    <w:p w14:paraId="1C915746" w14:textId="77777777" w:rsidR="00B17DF2" w:rsidRPr="00FA4E4A" w:rsidRDefault="00B17DF2" w:rsidP="00523D68">
      <w:pPr>
        <w:pStyle w:val="CMDOutput"/>
      </w:pPr>
      <w:r w:rsidRPr="00FA4E4A">
        <w:t xml:space="preserve">      10.0.0.0/8 is variably </w:t>
      </w:r>
      <w:proofErr w:type="spellStart"/>
      <w:r w:rsidRPr="00FA4E4A">
        <w:t>subnetted</w:t>
      </w:r>
      <w:proofErr w:type="spellEnd"/>
      <w:r w:rsidRPr="00FA4E4A">
        <w:t>, 4 subnets, 3 masks</w:t>
      </w:r>
    </w:p>
    <w:p w14:paraId="0ECDEA7B" w14:textId="77777777" w:rsidR="00B17DF2" w:rsidRPr="00FA4E4A" w:rsidRDefault="00B17DF2" w:rsidP="00523D68">
      <w:pPr>
        <w:pStyle w:val="CMDOutput"/>
      </w:pPr>
      <w:r w:rsidRPr="00FA4E4A">
        <w:t>O        10.10.1.0/24 [110/11] via 10.10.0.2, 00:12:21, GigabitEthernet0/0/1</w:t>
      </w:r>
    </w:p>
    <w:p w14:paraId="0CA92031" w14:textId="77777777" w:rsidR="00B17DF2" w:rsidRPr="00FA4E4A" w:rsidRDefault="00B17DF2" w:rsidP="00523D68">
      <w:pPr>
        <w:pStyle w:val="CMDOutput"/>
      </w:pPr>
      <w:r w:rsidRPr="00FA4E4A">
        <w:t>O        10.10.2.0/24 [110/11] via 10.10.0.2, 00:12:21, GigabitEthernet0/0/1</w:t>
      </w:r>
    </w:p>
    <w:p w14:paraId="4F44B16C" w14:textId="77777777" w:rsidR="00B17DF2" w:rsidRPr="00FA4E4A" w:rsidRDefault="00B17DF2" w:rsidP="00523D68">
      <w:pPr>
        <w:pStyle w:val="CMDOutput"/>
      </w:pPr>
      <w:r w:rsidRPr="00FA4E4A">
        <w:t xml:space="preserve">      172.16.0.0/16 is variably </w:t>
      </w:r>
      <w:proofErr w:type="spellStart"/>
      <w:r w:rsidRPr="00FA4E4A">
        <w:t>subnetted</w:t>
      </w:r>
      <w:proofErr w:type="spellEnd"/>
      <w:r w:rsidRPr="00FA4E4A">
        <w:t>, 5 subnets, 2 masks</w:t>
      </w:r>
    </w:p>
    <w:p w14:paraId="195749DD" w14:textId="77777777" w:rsidR="00B17DF2" w:rsidRPr="00FA4E4A" w:rsidRDefault="00B17DF2" w:rsidP="00523D68">
      <w:pPr>
        <w:pStyle w:val="CMDOutput"/>
      </w:pPr>
      <w:r w:rsidRPr="00FA4E4A">
        <w:t>O        172.16.1.0/30 [110/2] via 172.16.0.1, 00:10:55, GigabitEthernet0/0/0</w:t>
      </w:r>
    </w:p>
    <w:p w14:paraId="44B95DA8" w14:textId="77777777" w:rsidR="00B17DF2" w:rsidRPr="00FA4E4A" w:rsidRDefault="00B17DF2" w:rsidP="00523D68">
      <w:pPr>
        <w:pStyle w:val="CMDOutput"/>
      </w:pPr>
      <w:r w:rsidRPr="00FA4E4A">
        <w:t xml:space="preserve">      192.168.0.0/30 is </w:t>
      </w:r>
      <w:proofErr w:type="spellStart"/>
      <w:r w:rsidRPr="00FA4E4A">
        <w:t>subnetted</w:t>
      </w:r>
      <w:proofErr w:type="spellEnd"/>
      <w:r w:rsidRPr="00FA4E4A">
        <w:t xml:space="preserve">, 1 </w:t>
      </w:r>
      <w:proofErr w:type="gramStart"/>
      <w:r w:rsidRPr="00FA4E4A">
        <w:t>subnets</w:t>
      </w:r>
      <w:proofErr w:type="gramEnd"/>
    </w:p>
    <w:p w14:paraId="164ABC9E" w14:textId="77777777" w:rsidR="00B17DF2" w:rsidRPr="00FA4E4A" w:rsidRDefault="00B17DF2" w:rsidP="00523D68">
      <w:pPr>
        <w:pStyle w:val="CMDOutput"/>
      </w:pPr>
      <w:r w:rsidRPr="00FA4E4A">
        <w:t>O        192.168.0.0 [110/3] via 172.16.0.1, 00:10:42, GigabitEthernet0/0/0</w:t>
      </w:r>
    </w:p>
    <w:p w14:paraId="4C32B0EB" w14:textId="77777777" w:rsidR="00B17DF2" w:rsidRPr="00FA4E4A" w:rsidRDefault="00B17DF2" w:rsidP="00523D68">
      <w:pPr>
        <w:pStyle w:val="CMDOutput"/>
      </w:pPr>
      <w:r w:rsidRPr="00FA4E4A">
        <w:t>O     192.168.1.0/24 [110/13] via 172.16.0.1, 00:10:42, GigabitEthernet0/0/0</w:t>
      </w:r>
    </w:p>
    <w:p w14:paraId="544C931D" w14:textId="45C02779" w:rsidR="00B17DF2" w:rsidRPr="00FA4E4A" w:rsidRDefault="00B17DF2" w:rsidP="00B17DF2">
      <w:pPr>
        <w:pStyle w:val="CMD"/>
        <w:rPr>
          <w:szCs w:val="20"/>
        </w:rPr>
      </w:pPr>
    </w:p>
    <w:p w14:paraId="60D14B11" w14:textId="77777777" w:rsidR="003279FE" w:rsidRPr="00FA4E4A" w:rsidRDefault="003279FE" w:rsidP="003279FE">
      <w:pPr>
        <w:pStyle w:val="CMD"/>
        <w:rPr>
          <w:b/>
          <w:bCs/>
          <w:szCs w:val="20"/>
        </w:rPr>
      </w:pPr>
      <w:r w:rsidRPr="00FA4E4A">
        <w:rPr>
          <w:szCs w:val="20"/>
        </w:rPr>
        <w:t xml:space="preserve">R2# </w:t>
      </w:r>
      <w:r w:rsidRPr="00FA4E4A">
        <w:rPr>
          <w:b/>
          <w:bCs/>
          <w:szCs w:val="20"/>
        </w:rPr>
        <w:t xml:space="preserve">show </w:t>
      </w:r>
      <w:proofErr w:type="spellStart"/>
      <w:r w:rsidRPr="00FA4E4A">
        <w:rPr>
          <w:b/>
          <w:bCs/>
          <w:szCs w:val="20"/>
        </w:rPr>
        <w:t>ip</w:t>
      </w:r>
      <w:proofErr w:type="spellEnd"/>
      <w:r w:rsidRPr="00FA4E4A">
        <w:rPr>
          <w:b/>
          <w:bCs/>
          <w:szCs w:val="20"/>
        </w:rPr>
        <w:t xml:space="preserve"> route </w:t>
      </w:r>
      <w:proofErr w:type="spellStart"/>
      <w:r w:rsidRPr="00FA4E4A">
        <w:rPr>
          <w:b/>
          <w:bCs/>
          <w:szCs w:val="20"/>
        </w:rPr>
        <w:t>ospf</w:t>
      </w:r>
      <w:proofErr w:type="spellEnd"/>
      <w:r w:rsidRPr="00FA4E4A">
        <w:rPr>
          <w:b/>
          <w:bCs/>
          <w:szCs w:val="20"/>
        </w:rPr>
        <w:t xml:space="preserve"> | begin Gateway</w:t>
      </w:r>
    </w:p>
    <w:p w14:paraId="5839BDAA" w14:textId="77777777" w:rsidR="003279FE" w:rsidRPr="00FA4E4A" w:rsidRDefault="003279FE" w:rsidP="00523D68">
      <w:pPr>
        <w:pStyle w:val="CMDOutput"/>
      </w:pPr>
      <w:r w:rsidRPr="00FA4E4A">
        <w:t>Gateway of last resort is not set</w:t>
      </w:r>
    </w:p>
    <w:p w14:paraId="3A2E1194" w14:textId="77777777" w:rsidR="003279FE" w:rsidRPr="00FA4E4A" w:rsidRDefault="003279FE" w:rsidP="00523D68">
      <w:pPr>
        <w:pStyle w:val="CMDOutput"/>
      </w:pPr>
    </w:p>
    <w:p w14:paraId="1465270C" w14:textId="77777777" w:rsidR="003279FE" w:rsidRPr="00FA4E4A" w:rsidRDefault="003279FE" w:rsidP="00523D68">
      <w:pPr>
        <w:pStyle w:val="CMDOutput"/>
      </w:pPr>
      <w:r w:rsidRPr="00FA4E4A">
        <w:t xml:space="preserve">      10.0.0.0/8 is variably </w:t>
      </w:r>
      <w:proofErr w:type="spellStart"/>
      <w:r w:rsidRPr="00FA4E4A">
        <w:t>subnetted</w:t>
      </w:r>
      <w:proofErr w:type="spellEnd"/>
      <w:r w:rsidRPr="00FA4E4A">
        <w:t>, 5 subnets, 3 masks</w:t>
      </w:r>
    </w:p>
    <w:p w14:paraId="0797A764" w14:textId="77777777" w:rsidR="003279FE" w:rsidRPr="00FA4E4A" w:rsidRDefault="003279FE" w:rsidP="00523D68">
      <w:pPr>
        <w:pStyle w:val="CMDOutput"/>
      </w:pPr>
      <w:r w:rsidRPr="00FA4E4A">
        <w:t>O        10.10.0.0/30 [110/2] via 172.16.0.2, 00:12:26, GigabitEthernet0/0/0</w:t>
      </w:r>
    </w:p>
    <w:p w14:paraId="5FFD6B5D" w14:textId="77777777" w:rsidR="003279FE" w:rsidRPr="00FA4E4A" w:rsidRDefault="003279FE" w:rsidP="00523D68">
      <w:pPr>
        <w:pStyle w:val="CMDOutput"/>
      </w:pPr>
      <w:r w:rsidRPr="00FA4E4A">
        <w:t>O        10.10.1.0/24 [110/12] via 172.16.0.2, 00:12:26, GigabitEthernet0/0/0</w:t>
      </w:r>
    </w:p>
    <w:p w14:paraId="180CA5EE" w14:textId="77777777" w:rsidR="003279FE" w:rsidRPr="00FA4E4A" w:rsidRDefault="003279FE" w:rsidP="00523D68">
      <w:pPr>
        <w:pStyle w:val="CMDOutput"/>
      </w:pPr>
      <w:r w:rsidRPr="00FA4E4A">
        <w:t>O        10.10.2.0/24 [110/12] via 172.16.0.2, 00:12:26, GigabitEthernet0/0/0</w:t>
      </w:r>
    </w:p>
    <w:p w14:paraId="38465874" w14:textId="77777777" w:rsidR="003279FE" w:rsidRPr="00FA4E4A" w:rsidRDefault="003279FE" w:rsidP="00523D68">
      <w:pPr>
        <w:pStyle w:val="CMDOutput"/>
      </w:pPr>
      <w:r w:rsidRPr="00FA4E4A">
        <w:t xml:space="preserve">      172.16.0.0/16 is variably </w:t>
      </w:r>
      <w:proofErr w:type="spellStart"/>
      <w:r w:rsidRPr="00FA4E4A">
        <w:t>subnetted</w:t>
      </w:r>
      <w:proofErr w:type="spellEnd"/>
      <w:r w:rsidRPr="00FA4E4A">
        <w:t>, 5 subnets, 2 masks</w:t>
      </w:r>
    </w:p>
    <w:p w14:paraId="7DBC2E6E" w14:textId="77777777" w:rsidR="003279FE" w:rsidRPr="00FA4E4A" w:rsidRDefault="003279FE" w:rsidP="00523D68">
      <w:pPr>
        <w:pStyle w:val="CMDOutput"/>
      </w:pPr>
      <w:r w:rsidRPr="00FA4E4A">
        <w:t>O        172.16.2.0/30</w:t>
      </w:r>
    </w:p>
    <w:p w14:paraId="374E3F6D" w14:textId="77777777" w:rsidR="003279FE" w:rsidRPr="00FA4E4A" w:rsidRDefault="003279FE" w:rsidP="00523D68">
      <w:pPr>
        <w:pStyle w:val="CMDOutput"/>
      </w:pPr>
      <w:r w:rsidRPr="00FA4E4A">
        <w:t xml:space="preserve">           [110/497] via 172.16.0.2, 00:12:26, GigabitEthernet0/0/0</w:t>
      </w:r>
    </w:p>
    <w:p w14:paraId="4FE4100A" w14:textId="77777777" w:rsidR="003279FE" w:rsidRPr="00FA4E4A" w:rsidRDefault="003279FE" w:rsidP="00523D68">
      <w:pPr>
        <w:pStyle w:val="CMDOutput"/>
      </w:pPr>
      <w:r w:rsidRPr="00FA4E4A">
        <w:t xml:space="preserve">      192.168.0.0/30 is </w:t>
      </w:r>
      <w:proofErr w:type="spellStart"/>
      <w:r w:rsidRPr="00FA4E4A">
        <w:t>subnetted</w:t>
      </w:r>
      <w:proofErr w:type="spellEnd"/>
      <w:r w:rsidRPr="00FA4E4A">
        <w:t xml:space="preserve">, 1 </w:t>
      </w:r>
      <w:proofErr w:type="gramStart"/>
      <w:r w:rsidRPr="00FA4E4A">
        <w:t>subnets</w:t>
      </w:r>
      <w:proofErr w:type="gramEnd"/>
    </w:p>
    <w:p w14:paraId="7B48287F" w14:textId="77777777" w:rsidR="003279FE" w:rsidRPr="00FA4E4A" w:rsidRDefault="003279FE" w:rsidP="00523D68">
      <w:pPr>
        <w:pStyle w:val="CMDOutput"/>
      </w:pPr>
      <w:r w:rsidRPr="00FA4E4A">
        <w:t>O        192.168.0.0 [110/2] via 172.16.1.2, 00:11:22, GigabitEthernet0/0/1</w:t>
      </w:r>
    </w:p>
    <w:p w14:paraId="1A467A50" w14:textId="77777777" w:rsidR="003279FE" w:rsidRPr="00FA4E4A" w:rsidRDefault="003279FE" w:rsidP="00523D68">
      <w:pPr>
        <w:pStyle w:val="CMDOutput"/>
      </w:pPr>
      <w:r w:rsidRPr="00FA4E4A">
        <w:t>O     192.168.1.0/24 [110/12] via 172.16.1.2, 00:11:22, GigabitEthernet0/0/1</w:t>
      </w:r>
    </w:p>
    <w:p w14:paraId="03D0AB6F" w14:textId="77777777" w:rsidR="00096E17" w:rsidRPr="00FA4E4A" w:rsidRDefault="00096E17" w:rsidP="00096E17">
      <w:pPr>
        <w:pStyle w:val="CMD"/>
        <w:rPr>
          <w:szCs w:val="20"/>
        </w:rPr>
      </w:pPr>
    </w:p>
    <w:p w14:paraId="774D68F5" w14:textId="77777777" w:rsidR="00096E17" w:rsidRPr="00FA4E4A" w:rsidRDefault="00096E17" w:rsidP="00096E17">
      <w:pPr>
        <w:pStyle w:val="CMD"/>
        <w:rPr>
          <w:b/>
          <w:bCs/>
          <w:szCs w:val="20"/>
        </w:rPr>
      </w:pPr>
      <w:r w:rsidRPr="00FA4E4A">
        <w:rPr>
          <w:szCs w:val="20"/>
        </w:rPr>
        <w:t xml:space="preserve">R3# </w:t>
      </w:r>
      <w:r w:rsidRPr="00FA4E4A">
        <w:rPr>
          <w:b/>
          <w:bCs/>
          <w:szCs w:val="20"/>
        </w:rPr>
        <w:t xml:space="preserve">show </w:t>
      </w:r>
      <w:proofErr w:type="spellStart"/>
      <w:r w:rsidRPr="00FA4E4A">
        <w:rPr>
          <w:b/>
          <w:bCs/>
          <w:szCs w:val="20"/>
        </w:rPr>
        <w:t>ip</w:t>
      </w:r>
      <w:proofErr w:type="spellEnd"/>
      <w:r w:rsidRPr="00FA4E4A">
        <w:rPr>
          <w:b/>
          <w:bCs/>
          <w:szCs w:val="20"/>
        </w:rPr>
        <w:t xml:space="preserve"> route </w:t>
      </w:r>
      <w:proofErr w:type="spellStart"/>
      <w:r w:rsidRPr="00FA4E4A">
        <w:rPr>
          <w:b/>
          <w:bCs/>
          <w:szCs w:val="20"/>
        </w:rPr>
        <w:t>ospf</w:t>
      </w:r>
      <w:proofErr w:type="spellEnd"/>
      <w:r w:rsidRPr="00FA4E4A">
        <w:rPr>
          <w:b/>
          <w:bCs/>
          <w:szCs w:val="20"/>
        </w:rPr>
        <w:t xml:space="preserve"> | begin Gateway</w:t>
      </w:r>
    </w:p>
    <w:p w14:paraId="6FC08293" w14:textId="77777777" w:rsidR="00096E17" w:rsidRPr="00FA4E4A" w:rsidRDefault="00096E17" w:rsidP="00523D68">
      <w:pPr>
        <w:pStyle w:val="CMDOutput"/>
      </w:pPr>
      <w:r w:rsidRPr="00FA4E4A">
        <w:t>Gateway of last resort is not set</w:t>
      </w:r>
    </w:p>
    <w:p w14:paraId="475E401B" w14:textId="77777777" w:rsidR="00096E17" w:rsidRPr="00FA4E4A" w:rsidRDefault="00096E17" w:rsidP="00523D68">
      <w:pPr>
        <w:pStyle w:val="CMDOutput"/>
      </w:pPr>
    </w:p>
    <w:p w14:paraId="05CE2BA5" w14:textId="77777777" w:rsidR="00096E17" w:rsidRPr="00FA4E4A" w:rsidRDefault="00096E17" w:rsidP="00523D68">
      <w:pPr>
        <w:pStyle w:val="CMDOutput"/>
      </w:pPr>
      <w:r w:rsidRPr="00FA4E4A">
        <w:t xml:space="preserve">      10.0.0.0/8 is variably </w:t>
      </w:r>
      <w:proofErr w:type="spellStart"/>
      <w:r w:rsidRPr="00FA4E4A">
        <w:t>subnetted</w:t>
      </w:r>
      <w:proofErr w:type="spellEnd"/>
      <w:r w:rsidRPr="00FA4E4A">
        <w:t>, 3 subnets, 2 masks</w:t>
      </w:r>
    </w:p>
    <w:p w14:paraId="516D18A1" w14:textId="77777777" w:rsidR="00096E17" w:rsidRPr="00FA4E4A" w:rsidRDefault="00096E17" w:rsidP="00523D68">
      <w:pPr>
        <w:pStyle w:val="CMDOutput"/>
      </w:pPr>
      <w:r w:rsidRPr="00FA4E4A">
        <w:t>O        10.10.0.0/30 [110/3] via 172.16.1.1, 00:12:56, GigabitEthernet0/0/0</w:t>
      </w:r>
    </w:p>
    <w:p w14:paraId="6156C176" w14:textId="77777777" w:rsidR="00096E17" w:rsidRPr="00FA4E4A" w:rsidRDefault="00096E17" w:rsidP="00523D68">
      <w:pPr>
        <w:pStyle w:val="CMDOutput"/>
      </w:pPr>
      <w:r w:rsidRPr="00FA4E4A">
        <w:t>O        10.10.1.0/24 [110/13] via 172.16.1.1, 00:12:56, GigabitEthernet0/0/0</w:t>
      </w:r>
    </w:p>
    <w:p w14:paraId="5848B810" w14:textId="77777777" w:rsidR="00096E17" w:rsidRPr="00FA4E4A" w:rsidRDefault="00096E17" w:rsidP="00523D68">
      <w:pPr>
        <w:pStyle w:val="CMDOutput"/>
      </w:pPr>
      <w:r w:rsidRPr="00FA4E4A">
        <w:t>O        10.10.2.0/24 [110/13] via 172.16.1.1, 00:12:56, GigabitEthernet0/0/0</w:t>
      </w:r>
    </w:p>
    <w:p w14:paraId="78CA22BD" w14:textId="77777777" w:rsidR="00096E17" w:rsidRPr="00FA4E4A" w:rsidRDefault="00096E17" w:rsidP="00523D68">
      <w:pPr>
        <w:pStyle w:val="CMDOutput"/>
      </w:pPr>
      <w:r w:rsidRPr="00FA4E4A">
        <w:t xml:space="preserve">      172.16.0.0/16 is variably </w:t>
      </w:r>
      <w:proofErr w:type="spellStart"/>
      <w:r w:rsidRPr="00FA4E4A">
        <w:t>subnetted</w:t>
      </w:r>
      <w:proofErr w:type="spellEnd"/>
      <w:r w:rsidRPr="00FA4E4A">
        <w:t>, 5 subnets, 2 masks</w:t>
      </w:r>
    </w:p>
    <w:p w14:paraId="7DA3A032" w14:textId="77777777" w:rsidR="00096E17" w:rsidRPr="00FA4E4A" w:rsidRDefault="00096E17" w:rsidP="00523D68">
      <w:pPr>
        <w:pStyle w:val="CMDOutput"/>
      </w:pPr>
      <w:r w:rsidRPr="00FA4E4A">
        <w:t>O        172.16.0.0/30 [110/2] via 172.16.1.1, 00:12:56, GigabitEthernet0/0/0</w:t>
      </w:r>
    </w:p>
    <w:p w14:paraId="0945A1F7" w14:textId="77777777" w:rsidR="00096E17" w:rsidRPr="00FA4E4A" w:rsidRDefault="00096E17" w:rsidP="00523D68">
      <w:pPr>
        <w:pStyle w:val="CMDOutput"/>
      </w:pPr>
      <w:r w:rsidRPr="00FA4E4A">
        <w:t>O     192.168.1.0/24 [110/11] via 192.168.0.2, 00:12:44, GigabitEthernet0/0/1</w:t>
      </w:r>
    </w:p>
    <w:p w14:paraId="79F7F56C" w14:textId="761E6E68" w:rsidR="00B16E3F" w:rsidRPr="00FA4E4A" w:rsidRDefault="00B16E3F" w:rsidP="00B16E3F">
      <w:pPr>
        <w:pStyle w:val="Heading3"/>
      </w:pPr>
      <w:r w:rsidRPr="00FA4E4A">
        <w:t>Verify end-to-end connectivity</w:t>
      </w:r>
      <w:r w:rsidR="00153720" w:rsidRPr="00FA4E4A">
        <w:t xml:space="preserve"> and path taken</w:t>
      </w:r>
    </w:p>
    <w:p w14:paraId="7353B6CF" w14:textId="5DC3281D" w:rsidR="006A16C8" w:rsidRPr="00FA4E4A" w:rsidRDefault="006A4B2D" w:rsidP="00500F98">
      <w:pPr>
        <w:pStyle w:val="SubStepAlpha"/>
      </w:pPr>
      <w:r w:rsidRPr="00FA4E4A">
        <w:t xml:space="preserve">From </w:t>
      </w:r>
      <w:r w:rsidR="005F14C3" w:rsidRPr="00FA4E4A">
        <w:t xml:space="preserve">any device, </w:t>
      </w:r>
      <w:r w:rsidRPr="00FA4E4A">
        <w:t>v</w:t>
      </w:r>
      <w:r w:rsidR="006A16C8" w:rsidRPr="00FA4E4A">
        <w:t xml:space="preserve">erify </w:t>
      </w:r>
      <w:r w:rsidRPr="00FA4E4A">
        <w:t xml:space="preserve">connectivity to all configured destinations using the following TCL </w:t>
      </w:r>
      <w:r w:rsidR="006A16C8" w:rsidRPr="00FA4E4A">
        <w:t>script.</w:t>
      </w:r>
      <w:r w:rsidR="00583618" w:rsidRPr="00583618">
        <w:t xml:space="preserve"> </w:t>
      </w:r>
      <w:r w:rsidR="00583618" w:rsidRPr="00583618">
        <w:t>All pings should be successful. Troubleshoot if necessary.</w:t>
      </w:r>
    </w:p>
    <w:p w14:paraId="6D990607" w14:textId="2A78BC7F" w:rsidR="006A16C8" w:rsidRPr="00FA4E4A" w:rsidRDefault="006A16C8" w:rsidP="006A16C8">
      <w:pPr>
        <w:pStyle w:val="CMD"/>
      </w:pPr>
      <w:proofErr w:type="spellStart"/>
      <w:r w:rsidRPr="00FA4E4A">
        <w:rPr>
          <w:b/>
        </w:rPr>
        <w:t>tclsh</w:t>
      </w:r>
      <w:proofErr w:type="spellEnd"/>
    </w:p>
    <w:p w14:paraId="22892ADD" w14:textId="77777777" w:rsidR="006A16C8" w:rsidRPr="00FA4E4A" w:rsidRDefault="006A16C8" w:rsidP="006A16C8">
      <w:pPr>
        <w:pStyle w:val="CMD"/>
      </w:pPr>
    </w:p>
    <w:p w14:paraId="033E1E8E" w14:textId="77777777" w:rsidR="006A16C8" w:rsidRPr="00FA4E4A" w:rsidRDefault="006A16C8" w:rsidP="006A16C8">
      <w:pPr>
        <w:pStyle w:val="CMD"/>
      </w:pPr>
      <w:r w:rsidRPr="00FA4E4A">
        <w:t>foreach address {</w:t>
      </w:r>
    </w:p>
    <w:p w14:paraId="5F8F0EE9" w14:textId="77777777" w:rsidR="00096E17" w:rsidRPr="00FA4E4A" w:rsidRDefault="00096E17" w:rsidP="006A16C8">
      <w:pPr>
        <w:pStyle w:val="CMD"/>
      </w:pPr>
      <w:r w:rsidRPr="00FA4E4A">
        <w:t>10.10.0.1</w:t>
      </w:r>
    </w:p>
    <w:p w14:paraId="293254DE" w14:textId="77777777" w:rsidR="00096E17" w:rsidRPr="00FA4E4A" w:rsidRDefault="00096E17" w:rsidP="006A16C8">
      <w:pPr>
        <w:pStyle w:val="CMD"/>
      </w:pPr>
      <w:r w:rsidRPr="00FA4E4A">
        <w:t>10.10.0.2</w:t>
      </w:r>
    </w:p>
    <w:p w14:paraId="6974913D" w14:textId="77777777" w:rsidR="00096E17" w:rsidRPr="00FA4E4A" w:rsidRDefault="00096E17" w:rsidP="006A16C8">
      <w:pPr>
        <w:pStyle w:val="CMD"/>
      </w:pPr>
      <w:r w:rsidRPr="00FA4E4A">
        <w:t>10.10.1.1</w:t>
      </w:r>
    </w:p>
    <w:p w14:paraId="54989BE7" w14:textId="77777777" w:rsidR="00096E17" w:rsidRPr="00FA4E4A" w:rsidRDefault="00096E17" w:rsidP="006A16C8">
      <w:pPr>
        <w:pStyle w:val="CMD"/>
      </w:pPr>
      <w:r w:rsidRPr="00FA4E4A">
        <w:t>10.10.2.1</w:t>
      </w:r>
    </w:p>
    <w:p w14:paraId="4106BBD6" w14:textId="3E93DBCC" w:rsidR="00096E17" w:rsidRPr="00FA4E4A" w:rsidRDefault="008C599C" w:rsidP="006A16C8">
      <w:pPr>
        <w:pStyle w:val="CMD"/>
      </w:pPr>
      <w:r w:rsidRPr="00FA4E4A">
        <w:t>172.16.0.1</w:t>
      </w:r>
    </w:p>
    <w:p w14:paraId="09E5322F" w14:textId="28BC36C2" w:rsidR="008C599C" w:rsidRPr="00FA4E4A" w:rsidRDefault="008C599C" w:rsidP="008C599C">
      <w:pPr>
        <w:pStyle w:val="CMD"/>
      </w:pPr>
      <w:r w:rsidRPr="00FA4E4A">
        <w:lastRenderedPageBreak/>
        <w:t>172.16.0.2</w:t>
      </w:r>
    </w:p>
    <w:p w14:paraId="473FD09E" w14:textId="2723AA2B" w:rsidR="008C599C" w:rsidRPr="00FA4E4A" w:rsidRDefault="008C599C" w:rsidP="008C599C">
      <w:pPr>
        <w:pStyle w:val="CMD"/>
      </w:pPr>
      <w:r w:rsidRPr="00FA4E4A">
        <w:t>172.16.1.1</w:t>
      </w:r>
    </w:p>
    <w:p w14:paraId="7633288B" w14:textId="4DE7D52F" w:rsidR="008C599C" w:rsidRPr="00FA4E4A" w:rsidRDefault="008C599C" w:rsidP="008C599C">
      <w:pPr>
        <w:pStyle w:val="CMD"/>
      </w:pPr>
      <w:r w:rsidRPr="00FA4E4A">
        <w:t>172.16.1.2</w:t>
      </w:r>
    </w:p>
    <w:p w14:paraId="23A752F6" w14:textId="7EBD183F" w:rsidR="008C599C" w:rsidRPr="00FA4E4A" w:rsidRDefault="008C599C" w:rsidP="008C599C">
      <w:pPr>
        <w:pStyle w:val="CMD"/>
      </w:pPr>
      <w:r w:rsidRPr="00FA4E4A">
        <w:t>172.16.2.1</w:t>
      </w:r>
    </w:p>
    <w:p w14:paraId="65266196" w14:textId="55EC92A0" w:rsidR="008C599C" w:rsidRPr="00FA4E4A" w:rsidRDefault="008C599C" w:rsidP="008C599C">
      <w:pPr>
        <w:pStyle w:val="CMD"/>
      </w:pPr>
      <w:r w:rsidRPr="00FA4E4A">
        <w:t>172.16.2.2</w:t>
      </w:r>
    </w:p>
    <w:p w14:paraId="0126DEE5" w14:textId="3A60E5E5" w:rsidR="006A16C8" w:rsidRPr="00FA4E4A" w:rsidRDefault="003A55E5" w:rsidP="006A16C8">
      <w:pPr>
        <w:pStyle w:val="CMD"/>
      </w:pPr>
      <w:r w:rsidRPr="00FA4E4A">
        <w:t>192.168.0.1</w:t>
      </w:r>
    </w:p>
    <w:p w14:paraId="30EDFA42" w14:textId="75DC6B9A" w:rsidR="008C599C" w:rsidRPr="00FA4E4A" w:rsidRDefault="008C599C" w:rsidP="008C599C">
      <w:pPr>
        <w:pStyle w:val="CMD"/>
      </w:pPr>
      <w:r w:rsidRPr="00FA4E4A">
        <w:t>192.168.0.2</w:t>
      </w:r>
    </w:p>
    <w:p w14:paraId="2418EDAE" w14:textId="24BBA079" w:rsidR="008C599C" w:rsidRPr="00FA4E4A" w:rsidRDefault="008C599C" w:rsidP="000A08E7">
      <w:pPr>
        <w:pStyle w:val="CMD"/>
      </w:pPr>
      <w:r w:rsidRPr="00FA4E4A">
        <w:t>192.168.1.1</w:t>
      </w:r>
    </w:p>
    <w:p w14:paraId="53C1CEE9" w14:textId="4DD09251" w:rsidR="00C31DD1" w:rsidRDefault="006A16C8" w:rsidP="00D16CA6">
      <w:pPr>
        <w:pStyle w:val="CMD"/>
      </w:pPr>
      <w:r w:rsidRPr="00FA4E4A">
        <w:t xml:space="preserve">} </w:t>
      </w:r>
      <w:proofErr w:type="gramStart"/>
      <w:r w:rsidRPr="00FA4E4A">
        <w:t>{ ping</w:t>
      </w:r>
      <w:proofErr w:type="gramEnd"/>
      <w:r w:rsidRPr="00FA4E4A">
        <w:t xml:space="preserve"> $address }</w:t>
      </w:r>
    </w:p>
    <w:p w14:paraId="080EC6E6" w14:textId="77777777" w:rsidR="00C31DD1" w:rsidRPr="00FA4E4A" w:rsidRDefault="00C31DD1" w:rsidP="000A08E7">
      <w:pPr>
        <w:pStyle w:val="CMD"/>
      </w:pPr>
    </w:p>
    <w:p w14:paraId="6ED753A7" w14:textId="58E7C07E" w:rsidR="006A16C8" w:rsidRPr="00FA4E4A" w:rsidRDefault="00C31DD1" w:rsidP="00523D68">
      <w:pPr>
        <w:pStyle w:val="ConfigWindow"/>
      </w:pPr>
      <w:r>
        <w:t>close</w:t>
      </w:r>
      <w:r>
        <w:t xml:space="preserve"> configuration window</w:t>
      </w:r>
    </w:p>
    <w:p w14:paraId="1A73FF13" w14:textId="558A0085" w:rsidR="005F14C3" w:rsidRDefault="00500F98" w:rsidP="00C31DD1">
      <w:pPr>
        <w:pStyle w:val="SubStepAlpha"/>
        <w:spacing w:before="0" w:after="0"/>
      </w:pPr>
      <w:r w:rsidRPr="00FA4E4A">
        <w:t xml:space="preserve">On D1, ping the </w:t>
      </w:r>
      <w:r w:rsidR="00127C18">
        <w:t>D2</w:t>
      </w:r>
      <w:r w:rsidRPr="00FA4E4A">
        <w:t xml:space="preserve"> Loopback interface 192.168.1.1 address from the Lo1 interface as shown.</w:t>
      </w:r>
      <w:r w:rsidR="005F14C3" w:rsidRPr="00FA4E4A">
        <w:t xml:space="preserve"> </w:t>
      </w:r>
      <w:r w:rsidR="00127C18" w:rsidRPr="00FA4E4A">
        <w:t>The pings should be successful.</w:t>
      </w:r>
    </w:p>
    <w:p w14:paraId="25850EB0" w14:textId="77777777" w:rsidR="00C31DD1" w:rsidRPr="00FA4E4A" w:rsidRDefault="00C31DD1" w:rsidP="00523D68">
      <w:pPr>
        <w:pStyle w:val="ConfigWindow"/>
      </w:pPr>
      <w:r>
        <w:t>Open configuration window</w:t>
      </w:r>
    </w:p>
    <w:p w14:paraId="0F10DCF7" w14:textId="17B5C112" w:rsidR="00500F98" w:rsidRPr="00FA4E4A" w:rsidRDefault="00500F98" w:rsidP="00500F98">
      <w:pPr>
        <w:pStyle w:val="CMD"/>
      </w:pPr>
      <w:r w:rsidRPr="00FA4E4A">
        <w:t>D1#</w:t>
      </w:r>
      <w:r w:rsidR="00153720" w:rsidRPr="00FA4E4A">
        <w:t xml:space="preserve"> </w:t>
      </w:r>
      <w:r w:rsidRPr="00FA4E4A">
        <w:rPr>
          <w:b/>
          <w:bCs/>
        </w:rPr>
        <w:t>ping 192.168.1.1 source 10.10.1.1</w:t>
      </w:r>
    </w:p>
    <w:p w14:paraId="14F9A861" w14:textId="77777777" w:rsidR="00500F98" w:rsidRPr="00FA4E4A" w:rsidRDefault="00500F98" w:rsidP="00523D68">
      <w:pPr>
        <w:pStyle w:val="CMDOutput"/>
      </w:pPr>
      <w:r w:rsidRPr="00FA4E4A">
        <w:t>Type escape sequence to abort.</w:t>
      </w:r>
    </w:p>
    <w:p w14:paraId="48BD5101" w14:textId="77777777" w:rsidR="00500F98" w:rsidRPr="00FA4E4A" w:rsidRDefault="00500F98" w:rsidP="00523D68">
      <w:pPr>
        <w:pStyle w:val="CMDOutput"/>
      </w:pPr>
      <w:r w:rsidRPr="00FA4E4A">
        <w:t xml:space="preserve">Sending 5, 100-byte ICMP </w:t>
      </w:r>
      <w:proofErr w:type="spellStart"/>
      <w:r w:rsidRPr="00FA4E4A">
        <w:t>Echos</w:t>
      </w:r>
      <w:proofErr w:type="spellEnd"/>
      <w:r w:rsidRPr="00FA4E4A">
        <w:t xml:space="preserve"> to 192.168.1.1, timeout is 2 seconds:</w:t>
      </w:r>
    </w:p>
    <w:p w14:paraId="21D95CF2" w14:textId="77777777" w:rsidR="00500F98" w:rsidRPr="00FA4E4A" w:rsidRDefault="00500F98" w:rsidP="00523D68">
      <w:pPr>
        <w:pStyle w:val="CMDOutput"/>
      </w:pPr>
      <w:r w:rsidRPr="00FA4E4A">
        <w:t>Packet sent with a source address of 10.10.1.1</w:t>
      </w:r>
    </w:p>
    <w:p w14:paraId="2ACF71A1" w14:textId="77777777" w:rsidR="00500F98" w:rsidRPr="00FA4E4A" w:rsidRDefault="00500F98" w:rsidP="00523D68">
      <w:pPr>
        <w:pStyle w:val="CMDOutput"/>
      </w:pPr>
      <w:r w:rsidRPr="00FA4E4A">
        <w:rPr>
          <w:highlight w:val="yellow"/>
        </w:rPr>
        <w:t>!!!!!</w:t>
      </w:r>
    </w:p>
    <w:p w14:paraId="3A0CD7FF" w14:textId="18FDF6E8" w:rsidR="00153720" w:rsidRPr="00FA4E4A" w:rsidRDefault="00500F98" w:rsidP="00523D68">
      <w:pPr>
        <w:pStyle w:val="CMDOutput"/>
      </w:pPr>
      <w:r w:rsidRPr="00FA4E4A">
        <w:t xml:space="preserve">Success rate is 100 percent (5/5), round-trip min/avg/max = 2/2/3 </w:t>
      </w:r>
      <w:proofErr w:type="spellStart"/>
      <w:r w:rsidRPr="00FA4E4A">
        <w:t>ms</w:t>
      </w:r>
      <w:proofErr w:type="spellEnd"/>
    </w:p>
    <w:p w14:paraId="4F0FA06B" w14:textId="61F5EC62" w:rsidR="00153720" w:rsidRPr="00FA4E4A" w:rsidRDefault="00153720" w:rsidP="00153720">
      <w:pPr>
        <w:pStyle w:val="SubStepAlpha"/>
      </w:pPr>
      <w:r w:rsidRPr="00FA4E4A">
        <w:t xml:space="preserve">Next, identify the path taken to </w:t>
      </w:r>
      <w:r w:rsidR="00127C18">
        <w:t>D2</w:t>
      </w:r>
      <w:r w:rsidRPr="00FA4E4A">
        <w:t xml:space="preserve"> Lo1 interface using the </w:t>
      </w:r>
      <w:r w:rsidRPr="00FA4E4A">
        <w:rPr>
          <w:b/>
          <w:bCs/>
        </w:rPr>
        <w:t>traceroute</w:t>
      </w:r>
      <w:r w:rsidRPr="00FA4E4A">
        <w:t xml:space="preserve"> command as shown. </w:t>
      </w:r>
      <w:r w:rsidR="00127C18" w:rsidRPr="00FA4E4A">
        <w:t xml:space="preserve">Notice that the path taken for the packets sourced from the D1 Lo1 LAN is going through R1 --&gt; R2 --&gt; R3 --&gt; </w:t>
      </w:r>
      <w:r w:rsidR="00127C18">
        <w:t>D2</w:t>
      </w:r>
      <w:r w:rsidR="00127C18" w:rsidRPr="00FA4E4A">
        <w:t>.</w:t>
      </w:r>
    </w:p>
    <w:p w14:paraId="02E9019F" w14:textId="1148A83C" w:rsidR="00500F98" w:rsidRPr="00FA4E4A" w:rsidRDefault="00500F98" w:rsidP="00500F98">
      <w:pPr>
        <w:pStyle w:val="CMD"/>
      </w:pPr>
      <w:r w:rsidRPr="00FA4E4A">
        <w:t>D1#</w:t>
      </w:r>
      <w:r w:rsidR="00153720" w:rsidRPr="00FA4E4A">
        <w:t xml:space="preserve"> </w:t>
      </w:r>
      <w:r w:rsidRPr="00FA4E4A">
        <w:rPr>
          <w:b/>
          <w:bCs/>
        </w:rPr>
        <w:t>traceroute 192.168.1.1 source 10.10.1.1</w:t>
      </w:r>
    </w:p>
    <w:p w14:paraId="3FEFD327" w14:textId="77777777" w:rsidR="00500F98" w:rsidRPr="00FA4E4A" w:rsidRDefault="00500F98" w:rsidP="00523D68">
      <w:pPr>
        <w:pStyle w:val="CMDOutput"/>
      </w:pPr>
      <w:r w:rsidRPr="00FA4E4A">
        <w:t>Type escape sequence to abort.</w:t>
      </w:r>
    </w:p>
    <w:p w14:paraId="6E846751" w14:textId="77777777" w:rsidR="00500F98" w:rsidRPr="00FA4E4A" w:rsidRDefault="00500F98" w:rsidP="00523D68">
      <w:pPr>
        <w:pStyle w:val="CMDOutput"/>
      </w:pPr>
      <w:r w:rsidRPr="00FA4E4A">
        <w:t>Tracing the route to 192.168.1.1</w:t>
      </w:r>
    </w:p>
    <w:p w14:paraId="687C91B3" w14:textId="77777777" w:rsidR="00500F98" w:rsidRPr="00FA4E4A" w:rsidRDefault="00500F98" w:rsidP="00523D68">
      <w:pPr>
        <w:pStyle w:val="CMDOutput"/>
      </w:pPr>
      <w:r w:rsidRPr="00FA4E4A">
        <w:t>VRF info: (</w:t>
      </w:r>
      <w:proofErr w:type="spellStart"/>
      <w:r w:rsidRPr="00FA4E4A">
        <w:t>vrf</w:t>
      </w:r>
      <w:proofErr w:type="spellEnd"/>
      <w:r w:rsidRPr="00FA4E4A">
        <w:t xml:space="preserve"> in name/id, </w:t>
      </w:r>
      <w:proofErr w:type="spellStart"/>
      <w:r w:rsidRPr="00FA4E4A">
        <w:t>vrf</w:t>
      </w:r>
      <w:proofErr w:type="spellEnd"/>
      <w:r w:rsidRPr="00FA4E4A">
        <w:t xml:space="preserve"> out name/id)</w:t>
      </w:r>
    </w:p>
    <w:p w14:paraId="0DEE62DC" w14:textId="77777777" w:rsidR="00500F98" w:rsidRPr="00FA4E4A" w:rsidRDefault="00500F98" w:rsidP="00523D68">
      <w:pPr>
        <w:pStyle w:val="CMDOutput"/>
      </w:pPr>
      <w:r w:rsidRPr="00FA4E4A">
        <w:t xml:space="preserve">  1 </w:t>
      </w:r>
      <w:r w:rsidRPr="00FA4E4A">
        <w:rPr>
          <w:highlight w:val="yellow"/>
        </w:rPr>
        <w:t>10.10.0.1</w:t>
      </w:r>
      <w:r w:rsidRPr="00FA4E4A">
        <w:t xml:space="preserve"> 2 </w:t>
      </w:r>
      <w:proofErr w:type="spellStart"/>
      <w:r w:rsidRPr="00FA4E4A">
        <w:t>msec</w:t>
      </w:r>
      <w:proofErr w:type="spellEnd"/>
      <w:r w:rsidRPr="00FA4E4A">
        <w:t xml:space="preserve"> 2 </w:t>
      </w:r>
      <w:proofErr w:type="spellStart"/>
      <w:r w:rsidRPr="00FA4E4A">
        <w:t>msec</w:t>
      </w:r>
      <w:proofErr w:type="spellEnd"/>
      <w:r w:rsidRPr="00FA4E4A">
        <w:t xml:space="preserve"> 2 </w:t>
      </w:r>
      <w:proofErr w:type="spellStart"/>
      <w:r w:rsidRPr="00FA4E4A">
        <w:t>msec</w:t>
      </w:r>
      <w:proofErr w:type="spellEnd"/>
    </w:p>
    <w:p w14:paraId="0D535BCE" w14:textId="77777777" w:rsidR="00500F98" w:rsidRPr="00FA4E4A" w:rsidRDefault="00500F98" w:rsidP="00523D68">
      <w:pPr>
        <w:pStyle w:val="CMDOutput"/>
      </w:pPr>
      <w:r w:rsidRPr="00FA4E4A">
        <w:t xml:space="preserve">  2 </w:t>
      </w:r>
      <w:r w:rsidRPr="00FA4E4A">
        <w:rPr>
          <w:highlight w:val="yellow"/>
        </w:rPr>
        <w:t>172.16.0.1</w:t>
      </w:r>
      <w:r w:rsidRPr="00FA4E4A">
        <w:t xml:space="preserve"> 2 </w:t>
      </w:r>
      <w:proofErr w:type="spellStart"/>
      <w:r w:rsidRPr="00FA4E4A">
        <w:t>msec</w:t>
      </w:r>
      <w:proofErr w:type="spellEnd"/>
      <w:r w:rsidRPr="00FA4E4A">
        <w:t xml:space="preserve"> 2 </w:t>
      </w:r>
      <w:proofErr w:type="spellStart"/>
      <w:r w:rsidRPr="00FA4E4A">
        <w:t>msec</w:t>
      </w:r>
      <w:proofErr w:type="spellEnd"/>
      <w:r w:rsidRPr="00FA4E4A">
        <w:t xml:space="preserve"> 2 </w:t>
      </w:r>
      <w:proofErr w:type="spellStart"/>
      <w:r w:rsidRPr="00FA4E4A">
        <w:t>msec</w:t>
      </w:r>
      <w:proofErr w:type="spellEnd"/>
    </w:p>
    <w:p w14:paraId="51F5A50F" w14:textId="77777777" w:rsidR="00500F98" w:rsidRPr="00FA4E4A" w:rsidRDefault="00500F98" w:rsidP="00523D68">
      <w:pPr>
        <w:pStyle w:val="CMDOutput"/>
      </w:pPr>
      <w:r w:rsidRPr="00FA4E4A">
        <w:t xml:space="preserve">  3 </w:t>
      </w:r>
      <w:r w:rsidRPr="00FA4E4A">
        <w:rPr>
          <w:highlight w:val="yellow"/>
        </w:rPr>
        <w:t>172.16.1.2</w:t>
      </w:r>
      <w:r w:rsidRPr="00FA4E4A">
        <w:t xml:space="preserve"> 2 </w:t>
      </w:r>
      <w:proofErr w:type="spellStart"/>
      <w:r w:rsidRPr="00FA4E4A">
        <w:t>msec</w:t>
      </w:r>
      <w:proofErr w:type="spellEnd"/>
      <w:r w:rsidRPr="00FA4E4A">
        <w:t xml:space="preserve"> 2 </w:t>
      </w:r>
      <w:proofErr w:type="spellStart"/>
      <w:r w:rsidRPr="00FA4E4A">
        <w:t>msec</w:t>
      </w:r>
      <w:proofErr w:type="spellEnd"/>
      <w:r w:rsidRPr="00FA4E4A">
        <w:t xml:space="preserve"> 2 </w:t>
      </w:r>
      <w:proofErr w:type="spellStart"/>
      <w:r w:rsidRPr="00FA4E4A">
        <w:t>msec</w:t>
      </w:r>
      <w:proofErr w:type="spellEnd"/>
    </w:p>
    <w:p w14:paraId="7C38F337" w14:textId="1B78872D" w:rsidR="00500F98" w:rsidRPr="00FA4E4A" w:rsidRDefault="00500F98" w:rsidP="00523D68">
      <w:pPr>
        <w:pStyle w:val="CMDOutput"/>
      </w:pPr>
      <w:r w:rsidRPr="00FA4E4A">
        <w:t xml:space="preserve">  4 </w:t>
      </w:r>
      <w:r w:rsidRPr="00FA4E4A">
        <w:rPr>
          <w:highlight w:val="yellow"/>
        </w:rPr>
        <w:t>192.168.0.2</w:t>
      </w:r>
      <w:r w:rsidRPr="00FA4E4A">
        <w:t xml:space="preserve"> 3 </w:t>
      </w:r>
      <w:proofErr w:type="spellStart"/>
      <w:r w:rsidRPr="00FA4E4A">
        <w:t>msec</w:t>
      </w:r>
      <w:proofErr w:type="spellEnd"/>
      <w:r w:rsidRPr="00FA4E4A">
        <w:t xml:space="preserve"> </w:t>
      </w:r>
      <w:proofErr w:type="gramStart"/>
      <w:r w:rsidRPr="00FA4E4A">
        <w:t>*  3</w:t>
      </w:r>
      <w:proofErr w:type="gramEnd"/>
      <w:r w:rsidRPr="00FA4E4A">
        <w:t xml:space="preserve"> </w:t>
      </w:r>
      <w:proofErr w:type="spellStart"/>
      <w:r w:rsidRPr="00FA4E4A">
        <w:t>msec</w:t>
      </w:r>
      <w:proofErr w:type="spellEnd"/>
    </w:p>
    <w:p w14:paraId="02F4372D" w14:textId="79E6959F" w:rsidR="00DB06A1" w:rsidRPr="00FA4E4A" w:rsidRDefault="00DB06A1" w:rsidP="00523D68">
      <w:pPr>
        <w:pStyle w:val="Heading4"/>
      </w:pPr>
      <w:r>
        <w:t>Question:</w:t>
      </w:r>
    </w:p>
    <w:p w14:paraId="55371483" w14:textId="2DD5FCFD" w:rsidR="00153720" w:rsidRDefault="00153720" w:rsidP="00523D68">
      <w:pPr>
        <w:pStyle w:val="BodyTextL50"/>
        <w:spacing w:before="0"/>
      </w:pPr>
      <w:r w:rsidRPr="00FA4E4A">
        <w:t xml:space="preserve">Why is the path not taking the shorter R1 --&gt; R3 --&gt; </w:t>
      </w:r>
      <w:r w:rsidR="00127C18">
        <w:t>D2</w:t>
      </w:r>
      <w:r w:rsidRPr="00FA4E4A">
        <w:t xml:space="preserve"> path?</w:t>
      </w:r>
    </w:p>
    <w:p w14:paraId="366539B6" w14:textId="3B437F48" w:rsidR="00D16CA6" w:rsidRDefault="00D16CA6" w:rsidP="00D16CA6">
      <w:pPr>
        <w:pStyle w:val="AnswerLineL50"/>
      </w:pPr>
      <w:r>
        <w:t>Type your answers here.</w:t>
      </w:r>
    </w:p>
    <w:p w14:paraId="08079D3A" w14:textId="7EDE2C5B" w:rsidR="00153720" w:rsidRPr="00FA4E4A" w:rsidRDefault="00153720" w:rsidP="000A08E7">
      <w:pPr>
        <w:pStyle w:val="SubStepAlpha"/>
      </w:pPr>
      <w:r w:rsidRPr="00FA4E4A">
        <w:t xml:space="preserve">Now </w:t>
      </w:r>
      <w:r w:rsidRPr="00FA4E4A">
        <w:rPr>
          <w:b/>
          <w:bCs/>
        </w:rPr>
        <w:t>ping</w:t>
      </w:r>
      <w:r w:rsidRPr="00FA4E4A">
        <w:t xml:space="preserve"> and </w:t>
      </w:r>
      <w:r w:rsidRPr="00FA4E4A">
        <w:rPr>
          <w:b/>
          <w:bCs/>
        </w:rPr>
        <w:t>traceroute</w:t>
      </w:r>
      <w:r w:rsidRPr="00FA4E4A">
        <w:t xml:space="preserve"> the </w:t>
      </w:r>
      <w:r w:rsidR="00127C18">
        <w:t>D2</w:t>
      </w:r>
      <w:r w:rsidRPr="00FA4E4A">
        <w:t xml:space="preserve"> Lo1 interface from the D1 Loopback 2 interface as shown. </w:t>
      </w:r>
      <w:r w:rsidR="00127C18" w:rsidRPr="00FA4E4A">
        <w:t>It is also taking the same path.</w:t>
      </w:r>
    </w:p>
    <w:p w14:paraId="2FD78C4D" w14:textId="192BAE1B" w:rsidR="00500F98" w:rsidRPr="00FA4E4A" w:rsidRDefault="00500F98" w:rsidP="00500F98">
      <w:pPr>
        <w:pStyle w:val="CMD"/>
      </w:pPr>
      <w:r w:rsidRPr="00FA4E4A">
        <w:t>D1#</w:t>
      </w:r>
      <w:r w:rsidR="00153720" w:rsidRPr="00FA4E4A">
        <w:t xml:space="preserve"> </w:t>
      </w:r>
      <w:r w:rsidRPr="00FA4E4A">
        <w:rPr>
          <w:b/>
          <w:bCs/>
        </w:rPr>
        <w:t>ping 192.168.1.1 source lo 2</w:t>
      </w:r>
    </w:p>
    <w:p w14:paraId="7B2E419B" w14:textId="77777777" w:rsidR="00500F98" w:rsidRPr="00FA4E4A" w:rsidRDefault="00500F98" w:rsidP="00523D68">
      <w:pPr>
        <w:pStyle w:val="CMDOutput"/>
      </w:pPr>
      <w:r w:rsidRPr="00FA4E4A">
        <w:t>Type escape sequence to abort.</w:t>
      </w:r>
    </w:p>
    <w:p w14:paraId="3897DD22" w14:textId="77777777" w:rsidR="00500F98" w:rsidRPr="00FA4E4A" w:rsidRDefault="00500F98" w:rsidP="00523D68">
      <w:pPr>
        <w:pStyle w:val="CMDOutput"/>
      </w:pPr>
      <w:r w:rsidRPr="00FA4E4A">
        <w:t xml:space="preserve">Sending 5, 100-byte ICMP </w:t>
      </w:r>
      <w:proofErr w:type="spellStart"/>
      <w:r w:rsidRPr="00FA4E4A">
        <w:t>Echos</w:t>
      </w:r>
      <w:proofErr w:type="spellEnd"/>
      <w:r w:rsidRPr="00FA4E4A">
        <w:t xml:space="preserve"> to 192.168.1.1, timeout is 2 seconds:</w:t>
      </w:r>
    </w:p>
    <w:p w14:paraId="350B24B7" w14:textId="77777777" w:rsidR="00500F98" w:rsidRPr="00FA4E4A" w:rsidRDefault="00500F98" w:rsidP="00523D68">
      <w:pPr>
        <w:pStyle w:val="CMDOutput"/>
      </w:pPr>
      <w:r w:rsidRPr="00FA4E4A">
        <w:t>Packet sent with a source address of 10.10.2.1</w:t>
      </w:r>
    </w:p>
    <w:p w14:paraId="078C3F46" w14:textId="77777777" w:rsidR="00500F98" w:rsidRPr="00FA4E4A" w:rsidRDefault="00500F98" w:rsidP="00523D68">
      <w:pPr>
        <w:pStyle w:val="CMDOutput"/>
      </w:pPr>
      <w:r w:rsidRPr="00FA4E4A">
        <w:rPr>
          <w:highlight w:val="yellow"/>
        </w:rPr>
        <w:t>!!!!!</w:t>
      </w:r>
    </w:p>
    <w:p w14:paraId="2A641C26" w14:textId="77777777" w:rsidR="00500F98" w:rsidRPr="00FA4E4A" w:rsidRDefault="00500F98" w:rsidP="00523D68">
      <w:pPr>
        <w:pStyle w:val="CMDOutput"/>
      </w:pPr>
      <w:r w:rsidRPr="00FA4E4A">
        <w:t xml:space="preserve">Success rate is 100 percent (5/5), round-trip min/avg/max = 2/2/4 </w:t>
      </w:r>
      <w:proofErr w:type="spellStart"/>
      <w:r w:rsidRPr="00FA4E4A">
        <w:t>ms</w:t>
      </w:r>
      <w:proofErr w:type="spellEnd"/>
    </w:p>
    <w:p w14:paraId="61BABD70" w14:textId="7AFC05C0" w:rsidR="00153720" w:rsidRPr="00FA4E4A" w:rsidRDefault="00153720" w:rsidP="00523D68">
      <w:pPr>
        <w:pStyle w:val="CMDOutput"/>
      </w:pPr>
    </w:p>
    <w:p w14:paraId="5D98AEBA" w14:textId="18A0892A" w:rsidR="00500F98" w:rsidRPr="00FA4E4A" w:rsidRDefault="00500F98" w:rsidP="00500F98">
      <w:pPr>
        <w:pStyle w:val="CMD"/>
        <w:rPr>
          <w:b/>
          <w:bCs/>
        </w:rPr>
      </w:pPr>
      <w:r w:rsidRPr="00FA4E4A">
        <w:t>D1#</w:t>
      </w:r>
      <w:r w:rsidR="00153720" w:rsidRPr="00FA4E4A">
        <w:t xml:space="preserve"> </w:t>
      </w:r>
      <w:r w:rsidRPr="00FA4E4A">
        <w:rPr>
          <w:b/>
          <w:bCs/>
        </w:rPr>
        <w:t>traceroute 192.168.1.1 source lo 2</w:t>
      </w:r>
    </w:p>
    <w:p w14:paraId="4573F601" w14:textId="77777777" w:rsidR="00500F98" w:rsidRPr="00FA4E4A" w:rsidRDefault="00500F98" w:rsidP="00523D68">
      <w:pPr>
        <w:pStyle w:val="CMDOutput"/>
      </w:pPr>
      <w:r w:rsidRPr="00FA4E4A">
        <w:t>Type escape sequence to abort.</w:t>
      </w:r>
    </w:p>
    <w:p w14:paraId="0CB15570" w14:textId="77777777" w:rsidR="00500F98" w:rsidRPr="00FA4E4A" w:rsidRDefault="00500F98" w:rsidP="00523D68">
      <w:pPr>
        <w:pStyle w:val="CMDOutput"/>
      </w:pPr>
      <w:r w:rsidRPr="00FA4E4A">
        <w:t>Tracing the route to 192.168.1.1</w:t>
      </w:r>
    </w:p>
    <w:p w14:paraId="0A2771B2" w14:textId="77777777" w:rsidR="00500F98" w:rsidRPr="00FA4E4A" w:rsidRDefault="00500F98" w:rsidP="00523D68">
      <w:pPr>
        <w:pStyle w:val="CMDOutput"/>
      </w:pPr>
      <w:r w:rsidRPr="00FA4E4A">
        <w:t>VRF info: (</w:t>
      </w:r>
      <w:proofErr w:type="spellStart"/>
      <w:r w:rsidRPr="00FA4E4A">
        <w:t>vrf</w:t>
      </w:r>
      <w:proofErr w:type="spellEnd"/>
      <w:r w:rsidRPr="00FA4E4A">
        <w:t xml:space="preserve"> in name/id, </w:t>
      </w:r>
      <w:proofErr w:type="spellStart"/>
      <w:r w:rsidRPr="00FA4E4A">
        <w:t>vrf</w:t>
      </w:r>
      <w:proofErr w:type="spellEnd"/>
      <w:r w:rsidRPr="00FA4E4A">
        <w:t xml:space="preserve"> out name/id)</w:t>
      </w:r>
    </w:p>
    <w:p w14:paraId="2641827F" w14:textId="77777777" w:rsidR="00500F98" w:rsidRPr="00FA4E4A" w:rsidRDefault="00500F98" w:rsidP="00523D68">
      <w:pPr>
        <w:pStyle w:val="CMDOutput"/>
      </w:pPr>
      <w:r w:rsidRPr="00FA4E4A">
        <w:t xml:space="preserve">  1 </w:t>
      </w:r>
      <w:r w:rsidRPr="00FA4E4A">
        <w:rPr>
          <w:highlight w:val="yellow"/>
        </w:rPr>
        <w:t>10.10.0.1</w:t>
      </w:r>
      <w:r w:rsidRPr="00FA4E4A">
        <w:t xml:space="preserve"> 2 </w:t>
      </w:r>
      <w:proofErr w:type="spellStart"/>
      <w:r w:rsidRPr="00FA4E4A">
        <w:t>msec</w:t>
      </w:r>
      <w:proofErr w:type="spellEnd"/>
      <w:r w:rsidRPr="00FA4E4A">
        <w:t xml:space="preserve"> 2 </w:t>
      </w:r>
      <w:proofErr w:type="spellStart"/>
      <w:r w:rsidRPr="00FA4E4A">
        <w:t>msec</w:t>
      </w:r>
      <w:proofErr w:type="spellEnd"/>
      <w:r w:rsidRPr="00FA4E4A">
        <w:t xml:space="preserve"> 1 </w:t>
      </w:r>
      <w:proofErr w:type="spellStart"/>
      <w:r w:rsidRPr="00FA4E4A">
        <w:t>msec</w:t>
      </w:r>
      <w:proofErr w:type="spellEnd"/>
    </w:p>
    <w:p w14:paraId="3A380AE5" w14:textId="77777777" w:rsidR="00500F98" w:rsidRPr="00FA4E4A" w:rsidRDefault="00500F98" w:rsidP="00523D68">
      <w:pPr>
        <w:pStyle w:val="CMDOutput"/>
      </w:pPr>
      <w:r w:rsidRPr="00FA4E4A">
        <w:t xml:space="preserve">  2 </w:t>
      </w:r>
      <w:r w:rsidRPr="00FA4E4A">
        <w:rPr>
          <w:highlight w:val="yellow"/>
        </w:rPr>
        <w:t>172.16.0.1</w:t>
      </w:r>
      <w:r w:rsidRPr="00FA4E4A">
        <w:t xml:space="preserve"> 1 </w:t>
      </w:r>
      <w:proofErr w:type="spellStart"/>
      <w:r w:rsidRPr="00FA4E4A">
        <w:t>msec</w:t>
      </w:r>
      <w:proofErr w:type="spellEnd"/>
      <w:r w:rsidRPr="00FA4E4A">
        <w:t xml:space="preserve"> 2 </w:t>
      </w:r>
      <w:proofErr w:type="spellStart"/>
      <w:r w:rsidRPr="00FA4E4A">
        <w:t>msec</w:t>
      </w:r>
      <w:proofErr w:type="spellEnd"/>
      <w:r w:rsidRPr="00FA4E4A">
        <w:t xml:space="preserve"> 1 </w:t>
      </w:r>
      <w:proofErr w:type="spellStart"/>
      <w:r w:rsidRPr="00FA4E4A">
        <w:t>msec</w:t>
      </w:r>
      <w:proofErr w:type="spellEnd"/>
    </w:p>
    <w:p w14:paraId="1306B4FB" w14:textId="77777777" w:rsidR="00500F98" w:rsidRPr="00FA4E4A" w:rsidRDefault="00500F98" w:rsidP="00523D68">
      <w:pPr>
        <w:pStyle w:val="CMDOutput"/>
      </w:pPr>
      <w:r w:rsidRPr="00FA4E4A">
        <w:lastRenderedPageBreak/>
        <w:t xml:space="preserve">  3 </w:t>
      </w:r>
      <w:r w:rsidRPr="00FA4E4A">
        <w:rPr>
          <w:highlight w:val="yellow"/>
        </w:rPr>
        <w:t>172.16.1.2</w:t>
      </w:r>
      <w:r w:rsidRPr="00FA4E4A">
        <w:t xml:space="preserve"> 2 </w:t>
      </w:r>
      <w:proofErr w:type="spellStart"/>
      <w:r w:rsidRPr="00FA4E4A">
        <w:t>msec</w:t>
      </w:r>
      <w:proofErr w:type="spellEnd"/>
      <w:r w:rsidRPr="00FA4E4A">
        <w:t xml:space="preserve"> 2 </w:t>
      </w:r>
      <w:proofErr w:type="spellStart"/>
      <w:r w:rsidRPr="00FA4E4A">
        <w:t>msec</w:t>
      </w:r>
      <w:proofErr w:type="spellEnd"/>
      <w:r w:rsidRPr="00FA4E4A">
        <w:t xml:space="preserve"> 2 </w:t>
      </w:r>
      <w:proofErr w:type="spellStart"/>
      <w:r w:rsidRPr="00FA4E4A">
        <w:t>msec</w:t>
      </w:r>
      <w:proofErr w:type="spellEnd"/>
    </w:p>
    <w:p w14:paraId="1FC7EF75" w14:textId="31758DAA" w:rsidR="00C31DD1" w:rsidRPr="00FA4E4A" w:rsidRDefault="00DB06A1" w:rsidP="00523D68">
      <w:pPr>
        <w:pStyle w:val="CMDOutput"/>
      </w:pPr>
      <w:r w:rsidRPr="00523D68">
        <w:t xml:space="preserve">  4 </w:t>
      </w:r>
      <w:r w:rsidR="00500F98" w:rsidRPr="00FA4E4A">
        <w:rPr>
          <w:highlight w:val="yellow"/>
        </w:rPr>
        <w:t>192.168.0.2</w:t>
      </w:r>
      <w:r w:rsidR="00500F98" w:rsidRPr="00FA4E4A">
        <w:t xml:space="preserve"> 3 </w:t>
      </w:r>
      <w:proofErr w:type="spellStart"/>
      <w:r w:rsidR="00500F98" w:rsidRPr="00FA4E4A">
        <w:t>msec</w:t>
      </w:r>
      <w:proofErr w:type="spellEnd"/>
      <w:r w:rsidR="00500F98" w:rsidRPr="00FA4E4A">
        <w:t xml:space="preserve"> </w:t>
      </w:r>
      <w:proofErr w:type="gramStart"/>
      <w:r w:rsidR="00500F98" w:rsidRPr="00FA4E4A">
        <w:t>*  3</w:t>
      </w:r>
      <w:proofErr w:type="gramEnd"/>
      <w:r w:rsidR="00500F98" w:rsidRPr="00FA4E4A">
        <w:t xml:space="preserve"> </w:t>
      </w:r>
      <w:proofErr w:type="spellStart"/>
      <w:r w:rsidR="00500F98" w:rsidRPr="00FA4E4A">
        <w:t>msec</w:t>
      </w:r>
      <w:proofErr w:type="spellEnd"/>
    </w:p>
    <w:p w14:paraId="0522D511" w14:textId="05C8706D" w:rsidR="00C31DD1" w:rsidRPr="00FA4E4A" w:rsidRDefault="00C31DD1" w:rsidP="000A08E7">
      <w:pPr>
        <w:pStyle w:val="ConfigWindow"/>
      </w:pPr>
      <w:r>
        <w:t>Close</w:t>
      </w:r>
      <w:r>
        <w:t xml:space="preserve"> configuration window</w:t>
      </w:r>
    </w:p>
    <w:p w14:paraId="591462D5" w14:textId="78EC262E" w:rsidR="005D3E3C" w:rsidRDefault="005D3E3C" w:rsidP="00523D68">
      <w:pPr>
        <w:pStyle w:val="SubStepAlpha"/>
        <w:spacing w:before="0" w:after="0"/>
      </w:pPr>
      <w:r w:rsidRPr="00FA4E4A">
        <w:t xml:space="preserve">Display the OSPF routes in the routing table of R1. </w:t>
      </w:r>
      <w:r w:rsidR="00127C18" w:rsidRPr="00FA4E4A">
        <w:t>R1 forwards all packets destined to the 192.168.1.0/24 network out of its G0/0/0 interface to R2.</w:t>
      </w:r>
    </w:p>
    <w:p w14:paraId="5FB8D48E" w14:textId="77777777" w:rsidR="00C31DD1" w:rsidRPr="00FA4E4A" w:rsidRDefault="00C31DD1" w:rsidP="00523D68">
      <w:pPr>
        <w:pStyle w:val="ConfigWindow"/>
      </w:pPr>
      <w:r>
        <w:t>Open configuration window</w:t>
      </w:r>
    </w:p>
    <w:p w14:paraId="57FB596B" w14:textId="62F42950" w:rsidR="005D3E3C" w:rsidRPr="00FA4E4A" w:rsidRDefault="005D3E3C" w:rsidP="00523D68">
      <w:pPr>
        <w:pStyle w:val="CMD"/>
      </w:pPr>
      <w:r w:rsidRPr="00FA4E4A">
        <w:t xml:space="preserve">R1# </w:t>
      </w:r>
      <w:r w:rsidRPr="00523D68">
        <w:rPr>
          <w:b/>
          <w:bCs/>
        </w:rPr>
        <w:t xml:space="preserve">show </w:t>
      </w:r>
      <w:proofErr w:type="spellStart"/>
      <w:r w:rsidRPr="00523D68">
        <w:rPr>
          <w:b/>
          <w:bCs/>
        </w:rPr>
        <w:t>ip</w:t>
      </w:r>
      <w:proofErr w:type="spellEnd"/>
      <w:r w:rsidRPr="00523D68">
        <w:rPr>
          <w:b/>
          <w:bCs/>
        </w:rPr>
        <w:t xml:space="preserve"> route </w:t>
      </w:r>
      <w:proofErr w:type="spellStart"/>
      <w:r w:rsidRPr="00523D68">
        <w:rPr>
          <w:b/>
          <w:bCs/>
        </w:rPr>
        <w:t>ospf</w:t>
      </w:r>
      <w:proofErr w:type="spellEnd"/>
      <w:r w:rsidRPr="00523D68">
        <w:rPr>
          <w:b/>
          <w:bCs/>
        </w:rPr>
        <w:t xml:space="preserve"> | begin Gateway</w:t>
      </w:r>
    </w:p>
    <w:p w14:paraId="60A23277" w14:textId="77777777" w:rsidR="005D3E3C" w:rsidRPr="00FA4E4A" w:rsidRDefault="005D3E3C" w:rsidP="00523D68">
      <w:pPr>
        <w:pStyle w:val="CMDOutput"/>
      </w:pPr>
      <w:r w:rsidRPr="00FA4E4A">
        <w:t>Gateway of last resort is not set</w:t>
      </w:r>
    </w:p>
    <w:p w14:paraId="4976DBD7" w14:textId="77777777" w:rsidR="005D3E3C" w:rsidRPr="00FA4E4A" w:rsidRDefault="005D3E3C" w:rsidP="00523D68">
      <w:pPr>
        <w:pStyle w:val="CMDOutput"/>
      </w:pPr>
    </w:p>
    <w:p w14:paraId="6FDCB46C" w14:textId="77777777" w:rsidR="005D3E3C" w:rsidRPr="00FA4E4A" w:rsidRDefault="005D3E3C" w:rsidP="00523D68">
      <w:pPr>
        <w:pStyle w:val="CMDOutput"/>
      </w:pPr>
      <w:r w:rsidRPr="00FA4E4A">
        <w:t xml:space="preserve">      10.0.0.0/8 is variably </w:t>
      </w:r>
      <w:proofErr w:type="spellStart"/>
      <w:r w:rsidRPr="00FA4E4A">
        <w:t>subnetted</w:t>
      </w:r>
      <w:proofErr w:type="spellEnd"/>
      <w:r w:rsidRPr="00FA4E4A">
        <w:t>, 4 subnets, 3 masks</w:t>
      </w:r>
    </w:p>
    <w:p w14:paraId="010293F7" w14:textId="77777777" w:rsidR="005D3E3C" w:rsidRPr="00FA4E4A" w:rsidRDefault="005D3E3C" w:rsidP="00523D68">
      <w:pPr>
        <w:pStyle w:val="CMDOutput"/>
      </w:pPr>
      <w:r w:rsidRPr="00FA4E4A">
        <w:t>O        10.10.1.0/24 [110/2] via 10.10.0.2, 00:19:56, GigabitEthernet0/0/1</w:t>
      </w:r>
    </w:p>
    <w:p w14:paraId="5AF3209A" w14:textId="77777777" w:rsidR="005D3E3C" w:rsidRPr="00FA4E4A" w:rsidRDefault="005D3E3C" w:rsidP="00523D68">
      <w:pPr>
        <w:pStyle w:val="CMDOutput"/>
      </w:pPr>
      <w:r w:rsidRPr="00FA4E4A">
        <w:t>O        10.10.2.0/24 [110/2] via 10.10.0.2, 00:19:56, GigabitEthernet0/0/1</w:t>
      </w:r>
    </w:p>
    <w:p w14:paraId="3C36A4CA" w14:textId="77777777" w:rsidR="005D3E3C" w:rsidRPr="00FA4E4A" w:rsidRDefault="005D3E3C" w:rsidP="00523D68">
      <w:pPr>
        <w:pStyle w:val="CMDOutput"/>
      </w:pPr>
      <w:r w:rsidRPr="00FA4E4A">
        <w:t xml:space="preserve">      172.16.0.0/16 is variably </w:t>
      </w:r>
      <w:proofErr w:type="spellStart"/>
      <w:r w:rsidRPr="00FA4E4A">
        <w:t>subnetted</w:t>
      </w:r>
      <w:proofErr w:type="spellEnd"/>
      <w:r w:rsidRPr="00FA4E4A">
        <w:t>, 5 subnets, 2 masks</w:t>
      </w:r>
    </w:p>
    <w:p w14:paraId="175CAD75" w14:textId="77777777" w:rsidR="005D3E3C" w:rsidRPr="00FA4E4A" w:rsidRDefault="005D3E3C" w:rsidP="00523D68">
      <w:pPr>
        <w:pStyle w:val="CMDOutput"/>
      </w:pPr>
      <w:r w:rsidRPr="00FA4E4A">
        <w:t>O        172.16.1.0/30 [110/2] via 172.16.0.1, 00:18:50, GigabitEthernet0/0/0</w:t>
      </w:r>
    </w:p>
    <w:p w14:paraId="59770D56" w14:textId="77777777" w:rsidR="005D3E3C" w:rsidRPr="00FA4E4A" w:rsidRDefault="005D3E3C" w:rsidP="00523D68">
      <w:pPr>
        <w:pStyle w:val="CMDOutput"/>
      </w:pPr>
      <w:r w:rsidRPr="00FA4E4A">
        <w:t xml:space="preserve">      192.168.0.0/30 is </w:t>
      </w:r>
      <w:proofErr w:type="spellStart"/>
      <w:r w:rsidRPr="00FA4E4A">
        <w:t>subnetted</w:t>
      </w:r>
      <w:proofErr w:type="spellEnd"/>
      <w:r w:rsidRPr="00FA4E4A">
        <w:t xml:space="preserve">, 1 </w:t>
      </w:r>
      <w:proofErr w:type="gramStart"/>
      <w:r w:rsidRPr="00FA4E4A">
        <w:t>subnets</w:t>
      </w:r>
      <w:proofErr w:type="gramEnd"/>
    </w:p>
    <w:p w14:paraId="4747800C" w14:textId="77777777" w:rsidR="005D3E3C" w:rsidRPr="00FA4E4A" w:rsidRDefault="005D3E3C" w:rsidP="00523D68">
      <w:pPr>
        <w:pStyle w:val="CMDOutput"/>
      </w:pPr>
      <w:r w:rsidRPr="00FA4E4A">
        <w:t>O        192.168.0.0 [110/3] via 172.16.0.1, 00:18:37, GigabitEthernet0/0/0</w:t>
      </w:r>
    </w:p>
    <w:p w14:paraId="6AF46FB7" w14:textId="2FF215F5" w:rsidR="005D3E3C" w:rsidRPr="00FA4E4A" w:rsidRDefault="005D3E3C" w:rsidP="00523D68">
      <w:pPr>
        <w:pStyle w:val="CMDOutput"/>
      </w:pPr>
      <w:r w:rsidRPr="00FA4E4A">
        <w:rPr>
          <w:highlight w:val="yellow"/>
        </w:rPr>
        <w:t>O     192.168.1.0/24 [110/4] via 172.16.0.1, 00:18:33, GigabitEthernet0/0/0</w:t>
      </w:r>
    </w:p>
    <w:p w14:paraId="0D2195B4" w14:textId="4BA58D2A" w:rsidR="005D3E3C" w:rsidRPr="00FA4E4A" w:rsidRDefault="005D3E3C" w:rsidP="000F6A77">
      <w:pPr>
        <w:pStyle w:val="SubStepAlpha"/>
      </w:pPr>
      <w:r w:rsidRPr="00FA4E4A">
        <w:t>Display how R1 learned about the 192.168.1.0 network.</w:t>
      </w:r>
      <w:r w:rsidR="00127C18" w:rsidRPr="00127C18">
        <w:t xml:space="preserve"> </w:t>
      </w:r>
      <w:r w:rsidR="00127C18" w:rsidRPr="00FA4E4A">
        <w:t>R1 learned of the network from R</w:t>
      </w:r>
      <w:r w:rsidR="001D46E6">
        <w:t>2</w:t>
      </w:r>
      <w:r w:rsidR="00127C18" w:rsidRPr="00FA4E4A">
        <w:t xml:space="preserve"> (i.e., 172.16.0.1) who originally learned it from </w:t>
      </w:r>
      <w:r w:rsidR="00127C18">
        <w:t>D2</w:t>
      </w:r>
      <w:r w:rsidR="00127C18" w:rsidRPr="00FA4E4A">
        <w:t xml:space="preserve"> (i.e., 3.3.3.2).</w:t>
      </w:r>
    </w:p>
    <w:p w14:paraId="2AE1EF17" w14:textId="3032558A" w:rsidR="005D3E3C" w:rsidRPr="00FA4E4A" w:rsidRDefault="005D3E3C" w:rsidP="005D3E3C">
      <w:pPr>
        <w:pStyle w:val="CMD"/>
      </w:pPr>
      <w:r w:rsidRPr="00FA4E4A">
        <w:t xml:space="preserve">R1# </w:t>
      </w:r>
      <w:r w:rsidRPr="00FA4E4A">
        <w:rPr>
          <w:b/>
          <w:bCs/>
        </w:rPr>
        <w:t xml:space="preserve">show </w:t>
      </w:r>
      <w:proofErr w:type="spellStart"/>
      <w:r w:rsidRPr="00FA4E4A">
        <w:rPr>
          <w:b/>
          <w:bCs/>
        </w:rPr>
        <w:t>ip</w:t>
      </w:r>
      <w:proofErr w:type="spellEnd"/>
      <w:r w:rsidRPr="00FA4E4A">
        <w:rPr>
          <w:b/>
          <w:bCs/>
        </w:rPr>
        <w:t xml:space="preserve"> route 192.168.1.0</w:t>
      </w:r>
    </w:p>
    <w:p w14:paraId="389E171A" w14:textId="77777777" w:rsidR="005D3E3C" w:rsidRPr="00FA4E4A" w:rsidRDefault="005D3E3C" w:rsidP="00523D68">
      <w:pPr>
        <w:pStyle w:val="CMDOutput"/>
      </w:pPr>
      <w:r w:rsidRPr="00FA4E4A">
        <w:t>Routing entry for 192.168.1.0/24</w:t>
      </w:r>
    </w:p>
    <w:p w14:paraId="23E920CE" w14:textId="77777777" w:rsidR="005D3E3C" w:rsidRPr="00FA4E4A" w:rsidRDefault="005D3E3C" w:rsidP="00523D68">
      <w:pPr>
        <w:pStyle w:val="CMDOutput"/>
      </w:pPr>
      <w:r w:rsidRPr="00FA4E4A">
        <w:t xml:space="preserve">  Known via "</w:t>
      </w:r>
      <w:proofErr w:type="spellStart"/>
      <w:r w:rsidRPr="00FA4E4A">
        <w:rPr>
          <w:highlight w:val="yellow"/>
        </w:rPr>
        <w:t>ospf</w:t>
      </w:r>
      <w:proofErr w:type="spellEnd"/>
      <w:r w:rsidRPr="00FA4E4A">
        <w:rPr>
          <w:highlight w:val="yellow"/>
        </w:rPr>
        <w:t xml:space="preserve"> 123</w:t>
      </w:r>
      <w:r w:rsidRPr="00FA4E4A">
        <w:t>", distance 110, metric 4, type intra area</w:t>
      </w:r>
    </w:p>
    <w:p w14:paraId="419C48F1" w14:textId="77777777" w:rsidR="005D3E3C" w:rsidRPr="00FA4E4A" w:rsidRDefault="005D3E3C" w:rsidP="00523D68">
      <w:pPr>
        <w:pStyle w:val="CMDOutput"/>
      </w:pPr>
      <w:r w:rsidRPr="00FA4E4A">
        <w:t xml:space="preserve">  Last update from 172.16.0.1 on GigabitEthernet0/0/0, 00:20:27 ago</w:t>
      </w:r>
    </w:p>
    <w:p w14:paraId="23A711AE" w14:textId="77777777" w:rsidR="005D3E3C" w:rsidRPr="00FA4E4A" w:rsidRDefault="005D3E3C" w:rsidP="00523D68">
      <w:pPr>
        <w:pStyle w:val="CMDOutput"/>
      </w:pPr>
      <w:r w:rsidRPr="00FA4E4A">
        <w:t xml:space="preserve">  Routing Descriptor Blocks:</w:t>
      </w:r>
    </w:p>
    <w:p w14:paraId="5B5E08AA" w14:textId="77777777" w:rsidR="005D3E3C" w:rsidRPr="00FA4E4A" w:rsidRDefault="005D3E3C" w:rsidP="00523D68">
      <w:pPr>
        <w:pStyle w:val="CMDOutput"/>
      </w:pPr>
      <w:r w:rsidRPr="00FA4E4A">
        <w:t xml:space="preserve">  * </w:t>
      </w:r>
      <w:r w:rsidRPr="00FA4E4A">
        <w:rPr>
          <w:highlight w:val="yellow"/>
        </w:rPr>
        <w:t>172.16.0.1</w:t>
      </w:r>
      <w:r w:rsidRPr="00FA4E4A">
        <w:t xml:space="preserve">, from </w:t>
      </w:r>
      <w:r w:rsidRPr="00FA4E4A">
        <w:rPr>
          <w:highlight w:val="yellow"/>
        </w:rPr>
        <w:t>3.3.3.2</w:t>
      </w:r>
      <w:r w:rsidRPr="00FA4E4A">
        <w:t>, 00:20:27 ago, via GigabitEthernet0/0/0</w:t>
      </w:r>
    </w:p>
    <w:p w14:paraId="0AA68475" w14:textId="754127F3" w:rsidR="00C31DD1" w:rsidRDefault="005D3E3C" w:rsidP="00DB06A1">
      <w:pPr>
        <w:pStyle w:val="CMDOutput"/>
      </w:pPr>
      <w:r w:rsidRPr="00FA4E4A">
        <w:t xml:space="preserve">      Route metric is 4, traffic share count is 1</w:t>
      </w:r>
    </w:p>
    <w:p w14:paraId="22F15EA4" w14:textId="5FA68E36" w:rsidR="005D3E3C" w:rsidRPr="00FA4E4A" w:rsidRDefault="00C31DD1" w:rsidP="00523D68">
      <w:pPr>
        <w:pStyle w:val="ConfigWindow"/>
      </w:pPr>
      <w:r>
        <w:t>close</w:t>
      </w:r>
      <w:r>
        <w:t xml:space="preserve"> configuration window</w:t>
      </w:r>
    </w:p>
    <w:p w14:paraId="0A9A9371" w14:textId="5B9DD64F" w:rsidR="00B16E3F" w:rsidRPr="00FA4E4A" w:rsidRDefault="00B16E3F" w:rsidP="00523D68">
      <w:pPr>
        <w:pStyle w:val="Heading2"/>
        <w:spacing w:before="120"/>
      </w:pPr>
      <w:r w:rsidRPr="00FA4E4A">
        <w:t xml:space="preserve">Configure PBR to </w:t>
      </w:r>
      <w:r w:rsidR="00A76BB3">
        <w:t>P</w:t>
      </w:r>
      <w:r w:rsidRPr="00FA4E4A">
        <w:t xml:space="preserve">rovide </w:t>
      </w:r>
      <w:r w:rsidR="00A76BB3">
        <w:t>P</w:t>
      </w:r>
      <w:r w:rsidRPr="00FA4E4A">
        <w:t xml:space="preserve">ath </w:t>
      </w:r>
      <w:r w:rsidR="00A76BB3">
        <w:t>C</w:t>
      </w:r>
      <w:r w:rsidRPr="00FA4E4A">
        <w:t>o</w:t>
      </w:r>
      <w:r w:rsidR="00BF1DE9">
        <w:t>3</w:t>
      </w:r>
      <w:r w:rsidRPr="00FA4E4A">
        <w:t>ntrol</w:t>
      </w:r>
    </w:p>
    <w:p w14:paraId="12938AC0" w14:textId="1ED8975F" w:rsidR="00533095" w:rsidRPr="00FA4E4A" w:rsidRDefault="00533095" w:rsidP="00523D68">
      <w:pPr>
        <w:pStyle w:val="BodyTextL25"/>
      </w:pPr>
      <w:r w:rsidRPr="00FA4E4A">
        <w:t>Recall that route maps can be used for:</w:t>
      </w:r>
    </w:p>
    <w:p w14:paraId="413EA20B" w14:textId="51338B16" w:rsidR="00533095" w:rsidRPr="00FA4E4A" w:rsidRDefault="00533095" w:rsidP="00523D68">
      <w:pPr>
        <w:pStyle w:val="Bulletlevel1"/>
      </w:pPr>
      <w:r w:rsidRPr="00FA4E4A">
        <w:rPr>
          <w:b/>
        </w:rPr>
        <w:t>Redistribution</w:t>
      </w:r>
      <w:r w:rsidR="00127C18">
        <w:t xml:space="preserve"> -</w:t>
      </w:r>
      <w:r w:rsidRPr="00FA4E4A">
        <w:t xml:space="preserve"> Route maps provide more options and flexibility to the </w:t>
      </w:r>
      <w:r w:rsidRPr="00FA4E4A">
        <w:rPr>
          <w:b/>
          <w:bCs/>
        </w:rPr>
        <w:t>redistribute</w:t>
      </w:r>
      <w:r w:rsidRPr="00FA4E4A">
        <w:t xml:space="preserve"> command.</w:t>
      </w:r>
    </w:p>
    <w:p w14:paraId="1ADB65FA" w14:textId="416BA488" w:rsidR="00533095" w:rsidRPr="00FA4E4A" w:rsidRDefault="00533095" w:rsidP="00523D68">
      <w:pPr>
        <w:pStyle w:val="Bulletlevel1"/>
      </w:pPr>
      <w:r w:rsidRPr="00FA4E4A">
        <w:rPr>
          <w:b/>
        </w:rPr>
        <w:t>Policy-based routing (PBR)</w:t>
      </w:r>
      <w:r w:rsidR="00127C18">
        <w:t xml:space="preserve"> -</w:t>
      </w:r>
      <w:r w:rsidRPr="00FA4E4A">
        <w:t xml:space="preserve"> PBR allows an administrator to define routing policy other than basic destination-based routing using the routing table. The route map is applied to an interface using the</w:t>
      </w:r>
      <w:r w:rsidRPr="00FA4E4A">
        <w:rPr>
          <w:b/>
        </w:rPr>
        <w:t xml:space="preserve"> </w:t>
      </w:r>
      <w:proofErr w:type="spellStart"/>
      <w:r w:rsidRPr="00FA4E4A">
        <w:rPr>
          <w:b/>
        </w:rPr>
        <w:t>ip</w:t>
      </w:r>
      <w:proofErr w:type="spellEnd"/>
      <w:r w:rsidRPr="00FA4E4A">
        <w:rPr>
          <w:b/>
        </w:rPr>
        <w:t xml:space="preserve"> policy route-map</w:t>
      </w:r>
      <w:r w:rsidRPr="00FA4E4A">
        <w:t xml:space="preserve"> interface configuration command.</w:t>
      </w:r>
    </w:p>
    <w:p w14:paraId="6DE3E376" w14:textId="5993D191" w:rsidR="00533095" w:rsidRPr="00FA4E4A" w:rsidRDefault="00533095" w:rsidP="00523D68">
      <w:pPr>
        <w:pStyle w:val="Bulletlevel1"/>
      </w:pPr>
      <w:r w:rsidRPr="00FA4E4A">
        <w:rPr>
          <w:b/>
        </w:rPr>
        <w:t>BGP</w:t>
      </w:r>
      <w:r w:rsidR="00127C18">
        <w:t xml:space="preserve"> - </w:t>
      </w:r>
      <w:r w:rsidRPr="00FA4E4A">
        <w:t xml:space="preserve">Route maps are the primary tools for implementing BGP policy and allows an administrator to do path control and provide sophisticated manipulation of BGP path attributes. The route map is applied using the BGP </w:t>
      </w:r>
      <w:r w:rsidRPr="00FA4E4A">
        <w:rPr>
          <w:b/>
        </w:rPr>
        <w:t>neighbor</w:t>
      </w:r>
      <w:r w:rsidRPr="00FA4E4A">
        <w:t xml:space="preserve"> router configuration command. </w:t>
      </w:r>
    </w:p>
    <w:p w14:paraId="67170C39" w14:textId="187C7967" w:rsidR="00B16E3F" w:rsidRPr="00FA4E4A" w:rsidRDefault="00533095" w:rsidP="00523D68">
      <w:pPr>
        <w:pStyle w:val="BodyTextL25"/>
      </w:pPr>
      <w:r w:rsidRPr="00FA4E4A">
        <w:t>In this part</w:t>
      </w:r>
      <w:r w:rsidR="00A115AF">
        <w:t>,</w:t>
      </w:r>
      <w:r w:rsidRPr="00FA4E4A">
        <w:t xml:space="preserve"> you will use PBR to configure </w:t>
      </w:r>
      <w:r w:rsidR="00B16E3F" w:rsidRPr="00FA4E4A">
        <w:t xml:space="preserve">source-based IP routing. </w:t>
      </w:r>
      <w:r w:rsidRPr="00FA4E4A">
        <w:t>Specifically, y</w:t>
      </w:r>
      <w:r w:rsidR="00B16E3F" w:rsidRPr="00FA4E4A">
        <w:t xml:space="preserve">ou will </w:t>
      </w:r>
      <w:r w:rsidRPr="00FA4E4A">
        <w:t xml:space="preserve">override the </w:t>
      </w:r>
      <w:r w:rsidR="00B16E3F" w:rsidRPr="00FA4E4A">
        <w:t xml:space="preserve">default IP routing decision based on the </w:t>
      </w:r>
      <w:r w:rsidR="005D3E3C" w:rsidRPr="00FA4E4A">
        <w:t>OSPF</w:t>
      </w:r>
      <w:r w:rsidR="00B16E3F" w:rsidRPr="00FA4E4A">
        <w:t xml:space="preserve">-acquired routing information for selected IP source-to-destination flows and apply a different next-hop router. </w:t>
      </w:r>
    </w:p>
    <w:p w14:paraId="7A3CCD0E" w14:textId="77777777" w:rsidR="00B16E3F" w:rsidRPr="00FA4E4A" w:rsidRDefault="00B16E3F" w:rsidP="00523D68">
      <w:pPr>
        <w:pStyle w:val="BodyTextL25"/>
      </w:pPr>
      <w:r w:rsidRPr="00FA4E4A">
        <w:t>Recall that routers normally forward packets to destination addresses based on information in their routing table. By using PBR, you can implement policies that selectively cause packets to take different paths based on source address, protocol type, or application type. Therefore, PBR overrides the router’s normal routing behavior.</w:t>
      </w:r>
    </w:p>
    <w:p w14:paraId="099396F0" w14:textId="77777777" w:rsidR="00B16E3F" w:rsidRPr="00FA4E4A" w:rsidRDefault="00B16E3F" w:rsidP="00523D68">
      <w:pPr>
        <w:pStyle w:val="BodyTextL25"/>
      </w:pPr>
      <w:r w:rsidRPr="00FA4E4A">
        <w:t xml:space="preserve">Configuring PBR involves configuring a route map with </w:t>
      </w:r>
      <w:r w:rsidRPr="00FA4E4A">
        <w:rPr>
          <w:b/>
        </w:rPr>
        <w:t>match</w:t>
      </w:r>
      <w:r w:rsidRPr="00FA4E4A">
        <w:t xml:space="preserve"> and </w:t>
      </w:r>
      <w:r w:rsidRPr="00FA4E4A">
        <w:rPr>
          <w:b/>
        </w:rPr>
        <w:t>set</w:t>
      </w:r>
      <w:r w:rsidRPr="00FA4E4A">
        <w:t xml:space="preserve"> commands and then applying the route map to the interface.</w:t>
      </w:r>
    </w:p>
    <w:p w14:paraId="7E122A9C" w14:textId="77777777" w:rsidR="00B16E3F" w:rsidRPr="00FA4E4A" w:rsidRDefault="00B16E3F" w:rsidP="00523D68">
      <w:pPr>
        <w:pStyle w:val="BodyTextL25"/>
      </w:pPr>
      <w:r w:rsidRPr="00FA4E4A">
        <w:t>The steps required to implement path control include the following:</w:t>
      </w:r>
    </w:p>
    <w:p w14:paraId="19F99012" w14:textId="77777777" w:rsidR="00B16E3F" w:rsidRPr="00FA4E4A" w:rsidRDefault="00B16E3F" w:rsidP="00523D68">
      <w:pPr>
        <w:pStyle w:val="Bulletlevel1"/>
      </w:pPr>
      <w:r w:rsidRPr="00FA4E4A">
        <w:t xml:space="preserve">Choose the path control tool to use. Path control tools manipulate or bypass the IP routing table. For PBR, </w:t>
      </w:r>
      <w:r w:rsidRPr="00FA4E4A">
        <w:rPr>
          <w:b/>
        </w:rPr>
        <w:t>route-map</w:t>
      </w:r>
      <w:r w:rsidRPr="00FA4E4A">
        <w:t xml:space="preserve"> commands are used.</w:t>
      </w:r>
    </w:p>
    <w:p w14:paraId="1618BD83" w14:textId="77777777" w:rsidR="00B16E3F" w:rsidRPr="00FA4E4A" w:rsidRDefault="00B16E3F" w:rsidP="00523D68">
      <w:pPr>
        <w:pStyle w:val="Bulletlevel1"/>
      </w:pPr>
      <w:r w:rsidRPr="00FA4E4A">
        <w:lastRenderedPageBreak/>
        <w:t xml:space="preserve">Implement the traffic-matching configuration, specifying which traffic will be manipulated. The </w:t>
      </w:r>
      <w:r w:rsidRPr="00FA4E4A">
        <w:rPr>
          <w:b/>
        </w:rPr>
        <w:t>match</w:t>
      </w:r>
      <w:r w:rsidRPr="00FA4E4A">
        <w:t xml:space="preserve"> commands are used within route maps.</w:t>
      </w:r>
    </w:p>
    <w:p w14:paraId="4E2AFC31" w14:textId="77777777" w:rsidR="00B16E3F" w:rsidRPr="00FA4E4A" w:rsidRDefault="00B16E3F" w:rsidP="00523D68">
      <w:pPr>
        <w:pStyle w:val="Bulletlevel1"/>
      </w:pPr>
      <w:r w:rsidRPr="00FA4E4A">
        <w:t xml:space="preserve">Define the action for the matched traffic using </w:t>
      </w:r>
      <w:r w:rsidRPr="00FA4E4A">
        <w:rPr>
          <w:b/>
        </w:rPr>
        <w:t>set</w:t>
      </w:r>
      <w:r w:rsidRPr="00FA4E4A">
        <w:t xml:space="preserve"> commands within route maps.</w:t>
      </w:r>
    </w:p>
    <w:p w14:paraId="40111290" w14:textId="16DB918D" w:rsidR="00E20C6D" w:rsidRPr="00502BB5" w:rsidRDefault="00B16E3F" w:rsidP="00523D68">
      <w:pPr>
        <w:pStyle w:val="Bulletlevel1"/>
        <w:rPr>
          <w:szCs w:val="20"/>
        </w:rPr>
      </w:pPr>
      <w:r w:rsidRPr="00FA4E4A">
        <w:t xml:space="preserve">Apply the route map to incoming traffic. </w:t>
      </w:r>
    </w:p>
    <w:p w14:paraId="51735171" w14:textId="1A17E877" w:rsidR="002C1692" w:rsidRPr="00FA4E4A" w:rsidRDefault="002C1692" w:rsidP="002C1692">
      <w:pPr>
        <w:pStyle w:val="Heading3"/>
      </w:pPr>
      <w:r w:rsidRPr="00FA4E4A">
        <w:t>Configure PBR on R1</w:t>
      </w:r>
      <w:r w:rsidR="00DB06A1">
        <w:t>.</w:t>
      </w:r>
    </w:p>
    <w:p w14:paraId="25BDA46C" w14:textId="77777777" w:rsidR="002C1692" w:rsidRPr="00FA4E4A" w:rsidRDefault="002C1692" w:rsidP="00523D68">
      <w:pPr>
        <w:pStyle w:val="BodyTextL25"/>
      </w:pPr>
      <w:r w:rsidRPr="00FA4E4A">
        <w:t>As a test, you will configure the following policy on router R1:</w:t>
      </w:r>
    </w:p>
    <w:p w14:paraId="5A911EE6" w14:textId="006B9AF4" w:rsidR="00533095" w:rsidRPr="00FA4E4A" w:rsidRDefault="002C1692" w:rsidP="00523D68">
      <w:pPr>
        <w:pStyle w:val="Bulletlevel2"/>
      </w:pPr>
      <w:r w:rsidRPr="00FA4E4A">
        <w:t xml:space="preserve">All traffic sourced from D1 Lo1 LAN must take the R1 --&gt; R2 --&gt; R3 --&gt; </w:t>
      </w:r>
      <w:r w:rsidR="00127C18">
        <w:t>D2</w:t>
      </w:r>
      <w:r w:rsidRPr="00FA4E4A">
        <w:t xml:space="preserve"> path. </w:t>
      </w:r>
    </w:p>
    <w:p w14:paraId="138AA929" w14:textId="773CEE92" w:rsidR="002C1692" w:rsidRPr="00502BB5" w:rsidRDefault="002C1692" w:rsidP="00023C8C">
      <w:pPr>
        <w:pStyle w:val="Bulletlevel2"/>
        <w:rPr>
          <w:szCs w:val="20"/>
        </w:rPr>
      </w:pPr>
      <w:r w:rsidRPr="00FA4E4A">
        <w:t xml:space="preserve">All traffic sourced from D1 Lo2 LAN must take the R1 --&gt; R3 --&gt; </w:t>
      </w:r>
      <w:r w:rsidR="00127C18">
        <w:t>D2</w:t>
      </w:r>
      <w:r w:rsidRPr="00FA4E4A">
        <w:t xml:space="preserve"> path.</w:t>
      </w:r>
    </w:p>
    <w:p w14:paraId="3C4F1E15" w14:textId="4EEA72ED" w:rsidR="00B16E3F" w:rsidRDefault="00B16E3F" w:rsidP="00523D68">
      <w:pPr>
        <w:pStyle w:val="SubStepAlpha"/>
        <w:spacing w:after="0"/>
      </w:pPr>
      <w:r w:rsidRPr="00FA4E4A">
        <w:t>On R</w:t>
      </w:r>
      <w:r w:rsidR="005D3E3C" w:rsidRPr="00FA4E4A">
        <w:t>1</w:t>
      </w:r>
      <w:r w:rsidRPr="00FA4E4A">
        <w:t xml:space="preserve">, create a </w:t>
      </w:r>
      <w:r w:rsidRPr="000A08E7">
        <w:t>sta</w:t>
      </w:r>
      <w:r w:rsidRPr="00FA4E4A">
        <w:t xml:space="preserve">ndard </w:t>
      </w:r>
      <w:r w:rsidR="005D3E3C" w:rsidRPr="00FA4E4A">
        <w:t xml:space="preserve">named ACL </w:t>
      </w:r>
      <w:r w:rsidRPr="00FA4E4A">
        <w:t xml:space="preserve">called </w:t>
      </w:r>
      <w:r w:rsidR="005D3E3C" w:rsidRPr="000A08E7">
        <w:rPr>
          <w:b/>
        </w:rPr>
        <w:t>Lo</w:t>
      </w:r>
      <w:r w:rsidR="000825AE" w:rsidRPr="000A08E7">
        <w:rPr>
          <w:b/>
        </w:rPr>
        <w:t>2</w:t>
      </w:r>
      <w:r w:rsidRPr="000A08E7">
        <w:rPr>
          <w:b/>
        </w:rPr>
        <w:t>-ACL</w:t>
      </w:r>
      <w:r w:rsidRPr="00FA4E4A">
        <w:t xml:space="preserve"> to identify the </w:t>
      </w:r>
      <w:r w:rsidR="005D3E3C" w:rsidRPr="00FA4E4A">
        <w:t xml:space="preserve">D1 Loopback </w:t>
      </w:r>
      <w:r w:rsidR="000825AE">
        <w:t>2</w:t>
      </w:r>
      <w:r w:rsidR="005D3E3C" w:rsidRPr="00FA4E4A">
        <w:t xml:space="preserve"> (i.e., 10.10.</w:t>
      </w:r>
      <w:r w:rsidR="000825AE">
        <w:t>2</w:t>
      </w:r>
      <w:r w:rsidR="005D3E3C" w:rsidRPr="00FA4E4A">
        <w:t>.0/24) LAN.</w:t>
      </w:r>
    </w:p>
    <w:p w14:paraId="3B7E2D9A" w14:textId="02C5FAB1" w:rsidR="00381275" w:rsidRPr="00FA4E4A" w:rsidRDefault="00381275" w:rsidP="00523D68">
      <w:pPr>
        <w:pStyle w:val="ConfigWindow"/>
      </w:pPr>
      <w:r>
        <w:t>Open configuration window</w:t>
      </w:r>
    </w:p>
    <w:p w14:paraId="732E4AD9" w14:textId="409C81F0" w:rsidR="002C1692" w:rsidRPr="00FA4E4A" w:rsidRDefault="002C1692" w:rsidP="002C1692">
      <w:pPr>
        <w:pStyle w:val="CMD"/>
      </w:pPr>
      <w:r w:rsidRPr="00FA4E4A">
        <w:t xml:space="preserve">R1(config)# </w:t>
      </w:r>
      <w:proofErr w:type="spellStart"/>
      <w:r w:rsidRPr="00FA4E4A">
        <w:rPr>
          <w:b/>
          <w:bCs/>
        </w:rPr>
        <w:t>ip</w:t>
      </w:r>
      <w:proofErr w:type="spellEnd"/>
      <w:r w:rsidRPr="00FA4E4A">
        <w:rPr>
          <w:b/>
          <w:bCs/>
        </w:rPr>
        <w:t xml:space="preserve"> access-list standard Lo2-ACL</w:t>
      </w:r>
    </w:p>
    <w:p w14:paraId="51FA6D2D" w14:textId="46BF31FA" w:rsidR="002C1692" w:rsidRPr="00FA4E4A" w:rsidRDefault="002C1692" w:rsidP="002C1692">
      <w:pPr>
        <w:pStyle w:val="CMD"/>
        <w:rPr>
          <w:b/>
          <w:bCs/>
        </w:rPr>
      </w:pPr>
      <w:r w:rsidRPr="00FA4E4A">
        <w:t>R1(config-std-</w:t>
      </w:r>
      <w:proofErr w:type="spellStart"/>
      <w:proofErr w:type="gramStart"/>
      <w:r w:rsidRPr="00FA4E4A">
        <w:t>nacl</w:t>
      </w:r>
      <w:proofErr w:type="spellEnd"/>
      <w:r w:rsidRPr="00FA4E4A">
        <w:t>)#</w:t>
      </w:r>
      <w:proofErr w:type="gramEnd"/>
      <w:r w:rsidRPr="00FA4E4A">
        <w:t xml:space="preserve"> </w:t>
      </w:r>
      <w:r w:rsidRPr="00FA4E4A">
        <w:rPr>
          <w:b/>
          <w:bCs/>
        </w:rPr>
        <w:t xml:space="preserve">remark ACL matches </w:t>
      </w:r>
      <w:r w:rsidR="000825AE">
        <w:rPr>
          <w:b/>
          <w:bCs/>
        </w:rPr>
        <w:t>D1</w:t>
      </w:r>
      <w:r w:rsidR="000825AE" w:rsidRPr="00FA4E4A">
        <w:rPr>
          <w:b/>
          <w:bCs/>
        </w:rPr>
        <w:t xml:space="preserve"> </w:t>
      </w:r>
      <w:r w:rsidRPr="00FA4E4A">
        <w:rPr>
          <w:b/>
          <w:bCs/>
        </w:rPr>
        <w:t>Lo</w:t>
      </w:r>
      <w:r w:rsidR="000825AE">
        <w:rPr>
          <w:b/>
          <w:bCs/>
        </w:rPr>
        <w:t>2</w:t>
      </w:r>
      <w:r w:rsidRPr="00FA4E4A">
        <w:rPr>
          <w:b/>
          <w:bCs/>
        </w:rPr>
        <w:t xml:space="preserve"> traffic</w:t>
      </w:r>
    </w:p>
    <w:p w14:paraId="0F3B4B6A" w14:textId="3FFF5370" w:rsidR="002C1692" w:rsidRPr="00FA4E4A" w:rsidRDefault="002C1692" w:rsidP="002C1692">
      <w:pPr>
        <w:pStyle w:val="CMD"/>
      </w:pPr>
      <w:r w:rsidRPr="00FA4E4A">
        <w:t>R1(config-std-</w:t>
      </w:r>
      <w:proofErr w:type="spellStart"/>
      <w:proofErr w:type="gramStart"/>
      <w:r w:rsidRPr="00FA4E4A">
        <w:t>nacl</w:t>
      </w:r>
      <w:proofErr w:type="spellEnd"/>
      <w:r w:rsidRPr="00FA4E4A">
        <w:t>)#</w:t>
      </w:r>
      <w:proofErr w:type="gramEnd"/>
      <w:r w:rsidRPr="00FA4E4A">
        <w:t xml:space="preserve"> </w:t>
      </w:r>
      <w:r w:rsidRPr="00FA4E4A">
        <w:rPr>
          <w:b/>
          <w:bCs/>
        </w:rPr>
        <w:t>permit 10.10.2.0 0.0.0.255</w:t>
      </w:r>
    </w:p>
    <w:p w14:paraId="02FE2179" w14:textId="35B1B86A" w:rsidR="002C1692" w:rsidRPr="00FA4E4A" w:rsidRDefault="002C1692" w:rsidP="000A08E7">
      <w:pPr>
        <w:pStyle w:val="CMD"/>
      </w:pPr>
      <w:r w:rsidRPr="00FA4E4A">
        <w:t>R1(config-std-</w:t>
      </w:r>
      <w:proofErr w:type="spellStart"/>
      <w:proofErr w:type="gramStart"/>
      <w:r w:rsidRPr="00FA4E4A">
        <w:t>nacl</w:t>
      </w:r>
      <w:proofErr w:type="spellEnd"/>
      <w:r w:rsidRPr="00FA4E4A">
        <w:t>)#</w:t>
      </w:r>
      <w:proofErr w:type="gramEnd"/>
      <w:r w:rsidRPr="00FA4E4A">
        <w:t xml:space="preserve"> </w:t>
      </w:r>
      <w:r w:rsidRPr="00FA4E4A">
        <w:rPr>
          <w:b/>
          <w:bCs/>
        </w:rPr>
        <w:t>exit</w:t>
      </w:r>
    </w:p>
    <w:p w14:paraId="61E2BE76" w14:textId="7CDD282D" w:rsidR="00B16E3F" w:rsidRPr="00FA4E4A" w:rsidRDefault="00B16E3F" w:rsidP="000A08E7">
      <w:pPr>
        <w:pStyle w:val="SubStepAlpha"/>
      </w:pPr>
      <w:r w:rsidRPr="00FA4E4A">
        <w:t xml:space="preserve">Create a route map called </w:t>
      </w:r>
      <w:r w:rsidRPr="00FA4E4A">
        <w:rPr>
          <w:b/>
        </w:rPr>
        <w:t>R</w:t>
      </w:r>
      <w:r w:rsidR="00E20C6D" w:rsidRPr="00FA4E4A">
        <w:rPr>
          <w:b/>
        </w:rPr>
        <w:t>1</w:t>
      </w:r>
      <w:r w:rsidRPr="00FA4E4A">
        <w:rPr>
          <w:b/>
        </w:rPr>
        <w:t>-to-R</w:t>
      </w:r>
      <w:r w:rsidR="00E20C6D" w:rsidRPr="00FA4E4A">
        <w:rPr>
          <w:b/>
        </w:rPr>
        <w:t>3</w:t>
      </w:r>
      <w:r w:rsidRPr="00FA4E4A">
        <w:t xml:space="preserve"> that matches </w:t>
      </w:r>
      <w:r w:rsidR="00E20C6D" w:rsidRPr="00FA4E4A">
        <w:t>Lo2-ACL</w:t>
      </w:r>
      <w:r w:rsidRPr="00FA4E4A">
        <w:t xml:space="preserve"> and sets the</w:t>
      </w:r>
      <w:r w:rsidRPr="000A08E7">
        <w:t xml:space="preserve"> next-</w:t>
      </w:r>
      <w:r w:rsidRPr="00FA4E4A">
        <w:t>hop interface to the R</w:t>
      </w:r>
      <w:r w:rsidR="00E20C6D" w:rsidRPr="00FA4E4A">
        <w:t>3</w:t>
      </w:r>
      <w:r w:rsidRPr="00FA4E4A">
        <w:t xml:space="preserve"> serial 0/</w:t>
      </w:r>
      <w:r w:rsidR="00E20C6D" w:rsidRPr="00FA4E4A">
        <w:t>1</w:t>
      </w:r>
      <w:r w:rsidRPr="00FA4E4A">
        <w:t>/</w:t>
      </w:r>
      <w:r w:rsidR="00E20C6D" w:rsidRPr="00FA4E4A">
        <w:t>0</w:t>
      </w:r>
      <w:r w:rsidRPr="00FA4E4A">
        <w:t xml:space="preserve"> interface.</w:t>
      </w:r>
    </w:p>
    <w:p w14:paraId="33D0A190" w14:textId="77777777" w:rsidR="002C1692" w:rsidRPr="00FA4E4A" w:rsidRDefault="002C1692" w:rsidP="002C1692">
      <w:pPr>
        <w:pStyle w:val="CMD"/>
        <w:rPr>
          <w:b/>
          <w:bCs/>
        </w:rPr>
      </w:pPr>
      <w:r w:rsidRPr="00FA4E4A">
        <w:t xml:space="preserve">R1(config)# </w:t>
      </w:r>
      <w:r w:rsidRPr="00FA4E4A">
        <w:rPr>
          <w:b/>
          <w:bCs/>
        </w:rPr>
        <w:t>route-map R1-to-R3 permit</w:t>
      </w:r>
    </w:p>
    <w:p w14:paraId="65D2F052" w14:textId="77777777" w:rsidR="002C1692" w:rsidRPr="00FA4E4A" w:rsidRDefault="002C1692" w:rsidP="002C1692">
      <w:pPr>
        <w:pStyle w:val="CMD"/>
      </w:pPr>
      <w:r w:rsidRPr="00FA4E4A">
        <w:t>R1(config-route-</w:t>
      </w:r>
      <w:proofErr w:type="gramStart"/>
      <w:r w:rsidRPr="00FA4E4A">
        <w:t>map)#</w:t>
      </w:r>
      <w:proofErr w:type="gramEnd"/>
      <w:r w:rsidRPr="00FA4E4A">
        <w:t xml:space="preserve"> </w:t>
      </w:r>
      <w:r w:rsidRPr="00FA4E4A">
        <w:rPr>
          <w:b/>
          <w:bCs/>
        </w:rPr>
        <w:t>description RM to forward Lo2 traffic to R3</w:t>
      </w:r>
    </w:p>
    <w:p w14:paraId="685A5FEA" w14:textId="77777777" w:rsidR="002C1692" w:rsidRPr="00FA4E4A" w:rsidRDefault="002C1692" w:rsidP="002C1692">
      <w:pPr>
        <w:pStyle w:val="CMD"/>
        <w:rPr>
          <w:b/>
          <w:bCs/>
        </w:rPr>
      </w:pPr>
      <w:r w:rsidRPr="00FA4E4A">
        <w:t>R1(config-route-</w:t>
      </w:r>
      <w:proofErr w:type="gramStart"/>
      <w:r w:rsidRPr="00FA4E4A">
        <w:t>map)#</w:t>
      </w:r>
      <w:proofErr w:type="gramEnd"/>
      <w:r w:rsidRPr="00FA4E4A">
        <w:t xml:space="preserve"> </w:t>
      </w:r>
      <w:r w:rsidRPr="00FA4E4A">
        <w:rPr>
          <w:b/>
          <w:bCs/>
        </w:rPr>
        <w:t xml:space="preserve">match </w:t>
      </w:r>
      <w:proofErr w:type="spellStart"/>
      <w:r w:rsidRPr="00FA4E4A">
        <w:rPr>
          <w:b/>
          <w:bCs/>
        </w:rPr>
        <w:t>ip</w:t>
      </w:r>
      <w:proofErr w:type="spellEnd"/>
      <w:r w:rsidRPr="00FA4E4A">
        <w:rPr>
          <w:b/>
          <w:bCs/>
        </w:rPr>
        <w:t xml:space="preserve"> address Lo2-ACL</w:t>
      </w:r>
    </w:p>
    <w:p w14:paraId="6E1E83F3" w14:textId="77777777" w:rsidR="002C1692" w:rsidRPr="00FA4E4A" w:rsidRDefault="002C1692" w:rsidP="002C1692">
      <w:pPr>
        <w:pStyle w:val="CMD"/>
        <w:rPr>
          <w:b/>
          <w:bCs/>
        </w:rPr>
      </w:pPr>
      <w:r w:rsidRPr="00FA4E4A">
        <w:t>R1(config-route-</w:t>
      </w:r>
      <w:proofErr w:type="gramStart"/>
      <w:r w:rsidRPr="00FA4E4A">
        <w:t>map)#</w:t>
      </w:r>
      <w:proofErr w:type="gramEnd"/>
      <w:r w:rsidRPr="00FA4E4A">
        <w:t xml:space="preserve"> </w:t>
      </w:r>
      <w:r w:rsidRPr="00FA4E4A">
        <w:rPr>
          <w:b/>
          <w:bCs/>
        </w:rPr>
        <w:t xml:space="preserve">set </w:t>
      </w:r>
      <w:proofErr w:type="spellStart"/>
      <w:r w:rsidRPr="00FA4E4A">
        <w:rPr>
          <w:b/>
          <w:bCs/>
        </w:rPr>
        <w:t>ip</w:t>
      </w:r>
      <w:proofErr w:type="spellEnd"/>
      <w:r w:rsidRPr="00FA4E4A">
        <w:rPr>
          <w:b/>
          <w:bCs/>
        </w:rPr>
        <w:t xml:space="preserve"> next-hop 172.16.2.2</w:t>
      </w:r>
    </w:p>
    <w:p w14:paraId="23B8E95B" w14:textId="77777777" w:rsidR="002C1692" w:rsidRPr="00FA4E4A" w:rsidRDefault="002C1692" w:rsidP="002C1692">
      <w:pPr>
        <w:pStyle w:val="CMD"/>
      </w:pPr>
      <w:r w:rsidRPr="00FA4E4A">
        <w:t>R1(config-route-</w:t>
      </w:r>
      <w:proofErr w:type="gramStart"/>
      <w:r w:rsidRPr="00FA4E4A">
        <w:t>map)#</w:t>
      </w:r>
      <w:proofErr w:type="gramEnd"/>
      <w:r w:rsidRPr="00FA4E4A">
        <w:t xml:space="preserve"> </w:t>
      </w:r>
      <w:r w:rsidRPr="00FA4E4A">
        <w:rPr>
          <w:b/>
          <w:bCs/>
        </w:rPr>
        <w:t>exit</w:t>
      </w:r>
    </w:p>
    <w:p w14:paraId="2F3B8C1F" w14:textId="1C7F0427" w:rsidR="00B16E3F" w:rsidRPr="00FA4E4A" w:rsidRDefault="00B16E3F" w:rsidP="000A08E7">
      <w:pPr>
        <w:pStyle w:val="SubStepAlpha"/>
      </w:pPr>
      <w:r w:rsidRPr="00FA4E4A">
        <w:t xml:space="preserve">Apply the </w:t>
      </w:r>
      <w:r w:rsidR="00E20C6D" w:rsidRPr="00FA4E4A">
        <w:t>R1-to-R3</w:t>
      </w:r>
      <w:r w:rsidRPr="00FA4E4A">
        <w:t xml:space="preserve"> route map to the </w:t>
      </w:r>
      <w:r w:rsidR="00E20C6D" w:rsidRPr="000A08E7">
        <w:t xml:space="preserve">G0/0/1 </w:t>
      </w:r>
      <w:r w:rsidR="002C1692" w:rsidRPr="000A08E7">
        <w:t>in</w:t>
      </w:r>
      <w:r w:rsidR="002C1692" w:rsidRPr="00FA4E4A">
        <w:t xml:space="preserve">terface using </w:t>
      </w:r>
      <w:r w:rsidRPr="00FA4E4A">
        <w:t xml:space="preserve">the </w:t>
      </w:r>
      <w:proofErr w:type="spellStart"/>
      <w:r w:rsidRPr="00FA4E4A">
        <w:rPr>
          <w:b/>
        </w:rPr>
        <w:t>ip</w:t>
      </w:r>
      <w:proofErr w:type="spellEnd"/>
      <w:r w:rsidRPr="00FA4E4A">
        <w:rPr>
          <w:b/>
        </w:rPr>
        <w:t xml:space="preserve"> policy route-map </w:t>
      </w:r>
      <w:r w:rsidRPr="00FA4E4A">
        <w:t xml:space="preserve">command. </w:t>
      </w:r>
    </w:p>
    <w:p w14:paraId="3F14E3E7" w14:textId="77777777" w:rsidR="002C1692" w:rsidRPr="00FA4E4A" w:rsidRDefault="002C1692" w:rsidP="002C1692">
      <w:pPr>
        <w:pStyle w:val="CMD"/>
        <w:rPr>
          <w:b/>
          <w:bCs/>
        </w:rPr>
      </w:pPr>
      <w:r w:rsidRPr="00FA4E4A">
        <w:t xml:space="preserve">R1(config)# </w:t>
      </w:r>
      <w:r w:rsidRPr="00FA4E4A">
        <w:rPr>
          <w:b/>
          <w:bCs/>
        </w:rPr>
        <w:t>interface g0/0/1</w:t>
      </w:r>
    </w:p>
    <w:p w14:paraId="1F77E159" w14:textId="77777777" w:rsidR="002C1692" w:rsidRPr="00FA4E4A" w:rsidRDefault="002C1692" w:rsidP="002C1692">
      <w:pPr>
        <w:pStyle w:val="CMD"/>
        <w:rPr>
          <w:b/>
          <w:bCs/>
        </w:rPr>
      </w:pPr>
      <w:r w:rsidRPr="00FA4E4A">
        <w:t>R1(config-</w:t>
      </w:r>
      <w:proofErr w:type="gramStart"/>
      <w:r w:rsidRPr="00FA4E4A">
        <w:t>if)#</w:t>
      </w:r>
      <w:proofErr w:type="gramEnd"/>
      <w:r w:rsidRPr="00FA4E4A">
        <w:t xml:space="preserve"> </w:t>
      </w:r>
      <w:proofErr w:type="spellStart"/>
      <w:r w:rsidRPr="00FA4E4A">
        <w:rPr>
          <w:b/>
          <w:bCs/>
        </w:rPr>
        <w:t>ip</w:t>
      </w:r>
      <w:proofErr w:type="spellEnd"/>
      <w:r w:rsidRPr="00FA4E4A">
        <w:rPr>
          <w:b/>
          <w:bCs/>
        </w:rPr>
        <w:t xml:space="preserve"> policy route-map R1-to-R3</w:t>
      </w:r>
    </w:p>
    <w:p w14:paraId="550CD14C" w14:textId="77777777" w:rsidR="002C1692" w:rsidRPr="00FA4E4A" w:rsidRDefault="002C1692" w:rsidP="002C1692">
      <w:pPr>
        <w:pStyle w:val="CMD"/>
      </w:pPr>
      <w:r w:rsidRPr="00FA4E4A">
        <w:t>R1(config-</w:t>
      </w:r>
      <w:proofErr w:type="gramStart"/>
      <w:r w:rsidRPr="00FA4E4A">
        <w:t>if)#</w:t>
      </w:r>
      <w:proofErr w:type="gramEnd"/>
      <w:r w:rsidRPr="00FA4E4A">
        <w:t xml:space="preserve"> </w:t>
      </w:r>
      <w:r w:rsidRPr="00FA4E4A">
        <w:rPr>
          <w:b/>
          <w:bCs/>
        </w:rPr>
        <w:t>end</w:t>
      </w:r>
    </w:p>
    <w:p w14:paraId="0BEA69FA" w14:textId="22B53156" w:rsidR="00B16E3F" w:rsidRPr="00FA4E4A" w:rsidRDefault="00B16E3F" w:rsidP="000A08E7">
      <w:pPr>
        <w:pStyle w:val="SubStepAlpha"/>
      </w:pPr>
      <w:bookmarkStart w:id="3" w:name="_Hlk35762012"/>
      <w:r w:rsidRPr="00FA4E4A">
        <w:t>On R</w:t>
      </w:r>
      <w:r w:rsidR="00964A6D" w:rsidRPr="00FA4E4A">
        <w:t>1</w:t>
      </w:r>
      <w:r w:rsidRPr="00FA4E4A">
        <w:t xml:space="preserve">, display the policy and matches using the </w:t>
      </w:r>
      <w:r w:rsidRPr="00FA4E4A">
        <w:rPr>
          <w:b/>
        </w:rPr>
        <w:t>show route-map</w:t>
      </w:r>
      <w:r w:rsidRPr="00FA4E4A">
        <w:t xml:space="preserve"> command.</w:t>
      </w:r>
    </w:p>
    <w:bookmarkEnd w:id="3"/>
    <w:p w14:paraId="5BA8F52C" w14:textId="77777777" w:rsidR="002C1692" w:rsidRPr="00FA4E4A" w:rsidRDefault="002C1692" w:rsidP="002C1692">
      <w:pPr>
        <w:pStyle w:val="CMD"/>
      </w:pPr>
      <w:r w:rsidRPr="00FA4E4A">
        <w:t xml:space="preserve">R1# </w:t>
      </w:r>
      <w:r w:rsidRPr="00FA4E4A">
        <w:rPr>
          <w:b/>
          <w:bCs/>
        </w:rPr>
        <w:t>show route-map</w:t>
      </w:r>
    </w:p>
    <w:p w14:paraId="7BD2894C" w14:textId="77777777" w:rsidR="002C1692" w:rsidRPr="00FA4E4A" w:rsidRDefault="002C1692" w:rsidP="00523D68">
      <w:pPr>
        <w:pStyle w:val="CMDOutput"/>
      </w:pPr>
      <w:r w:rsidRPr="00FA4E4A">
        <w:rPr>
          <w:highlight w:val="yellow"/>
        </w:rPr>
        <w:t>route-map R1-to-R3</w:t>
      </w:r>
      <w:r w:rsidRPr="00FA4E4A">
        <w:t>, permit, sequence 10</w:t>
      </w:r>
    </w:p>
    <w:p w14:paraId="56EA3386" w14:textId="77777777" w:rsidR="002C1692" w:rsidRPr="00FA4E4A" w:rsidRDefault="002C1692" w:rsidP="00523D68">
      <w:pPr>
        <w:pStyle w:val="CMDOutput"/>
      </w:pPr>
      <w:r w:rsidRPr="00FA4E4A">
        <w:t xml:space="preserve">  Match clauses:</w:t>
      </w:r>
    </w:p>
    <w:p w14:paraId="71C792E3" w14:textId="77777777" w:rsidR="002C1692" w:rsidRPr="00FA4E4A" w:rsidRDefault="002C1692" w:rsidP="00523D68">
      <w:pPr>
        <w:pStyle w:val="CMDOutput"/>
      </w:pPr>
      <w:r w:rsidRPr="00FA4E4A">
        <w:t xml:space="preserve">    </w:t>
      </w:r>
      <w:proofErr w:type="spellStart"/>
      <w:r w:rsidRPr="00FA4E4A">
        <w:t>ip</w:t>
      </w:r>
      <w:proofErr w:type="spellEnd"/>
      <w:r w:rsidRPr="00FA4E4A">
        <w:t xml:space="preserve"> address (access-lists): </w:t>
      </w:r>
      <w:r w:rsidRPr="00FA4E4A">
        <w:rPr>
          <w:highlight w:val="yellow"/>
        </w:rPr>
        <w:t>Lo2-ACL</w:t>
      </w:r>
    </w:p>
    <w:p w14:paraId="105B0E4C" w14:textId="77777777" w:rsidR="002C1692" w:rsidRPr="00FA4E4A" w:rsidRDefault="002C1692" w:rsidP="00523D68">
      <w:pPr>
        <w:pStyle w:val="CMDOutput"/>
      </w:pPr>
      <w:r w:rsidRPr="00FA4E4A">
        <w:t xml:space="preserve">  Set clauses:</w:t>
      </w:r>
    </w:p>
    <w:p w14:paraId="10402898" w14:textId="77777777" w:rsidR="002C1692" w:rsidRPr="00FA4E4A" w:rsidRDefault="002C1692" w:rsidP="00523D68">
      <w:pPr>
        <w:pStyle w:val="CMDOutput"/>
      </w:pPr>
      <w:r w:rsidRPr="00FA4E4A">
        <w:t xml:space="preserve">    </w:t>
      </w:r>
      <w:proofErr w:type="spellStart"/>
      <w:r w:rsidRPr="00FA4E4A">
        <w:t>ip</w:t>
      </w:r>
      <w:proofErr w:type="spellEnd"/>
      <w:r w:rsidRPr="00FA4E4A">
        <w:t xml:space="preserve"> next-hop </w:t>
      </w:r>
      <w:r w:rsidRPr="00FA4E4A">
        <w:rPr>
          <w:highlight w:val="yellow"/>
        </w:rPr>
        <w:t>172.16.2.2</w:t>
      </w:r>
    </w:p>
    <w:p w14:paraId="66EA7D84" w14:textId="4F919DF2" w:rsidR="002C1692" w:rsidRPr="00FA4E4A" w:rsidRDefault="002C1692" w:rsidP="00523D68">
      <w:pPr>
        <w:pStyle w:val="CMDOutput"/>
      </w:pPr>
      <w:r w:rsidRPr="00FA4E4A">
        <w:t xml:space="preserve">  Policy routing matches: </w:t>
      </w:r>
      <w:r w:rsidRPr="00FA4E4A">
        <w:rPr>
          <w:highlight w:val="yellow"/>
        </w:rPr>
        <w:t>0 packets, 0 bytes</w:t>
      </w:r>
    </w:p>
    <w:p w14:paraId="7BE409B0" w14:textId="1E2370FC" w:rsidR="00B16E3F" w:rsidRPr="00FA4E4A" w:rsidRDefault="00B16E3F" w:rsidP="002178B2">
      <w:pPr>
        <w:pStyle w:val="SubStepAlpha"/>
        <w:numPr>
          <w:ilvl w:val="0"/>
          <w:numId w:val="0"/>
        </w:numPr>
        <w:ind w:left="720"/>
      </w:pPr>
      <w:r w:rsidRPr="00FA4E4A">
        <w:rPr>
          <w:b/>
          <w:bCs/>
        </w:rPr>
        <w:t>Note</w:t>
      </w:r>
      <w:r w:rsidRPr="00523D68">
        <w:t>:</w:t>
      </w:r>
      <w:r w:rsidRPr="00FA4E4A">
        <w:t xml:space="preserve"> There are currently no matches because no packets matching the ACL have passed through R</w:t>
      </w:r>
      <w:r w:rsidR="002C1692" w:rsidRPr="00FA4E4A">
        <w:t>1</w:t>
      </w:r>
      <w:r w:rsidRPr="00FA4E4A">
        <w:t xml:space="preserve"> </w:t>
      </w:r>
      <w:r w:rsidR="002C1692" w:rsidRPr="00FA4E4A">
        <w:t>G0/0/1</w:t>
      </w:r>
      <w:r w:rsidRPr="00FA4E4A">
        <w:t>.</w:t>
      </w:r>
    </w:p>
    <w:p w14:paraId="3A82EC5A" w14:textId="1B534C2F" w:rsidR="00964A6D" w:rsidRPr="00FA4E4A" w:rsidRDefault="00964A6D" w:rsidP="000A08E7">
      <w:pPr>
        <w:pStyle w:val="SubStepAlpha"/>
      </w:pPr>
      <w:r w:rsidRPr="00FA4E4A">
        <w:t>On R1, verify that</w:t>
      </w:r>
      <w:r w:rsidR="002178B2" w:rsidRPr="00FA4E4A">
        <w:t xml:space="preserve"> the</w:t>
      </w:r>
      <w:r w:rsidRPr="00FA4E4A">
        <w:t xml:space="preserve"> R1-to-R3 route map has been applied to the G0/0/1 interface.</w:t>
      </w:r>
    </w:p>
    <w:p w14:paraId="0B197FC5" w14:textId="58ECC7A6" w:rsidR="00964A6D" w:rsidRPr="00FA4E4A" w:rsidRDefault="00964A6D" w:rsidP="00964A6D">
      <w:pPr>
        <w:pStyle w:val="CMD"/>
        <w:rPr>
          <w:b/>
          <w:bCs/>
        </w:rPr>
      </w:pPr>
      <w:r w:rsidRPr="00FA4E4A">
        <w:t xml:space="preserve">R1# </w:t>
      </w:r>
      <w:r w:rsidRPr="00FA4E4A">
        <w:rPr>
          <w:b/>
          <w:bCs/>
        </w:rPr>
        <w:t>sho</w:t>
      </w:r>
      <w:r w:rsidR="00964FBF" w:rsidRPr="00FA4E4A">
        <w:rPr>
          <w:b/>
          <w:bCs/>
        </w:rPr>
        <w:t>w</w:t>
      </w:r>
      <w:r w:rsidRPr="00FA4E4A">
        <w:rPr>
          <w:b/>
          <w:bCs/>
        </w:rPr>
        <w:t xml:space="preserve"> </w:t>
      </w:r>
      <w:proofErr w:type="spellStart"/>
      <w:r w:rsidRPr="00FA4E4A">
        <w:rPr>
          <w:b/>
          <w:bCs/>
        </w:rPr>
        <w:t>ip</w:t>
      </w:r>
      <w:proofErr w:type="spellEnd"/>
      <w:r w:rsidRPr="00FA4E4A">
        <w:rPr>
          <w:b/>
          <w:bCs/>
        </w:rPr>
        <w:t xml:space="preserve"> policy</w:t>
      </w:r>
    </w:p>
    <w:p w14:paraId="6C474D94" w14:textId="77777777" w:rsidR="00964A6D" w:rsidRPr="00FA4E4A" w:rsidRDefault="00964A6D" w:rsidP="00523D68">
      <w:pPr>
        <w:pStyle w:val="CMDOutput"/>
      </w:pPr>
      <w:r w:rsidRPr="00FA4E4A">
        <w:t>Interface      Route map</w:t>
      </w:r>
    </w:p>
    <w:p w14:paraId="06781CA2" w14:textId="68C776E3" w:rsidR="00964A6D" w:rsidRDefault="00964A6D" w:rsidP="00DB06A1">
      <w:pPr>
        <w:pStyle w:val="CMDOutput"/>
      </w:pPr>
      <w:r w:rsidRPr="00FA4E4A">
        <w:rPr>
          <w:highlight w:val="yellow"/>
        </w:rPr>
        <w:t>Gi0/0/1</w:t>
      </w:r>
      <w:r w:rsidRPr="00FA4E4A">
        <w:t xml:space="preserve">        </w:t>
      </w:r>
      <w:r w:rsidRPr="00FA4E4A">
        <w:rPr>
          <w:highlight w:val="yellow"/>
        </w:rPr>
        <w:t>R1-to-R3</w:t>
      </w:r>
    </w:p>
    <w:p w14:paraId="4728C7C5" w14:textId="32D5ADE9" w:rsidR="00381275" w:rsidRPr="00FA4E4A" w:rsidRDefault="00381275" w:rsidP="00523D68">
      <w:pPr>
        <w:pStyle w:val="ConfigWindow"/>
      </w:pPr>
      <w:r>
        <w:t>Close configuration window</w:t>
      </w:r>
    </w:p>
    <w:p w14:paraId="76549D92" w14:textId="7FA4C7E0" w:rsidR="00B16E3F" w:rsidRPr="00FA4E4A" w:rsidRDefault="00B16E3F" w:rsidP="00523D68">
      <w:pPr>
        <w:pStyle w:val="Heading3"/>
        <w:spacing w:before="120"/>
      </w:pPr>
      <w:r w:rsidRPr="00FA4E4A">
        <w:t>Test the policy.</w:t>
      </w:r>
    </w:p>
    <w:p w14:paraId="590739EE" w14:textId="652A7929" w:rsidR="002C1692" w:rsidRPr="00FA4E4A" w:rsidRDefault="00B16E3F" w:rsidP="00523D68">
      <w:pPr>
        <w:pStyle w:val="BodyTextL25"/>
      </w:pPr>
      <w:r w:rsidRPr="00FA4E4A">
        <w:t>Now you are ready to test the policy configured on R</w:t>
      </w:r>
      <w:r w:rsidR="002C1692" w:rsidRPr="00FA4E4A">
        <w:t>1</w:t>
      </w:r>
      <w:r w:rsidRPr="00FA4E4A">
        <w:t>.</w:t>
      </w:r>
    </w:p>
    <w:p w14:paraId="3FC096BB" w14:textId="0D4F9851" w:rsidR="00B16E3F" w:rsidRDefault="00533095" w:rsidP="00523D68">
      <w:pPr>
        <w:pStyle w:val="SubStepAlpha"/>
        <w:spacing w:after="0"/>
      </w:pPr>
      <w:r w:rsidRPr="00FA4E4A">
        <w:lastRenderedPageBreak/>
        <w:t>From D1, t</w:t>
      </w:r>
      <w:r w:rsidR="00B16E3F" w:rsidRPr="00FA4E4A">
        <w:t xml:space="preserve">est the policy with the </w:t>
      </w:r>
      <w:r w:rsidR="00B16E3F" w:rsidRPr="00FA4E4A">
        <w:rPr>
          <w:b/>
        </w:rPr>
        <w:t xml:space="preserve">traceroute </w:t>
      </w:r>
      <w:r w:rsidR="00B16E3F" w:rsidRPr="00FA4E4A">
        <w:t xml:space="preserve">command, using </w:t>
      </w:r>
      <w:r w:rsidR="002F2337" w:rsidRPr="00FA4E4A">
        <w:t xml:space="preserve">D1 Lo1 interface </w:t>
      </w:r>
      <w:r w:rsidR="00B16E3F" w:rsidRPr="00FA4E4A">
        <w:t>as the source network.</w:t>
      </w:r>
    </w:p>
    <w:p w14:paraId="41930AEE" w14:textId="4A9C4CBE" w:rsidR="00381275" w:rsidRPr="00FA4E4A" w:rsidRDefault="00381275" w:rsidP="00523D68">
      <w:pPr>
        <w:pStyle w:val="ConfigWindow"/>
      </w:pPr>
      <w:r>
        <w:t>Open configuration window</w:t>
      </w:r>
    </w:p>
    <w:p w14:paraId="2AE36E89" w14:textId="29EF09AC" w:rsidR="002178B2" w:rsidRPr="00FA4E4A" w:rsidRDefault="002178B2" w:rsidP="002178B2">
      <w:pPr>
        <w:pStyle w:val="CMD"/>
      </w:pPr>
      <w:r w:rsidRPr="00FA4E4A">
        <w:t xml:space="preserve">D1# </w:t>
      </w:r>
      <w:r w:rsidRPr="00FA4E4A">
        <w:rPr>
          <w:b/>
          <w:bCs/>
        </w:rPr>
        <w:t>traceroute 192.168.1.1 source lo 1</w:t>
      </w:r>
    </w:p>
    <w:p w14:paraId="72144792" w14:textId="77777777" w:rsidR="002178B2" w:rsidRPr="00FA4E4A" w:rsidRDefault="002178B2" w:rsidP="00523D68">
      <w:pPr>
        <w:pStyle w:val="CMDOutput"/>
      </w:pPr>
      <w:r w:rsidRPr="00FA4E4A">
        <w:t>Type escape sequence to abort.</w:t>
      </w:r>
    </w:p>
    <w:p w14:paraId="0F0AA906" w14:textId="77777777" w:rsidR="002178B2" w:rsidRPr="00FA4E4A" w:rsidRDefault="002178B2" w:rsidP="00523D68">
      <w:pPr>
        <w:pStyle w:val="CMDOutput"/>
      </w:pPr>
      <w:r w:rsidRPr="00FA4E4A">
        <w:t>Tracing the route to 192.168.1.1</w:t>
      </w:r>
    </w:p>
    <w:p w14:paraId="2702FDC2" w14:textId="77777777" w:rsidR="002178B2" w:rsidRPr="00FA4E4A" w:rsidRDefault="002178B2" w:rsidP="00523D68">
      <w:pPr>
        <w:pStyle w:val="CMDOutput"/>
      </w:pPr>
      <w:r w:rsidRPr="00FA4E4A">
        <w:t>VRF info: (</w:t>
      </w:r>
      <w:proofErr w:type="spellStart"/>
      <w:r w:rsidRPr="00FA4E4A">
        <w:t>vrf</w:t>
      </w:r>
      <w:proofErr w:type="spellEnd"/>
      <w:r w:rsidRPr="00FA4E4A">
        <w:t xml:space="preserve"> in name/id, </w:t>
      </w:r>
      <w:proofErr w:type="spellStart"/>
      <w:r w:rsidRPr="00FA4E4A">
        <w:t>vrf</w:t>
      </w:r>
      <w:proofErr w:type="spellEnd"/>
      <w:r w:rsidRPr="00FA4E4A">
        <w:t xml:space="preserve"> out name/id)</w:t>
      </w:r>
    </w:p>
    <w:p w14:paraId="38CDC641" w14:textId="77777777" w:rsidR="002178B2" w:rsidRPr="00FA4E4A" w:rsidRDefault="002178B2" w:rsidP="00523D68">
      <w:pPr>
        <w:pStyle w:val="CMDOutput"/>
      </w:pPr>
      <w:r w:rsidRPr="00FA4E4A">
        <w:t xml:space="preserve">  1 10.10.0.1 2 </w:t>
      </w:r>
      <w:proofErr w:type="spellStart"/>
      <w:r w:rsidRPr="00FA4E4A">
        <w:t>msec</w:t>
      </w:r>
      <w:proofErr w:type="spellEnd"/>
      <w:r w:rsidRPr="00FA4E4A">
        <w:t xml:space="preserve"> 1 </w:t>
      </w:r>
      <w:proofErr w:type="spellStart"/>
      <w:r w:rsidRPr="00FA4E4A">
        <w:t>msec</w:t>
      </w:r>
      <w:proofErr w:type="spellEnd"/>
      <w:r w:rsidRPr="00FA4E4A">
        <w:t xml:space="preserve"> 1 </w:t>
      </w:r>
      <w:proofErr w:type="spellStart"/>
      <w:r w:rsidRPr="00FA4E4A">
        <w:t>msec</w:t>
      </w:r>
      <w:proofErr w:type="spellEnd"/>
    </w:p>
    <w:p w14:paraId="493B9018" w14:textId="77777777" w:rsidR="002178B2" w:rsidRPr="00FA4E4A" w:rsidRDefault="002178B2" w:rsidP="00523D68">
      <w:pPr>
        <w:pStyle w:val="CMDOutput"/>
      </w:pPr>
      <w:r w:rsidRPr="00FA4E4A">
        <w:t xml:space="preserve">  2 172.16.0.1 2 </w:t>
      </w:r>
      <w:proofErr w:type="spellStart"/>
      <w:r w:rsidRPr="00FA4E4A">
        <w:t>msec</w:t>
      </w:r>
      <w:proofErr w:type="spellEnd"/>
      <w:r w:rsidRPr="00FA4E4A">
        <w:t xml:space="preserve"> 2 </w:t>
      </w:r>
      <w:proofErr w:type="spellStart"/>
      <w:r w:rsidRPr="00FA4E4A">
        <w:t>msec</w:t>
      </w:r>
      <w:proofErr w:type="spellEnd"/>
      <w:r w:rsidRPr="00FA4E4A">
        <w:t xml:space="preserve"> 2 </w:t>
      </w:r>
      <w:proofErr w:type="spellStart"/>
      <w:r w:rsidRPr="00FA4E4A">
        <w:t>msec</w:t>
      </w:r>
      <w:proofErr w:type="spellEnd"/>
    </w:p>
    <w:p w14:paraId="0D13B274" w14:textId="77777777" w:rsidR="002178B2" w:rsidRPr="00FA4E4A" w:rsidRDefault="002178B2" w:rsidP="00523D68">
      <w:pPr>
        <w:pStyle w:val="CMDOutput"/>
      </w:pPr>
      <w:r w:rsidRPr="00FA4E4A">
        <w:t xml:space="preserve">  3 172.16.1.2 2 </w:t>
      </w:r>
      <w:proofErr w:type="spellStart"/>
      <w:r w:rsidRPr="00FA4E4A">
        <w:t>msec</w:t>
      </w:r>
      <w:proofErr w:type="spellEnd"/>
      <w:r w:rsidRPr="00FA4E4A">
        <w:t xml:space="preserve"> 4 </w:t>
      </w:r>
      <w:proofErr w:type="spellStart"/>
      <w:r w:rsidRPr="00FA4E4A">
        <w:t>msec</w:t>
      </w:r>
      <w:proofErr w:type="spellEnd"/>
      <w:r w:rsidRPr="00FA4E4A">
        <w:t xml:space="preserve"> 2 </w:t>
      </w:r>
      <w:proofErr w:type="spellStart"/>
      <w:r w:rsidRPr="00FA4E4A">
        <w:t>msec</w:t>
      </w:r>
      <w:proofErr w:type="spellEnd"/>
    </w:p>
    <w:p w14:paraId="3108CE1C" w14:textId="566DE291" w:rsidR="002178B2" w:rsidRPr="00FA4E4A" w:rsidRDefault="002178B2" w:rsidP="00523D68">
      <w:pPr>
        <w:pStyle w:val="CMDOutput"/>
      </w:pPr>
      <w:r w:rsidRPr="00FA4E4A">
        <w:t xml:space="preserve">  4 192.168.0.2 3 </w:t>
      </w:r>
      <w:proofErr w:type="spellStart"/>
      <w:r w:rsidRPr="00FA4E4A">
        <w:t>msec</w:t>
      </w:r>
      <w:proofErr w:type="spellEnd"/>
      <w:r w:rsidRPr="00FA4E4A">
        <w:t xml:space="preserve"> </w:t>
      </w:r>
      <w:proofErr w:type="gramStart"/>
      <w:r w:rsidRPr="00FA4E4A">
        <w:t>*  3</w:t>
      </w:r>
      <w:proofErr w:type="gramEnd"/>
      <w:r w:rsidRPr="00FA4E4A">
        <w:t xml:space="preserve"> </w:t>
      </w:r>
      <w:proofErr w:type="spellStart"/>
      <w:r w:rsidRPr="00FA4E4A">
        <w:t>msec</w:t>
      </w:r>
      <w:proofErr w:type="spellEnd"/>
    </w:p>
    <w:p w14:paraId="58E1C57C" w14:textId="3B832F2A" w:rsidR="00B16E3F" w:rsidRDefault="00B16E3F">
      <w:pPr>
        <w:pStyle w:val="BodyTextL50"/>
      </w:pPr>
      <w:r w:rsidRPr="00FA4E4A">
        <w:t xml:space="preserve">Notice the path taken for the packet sourced from </w:t>
      </w:r>
      <w:r w:rsidR="002178B2" w:rsidRPr="00FA4E4A">
        <w:t xml:space="preserve">D1 Lo 1 </w:t>
      </w:r>
      <w:r w:rsidRPr="00FA4E4A">
        <w:t>LAN A is still going through R</w:t>
      </w:r>
      <w:r w:rsidR="002178B2" w:rsidRPr="00FA4E4A">
        <w:t>1</w:t>
      </w:r>
      <w:r w:rsidRPr="00FA4E4A">
        <w:t xml:space="preserve"> --&gt; R2 --&gt; R</w:t>
      </w:r>
      <w:r w:rsidR="002178B2" w:rsidRPr="00FA4E4A">
        <w:t xml:space="preserve">3 --&gt; </w:t>
      </w:r>
      <w:r w:rsidR="00127C18">
        <w:t>D2</w:t>
      </w:r>
      <w:r w:rsidR="00B178E0">
        <w:t>.</w:t>
      </w:r>
    </w:p>
    <w:p w14:paraId="41F95417" w14:textId="6BE30DDB" w:rsidR="00DB06A1" w:rsidRPr="00FA4E4A" w:rsidRDefault="00DB06A1" w:rsidP="00523D68">
      <w:pPr>
        <w:pStyle w:val="Heading4"/>
      </w:pPr>
      <w:r>
        <w:t>Question:</w:t>
      </w:r>
    </w:p>
    <w:p w14:paraId="10D5C11B" w14:textId="394A1102" w:rsidR="00B16E3F" w:rsidRDefault="00B16E3F" w:rsidP="00DB06A1">
      <w:pPr>
        <w:pStyle w:val="BodyTextL50"/>
        <w:spacing w:before="0"/>
      </w:pPr>
      <w:r w:rsidRPr="00FA4E4A">
        <w:t xml:space="preserve">Why is the traceroute traffic not using the R3 --&gt; R1 path as specified in the </w:t>
      </w:r>
      <w:r w:rsidR="00E20C6D" w:rsidRPr="00FA4E4A">
        <w:t>R1-to-R3</w:t>
      </w:r>
      <w:r w:rsidRPr="00FA4E4A">
        <w:t xml:space="preserve"> policy?</w:t>
      </w:r>
    </w:p>
    <w:p w14:paraId="697B43C1" w14:textId="6E6DA19C" w:rsidR="00DB06A1" w:rsidRPr="00FA4E4A" w:rsidRDefault="00DB06A1" w:rsidP="00523D68">
      <w:pPr>
        <w:pStyle w:val="AnswerLineL50"/>
      </w:pPr>
      <w:r>
        <w:t>Type your answers here.</w:t>
      </w:r>
    </w:p>
    <w:p w14:paraId="26C59177" w14:textId="168BDD71" w:rsidR="002178B2" w:rsidRPr="00FA4E4A" w:rsidRDefault="002178B2" w:rsidP="000A08E7">
      <w:pPr>
        <w:pStyle w:val="SubStepAlpha"/>
      </w:pPr>
      <w:r w:rsidRPr="00FA4E4A">
        <w:t xml:space="preserve">Now test the policy with the </w:t>
      </w:r>
      <w:r w:rsidRPr="00FA4E4A">
        <w:rPr>
          <w:b/>
          <w:bCs/>
        </w:rPr>
        <w:t>traceroute</w:t>
      </w:r>
      <w:r w:rsidRPr="00FA4E4A">
        <w:t xml:space="preserve"> command, using D1 Lo2 interface as the source network.</w:t>
      </w:r>
      <w:r w:rsidR="00B178E0" w:rsidRPr="00B178E0">
        <w:t xml:space="preserve"> </w:t>
      </w:r>
      <w:r w:rsidR="00B178E0" w:rsidRPr="00FA4E4A">
        <w:t xml:space="preserve">Now the path taken for the packet sourced from D1 Lo 2 LAN is R1 --&gt; R3 --&gt; </w:t>
      </w:r>
      <w:r w:rsidR="00B178E0">
        <w:t>D2</w:t>
      </w:r>
      <w:r w:rsidR="00B178E0" w:rsidRPr="00FA4E4A">
        <w:t>, as expected.</w:t>
      </w:r>
    </w:p>
    <w:p w14:paraId="326F8B00" w14:textId="7BA2837D" w:rsidR="002178B2" w:rsidRPr="00FA4E4A" w:rsidRDefault="002178B2" w:rsidP="002178B2">
      <w:pPr>
        <w:pStyle w:val="CMD"/>
        <w:rPr>
          <w:b/>
          <w:bCs/>
        </w:rPr>
      </w:pPr>
      <w:r w:rsidRPr="00FA4E4A">
        <w:t xml:space="preserve">D1# </w:t>
      </w:r>
      <w:r w:rsidRPr="00FA4E4A">
        <w:rPr>
          <w:b/>
          <w:bCs/>
        </w:rPr>
        <w:t>traceroute 192.168.1.1 source lo 2</w:t>
      </w:r>
    </w:p>
    <w:p w14:paraId="7C3450D1" w14:textId="77777777" w:rsidR="002178B2" w:rsidRPr="00FA4E4A" w:rsidRDefault="002178B2" w:rsidP="002178B2">
      <w:pPr>
        <w:pStyle w:val="CMD"/>
      </w:pPr>
      <w:r w:rsidRPr="00FA4E4A">
        <w:t>Type escape sequence to abort.</w:t>
      </w:r>
    </w:p>
    <w:p w14:paraId="7E0D6F9D" w14:textId="77777777" w:rsidR="002178B2" w:rsidRPr="00FA4E4A" w:rsidRDefault="002178B2" w:rsidP="002178B2">
      <w:pPr>
        <w:pStyle w:val="CMD"/>
      </w:pPr>
      <w:r w:rsidRPr="00FA4E4A">
        <w:t>Tracing the route to 192.168.1.1</w:t>
      </w:r>
    </w:p>
    <w:p w14:paraId="647FC674" w14:textId="77777777" w:rsidR="002178B2" w:rsidRPr="00FA4E4A" w:rsidRDefault="002178B2" w:rsidP="002178B2">
      <w:pPr>
        <w:pStyle w:val="CMD"/>
      </w:pPr>
      <w:r w:rsidRPr="00FA4E4A">
        <w:t>VRF info: (</w:t>
      </w:r>
      <w:proofErr w:type="spellStart"/>
      <w:r w:rsidRPr="00FA4E4A">
        <w:t>vrf</w:t>
      </w:r>
      <w:proofErr w:type="spellEnd"/>
      <w:r w:rsidRPr="00FA4E4A">
        <w:t xml:space="preserve"> in name/id, </w:t>
      </w:r>
      <w:proofErr w:type="spellStart"/>
      <w:r w:rsidRPr="00FA4E4A">
        <w:t>vrf</w:t>
      </w:r>
      <w:proofErr w:type="spellEnd"/>
      <w:r w:rsidRPr="00FA4E4A">
        <w:t xml:space="preserve"> out name/id)</w:t>
      </w:r>
    </w:p>
    <w:p w14:paraId="14ED4A0D" w14:textId="77777777" w:rsidR="002178B2" w:rsidRPr="00FA4E4A" w:rsidRDefault="002178B2" w:rsidP="002178B2">
      <w:pPr>
        <w:pStyle w:val="CMD"/>
      </w:pPr>
      <w:r w:rsidRPr="00FA4E4A">
        <w:t xml:space="preserve">  1 10.10.0.1 2 </w:t>
      </w:r>
      <w:proofErr w:type="spellStart"/>
      <w:r w:rsidRPr="00FA4E4A">
        <w:t>msec</w:t>
      </w:r>
      <w:proofErr w:type="spellEnd"/>
      <w:r w:rsidRPr="00FA4E4A">
        <w:t xml:space="preserve"> 2 </w:t>
      </w:r>
      <w:proofErr w:type="spellStart"/>
      <w:r w:rsidRPr="00FA4E4A">
        <w:t>msec</w:t>
      </w:r>
      <w:proofErr w:type="spellEnd"/>
      <w:r w:rsidRPr="00FA4E4A">
        <w:t xml:space="preserve"> 1 </w:t>
      </w:r>
      <w:proofErr w:type="spellStart"/>
      <w:r w:rsidRPr="00FA4E4A">
        <w:t>msec</w:t>
      </w:r>
      <w:proofErr w:type="spellEnd"/>
    </w:p>
    <w:p w14:paraId="6E3E9C80" w14:textId="77777777" w:rsidR="002178B2" w:rsidRPr="00FA4E4A" w:rsidRDefault="002178B2" w:rsidP="002178B2">
      <w:pPr>
        <w:pStyle w:val="CMD"/>
      </w:pPr>
      <w:r w:rsidRPr="00FA4E4A">
        <w:t xml:space="preserve">  2 172.16.2.2 3 </w:t>
      </w:r>
      <w:proofErr w:type="spellStart"/>
      <w:r w:rsidRPr="00FA4E4A">
        <w:t>msec</w:t>
      </w:r>
      <w:proofErr w:type="spellEnd"/>
      <w:r w:rsidRPr="00FA4E4A">
        <w:t xml:space="preserve"> 2 </w:t>
      </w:r>
      <w:proofErr w:type="spellStart"/>
      <w:r w:rsidRPr="00FA4E4A">
        <w:t>msec</w:t>
      </w:r>
      <w:proofErr w:type="spellEnd"/>
      <w:r w:rsidRPr="00FA4E4A">
        <w:t xml:space="preserve"> 3 </w:t>
      </w:r>
      <w:proofErr w:type="spellStart"/>
      <w:r w:rsidRPr="00FA4E4A">
        <w:t>msec</w:t>
      </w:r>
      <w:proofErr w:type="spellEnd"/>
    </w:p>
    <w:p w14:paraId="6457C8AF" w14:textId="72616E01" w:rsidR="00381275" w:rsidRPr="00FA4E4A" w:rsidRDefault="002178B2" w:rsidP="002178B2">
      <w:pPr>
        <w:pStyle w:val="CMD"/>
      </w:pPr>
      <w:r w:rsidRPr="00FA4E4A">
        <w:t xml:space="preserve">  3 192.168.0.2 3 </w:t>
      </w:r>
      <w:proofErr w:type="spellStart"/>
      <w:r w:rsidRPr="00FA4E4A">
        <w:t>msec</w:t>
      </w:r>
      <w:proofErr w:type="spellEnd"/>
      <w:r w:rsidRPr="00FA4E4A">
        <w:t xml:space="preserve"> </w:t>
      </w:r>
      <w:proofErr w:type="gramStart"/>
      <w:r w:rsidRPr="00FA4E4A">
        <w:t>*  4</w:t>
      </w:r>
      <w:proofErr w:type="gramEnd"/>
      <w:r w:rsidRPr="00FA4E4A">
        <w:t xml:space="preserve"> </w:t>
      </w:r>
      <w:proofErr w:type="spellStart"/>
      <w:r w:rsidRPr="00FA4E4A">
        <w:t>msec</w:t>
      </w:r>
      <w:proofErr w:type="spellEnd"/>
    </w:p>
    <w:p w14:paraId="54288D12" w14:textId="6E6D0579" w:rsidR="00B16E3F" w:rsidRPr="00FA4E4A" w:rsidRDefault="00381275" w:rsidP="00523D68">
      <w:pPr>
        <w:pStyle w:val="ConfigWindow"/>
      </w:pPr>
      <w:r>
        <w:t>Close configuration window</w:t>
      </w:r>
    </w:p>
    <w:p w14:paraId="32B8C348" w14:textId="6777F268" w:rsidR="00B16E3F" w:rsidRDefault="00B16E3F" w:rsidP="00523D68">
      <w:pPr>
        <w:pStyle w:val="SubStepAlpha"/>
        <w:spacing w:before="0"/>
      </w:pPr>
      <w:r w:rsidRPr="00FA4E4A">
        <w:t>On R</w:t>
      </w:r>
      <w:r w:rsidR="000825AE">
        <w:t>1</w:t>
      </w:r>
      <w:r w:rsidRPr="00FA4E4A">
        <w:t xml:space="preserve">, display the policy and matches using the </w:t>
      </w:r>
      <w:r w:rsidRPr="00FA4E4A">
        <w:rPr>
          <w:b/>
        </w:rPr>
        <w:t>show route-map</w:t>
      </w:r>
      <w:r w:rsidRPr="00FA4E4A">
        <w:t xml:space="preserve"> command.</w:t>
      </w:r>
    </w:p>
    <w:p w14:paraId="335AB22F" w14:textId="50EE842D" w:rsidR="00B178E0" w:rsidRDefault="00B178E0" w:rsidP="00523D68">
      <w:pPr>
        <w:pStyle w:val="BodyTextL50"/>
        <w:spacing w:after="0"/>
      </w:pPr>
      <w:r w:rsidRPr="00FA4E4A">
        <w:rPr>
          <w:b/>
          <w:bCs/>
        </w:rPr>
        <w:t>Note</w:t>
      </w:r>
      <w:r w:rsidRPr="00FA4E4A">
        <w:t>: There are now matches to the policy because packets matching the ACL have passed through R1 G0/0/1 interface.</w:t>
      </w:r>
      <w:r w:rsidR="000825AE">
        <w:t xml:space="preserve"> The number of packet and bytes may differ in your implementation.</w:t>
      </w:r>
    </w:p>
    <w:p w14:paraId="695181B2" w14:textId="27352625" w:rsidR="00381275" w:rsidRPr="00FA4E4A" w:rsidRDefault="00381275" w:rsidP="00523D68">
      <w:pPr>
        <w:pStyle w:val="ConfigWindow"/>
      </w:pPr>
      <w:r>
        <w:t>Open configuration window</w:t>
      </w:r>
    </w:p>
    <w:p w14:paraId="370669F9" w14:textId="45552457" w:rsidR="002178B2" w:rsidRPr="00FA4E4A" w:rsidRDefault="002178B2" w:rsidP="002178B2">
      <w:pPr>
        <w:pStyle w:val="CMD"/>
      </w:pPr>
      <w:r w:rsidRPr="00FA4E4A">
        <w:t xml:space="preserve">R1# </w:t>
      </w:r>
      <w:r w:rsidRPr="00FA4E4A">
        <w:rPr>
          <w:b/>
          <w:bCs/>
        </w:rPr>
        <w:t>show route-map</w:t>
      </w:r>
    </w:p>
    <w:p w14:paraId="0C1C4782" w14:textId="77777777" w:rsidR="002178B2" w:rsidRPr="00FA4E4A" w:rsidRDefault="002178B2" w:rsidP="00523D68">
      <w:pPr>
        <w:pStyle w:val="CMDOutput"/>
      </w:pPr>
      <w:r w:rsidRPr="00FA4E4A">
        <w:t>route-map R1-to-R3, permit, sequence 10</w:t>
      </w:r>
    </w:p>
    <w:p w14:paraId="33EFF5BB" w14:textId="77777777" w:rsidR="002178B2" w:rsidRPr="00FA4E4A" w:rsidRDefault="002178B2" w:rsidP="00523D68">
      <w:pPr>
        <w:pStyle w:val="CMDOutput"/>
      </w:pPr>
      <w:r w:rsidRPr="00FA4E4A">
        <w:t xml:space="preserve">  Match clauses:</w:t>
      </w:r>
    </w:p>
    <w:p w14:paraId="17B2E6EB" w14:textId="77777777" w:rsidR="002178B2" w:rsidRPr="00FA4E4A" w:rsidRDefault="002178B2" w:rsidP="00523D68">
      <w:pPr>
        <w:pStyle w:val="CMDOutput"/>
      </w:pPr>
      <w:r w:rsidRPr="00FA4E4A">
        <w:t xml:space="preserve">    </w:t>
      </w:r>
      <w:proofErr w:type="spellStart"/>
      <w:r w:rsidRPr="00FA4E4A">
        <w:t>ip</w:t>
      </w:r>
      <w:proofErr w:type="spellEnd"/>
      <w:r w:rsidRPr="00FA4E4A">
        <w:t xml:space="preserve"> address (access-lists): Lo2-ACL</w:t>
      </w:r>
    </w:p>
    <w:p w14:paraId="455192FF" w14:textId="77777777" w:rsidR="002178B2" w:rsidRPr="00FA4E4A" w:rsidRDefault="002178B2" w:rsidP="00523D68">
      <w:pPr>
        <w:pStyle w:val="CMDOutput"/>
      </w:pPr>
      <w:r w:rsidRPr="00FA4E4A">
        <w:t xml:space="preserve">  Set clauses:</w:t>
      </w:r>
    </w:p>
    <w:p w14:paraId="6581215E" w14:textId="77777777" w:rsidR="002178B2" w:rsidRPr="00FA4E4A" w:rsidRDefault="002178B2" w:rsidP="00523D68">
      <w:pPr>
        <w:pStyle w:val="CMDOutput"/>
      </w:pPr>
      <w:r w:rsidRPr="00FA4E4A">
        <w:t xml:space="preserve">    </w:t>
      </w:r>
      <w:proofErr w:type="spellStart"/>
      <w:r w:rsidRPr="00FA4E4A">
        <w:t>ip</w:t>
      </w:r>
      <w:proofErr w:type="spellEnd"/>
      <w:r w:rsidRPr="00FA4E4A">
        <w:t xml:space="preserve"> next-hop 172.16.2.2</w:t>
      </w:r>
    </w:p>
    <w:p w14:paraId="06D266FB" w14:textId="35FED8B0" w:rsidR="00381275" w:rsidRPr="00FA4E4A" w:rsidRDefault="002178B2" w:rsidP="00523D68">
      <w:pPr>
        <w:pStyle w:val="CMDOutput"/>
      </w:pPr>
      <w:r w:rsidRPr="00FA4E4A">
        <w:t xml:space="preserve">  Policy routing matches: </w:t>
      </w:r>
      <w:r w:rsidRPr="00FA4E4A">
        <w:rPr>
          <w:highlight w:val="yellow"/>
        </w:rPr>
        <w:t>5 packets, 210 bytes</w:t>
      </w:r>
    </w:p>
    <w:p w14:paraId="2746CAFC" w14:textId="7B9B660B" w:rsidR="00591A4D" w:rsidRPr="00FA4E4A" w:rsidRDefault="00381275" w:rsidP="00523D68">
      <w:pPr>
        <w:pStyle w:val="ConfigWindow"/>
      </w:pPr>
      <w:r>
        <w:t>Close configuration window</w:t>
      </w:r>
    </w:p>
    <w:p w14:paraId="359135D4" w14:textId="6C2FE86A" w:rsidR="00517858" w:rsidRPr="00FA4E4A" w:rsidRDefault="00517858" w:rsidP="00523D68">
      <w:pPr>
        <w:pStyle w:val="Heading2"/>
        <w:spacing w:before="120"/>
      </w:pPr>
      <w:r w:rsidRPr="00FA4E4A">
        <w:t xml:space="preserve">Configure Local PBR to </w:t>
      </w:r>
      <w:r w:rsidR="00DB06A1">
        <w:t>P</w:t>
      </w:r>
      <w:r w:rsidRPr="00FA4E4A">
        <w:t xml:space="preserve">rovide </w:t>
      </w:r>
      <w:r w:rsidR="00DB06A1">
        <w:t>P</w:t>
      </w:r>
      <w:r w:rsidRPr="00FA4E4A">
        <w:t xml:space="preserve">ath </w:t>
      </w:r>
      <w:r w:rsidR="00DB06A1">
        <w:t>C</w:t>
      </w:r>
      <w:r w:rsidRPr="00FA4E4A">
        <w:t>ontrol</w:t>
      </w:r>
    </w:p>
    <w:p w14:paraId="1DD36C6E" w14:textId="77777777" w:rsidR="00480AFC" w:rsidRPr="00FA4E4A" w:rsidRDefault="003B5337" w:rsidP="00523D68">
      <w:pPr>
        <w:pStyle w:val="BodyTextL25"/>
      </w:pPr>
      <w:r w:rsidRPr="00FA4E4A">
        <w:t xml:space="preserve">How would </w:t>
      </w:r>
      <w:proofErr w:type="gramStart"/>
      <w:r w:rsidRPr="00FA4E4A">
        <w:t>you</w:t>
      </w:r>
      <w:proofErr w:type="gramEnd"/>
      <w:r w:rsidRPr="00FA4E4A">
        <w:t xml:space="preserve"> policy route packets generated by </w:t>
      </w:r>
      <w:r w:rsidR="00480AFC" w:rsidRPr="00FA4E4A">
        <w:t xml:space="preserve">a </w:t>
      </w:r>
      <w:r w:rsidRPr="00FA4E4A">
        <w:t>router? The answer is to configure Local PBR</w:t>
      </w:r>
      <w:r w:rsidR="00480AFC" w:rsidRPr="00FA4E4A">
        <w:t>.</w:t>
      </w:r>
    </w:p>
    <w:p w14:paraId="5F153501" w14:textId="6CE78B58" w:rsidR="003B5337" w:rsidRPr="00FA4E4A" w:rsidRDefault="00480AFC" w:rsidP="00523D68">
      <w:pPr>
        <w:pStyle w:val="BodyTextL25"/>
      </w:pPr>
      <w:r w:rsidRPr="00FA4E4A">
        <w:t xml:space="preserve">Local PBR </w:t>
      </w:r>
      <w:r w:rsidR="003B5337" w:rsidRPr="00FA4E4A">
        <w:t xml:space="preserve">is a feature </w:t>
      </w:r>
      <w:r w:rsidRPr="00FA4E4A">
        <w:t xml:space="preserve">to </w:t>
      </w:r>
      <w:r w:rsidR="003B5337" w:rsidRPr="00FA4E4A">
        <w:t xml:space="preserve">policy </w:t>
      </w:r>
      <w:r w:rsidRPr="00FA4E4A">
        <w:t xml:space="preserve">route </w:t>
      </w:r>
      <w:r w:rsidR="003B5337" w:rsidRPr="00FA4E4A">
        <w:t xml:space="preserve">locally generated traffic. Local PBR policies are applied to the router with the </w:t>
      </w:r>
      <w:proofErr w:type="spellStart"/>
      <w:r w:rsidR="003B5337" w:rsidRPr="00FA4E4A">
        <w:rPr>
          <w:b/>
          <w:bCs/>
        </w:rPr>
        <w:t>ip</w:t>
      </w:r>
      <w:proofErr w:type="spellEnd"/>
      <w:r w:rsidR="003B5337" w:rsidRPr="00FA4E4A">
        <w:rPr>
          <w:b/>
          <w:bCs/>
        </w:rPr>
        <w:t xml:space="preserve"> local policy route-map</w:t>
      </w:r>
      <w:r w:rsidR="003B5337" w:rsidRPr="00FA4E4A">
        <w:t xml:space="preserve"> global config command.</w:t>
      </w:r>
    </w:p>
    <w:p w14:paraId="4A75980C" w14:textId="04F41BA7" w:rsidR="003B5337" w:rsidRPr="00FA4E4A" w:rsidRDefault="003B5337" w:rsidP="00523D68">
      <w:pPr>
        <w:pStyle w:val="BodyTextL25"/>
      </w:pPr>
      <w:r w:rsidRPr="00FA4E4A">
        <w:t>In this part, you will configure R1 to policy route all router generated traffic over the R1 to R3 link.</w:t>
      </w:r>
    </w:p>
    <w:p w14:paraId="1C56DEC3" w14:textId="101CF834" w:rsidR="003B5337" w:rsidRPr="00FA4E4A" w:rsidRDefault="003B5337" w:rsidP="003B5337">
      <w:pPr>
        <w:pStyle w:val="Heading3"/>
      </w:pPr>
      <w:r w:rsidRPr="00FA4E4A">
        <w:t xml:space="preserve">Configure </w:t>
      </w:r>
      <w:r w:rsidR="00480AFC" w:rsidRPr="00FA4E4A">
        <w:t xml:space="preserve">Local </w:t>
      </w:r>
      <w:r w:rsidRPr="00FA4E4A">
        <w:t>PBR on R1</w:t>
      </w:r>
      <w:r w:rsidR="00DB06A1">
        <w:t>.</w:t>
      </w:r>
    </w:p>
    <w:p w14:paraId="2C631212" w14:textId="2563A450" w:rsidR="003B5337" w:rsidRDefault="003B5337" w:rsidP="00523D68">
      <w:pPr>
        <w:pStyle w:val="SubStepAlpha"/>
        <w:spacing w:after="0"/>
      </w:pPr>
      <w:r w:rsidRPr="00FA4E4A">
        <w:t>Verify the path that R1 currently takes without local PBR configured.</w:t>
      </w:r>
      <w:r w:rsidR="00B178E0" w:rsidRPr="00B178E0">
        <w:t xml:space="preserve"> </w:t>
      </w:r>
      <w:r w:rsidR="00B178E0" w:rsidRPr="00FA4E4A">
        <w:t>R1 sends traffic to R</w:t>
      </w:r>
      <w:r w:rsidR="000825AE">
        <w:t>2</w:t>
      </w:r>
      <w:r w:rsidR="00B178E0" w:rsidRPr="00FA4E4A">
        <w:t xml:space="preserve"> then R3 and finally </w:t>
      </w:r>
      <w:r w:rsidR="00B178E0">
        <w:t>D2 as expected.</w:t>
      </w:r>
    </w:p>
    <w:p w14:paraId="7AA35CBD" w14:textId="6BAD5B1B" w:rsidR="00381275" w:rsidRPr="00FA4E4A" w:rsidRDefault="00381275" w:rsidP="00523D68">
      <w:pPr>
        <w:pStyle w:val="ConfigWindow"/>
      </w:pPr>
      <w:r>
        <w:t>Open configuration window</w:t>
      </w:r>
    </w:p>
    <w:p w14:paraId="1C5135ED" w14:textId="530BF0DD" w:rsidR="003B5337" w:rsidRPr="00FA4E4A" w:rsidRDefault="003B5337" w:rsidP="003B5337">
      <w:pPr>
        <w:pStyle w:val="CMD"/>
      </w:pPr>
      <w:r w:rsidRPr="00FA4E4A">
        <w:t xml:space="preserve">R1# </w:t>
      </w:r>
      <w:r w:rsidRPr="00FA4E4A">
        <w:rPr>
          <w:b/>
          <w:bCs/>
        </w:rPr>
        <w:t>traceroute 192.168.1.1</w:t>
      </w:r>
    </w:p>
    <w:p w14:paraId="728E87B5" w14:textId="77777777" w:rsidR="003B5337" w:rsidRPr="00FA4E4A" w:rsidRDefault="003B5337" w:rsidP="00523D68">
      <w:pPr>
        <w:pStyle w:val="CMDOutput"/>
      </w:pPr>
      <w:r w:rsidRPr="00FA4E4A">
        <w:lastRenderedPageBreak/>
        <w:t>Type escape sequence to abort.</w:t>
      </w:r>
    </w:p>
    <w:p w14:paraId="60F916F3" w14:textId="77777777" w:rsidR="003B5337" w:rsidRPr="00FA4E4A" w:rsidRDefault="003B5337" w:rsidP="00523D68">
      <w:pPr>
        <w:pStyle w:val="CMDOutput"/>
      </w:pPr>
      <w:r w:rsidRPr="00FA4E4A">
        <w:t>Tracing the route to 192.168.1.1</w:t>
      </w:r>
    </w:p>
    <w:p w14:paraId="4EF24D35" w14:textId="77777777" w:rsidR="003B5337" w:rsidRPr="00FA4E4A" w:rsidRDefault="003B5337" w:rsidP="00523D68">
      <w:pPr>
        <w:pStyle w:val="CMDOutput"/>
      </w:pPr>
      <w:r w:rsidRPr="00FA4E4A">
        <w:t>VRF info: (</w:t>
      </w:r>
      <w:proofErr w:type="spellStart"/>
      <w:r w:rsidRPr="00FA4E4A">
        <w:t>vrf</w:t>
      </w:r>
      <w:proofErr w:type="spellEnd"/>
      <w:r w:rsidRPr="00FA4E4A">
        <w:t xml:space="preserve"> in name/id, </w:t>
      </w:r>
      <w:proofErr w:type="spellStart"/>
      <w:r w:rsidRPr="00FA4E4A">
        <w:t>vrf</w:t>
      </w:r>
      <w:proofErr w:type="spellEnd"/>
      <w:r w:rsidRPr="00FA4E4A">
        <w:t xml:space="preserve"> out name/id)</w:t>
      </w:r>
    </w:p>
    <w:p w14:paraId="4088B76E" w14:textId="77777777" w:rsidR="003B5337" w:rsidRPr="00FA4E4A" w:rsidRDefault="003B5337" w:rsidP="00523D68">
      <w:pPr>
        <w:pStyle w:val="CMDOutput"/>
      </w:pPr>
      <w:r w:rsidRPr="00FA4E4A">
        <w:t xml:space="preserve">  1 </w:t>
      </w:r>
      <w:r w:rsidRPr="00497715">
        <w:rPr>
          <w:highlight w:val="yellow"/>
        </w:rPr>
        <w:t>172.16.0.1</w:t>
      </w:r>
      <w:r w:rsidRPr="00FA4E4A">
        <w:t xml:space="preserve"> 1 </w:t>
      </w:r>
      <w:proofErr w:type="spellStart"/>
      <w:r w:rsidRPr="00FA4E4A">
        <w:t>msec</w:t>
      </w:r>
      <w:proofErr w:type="spellEnd"/>
      <w:r w:rsidRPr="00FA4E4A">
        <w:t xml:space="preserve"> 1 </w:t>
      </w:r>
      <w:proofErr w:type="spellStart"/>
      <w:r w:rsidRPr="00FA4E4A">
        <w:t>msec</w:t>
      </w:r>
      <w:proofErr w:type="spellEnd"/>
      <w:r w:rsidRPr="00FA4E4A">
        <w:t xml:space="preserve"> 1 </w:t>
      </w:r>
      <w:proofErr w:type="spellStart"/>
      <w:r w:rsidRPr="00FA4E4A">
        <w:t>msec</w:t>
      </w:r>
      <w:proofErr w:type="spellEnd"/>
    </w:p>
    <w:p w14:paraId="57F1D43F" w14:textId="77777777" w:rsidR="003B5337" w:rsidRPr="00FA4E4A" w:rsidRDefault="003B5337" w:rsidP="00523D68">
      <w:pPr>
        <w:pStyle w:val="CMDOutput"/>
      </w:pPr>
      <w:r w:rsidRPr="00FA4E4A">
        <w:t xml:space="preserve">  2 </w:t>
      </w:r>
      <w:r w:rsidRPr="00497715">
        <w:rPr>
          <w:highlight w:val="yellow"/>
        </w:rPr>
        <w:t>172.16.1.2</w:t>
      </w:r>
      <w:r w:rsidRPr="00FA4E4A">
        <w:t xml:space="preserve"> 1 </w:t>
      </w:r>
      <w:proofErr w:type="spellStart"/>
      <w:r w:rsidRPr="00FA4E4A">
        <w:t>msec</w:t>
      </w:r>
      <w:proofErr w:type="spellEnd"/>
      <w:r w:rsidRPr="00FA4E4A">
        <w:t xml:space="preserve"> 2 </w:t>
      </w:r>
      <w:proofErr w:type="spellStart"/>
      <w:r w:rsidRPr="00FA4E4A">
        <w:t>msec</w:t>
      </w:r>
      <w:proofErr w:type="spellEnd"/>
      <w:r w:rsidRPr="00FA4E4A">
        <w:t xml:space="preserve"> 1 </w:t>
      </w:r>
      <w:proofErr w:type="spellStart"/>
      <w:r w:rsidRPr="00FA4E4A">
        <w:t>msec</w:t>
      </w:r>
      <w:proofErr w:type="spellEnd"/>
    </w:p>
    <w:p w14:paraId="65713F46" w14:textId="306EBADD" w:rsidR="003B5337" w:rsidRPr="00FA4E4A" w:rsidRDefault="003B5337" w:rsidP="00523D68">
      <w:pPr>
        <w:pStyle w:val="CMDOutput"/>
      </w:pPr>
      <w:r w:rsidRPr="00FA4E4A">
        <w:t xml:space="preserve">  3 </w:t>
      </w:r>
      <w:r w:rsidRPr="00497715">
        <w:rPr>
          <w:highlight w:val="yellow"/>
        </w:rPr>
        <w:t>192.168.0.2</w:t>
      </w:r>
      <w:r w:rsidRPr="00FA4E4A">
        <w:t xml:space="preserve"> 2 </w:t>
      </w:r>
      <w:proofErr w:type="spellStart"/>
      <w:r w:rsidRPr="00FA4E4A">
        <w:t>msec</w:t>
      </w:r>
      <w:proofErr w:type="spellEnd"/>
      <w:r w:rsidRPr="00FA4E4A">
        <w:t xml:space="preserve"> </w:t>
      </w:r>
      <w:proofErr w:type="gramStart"/>
      <w:r w:rsidRPr="00FA4E4A">
        <w:t>*  2</w:t>
      </w:r>
      <w:proofErr w:type="gramEnd"/>
      <w:r w:rsidRPr="00FA4E4A">
        <w:t xml:space="preserve"> </w:t>
      </w:r>
      <w:proofErr w:type="spellStart"/>
      <w:r w:rsidRPr="00FA4E4A">
        <w:t>msec</w:t>
      </w:r>
      <w:proofErr w:type="spellEnd"/>
    </w:p>
    <w:p w14:paraId="449549DB" w14:textId="0377CFCA" w:rsidR="003B5337" w:rsidRPr="00FA4E4A" w:rsidRDefault="003B5337" w:rsidP="00523D68">
      <w:pPr>
        <w:pStyle w:val="SubStepAlpha"/>
      </w:pPr>
      <w:r w:rsidRPr="00FA4E4A">
        <w:t xml:space="preserve">On R1, create a named extended ACL called </w:t>
      </w:r>
      <w:r w:rsidR="00480AFC" w:rsidRPr="00523D68">
        <w:rPr>
          <w:b/>
          <w:bCs/>
        </w:rPr>
        <w:t>R1</w:t>
      </w:r>
      <w:r w:rsidRPr="00523D68">
        <w:rPr>
          <w:b/>
          <w:bCs/>
        </w:rPr>
        <w:t>-TRAFFIC</w:t>
      </w:r>
      <w:r w:rsidRPr="00FA4E4A">
        <w:t xml:space="preserve"> which matches </w:t>
      </w:r>
      <w:r w:rsidR="00497715">
        <w:t xml:space="preserve">all IP generated packets from R1 and destined to the </w:t>
      </w:r>
      <w:r w:rsidR="00127C18">
        <w:t>D2</w:t>
      </w:r>
      <w:r w:rsidR="00497715">
        <w:t xml:space="preserve"> 192.162.1.0/24 network</w:t>
      </w:r>
      <w:r w:rsidRPr="00FA4E4A">
        <w:t>.</w:t>
      </w:r>
    </w:p>
    <w:p w14:paraId="208192CF" w14:textId="63D071DD" w:rsidR="00480AFC" w:rsidRPr="00FA4E4A" w:rsidRDefault="00480AFC" w:rsidP="00480AFC">
      <w:pPr>
        <w:pStyle w:val="CMD"/>
        <w:rPr>
          <w:b/>
          <w:bCs/>
        </w:rPr>
      </w:pPr>
      <w:r w:rsidRPr="00FA4E4A">
        <w:t xml:space="preserve">R1(config)# </w:t>
      </w:r>
      <w:proofErr w:type="spellStart"/>
      <w:r w:rsidRPr="00FA4E4A">
        <w:rPr>
          <w:b/>
          <w:bCs/>
        </w:rPr>
        <w:t>ip</w:t>
      </w:r>
      <w:proofErr w:type="spellEnd"/>
      <w:r w:rsidRPr="00FA4E4A">
        <w:rPr>
          <w:b/>
          <w:bCs/>
        </w:rPr>
        <w:t xml:space="preserve"> access-list extended R1-TRAFFIC</w:t>
      </w:r>
    </w:p>
    <w:p w14:paraId="25E9DAA7" w14:textId="4EAD0F04" w:rsidR="00480AFC" w:rsidRPr="00FA4E4A" w:rsidRDefault="00480AFC" w:rsidP="00480AFC">
      <w:pPr>
        <w:pStyle w:val="CMD"/>
        <w:rPr>
          <w:b/>
          <w:bCs/>
        </w:rPr>
      </w:pPr>
      <w:r w:rsidRPr="00FA4E4A">
        <w:t>R1(config-</w:t>
      </w:r>
      <w:proofErr w:type="spellStart"/>
      <w:r w:rsidRPr="00FA4E4A">
        <w:t>ext</w:t>
      </w:r>
      <w:proofErr w:type="spellEnd"/>
      <w:r w:rsidRPr="00FA4E4A">
        <w:t>-</w:t>
      </w:r>
      <w:proofErr w:type="spellStart"/>
      <w:proofErr w:type="gramStart"/>
      <w:r w:rsidRPr="00FA4E4A">
        <w:t>nacl</w:t>
      </w:r>
      <w:proofErr w:type="spellEnd"/>
      <w:r w:rsidRPr="00FA4E4A">
        <w:t>)#</w:t>
      </w:r>
      <w:proofErr w:type="gramEnd"/>
      <w:r w:rsidRPr="00FA4E4A">
        <w:t xml:space="preserve"> </w:t>
      </w:r>
      <w:r w:rsidRPr="00FA4E4A">
        <w:rPr>
          <w:b/>
          <w:bCs/>
        </w:rPr>
        <w:t xml:space="preserve">permit </w:t>
      </w:r>
      <w:proofErr w:type="spellStart"/>
      <w:r w:rsidRPr="00FA4E4A">
        <w:rPr>
          <w:b/>
          <w:bCs/>
        </w:rPr>
        <w:t>ip</w:t>
      </w:r>
      <w:proofErr w:type="spellEnd"/>
      <w:r w:rsidRPr="00FA4E4A">
        <w:rPr>
          <w:b/>
          <w:bCs/>
        </w:rPr>
        <w:t xml:space="preserve"> any 192.168.1.0 0.0.0.255</w:t>
      </w:r>
    </w:p>
    <w:p w14:paraId="0E95775E" w14:textId="7F639289" w:rsidR="00480AFC" w:rsidRPr="00FA4E4A" w:rsidRDefault="00480AFC" w:rsidP="000A08E7">
      <w:pPr>
        <w:pStyle w:val="CMD"/>
      </w:pPr>
      <w:r w:rsidRPr="00FA4E4A">
        <w:t>R1(config-</w:t>
      </w:r>
      <w:proofErr w:type="spellStart"/>
      <w:r w:rsidRPr="00FA4E4A">
        <w:t>ext</w:t>
      </w:r>
      <w:proofErr w:type="spellEnd"/>
      <w:r w:rsidRPr="00FA4E4A">
        <w:t>-</w:t>
      </w:r>
      <w:proofErr w:type="spellStart"/>
      <w:proofErr w:type="gramStart"/>
      <w:r w:rsidRPr="00FA4E4A">
        <w:t>nacl</w:t>
      </w:r>
      <w:proofErr w:type="spellEnd"/>
      <w:r w:rsidRPr="00FA4E4A">
        <w:t>)#</w:t>
      </w:r>
      <w:proofErr w:type="gramEnd"/>
      <w:r w:rsidRPr="00FA4E4A">
        <w:t xml:space="preserve"> </w:t>
      </w:r>
      <w:r w:rsidRPr="00FA4E4A">
        <w:rPr>
          <w:b/>
          <w:bCs/>
        </w:rPr>
        <w:t>exit</w:t>
      </w:r>
    </w:p>
    <w:p w14:paraId="07F38EBE" w14:textId="66F188BC" w:rsidR="00480AFC" w:rsidRPr="00FA4E4A" w:rsidRDefault="00480AFC" w:rsidP="00523D68">
      <w:pPr>
        <w:pStyle w:val="SubStepAlpha"/>
      </w:pPr>
      <w:r w:rsidRPr="00FA4E4A">
        <w:t xml:space="preserve">On R1, create </w:t>
      </w:r>
      <w:r w:rsidR="00497715">
        <w:t xml:space="preserve">a route map called </w:t>
      </w:r>
      <w:r w:rsidR="00497715" w:rsidRPr="00523D68">
        <w:rPr>
          <w:b/>
          <w:bCs/>
        </w:rPr>
        <w:t>LOCAL-PBR</w:t>
      </w:r>
      <w:r w:rsidR="00497715">
        <w:t xml:space="preserve"> that permits traffic matching the R1-TRAFFIC ACL and redirects it to the R3 172.16.2.2 interface.</w:t>
      </w:r>
    </w:p>
    <w:p w14:paraId="29A2B5AF" w14:textId="5717EEA5" w:rsidR="00480AFC" w:rsidRPr="00FA4E4A" w:rsidRDefault="00480AFC" w:rsidP="00480AFC">
      <w:pPr>
        <w:pStyle w:val="CMD"/>
        <w:rPr>
          <w:b/>
          <w:bCs/>
        </w:rPr>
      </w:pPr>
      <w:r w:rsidRPr="00FA4E4A">
        <w:t>R1(config)#</w:t>
      </w:r>
      <w:r w:rsidR="00964FBF" w:rsidRPr="00FA4E4A">
        <w:t xml:space="preserve"> </w:t>
      </w:r>
      <w:r w:rsidRPr="00FA4E4A">
        <w:rPr>
          <w:b/>
          <w:bCs/>
        </w:rPr>
        <w:t>route-map LOCAL-PBR permit</w:t>
      </w:r>
    </w:p>
    <w:p w14:paraId="6220D1DD" w14:textId="0F0BE9E0" w:rsidR="00480AFC" w:rsidRPr="00FA4E4A" w:rsidRDefault="00480AFC" w:rsidP="00480AFC">
      <w:pPr>
        <w:pStyle w:val="CMD"/>
        <w:rPr>
          <w:b/>
          <w:bCs/>
        </w:rPr>
      </w:pPr>
      <w:r w:rsidRPr="00FA4E4A">
        <w:t>R1(config-route-</w:t>
      </w:r>
      <w:proofErr w:type="gramStart"/>
      <w:r w:rsidRPr="00FA4E4A">
        <w:t>map)#</w:t>
      </w:r>
      <w:proofErr w:type="gramEnd"/>
      <w:r w:rsidR="00964FBF" w:rsidRPr="00FA4E4A">
        <w:t xml:space="preserve"> </w:t>
      </w:r>
      <w:r w:rsidRPr="00FA4E4A">
        <w:rPr>
          <w:b/>
          <w:bCs/>
        </w:rPr>
        <w:t xml:space="preserve">match </w:t>
      </w:r>
      <w:proofErr w:type="spellStart"/>
      <w:r w:rsidRPr="00FA4E4A">
        <w:rPr>
          <w:b/>
          <w:bCs/>
        </w:rPr>
        <w:t>ip</w:t>
      </w:r>
      <w:proofErr w:type="spellEnd"/>
      <w:r w:rsidRPr="00FA4E4A">
        <w:rPr>
          <w:b/>
          <w:bCs/>
        </w:rPr>
        <w:t xml:space="preserve"> address R1-TRAFFIC</w:t>
      </w:r>
    </w:p>
    <w:p w14:paraId="201FFC94" w14:textId="26511128" w:rsidR="00480AFC" w:rsidRPr="00FA4E4A" w:rsidRDefault="00480AFC" w:rsidP="00480AFC">
      <w:pPr>
        <w:pStyle w:val="CMD"/>
        <w:rPr>
          <w:b/>
          <w:bCs/>
        </w:rPr>
      </w:pPr>
      <w:r w:rsidRPr="00FA4E4A">
        <w:t>R1(config-route-</w:t>
      </w:r>
      <w:proofErr w:type="gramStart"/>
      <w:r w:rsidRPr="00FA4E4A">
        <w:t>map)#</w:t>
      </w:r>
      <w:proofErr w:type="gramEnd"/>
      <w:r w:rsidR="00964FBF" w:rsidRPr="00FA4E4A">
        <w:t xml:space="preserve"> </w:t>
      </w:r>
      <w:r w:rsidRPr="00FA4E4A">
        <w:rPr>
          <w:b/>
          <w:bCs/>
        </w:rPr>
        <w:t xml:space="preserve">set </w:t>
      </w:r>
      <w:proofErr w:type="spellStart"/>
      <w:r w:rsidRPr="00FA4E4A">
        <w:rPr>
          <w:b/>
          <w:bCs/>
        </w:rPr>
        <w:t>ip</w:t>
      </w:r>
      <w:proofErr w:type="spellEnd"/>
      <w:r w:rsidRPr="00FA4E4A">
        <w:rPr>
          <w:b/>
          <w:bCs/>
        </w:rPr>
        <w:t xml:space="preserve"> next-hop 172.16.2.2</w:t>
      </w:r>
    </w:p>
    <w:p w14:paraId="14C4A4A6" w14:textId="3180B17E" w:rsidR="00480AFC" w:rsidRPr="00FA4E4A" w:rsidRDefault="00480AFC" w:rsidP="000A08E7">
      <w:pPr>
        <w:pStyle w:val="CMD"/>
      </w:pPr>
      <w:r w:rsidRPr="00FA4E4A">
        <w:t>R1(config-route-</w:t>
      </w:r>
      <w:proofErr w:type="gramStart"/>
      <w:r w:rsidRPr="00FA4E4A">
        <w:t>map)#</w:t>
      </w:r>
      <w:proofErr w:type="gramEnd"/>
      <w:r w:rsidR="00964FBF" w:rsidRPr="00FA4E4A">
        <w:t xml:space="preserve"> </w:t>
      </w:r>
      <w:r w:rsidRPr="00FA4E4A">
        <w:rPr>
          <w:b/>
          <w:bCs/>
        </w:rPr>
        <w:t>exit</w:t>
      </w:r>
    </w:p>
    <w:p w14:paraId="51B7744F" w14:textId="38160BDA" w:rsidR="00480AFC" w:rsidRPr="00FA4E4A" w:rsidRDefault="00497715" w:rsidP="00523D68">
      <w:pPr>
        <w:pStyle w:val="SubStepAlpha"/>
      </w:pPr>
      <w:r>
        <w:t>Create a local PBR policy that matches the LOCAL-PBR route map.</w:t>
      </w:r>
    </w:p>
    <w:p w14:paraId="1CA504A8" w14:textId="68418762" w:rsidR="00964FBF" w:rsidRPr="00FA4E4A" w:rsidRDefault="00964FBF" w:rsidP="00964FBF">
      <w:pPr>
        <w:pStyle w:val="CMD"/>
      </w:pPr>
      <w:r w:rsidRPr="00FA4E4A">
        <w:t xml:space="preserve">R1(config)# </w:t>
      </w:r>
      <w:proofErr w:type="spellStart"/>
      <w:r w:rsidRPr="00FA4E4A">
        <w:rPr>
          <w:b/>
          <w:bCs/>
        </w:rPr>
        <w:t>ip</w:t>
      </w:r>
      <w:proofErr w:type="spellEnd"/>
      <w:r w:rsidRPr="00FA4E4A">
        <w:rPr>
          <w:b/>
          <w:bCs/>
        </w:rPr>
        <w:t xml:space="preserve"> local policy route-map LOCAL-PBR</w:t>
      </w:r>
    </w:p>
    <w:p w14:paraId="1E2ECC43" w14:textId="1B72DD38" w:rsidR="00497715" w:rsidRPr="00FA4E4A" w:rsidRDefault="00964FBF" w:rsidP="000A08E7">
      <w:pPr>
        <w:pStyle w:val="CMD"/>
      </w:pPr>
      <w:r w:rsidRPr="00FA4E4A">
        <w:t>R1(config)#</w:t>
      </w:r>
      <w:r w:rsidR="00497715">
        <w:t xml:space="preserve"> </w:t>
      </w:r>
      <w:r w:rsidR="00497715" w:rsidRPr="00497715">
        <w:rPr>
          <w:b/>
          <w:bCs/>
        </w:rPr>
        <w:t>exit</w:t>
      </w:r>
    </w:p>
    <w:p w14:paraId="4E00DA74" w14:textId="426A9C2C" w:rsidR="00480AFC" w:rsidRPr="00FA4E4A" w:rsidRDefault="00480AFC" w:rsidP="00480AFC">
      <w:pPr>
        <w:pStyle w:val="Heading3"/>
      </w:pPr>
      <w:r w:rsidRPr="00FA4E4A">
        <w:t>Test Local PBR on R1</w:t>
      </w:r>
      <w:r w:rsidR="00DB06A1">
        <w:t>.</w:t>
      </w:r>
    </w:p>
    <w:p w14:paraId="11C963B8" w14:textId="3B024945" w:rsidR="00480AFC" w:rsidRPr="00FA4E4A" w:rsidRDefault="00480AFC" w:rsidP="00523D68">
      <w:pPr>
        <w:pStyle w:val="SubStepAlpha"/>
      </w:pPr>
      <w:r w:rsidRPr="00FA4E4A">
        <w:t xml:space="preserve">Verify the path </w:t>
      </w:r>
      <w:r w:rsidR="00964FBF" w:rsidRPr="00FA4E4A">
        <w:t xml:space="preserve">taken by </w:t>
      </w:r>
      <w:r w:rsidRPr="00FA4E4A">
        <w:t xml:space="preserve">R1 </w:t>
      </w:r>
      <w:r w:rsidR="00964FBF" w:rsidRPr="00FA4E4A">
        <w:t>to reach the 192.168.1.0/24 LAN</w:t>
      </w:r>
      <w:r w:rsidRPr="00FA4E4A">
        <w:t>.</w:t>
      </w:r>
      <w:r w:rsidR="00B178E0" w:rsidRPr="00B178E0">
        <w:t xml:space="preserve"> </w:t>
      </w:r>
      <w:r w:rsidR="00B178E0" w:rsidRPr="00FA4E4A">
        <w:t>The traffic generated by R1 and going to 192.168.1.0/24 is now policy routed directly to R3 (i.e., 172.16.2.2).</w:t>
      </w:r>
    </w:p>
    <w:p w14:paraId="5935AE32" w14:textId="54993066" w:rsidR="00964FBF" w:rsidRPr="00FA4E4A" w:rsidRDefault="00964FBF" w:rsidP="00964FBF">
      <w:pPr>
        <w:pStyle w:val="CMD"/>
        <w:rPr>
          <w:b/>
          <w:bCs/>
        </w:rPr>
      </w:pPr>
      <w:r w:rsidRPr="00FA4E4A">
        <w:t xml:space="preserve">R1# </w:t>
      </w:r>
      <w:r w:rsidRPr="00FA4E4A">
        <w:rPr>
          <w:b/>
          <w:bCs/>
        </w:rPr>
        <w:t>traceroute 192.168.1.1</w:t>
      </w:r>
    </w:p>
    <w:p w14:paraId="7B689A70" w14:textId="77777777" w:rsidR="00964FBF" w:rsidRPr="00FA4E4A" w:rsidRDefault="00964FBF" w:rsidP="00523D68">
      <w:pPr>
        <w:pStyle w:val="CMDOutput"/>
      </w:pPr>
      <w:r w:rsidRPr="00FA4E4A">
        <w:t>Type escape sequence to abort.</w:t>
      </w:r>
    </w:p>
    <w:p w14:paraId="76F9B890" w14:textId="77777777" w:rsidR="00964FBF" w:rsidRPr="00FA4E4A" w:rsidRDefault="00964FBF" w:rsidP="00523D68">
      <w:pPr>
        <w:pStyle w:val="CMDOutput"/>
      </w:pPr>
      <w:r w:rsidRPr="00FA4E4A">
        <w:t>Tracing the route to 192.168.1.1</w:t>
      </w:r>
    </w:p>
    <w:p w14:paraId="652A7282" w14:textId="77777777" w:rsidR="00964FBF" w:rsidRPr="00FA4E4A" w:rsidRDefault="00964FBF" w:rsidP="00523D68">
      <w:pPr>
        <w:pStyle w:val="CMDOutput"/>
      </w:pPr>
      <w:r w:rsidRPr="00FA4E4A">
        <w:t>VRF info: (</w:t>
      </w:r>
      <w:proofErr w:type="spellStart"/>
      <w:r w:rsidRPr="00FA4E4A">
        <w:t>vrf</w:t>
      </w:r>
      <w:proofErr w:type="spellEnd"/>
      <w:r w:rsidRPr="00FA4E4A">
        <w:t xml:space="preserve"> in name/id, </w:t>
      </w:r>
      <w:proofErr w:type="spellStart"/>
      <w:r w:rsidRPr="00FA4E4A">
        <w:t>vrf</w:t>
      </w:r>
      <w:proofErr w:type="spellEnd"/>
      <w:r w:rsidRPr="00FA4E4A">
        <w:t xml:space="preserve"> out name/id)</w:t>
      </w:r>
    </w:p>
    <w:p w14:paraId="2877CB5B" w14:textId="77777777" w:rsidR="00964FBF" w:rsidRPr="00FA4E4A" w:rsidRDefault="00964FBF" w:rsidP="00523D68">
      <w:pPr>
        <w:pStyle w:val="CMDOutput"/>
      </w:pPr>
      <w:r w:rsidRPr="00FA4E4A">
        <w:t xml:space="preserve">  1 </w:t>
      </w:r>
      <w:r w:rsidRPr="00FA4E4A">
        <w:rPr>
          <w:highlight w:val="yellow"/>
        </w:rPr>
        <w:t>172.16.2.2</w:t>
      </w:r>
      <w:r w:rsidRPr="00FA4E4A">
        <w:t xml:space="preserve"> 2 </w:t>
      </w:r>
      <w:proofErr w:type="spellStart"/>
      <w:r w:rsidRPr="00FA4E4A">
        <w:t>msec</w:t>
      </w:r>
      <w:proofErr w:type="spellEnd"/>
      <w:r w:rsidRPr="00FA4E4A">
        <w:t xml:space="preserve"> 1 </w:t>
      </w:r>
      <w:proofErr w:type="spellStart"/>
      <w:r w:rsidRPr="00FA4E4A">
        <w:t>msec</w:t>
      </w:r>
      <w:proofErr w:type="spellEnd"/>
      <w:r w:rsidRPr="00FA4E4A">
        <w:t xml:space="preserve"> 2 </w:t>
      </w:r>
      <w:proofErr w:type="spellStart"/>
      <w:r w:rsidRPr="00FA4E4A">
        <w:t>msec</w:t>
      </w:r>
      <w:proofErr w:type="spellEnd"/>
    </w:p>
    <w:p w14:paraId="7743E030" w14:textId="547E321E" w:rsidR="00964FBF" w:rsidRPr="00FA4E4A" w:rsidRDefault="00964FBF" w:rsidP="00523D68">
      <w:pPr>
        <w:pStyle w:val="CMDOutput"/>
      </w:pPr>
      <w:r w:rsidRPr="00FA4E4A">
        <w:t xml:space="preserve">  2 192.168.0.2 2 </w:t>
      </w:r>
      <w:proofErr w:type="spellStart"/>
      <w:r w:rsidRPr="00FA4E4A">
        <w:t>msec</w:t>
      </w:r>
      <w:proofErr w:type="spellEnd"/>
      <w:r w:rsidRPr="00FA4E4A">
        <w:t xml:space="preserve"> </w:t>
      </w:r>
      <w:proofErr w:type="gramStart"/>
      <w:r w:rsidRPr="00FA4E4A">
        <w:t>*  2</w:t>
      </w:r>
      <w:proofErr w:type="gramEnd"/>
      <w:r w:rsidRPr="00FA4E4A">
        <w:t xml:space="preserve"> </w:t>
      </w:r>
      <w:proofErr w:type="spellStart"/>
      <w:r w:rsidRPr="00FA4E4A">
        <w:t>msec</w:t>
      </w:r>
      <w:proofErr w:type="spellEnd"/>
    </w:p>
    <w:p w14:paraId="6662C3C2" w14:textId="0A03D5CE" w:rsidR="00964FBF" w:rsidRPr="00FA4E4A" w:rsidRDefault="00964FBF" w:rsidP="00523D68">
      <w:pPr>
        <w:pStyle w:val="SubStepAlpha"/>
      </w:pPr>
      <w:r w:rsidRPr="00FA4E4A">
        <w:t>Verify the path taken by R1 to reach other networks.</w:t>
      </w:r>
      <w:r w:rsidR="00B178E0" w:rsidRPr="00B178E0">
        <w:t xml:space="preserve"> </w:t>
      </w:r>
      <w:r w:rsidR="00B178E0" w:rsidRPr="00FA4E4A">
        <w:t>The traffic takes the normal OSPF generated path and is not policy routed.</w:t>
      </w:r>
    </w:p>
    <w:p w14:paraId="7B38CC30" w14:textId="3097ED65" w:rsidR="00964FBF" w:rsidRPr="00FA4E4A" w:rsidRDefault="00964FBF" w:rsidP="00964FBF">
      <w:pPr>
        <w:pStyle w:val="CMD"/>
      </w:pPr>
      <w:r w:rsidRPr="00FA4E4A">
        <w:t xml:space="preserve">R1# </w:t>
      </w:r>
      <w:r w:rsidRPr="00FA4E4A">
        <w:rPr>
          <w:b/>
          <w:bCs/>
        </w:rPr>
        <w:t>traceroute 192.168.0.2</w:t>
      </w:r>
    </w:p>
    <w:p w14:paraId="4CFE3D88" w14:textId="77777777" w:rsidR="00964FBF" w:rsidRPr="00FA4E4A" w:rsidRDefault="00964FBF" w:rsidP="00523D68">
      <w:pPr>
        <w:pStyle w:val="CMDOutput"/>
      </w:pPr>
      <w:r w:rsidRPr="00FA4E4A">
        <w:t>Type escape sequence to abort.</w:t>
      </w:r>
    </w:p>
    <w:p w14:paraId="508B5A0E" w14:textId="77777777" w:rsidR="00964FBF" w:rsidRPr="00FA4E4A" w:rsidRDefault="00964FBF" w:rsidP="00523D68">
      <w:pPr>
        <w:pStyle w:val="CMDOutput"/>
      </w:pPr>
      <w:r w:rsidRPr="00FA4E4A">
        <w:t>Tracing the route to 192.168.0.2</w:t>
      </w:r>
    </w:p>
    <w:p w14:paraId="0D0AA826" w14:textId="77777777" w:rsidR="00964FBF" w:rsidRPr="00FA4E4A" w:rsidRDefault="00964FBF" w:rsidP="00523D68">
      <w:pPr>
        <w:pStyle w:val="CMDOutput"/>
      </w:pPr>
      <w:r w:rsidRPr="00FA4E4A">
        <w:t>VRF info: (</w:t>
      </w:r>
      <w:proofErr w:type="spellStart"/>
      <w:r w:rsidRPr="00FA4E4A">
        <w:t>vrf</w:t>
      </w:r>
      <w:proofErr w:type="spellEnd"/>
      <w:r w:rsidRPr="00FA4E4A">
        <w:t xml:space="preserve"> in name/id, </w:t>
      </w:r>
      <w:proofErr w:type="spellStart"/>
      <w:r w:rsidRPr="00FA4E4A">
        <w:t>vrf</w:t>
      </w:r>
      <w:proofErr w:type="spellEnd"/>
      <w:r w:rsidRPr="00FA4E4A">
        <w:t xml:space="preserve"> out name/id)</w:t>
      </w:r>
    </w:p>
    <w:p w14:paraId="6CE18435" w14:textId="77777777" w:rsidR="00964FBF" w:rsidRPr="00FA4E4A" w:rsidRDefault="00964FBF" w:rsidP="00523D68">
      <w:pPr>
        <w:pStyle w:val="CMDOutput"/>
      </w:pPr>
      <w:r w:rsidRPr="00FA4E4A">
        <w:t xml:space="preserve">  1 </w:t>
      </w:r>
      <w:r w:rsidRPr="00BB556D">
        <w:rPr>
          <w:highlight w:val="yellow"/>
        </w:rPr>
        <w:t>172.16.0.1</w:t>
      </w:r>
      <w:r w:rsidRPr="00FA4E4A">
        <w:t xml:space="preserve"> 1 </w:t>
      </w:r>
      <w:proofErr w:type="spellStart"/>
      <w:r w:rsidRPr="00FA4E4A">
        <w:t>msec</w:t>
      </w:r>
      <w:proofErr w:type="spellEnd"/>
      <w:r w:rsidRPr="00FA4E4A">
        <w:t xml:space="preserve"> 1 </w:t>
      </w:r>
      <w:proofErr w:type="spellStart"/>
      <w:r w:rsidRPr="00FA4E4A">
        <w:t>msec</w:t>
      </w:r>
      <w:proofErr w:type="spellEnd"/>
      <w:r w:rsidRPr="00FA4E4A">
        <w:t xml:space="preserve"> 1 </w:t>
      </w:r>
      <w:proofErr w:type="spellStart"/>
      <w:r w:rsidRPr="00FA4E4A">
        <w:t>msec</w:t>
      </w:r>
      <w:proofErr w:type="spellEnd"/>
    </w:p>
    <w:p w14:paraId="2299CD42" w14:textId="77777777" w:rsidR="00964FBF" w:rsidRPr="00FA4E4A" w:rsidRDefault="00964FBF" w:rsidP="00523D68">
      <w:pPr>
        <w:pStyle w:val="CMDOutput"/>
      </w:pPr>
      <w:r w:rsidRPr="00FA4E4A">
        <w:t xml:space="preserve">  2 </w:t>
      </w:r>
      <w:r w:rsidRPr="00BB556D">
        <w:rPr>
          <w:highlight w:val="yellow"/>
        </w:rPr>
        <w:t>172.16.1.2</w:t>
      </w:r>
      <w:r w:rsidRPr="00FA4E4A">
        <w:t xml:space="preserve"> 1 </w:t>
      </w:r>
      <w:proofErr w:type="spellStart"/>
      <w:r w:rsidRPr="00FA4E4A">
        <w:t>msec</w:t>
      </w:r>
      <w:proofErr w:type="spellEnd"/>
      <w:r w:rsidRPr="00FA4E4A">
        <w:t xml:space="preserve"> 2 </w:t>
      </w:r>
      <w:proofErr w:type="spellStart"/>
      <w:r w:rsidRPr="00FA4E4A">
        <w:t>msec</w:t>
      </w:r>
      <w:proofErr w:type="spellEnd"/>
      <w:r w:rsidRPr="00FA4E4A">
        <w:t xml:space="preserve"> 1 </w:t>
      </w:r>
      <w:proofErr w:type="spellStart"/>
      <w:r w:rsidRPr="00FA4E4A">
        <w:t>msec</w:t>
      </w:r>
      <w:proofErr w:type="spellEnd"/>
    </w:p>
    <w:p w14:paraId="70466BF0" w14:textId="6BCFEC01" w:rsidR="00964FBF" w:rsidRPr="00FA4E4A" w:rsidRDefault="00964FBF" w:rsidP="00523D68">
      <w:pPr>
        <w:pStyle w:val="CMDOutput"/>
      </w:pPr>
      <w:r w:rsidRPr="00FA4E4A">
        <w:t xml:space="preserve">  3 192.168.0.2 4 </w:t>
      </w:r>
      <w:proofErr w:type="spellStart"/>
      <w:r w:rsidRPr="00FA4E4A">
        <w:t>msec</w:t>
      </w:r>
      <w:proofErr w:type="spellEnd"/>
      <w:r w:rsidRPr="00FA4E4A">
        <w:t xml:space="preserve"> </w:t>
      </w:r>
      <w:proofErr w:type="gramStart"/>
      <w:r w:rsidRPr="00FA4E4A">
        <w:t>*  2</w:t>
      </w:r>
      <w:proofErr w:type="gramEnd"/>
      <w:r w:rsidRPr="00FA4E4A">
        <w:t xml:space="preserve"> </w:t>
      </w:r>
      <w:proofErr w:type="spellStart"/>
      <w:r w:rsidRPr="00FA4E4A">
        <w:t>msec</w:t>
      </w:r>
      <w:proofErr w:type="spellEnd"/>
    </w:p>
    <w:p w14:paraId="17489AAC" w14:textId="1938BBF5" w:rsidR="00480AFC" w:rsidRDefault="00964FBF" w:rsidP="00523D68">
      <w:pPr>
        <w:pStyle w:val="SubStepAlpha"/>
      </w:pPr>
      <w:r w:rsidRPr="00FA4E4A">
        <w:t>Verify the route-map counters</w:t>
      </w:r>
      <w:r w:rsidR="00480AFC" w:rsidRPr="00FA4E4A">
        <w:t>.</w:t>
      </w:r>
      <w:r w:rsidR="00B178E0" w:rsidRPr="00B178E0">
        <w:t xml:space="preserve"> </w:t>
      </w:r>
      <w:r w:rsidR="00B178E0">
        <w:t>The local PBR policy has matched packets</w:t>
      </w:r>
      <w:r w:rsidR="00B178E0" w:rsidRPr="00FA4E4A">
        <w:t>.</w:t>
      </w:r>
    </w:p>
    <w:p w14:paraId="308F5B94" w14:textId="252DC363" w:rsidR="000825AE" w:rsidRPr="00502BB5" w:rsidRDefault="000825AE" w:rsidP="00523D68">
      <w:pPr>
        <w:pStyle w:val="BodyTextL50"/>
      </w:pPr>
      <w:r>
        <w:rPr>
          <w:b/>
          <w:bCs/>
        </w:rPr>
        <w:t>Note</w:t>
      </w:r>
      <w:r>
        <w:t>: The number of packets and bytes may differ in your implementation.</w:t>
      </w:r>
    </w:p>
    <w:p w14:paraId="3F339BD7" w14:textId="6C0D651C" w:rsidR="003B5337" w:rsidRPr="00FA4E4A" w:rsidRDefault="003B5337" w:rsidP="003B5337">
      <w:pPr>
        <w:pStyle w:val="CMD"/>
        <w:rPr>
          <w:b/>
          <w:bCs/>
        </w:rPr>
      </w:pPr>
      <w:r w:rsidRPr="00FA4E4A">
        <w:t>R1#</w:t>
      </w:r>
      <w:r w:rsidR="00964FBF" w:rsidRPr="00FA4E4A">
        <w:t xml:space="preserve"> </w:t>
      </w:r>
      <w:r w:rsidRPr="00FA4E4A">
        <w:rPr>
          <w:b/>
          <w:bCs/>
        </w:rPr>
        <w:t>sho</w:t>
      </w:r>
      <w:r w:rsidR="00964FBF" w:rsidRPr="00FA4E4A">
        <w:rPr>
          <w:b/>
          <w:bCs/>
        </w:rPr>
        <w:t>w</w:t>
      </w:r>
      <w:r w:rsidRPr="00FA4E4A">
        <w:rPr>
          <w:b/>
          <w:bCs/>
        </w:rPr>
        <w:t xml:space="preserve"> route-map</w:t>
      </w:r>
    </w:p>
    <w:p w14:paraId="39EE6507" w14:textId="77777777" w:rsidR="003B5337" w:rsidRPr="00FA4E4A" w:rsidRDefault="003B5337" w:rsidP="00523D68">
      <w:pPr>
        <w:pStyle w:val="CMDOutput"/>
      </w:pPr>
      <w:r w:rsidRPr="00FA4E4A">
        <w:t>route-map R1-to-R3, permit, sequence 10</w:t>
      </w:r>
    </w:p>
    <w:p w14:paraId="09A69E81" w14:textId="77777777" w:rsidR="003B5337" w:rsidRPr="00FA4E4A" w:rsidRDefault="003B5337" w:rsidP="00523D68">
      <w:pPr>
        <w:pStyle w:val="CMDOutput"/>
      </w:pPr>
      <w:r w:rsidRPr="00FA4E4A">
        <w:t xml:space="preserve">  Match clauses:</w:t>
      </w:r>
    </w:p>
    <w:p w14:paraId="581B6FFC" w14:textId="77777777" w:rsidR="003B5337" w:rsidRPr="00FA4E4A" w:rsidRDefault="003B5337" w:rsidP="00523D68">
      <w:pPr>
        <w:pStyle w:val="CMDOutput"/>
      </w:pPr>
      <w:r w:rsidRPr="00FA4E4A">
        <w:t xml:space="preserve">    </w:t>
      </w:r>
      <w:proofErr w:type="spellStart"/>
      <w:r w:rsidRPr="00FA4E4A">
        <w:t>ip</w:t>
      </w:r>
      <w:proofErr w:type="spellEnd"/>
      <w:r w:rsidRPr="00FA4E4A">
        <w:t xml:space="preserve"> address (access-lists): Lo2-ACL</w:t>
      </w:r>
    </w:p>
    <w:p w14:paraId="2FA40E6F" w14:textId="77777777" w:rsidR="003B5337" w:rsidRPr="00FA4E4A" w:rsidRDefault="003B5337" w:rsidP="00523D68">
      <w:pPr>
        <w:pStyle w:val="CMDOutput"/>
      </w:pPr>
      <w:r w:rsidRPr="00FA4E4A">
        <w:lastRenderedPageBreak/>
        <w:t xml:space="preserve">  Set clauses:</w:t>
      </w:r>
    </w:p>
    <w:p w14:paraId="43CA83C7" w14:textId="77777777" w:rsidR="003B5337" w:rsidRPr="00FA4E4A" w:rsidRDefault="003B5337" w:rsidP="00523D68">
      <w:pPr>
        <w:pStyle w:val="CMDOutput"/>
      </w:pPr>
      <w:r w:rsidRPr="00FA4E4A">
        <w:t xml:space="preserve">    </w:t>
      </w:r>
      <w:proofErr w:type="spellStart"/>
      <w:r w:rsidRPr="00FA4E4A">
        <w:t>ip</w:t>
      </w:r>
      <w:proofErr w:type="spellEnd"/>
      <w:r w:rsidRPr="00FA4E4A">
        <w:t xml:space="preserve"> next-hop 172.16.2.2</w:t>
      </w:r>
    </w:p>
    <w:p w14:paraId="4B2E3FC3" w14:textId="77777777" w:rsidR="003B5337" w:rsidRPr="00FA4E4A" w:rsidRDefault="003B5337" w:rsidP="00523D68">
      <w:pPr>
        <w:pStyle w:val="CMDOutput"/>
      </w:pPr>
      <w:r w:rsidRPr="00FA4E4A">
        <w:t xml:space="preserve">  Policy routing matches: 6 packets, 252 bytes</w:t>
      </w:r>
    </w:p>
    <w:p w14:paraId="4850E6D8" w14:textId="77777777" w:rsidR="003B5337" w:rsidRPr="00FA4E4A" w:rsidRDefault="003B5337" w:rsidP="00523D68">
      <w:pPr>
        <w:pStyle w:val="CMDOutput"/>
      </w:pPr>
      <w:r w:rsidRPr="00FA4E4A">
        <w:rPr>
          <w:highlight w:val="yellow"/>
        </w:rPr>
        <w:t>route-map LOCAL-PBR</w:t>
      </w:r>
      <w:r w:rsidRPr="00FA4E4A">
        <w:t>, permit, sequence 10</w:t>
      </w:r>
    </w:p>
    <w:p w14:paraId="62B4BF7D" w14:textId="77777777" w:rsidR="003B5337" w:rsidRPr="00FA4E4A" w:rsidRDefault="003B5337" w:rsidP="00523D68">
      <w:pPr>
        <w:pStyle w:val="CMDOutput"/>
      </w:pPr>
      <w:r w:rsidRPr="00FA4E4A">
        <w:t xml:space="preserve">  Match clauses:</w:t>
      </w:r>
    </w:p>
    <w:p w14:paraId="4B230224" w14:textId="77777777" w:rsidR="003B5337" w:rsidRPr="00FA4E4A" w:rsidRDefault="003B5337" w:rsidP="00523D68">
      <w:pPr>
        <w:pStyle w:val="CMDOutput"/>
      </w:pPr>
      <w:r w:rsidRPr="00FA4E4A">
        <w:t xml:space="preserve">    </w:t>
      </w:r>
      <w:proofErr w:type="spellStart"/>
      <w:r w:rsidRPr="00FA4E4A">
        <w:t>ip</w:t>
      </w:r>
      <w:proofErr w:type="spellEnd"/>
      <w:r w:rsidRPr="00FA4E4A">
        <w:t xml:space="preserve"> address (access-lists): ICMP-TRAFFIC</w:t>
      </w:r>
    </w:p>
    <w:p w14:paraId="1915EFDB" w14:textId="77777777" w:rsidR="003B5337" w:rsidRPr="00FA4E4A" w:rsidRDefault="003B5337" w:rsidP="00523D68">
      <w:pPr>
        <w:pStyle w:val="CMDOutput"/>
      </w:pPr>
      <w:r w:rsidRPr="00FA4E4A">
        <w:t xml:space="preserve">  Set clauses:</w:t>
      </w:r>
    </w:p>
    <w:p w14:paraId="799F50B0" w14:textId="77777777" w:rsidR="003B5337" w:rsidRPr="00FA4E4A" w:rsidRDefault="003B5337" w:rsidP="00523D68">
      <w:pPr>
        <w:pStyle w:val="CMDOutput"/>
      </w:pPr>
      <w:r w:rsidRPr="00FA4E4A">
        <w:t xml:space="preserve">    </w:t>
      </w:r>
      <w:proofErr w:type="spellStart"/>
      <w:r w:rsidRPr="00FA4E4A">
        <w:t>ip</w:t>
      </w:r>
      <w:proofErr w:type="spellEnd"/>
      <w:r w:rsidRPr="00FA4E4A">
        <w:t xml:space="preserve"> next-hop 172.16.2.2</w:t>
      </w:r>
    </w:p>
    <w:p w14:paraId="6B69BE1F" w14:textId="124F7E0A" w:rsidR="00381275" w:rsidRPr="00FA4E4A" w:rsidRDefault="003B5337" w:rsidP="00023C8C">
      <w:pPr>
        <w:pStyle w:val="CMDOutput"/>
      </w:pPr>
      <w:r w:rsidRPr="00FA4E4A">
        <w:t xml:space="preserve">  Policy routing matches: </w:t>
      </w:r>
      <w:r w:rsidRPr="00FA4E4A">
        <w:rPr>
          <w:highlight w:val="yellow"/>
        </w:rPr>
        <w:t>32 packets, 2384 bytes</w:t>
      </w:r>
    </w:p>
    <w:p w14:paraId="468D3E60" w14:textId="0EA2FD88" w:rsidR="003B5337" w:rsidRPr="00FA4E4A" w:rsidRDefault="00381275" w:rsidP="00023C8C">
      <w:pPr>
        <w:pStyle w:val="ConfigWindow"/>
      </w:pPr>
      <w:r>
        <w:t>Close configuration window</w:t>
      </w:r>
    </w:p>
    <w:p w14:paraId="4D5F7465" w14:textId="1DE51137" w:rsidR="000B69C9" w:rsidRPr="004C0909" w:rsidRDefault="000B69C9" w:rsidP="00523D68">
      <w:pPr>
        <w:pStyle w:val="Heading1"/>
        <w:spacing w:before="120"/>
      </w:pPr>
      <w:r w:rsidRPr="000242D6">
        <w:t>Router Interface Summary Table</w:t>
      </w:r>
    </w:p>
    <w:tbl>
      <w:tblPr>
        <w:tblStyle w:val="LabTableStyle"/>
        <w:tblW w:w="10260" w:type="dxa"/>
        <w:tblLook w:val="04A0" w:firstRow="1" w:lastRow="0" w:firstColumn="1" w:lastColumn="0" w:noHBand="0" w:noVBand="1"/>
        <w:tblDescription w:val="This table gives the Router Interface per router Model for Ethernet Interfaces 1 and 2 as well as Serial interfaces 1 and 2."/>
      </w:tblPr>
      <w:tblGrid>
        <w:gridCol w:w="1530"/>
        <w:gridCol w:w="2250"/>
        <w:gridCol w:w="2250"/>
        <w:gridCol w:w="2070"/>
        <w:gridCol w:w="2160"/>
      </w:tblGrid>
      <w:tr w:rsidR="000B69C9" w14:paraId="40049C11" w14:textId="77777777" w:rsidTr="00B50338">
        <w:trPr>
          <w:cnfStyle w:val="100000000000" w:firstRow="1" w:lastRow="0" w:firstColumn="0" w:lastColumn="0" w:oddVBand="0" w:evenVBand="0" w:oddHBand="0" w:evenHBand="0" w:firstRowFirstColumn="0" w:firstRowLastColumn="0" w:lastRowFirstColumn="0" w:lastRowLastColumn="0"/>
          <w:tblHeader/>
        </w:trPr>
        <w:tc>
          <w:tcPr>
            <w:tcW w:w="1530" w:type="dxa"/>
          </w:tcPr>
          <w:p w14:paraId="62011464" w14:textId="77777777" w:rsidR="000B69C9" w:rsidRPr="00763D8B" w:rsidRDefault="000B69C9" w:rsidP="00B50338">
            <w:pPr>
              <w:pStyle w:val="TableHeading"/>
            </w:pPr>
            <w:r w:rsidRPr="00763D8B">
              <w:t>Router Model</w:t>
            </w:r>
          </w:p>
        </w:tc>
        <w:tc>
          <w:tcPr>
            <w:tcW w:w="2250" w:type="dxa"/>
          </w:tcPr>
          <w:p w14:paraId="5E782807" w14:textId="77777777" w:rsidR="000B69C9" w:rsidRPr="00763D8B" w:rsidRDefault="000B69C9" w:rsidP="00B50338">
            <w:pPr>
              <w:pStyle w:val="TableHeading"/>
            </w:pPr>
            <w:r w:rsidRPr="00763D8B">
              <w:t>Ethernet Interface #1</w:t>
            </w:r>
          </w:p>
        </w:tc>
        <w:tc>
          <w:tcPr>
            <w:tcW w:w="2250" w:type="dxa"/>
          </w:tcPr>
          <w:p w14:paraId="42A47D5E" w14:textId="77777777" w:rsidR="000B69C9" w:rsidRPr="00763D8B" w:rsidRDefault="000B69C9" w:rsidP="00B50338">
            <w:pPr>
              <w:pStyle w:val="TableHeading"/>
            </w:pPr>
            <w:r w:rsidRPr="00763D8B">
              <w:t>Ethernet Interface #2</w:t>
            </w:r>
          </w:p>
        </w:tc>
        <w:tc>
          <w:tcPr>
            <w:tcW w:w="2070" w:type="dxa"/>
          </w:tcPr>
          <w:p w14:paraId="3B6A5D69" w14:textId="77777777" w:rsidR="000B69C9" w:rsidRPr="00763D8B" w:rsidRDefault="000B69C9" w:rsidP="00B50338">
            <w:pPr>
              <w:pStyle w:val="TableHeading"/>
            </w:pPr>
            <w:r w:rsidRPr="00763D8B">
              <w:t>Serial Interface #1</w:t>
            </w:r>
          </w:p>
        </w:tc>
        <w:tc>
          <w:tcPr>
            <w:tcW w:w="2160" w:type="dxa"/>
          </w:tcPr>
          <w:p w14:paraId="7A8E4BF3" w14:textId="77777777" w:rsidR="000B69C9" w:rsidRPr="00763D8B" w:rsidRDefault="000B69C9" w:rsidP="00B50338">
            <w:pPr>
              <w:pStyle w:val="TableHeading"/>
            </w:pPr>
            <w:r w:rsidRPr="00763D8B">
              <w:t>Serial Interface #2</w:t>
            </w:r>
          </w:p>
        </w:tc>
      </w:tr>
      <w:tr w:rsidR="000B69C9" w14:paraId="3760299C" w14:textId="77777777" w:rsidTr="00B50338">
        <w:tc>
          <w:tcPr>
            <w:tcW w:w="1530" w:type="dxa"/>
          </w:tcPr>
          <w:p w14:paraId="0BE41C82" w14:textId="77777777" w:rsidR="000B69C9" w:rsidRPr="009453F7" w:rsidRDefault="000B69C9" w:rsidP="00B50338">
            <w:pPr>
              <w:pStyle w:val="TableText"/>
            </w:pPr>
            <w:r w:rsidRPr="009453F7">
              <w:t>1800</w:t>
            </w:r>
          </w:p>
        </w:tc>
        <w:tc>
          <w:tcPr>
            <w:tcW w:w="2250" w:type="dxa"/>
          </w:tcPr>
          <w:p w14:paraId="49266305" w14:textId="77777777" w:rsidR="000B69C9" w:rsidRPr="009453F7" w:rsidRDefault="000B69C9" w:rsidP="00B50338">
            <w:pPr>
              <w:pStyle w:val="TableText"/>
            </w:pPr>
            <w:r w:rsidRPr="009453F7">
              <w:t>Fast Ethernet 0/0 (F0/0)</w:t>
            </w:r>
          </w:p>
        </w:tc>
        <w:tc>
          <w:tcPr>
            <w:tcW w:w="2250" w:type="dxa"/>
          </w:tcPr>
          <w:p w14:paraId="60B18EB5" w14:textId="77777777" w:rsidR="000B69C9" w:rsidRPr="009453F7" w:rsidRDefault="000B69C9" w:rsidP="00B50338">
            <w:pPr>
              <w:pStyle w:val="TableText"/>
            </w:pPr>
            <w:r w:rsidRPr="009453F7">
              <w:t>Fast Ethernet 0/1 (F0/1)</w:t>
            </w:r>
          </w:p>
        </w:tc>
        <w:tc>
          <w:tcPr>
            <w:tcW w:w="2070" w:type="dxa"/>
          </w:tcPr>
          <w:p w14:paraId="16BC9212" w14:textId="77777777" w:rsidR="000B69C9" w:rsidRPr="009453F7" w:rsidRDefault="000B69C9" w:rsidP="00B50338">
            <w:pPr>
              <w:pStyle w:val="TableText"/>
            </w:pPr>
            <w:r w:rsidRPr="009453F7">
              <w:t>Serial 0/0/0 (S0/0/0)</w:t>
            </w:r>
          </w:p>
        </w:tc>
        <w:tc>
          <w:tcPr>
            <w:tcW w:w="2160" w:type="dxa"/>
          </w:tcPr>
          <w:p w14:paraId="5B3C679F" w14:textId="77777777" w:rsidR="000B69C9" w:rsidRPr="009453F7" w:rsidRDefault="000B69C9" w:rsidP="00B50338">
            <w:pPr>
              <w:pStyle w:val="TableText"/>
            </w:pPr>
            <w:r w:rsidRPr="009453F7">
              <w:t>Serial 0/0/1 (S0/0</w:t>
            </w:r>
            <w:r>
              <w:t>/</w:t>
            </w:r>
            <w:r w:rsidRPr="009453F7">
              <w:t>1)</w:t>
            </w:r>
          </w:p>
        </w:tc>
      </w:tr>
      <w:tr w:rsidR="000B69C9" w14:paraId="4B9AF259" w14:textId="77777777" w:rsidTr="00B50338">
        <w:tc>
          <w:tcPr>
            <w:tcW w:w="1530" w:type="dxa"/>
          </w:tcPr>
          <w:p w14:paraId="7F292042" w14:textId="77777777" w:rsidR="000B69C9" w:rsidRPr="009453F7" w:rsidRDefault="000B69C9" w:rsidP="00B50338">
            <w:pPr>
              <w:pStyle w:val="TableText"/>
            </w:pPr>
            <w:r w:rsidRPr="009453F7">
              <w:t>1900</w:t>
            </w:r>
          </w:p>
        </w:tc>
        <w:tc>
          <w:tcPr>
            <w:tcW w:w="2250" w:type="dxa"/>
          </w:tcPr>
          <w:p w14:paraId="67C774F7" w14:textId="77777777" w:rsidR="000B69C9" w:rsidRPr="009453F7" w:rsidRDefault="000B69C9" w:rsidP="00B50338">
            <w:pPr>
              <w:pStyle w:val="TableText"/>
            </w:pPr>
            <w:r w:rsidRPr="009453F7">
              <w:t>Gigabit Ethernet 0/0 (G0/0)</w:t>
            </w:r>
          </w:p>
        </w:tc>
        <w:tc>
          <w:tcPr>
            <w:tcW w:w="2250" w:type="dxa"/>
          </w:tcPr>
          <w:p w14:paraId="69DF24A2" w14:textId="77777777" w:rsidR="000B69C9" w:rsidRPr="009453F7" w:rsidRDefault="000B69C9" w:rsidP="00B50338">
            <w:pPr>
              <w:pStyle w:val="TableText"/>
            </w:pPr>
            <w:r w:rsidRPr="009453F7">
              <w:t>Gigabit Ethernet 0/1 (G0/1)</w:t>
            </w:r>
          </w:p>
        </w:tc>
        <w:tc>
          <w:tcPr>
            <w:tcW w:w="2070" w:type="dxa"/>
          </w:tcPr>
          <w:p w14:paraId="308D5330" w14:textId="77777777" w:rsidR="000B69C9" w:rsidRPr="009453F7" w:rsidRDefault="000B69C9" w:rsidP="00B50338">
            <w:pPr>
              <w:pStyle w:val="TableText"/>
            </w:pPr>
            <w:r w:rsidRPr="009453F7">
              <w:t>Serial 0/0/0 (S0/0/0)</w:t>
            </w:r>
          </w:p>
        </w:tc>
        <w:tc>
          <w:tcPr>
            <w:tcW w:w="2160" w:type="dxa"/>
          </w:tcPr>
          <w:p w14:paraId="38BD2756" w14:textId="77777777" w:rsidR="000B69C9" w:rsidRPr="009453F7" w:rsidRDefault="000B69C9" w:rsidP="00B50338">
            <w:pPr>
              <w:pStyle w:val="TableText"/>
            </w:pPr>
            <w:r w:rsidRPr="009453F7">
              <w:t>Serial 0/0/1 (S0/0/1)</w:t>
            </w:r>
          </w:p>
        </w:tc>
      </w:tr>
      <w:tr w:rsidR="000B69C9" w14:paraId="17889776" w14:textId="77777777" w:rsidTr="00B50338">
        <w:tc>
          <w:tcPr>
            <w:tcW w:w="1530" w:type="dxa"/>
          </w:tcPr>
          <w:p w14:paraId="12500D96" w14:textId="77777777" w:rsidR="000B69C9" w:rsidRPr="009453F7" w:rsidRDefault="000B69C9" w:rsidP="00B50338">
            <w:pPr>
              <w:pStyle w:val="TableText"/>
            </w:pPr>
            <w:r w:rsidRPr="009453F7">
              <w:t>2801</w:t>
            </w:r>
          </w:p>
        </w:tc>
        <w:tc>
          <w:tcPr>
            <w:tcW w:w="2250" w:type="dxa"/>
          </w:tcPr>
          <w:p w14:paraId="2425F163" w14:textId="77777777" w:rsidR="000B69C9" w:rsidRPr="009453F7" w:rsidRDefault="000B69C9" w:rsidP="00B50338">
            <w:pPr>
              <w:pStyle w:val="TableText"/>
            </w:pPr>
            <w:r w:rsidRPr="009453F7">
              <w:t>Fast Ethernet 0/0 (F0/0)</w:t>
            </w:r>
          </w:p>
        </w:tc>
        <w:tc>
          <w:tcPr>
            <w:tcW w:w="2250" w:type="dxa"/>
          </w:tcPr>
          <w:p w14:paraId="5EAA17CA" w14:textId="77777777" w:rsidR="000B69C9" w:rsidRPr="009453F7" w:rsidRDefault="000B69C9" w:rsidP="00B50338">
            <w:pPr>
              <w:pStyle w:val="TableText"/>
            </w:pPr>
            <w:r w:rsidRPr="009453F7">
              <w:t>Fast Ethernet 0/1 (F0/1)</w:t>
            </w:r>
          </w:p>
        </w:tc>
        <w:tc>
          <w:tcPr>
            <w:tcW w:w="2070" w:type="dxa"/>
          </w:tcPr>
          <w:p w14:paraId="3E5F7C65" w14:textId="77777777" w:rsidR="000B69C9" w:rsidRPr="009453F7" w:rsidRDefault="000B69C9" w:rsidP="00B50338">
            <w:pPr>
              <w:pStyle w:val="TableText"/>
            </w:pPr>
            <w:r w:rsidRPr="009453F7">
              <w:t>Serial 0/1/0 (S0/1/0)</w:t>
            </w:r>
          </w:p>
        </w:tc>
        <w:tc>
          <w:tcPr>
            <w:tcW w:w="2160" w:type="dxa"/>
          </w:tcPr>
          <w:p w14:paraId="70340AA0" w14:textId="77777777" w:rsidR="000B69C9" w:rsidRPr="009453F7" w:rsidRDefault="000B69C9" w:rsidP="00B50338">
            <w:pPr>
              <w:pStyle w:val="TableText"/>
            </w:pPr>
            <w:r w:rsidRPr="009453F7">
              <w:t>Serial 0/1/1 (S0/1/1)</w:t>
            </w:r>
          </w:p>
        </w:tc>
      </w:tr>
      <w:tr w:rsidR="000B69C9" w14:paraId="64395284" w14:textId="77777777" w:rsidTr="00B50338">
        <w:tc>
          <w:tcPr>
            <w:tcW w:w="1530" w:type="dxa"/>
          </w:tcPr>
          <w:p w14:paraId="6E273CBE" w14:textId="77777777" w:rsidR="000B69C9" w:rsidRPr="009453F7" w:rsidRDefault="000B69C9" w:rsidP="00B50338">
            <w:pPr>
              <w:pStyle w:val="TableText"/>
            </w:pPr>
            <w:r w:rsidRPr="009453F7">
              <w:t>2811</w:t>
            </w:r>
          </w:p>
        </w:tc>
        <w:tc>
          <w:tcPr>
            <w:tcW w:w="2250" w:type="dxa"/>
          </w:tcPr>
          <w:p w14:paraId="72522BAC" w14:textId="77777777" w:rsidR="000B69C9" w:rsidRPr="009453F7" w:rsidRDefault="000B69C9" w:rsidP="00B50338">
            <w:pPr>
              <w:pStyle w:val="TableText"/>
            </w:pPr>
            <w:r w:rsidRPr="009453F7">
              <w:t>Fast Ethernet 0/0 (F0/0)</w:t>
            </w:r>
          </w:p>
        </w:tc>
        <w:tc>
          <w:tcPr>
            <w:tcW w:w="2250" w:type="dxa"/>
          </w:tcPr>
          <w:p w14:paraId="55625FFE" w14:textId="77777777" w:rsidR="000B69C9" w:rsidRPr="009453F7" w:rsidRDefault="000B69C9" w:rsidP="00B50338">
            <w:pPr>
              <w:pStyle w:val="TableText"/>
            </w:pPr>
            <w:r w:rsidRPr="009453F7">
              <w:t>Fast Ethernet 0/1 (F0/1)</w:t>
            </w:r>
          </w:p>
        </w:tc>
        <w:tc>
          <w:tcPr>
            <w:tcW w:w="2070" w:type="dxa"/>
          </w:tcPr>
          <w:p w14:paraId="3A096C84" w14:textId="77777777" w:rsidR="000B69C9" w:rsidRPr="009453F7" w:rsidRDefault="000B69C9" w:rsidP="00B50338">
            <w:pPr>
              <w:pStyle w:val="TableText"/>
            </w:pPr>
            <w:r w:rsidRPr="009453F7">
              <w:t>Serial 0/0/0 (S0/0/0)</w:t>
            </w:r>
          </w:p>
        </w:tc>
        <w:tc>
          <w:tcPr>
            <w:tcW w:w="2160" w:type="dxa"/>
          </w:tcPr>
          <w:p w14:paraId="1694C43F" w14:textId="77777777" w:rsidR="000B69C9" w:rsidRPr="009453F7" w:rsidRDefault="000B69C9" w:rsidP="00B50338">
            <w:pPr>
              <w:pStyle w:val="TableText"/>
            </w:pPr>
            <w:r w:rsidRPr="009453F7">
              <w:t>Serial 0/0/1 (S0/0/1)</w:t>
            </w:r>
          </w:p>
        </w:tc>
      </w:tr>
      <w:tr w:rsidR="000B69C9" w14:paraId="14A925A8" w14:textId="77777777" w:rsidTr="00B50338">
        <w:tc>
          <w:tcPr>
            <w:tcW w:w="1530" w:type="dxa"/>
          </w:tcPr>
          <w:p w14:paraId="061F838C" w14:textId="77777777" w:rsidR="000B69C9" w:rsidRPr="009453F7" w:rsidRDefault="000B69C9" w:rsidP="00B50338">
            <w:pPr>
              <w:pStyle w:val="TableText"/>
            </w:pPr>
            <w:r w:rsidRPr="009453F7">
              <w:t>2900</w:t>
            </w:r>
          </w:p>
        </w:tc>
        <w:tc>
          <w:tcPr>
            <w:tcW w:w="2250" w:type="dxa"/>
          </w:tcPr>
          <w:p w14:paraId="0206536D" w14:textId="77777777" w:rsidR="000B69C9" w:rsidRPr="009453F7" w:rsidRDefault="000B69C9" w:rsidP="00B50338">
            <w:pPr>
              <w:pStyle w:val="TableText"/>
            </w:pPr>
            <w:r w:rsidRPr="009453F7">
              <w:t>Gigabit Ethernet 0/0 (G0/0)</w:t>
            </w:r>
          </w:p>
        </w:tc>
        <w:tc>
          <w:tcPr>
            <w:tcW w:w="2250" w:type="dxa"/>
          </w:tcPr>
          <w:p w14:paraId="47BB2D9A" w14:textId="77777777" w:rsidR="000B69C9" w:rsidRPr="009453F7" w:rsidRDefault="000B69C9" w:rsidP="00B50338">
            <w:pPr>
              <w:pStyle w:val="TableText"/>
            </w:pPr>
            <w:r w:rsidRPr="009453F7">
              <w:t>Gigabit Ethernet 0/1 (G0/1)</w:t>
            </w:r>
          </w:p>
        </w:tc>
        <w:tc>
          <w:tcPr>
            <w:tcW w:w="2070" w:type="dxa"/>
          </w:tcPr>
          <w:p w14:paraId="72D13ED7" w14:textId="77777777" w:rsidR="000B69C9" w:rsidRPr="009453F7" w:rsidRDefault="000B69C9" w:rsidP="00B50338">
            <w:pPr>
              <w:pStyle w:val="TableText"/>
            </w:pPr>
            <w:r w:rsidRPr="009453F7">
              <w:t>Serial 0/0/0 (S0/0/0)</w:t>
            </w:r>
          </w:p>
        </w:tc>
        <w:tc>
          <w:tcPr>
            <w:tcW w:w="2160" w:type="dxa"/>
          </w:tcPr>
          <w:p w14:paraId="6064C367" w14:textId="77777777" w:rsidR="000B69C9" w:rsidRPr="009453F7" w:rsidRDefault="000B69C9" w:rsidP="00B50338">
            <w:pPr>
              <w:pStyle w:val="TableText"/>
            </w:pPr>
            <w:r w:rsidRPr="009453F7">
              <w:t>Serial 0/0/1 (S0/0/1)</w:t>
            </w:r>
          </w:p>
        </w:tc>
      </w:tr>
      <w:tr w:rsidR="000B69C9" w14:paraId="12AFB9B0" w14:textId="77777777" w:rsidTr="00B50338">
        <w:tc>
          <w:tcPr>
            <w:tcW w:w="1530" w:type="dxa"/>
          </w:tcPr>
          <w:p w14:paraId="38164C56" w14:textId="77777777" w:rsidR="000B69C9" w:rsidRPr="009453F7" w:rsidRDefault="000B69C9" w:rsidP="00B50338">
            <w:pPr>
              <w:pStyle w:val="TableText"/>
            </w:pPr>
            <w:r>
              <w:t>4221</w:t>
            </w:r>
          </w:p>
        </w:tc>
        <w:tc>
          <w:tcPr>
            <w:tcW w:w="2250" w:type="dxa"/>
          </w:tcPr>
          <w:p w14:paraId="4A7B62D2" w14:textId="77777777" w:rsidR="000B69C9" w:rsidRPr="009453F7" w:rsidRDefault="000B69C9" w:rsidP="00B50338">
            <w:pPr>
              <w:pStyle w:val="TableText"/>
            </w:pPr>
            <w:r w:rsidRPr="009453F7">
              <w:t>Gigabit Ethernet 0/0</w:t>
            </w:r>
            <w:r>
              <w:t>/0</w:t>
            </w:r>
            <w:r w:rsidRPr="009453F7">
              <w:t xml:space="preserve"> (G0/0</w:t>
            </w:r>
            <w:r>
              <w:t>/0</w:t>
            </w:r>
            <w:r w:rsidRPr="009453F7">
              <w:t>)</w:t>
            </w:r>
          </w:p>
        </w:tc>
        <w:tc>
          <w:tcPr>
            <w:tcW w:w="2250" w:type="dxa"/>
          </w:tcPr>
          <w:p w14:paraId="7A8AFB7C" w14:textId="77777777" w:rsidR="000B69C9" w:rsidRPr="009453F7" w:rsidRDefault="000B69C9" w:rsidP="00B50338">
            <w:pPr>
              <w:pStyle w:val="TableText"/>
            </w:pPr>
            <w:r w:rsidRPr="009453F7">
              <w:t>Gigabit Ethernet 0/0</w:t>
            </w:r>
            <w:r>
              <w:t>/1</w:t>
            </w:r>
            <w:r w:rsidRPr="009453F7">
              <w:t xml:space="preserve"> (G0/0</w:t>
            </w:r>
            <w:r>
              <w:t>/1</w:t>
            </w:r>
            <w:r w:rsidRPr="009453F7">
              <w:t>)</w:t>
            </w:r>
          </w:p>
        </w:tc>
        <w:tc>
          <w:tcPr>
            <w:tcW w:w="2070" w:type="dxa"/>
          </w:tcPr>
          <w:p w14:paraId="40DEC526" w14:textId="77777777" w:rsidR="000B69C9" w:rsidRPr="009453F7" w:rsidRDefault="000B69C9" w:rsidP="00B50338">
            <w:pPr>
              <w:pStyle w:val="TableText"/>
            </w:pPr>
            <w:r>
              <w:t>Serial 0/1/0 (S0/1</w:t>
            </w:r>
            <w:r w:rsidRPr="009453F7">
              <w:t>/0)</w:t>
            </w:r>
          </w:p>
        </w:tc>
        <w:tc>
          <w:tcPr>
            <w:tcW w:w="2160" w:type="dxa"/>
          </w:tcPr>
          <w:p w14:paraId="3D3E1B72" w14:textId="77777777" w:rsidR="000B69C9" w:rsidRPr="009453F7" w:rsidRDefault="000B69C9" w:rsidP="00B50338">
            <w:pPr>
              <w:pStyle w:val="TableText"/>
            </w:pPr>
            <w:r>
              <w:t>Serial 0/1/1</w:t>
            </w:r>
            <w:r w:rsidRPr="009453F7">
              <w:t xml:space="preserve"> (S0/</w:t>
            </w:r>
            <w:r>
              <w:t>1/1</w:t>
            </w:r>
            <w:r w:rsidRPr="009453F7">
              <w:t>)</w:t>
            </w:r>
          </w:p>
        </w:tc>
      </w:tr>
      <w:tr w:rsidR="000B69C9" w14:paraId="1964A32D" w14:textId="77777777" w:rsidTr="00B50338">
        <w:tc>
          <w:tcPr>
            <w:tcW w:w="1530" w:type="dxa"/>
          </w:tcPr>
          <w:p w14:paraId="7A733D2C" w14:textId="77777777" w:rsidR="000B69C9" w:rsidRDefault="000B69C9" w:rsidP="00B50338">
            <w:pPr>
              <w:pStyle w:val="TableText"/>
            </w:pPr>
            <w:r>
              <w:t>4300</w:t>
            </w:r>
          </w:p>
        </w:tc>
        <w:tc>
          <w:tcPr>
            <w:tcW w:w="2250" w:type="dxa"/>
          </w:tcPr>
          <w:p w14:paraId="31FEAF94" w14:textId="77777777" w:rsidR="000B69C9" w:rsidRPr="009453F7" w:rsidRDefault="000B69C9" w:rsidP="00B50338">
            <w:pPr>
              <w:pStyle w:val="TableText"/>
            </w:pPr>
            <w:r w:rsidRPr="009453F7">
              <w:t>Gigabit Ethernet 0/0</w:t>
            </w:r>
            <w:r>
              <w:t>/0</w:t>
            </w:r>
            <w:r w:rsidRPr="009453F7">
              <w:t xml:space="preserve"> (G0/0</w:t>
            </w:r>
            <w:r>
              <w:t>/0</w:t>
            </w:r>
            <w:r w:rsidRPr="009453F7">
              <w:t>)</w:t>
            </w:r>
          </w:p>
        </w:tc>
        <w:tc>
          <w:tcPr>
            <w:tcW w:w="2250" w:type="dxa"/>
          </w:tcPr>
          <w:p w14:paraId="12A29E81" w14:textId="77777777" w:rsidR="000B69C9" w:rsidRPr="009453F7" w:rsidRDefault="000B69C9" w:rsidP="00B50338">
            <w:pPr>
              <w:pStyle w:val="TableText"/>
            </w:pPr>
            <w:r w:rsidRPr="009453F7">
              <w:t>Gigabit Ethernet 0/0</w:t>
            </w:r>
            <w:r>
              <w:t>/1</w:t>
            </w:r>
            <w:r w:rsidRPr="009453F7">
              <w:t xml:space="preserve"> (G0/0</w:t>
            </w:r>
            <w:r>
              <w:t>/1</w:t>
            </w:r>
            <w:r w:rsidRPr="009453F7">
              <w:t>)</w:t>
            </w:r>
          </w:p>
        </w:tc>
        <w:tc>
          <w:tcPr>
            <w:tcW w:w="2070" w:type="dxa"/>
          </w:tcPr>
          <w:p w14:paraId="03A77742" w14:textId="77777777" w:rsidR="000B69C9" w:rsidRDefault="000B69C9" w:rsidP="00B50338">
            <w:pPr>
              <w:pStyle w:val="TableText"/>
            </w:pPr>
            <w:r>
              <w:t>Serial 0/1/0 (S0/1</w:t>
            </w:r>
            <w:r w:rsidRPr="009453F7">
              <w:t>/0)</w:t>
            </w:r>
          </w:p>
        </w:tc>
        <w:tc>
          <w:tcPr>
            <w:tcW w:w="2160" w:type="dxa"/>
          </w:tcPr>
          <w:p w14:paraId="4A96E1E3" w14:textId="77777777" w:rsidR="000B69C9" w:rsidRDefault="000B69C9" w:rsidP="00B50338">
            <w:pPr>
              <w:pStyle w:val="TableText"/>
            </w:pPr>
            <w:r>
              <w:t>Serial 0/1/1</w:t>
            </w:r>
            <w:r w:rsidRPr="009453F7">
              <w:t xml:space="preserve"> (S0/</w:t>
            </w:r>
            <w:r>
              <w:t>1/1</w:t>
            </w:r>
            <w:r w:rsidRPr="009453F7">
              <w:t>)</w:t>
            </w:r>
          </w:p>
        </w:tc>
      </w:tr>
    </w:tbl>
    <w:p w14:paraId="44D4A36E" w14:textId="77777777" w:rsidR="000B69C9" w:rsidRPr="00603503" w:rsidRDefault="000B69C9" w:rsidP="000B69C9">
      <w:pPr>
        <w:pStyle w:val="Body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p w14:paraId="74ED4713" w14:textId="3839296B" w:rsidR="00964FBF" w:rsidRPr="00523D68" w:rsidRDefault="000B69C9" w:rsidP="00523D68">
      <w:pPr>
        <w:pStyle w:val="ConfigWindow"/>
      </w:pPr>
      <w:r w:rsidRPr="00523D68">
        <w:t>End of document</w:t>
      </w:r>
    </w:p>
    <w:sectPr w:rsidR="00964FBF" w:rsidRPr="00523D68"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8BFD3A" w14:textId="77777777" w:rsidR="007B2D2B" w:rsidRDefault="007B2D2B" w:rsidP="00710659">
      <w:pPr>
        <w:spacing w:after="0" w:line="240" w:lineRule="auto"/>
      </w:pPr>
      <w:r>
        <w:separator/>
      </w:r>
    </w:p>
    <w:p w14:paraId="5A7E50B1" w14:textId="77777777" w:rsidR="007B2D2B" w:rsidRDefault="007B2D2B"/>
  </w:endnote>
  <w:endnote w:type="continuationSeparator" w:id="0">
    <w:p w14:paraId="51412B34" w14:textId="77777777" w:rsidR="007B2D2B" w:rsidRDefault="007B2D2B" w:rsidP="00710659">
      <w:pPr>
        <w:spacing w:after="0" w:line="240" w:lineRule="auto"/>
      </w:pPr>
      <w:r>
        <w:continuationSeparator/>
      </w:r>
    </w:p>
    <w:p w14:paraId="4C2347DA" w14:textId="77777777" w:rsidR="007B2D2B" w:rsidRDefault="007B2D2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6F6710" w14:textId="4A766FE1" w:rsidR="00F76E96" w:rsidRPr="00882B63" w:rsidRDefault="00F76E96"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t>2020</w:t>
        </w:r>
      </w:sdtContent>
    </w:sdt>
    <w:r>
      <w:t xml:space="preserve"> - </w:t>
    </w:r>
    <w:r>
      <w:fldChar w:fldCharType="begin"/>
    </w:r>
    <w:r>
      <w:instrText xml:space="preserve"> SAVEDATE  \@ "yyyy"  \* MERGEFORMAT </w:instrText>
    </w:r>
    <w:r>
      <w:fldChar w:fldCharType="separate"/>
    </w:r>
    <w:r w:rsidR="00325799">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877CCD" w14:textId="0C1C5CF0" w:rsidR="00F76E96" w:rsidRPr="00882B63" w:rsidRDefault="00F76E96"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t>2020</w:t>
        </w:r>
      </w:sdtContent>
    </w:sdt>
    <w:r>
      <w:t xml:space="preserve"> - </w:t>
    </w:r>
    <w:r>
      <w:fldChar w:fldCharType="begin"/>
    </w:r>
    <w:r>
      <w:instrText xml:space="preserve"> SAVEDATE  \@ "yyyy"  \* MERGEFORMAT </w:instrText>
    </w:r>
    <w:r>
      <w:fldChar w:fldCharType="separate"/>
    </w:r>
    <w:r w:rsidR="00325799">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633260" w14:textId="77777777" w:rsidR="007B2D2B" w:rsidRDefault="007B2D2B" w:rsidP="00710659">
      <w:pPr>
        <w:spacing w:after="0" w:line="240" w:lineRule="auto"/>
      </w:pPr>
      <w:r>
        <w:separator/>
      </w:r>
    </w:p>
    <w:p w14:paraId="2790971F" w14:textId="77777777" w:rsidR="007B2D2B" w:rsidRDefault="007B2D2B"/>
  </w:footnote>
  <w:footnote w:type="continuationSeparator" w:id="0">
    <w:p w14:paraId="7D4562CB" w14:textId="77777777" w:rsidR="007B2D2B" w:rsidRDefault="007B2D2B" w:rsidP="00710659">
      <w:pPr>
        <w:spacing w:after="0" w:line="240" w:lineRule="auto"/>
      </w:pPr>
      <w:r>
        <w:continuationSeparator/>
      </w:r>
    </w:p>
    <w:p w14:paraId="69EC020D" w14:textId="77777777" w:rsidR="007B2D2B" w:rsidRDefault="007B2D2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D4FE42F22AC24619980BB365FDFE26C6"/>
      </w:placeholder>
      <w:dataBinding w:prefixMappings="xmlns:ns0='http://purl.org/dc/elements/1.1/' xmlns:ns1='http://schemas.openxmlformats.org/package/2006/metadata/core-properties' " w:xpath="/ns1:coreProperties[1]/ns0:title[1]" w:storeItemID="{6C3C8BC8-F283-45AE-878A-BAB7291924A1}"/>
      <w:text/>
    </w:sdtPr>
    <w:sdtContent>
      <w:p w14:paraId="155EF758" w14:textId="2D009094" w:rsidR="00F76E96" w:rsidRDefault="00F76E96" w:rsidP="008402F2">
        <w:pPr>
          <w:pStyle w:val="PageHead"/>
        </w:pPr>
        <w:r>
          <w:t>Lab - Path Control Using PBR</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E27F84" w14:textId="77777777" w:rsidR="00F76E96" w:rsidRDefault="00F76E96" w:rsidP="006C3FCF">
    <w:pPr>
      <w:ind w:left="-288"/>
    </w:pPr>
    <w:r>
      <w:rPr>
        <w:noProof/>
      </w:rPr>
      <w:drawing>
        <wp:inline distT="0" distB="0" distL="0" distR="0" wp14:anchorId="553ED655" wp14:editId="66B1565D">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78C2494"/>
    <w:multiLevelType w:val="multilevel"/>
    <w:tmpl w:val="94B2F04A"/>
    <w:lvl w:ilvl="0">
      <w:start w:val="1"/>
      <w:numFmt w:val="upperLetter"/>
      <w:lvlText w:val="%1)"/>
      <w:lvlJc w:val="left"/>
      <w:pPr>
        <w:tabs>
          <w:tab w:val="num" w:pos="2635"/>
        </w:tabs>
        <w:ind w:left="2635" w:hanging="720"/>
      </w:pPr>
      <w:rPr>
        <w:rFonts w:ascii="Times" w:hAnsi="Times" w:hint="default"/>
        <w:b w:val="0"/>
        <w:i w:val="0"/>
        <w:color w:val="auto"/>
        <w:sz w:val="22"/>
        <w:szCs w:val="22"/>
        <w:u w:val="none"/>
      </w:rPr>
    </w:lvl>
    <w:lvl w:ilvl="1">
      <w:start w:val="1"/>
      <w:numFmt w:val="upperLetter"/>
      <w:lvlText w:val="%2)"/>
      <w:lvlJc w:val="left"/>
      <w:pPr>
        <w:tabs>
          <w:tab w:val="num" w:pos="3355"/>
        </w:tabs>
        <w:ind w:left="3355" w:hanging="720"/>
      </w:pPr>
      <w:rPr>
        <w:rFonts w:hint="default"/>
      </w:rPr>
    </w:lvl>
    <w:lvl w:ilvl="2">
      <w:start w:val="1"/>
      <w:numFmt w:val="bullet"/>
      <w:lvlText w:val=""/>
      <w:lvlJc w:val="left"/>
      <w:pPr>
        <w:tabs>
          <w:tab w:val="num" w:pos="2995"/>
        </w:tabs>
        <w:ind w:left="2995" w:hanging="360"/>
      </w:pPr>
      <w:rPr>
        <w:rFonts w:ascii="Wingdings" w:hAnsi="Wingdings" w:hint="default"/>
      </w:rPr>
    </w:lvl>
    <w:lvl w:ilvl="3">
      <w:start w:val="1"/>
      <w:numFmt w:val="decimal"/>
      <w:lvlText w:val="(%4)"/>
      <w:lvlJc w:val="left"/>
      <w:pPr>
        <w:tabs>
          <w:tab w:val="num" w:pos="2160"/>
        </w:tabs>
        <w:ind w:left="2160" w:hanging="360"/>
      </w:pPr>
      <w:rPr>
        <w:rFonts w:hint="default"/>
      </w:rPr>
    </w:lvl>
    <w:lvl w:ilvl="4">
      <w:start w:val="1"/>
      <w:numFmt w:val="lowerLetter"/>
      <w:lvlText w:val="(%5)"/>
      <w:lvlJc w:val="left"/>
      <w:pPr>
        <w:tabs>
          <w:tab w:val="num" w:pos="2520"/>
        </w:tabs>
        <w:ind w:left="2520" w:hanging="360"/>
      </w:pPr>
      <w:rPr>
        <w:rFonts w:hint="default"/>
      </w:rPr>
    </w:lvl>
    <w:lvl w:ilvl="5">
      <w:start w:val="1"/>
      <w:numFmt w:val="lowerRoman"/>
      <w:lvlText w:val="(%6)"/>
      <w:lvlJc w:val="left"/>
      <w:pPr>
        <w:tabs>
          <w:tab w:val="num" w:pos="2880"/>
        </w:tabs>
        <w:ind w:left="2880" w:hanging="360"/>
      </w:pPr>
      <w:rPr>
        <w:rFonts w:hint="default"/>
      </w:rPr>
    </w:lvl>
    <w:lvl w:ilvl="6">
      <w:start w:val="1"/>
      <w:numFmt w:val="decimal"/>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Roman"/>
      <w:lvlText w:val="%9."/>
      <w:lvlJc w:val="left"/>
      <w:pPr>
        <w:tabs>
          <w:tab w:val="num" w:pos="3960"/>
        </w:tabs>
        <w:ind w:left="3960" w:hanging="360"/>
      </w:pPr>
      <w:rPr>
        <w:rFonts w:hint="default"/>
      </w:r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796360"/>
    <w:multiLevelType w:val="multilevel"/>
    <w:tmpl w:val="00AADDF2"/>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lowerLetter"/>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0563805"/>
    <w:multiLevelType w:val="hybridMultilevel"/>
    <w:tmpl w:val="29B449F2"/>
    <w:lvl w:ilvl="0" w:tplc="6924EF7C">
      <w:start w:val="4"/>
      <w:numFmt w:val="decimal"/>
      <w:lvlText w:val="%1"/>
      <w:lvlJc w:val="left"/>
      <w:pPr>
        <w:ind w:left="1320" w:hanging="360"/>
      </w:pPr>
      <w:rPr>
        <w:rFonts w:hint="default"/>
      </w:rPr>
    </w:lvl>
    <w:lvl w:ilvl="1" w:tplc="10090019" w:tentative="1">
      <w:start w:val="1"/>
      <w:numFmt w:val="lowerLetter"/>
      <w:lvlText w:val="%2."/>
      <w:lvlJc w:val="left"/>
      <w:pPr>
        <w:ind w:left="2040" w:hanging="360"/>
      </w:pPr>
    </w:lvl>
    <w:lvl w:ilvl="2" w:tplc="1009001B" w:tentative="1">
      <w:start w:val="1"/>
      <w:numFmt w:val="lowerRoman"/>
      <w:lvlText w:val="%3."/>
      <w:lvlJc w:val="right"/>
      <w:pPr>
        <w:ind w:left="2760" w:hanging="180"/>
      </w:pPr>
    </w:lvl>
    <w:lvl w:ilvl="3" w:tplc="1009000F" w:tentative="1">
      <w:start w:val="1"/>
      <w:numFmt w:val="decimal"/>
      <w:lvlText w:val="%4."/>
      <w:lvlJc w:val="left"/>
      <w:pPr>
        <w:ind w:left="3480" w:hanging="360"/>
      </w:pPr>
    </w:lvl>
    <w:lvl w:ilvl="4" w:tplc="10090019" w:tentative="1">
      <w:start w:val="1"/>
      <w:numFmt w:val="lowerLetter"/>
      <w:lvlText w:val="%5."/>
      <w:lvlJc w:val="left"/>
      <w:pPr>
        <w:ind w:left="4200" w:hanging="360"/>
      </w:pPr>
    </w:lvl>
    <w:lvl w:ilvl="5" w:tplc="1009001B" w:tentative="1">
      <w:start w:val="1"/>
      <w:numFmt w:val="lowerRoman"/>
      <w:lvlText w:val="%6."/>
      <w:lvlJc w:val="right"/>
      <w:pPr>
        <w:ind w:left="4920" w:hanging="180"/>
      </w:pPr>
    </w:lvl>
    <w:lvl w:ilvl="6" w:tplc="1009000F" w:tentative="1">
      <w:start w:val="1"/>
      <w:numFmt w:val="decimal"/>
      <w:lvlText w:val="%7."/>
      <w:lvlJc w:val="left"/>
      <w:pPr>
        <w:ind w:left="5640" w:hanging="360"/>
      </w:pPr>
    </w:lvl>
    <w:lvl w:ilvl="7" w:tplc="10090019" w:tentative="1">
      <w:start w:val="1"/>
      <w:numFmt w:val="lowerLetter"/>
      <w:lvlText w:val="%8."/>
      <w:lvlJc w:val="left"/>
      <w:pPr>
        <w:ind w:left="6360" w:hanging="360"/>
      </w:pPr>
    </w:lvl>
    <w:lvl w:ilvl="8" w:tplc="1009001B" w:tentative="1">
      <w:start w:val="1"/>
      <w:numFmt w:val="lowerRoman"/>
      <w:lvlText w:val="%9."/>
      <w:lvlJc w:val="right"/>
      <w:pPr>
        <w:ind w:left="7080" w:hanging="180"/>
      </w:pPr>
    </w:lvl>
  </w:abstractNum>
  <w:abstractNum w:abstractNumId="7"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30E21039"/>
    <w:multiLevelType w:val="hybridMultilevel"/>
    <w:tmpl w:val="70469504"/>
    <w:lvl w:ilvl="0" w:tplc="43B6F2E2">
      <w:start w:val="1"/>
      <w:numFmt w:val="bullet"/>
      <w:lvlText w:val=""/>
      <w:lvlJc w:val="left"/>
      <w:pPr>
        <w:tabs>
          <w:tab w:val="num" w:pos="1080"/>
        </w:tabs>
        <w:ind w:left="1080" w:hanging="360"/>
      </w:pPr>
      <w:rPr>
        <w:rFonts w:ascii="Symbol" w:hAnsi="Symbol" w:hint="default"/>
      </w:rPr>
    </w:lvl>
    <w:lvl w:ilvl="1" w:tplc="FFFFFFFF">
      <w:start w:val="1"/>
      <w:numFmt w:val="bullet"/>
      <w:lvlText w:val="o"/>
      <w:lvlJc w:val="left"/>
      <w:pPr>
        <w:tabs>
          <w:tab w:val="num" w:pos="2160"/>
        </w:tabs>
        <w:ind w:left="2160" w:hanging="360"/>
      </w:pPr>
      <w:rPr>
        <w:rFonts w:ascii="Courier New" w:hAnsi="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401224C6"/>
    <w:multiLevelType w:val="hybridMultilevel"/>
    <w:tmpl w:val="1702FC52"/>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0" w15:restartNumberingAfterBreak="0">
    <w:nsid w:val="4B9B2FAF"/>
    <w:multiLevelType w:val="hybridMultilevel"/>
    <w:tmpl w:val="79C4F226"/>
    <w:lvl w:ilvl="0" w:tplc="84064C16">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2" w15:restartNumberingAfterBreak="0">
    <w:nsid w:val="5058025F"/>
    <w:multiLevelType w:val="hybridMultilevel"/>
    <w:tmpl w:val="4BE02E50"/>
    <w:lvl w:ilvl="0" w:tplc="A3104CB8">
      <w:start w:val="1"/>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cs="Time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Times"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Times"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54B564B1"/>
    <w:multiLevelType w:val="hybridMultilevel"/>
    <w:tmpl w:val="3FAC1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EC5F12"/>
    <w:multiLevelType w:val="hybridMultilevel"/>
    <w:tmpl w:val="E7CE464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11"/>
  </w:num>
  <w:num w:numId="2">
    <w:abstractNumId w:val="5"/>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num>
  <w:num w:numId="4">
    <w:abstractNumId w:val="5"/>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5"/>
  </w:num>
  <w:num w:numId="6">
    <w:abstractNumId w:val="0"/>
  </w:num>
  <w:num w:numId="7">
    <w:abstractNumId w:val="1"/>
  </w:num>
  <w:num w:numId="8">
    <w:abstractNumId w:val="7"/>
    <w:lvlOverride w:ilvl="0">
      <w:lvl w:ilvl="0">
        <w:start w:val="1"/>
        <w:numFmt w:val="decimal"/>
        <w:lvlText w:val="Part %1:"/>
        <w:lvlJc w:val="left"/>
        <w:pPr>
          <w:tabs>
            <w:tab w:val="num" w:pos="1152"/>
          </w:tabs>
          <w:ind w:left="1152" w:hanging="792"/>
        </w:pPr>
        <w:rPr>
          <w:rFonts w:hint="default"/>
        </w:rPr>
      </w:lvl>
    </w:lvlOverride>
  </w:num>
  <w:num w:numId="9">
    <w:abstractNumId w:val="5"/>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13"/>
  </w:num>
  <w:num w:numId="11">
    <w:abstractNumId w:val="10"/>
  </w:num>
  <w:num w:numId="12">
    <w:abstractNumId w:val="10"/>
    <w:lvlOverride w:ilvl="0">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lvlOverride w:ilvl="0">
      <w:startOverride w:val="1"/>
    </w:lvlOverride>
  </w:num>
  <w:num w:numId="15">
    <w:abstractNumId w:val="5"/>
  </w:num>
  <w:num w:numId="16">
    <w:abstractNumId w:val="5"/>
  </w:num>
  <w:num w:numId="17">
    <w:abstractNumId w:val="5"/>
  </w:num>
  <w:num w:numId="18">
    <w:abstractNumId w:val="10"/>
  </w:num>
  <w:num w:numId="19">
    <w:abstractNumId w:val="10"/>
  </w:num>
  <w:num w:numId="20">
    <w:abstractNumId w:val="10"/>
    <w:lvlOverride w:ilvl="0">
      <w:startOverride w:val="1"/>
    </w:lvlOverride>
  </w:num>
  <w:num w:numId="21">
    <w:abstractNumId w:val="12"/>
  </w:num>
  <w:num w:numId="22">
    <w:abstractNumId w:val="14"/>
  </w:num>
  <w:num w:numId="23">
    <w:abstractNumId w:val="10"/>
    <w:lvlOverride w:ilvl="0">
      <w:startOverride w:val="1"/>
    </w:lvlOverride>
  </w:num>
  <w:num w:numId="24">
    <w:abstractNumId w:val="9"/>
  </w:num>
  <w:num w:numId="25">
    <w:abstractNumId w:val="10"/>
    <w:lvlOverride w:ilvl="0">
      <w:startOverride w:val="1"/>
    </w:lvlOverride>
  </w:num>
  <w:num w:numId="26">
    <w:abstractNumId w:val="10"/>
    <w:lvlOverride w:ilvl="0">
      <w:startOverride w:val="1"/>
    </w:lvlOverride>
  </w:num>
  <w:num w:numId="27">
    <w:abstractNumId w:val="10"/>
    <w:lvlOverride w:ilvl="0">
      <w:startOverride w:val="1"/>
    </w:lvlOverride>
  </w:num>
  <w:num w:numId="28">
    <w:abstractNumId w:val="10"/>
    <w:lvlOverride w:ilvl="0">
      <w:startOverride w:val="1"/>
    </w:lvlOverride>
  </w:num>
  <w:num w:numId="29">
    <w:abstractNumId w:val="10"/>
    <w:lvlOverride w:ilvl="0">
      <w:startOverride w:val="1"/>
    </w:lvlOverride>
  </w:num>
  <w:num w:numId="30">
    <w:abstractNumId w:val="4"/>
  </w:num>
  <w:num w:numId="31">
    <w:abstractNumId w:val="5"/>
  </w:num>
  <w:num w:numId="32">
    <w:abstractNumId w:val="10"/>
    <w:lvlOverride w:ilvl="0">
      <w:startOverride w:val="1"/>
    </w:lvlOverride>
  </w:num>
  <w:num w:numId="33">
    <w:abstractNumId w:val="8"/>
  </w:num>
  <w:num w:numId="34">
    <w:abstractNumId w:val="5"/>
  </w:num>
  <w:num w:numId="35">
    <w:abstractNumId w:val="5"/>
  </w:num>
  <w:num w:numId="36">
    <w:abstractNumId w:val="6"/>
  </w:num>
  <w:num w:numId="37">
    <w:abstractNumId w:val="5"/>
  </w:num>
  <w:num w:numId="38">
    <w:abstractNumId w:val="5"/>
  </w:num>
  <w:num w:numId="39">
    <w:abstractNumId w:val="10"/>
    <w:lvlOverride w:ilvl="0">
      <w:startOverride w:val="1"/>
    </w:lvlOverride>
  </w:num>
  <w:num w:numId="40">
    <w:abstractNumId w:val="5"/>
  </w:num>
  <w:num w:numId="41">
    <w:abstractNumId w:val="14"/>
  </w:num>
  <w:num w:numId="42">
    <w:abstractNumId w:val="10"/>
  </w:num>
  <w:num w:numId="43">
    <w:abstractNumId w:val="10"/>
    <w:lvlOverride w:ilvl="0">
      <w:startOverride w:val="1"/>
    </w:lvlOverride>
  </w:num>
  <w:num w:numId="44">
    <w:abstractNumId w:val="10"/>
  </w:num>
  <w:num w:numId="45">
    <w:abstractNumId w:val="10"/>
  </w:num>
  <w:num w:numId="46">
    <w:abstractNumId w:val="10"/>
  </w:num>
  <w:num w:numId="47">
    <w:abstractNumId w:val="10"/>
  </w:num>
  <w:num w:numId="48">
    <w:abstractNumId w:val="10"/>
    <w:lvlOverride w:ilvl="0">
      <w:startOverride w:val="1"/>
    </w:lvlOverride>
  </w:num>
  <w:num w:numId="49">
    <w:abstractNumId w:val="10"/>
    <w:lvlOverride w:ilvl="0">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267"/>
    <w:rsid w:val="00001BDF"/>
    <w:rsid w:val="000035F0"/>
    <w:rsid w:val="0000380F"/>
    <w:rsid w:val="00004175"/>
    <w:rsid w:val="000059C9"/>
    <w:rsid w:val="00012C22"/>
    <w:rsid w:val="000160F7"/>
    <w:rsid w:val="00016D5B"/>
    <w:rsid w:val="00016F30"/>
    <w:rsid w:val="00017A2B"/>
    <w:rsid w:val="0002047C"/>
    <w:rsid w:val="00021B9A"/>
    <w:rsid w:val="00023C8C"/>
    <w:rsid w:val="000242D6"/>
    <w:rsid w:val="00024EE5"/>
    <w:rsid w:val="00026E48"/>
    <w:rsid w:val="00035019"/>
    <w:rsid w:val="00041AF6"/>
    <w:rsid w:val="00044E62"/>
    <w:rsid w:val="00044E8D"/>
    <w:rsid w:val="00050BA4"/>
    <w:rsid w:val="00050FE7"/>
    <w:rsid w:val="0005141D"/>
    <w:rsid w:val="00051738"/>
    <w:rsid w:val="0005242B"/>
    <w:rsid w:val="00052548"/>
    <w:rsid w:val="000527B2"/>
    <w:rsid w:val="00060696"/>
    <w:rsid w:val="00062D89"/>
    <w:rsid w:val="00064730"/>
    <w:rsid w:val="00065941"/>
    <w:rsid w:val="00067A67"/>
    <w:rsid w:val="00070C16"/>
    <w:rsid w:val="00075EA9"/>
    <w:rsid w:val="000769CF"/>
    <w:rsid w:val="00080AD8"/>
    <w:rsid w:val="000815D8"/>
    <w:rsid w:val="000825AE"/>
    <w:rsid w:val="00084C99"/>
    <w:rsid w:val="00085CC6"/>
    <w:rsid w:val="00090C07"/>
    <w:rsid w:val="0009147A"/>
    <w:rsid w:val="00091E8D"/>
    <w:rsid w:val="0009378D"/>
    <w:rsid w:val="00096E17"/>
    <w:rsid w:val="00097163"/>
    <w:rsid w:val="000A08E7"/>
    <w:rsid w:val="000A22C8"/>
    <w:rsid w:val="000B2344"/>
    <w:rsid w:val="000B69C9"/>
    <w:rsid w:val="000B7DE5"/>
    <w:rsid w:val="000C2118"/>
    <w:rsid w:val="000C333E"/>
    <w:rsid w:val="000C5EF2"/>
    <w:rsid w:val="000C6425"/>
    <w:rsid w:val="000C6E6E"/>
    <w:rsid w:val="000C7B7D"/>
    <w:rsid w:val="000D55B4"/>
    <w:rsid w:val="000E65F0"/>
    <w:rsid w:val="000F072C"/>
    <w:rsid w:val="000F2074"/>
    <w:rsid w:val="000F31D7"/>
    <w:rsid w:val="000F6743"/>
    <w:rsid w:val="000F6A77"/>
    <w:rsid w:val="000F7FEF"/>
    <w:rsid w:val="001006C2"/>
    <w:rsid w:val="00101BE8"/>
    <w:rsid w:val="00103401"/>
    <w:rsid w:val="00103A44"/>
    <w:rsid w:val="00103D36"/>
    <w:rsid w:val="0010436E"/>
    <w:rsid w:val="00107B2B"/>
    <w:rsid w:val="00112AC5"/>
    <w:rsid w:val="001133DD"/>
    <w:rsid w:val="0011535A"/>
    <w:rsid w:val="00120CBE"/>
    <w:rsid w:val="00121BAE"/>
    <w:rsid w:val="00125806"/>
    <w:rsid w:val="001261C4"/>
    <w:rsid w:val="00127132"/>
    <w:rsid w:val="00127C18"/>
    <w:rsid w:val="00130A20"/>
    <w:rsid w:val="001314FB"/>
    <w:rsid w:val="001366EC"/>
    <w:rsid w:val="0014219C"/>
    <w:rsid w:val="001425ED"/>
    <w:rsid w:val="00143450"/>
    <w:rsid w:val="00144997"/>
    <w:rsid w:val="001523C0"/>
    <w:rsid w:val="001535FE"/>
    <w:rsid w:val="00153720"/>
    <w:rsid w:val="00154E3A"/>
    <w:rsid w:val="00155352"/>
    <w:rsid w:val="00157902"/>
    <w:rsid w:val="00157B4C"/>
    <w:rsid w:val="00162105"/>
    <w:rsid w:val="00162EEA"/>
    <w:rsid w:val="00163164"/>
    <w:rsid w:val="00166253"/>
    <w:rsid w:val="001704B7"/>
    <w:rsid w:val="001708A6"/>
    <w:rsid w:val="001710C0"/>
    <w:rsid w:val="00172AFB"/>
    <w:rsid w:val="00174ABA"/>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4260"/>
    <w:rsid w:val="001C5998"/>
    <w:rsid w:val="001C7C3B"/>
    <w:rsid w:val="001D46E6"/>
    <w:rsid w:val="001D5B6F"/>
    <w:rsid w:val="001E0AB8"/>
    <w:rsid w:val="001E38E0"/>
    <w:rsid w:val="001E4163"/>
    <w:rsid w:val="001E4E72"/>
    <w:rsid w:val="001E62B3"/>
    <w:rsid w:val="001E6424"/>
    <w:rsid w:val="001F0171"/>
    <w:rsid w:val="001F0D77"/>
    <w:rsid w:val="001F643A"/>
    <w:rsid w:val="001F7DD8"/>
    <w:rsid w:val="00201928"/>
    <w:rsid w:val="00203E26"/>
    <w:rsid w:val="0020449C"/>
    <w:rsid w:val="002113B8"/>
    <w:rsid w:val="00215665"/>
    <w:rsid w:val="00216175"/>
    <w:rsid w:val="002163BB"/>
    <w:rsid w:val="002178B2"/>
    <w:rsid w:val="0021792C"/>
    <w:rsid w:val="00220909"/>
    <w:rsid w:val="002240AB"/>
    <w:rsid w:val="00224FB8"/>
    <w:rsid w:val="00225D7D"/>
    <w:rsid w:val="00225E37"/>
    <w:rsid w:val="0023053B"/>
    <w:rsid w:val="00231DCA"/>
    <w:rsid w:val="00235792"/>
    <w:rsid w:val="00242E3A"/>
    <w:rsid w:val="00246492"/>
    <w:rsid w:val="002506CF"/>
    <w:rsid w:val="0025107F"/>
    <w:rsid w:val="00260CD4"/>
    <w:rsid w:val="002639D8"/>
    <w:rsid w:val="00265F77"/>
    <w:rsid w:val="00266C83"/>
    <w:rsid w:val="00270FCC"/>
    <w:rsid w:val="00271DB8"/>
    <w:rsid w:val="002768DC"/>
    <w:rsid w:val="00287232"/>
    <w:rsid w:val="00294C8F"/>
    <w:rsid w:val="002A0B2E"/>
    <w:rsid w:val="002A0DC1"/>
    <w:rsid w:val="002A6C56"/>
    <w:rsid w:val="002C04C4"/>
    <w:rsid w:val="002C090C"/>
    <w:rsid w:val="002C1243"/>
    <w:rsid w:val="002C1692"/>
    <w:rsid w:val="002C1815"/>
    <w:rsid w:val="002C2A99"/>
    <w:rsid w:val="002C41C6"/>
    <w:rsid w:val="002C475E"/>
    <w:rsid w:val="002C625B"/>
    <w:rsid w:val="002C6AD6"/>
    <w:rsid w:val="002D5F23"/>
    <w:rsid w:val="002D62E7"/>
    <w:rsid w:val="002D6C2A"/>
    <w:rsid w:val="002D7A86"/>
    <w:rsid w:val="002F2337"/>
    <w:rsid w:val="002F45FF"/>
    <w:rsid w:val="002F66D3"/>
    <w:rsid w:val="002F6A5C"/>
    <w:rsid w:val="002F6D17"/>
    <w:rsid w:val="00302887"/>
    <w:rsid w:val="003056EB"/>
    <w:rsid w:val="003071FF"/>
    <w:rsid w:val="00310652"/>
    <w:rsid w:val="003108F0"/>
    <w:rsid w:val="00311065"/>
    <w:rsid w:val="003133C6"/>
    <w:rsid w:val="0031371D"/>
    <w:rsid w:val="0031789F"/>
    <w:rsid w:val="00320788"/>
    <w:rsid w:val="003233A3"/>
    <w:rsid w:val="00325799"/>
    <w:rsid w:val="003279FE"/>
    <w:rsid w:val="003303EB"/>
    <w:rsid w:val="00330AEF"/>
    <w:rsid w:val="00333556"/>
    <w:rsid w:val="00334C33"/>
    <w:rsid w:val="0034218C"/>
    <w:rsid w:val="0034455D"/>
    <w:rsid w:val="0034604B"/>
    <w:rsid w:val="00346D17"/>
    <w:rsid w:val="00347972"/>
    <w:rsid w:val="00352D1E"/>
    <w:rsid w:val="0035469B"/>
    <w:rsid w:val="003559CC"/>
    <w:rsid w:val="00355D4B"/>
    <w:rsid w:val="003569D7"/>
    <w:rsid w:val="0036080C"/>
    <w:rsid w:val="003608AC"/>
    <w:rsid w:val="00363A23"/>
    <w:rsid w:val="0036440C"/>
    <w:rsid w:val="0036465A"/>
    <w:rsid w:val="00381275"/>
    <w:rsid w:val="003827AA"/>
    <w:rsid w:val="00383E2C"/>
    <w:rsid w:val="00390C38"/>
    <w:rsid w:val="00392748"/>
    <w:rsid w:val="00392C65"/>
    <w:rsid w:val="00392ED5"/>
    <w:rsid w:val="003A1690"/>
    <w:rsid w:val="003A19DC"/>
    <w:rsid w:val="003A1B45"/>
    <w:rsid w:val="003A220C"/>
    <w:rsid w:val="003A55E5"/>
    <w:rsid w:val="003B256A"/>
    <w:rsid w:val="003B46FC"/>
    <w:rsid w:val="003B5337"/>
    <w:rsid w:val="003B5767"/>
    <w:rsid w:val="003B7605"/>
    <w:rsid w:val="003C08AA"/>
    <w:rsid w:val="003C2A7B"/>
    <w:rsid w:val="003C49EF"/>
    <w:rsid w:val="003C6BCA"/>
    <w:rsid w:val="003C7902"/>
    <w:rsid w:val="003D0BFF"/>
    <w:rsid w:val="003D1B53"/>
    <w:rsid w:val="003D6EF1"/>
    <w:rsid w:val="003E4AB3"/>
    <w:rsid w:val="003E5BE5"/>
    <w:rsid w:val="003F18D1"/>
    <w:rsid w:val="003F20EC"/>
    <w:rsid w:val="003F4F0E"/>
    <w:rsid w:val="003F6096"/>
    <w:rsid w:val="003F6E06"/>
    <w:rsid w:val="00403C7A"/>
    <w:rsid w:val="004057A6"/>
    <w:rsid w:val="00406554"/>
    <w:rsid w:val="00407755"/>
    <w:rsid w:val="0041100E"/>
    <w:rsid w:val="0041293B"/>
    <w:rsid w:val="004131B0"/>
    <w:rsid w:val="004150DC"/>
    <w:rsid w:val="00416C42"/>
    <w:rsid w:val="00422476"/>
    <w:rsid w:val="0042385C"/>
    <w:rsid w:val="00426FA5"/>
    <w:rsid w:val="00431654"/>
    <w:rsid w:val="00434926"/>
    <w:rsid w:val="00435945"/>
    <w:rsid w:val="00440222"/>
    <w:rsid w:val="00442C4F"/>
    <w:rsid w:val="00443ACE"/>
    <w:rsid w:val="00444217"/>
    <w:rsid w:val="004478F4"/>
    <w:rsid w:val="00450F7A"/>
    <w:rsid w:val="00452C6D"/>
    <w:rsid w:val="00455E0B"/>
    <w:rsid w:val="0045724D"/>
    <w:rsid w:val="00457934"/>
    <w:rsid w:val="00462B9F"/>
    <w:rsid w:val="004659EE"/>
    <w:rsid w:val="00473E34"/>
    <w:rsid w:val="00475720"/>
    <w:rsid w:val="00476BA9"/>
    <w:rsid w:val="00480AFC"/>
    <w:rsid w:val="00481650"/>
    <w:rsid w:val="0048479B"/>
    <w:rsid w:val="00490807"/>
    <w:rsid w:val="004936C2"/>
    <w:rsid w:val="0049379C"/>
    <w:rsid w:val="00497715"/>
    <w:rsid w:val="004A1CA0"/>
    <w:rsid w:val="004A22E9"/>
    <w:rsid w:val="004A4ACD"/>
    <w:rsid w:val="004A506C"/>
    <w:rsid w:val="004A5BC5"/>
    <w:rsid w:val="004B023D"/>
    <w:rsid w:val="004B1549"/>
    <w:rsid w:val="004C0909"/>
    <w:rsid w:val="004C3F97"/>
    <w:rsid w:val="004D01F2"/>
    <w:rsid w:val="004D2CED"/>
    <w:rsid w:val="004D3339"/>
    <w:rsid w:val="004D353F"/>
    <w:rsid w:val="004D36D7"/>
    <w:rsid w:val="004D5033"/>
    <w:rsid w:val="004D682B"/>
    <w:rsid w:val="004E6152"/>
    <w:rsid w:val="004F344A"/>
    <w:rsid w:val="004F4EC3"/>
    <w:rsid w:val="00500F98"/>
    <w:rsid w:val="00502BB5"/>
    <w:rsid w:val="00504ED4"/>
    <w:rsid w:val="00510639"/>
    <w:rsid w:val="00511791"/>
    <w:rsid w:val="005139BE"/>
    <w:rsid w:val="00516142"/>
    <w:rsid w:val="0051681C"/>
    <w:rsid w:val="00517858"/>
    <w:rsid w:val="00520027"/>
    <w:rsid w:val="0052093C"/>
    <w:rsid w:val="00521B31"/>
    <w:rsid w:val="00522469"/>
    <w:rsid w:val="00523D68"/>
    <w:rsid w:val="0052400A"/>
    <w:rsid w:val="00533095"/>
    <w:rsid w:val="005342C4"/>
    <w:rsid w:val="0053484E"/>
    <w:rsid w:val="00536277"/>
    <w:rsid w:val="00536F43"/>
    <w:rsid w:val="00542616"/>
    <w:rsid w:val="005468C1"/>
    <w:rsid w:val="00550F01"/>
    <w:rsid w:val="005510BA"/>
    <w:rsid w:val="005538C8"/>
    <w:rsid w:val="0055402E"/>
    <w:rsid w:val="00554B4E"/>
    <w:rsid w:val="00556C02"/>
    <w:rsid w:val="00561BB2"/>
    <w:rsid w:val="00563249"/>
    <w:rsid w:val="00570A65"/>
    <w:rsid w:val="005734A4"/>
    <w:rsid w:val="005762B1"/>
    <w:rsid w:val="00580456"/>
    <w:rsid w:val="00580E73"/>
    <w:rsid w:val="005817E0"/>
    <w:rsid w:val="00583618"/>
    <w:rsid w:val="005860DE"/>
    <w:rsid w:val="00591A4D"/>
    <w:rsid w:val="00592329"/>
    <w:rsid w:val="00593386"/>
    <w:rsid w:val="00596998"/>
    <w:rsid w:val="0059790F"/>
    <w:rsid w:val="005A6E62"/>
    <w:rsid w:val="005A798E"/>
    <w:rsid w:val="005B2FB3"/>
    <w:rsid w:val="005B63AD"/>
    <w:rsid w:val="005B7B21"/>
    <w:rsid w:val="005C0089"/>
    <w:rsid w:val="005C011E"/>
    <w:rsid w:val="005C6DE5"/>
    <w:rsid w:val="005D2B29"/>
    <w:rsid w:val="005D354A"/>
    <w:rsid w:val="005D3E3C"/>
    <w:rsid w:val="005D3E53"/>
    <w:rsid w:val="005D506C"/>
    <w:rsid w:val="005E0ACC"/>
    <w:rsid w:val="005E3235"/>
    <w:rsid w:val="005E4176"/>
    <w:rsid w:val="005E4876"/>
    <w:rsid w:val="005E65B5"/>
    <w:rsid w:val="005F0301"/>
    <w:rsid w:val="005F14C3"/>
    <w:rsid w:val="005F3AE9"/>
    <w:rsid w:val="006007BB"/>
    <w:rsid w:val="00601DC0"/>
    <w:rsid w:val="006034CB"/>
    <w:rsid w:val="00603503"/>
    <w:rsid w:val="00603C52"/>
    <w:rsid w:val="006131CE"/>
    <w:rsid w:val="0061336B"/>
    <w:rsid w:val="00617D6E"/>
    <w:rsid w:val="00620ED5"/>
    <w:rsid w:val="00622D61"/>
    <w:rsid w:val="00624198"/>
    <w:rsid w:val="00632F5A"/>
    <w:rsid w:val="00636C28"/>
    <w:rsid w:val="00640CA3"/>
    <w:rsid w:val="006428E5"/>
    <w:rsid w:val="00644958"/>
    <w:rsid w:val="006513FB"/>
    <w:rsid w:val="006530C1"/>
    <w:rsid w:val="00656EEF"/>
    <w:rsid w:val="006576AF"/>
    <w:rsid w:val="0066254B"/>
    <w:rsid w:val="00672919"/>
    <w:rsid w:val="00677544"/>
    <w:rsid w:val="00681687"/>
    <w:rsid w:val="00686262"/>
    <w:rsid w:val="00686295"/>
    <w:rsid w:val="00686587"/>
    <w:rsid w:val="006904CF"/>
    <w:rsid w:val="0069498E"/>
    <w:rsid w:val="00695EE2"/>
    <w:rsid w:val="0069660B"/>
    <w:rsid w:val="006A16C8"/>
    <w:rsid w:val="006A1B33"/>
    <w:rsid w:val="006A3920"/>
    <w:rsid w:val="006A48F1"/>
    <w:rsid w:val="006A4B2D"/>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08BB"/>
    <w:rsid w:val="006D1370"/>
    <w:rsid w:val="006D2C28"/>
    <w:rsid w:val="006D3FC1"/>
    <w:rsid w:val="006D7590"/>
    <w:rsid w:val="006E372B"/>
    <w:rsid w:val="006E5FE9"/>
    <w:rsid w:val="006E6581"/>
    <w:rsid w:val="006E71DF"/>
    <w:rsid w:val="006F1616"/>
    <w:rsid w:val="006F1CC4"/>
    <w:rsid w:val="006F2A86"/>
    <w:rsid w:val="006F3163"/>
    <w:rsid w:val="006F45A1"/>
    <w:rsid w:val="006F4F39"/>
    <w:rsid w:val="00702C7D"/>
    <w:rsid w:val="00705FEC"/>
    <w:rsid w:val="00710659"/>
    <w:rsid w:val="0071147A"/>
    <w:rsid w:val="0071185D"/>
    <w:rsid w:val="0072163C"/>
    <w:rsid w:val="00721E01"/>
    <w:rsid w:val="007222AD"/>
    <w:rsid w:val="007267CF"/>
    <w:rsid w:val="00731F3F"/>
    <w:rsid w:val="00733BAB"/>
    <w:rsid w:val="0073604C"/>
    <w:rsid w:val="00742159"/>
    <w:rsid w:val="007436BF"/>
    <w:rsid w:val="0074378E"/>
    <w:rsid w:val="007443E9"/>
    <w:rsid w:val="00745DCE"/>
    <w:rsid w:val="007515D7"/>
    <w:rsid w:val="00753D89"/>
    <w:rsid w:val="00753DDA"/>
    <w:rsid w:val="00754A6E"/>
    <w:rsid w:val="007550F9"/>
    <w:rsid w:val="007553D8"/>
    <w:rsid w:val="00755C9B"/>
    <w:rsid w:val="00760FE4"/>
    <w:rsid w:val="007636C2"/>
    <w:rsid w:val="00763D8B"/>
    <w:rsid w:val="007657F6"/>
    <w:rsid w:val="00765E47"/>
    <w:rsid w:val="0077125A"/>
    <w:rsid w:val="00780511"/>
    <w:rsid w:val="0078405B"/>
    <w:rsid w:val="00786F58"/>
    <w:rsid w:val="00787CC1"/>
    <w:rsid w:val="007920B2"/>
    <w:rsid w:val="00792F4E"/>
    <w:rsid w:val="0079398D"/>
    <w:rsid w:val="00796C25"/>
    <w:rsid w:val="00796FFA"/>
    <w:rsid w:val="007A287C"/>
    <w:rsid w:val="007A3B2A"/>
    <w:rsid w:val="007A5539"/>
    <w:rsid w:val="007B0C9D"/>
    <w:rsid w:val="007B2D2B"/>
    <w:rsid w:val="007B5522"/>
    <w:rsid w:val="007C0EE0"/>
    <w:rsid w:val="007C1B71"/>
    <w:rsid w:val="007C2FBB"/>
    <w:rsid w:val="007C7164"/>
    <w:rsid w:val="007C7413"/>
    <w:rsid w:val="007D0756"/>
    <w:rsid w:val="007D138D"/>
    <w:rsid w:val="007D1984"/>
    <w:rsid w:val="007D2AFE"/>
    <w:rsid w:val="007E3264"/>
    <w:rsid w:val="007E3FEA"/>
    <w:rsid w:val="007E6402"/>
    <w:rsid w:val="007F0A0B"/>
    <w:rsid w:val="007F3A60"/>
    <w:rsid w:val="007F3D0B"/>
    <w:rsid w:val="007F4BBA"/>
    <w:rsid w:val="007F7C94"/>
    <w:rsid w:val="00802FFA"/>
    <w:rsid w:val="008053AD"/>
    <w:rsid w:val="00806E91"/>
    <w:rsid w:val="00810E4B"/>
    <w:rsid w:val="0081279D"/>
    <w:rsid w:val="00814BAA"/>
    <w:rsid w:val="00816F0C"/>
    <w:rsid w:val="0082211C"/>
    <w:rsid w:val="00824295"/>
    <w:rsid w:val="00827A65"/>
    <w:rsid w:val="00830473"/>
    <w:rsid w:val="008313F3"/>
    <w:rsid w:val="0084005B"/>
    <w:rsid w:val="008402F2"/>
    <w:rsid w:val="00840469"/>
    <w:rsid w:val="008405BB"/>
    <w:rsid w:val="0084564F"/>
    <w:rsid w:val="00846494"/>
    <w:rsid w:val="00847B20"/>
    <w:rsid w:val="008509D3"/>
    <w:rsid w:val="00853418"/>
    <w:rsid w:val="00856EBD"/>
    <w:rsid w:val="00857CF6"/>
    <w:rsid w:val="008610ED"/>
    <w:rsid w:val="00861C6A"/>
    <w:rsid w:val="008623F2"/>
    <w:rsid w:val="00865199"/>
    <w:rsid w:val="00867EAF"/>
    <w:rsid w:val="00870763"/>
    <w:rsid w:val="008713EA"/>
    <w:rsid w:val="00873C6B"/>
    <w:rsid w:val="00882B63"/>
    <w:rsid w:val="00883500"/>
    <w:rsid w:val="00883D98"/>
    <w:rsid w:val="0088426A"/>
    <w:rsid w:val="008852BA"/>
    <w:rsid w:val="00890108"/>
    <w:rsid w:val="00893877"/>
    <w:rsid w:val="00893C0C"/>
    <w:rsid w:val="0089532C"/>
    <w:rsid w:val="00896165"/>
    <w:rsid w:val="00896681"/>
    <w:rsid w:val="008A2749"/>
    <w:rsid w:val="008A3A90"/>
    <w:rsid w:val="008B06D4"/>
    <w:rsid w:val="008B24CD"/>
    <w:rsid w:val="008B4F20"/>
    <w:rsid w:val="008B68E7"/>
    <w:rsid w:val="008B7FFD"/>
    <w:rsid w:val="008C286A"/>
    <w:rsid w:val="008C2920"/>
    <w:rsid w:val="008C4307"/>
    <w:rsid w:val="008C485B"/>
    <w:rsid w:val="008C599C"/>
    <w:rsid w:val="008D23DF"/>
    <w:rsid w:val="008D73BF"/>
    <w:rsid w:val="008D7F09"/>
    <w:rsid w:val="008E00D5"/>
    <w:rsid w:val="008E5B64"/>
    <w:rsid w:val="008E6AA7"/>
    <w:rsid w:val="008E7DAA"/>
    <w:rsid w:val="008F0094"/>
    <w:rsid w:val="008F03EF"/>
    <w:rsid w:val="008F340F"/>
    <w:rsid w:val="008F6FFB"/>
    <w:rsid w:val="00903523"/>
    <w:rsid w:val="00906281"/>
    <w:rsid w:val="0090659A"/>
    <w:rsid w:val="00911080"/>
    <w:rsid w:val="00912500"/>
    <w:rsid w:val="0091350B"/>
    <w:rsid w:val="00913EF3"/>
    <w:rsid w:val="00915986"/>
    <w:rsid w:val="00917624"/>
    <w:rsid w:val="00926CB2"/>
    <w:rsid w:val="00930386"/>
    <w:rsid w:val="009309F5"/>
    <w:rsid w:val="00933237"/>
    <w:rsid w:val="00933770"/>
    <w:rsid w:val="00933F28"/>
    <w:rsid w:val="00935B12"/>
    <w:rsid w:val="009400C3"/>
    <w:rsid w:val="00942299"/>
    <w:rsid w:val="009453F7"/>
    <w:rsid w:val="009476C0"/>
    <w:rsid w:val="0095199D"/>
    <w:rsid w:val="00951FA7"/>
    <w:rsid w:val="00955B67"/>
    <w:rsid w:val="00963E34"/>
    <w:rsid w:val="00964A6D"/>
    <w:rsid w:val="00964DFA"/>
    <w:rsid w:val="00964FBF"/>
    <w:rsid w:val="00966B2B"/>
    <w:rsid w:val="00970A69"/>
    <w:rsid w:val="0098155C"/>
    <w:rsid w:val="00981CCA"/>
    <w:rsid w:val="00983B77"/>
    <w:rsid w:val="00996053"/>
    <w:rsid w:val="00997E71"/>
    <w:rsid w:val="009A0B2F"/>
    <w:rsid w:val="009A1CF4"/>
    <w:rsid w:val="009A37D7"/>
    <w:rsid w:val="009A3D59"/>
    <w:rsid w:val="009A4E17"/>
    <w:rsid w:val="009A6955"/>
    <w:rsid w:val="009B0697"/>
    <w:rsid w:val="009B341C"/>
    <w:rsid w:val="009B5747"/>
    <w:rsid w:val="009C0B81"/>
    <w:rsid w:val="009C3182"/>
    <w:rsid w:val="009D2C27"/>
    <w:rsid w:val="009D503E"/>
    <w:rsid w:val="009D7FEF"/>
    <w:rsid w:val="009E0CB2"/>
    <w:rsid w:val="009E2309"/>
    <w:rsid w:val="009E42B9"/>
    <w:rsid w:val="009E4E17"/>
    <w:rsid w:val="009E54B9"/>
    <w:rsid w:val="009F4C2E"/>
    <w:rsid w:val="009F7E3A"/>
    <w:rsid w:val="00A014A3"/>
    <w:rsid w:val="00A027CC"/>
    <w:rsid w:val="00A0412D"/>
    <w:rsid w:val="00A115AF"/>
    <w:rsid w:val="00A15DF0"/>
    <w:rsid w:val="00A21211"/>
    <w:rsid w:val="00A30F8A"/>
    <w:rsid w:val="00A31347"/>
    <w:rsid w:val="00A3167A"/>
    <w:rsid w:val="00A33890"/>
    <w:rsid w:val="00A34E7F"/>
    <w:rsid w:val="00A37CC7"/>
    <w:rsid w:val="00A46F0A"/>
    <w:rsid w:val="00A46F25"/>
    <w:rsid w:val="00A47CC2"/>
    <w:rsid w:val="00A502BA"/>
    <w:rsid w:val="00A60146"/>
    <w:rsid w:val="00A601A9"/>
    <w:rsid w:val="00A60F6F"/>
    <w:rsid w:val="00A621AC"/>
    <w:rsid w:val="00A622C4"/>
    <w:rsid w:val="00A6283D"/>
    <w:rsid w:val="00A676FF"/>
    <w:rsid w:val="00A73EBA"/>
    <w:rsid w:val="00A754B4"/>
    <w:rsid w:val="00A76665"/>
    <w:rsid w:val="00A76749"/>
    <w:rsid w:val="00A76BB3"/>
    <w:rsid w:val="00A807C1"/>
    <w:rsid w:val="00A82267"/>
    <w:rsid w:val="00A82658"/>
    <w:rsid w:val="00A83374"/>
    <w:rsid w:val="00A96172"/>
    <w:rsid w:val="00A96D52"/>
    <w:rsid w:val="00A97C5F"/>
    <w:rsid w:val="00AB0D6A"/>
    <w:rsid w:val="00AB43B3"/>
    <w:rsid w:val="00AB49B9"/>
    <w:rsid w:val="00AB501D"/>
    <w:rsid w:val="00AB5517"/>
    <w:rsid w:val="00AB5D84"/>
    <w:rsid w:val="00AB71F0"/>
    <w:rsid w:val="00AB758A"/>
    <w:rsid w:val="00AC027E"/>
    <w:rsid w:val="00AC05AB"/>
    <w:rsid w:val="00AC1E7E"/>
    <w:rsid w:val="00AC507D"/>
    <w:rsid w:val="00AC66E4"/>
    <w:rsid w:val="00AD0118"/>
    <w:rsid w:val="00AD04F2"/>
    <w:rsid w:val="00AD4578"/>
    <w:rsid w:val="00AD68E9"/>
    <w:rsid w:val="00AD761F"/>
    <w:rsid w:val="00AE56C0"/>
    <w:rsid w:val="00AF7ACC"/>
    <w:rsid w:val="00B00914"/>
    <w:rsid w:val="00B02A8E"/>
    <w:rsid w:val="00B052EE"/>
    <w:rsid w:val="00B1081F"/>
    <w:rsid w:val="00B15066"/>
    <w:rsid w:val="00B16E3F"/>
    <w:rsid w:val="00B178E0"/>
    <w:rsid w:val="00B17DF2"/>
    <w:rsid w:val="00B2496B"/>
    <w:rsid w:val="00B27499"/>
    <w:rsid w:val="00B27633"/>
    <w:rsid w:val="00B3010D"/>
    <w:rsid w:val="00B35151"/>
    <w:rsid w:val="00B433F2"/>
    <w:rsid w:val="00B458E8"/>
    <w:rsid w:val="00B47460"/>
    <w:rsid w:val="00B47940"/>
    <w:rsid w:val="00B5397B"/>
    <w:rsid w:val="00B53EE9"/>
    <w:rsid w:val="00B540EB"/>
    <w:rsid w:val="00B6183E"/>
    <w:rsid w:val="00B62809"/>
    <w:rsid w:val="00B72F2A"/>
    <w:rsid w:val="00B74716"/>
    <w:rsid w:val="00B7675A"/>
    <w:rsid w:val="00B81898"/>
    <w:rsid w:val="00B82DED"/>
    <w:rsid w:val="00B8606B"/>
    <w:rsid w:val="00B878E7"/>
    <w:rsid w:val="00B879CC"/>
    <w:rsid w:val="00B92DBC"/>
    <w:rsid w:val="00B96308"/>
    <w:rsid w:val="00B97278"/>
    <w:rsid w:val="00B97943"/>
    <w:rsid w:val="00BA1D0B"/>
    <w:rsid w:val="00BA2B50"/>
    <w:rsid w:val="00BA5BC0"/>
    <w:rsid w:val="00BA685A"/>
    <w:rsid w:val="00BA6972"/>
    <w:rsid w:val="00BB1E0D"/>
    <w:rsid w:val="00BB26C8"/>
    <w:rsid w:val="00BB4D9B"/>
    <w:rsid w:val="00BB556D"/>
    <w:rsid w:val="00BB73FF"/>
    <w:rsid w:val="00BB7688"/>
    <w:rsid w:val="00BC32FD"/>
    <w:rsid w:val="00BC7423"/>
    <w:rsid w:val="00BC7CAC"/>
    <w:rsid w:val="00BD6D76"/>
    <w:rsid w:val="00BE3A73"/>
    <w:rsid w:val="00BE56B3"/>
    <w:rsid w:val="00BE676D"/>
    <w:rsid w:val="00BF04E8"/>
    <w:rsid w:val="00BF16BF"/>
    <w:rsid w:val="00BF1DE9"/>
    <w:rsid w:val="00BF4D1F"/>
    <w:rsid w:val="00BF76BE"/>
    <w:rsid w:val="00C02A73"/>
    <w:rsid w:val="00C063D2"/>
    <w:rsid w:val="00C07FD9"/>
    <w:rsid w:val="00C10955"/>
    <w:rsid w:val="00C11C4D"/>
    <w:rsid w:val="00C162C0"/>
    <w:rsid w:val="00C1712C"/>
    <w:rsid w:val="00C20634"/>
    <w:rsid w:val="00C212E0"/>
    <w:rsid w:val="00C2167F"/>
    <w:rsid w:val="00C23E16"/>
    <w:rsid w:val="00C27E37"/>
    <w:rsid w:val="00C31DD1"/>
    <w:rsid w:val="00C32713"/>
    <w:rsid w:val="00C351B8"/>
    <w:rsid w:val="00C410D9"/>
    <w:rsid w:val="00C44DB7"/>
    <w:rsid w:val="00C4510A"/>
    <w:rsid w:val="00C47F2E"/>
    <w:rsid w:val="00C52BA6"/>
    <w:rsid w:val="00C57A1A"/>
    <w:rsid w:val="00C60BBD"/>
    <w:rsid w:val="00C6258F"/>
    <w:rsid w:val="00C62C41"/>
    <w:rsid w:val="00C637DF"/>
    <w:rsid w:val="00C63DF6"/>
    <w:rsid w:val="00C63E58"/>
    <w:rsid w:val="00C64322"/>
    <w:rsid w:val="00C6495E"/>
    <w:rsid w:val="00C665A2"/>
    <w:rsid w:val="00C670EE"/>
    <w:rsid w:val="00C67E3B"/>
    <w:rsid w:val="00C71F4C"/>
    <w:rsid w:val="00C7245A"/>
    <w:rsid w:val="00C73E03"/>
    <w:rsid w:val="00C77B29"/>
    <w:rsid w:val="00C87039"/>
    <w:rsid w:val="00C8718B"/>
    <w:rsid w:val="00C872E4"/>
    <w:rsid w:val="00C878D9"/>
    <w:rsid w:val="00C90311"/>
    <w:rsid w:val="00C91C26"/>
    <w:rsid w:val="00CA2BB2"/>
    <w:rsid w:val="00CA73D5"/>
    <w:rsid w:val="00CB09E4"/>
    <w:rsid w:val="00CB2FC9"/>
    <w:rsid w:val="00CB5068"/>
    <w:rsid w:val="00CB62D5"/>
    <w:rsid w:val="00CB7D2B"/>
    <w:rsid w:val="00CC0213"/>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38BC"/>
    <w:rsid w:val="00CF5D31"/>
    <w:rsid w:val="00CF5F3B"/>
    <w:rsid w:val="00CF7733"/>
    <w:rsid w:val="00CF791A"/>
    <w:rsid w:val="00D00513"/>
    <w:rsid w:val="00D00D7D"/>
    <w:rsid w:val="00D030AE"/>
    <w:rsid w:val="00D139C8"/>
    <w:rsid w:val="00D16CA6"/>
    <w:rsid w:val="00D17F81"/>
    <w:rsid w:val="00D2758C"/>
    <w:rsid w:val="00D275CA"/>
    <w:rsid w:val="00D2789B"/>
    <w:rsid w:val="00D27D1D"/>
    <w:rsid w:val="00D345AB"/>
    <w:rsid w:val="00D355FF"/>
    <w:rsid w:val="00D41566"/>
    <w:rsid w:val="00D452F4"/>
    <w:rsid w:val="00D458EC"/>
    <w:rsid w:val="00D501B0"/>
    <w:rsid w:val="00D52582"/>
    <w:rsid w:val="00D52F3F"/>
    <w:rsid w:val="00D531D0"/>
    <w:rsid w:val="00D53A8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A7D2E"/>
    <w:rsid w:val="00DB06A1"/>
    <w:rsid w:val="00DB1C89"/>
    <w:rsid w:val="00DB3763"/>
    <w:rsid w:val="00DB4029"/>
    <w:rsid w:val="00DB5F4D"/>
    <w:rsid w:val="00DB66F2"/>
    <w:rsid w:val="00DB6DA5"/>
    <w:rsid w:val="00DC076B"/>
    <w:rsid w:val="00DC0D69"/>
    <w:rsid w:val="00DC186F"/>
    <w:rsid w:val="00DC252F"/>
    <w:rsid w:val="00DC353F"/>
    <w:rsid w:val="00DC6050"/>
    <w:rsid w:val="00DC6445"/>
    <w:rsid w:val="00DD35E1"/>
    <w:rsid w:val="00DD43EA"/>
    <w:rsid w:val="00DE5685"/>
    <w:rsid w:val="00DE6F44"/>
    <w:rsid w:val="00DE731E"/>
    <w:rsid w:val="00DF140E"/>
    <w:rsid w:val="00DF1B58"/>
    <w:rsid w:val="00DF513D"/>
    <w:rsid w:val="00E009DA"/>
    <w:rsid w:val="00E01244"/>
    <w:rsid w:val="00E037D9"/>
    <w:rsid w:val="00E04927"/>
    <w:rsid w:val="00E10EDC"/>
    <w:rsid w:val="00E11A48"/>
    <w:rsid w:val="00E130EB"/>
    <w:rsid w:val="00E162CD"/>
    <w:rsid w:val="00E17FA5"/>
    <w:rsid w:val="00E20C6D"/>
    <w:rsid w:val="00E21BFE"/>
    <w:rsid w:val="00E21C88"/>
    <w:rsid w:val="00E223AC"/>
    <w:rsid w:val="00E26930"/>
    <w:rsid w:val="00E27257"/>
    <w:rsid w:val="00E27F4F"/>
    <w:rsid w:val="00E33C65"/>
    <w:rsid w:val="00E3442C"/>
    <w:rsid w:val="00E41CE5"/>
    <w:rsid w:val="00E449D0"/>
    <w:rsid w:val="00E44A34"/>
    <w:rsid w:val="00E4506A"/>
    <w:rsid w:val="00E50AAD"/>
    <w:rsid w:val="00E53F99"/>
    <w:rsid w:val="00E545B9"/>
    <w:rsid w:val="00E54E3C"/>
    <w:rsid w:val="00E56510"/>
    <w:rsid w:val="00E62EA8"/>
    <w:rsid w:val="00E67A6E"/>
    <w:rsid w:val="00E70096"/>
    <w:rsid w:val="00E71B43"/>
    <w:rsid w:val="00E71DE6"/>
    <w:rsid w:val="00E81612"/>
    <w:rsid w:val="00E82BD7"/>
    <w:rsid w:val="00E82F78"/>
    <w:rsid w:val="00E859E3"/>
    <w:rsid w:val="00E87D18"/>
    <w:rsid w:val="00E87D62"/>
    <w:rsid w:val="00E93758"/>
    <w:rsid w:val="00E97333"/>
    <w:rsid w:val="00E97413"/>
    <w:rsid w:val="00EA486E"/>
    <w:rsid w:val="00EA4FA3"/>
    <w:rsid w:val="00EB001B"/>
    <w:rsid w:val="00EB3082"/>
    <w:rsid w:val="00EB6C33"/>
    <w:rsid w:val="00EC1DEA"/>
    <w:rsid w:val="00EC37E2"/>
    <w:rsid w:val="00EC6F62"/>
    <w:rsid w:val="00ED2EA2"/>
    <w:rsid w:val="00ED6019"/>
    <w:rsid w:val="00ED7830"/>
    <w:rsid w:val="00EE2BFF"/>
    <w:rsid w:val="00EE3909"/>
    <w:rsid w:val="00EF4205"/>
    <w:rsid w:val="00EF5939"/>
    <w:rsid w:val="00EF7DF6"/>
    <w:rsid w:val="00F01714"/>
    <w:rsid w:val="00F0258F"/>
    <w:rsid w:val="00F02D06"/>
    <w:rsid w:val="00F056E5"/>
    <w:rsid w:val="00F06FDD"/>
    <w:rsid w:val="00F10819"/>
    <w:rsid w:val="00F11219"/>
    <w:rsid w:val="00F15AD4"/>
    <w:rsid w:val="00F16F35"/>
    <w:rsid w:val="00F17559"/>
    <w:rsid w:val="00F2229D"/>
    <w:rsid w:val="00F25ABB"/>
    <w:rsid w:val="00F266F0"/>
    <w:rsid w:val="00F26F62"/>
    <w:rsid w:val="00F27963"/>
    <w:rsid w:val="00F30103"/>
    <w:rsid w:val="00F30446"/>
    <w:rsid w:val="00F33E1C"/>
    <w:rsid w:val="00F4135D"/>
    <w:rsid w:val="00F41F1B"/>
    <w:rsid w:val="00F46BD9"/>
    <w:rsid w:val="00F523E2"/>
    <w:rsid w:val="00F60BE0"/>
    <w:rsid w:val="00F6280E"/>
    <w:rsid w:val="00F666EC"/>
    <w:rsid w:val="00F7050A"/>
    <w:rsid w:val="00F75533"/>
    <w:rsid w:val="00F76E96"/>
    <w:rsid w:val="00F8036D"/>
    <w:rsid w:val="00F809DC"/>
    <w:rsid w:val="00F86EB0"/>
    <w:rsid w:val="00F9474D"/>
    <w:rsid w:val="00F95CCA"/>
    <w:rsid w:val="00FA154B"/>
    <w:rsid w:val="00FA3811"/>
    <w:rsid w:val="00FA3B9F"/>
    <w:rsid w:val="00FA3F06"/>
    <w:rsid w:val="00FA4A26"/>
    <w:rsid w:val="00FA4E4A"/>
    <w:rsid w:val="00FA7084"/>
    <w:rsid w:val="00FA7BEF"/>
    <w:rsid w:val="00FB048D"/>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06CF"/>
    <w:rsid w:val="00FF3D6B"/>
    <w:rsid w:val="00FF5407"/>
    <w:rsid w:val="00FF73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4B25AC"/>
  <w15:docId w15:val="{65F1F76B-30A0-401D-9358-7A1E5285D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nhideWhenUsed/>
    <w:qFormat/>
    <w:rsid w:val="00490807"/>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2C625B"/>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A621AC"/>
    <w:pPr>
      <w:spacing w:after="360"/>
    </w:pPr>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2C625B"/>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76E96"/>
    <w:rPr>
      <w:rFonts w:ascii="Courier New" w:hAnsi="Courier New"/>
      <w:b w:val="0"/>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2C625B"/>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styleId="NormalWeb">
    <w:name w:val="Normal (Web)"/>
    <w:basedOn w:val="Normal"/>
    <w:uiPriority w:val="99"/>
    <w:semiHidden/>
    <w:unhideWhenUsed/>
    <w:rsid w:val="00E50AAD"/>
    <w:pPr>
      <w:spacing w:before="100" w:beforeAutospacing="1" w:after="100" w:afterAutospacing="1" w:line="240" w:lineRule="auto"/>
    </w:pPr>
    <w:rPr>
      <w:rFonts w:ascii="Times New Roman" w:eastAsia="Times New Roman" w:hAnsi="Times New Roman"/>
      <w:sz w:val="24"/>
      <w:szCs w:val="24"/>
    </w:rPr>
  </w:style>
  <w:style w:type="paragraph" w:customStyle="1" w:styleId="CMDL75">
    <w:name w:val="CMD L75"/>
    <w:basedOn w:val="CMD"/>
    <w:qFormat/>
    <w:rsid w:val="00FF06CF"/>
    <w:pPr>
      <w:spacing w:before="0" w:after="0"/>
      <w:ind w:left="1080"/>
    </w:pPr>
    <w:rPr>
      <w:rFonts w:eastAsia="Times New Roman"/>
      <w:szCs w:val="24"/>
    </w:rPr>
  </w:style>
  <w:style w:type="numbering" w:customStyle="1" w:styleId="PartStepSubStepList">
    <w:name w:val="Part_Step_SubStep_List"/>
    <w:basedOn w:val="NoList"/>
    <w:uiPriority w:val="99"/>
    <w:rsid w:val="008F6FFB"/>
    <w:pPr>
      <w:numPr>
        <w:numId w:val="30"/>
      </w:numPr>
    </w:pPr>
  </w:style>
  <w:style w:type="paragraph" w:styleId="ListParagraph">
    <w:name w:val="List Paragraph"/>
    <w:basedOn w:val="Normal"/>
    <w:uiPriority w:val="34"/>
    <w:qFormat/>
    <w:rsid w:val="008F6FFB"/>
    <w:pPr>
      <w:ind w:left="720"/>
      <w:contextualSpacing/>
    </w:pPr>
  </w:style>
  <w:style w:type="character" w:styleId="Hyperlink">
    <w:name w:val="Hyperlink"/>
    <w:basedOn w:val="DefaultParagraphFont"/>
    <w:uiPriority w:val="99"/>
    <w:semiHidden/>
    <w:unhideWhenUsed/>
    <w:rsid w:val="0069498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1156557">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sandbox\CCNP\en\8.0\ENARSI\Lab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4FE42F22AC24619980BB365FDFE26C6"/>
        <w:category>
          <w:name w:val="General"/>
          <w:gallery w:val="placeholder"/>
        </w:category>
        <w:types>
          <w:type w:val="bbPlcHdr"/>
        </w:types>
        <w:behaviors>
          <w:behavior w:val="content"/>
        </w:behaviors>
        <w:guid w:val="{954792AC-A889-41F1-BACA-64AD5179500D}"/>
      </w:docPartPr>
      <w:docPartBody>
        <w:p w:rsidR="005C6A9E" w:rsidRDefault="00346F6F">
          <w:pPr>
            <w:pStyle w:val="D4FE42F22AC24619980BB365FDFE26C6"/>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F6F"/>
    <w:rsid w:val="00090817"/>
    <w:rsid w:val="000C2F77"/>
    <w:rsid w:val="00346F6F"/>
    <w:rsid w:val="005C6A9E"/>
    <w:rsid w:val="00614196"/>
    <w:rsid w:val="00A92952"/>
    <w:rsid w:val="00BF3E09"/>
    <w:rsid w:val="00D73BAC"/>
    <w:rsid w:val="00F82C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4FE42F22AC24619980BB365FDFE26C6">
    <w:name w:val="D4FE42F22AC24619980BB365FDFE26C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NotRelyOnCSS/>
  <w:doNotOrganizeInFold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4FFB8FA-D3F8-4EB9-AD3B-C1E2C344E7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16</TotalTime>
  <Pages>14</Pages>
  <Words>3824</Words>
  <Characters>21802</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Lab - Path Control Using PBR</vt:lpstr>
    </vt:vector>
  </TitlesOfParts>
  <Company>Cisco Systems, Inc.</Company>
  <LinksUpToDate>false</LinksUpToDate>
  <CharactersWithSpaces>25575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Path Control Using PBR</dc:title>
  <dc:creator>Martin Benson</dc:creator>
  <dc:description>2020</dc:description>
  <cp:lastModifiedBy>Suk-Yi Pennock -X (spennock - UNICON INC at Cisco)</cp:lastModifiedBy>
  <cp:revision>4</cp:revision>
  <cp:lastPrinted>2020-03-24T17:56:00Z</cp:lastPrinted>
  <dcterms:created xsi:type="dcterms:W3CDTF">2020-03-24T17:47:00Z</dcterms:created>
  <dcterms:modified xsi:type="dcterms:W3CDTF">2020-03-24T18:03:00Z</dcterms:modified>
</cp:coreProperties>
</file>