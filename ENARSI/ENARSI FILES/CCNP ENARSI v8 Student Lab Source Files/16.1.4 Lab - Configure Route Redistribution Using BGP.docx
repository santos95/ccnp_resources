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26ADC5" w14:textId="4B387320" w:rsidR="004D36D7" w:rsidRPr="00FD4A68" w:rsidRDefault="00844EE9" w:rsidP="00B47940">
      <w:pPr>
        <w:pStyle w:val="Title"/>
        <w:rPr>
          <w:rStyle w:val="LabTitleInstVersred"/>
          <w:b/>
          <w:color w:val="auto"/>
        </w:rPr>
      </w:pPr>
      <w:sdt>
        <w:sdtPr>
          <w:rPr>
            <w:b w:val="0"/>
            <w:color w:val="EE0000"/>
          </w:rPr>
          <w:alias w:val="Title"/>
          <w:tag w:val=""/>
          <w:id w:val="-487021785"/>
          <w:placeholder>
            <w:docPart w:val="8FF3458C19ED4972BA24B210272FCB23"/>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126F64" w:rsidRPr="00126F64">
            <w:t>Lab - Implement Route Redistribution Between Multiple Protocols</w:t>
          </w:r>
        </w:sdtContent>
      </w:sdt>
    </w:p>
    <w:p w14:paraId="0FE9368D" w14:textId="77777777" w:rsidR="00D778DF" w:rsidRPr="00E70096" w:rsidRDefault="00D778DF" w:rsidP="00D452F4">
      <w:pPr>
        <w:pStyle w:val="Heading1"/>
      </w:pPr>
      <w:r w:rsidRPr="00E70096">
        <w:t>Topology</w:t>
      </w:r>
    </w:p>
    <w:p w14:paraId="00DE801D" w14:textId="77777777" w:rsidR="00D123D0" w:rsidRDefault="00D123D0" w:rsidP="00D778DF">
      <w:pPr>
        <w:pStyle w:val="Visual"/>
      </w:pPr>
      <w:r>
        <w:rPr>
          <w:noProof/>
        </w:rPr>
        <w:drawing>
          <wp:inline distT="0" distB="0" distL="0" distR="0" wp14:anchorId="5DE0DD17" wp14:editId="168E9A38">
            <wp:extent cx="5718810" cy="3328670"/>
            <wp:effectExtent l="0" t="0" r="0" b="5080"/>
            <wp:docPr id="4" name="Picture 4" descr="This topology has 3 routers and 2 switches. D1 G1/0/11 is connected R1 G0/0/1. R1 G0/0/0 is connected to R2 G0/0/0. R2 G0/0/1 is connected to R3 G0/0//0. R3 G0/0/1 is connected to D2 G1/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8810" cy="3328670"/>
                    </a:xfrm>
                    <a:prstGeom prst="rect">
                      <a:avLst/>
                    </a:prstGeom>
                    <a:noFill/>
                  </pic:spPr>
                </pic:pic>
              </a:graphicData>
            </a:graphic>
          </wp:inline>
        </w:drawing>
      </w:r>
    </w:p>
    <w:p w14:paraId="72E5978C" w14:textId="77777777" w:rsidR="00D778DF" w:rsidRPr="00E70096" w:rsidRDefault="00D778DF" w:rsidP="00D452F4">
      <w:pPr>
        <w:pStyle w:val="Heading1"/>
      </w:pPr>
      <w:r w:rsidRPr="00E70096">
        <w:t>Addressing Table</w:t>
      </w:r>
    </w:p>
    <w:tbl>
      <w:tblPr>
        <w:tblW w:w="10068"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his table shows the addressing for the Device, Interface, IP Address and Subnet Mask."/>
      </w:tblPr>
      <w:tblGrid>
        <w:gridCol w:w="1980"/>
        <w:gridCol w:w="2784"/>
        <w:gridCol w:w="2604"/>
        <w:gridCol w:w="2700"/>
      </w:tblGrid>
      <w:tr w:rsidR="00844EE9" w14:paraId="336DB07E" w14:textId="77777777" w:rsidTr="003C1C60">
        <w:trPr>
          <w:cantSplit/>
          <w:tblHeader/>
          <w:jc w:val="center"/>
        </w:trPr>
        <w:tc>
          <w:tcPr>
            <w:tcW w:w="198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CF3CCD8" w14:textId="77777777" w:rsidR="00D778DF" w:rsidRPr="00E87D62" w:rsidRDefault="00E70096" w:rsidP="006F0564">
            <w:pPr>
              <w:pStyle w:val="TableHeading"/>
            </w:pPr>
            <w:r>
              <w:t>Device</w:t>
            </w:r>
          </w:p>
        </w:tc>
        <w:tc>
          <w:tcPr>
            <w:tcW w:w="2784"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00670EE" w14:textId="77777777" w:rsidR="00D778DF" w:rsidRPr="00E87D62" w:rsidRDefault="00D778DF" w:rsidP="006F0564">
            <w:pPr>
              <w:pStyle w:val="TableHeading"/>
            </w:pPr>
            <w:r w:rsidRPr="00E87D62">
              <w:t>Interface</w:t>
            </w:r>
          </w:p>
        </w:tc>
        <w:tc>
          <w:tcPr>
            <w:tcW w:w="2604"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2273B0A" w14:textId="77777777" w:rsidR="00D778DF" w:rsidRPr="00E87D62" w:rsidRDefault="00D778DF" w:rsidP="006F0564">
            <w:pPr>
              <w:pStyle w:val="TableHeading"/>
            </w:pPr>
            <w:r w:rsidRPr="00E87D62">
              <w:t>IP Address</w:t>
            </w:r>
          </w:p>
        </w:tc>
        <w:tc>
          <w:tcPr>
            <w:tcW w:w="27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610F401" w14:textId="77777777" w:rsidR="00D778DF" w:rsidRPr="00E87D62" w:rsidRDefault="00D778DF" w:rsidP="006F0564">
            <w:pPr>
              <w:pStyle w:val="TableHeading"/>
            </w:pPr>
            <w:r w:rsidRPr="00E87D62">
              <w:t>Subnet Mask</w:t>
            </w:r>
          </w:p>
        </w:tc>
      </w:tr>
      <w:tr w:rsidR="00D778DF" w14:paraId="2F4E05CE" w14:textId="77777777" w:rsidTr="003C1C60">
        <w:trPr>
          <w:cantSplit/>
          <w:jc w:val="center"/>
        </w:trPr>
        <w:tc>
          <w:tcPr>
            <w:tcW w:w="1980" w:type="dxa"/>
            <w:tcBorders>
              <w:bottom w:val="nil"/>
            </w:tcBorders>
            <w:vAlign w:val="bottom"/>
          </w:tcPr>
          <w:p w14:paraId="12189B5B" w14:textId="77777777" w:rsidR="00D778DF" w:rsidRPr="008B68E7" w:rsidRDefault="007D6504" w:rsidP="008B68E7">
            <w:pPr>
              <w:pStyle w:val="TableText"/>
            </w:pPr>
            <w:r>
              <w:t>R1</w:t>
            </w:r>
          </w:p>
        </w:tc>
        <w:tc>
          <w:tcPr>
            <w:tcW w:w="2784" w:type="dxa"/>
            <w:vAlign w:val="bottom"/>
          </w:tcPr>
          <w:p w14:paraId="550CB3C5" w14:textId="77777777" w:rsidR="00D778DF" w:rsidRPr="008B68E7" w:rsidRDefault="007D6504" w:rsidP="008B68E7">
            <w:pPr>
              <w:pStyle w:val="TableText"/>
            </w:pPr>
            <w:r>
              <w:t>G0/0/0</w:t>
            </w:r>
          </w:p>
        </w:tc>
        <w:tc>
          <w:tcPr>
            <w:tcW w:w="2604" w:type="dxa"/>
            <w:vAlign w:val="bottom"/>
          </w:tcPr>
          <w:p w14:paraId="635971DE" w14:textId="77777777" w:rsidR="00D778DF" w:rsidRPr="008B68E7" w:rsidRDefault="007D6504" w:rsidP="008B68E7">
            <w:pPr>
              <w:pStyle w:val="TableText"/>
            </w:pPr>
            <w:r>
              <w:t>10.1.12.1</w:t>
            </w:r>
          </w:p>
        </w:tc>
        <w:tc>
          <w:tcPr>
            <w:tcW w:w="2700" w:type="dxa"/>
            <w:vAlign w:val="bottom"/>
          </w:tcPr>
          <w:p w14:paraId="797241AA" w14:textId="77777777" w:rsidR="00D778DF" w:rsidRPr="008B68E7" w:rsidRDefault="00D778DF" w:rsidP="008B68E7">
            <w:pPr>
              <w:pStyle w:val="TableText"/>
            </w:pPr>
            <w:r w:rsidRPr="008B68E7">
              <w:t>255.255.255.0</w:t>
            </w:r>
          </w:p>
        </w:tc>
      </w:tr>
      <w:tr w:rsidR="00D778DF" w14:paraId="5C8293C7" w14:textId="77777777" w:rsidTr="003C1C60">
        <w:trPr>
          <w:cantSplit/>
          <w:jc w:val="center"/>
        </w:trPr>
        <w:tc>
          <w:tcPr>
            <w:tcW w:w="1980" w:type="dxa"/>
            <w:tcBorders>
              <w:top w:val="nil"/>
              <w:bottom w:val="nil"/>
            </w:tcBorders>
            <w:vAlign w:val="bottom"/>
          </w:tcPr>
          <w:p w14:paraId="5F416ACE" w14:textId="77777777" w:rsidR="00D778DF" w:rsidRPr="008B68E7" w:rsidRDefault="007D6504" w:rsidP="003C1C60">
            <w:pPr>
              <w:pStyle w:val="ConfigWindow"/>
            </w:pPr>
            <w:r>
              <w:t>R1</w:t>
            </w:r>
          </w:p>
        </w:tc>
        <w:tc>
          <w:tcPr>
            <w:tcW w:w="2784" w:type="dxa"/>
            <w:vAlign w:val="bottom"/>
          </w:tcPr>
          <w:p w14:paraId="6BAB38CD" w14:textId="77777777" w:rsidR="00D778DF" w:rsidRPr="008B68E7" w:rsidRDefault="007D6504" w:rsidP="008B68E7">
            <w:pPr>
              <w:pStyle w:val="TableText"/>
            </w:pPr>
            <w:r>
              <w:t>G0/0/1</w:t>
            </w:r>
          </w:p>
        </w:tc>
        <w:tc>
          <w:tcPr>
            <w:tcW w:w="2604" w:type="dxa"/>
            <w:vAlign w:val="bottom"/>
          </w:tcPr>
          <w:p w14:paraId="22AEF3C1" w14:textId="77777777" w:rsidR="00D778DF" w:rsidRPr="008B68E7" w:rsidRDefault="007D6504" w:rsidP="008B68E7">
            <w:pPr>
              <w:pStyle w:val="TableText"/>
            </w:pPr>
            <w:r>
              <w:t>10.1.11.1</w:t>
            </w:r>
          </w:p>
        </w:tc>
        <w:tc>
          <w:tcPr>
            <w:tcW w:w="2700" w:type="dxa"/>
            <w:vAlign w:val="bottom"/>
          </w:tcPr>
          <w:p w14:paraId="2CCA0084" w14:textId="77777777" w:rsidR="00D778DF" w:rsidRPr="008B68E7" w:rsidRDefault="00D778DF" w:rsidP="008B68E7">
            <w:pPr>
              <w:pStyle w:val="TableText"/>
            </w:pPr>
            <w:r w:rsidRPr="008B68E7">
              <w:t>255.255.255.0</w:t>
            </w:r>
          </w:p>
        </w:tc>
      </w:tr>
      <w:tr w:rsidR="00D778DF" w14:paraId="1163F270" w14:textId="77777777" w:rsidTr="003C1C60">
        <w:trPr>
          <w:cantSplit/>
          <w:jc w:val="center"/>
        </w:trPr>
        <w:tc>
          <w:tcPr>
            <w:tcW w:w="1980" w:type="dxa"/>
            <w:tcBorders>
              <w:top w:val="nil"/>
              <w:bottom w:val="single" w:sz="2" w:space="0" w:color="auto"/>
            </w:tcBorders>
            <w:vAlign w:val="bottom"/>
          </w:tcPr>
          <w:p w14:paraId="186C329B" w14:textId="77777777" w:rsidR="00D778DF" w:rsidRPr="008B68E7" w:rsidRDefault="007D6504" w:rsidP="003C1C60">
            <w:pPr>
              <w:pStyle w:val="ConfigWindow"/>
            </w:pPr>
            <w:r>
              <w:t>R1</w:t>
            </w:r>
          </w:p>
        </w:tc>
        <w:tc>
          <w:tcPr>
            <w:tcW w:w="2784" w:type="dxa"/>
            <w:vAlign w:val="bottom"/>
          </w:tcPr>
          <w:p w14:paraId="09DE1AB6" w14:textId="77777777" w:rsidR="00D778DF" w:rsidRPr="008B68E7" w:rsidRDefault="007D6504" w:rsidP="008B68E7">
            <w:pPr>
              <w:pStyle w:val="TableText"/>
            </w:pPr>
            <w:r>
              <w:t>Loopback 0</w:t>
            </w:r>
          </w:p>
        </w:tc>
        <w:tc>
          <w:tcPr>
            <w:tcW w:w="2604" w:type="dxa"/>
            <w:vAlign w:val="bottom"/>
          </w:tcPr>
          <w:p w14:paraId="28B366A6" w14:textId="77777777" w:rsidR="00D778DF" w:rsidRPr="008B68E7" w:rsidRDefault="007D6504" w:rsidP="008B68E7">
            <w:pPr>
              <w:pStyle w:val="TableText"/>
            </w:pPr>
            <w:r>
              <w:t>10.1.1.1</w:t>
            </w:r>
          </w:p>
        </w:tc>
        <w:tc>
          <w:tcPr>
            <w:tcW w:w="2700" w:type="dxa"/>
            <w:vAlign w:val="bottom"/>
          </w:tcPr>
          <w:p w14:paraId="0575C06E" w14:textId="77777777" w:rsidR="00D778DF" w:rsidRPr="008B68E7" w:rsidRDefault="00D778DF" w:rsidP="008B68E7">
            <w:pPr>
              <w:pStyle w:val="TableText"/>
            </w:pPr>
            <w:r w:rsidRPr="008B68E7">
              <w:t>255.255.255.0</w:t>
            </w:r>
          </w:p>
        </w:tc>
      </w:tr>
      <w:tr w:rsidR="007D6504" w14:paraId="58D153F3" w14:textId="77777777" w:rsidTr="003C1C60">
        <w:trPr>
          <w:cantSplit/>
          <w:jc w:val="center"/>
        </w:trPr>
        <w:tc>
          <w:tcPr>
            <w:tcW w:w="1980" w:type="dxa"/>
            <w:tcBorders>
              <w:bottom w:val="nil"/>
            </w:tcBorders>
            <w:vAlign w:val="bottom"/>
          </w:tcPr>
          <w:p w14:paraId="42586830" w14:textId="77777777" w:rsidR="007D6504" w:rsidRPr="008B68E7" w:rsidRDefault="007D6504" w:rsidP="006F0564">
            <w:pPr>
              <w:pStyle w:val="TableText"/>
            </w:pPr>
            <w:r>
              <w:t>R2</w:t>
            </w:r>
          </w:p>
        </w:tc>
        <w:tc>
          <w:tcPr>
            <w:tcW w:w="2784" w:type="dxa"/>
            <w:vAlign w:val="bottom"/>
          </w:tcPr>
          <w:p w14:paraId="54A1C770" w14:textId="77777777" w:rsidR="007D6504" w:rsidRPr="008B68E7" w:rsidRDefault="007D6504" w:rsidP="006F0564">
            <w:pPr>
              <w:pStyle w:val="TableText"/>
            </w:pPr>
            <w:r>
              <w:t>G0/0/0</w:t>
            </w:r>
          </w:p>
        </w:tc>
        <w:tc>
          <w:tcPr>
            <w:tcW w:w="2604" w:type="dxa"/>
            <w:vAlign w:val="bottom"/>
          </w:tcPr>
          <w:p w14:paraId="5D6CF0E6" w14:textId="77777777" w:rsidR="007D6504" w:rsidRPr="008B68E7" w:rsidRDefault="007D6504" w:rsidP="006F0564">
            <w:pPr>
              <w:pStyle w:val="TableText"/>
            </w:pPr>
            <w:r>
              <w:t>10.1.12.2</w:t>
            </w:r>
          </w:p>
        </w:tc>
        <w:tc>
          <w:tcPr>
            <w:tcW w:w="2700" w:type="dxa"/>
            <w:vAlign w:val="bottom"/>
          </w:tcPr>
          <w:p w14:paraId="37627FE5" w14:textId="77777777" w:rsidR="007D6504" w:rsidRPr="008B68E7" w:rsidRDefault="007D6504" w:rsidP="006F0564">
            <w:pPr>
              <w:pStyle w:val="TableText"/>
            </w:pPr>
            <w:r w:rsidRPr="008B68E7">
              <w:t>255.255.255.0</w:t>
            </w:r>
          </w:p>
        </w:tc>
      </w:tr>
      <w:tr w:rsidR="007D6504" w14:paraId="356DC37C" w14:textId="77777777" w:rsidTr="003C1C60">
        <w:trPr>
          <w:cantSplit/>
          <w:jc w:val="center"/>
        </w:trPr>
        <w:tc>
          <w:tcPr>
            <w:tcW w:w="1980" w:type="dxa"/>
            <w:tcBorders>
              <w:top w:val="nil"/>
              <w:bottom w:val="single" w:sz="2" w:space="0" w:color="auto"/>
            </w:tcBorders>
            <w:vAlign w:val="bottom"/>
          </w:tcPr>
          <w:p w14:paraId="718E705C" w14:textId="77777777" w:rsidR="007D6504" w:rsidRPr="008B68E7" w:rsidRDefault="007D6504" w:rsidP="003C1C60">
            <w:pPr>
              <w:pStyle w:val="ConfigWindow"/>
            </w:pPr>
            <w:r>
              <w:t>R2</w:t>
            </w:r>
          </w:p>
        </w:tc>
        <w:tc>
          <w:tcPr>
            <w:tcW w:w="2784" w:type="dxa"/>
            <w:vAlign w:val="bottom"/>
          </w:tcPr>
          <w:p w14:paraId="00796686" w14:textId="77777777" w:rsidR="007D6504" w:rsidRPr="008B68E7" w:rsidRDefault="007D6504" w:rsidP="006F0564">
            <w:pPr>
              <w:pStyle w:val="TableText"/>
            </w:pPr>
            <w:r>
              <w:t>G0/0/1</w:t>
            </w:r>
          </w:p>
        </w:tc>
        <w:tc>
          <w:tcPr>
            <w:tcW w:w="2604" w:type="dxa"/>
            <w:vAlign w:val="bottom"/>
          </w:tcPr>
          <w:p w14:paraId="4C5EC1C6" w14:textId="77777777" w:rsidR="007D6504" w:rsidRPr="008B68E7" w:rsidRDefault="007D6504" w:rsidP="007D6504">
            <w:pPr>
              <w:pStyle w:val="TableText"/>
            </w:pPr>
            <w:r>
              <w:t>10.1.23.2</w:t>
            </w:r>
          </w:p>
        </w:tc>
        <w:tc>
          <w:tcPr>
            <w:tcW w:w="2700" w:type="dxa"/>
            <w:vAlign w:val="bottom"/>
          </w:tcPr>
          <w:p w14:paraId="6A3CB161" w14:textId="77777777" w:rsidR="007D6504" w:rsidRPr="008B68E7" w:rsidRDefault="007D6504" w:rsidP="006F0564">
            <w:pPr>
              <w:pStyle w:val="TableText"/>
            </w:pPr>
            <w:r w:rsidRPr="008B68E7">
              <w:t>255.255.255.0</w:t>
            </w:r>
          </w:p>
        </w:tc>
      </w:tr>
      <w:tr w:rsidR="007D6504" w14:paraId="62445870" w14:textId="77777777" w:rsidTr="003C1C60">
        <w:trPr>
          <w:cantSplit/>
          <w:jc w:val="center"/>
        </w:trPr>
        <w:tc>
          <w:tcPr>
            <w:tcW w:w="1980" w:type="dxa"/>
            <w:tcBorders>
              <w:bottom w:val="nil"/>
            </w:tcBorders>
            <w:vAlign w:val="bottom"/>
          </w:tcPr>
          <w:p w14:paraId="4EF13F71" w14:textId="77777777" w:rsidR="007D6504" w:rsidRPr="008B68E7" w:rsidRDefault="007D6504" w:rsidP="006F0564">
            <w:pPr>
              <w:pStyle w:val="TableText"/>
            </w:pPr>
            <w:r>
              <w:t>R3</w:t>
            </w:r>
          </w:p>
        </w:tc>
        <w:tc>
          <w:tcPr>
            <w:tcW w:w="2784" w:type="dxa"/>
            <w:vAlign w:val="bottom"/>
          </w:tcPr>
          <w:p w14:paraId="181BB243" w14:textId="77777777" w:rsidR="007D6504" w:rsidRPr="008B68E7" w:rsidRDefault="007D6504" w:rsidP="006F0564">
            <w:pPr>
              <w:pStyle w:val="TableText"/>
            </w:pPr>
            <w:r>
              <w:t>G0/0/0</w:t>
            </w:r>
          </w:p>
        </w:tc>
        <w:tc>
          <w:tcPr>
            <w:tcW w:w="2604" w:type="dxa"/>
            <w:vAlign w:val="bottom"/>
          </w:tcPr>
          <w:p w14:paraId="79927081" w14:textId="77777777" w:rsidR="007D6504" w:rsidRPr="008B68E7" w:rsidRDefault="007D6504" w:rsidP="006F0564">
            <w:pPr>
              <w:pStyle w:val="TableText"/>
            </w:pPr>
            <w:r>
              <w:t>10.1.23.3</w:t>
            </w:r>
          </w:p>
        </w:tc>
        <w:tc>
          <w:tcPr>
            <w:tcW w:w="2700" w:type="dxa"/>
            <w:vAlign w:val="bottom"/>
          </w:tcPr>
          <w:p w14:paraId="01F2FF9A" w14:textId="77777777" w:rsidR="007D6504" w:rsidRPr="008B68E7" w:rsidRDefault="007D6504" w:rsidP="006F0564">
            <w:pPr>
              <w:pStyle w:val="TableText"/>
            </w:pPr>
            <w:r w:rsidRPr="008B68E7">
              <w:t>255.255.255.0</w:t>
            </w:r>
          </w:p>
        </w:tc>
      </w:tr>
      <w:tr w:rsidR="007D6504" w14:paraId="6AE73FB1" w14:textId="77777777" w:rsidTr="003C1C60">
        <w:trPr>
          <w:cantSplit/>
          <w:jc w:val="center"/>
        </w:trPr>
        <w:tc>
          <w:tcPr>
            <w:tcW w:w="1980" w:type="dxa"/>
            <w:tcBorders>
              <w:top w:val="nil"/>
              <w:bottom w:val="nil"/>
            </w:tcBorders>
            <w:vAlign w:val="bottom"/>
          </w:tcPr>
          <w:p w14:paraId="7301A1F2" w14:textId="77777777" w:rsidR="007D6504" w:rsidRPr="008B68E7" w:rsidRDefault="007D6504" w:rsidP="003C1C60">
            <w:pPr>
              <w:pStyle w:val="ConfigWindow"/>
            </w:pPr>
            <w:r>
              <w:t>R3</w:t>
            </w:r>
          </w:p>
        </w:tc>
        <w:tc>
          <w:tcPr>
            <w:tcW w:w="2784" w:type="dxa"/>
            <w:vAlign w:val="bottom"/>
          </w:tcPr>
          <w:p w14:paraId="20AEA8EB" w14:textId="77777777" w:rsidR="007D6504" w:rsidRPr="008B68E7" w:rsidRDefault="007D6504" w:rsidP="006F0564">
            <w:pPr>
              <w:pStyle w:val="TableText"/>
            </w:pPr>
            <w:r>
              <w:t>G0/0/1</w:t>
            </w:r>
          </w:p>
        </w:tc>
        <w:tc>
          <w:tcPr>
            <w:tcW w:w="2604" w:type="dxa"/>
            <w:vAlign w:val="bottom"/>
          </w:tcPr>
          <w:p w14:paraId="6792F757" w14:textId="77777777" w:rsidR="007D6504" w:rsidRPr="008B68E7" w:rsidRDefault="007D6504" w:rsidP="00E233CC">
            <w:pPr>
              <w:pStyle w:val="TableText"/>
            </w:pPr>
            <w:r>
              <w:t>10.1.32.</w:t>
            </w:r>
            <w:r w:rsidR="00E233CC">
              <w:t>3</w:t>
            </w:r>
          </w:p>
        </w:tc>
        <w:tc>
          <w:tcPr>
            <w:tcW w:w="2700" w:type="dxa"/>
            <w:vAlign w:val="bottom"/>
          </w:tcPr>
          <w:p w14:paraId="0C27B8BF" w14:textId="77777777" w:rsidR="007D6504" w:rsidRPr="008B68E7" w:rsidRDefault="007D6504" w:rsidP="006F0564">
            <w:pPr>
              <w:pStyle w:val="TableText"/>
            </w:pPr>
            <w:r w:rsidRPr="008B68E7">
              <w:t>255.255.255.0</w:t>
            </w:r>
          </w:p>
        </w:tc>
      </w:tr>
      <w:tr w:rsidR="007D6504" w14:paraId="77215755" w14:textId="77777777" w:rsidTr="003C1C60">
        <w:trPr>
          <w:cantSplit/>
          <w:jc w:val="center"/>
        </w:trPr>
        <w:tc>
          <w:tcPr>
            <w:tcW w:w="1980" w:type="dxa"/>
            <w:tcBorders>
              <w:top w:val="nil"/>
              <w:bottom w:val="single" w:sz="2" w:space="0" w:color="auto"/>
            </w:tcBorders>
            <w:vAlign w:val="bottom"/>
          </w:tcPr>
          <w:p w14:paraId="44834E01" w14:textId="77777777" w:rsidR="007D6504" w:rsidRPr="008B68E7" w:rsidRDefault="007D6504" w:rsidP="003C1C60">
            <w:pPr>
              <w:pStyle w:val="ConfigWindow"/>
            </w:pPr>
            <w:r>
              <w:t>R3</w:t>
            </w:r>
          </w:p>
        </w:tc>
        <w:tc>
          <w:tcPr>
            <w:tcW w:w="2784" w:type="dxa"/>
            <w:vAlign w:val="bottom"/>
          </w:tcPr>
          <w:p w14:paraId="7C545AFF" w14:textId="77777777" w:rsidR="007D6504" w:rsidRPr="008B68E7" w:rsidRDefault="007D6504" w:rsidP="006F0564">
            <w:pPr>
              <w:pStyle w:val="TableText"/>
            </w:pPr>
            <w:r>
              <w:t>Loopback 0</w:t>
            </w:r>
          </w:p>
        </w:tc>
        <w:tc>
          <w:tcPr>
            <w:tcW w:w="2604" w:type="dxa"/>
            <w:vAlign w:val="bottom"/>
          </w:tcPr>
          <w:p w14:paraId="4B33D249" w14:textId="77777777" w:rsidR="007D6504" w:rsidRPr="008B68E7" w:rsidRDefault="007D6504" w:rsidP="006F0564">
            <w:pPr>
              <w:pStyle w:val="TableText"/>
            </w:pPr>
            <w:r>
              <w:t>10.3.3.3</w:t>
            </w:r>
          </w:p>
        </w:tc>
        <w:tc>
          <w:tcPr>
            <w:tcW w:w="2700" w:type="dxa"/>
            <w:vAlign w:val="bottom"/>
          </w:tcPr>
          <w:p w14:paraId="1E1718DB" w14:textId="77777777" w:rsidR="007D6504" w:rsidRPr="008B68E7" w:rsidRDefault="007D6504" w:rsidP="006F0564">
            <w:pPr>
              <w:pStyle w:val="TableText"/>
            </w:pPr>
            <w:r w:rsidRPr="008B68E7">
              <w:t>255.255.255.0</w:t>
            </w:r>
          </w:p>
        </w:tc>
      </w:tr>
      <w:tr w:rsidR="007D6504" w14:paraId="1C941EB4" w14:textId="77777777" w:rsidTr="003C1C60">
        <w:trPr>
          <w:cantSplit/>
          <w:jc w:val="center"/>
        </w:trPr>
        <w:tc>
          <w:tcPr>
            <w:tcW w:w="1980" w:type="dxa"/>
            <w:tcBorders>
              <w:bottom w:val="nil"/>
            </w:tcBorders>
            <w:vAlign w:val="bottom"/>
          </w:tcPr>
          <w:p w14:paraId="5520468C" w14:textId="77777777" w:rsidR="007D6504" w:rsidRDefault="003A4853" w:rsidP="008B68E7">
            <w:pPr>
              <w:pStyle w:val="TableText"/>
            </w:pPr>
            <w:r>
              <w:t>D1</w:t>
            </w:r>
          </w:p>
        </w:tc>
        <w:tc>
          <w:tcPr>
            <w:tcW w:w="2784" w:type="dxa"/>
            <w:vAlign w:val="bottom"/>
          </w:tcPr>
          <w:p w14:paraId="523F4DA3" w14:textId="77777777" w:rsidR="007D6504" w:rsidRDefault="003A4853" w:rsidP="008B68E7">
            <w:pPr>
              <w:pStyle w:val="TableText"/>
            </w:pPr>
            <w:r>
              <w:t>G1/0/11</w:t>
            </w:r>
          </w:p>
        </w:tc>
        <w:tc>
          <w:tcPr>
            <w:tcW w:w="2604" w:type="dxa"/>
            <w:vAlign w:val="bottom"/>
          </w:tcPr>
          <w:p w14:paraId="61924BD1" w14:textId="77777777" w:rsidR="007D6504" w:rsidRPr="008B68E7" w:rsidRDefault="003A4853" w:rsidP="008B68E7">
            <w:pPr>
              <w:pStyle w:val="TableText"/>
            </w:pPr>
            <w:r>
              <w:t>10.1.11.2</w:t>
            </w:r>
          </w:p>
        </w:tc>
        <w:tc>
          <w:tcPr>
            <w:tcW w:w="2700" w:type="dxa"/>
            <w:vAlign w:val="bottom"/>
          </w:tcPr>
          <w:p w14:paraId="44737674" w14:textId="77777777" w:rsidR="007D6504" w:rsidRPr="008B68E7" w:rsidRDefault="003A4853" w:rsidP="008B68E7">
            <w:pPr>
              <w:pStyle w:val="TableText"/>
            </w:pPr>
            <w:r>
              <w:t>255.255.255.0</w:t>
            </w:r>
          </w:p>
        </w:tc>
      </w:tr>
      <w:tr w:rsidR="003A4853" w14:paraId="4A50CD7B" w14:textId="77777777" w:rsidTr="003C1C60">
        <w:trPr>
          <w:cantSplit/>
          <w:jc w:val="center"/>
        </w:trPr>
        <w:tc>
          <w:tcPr>
            <w:tcW w:w="1980" w:type="dxa"/>
            <w:tcBorders>
              <w:top w:val="nil"/>
              <w:bottom w:val="single" w:sz="2" w:space="0" w:color="auto"/>
            </w:tcBorders>
            <w:vAlign w:val="bottom"/>
          </w:tcPr>
          <w:p w14:paraId="796A9BB4" w14:textId="77777777" w:rsidR="003A4853" w:rsidRDefault="003A4853" w:rsidP="003C1C60">
            <w:pPr>
              <w:pStyle w:val="ConfigWindow"/>
            </w:pPr>
            <w:r>
              <w:t>D1</w:t>
            </w:r>
          </w:p>
        </w:tc>
        <w:tc>
          <w:tcPr>
            <w:tcW w:w="2784" w:type="dxa"/>
            <w:vAlign w:val="bottom"/>
          </w:tcPr>
          <w:p w14:paraId="09E45110" w14:textId="77777777" w:rsidR="003A4853" w:rsidRDefault="003A4853" w:rsidP="008B68E7">
            <w:pPr>
              <w:pStyle w:val="TableText"/>
            </w:pPr>
            <w:r>
              <w:t>Loopback 0</w:t>
            </w:r>
          </w:p>
        </w:tc>
        <w:tc>
          <w:tcPr>
            <w:tcW w:w="2604" w:type="dxa"/>
            <w:vAlign w:val="bottom"/>
          </w:tcPr>
          <w:p w14:paraId="17069248" w14:textId="77777777" w:rsidR="003A4853" w:rsidRPr="008B68E7" w:rsidRDefault="003A4853" w:rsidP="008B68E7">
            <w:pPr>
              <w:pStyle w:val="TableText"/>
            </w:pPr>
            <w:r>
              <w:t>198.51.100.1</w:t>
            </w:r>
          </w:p>
        </w:tc>
        <w:tc>
          <w:tcPr>
            <w:tcW w:w="2700" w:type="dxa"/>
            <w:vAlign w:val="bottom"/>
          </w:tcPr>
          <w:p w14:paraId="722681DC" w14:textId="77777777" w:rsidR="003A4853" w:rsidRPr="008B68E7" w:rsidRDefault="003A4853" w:rsidP="008B68E7">
            <w:pPr>
              <w:pStyle w:val="TableText"/>
            </w:pPr>
            <w:r>
              <w:t>255.255.255.128</w:t>
            </w:r>
          </w:p>
        </w:tc>
      </w:tr>
      <w:tr w:rsidR="003A4853" w14:paraId="3056F28B" w14:textId="77777777" w:rsidTr="003C1C60">
        <w:trPr>
          <w:cantSplit/>
          <w:jc w:val="center"/>
        </w:trPr>
        <w:tc>
          <w:tcPr>
            <w:tcW w:w="1980" w:type="dxa"/>
            <w:tcBorders>
              <w:bottom w:val="nil"/>
            </w:tcBorders>
            <w:vAlign w:val="bottom"/>
          </w:tcPr>
          <w:p w14:paraId="18E7CB91" w14:textId="77777777" w:rsidR="003A4853" w:rsidRDefault="003A4853" w:rsidP="005A7F24">
            <w:pPr>
              <w:pStyle w:val="TableText"/>
            </w:pPr>
            <w:r>
              <w:t>D</w:t>
            </w:r>
            <w:r w:rsidR="005A7F24">
              <w:t>2</w:t>
            </w:r>
          </w:p>
        </w:tc>
        <w:tc>
          <w:tcPr>
            <w:tcW w:w="2784" w:type="dxa"/>
            <w:vAlign w:val="bottom"/>
          </w:tcPr>
          <w:p w14:paraId="0F793206" w14:textId="77777777" w:rsidR="003A4853" w:rsidRDefault="003A4853" w:rsidP="006F0564">
            <w:pPr>
              <w:pStyle w:val="TableText"/>
            </w:pPr>
            <w:r>
              <w:t>G1/0/11</w:t>
            </w:r>
          </w:p>
        </w:tc>
        <w:tc>
          <w:tcPr>
            <w:tcW w:w="2604" w:type="dxa"/>
            <w:vAlign w:val="bottom"/>
          </w:tcPr>
          <w:p w14:paraId="3780DA6F" w14:textId="77777777" w:rsidR="003A4853" w:rsidRPr="008B68E7" w:rsidRDefault="003A4853" w:rsidP="008B68E7">
            <w:pPr>
              <w:pStyle w:val="TableText"/>
            </w:pPr>
            <w:r>
              <w:t>10.1.32.2</w:t>
            </w:r>
          </w:p>
        </w:tc>
        <w:tc>
          <w:tcPr>
            <w:tcW w:w="2700" w:type="dxa"/>
            <w:vAlign w:val="bottom"/>
          </w:tcPr>
          <w:p w14:paraId="6548AE63" w14:textId="77777777" w:rsidR="003A4853" w:rsidRPr="008B68E7" w:rsidRDefault="003A4853" w:rsidP="008B68E7">
            <w:pPr>
              <w:pStyle w:val="TableText"/>
            </w:pPr>
            <w:r>
              <w:t>255.255.255.0</w:t>
            </w:r>
          </w:p>
        </w:tc>
      </w:tr>
      <w:tr w:rsidR="003A4853" w14:paraId="027E6AE4" w14:textId="77777777" w:rsidTr="003C1C60">
        <w:trPr>
          <w:cantSplit/>
          <w:jc w:val="center"/>
        </w:trPr>
        <w:tc>
          <w:tcPr>
            <w:tcW w:w="1980" w:type="dxa"/>
            <w:tcBorders>
              <w:top w:val="nil"/>
            </w:tcBorders>
            <w:vAlign w:val="bottom"/>
          </w:tcPr>
          <w:p w14:paraId="12A38B87" w14:textId="77777777" w:rsidR="003A4853" w:rsidRDefault="005A7F24" w:rsidP="003C1C60">
            <w:pPr>
              <w:pStyle w:val="ConfigWindow"/>
            </w:pPr>
            <w:r>
              <w:t>D2</w:t>
            </w:r>
          </w:p>
        </w:tc>
        <w:tc>
          <w:tcPr>
            <w:tcW w:w="2784" w:type="dxa"/>
            <w:vAlign w:val="bottom"/>
          </w:tcPr>
          <w:p w14:paraId="272C6308" w14:textId="77777777" w:rsidR="003A4853" w:rsidRDefault="003A4853" w:rsidP="006F0564">
            <w:pPr>
              <w:pStyle w:val="TableText"/>
            </w:pPr>
            <w:r>
              <w:t>Loopback 0</w:t>
            </w:r>
          </w:p>
        </w:tc>
        <w:tc>
          <w:tcPr>
            <w:tcW w:w="2604" w:type="dxa"/>
            <w:vAlign w:val="bottom"/>
          </w:tcPr>
          <w:p w14:paraId="6CDFEB17" w14:textId="77777777" w:rsidR="003A4853" w:rsidRPr="008B68E7" w:rsidRDefault="003A4853" w:rsidP="008B68E7">
            <w:pPr>
              <w:pStyle w:val="TableText"/>
            </w:pPr>
            <w:r>
              <w:t>209.165.201.1</w:t>
            </w:r>
          </w:p>
        </w:tc>
        <w:tc>
          <w:tcPr>
            <w:tcW w:w="2700" w:type="dxa"/>
            <w:vAlign w:val="bottom"/>
          </w:tcPr>
          <w:p w14:paraId="654AD29B" w14:textId="77777777" w:rsidR="003A4853" w:rsidRPr="008B68E7" w:rsidRDefault="003A4853" w:rsidP="008B68E7">
            <w:pPr>
              <w:pStyle w:val="TableText"/>
            </w:pPr>
            <w:r>
              <w:t>255.255.255.128</w:t>
            </w:r>
          </w:p>
        </w:tc>
      </w:tr>
    </w:tbl>
    <w:p w14:paraId="46D7537E" w14:textId="77777777" w:rsidR="00D778DF" w:rsidRPr="00E70096" w:rsidRDefault="00D778DF" w:rsidP="00D452F4">
      <w:pPr>
        <w:pStyle w:val="Heading1"/>
      </w:pPr>
      <w:r w:rsidRPr="00E70096">
        <w:lastRenderedPageBreak/>
        <w:t>Objectives</w:t>
      </w:r>
    </w:p>
    <w:p w14:paraId="4DAAD820" w14:textId="77777777" w:rsidR="00C520DB" w:rsidRPr="004C0909" w:rsidRDefault="00C520DB" w:rsidP="00C520DB">
      <w:pPr>
        <w:pStyle w:val="BodyTextL25Bold"/>
      </w:pPr>
      <w:r>
        <w:t>Part 1: Build the Network and Configure Basic Device Settings</w:t>
      </w:r>
    </w:p>
    <w:p w14:paraId="2E321BD1" w14:textId="77777777" w:rsidR="00C520DB" w:rsidRDefault="00C520DB" w:rsidP="00C520DB">
      <w:pPr>
        <w:pStyle w:val="BodyTextL25Bold"/>
      </w:pPr>
      <w:r>
        <w:t xml:space="preserve">Part 2: Configure </w:t>
      </w:r>
      <w:r w:rsidR="00641301">
        <w:t xml:space="preserve">and Verify </w:t>
      </w:r>
      <w:r w:rsidR="000571E0">
        <w:t>Two-Way</w:t>
      </w:r>
      <w:r w:rsidR="00932CFC">
        <w:t xml:space="preserve"> Redistribution on R1</w:t>
      </w:r>
    </w:p>
    <w:p w14:paraId="5361F2BF" w14:textId="77777777" w:rsidR="00932CFC" w:rsidRDefault="00C520DB" w:rsidP="00C520DB">
      <w:pPr>
        <w:pStyle w:val="BodyTextL25Bold"/>
      </w:pPr>
      <w:r>
        <w:t xml:space="preserve">Part 3: </w:t>
      </w:r>
      <w:r w:rsidR="00932CFC">
        <w:t xml:space="preserve">Configure </w:t>
      </w:r>
      <w:r w:rsidR="00641301">
        <w:t xml:space="preserve">and Verify </w:t>
      </w:r>
      <w:r w:rsidR="000571E0">
        <w:t>Two-Way</w:t>
      </w:r>
      <w:r w:rsidR="00932CFC">
        <w:t xml:space="preserve"> Redistribution on R3</w:t>
      </w:r>
    </w:p>
    <w:p w14:paraId="6FAA70B6" w14:textId="77777777" w:rsidR="00C520DB" w:rsidRDefault="00932CFC" w:rsidP="00C520DB">
      <w:pPr>
        <w:pStyle w:val="BodyTextL25Bold"/>
      </w:pPr>
      <w:r>
        <w:t xml:space="preserve">Part 4: </w:t>
      </w:r>
      <w:r w:rsidR="00641301">
        <w:t xml:space="preserve">Filter and Verify Redistribution using a </w:t>
      </w:r>
      <w:r w:rsidR="00260566">
        <w:t>Route Map</w:t>
      </w:r>
    </w:p>
    <w:p w14:paraId="78B2E276" w14:textId="77777777" w:rsidR="00D778DF" w:rsidRDefault="00D778DF" w:rsidP="00D452F4">
      <w:pPr>
        <w:pStyle w:val="Heading1"/>
      </w:pPr>
      <w:r w:rsidRPr="00E70096">
        <w:t>Background / Scenario</w:t>
      </w:r>
    </w:p>
    <w:p w14:paraId="01A6BBE3" w14:textId="77777777" w:rsidR="009A1DCF" w:rsidRDefault="006856A5" w:rsidP="00E457CE">
      <w:pPr>
        <w:pStyle w:val="BodyTextL25"/>
      </w:pPr>
      <w:r>
        <w:t>Every routing protocol has a unique redistribution behavior.</w:t>
      </w:r>
      <w:r w:rsidR="009A1DCF">
        <w:t xml:space="preserve"> </w:t>
      </w:r>
      <w:r w:rsidR="00387014">
        <w:t>The</w:t>
      </w:r>
      <w:r w:rsidR="002C7664">
        <w:t xml:space="preserve"> default</w:t>
      </w:r>
      <w:r w:rsidR="00A44F50">
        <w:t xml:space="preserve"> redistribution</w:t>
      </w:r>
      <w:r w:rsidR="002C7664">
        <w:t xml:space="preserve"> behavior for EIGRP, OSPF</w:t>
      </w:r>
      <w:r w:rsidR="00A44F50">
        <w:t>,</w:t>
      </w:r>
      <w:r w:rsidR="002C7664">
        <w:t xml:space="preserve"> and BGP i</w:t>
      </w:r>
      <w:r w:rsidR="00C61C6A">
        <w:t xml:space="preserve">s </w:t>
      </w:r>
      <w:r w:rsidR="00A44F50">
        <w:t>as follows</w:t>
      </w:r>
      <w:r w:rsidR="00C61C6A">
        <w:t>:</w:t>
      </w:r>
    </w:p>
    <w:p w14:paraId="7482A00B" w14:textId="77777777" w:rsidR="009A1DCF" w:rsidRDefault="009A1DCF" w:rsidP="003C1C60">
      <w:pPr>
        <w:pStyle w:val="Bulletlevel2"/>
      </w:pPr>
      <w:r>
        <w:t>External routes redistributed into EIGRP have a seed metric of infinity and EIGRP routes set with infinity are not installed into the EIGRP topology table.</w:t>
      </w:r>
      <w:r w:rsidR="006856A5">
        <w:t xml:space="preserve"> </w:t>
      </w:r>
    </w:p>
    <w:p w14:paraId="5242C91F" w14:textId="77777777" w:rsidR="0006248A" w:rsidRDefault="009A1DCF" w:rsidP="003C1C60">
      <w:pPr>
        <w:pStyle w:val="Bulletlevel2"/>
      </w:pPr>
      <w:r>
        <w:t>External routes redistributed into OSPF by default, are Type 2 (E2) external. Routes sourced from BGP will have a seed metric of 1, while other routing protocols will have a seed metric of 20</w:t>
      </w:r>
      <w:r w:rsidR="00613F8D">
        <w:t xml:space="preserve">. </w:t>
      </w:r>
      <w:r w:rsidR="00C61C6A">
        <w:t>Only c</w:t>
      </w:r>
      <w:r w:rsidR="00613F8D">
        <w:t>lassful networks</w:t>
      </w:r>
      <w:r w:rsidR="00C61C6A">
        <w:t xml:space="preserve"> are redistributed</w:t>
      </w:r>
      <w:r w:rsidR="00613F8D">
        <w:t>, not subnets.</w:t>
      </w:r>
    </w:p>
    <w:p w14:paraId="672A8AB1" w14:textId="77777777" w:rsidR="009A1DCF" w:rsidRDefault="009A1DCF" w:rsidP="003C1C60">
      <w:pPr>
        <w:pStyle w:val="Bulletlevel2"/>
      </w:pPr>
      <w:r>
        <w:t xml:space="preserve">External routes redistributed into BGP have the origin set to </w:t>
      </w:r>
      <w:r w:rsidRPr="003C1C60">
        <w:rPr>
          <w:b/>
          <w:bCs/>
        </w:rPr>
        <w:t>incomplete (?)</w:t>
      </w:r>
      <w:r>
        <w:t>, the multi-exit discriminator (MED) is set to the IGP metric and the weight is set to 32,768.</w:t>
      </w:r>
      <w:r w:rsidR="00C61C6A">
        <w:t xml:space="preserve"> By default, BGP does not redistribute internal BGP routes.</w:t>
      </w:r>
    </w:p>
    <w:p w14:paraId="66179FBC" w14:textId="77777777" w:rsidR="00C520DB" w:rsidRDefault="00C520DB" w:rsidP="00E457CE">
      <w:pPr>
        <w:pStyle w:val="BodyTextL25"/>
      </w:pPr>
      <w:r>
        <w:t>In this lab</w:t>
      </w:r>
      <w:r w:rsidR="005A3D56">
        <w:t>,</w:t>
      </w:r>
      <w:r>
        <w:t xml:space="preserve"> you will </w:t>
      </w:r>
      <w:r w:rsidR="00E457CE">
        <w:t xml:space="preserve">configure mutual or two-way redistribution between multiple </w:t>
      </w:r>
      <w:r w:rsidR="009A1DCF">
        <w:t>EIGRP and OSPF</w:t>
      </w:r>
      <w:r w:rsidR="00D01AC5">
        <w:t xml:space="preserve"> on R1. Then you will configure two-</w:t>
      </w:r>
      <w:r w:rsidR="009A1DCF">
        <w:t>way redistribution between OSPF</w:t>
      </w:r>
      <w:r w:rsidR="00D01AC5">
        <w:t xml:space="preserve"> and BGP on R3.</w:t>
      </w:r>
      <w:r w:rsidR="009A0AC4">
        <w:t xml:space="preserve"> Finally</w:t>
      </w:r>
      <w:r w:rsidR="005A3D56">
        <w:t>,</w:t>
      </w:r>
      <w:r w:rsidR="009A0AC4">
        <w:t xml:space="preserve"> a route map will be used to selectively redistribute routes.</w:t>
      </w:r>
    </w:p>
    <w:p w14:paraId="3357DDAB" w14:textId="77777777" w:rsidR="00C520DB" w:rsidRDefault="00C520DB" w:rsidP="00C520DB">
      <w:pPr>
        <w:pStyle w:val="BodyTextL25"/>
      </w:pPr>
      <w:r>
        <w:rPr>
          <w:b/>
        </w:rPr>
        <w:t>Note</w:t>
      </w:r>
      <w:r w:rsidRPr="003C1C60">
        <w:rPr>
          <w:bCs/>
        </w:rPr>
        <w:t>:</w:t>
      </w:r>
      <w:r>
        <w:t xml:space="preserve"> This lab is an exerci</w:t>
      </w:r>
      <w:r w:rsidR="001B699A">
        <w:t xml:space="preserve">se in configuring and verifying two-way </w:t>
      </w:r>
      <w:r w:rsidR="009A5128">
        <w:t>route redistribution</w:t>
      </w:r>
      <w:r w:rsidR="001B699A">
        <w:t xml:space="preserve"> on router’s R1 and R3. Route redistribution in this lab </w:t>
      </w:r>
      <w:r>
        <w:t>does not reflect networking best practices.</w:t>
      </w:r>
    </w:p>
    <w:p w14:paraId="4CDFB1F3" w14:textId="77777777" w:rsidR="00D96AD9" w:rsidRDefault="00D96AD9" w:rsidP="00D96AD9">
      <w:pPr>
        <w:pStyle w:val="BodyTextL25"/>
        <w:rPr>
          <w:rFonts w:eastAsia="Arial"/>
        </w:rPr>
      </w:pPr>
      <w:r w:rsidRPr="00A86660">
        <w:rPr>
          <w:rFonts w:eastAsia="Arial"/>
          <w:b/>
        </w:rPr>
        <w:t>Note</w:t>
      </w:r>
      <w:r w:rsidRPr="00216F46">
        <w:rPr>
          <w:rFonts w:eastAsia="Arial"/>
        </w:rPr>
        <w:t>:</w:t>
      </w:r>
      <w:r w:rsidRPr="00A86660">
        <w:rPr>
          <w:rFonts w:eastAsia="Arial"/>
        </w:rPr>
        <w:t xml:space="preserve"> The router</w:t>
      </w:r>
      <w:r>
        <w:rPr>
          <w:rFonts w:eastAsia="Arial"/>
        </w:rPr>
        <w:t xml:space="preserve">s used with CCNP hands-on </w:t>
      </w:r>
      <w:r w:rsidRPr="00A86660">
        <w:rPr>
          <w:rFonts w:eastAsia="Arial"/>
        </w:rPr>
        <w:t>lab</w:t>
      </w:r>
      <w:r>
        <w:rPr>
          <w:rFonts w:eastAsia="Arial"/>
        </w:rPr>
        <w:t>s</w:t>
      </w:r>
      <w:r w:rsidRPr="00A86660">
        <w:rPr>
          <w:rFonts w:eastAsia="Arial"/>
        </w:rPr>
        <w:t xml:space="preserve"> are Cisco </w:t>
      </w:r>
      <w:r>
        <w:rPr>
          <w:rFonts w:eastAsia="Arial"/>
        </w:rPr>
        <w:t xml:space="preserve">4221 </w:t>
      </w:r>
      <w:r w:rsidRPr="00A86660">
        <w:rPr>
          <w:rFonts w:eastAsia="Arial"/>
        </w:rPr>
        <w:t xml:space="preserve">with </w:t>
      </w:r>
      <w:r>
        <w:rPr>
          <w:rFonts w:eastAsia="Arial"/>
        </w:rPr>
        <w:t xml:space="preserve">Cisco </w:t>
      </w:r>
      <w:r w:rsidRPr="00A86660">
        <w:rPr>
          <w:rFonts w:eastAsia="Arial"/>
        </w:rPr>
        <w:t xml:space="preserve">IOS </w:t>
      </w:r>
      <w:r>
        <w:rPr>
          <w:rFonts w:eastAsia="Arial"/>
        </w:rPr>
        <w:t xml:space="preserve">XE Release </w:t>
      </w:r>
      <w:r w:rsidRPr="00A86660">
        <w:rPr>
          <w:rFonts w:eastAsia="Arial"/>
        </w:rPr>
        <w:t>1</w:t>
      </w:r>
      <w:r>
        <w:rPr>
          <w:rFonts w:eastAsia="Arial"/>
        </w:rPr>
        <w:t xml:space="preserve">6.9.4 (universalk9 </w:t>
      </w:r>
      <w:r w:rsidRPr="00A86660">
        <w:rPr>
          <w:rFonts w:eastAsia="Arial"/>
        </w:rPr>
        <w:t xml:space="preserve">image). The </w:t>
      </w:r>
      <w:r>
        <w:rPr>
          <w:rFonts w:eastAsia="Arial"/>
        </w:rPr>
        <w:t xml:space="preserve">switches used in the labs are </w:t>
      </w:r>
      <w:r w:rsidRPr="00A86660">
        <w:rPr>
          <w:rFonts w:eastAsia="Arial"/>
        </w:rPr>
        <w:t xml:space="preserve">Cisco </w:t>
      </w:r>
      <w:r>
        <w:rPr>
          <w:rFonts w:eastAsia="Arial"/>
        </w:rPr>
        <w:t>Catalyst 3650 with</w:t>
      </w:r>
      <w:r w:rsidRPr="00C72B44">
        <w:rPr>
          <w:rFonts w:eastAsia="Arial"/>
        </w:rPr>
        <w:t xml:space="preserve"> </w:t>
      </w:r>
      <w:r>
        <w:rPr>
          <w:rFonts w:eastAsia="Arial"/>
        </w:rPr>
        <w:t xml:space="preserve">Cisco </w:t>
      </w:r>
      <w:r w:rsidRPr="00A86660">
        <w:rPr>
          <w:rFonts w:eastAsia="Arial"/>
        </w:rPr>
        <w:t xml:space="preserve">IOS </w:t>
      </w:r>
      <w:r>
        <w:rPr>
          <w:rFonts w:eastAsia="Arial"/>
        </w:rPr>
        <w:t xml:space="preserve">XE Release </w:t>
      </w:r>
      <w:r w:rsidRPr="00A86660">
        <w:rPr>
          <w:rFonts w:eastAsia="Arial"/>
        </w:rPr>
        <w:t>1</w:t>
      </w:r>
      <w:r>
        <w:rPr>
          <w:rFonts w:eastAsia="Arial"/>
        </w:rPr>
        <w:t xml:space="preserve">6.9.4 (universalk9 </w:t>
      </w:r>
      <w:r w:rsidRPr="00A86660">
        <w:rPr>
          <w:rFonts w:eastAsia="Arial"/>
        </w:rPr>
        <w:t>image)</w:t>
      </w:r>
      <w:r>
        <w:rPr>
          <w:rFonts w:eastAsia="Arial"/>
        </w:rPr>
        <w:t xml:space="preserve">. </w:t>
      </w:r>
      <w:r w:rsidRPr="00A86660">
        <w:rPr>
          <w:rFonts w:eastAsia="Arial"/>
        </w:rPr>
        <w:t>Other routers</w:t>
      </w:r>
      <w:r>
        <w:rPr>
          <w:rFonts w:eastAsia="Arial"/>
        </w:rPr>
        <w:t xml:space="preserve">, switches, and Cisco </w:t>
      </w:r>
      <w:r w:rsidRPr="00A86660">
        <w:rPr>
          <w:rFonts w:eastAsia="Arial"/>
        </w:rPr>
        <w:t>IOS versions can be used</w:t>
      </w:r>
      <w:r>
        <w:rPr>
          <w:rFonts w:eastAsia="Arial"/>
        </w:rPr>
        <w:t xml:space="preserve">. </w:t>
      </w:r>
      <w:r w:rsidRPr="00A86660">
        <w:rPr>
          <w:rFonts w:eastAsia="Arial"/>
        </w:rPr>
        <w:t>Depending on the model</w:t>
      </w:r>
      <w:r>
        <w:rPr>
          <w:rFonts w:eastAsia="Arial"/>
        </w:rPr>
        <w:t xml:space="preserve"> and Cisco IOS version</w:t>
      </w:r>
      <w:r w:rsidRPr="00A86660">
        <w:rPr>
          <w:rFonts w:eastAsia="Arial"/>
        </w:rPr>
        <w:t xml:space="preserve">, the commands available and </w:t>
      </w:r>
      <w:r>
        <w:rPr>
          <w:rFonts w:eastAsia="Arial"/>
        </w:rPr>
        <w:t xml:space="preserve">the </w:t>
      </w:r>
      <w:r w:rsidRPr="00A86660">
        <w:rPr>
          <w:rFonts w:eastAsia="Arial"/>
        </w:rPr>
        <w:t>output produced might vary from what is shown in th</w:t>
      </w:r>
      <w:r>
        <w:rPr>
          <w:rFonts w:eastAsia="Arial"/>
        </w:rPr>
        <w:t>e labs.</w:t>
      </w:r>
    </w:p>
    <w:p w14:paraId="3CBAA666" w14:textId="77777777" w:rsidR="00D778DF" w:rsidRPr="00683036" w:rsidRDefault="00D778DF" w:rsidP="00D778DF">
      <w:pPr>
        <w:pStyle w:val="BodyTextL25"/>
      </w:pPr>
      <w:r w:rsidRPr="00BF16BF">
        <w:rPr>
          <w:b/>
        </w:rPr>
        <w:t>Note</w:t>
      </w:r>
      <w:r w:rsidRPr="0034604B">
        <w:t>:</w:t>
      </w:r>
      <w:r w:rsidRPr="00DE6F44">
        <w:t xml:space="preserve"> </w:t>
      </w:r>
      <w:r w:rsidRPr="00683036">
        <w:t xml:space="preserve">Make sure that </w:t>
      </w:r>
      <w:r w:rsidR="00A218FF">
        <w:t xml:space="preserve">all </w:t>
      </w:r>
      <w:r w:rsidRPr="00683036">
        <w:t xml:space="preserve">the </w:t>
      </w:r>
      <w:r w:rsidR="00D96AD9">
        <w:t>devices</w:t>
      </w:r>
      <w:r w:rsidRPr="00683036">
        <w:t xml:space="preserve"> have been erased and have no startup configurations. If you are unsure</w:t>
      </w:r>
      <w:r>
        <w:t>,</w:t>
      </w:r>
      <w:r w:rsidRPr="00683036">
        <w:t xml:space="preserve"> contact your instructor.</w:t>
      </w:r>
    </w:p>
    <w:p w14:paraId="72F31C60" w14:textId="77777777" w:rsidR="00D778DF" w:rsidRPr="00E70096" w:rsidRDefault="00D778DF" w:rsidP="00D452F4">
      <w:pPr>
        <w:pStyle w:val="Heading1"/>
      </w:pPr>
      <w:r w:rsidRPr="00E70096">
        <w:t>Required Resources</w:t>
      </w:r>
    </w:p>
    <w:p w14:paraId="73947AC5" w14:textId="77777777" w:rsidR="00A218FF" w:rsidRDefault="00A218FF" w:rsidP="00A218FF">
      <w:pPr>
        <w:pStyle w:val="Bulletlevel1"/>
      </w:pPr>
      <w:r>
        <w:t>3 Routers (Cisco 4221 with Cisco IOS XE Release 16.9.4 universal image or comparable)</w:t>
      </w:r>
    </w:p>
    <w:p w14:paraId="2236C6FD" w14:textId="77777777" w:rsidR="00A218FF" w:rsidRDefault="00A218FF" w:rsidP="00A218FF">
      <w:pPr>
        <w:pStyle w:val="Bulletlevel1"/>
        <w:spacing w:before="60" w:after="60" w:line="276" w:lineRule="auto"/>
      </w:pPr>
      <w:r>
        <w:t>2 Switches (Cisco 3650 with Cisco IOS XE release 16.9.4 universal image or comparable)</w:t>
      </w:r>
    </w:p>
    <w:p w14:paraId="2A7C8F49" w14:textId="77777777" w:rsidR="00334C33" w:rsidRDefault="00A218FF" w:rsidP="00334C33">
      <w:pPr>
        <w:pStyle w:val="Bulletlevel1"/>
      </w:pPr>
      <w:r>
        <w:t>1 PC</w:t>
      </w:r>
      <w:r w:rsidR="00334C33">
        <w:t xml:space="preserve"> (Windows with terminal emulation program)</w:t>
      </w:r>
    </w:p>
    <w:p w14:paraId="07919FEA" w14:textId="77777777" w:rsidR="00334C33" w:rsidRDefault="00334C33" w:rsidP="00334C33">
      <w:pPr>
        <w:pStyle w:val="Bulletlevel1"/>
      </w:pPr>
      <w:r>
        <w:t>Console cables to configure the Cisco IOS devices via the console ports</w:t>
      </w:r>
    </w:p>
    <w:p w14:paraId="78B096EA" w14:textId="77777777" w:rsidR="00457934" w:rsidRDefault="00334C33" w:rsidP="00457934">
      <w:pPr>
        <w:pStyle w:val="Bulletlevel1"/>
      </w:pPr>
      <w:r>
        <w:t>Ethernet cables as shown in the topology</w:t>
      </w:r>
    </w:p>
    <w:p w14:paraId="299A9714" w14:textId="77777777" w:rsidR="00125806" w:rsidRDefault="00125806" w:rsidP="00D452F4">
      <w:pPr>
        <w:pStyle w:val="Heading1"/>
      </w:pPr>
      <w:r>
        <w:t>Instructions</w:t>
      </w:r>
    </w:p>
    <w:p w14:paraId="2AA2AEB6" w14:textId="77777777" w:rsidR="00C520DB" w:rsidRPr="004C0909" w:rsidRDefault="00C520DB" w:rsidP="00C520DB">
      <w:pPr>
        <w:pStyle w:val="Heading2"/>
      </w:pPr>
      <w:r>
        <w:t>Build the Network and Configure Basic Device Settings</w:t>
      </w:r>
    </w:p>
    <w:p w14:paraId="3E154ACB" w14:textId="77777777" w:rsidR="00C520DB" w:rsidRDefault="00C520DB" w:rsidP="00C520DB">
      <w:pPr>
        <w:pStyle w:val="BodyTextL25"/>
      </w:pPr>
      <w:r>
        <w:t>In Part 1, you will set up the network topology and configure basic settings.</w:t>
      </w:r>
    </w:p>
    <w:p w14:paraId="51E31CF2" w14:textId="77777777" w:rsidR="00C520DB" w:rsidRDefault="00C520DB" w:rsidP="00C520DB">
      <w:pPr>
        <w:pStyle w:val="Heading3"/>
      </w:pPr>
      <w:r>
        <w:t>Cable the network as shown in the topology.</w:t>
      </w:r>
    </w:p>
    <w:p w14:paraId="10DA4988" w14:textId="77777777" w:rsidR="00C520DB" w:rsidRDefault="00C520DB" w:rsidP="00C520DB">
      <w:pPr>
        <w:pStyle w:val="BodyTextL25"/>
      </w:pPr>
      <w:r>
        <w:t>Attach the devices as shown in the topology diagram, and cable as necessary.</w:t>
      </w:r>
    </w:p>
    <w:p w14:paraId="2143A32D" w14:textId="77777777" w:rsidR="00C520DB" w:rsidRDefault="00C520DB" w:rsidP="00C520DB">
      <w:pPr>
        <w:pStyle w:val="Heading3"/>
      </w:pPr>
      <w:r>
        <w:lastRenderedPageBreak/>
        <w:t>Configure basic settings for each device.</w:t>
      </w:r>
    </w:p>
    <w:p w14:paraId="3AD7B4BD" w14:textId="77777777" w:rsidR="00C520DB" w:rsidRDefault="00C520DB" w:rsidP="00DD3EDF">
      <w:pPr>
        <w:pStyle w:val="SubStepAlpha"/>
        <w:spacing w:after="0"/>
      </w:pPr>
      <w:r>
        <w:t>Console into each device, enter global configuration mode, and apply the basic settings for the lab. Initial configurations for each device are listed below.</w:t>
      </w:r>
    </w:p>
    <w:p w14:paraId="003D83C4" w14:textId="77777777" w:rsidR="00F67E9E" w:rsidRDefault="00F67E9E" w:rsidP="00DD3EDF">
      <w:pPr>
        <w:pStyle w:val="ConfigWindow"/>
      </w:pPr>
      <w:r>
        <w:t>Open configuration window</w:t>
      </w:r>
    </w:p>
    <w:p w14:paraId="52F4A628" w14:textId="77777777" w:rsidR="00C520DB" w:rsidRDefault="00C520DB" w:rsidP="00DD3EDF">
      <w:pPr>
        <w:pStyle w:val="BodyTextL25Bold"/>
        <w:spacing w:before="0"/>
      </w:pPr>
      <w:r>
        <w:t>Router R1</w:t>
      </w:r>
    </w:p>
    <w:p w14:paraId="0E972FF7" w14:textId="77777777" w:rsidR="00C520DB" w:rsidRDefault="00C520DB" w:rsidP="00844EE9">
      <w:pPr>
        <w:pStyle w:val="CMD"/>
      </w:pPr>
      <w:r>
        <w:t>hostname R1</w:t>
      </w:r>
    </w:p>
    <w:p w14:paraId="5917DA04" w14:textId="77777777" w:rsidR="00C520DB" w:rsidRDefault="00C520DB" w:rsidP="00844EE9">
      <w:pPr>
        <w:pStyle w:val="CMD"/>
      </w:pPr>
      <w:r>
        <w:t>no ip domain lookup</w:t>
      </w:r>
    </w:p>
    <w:p w14:paraId="0313A9A4" w14:textId="77777777" w:rsidR="003831FB" w:rsidRDefault="003831FB" w:rsidP="00844EE9">
      <w:pPr>
        <w:pStyle w:val="CMD"/>
      </w:pPr>
      <w:r>
        <w:t xml:space="preserve">banner motd # R1, </w:t>
      </w:r>
      <w:r w:rsidRPr="003831FB">
        <w:t xml:space="preserve">Configure </w:t>
      </w:r>
      <w:r w:rsidR="00945E3C">
        <w:t xml:space="preserve">BGP </w:t>
      </w:r>
      <w:r w:rsidRPr="003831FB">
        <w:t>Route Redistribution #</w:t>
      </w:r>
      <w:r>
        <w:t xml:space="preserve"> </w:t>
      </w:r>
    </w:p>
    <w:p w14:paraId="245FB86B" w14:textId="77777777" w:rsidR="00C520DB" w:rsidRDefault="00C520DB" w:rsidP="003C1C60">
      <w:pPr>
        <w:pStyle w:val="CMD"/>
      </w:pPr>
      <w:r>
        <w:t>line con 0</w:t>
      </w:r>
    </w:p>
    <w:p w14:paraId="0732B16D" w14:textId="77777777" w:rsidR="00C520DB" w:rsidRDefault="00C520DB" w:rsidP="003C1C60">
      <w:pPr>
        <w:pStyle w:val="CMD"/>
      </w:pPr>
      <w:r>
        <w:t xml:space="preserve"> exec-timeout 0 0</w:t>
      </w:r>
    </w:p>
    <w:p w14:paraId="3ECD50D4" w14:textId="77777777" w:rsidR="00C520DB" w:rsidRDefault="00C520DB" w:rsidP="003C1C60">
      <w:pPr>
        <w:pStyle w:val="CMD"/>
      </w:pPr>
      <w:r>
        <w:t xml:space="preserve"> logging synchronous</w:t>
      </w:r>
    </w:p>
    <w:p w14:paraId="65A2B1A0" w14:textId="77777777" w:rsidR="00C520DB" w:rsidRDefault="00C520DB" w:rsidP="003C1C60">
      <w:pPr>
        <w:pStyle w:val="CMD"/>
      </w:pPr>
      <w:r>
        <w:t xml:space="preserve"> exit</w:t>
      </w:r>
    </w:p>
    <w:p w14:paraId="2D853472" w14:textId="77777777" w:rsidR="00C520DB" w:rsidRDefault="00C520DB" w:rsidP="003C1C60">
      <w:pPr>
        <w:pStyle w:val="CMD"/>
      </w:pPr>
      <w:r>
        <w:t>interface g0/0/0</w:t>
      </w:r>
    </w:p>
    <w:p w14:paraId="6A39D3C6" w14:textId="77777777" w:rsidR="00C520DB" w:rsidRDefault="00C520DB" w:rsidP="003C1C60">
      <w:pPr>
        <w:pStyle w:val="CMD"/>
      </w:pPr>
      <w:r>
        <w:t xml:space="preserve"> ip address 10.1.</w:t>
      </w:r>
      <w:r w:rsidR="00F73203">
        <w:t>12.1 255.255.255.0</w:t>
      </w:r>
    </w:p>
    <w:p w14:paraId="477E5561" w14:textId="77777777" w:rsidR="00C520DB" w:rsidRDefault="00C520DB" w:rsidP="003C1C60">
      <w:pPr>
        <w:pStyle w:val="CMD"/>
      </w:pPr>
      <w:r>
        <w:t xml:space="preserve"> no shutdown</w:t>
      </w:r>
    </w:p>
    <w:p w14:paraId="549E4D25" w14:textId="77777777" w:rsidR="00C520DB" w:rsidRDefault="00C520DB" w:rsidP="003C1C60">
      <w:pPr>
        <w:pStyle w:val="CMD"/>
      </w:pPr>
      <w:r>
        <w:t xml:space="preserve"> exit</w:t>
      </w:r>
    </w:p>
    <w:p w14:paraId="5802554A" w14:textId="77777777" w:rsidR="00F73203" w:rsidRDefault="00F73203" w:rsidP="003C1C60">
      <w:pPr>
        <w:pStyle w:val="CMD"/>
      </w:pPr>
      <w:r>
        <w:t>interface g0/0/1</w:t>
      </w:r>
    </w:p>
    <w:p w14:paraId="6C8ED158" w14:textId="77777777" w:rsidR="00F73203" w:rsidRDefault="00F73203" w:rsidP="003C1C60">
      <w:pPr>
        <w:pStyle w:val="CMD"/>
      </w:pPr>
      <w:r>
        <w:t xml:space="preserve"> ip address 10.1.11.1 255.255.255.0</w:t>
      </w:r>
    </w:p>
    <w:p w14:paraId="3E021887" w14:textId="77777777" w:rsidR="00F73203" w:rsidRDefault="00F73203" w:rsidP="003C1C60">
      <w:pPr>
        <w:pStyle w:val="CMD"/>
      </w:pPr>
      <w:r>
        <w:t xml:space="preserve"> no shutdown</w:t>
      </w:r>
    </w:p>
    <w:p w14:paraId="7173BABF" w14:textId="77777777" w:rsidR="00F73203" w:rsidRDefault="00F73203" w:rsidP="003C1C60">
      <w:pPr>
        <w:pStyle w:val="CMD"/>
      </w:pPr>
      <w:r>
        <w:t xml:space="preserve"> exit</w:t>
      </w:r>
    </w:p>
    <w:p w14:paraId="7FD02B11" w14:textId="77777777" w:rsidR="00C520DB" w:rsidRDefault="00C520DB" w:rsidP="003C1C60">
      <w:pPr>
        <w:pStyle w:val="CMD"/>
      </w:pPr>
      <w:r>
        <w:t>interface loopback 0</w:t>
      </w:r>
    </w:p>
    <w:p w14:paraId="70112AC7" w14:textId="77777777" w:rsidR="00C520DB" w:rsidRDefault="00C520DB" w:rsidP="003C1C60">
      <w:pPr>
        <w:pStyle w:val="CMD"/>
      </w:pPr>
      <w:r>
        <w:t xml:space="preserve"> ip address </w:t>
      </w:r>
      <w:r w:rsidR="00F73203">
        <w:t>10.1.1.1 255.255.255.0</w:t>
      </w:r>
    </w:p>
    <w:p w14:paraId="5DA2FB05" w14:textId="77777777" w:rsidR="00836D47" w:rsidRDefault="00836D47" w:rsidP="003C1C60">
      <w:pPr>
        <w:pStyle w:val="CMD"/>
      </w:pPr>
      <w:r>
        <w:t xml:space="preserve"> ip ospf network point-to-point</w:t>
      </w:r>
    </w:p>
    <w:p w14:paraId="5084C9DB" w14:textId="77777777" w:rsidR="00601561" w:rsidRDefault="00C520DB" w:rsidP="003C1C60">
      <w:pPr>
        <w:pStyle w:val="CMD"/>
      </w:pPr>
      <w:r>
        <w:t xml:space="preserve"> </w:t>
      </w:r>
      <w:r w:rsidR="00601561">
        <w:t>ip ospf cost 15</w:t>
      </w:r>
    </w:p>
    <w:p w14:paraId="1140A4A3" w14:textId="77777777" w:rsidR="00C520DB" w:rsidRDefault="00601561" w:rsidP="003C1C60">
      <w:pPr>
        <w:pStyle w:val="CMD"/>
      </w:pPr>
      <w:r>
        <w:t xml:space="preserve"> </w:t>
      </w:r>
      <w:r w:rsidR="00C520DB">
        <w:t>no shutdown</w:t>
      </w:r>
    </w:p>
    <w:p w14:paraId="77F8BF07" w14:textId="77777777" w:rsidR="00C520DB" w:rsidRDefault="00C520DB" w:rsidP="003C1C60">
      <w:pPr>
        <w:pStyle w:val="CMD"/>
      </w:pPr>
      <w:r>
        <w:t xml:space="preserve"> exit</w:t>
      </w:r>
    </w:p>
    <w:p w14:paraId="1CC56A21" w14:textId="77777777" w:rsidR="000E0ADC" w:rsidRDefault="000E0ADC" w:rsidP="003C1C60">
      <w:pPr>
        <w:pStyle w:val="CMD"/>
      </w:pPr>
      <w:r>
        <w:t>router eigrp 64512</w:t>
      </w:r>
    </w:p>
    <w:p w14:paraId="5C852DC2" w14:textId="77777777" w:rsidR="000E0ADC" w:rsidRDefault="000E0ADC" w:rsidP="003C1C60">
      <w:pPr>
        <w:pStyle w:val="CMD"/>
      </w:pPr>
      <w:r>
        <w:t xml:space="preserve">  eigrp router-id 1.1.1.1</w:t>
      </w:r>
    </w:p>
    <w:p w14:paraId="7C394709" w14:textId="77777777" w:rsidR="000E0ADC" w:rsidRDefault="000E0ADC" w:rsidP="003C1C60">
      <w:pPr>
        <w:pStyle w:val="CMD"/>
      </w:pPr>
      <w:r>
        <w:t xml:space="preserve">  network 10.1.11.0 0.0.0.255</w:t>
      </w:r>
    </w:p>
    <w:p w14:paraId="3C672320" w14:textId="77777777" w:rsidR="000E0ADC" w:rsidRDefault="000E0ADC" w:rsidP="003C1C60">
      <w:pPr>
        <w:pStyle w:val="CMD"/>
      </w:pPr>
      <w:r>
        <w:t xml:space="preserve">  exit</w:t>
      </w:r>
    </w:p>
    <w:p w14:paraId="5BBB4A08" w14:textId="77777777" w:rsidR="001608F0" w:rsidRDefault="00695672" w:rsidP="003C1C60">
      <w:pPr>
        <w:pStyle w:val="CMD"/>
      </w:pPr>
      <w:r>
        <w:t>router ospf 1</w:t>
      </w:r>
    </w:p>
    <w:p w14:paraId="3B13F2B8" w14:textId="77777777" w:rsidR="001608F0" w:rsidRDefault="00695672" w:rsidP="003C1C60">
      <w:pPr>
        <w:pStyle w:val="CMD"/>
      </w:pPr>
      <w:r>
        <w:t xml:space="preserve">  </w:t>
      </w:r>
      <w:r w:rsidR="001608F0">
        <w:t>router-id 1.1.1.1</w:t>
      </w:r>
    </w:p>
    <w:p w14:paraId="07534035" w14:textId="77777777" w:rsidR="001608F0" w:rsidRDefault="001608F0" w:rsidP="003C1C60">
      <w:pPr>
        <w:pStyle w:val="CMD"/>
      </w:pPr>
      <w:r>
        <w:t xml:space="preserve">  network 10.1.1.0 0.0.0.255</w:t>
      </w:r>
      <w:r w:rsidR="00EE0A54">
        <w:t xml:space="preserve"> area 1</w:t>
      </w:r>
    </w:p>
    <w:p w14:paraId="1FD2F00C" w14:textId="77777777" w:rsidR="001608F0" w:rsidRDefault="001608F0" w:rsidP="003C1C60">
      <w:pPr>
        <w:pStyle w:val="CMD"/>
      </w:pPr>
      <w:r>
        <w:t xml:space="preserve">  network 10.1.12.0 0.0.0.255</w:t>
      </w:r>
      <w:r w:rsidR="00EE0A54">
        <w:t xml:space="preserve"> area 0</w:t>
      </w:r>
    </w:p>
    <w:p w14:paraId="7A4FB813" w14:textId="77777777" w:rsidR="001608F0" w:rsidRDefault="00560C96" w:rsidP="003C1C60">
      <w:pPr>
        <w:pStyle w:val="CMD"/>
      </w:pPr>
      <w:r>
        <w:t xml:space="preserve">  exit</w:t>
      </w:r>
    </w:p>
    <w:p w14:paraId="5F55A830" w14:textId="77777777" w:rsidR="00F73203" w:rsidRDefault="003831FB" w:rsidP="003C1C60">
      <w:pPr>
        <w:pStyle w:val="CMD"/>
      </w:pPr>
      <w:r>
        <w:t>end</w:t>
      </w:r>
    </w:p>
    <w:p w14:paraId="742219DE" w14:textId="77777777" w:rsidR="00C520DB" w:rsidRDefault="00C520DB" w:rsidP="003C1C60">
      <w:pPr>
        <w:pStyle w:val="BodyTextL25Bold"/>
        <w:keepNext/>
      </w:pPr>
      <w:r>
        <w:t>Router R2</w:t>
      </w:r>
    </w:p>
    <w:p w14:paraId="5B475115" w14:textId="77777777" w:rsidR="00C520DB" w:rsidRDefault="00C520DB" w:rsidP="00844EE9">
      <w:pPr>
        <w:pStyle w:val="CMD"/>
      </w:pPr>
      <w:r>
        <w:t>hostname R2</w:t>
      </w:r>
    </w:p>
    <w:p w14:paraId="59FE8126" w14:textId="77777777" w:rsidR="00C520DB" w:rsidRDefault="00C520DB" w:rsidP="00844EE9">
      <w:pPr>
        <w:pStyle w:val="CMD"/>
      </w:pPr>
      <w:r>
        <w:t>no ip domain lookup</w:t>
      </w:r>
    </w:p>
    <w:p w14:paraId="13AD6593" w14:textId="77777777" w:rsidR="006710BA" w:rsidRDefault="006710BA" w:rsidP="00844EE9">
      <w:pPr>
        <w:pStyle w:val="CMD"/>
      </w:pPr>
      <w:r>
        <w:t xml:space="preserve">banner motd # R2, </w:t>
      </w:r>
      <w:r w:rsidR="00DC3ADF" w:rsidRPr="003831FB">
        <w:t xml:space="preserve">Configure </w:t>
      </w:r>
      <w:r w:rsidR="00DC3ADF">
        <w:t xml:space="preserve">BGP </w:t>
      </w:r>
      <w:r w:rsidR="00DC3ADF" w:rsidRPr="003831FB">
        <w:t xml:space="preserve">Route Redistribution </w:t>
      </w:r>
      <w:r w:rsidRPr="003831FB">
        <w:t>#</w:t>
      </w:r>
    </w:p>
    <w:p w14:paraId="7E1E78EA" w14:textId="77777777" w:rsidR="00C520DB" w:rsidRDefault="00C520DB" w:rsidP="003C1C60">
      <w:pPr>
        <w:pStyle w:val="CMD"/>
      </w:pPr>
      <w:r>
        <w:t>line con 0</w:t>
      </w:r>
    </w:p>
    <w:p w14:paraId="721191E8" w14:textId="77777777" w:rsidR="00C520DB" w:rsidRDefault="00C520DB" w:rsidP="003C1C60">
      <w:pPr>
        <w:pStyle w:val="CMD"/>
      </w:pPr>
      <w:r>
        <w:t xml:space="preserve"> exec-timeout 0 0</w:t>
      </w:r>
    </w:p>
    <w:p w14:paraId="27175683" w14:textId="77777777" w:rsidR="00C520DB" w:rsidRDefault="00C520DB" w:rsidP="003C1C60">
      <w:pPr>
        <w:pStyle w:val="CMD"/>
      </w:pPr>
      <w:r>
        <w:t xml:space="preserve"> logging synchronous</w:t>
      </w:r>
    </w:p>
    <w:p w14:paraId="455EA25A" w14:textId="77777777" w:rsidR="00C520DB" w:rsidRDefault="00C520DB" w:rsidP="003C1C60">
      <w:pPr>
        <w:pStyle w:val="CMD"/>
      </w:pPr>
      <w:r>
        <w:t xml:space="preserve"> exit</w:t>
      </w:r>
    </w:p>
    <w:p w14:paraId="5A872A77" w14:textId="77777777" w:rsidR="00C520DB" w:rsidRDefault="00C520DB" w:rsidP="003C1C60">
      <w:pPr>
        <w:pStyle w:val="CMD"/>
      </w:pPr>
      <w:r>
        <w:t>interface g0/0/0</w:t>
      </w:r>
    </w:p>
    <w:p w14:paraId="0E74F3EC" w14:textId="77777777" w:rsidR="00C520DB" w:rsidRDefault="00C520DB" w:rsidP="003C1C60">
      <w:pPr>
        <w:pStyle w:val="CMD"/>
      </w:pPr>
      <w:r>
        <w:lastRenderedPageBreak/>
        <w:t xml:space="preserve"> ip address 10.1.</w:t>
      </w:r>
      <w:r w:rsidR="006710BA">
        <w:t>1</w:t>
      </w:r>
      <w:r>
        <w:t>2.2 255.255.255.0</w:t>
      </w:r>
    </w:p>
    <w:p w14:paraId="37BE4C4C" w14:textId="77777777" w:rsidR="00C520DB" w:rsidRDefault="008639F8" w:rsidP="003C1C60">
      <w:pPr>
        <w:pStyle w:val="CMD"/>
      </w:pPr>
      <w:r>
        <w:t xml:space="preserve"> </w:t>
      </w:r>
      <w:r w:rsidR="00C520DB">
        <w:t>no shutdown</w:t>
      </w:r>
    </w:p>
    <w:p w14:paraId="1A81D5DB" w14:textId="77777777" w:rsidR="00C520DB" w:rsidRDefault="00C520DB" w:rsidP="003C1C60">
      <w:pPr>
        <w:pStyle w:val="CMD"/>
      </w:pPr>
      <w:r>
        <w:t xml:space="preserve"> exit</w:t>
      </w:r>
    </w:p>
    <w:p w14:paraId="01F5E8A9" w14:textId="77777777" w:rsidR="00C520DB" w:rsidRDefault="00C520DB" w:rsidP="003C1C60">
      <w:pPr>
        <w:pStyle w:val="CMD"/>
      </w:pPr>
      <w:r>
        <w:t>interface g0/0/1</w:t>
      </w:r>
    </w:p>
    <w:p w14:paraId="51EB546A" w14:textId="77777777" w:rsidR="00C520DB" w:rsidRDefault="00C520DB" w:rsidP="003C1C60">
      <w:pPr>
        <w:pStyle w:val="CMD"/>
      </w:pPr>
      <w:r>
        <w:t xml:space="preserve"> ip address 10.</w:t>
      </w:r>
      <w:r w:rsidR="006710BA">
        <w:t>1</w:t>
      </w:r>
      <w:r>
        <w:t>.</w:t>
      </w:r>
      <w:r w:rsidR="006710BA">
        <w:t>2</w:t>
      </w:r>
      <w:r>
        <w:t>3.2 255.255.255.0</w:t>
      </w:r>
    </w:p>
    <w:p w14:paraId="4C12491E" w14:textId="77777777" w:rsidR="00C520DB" w:rsidRDefault="008639F8" w:rsidP="003C1C60">
      <w:pPr>
        <w:pStyle w:val="CMD"/>
      </w:pPr>
      <w:r>
        <w:t xml:space="preserve"> </w:t>
      </w:r>
      <w:r w:rsidR="00C520DB">
        <w:t>no shutdown</w:t>
      </w:r>
    </w:p>
    <w:p w14:paraId="748BCFDF" w14:textId="77777777" w:rsidR="008639F8" w:rsidRDefault="00C520DB" w:rsidP="003C1C60">
      <w:pPr>
        <w:pStyle w:val="CMD"/>
      </w:pPr>
      <w:r>
        <w:t xml:space="preserve"> exit</w:t>
      </w:r>
    </w:p>
    <w:p w14:paraId="32B2A542" w14:textId="77777777" w:rsidR="0032487B" w:rsidRDefault="0032487B" w:rsidP="003C1C60">
      <w:pPr>
        <w:pStyle w:val="CMD"/>
      </w:pPr>
      <w:r>
        <w:t>router ospf 1</w:t>
      </w:r>
    </w:p>
    <w:p w14:paraId="0A7AA993" w14:textId="77777777" w:rsidR="0032487B" w:rsidRDefault="0032487B" w:rsidP="003C1C60">
      <w:pPr>
        <w:pStyle w:val="CMD"/>
      </w:pPr>
      <w:r>
        <w:t xml:space="preserve">  router-id 2.2.2.2</w:t>
      </w:r>
    </w:p>
    <w:p w14:paraId="1EC822A7" w14:textId="77777777" w:rsidR="008639F8" w:rsidRDefault="008639F8" w:rsidP="003C1C60">
      <w:pPr>
        <w:pStyle w:val="CMD"/>
      </w:pPr>
      <w:r>
        <w:t xml:space="preserve">  network 10.1.12.0 0.0.0.255</w:t>
      </w:r>
      <w:r w:rsidR="00AC3373">
        <w:t xml:space="preserve"> area 0</w:t>
      </w:r>
    </w:p>
    <w:p w14:paraId="7EE6279F" w14:textId="77777777" w:rsidR="008639F8" w:rsidRDefault="008639F8" w:rsidP="003C1C60">
      <w:pPr>
        <w:pStyle w:val="CMD"/>
      </w:pPr>
      <w:r>
        <w:t xml:space="preserve">  network 10.1.23.0 0.0.0.255</w:t>
      </w:r>
      <w:r w:rsidR="00AC3373" w:rsidRPr="00AC3373">
        <w:t xml:space="preserve"> </w:t>
      </w:r>
      <w:r w:rsidR="00AC3373">
        <w:t>area 0</w:t>
      </w:r>
    </w:p>
    <w:p w14:paraId="5E8AFF7D" w14:textId="77777777" w:rsidR="008639F8" w:rsidRDefault="008639F8" w:rsidP="003C1C60">
      <w:pPr>
        <w:pStyle w:val="CMD"/>
      </w:pPr>
      <w:r>
        <w:t xml:space="preserve"> </w:t>
      </w:r>
      <w:r w:rsidR="003A4BEA">
        <w:t>end</w:t>
      </w:r>
    </w:p>
    <w:p w14:paraId="15783AA6" w14:textId="77777777" w:rsidR="00C520DB" w:rsidRDefault="00C520DB" w:rsidP="00C520DB">
      <w:pPr>
        <w:pStyle w:val="BodyTextL25Bold"/>
      </w:pPr>
      <w:r>
        <w:t>Router R3</w:t>
      </w:r>
    </w:p>
    <w:p w14:paraId="406EBCC9" w14:textId="77777777" w:rsidR="00C520DB" w:rsidRDefault="00C520DB" w:rsidP="00844EE9">
      <w:pPr>
        <w:pStyle w:val="CMD"/>
      </w:pPr>
      <w:r>
        <w:t>hostname R3</w:t>
      </w:r>
    </w:p>
    <w:p w14:paraId="734D339F" w14:textId="77777777" w:rsidR="00C520DB" w:rsidRDefault="00C520DB" w:rsidP="00844EE9">
      <w:pPr>
        <w:pStyle w:val="CMD"/>
      </w:pPr>
      <w:r>
        <w:t>no ip domain lookup</w:t>
      </w:r>
    </w:p>
    <w:p w14:paraId="73C25B56" w14:textId="77777777" w:rsidR="00B2262A" w:rsidRPr="00B2262A" w:rsidRDefault="00B2262A" w:rsidP="003C1C60">
      <w:pPr>
        <w:pStyle w:val="CMD"/>
      </w:pPr>
      <w:r w:rsidRPr="00B2262A">
        <w:t xml:space="preserve">banner motd # R3, </w:t>
      </w:r>
      <w:r w:rsidR="00DC3ADF" w:rsidRPr="003831FB">
        <w:t xml:space="preserve">Configure </w:t>
      </w:r>
      <w:r w:rsidR="00DC3ADF">
        <w:t xml:space="preserve">BGP </w:t>
      </w:r>
      <w:r w:rsidR="00DC3ADF" w:rsidRPr="003831FB">
        <w:t xml:space="preserve">Route Redistribution </w:t>
      </w:r>
      <w:r w:rsidRPr="00B2262A">
        <w:t xml:space="preserve"># </w:t>
      </w:r>
    </w:p>
    <w:p w14:paraId="0236E6C3" w14:textId="77777777" w:rsidR="00B2262A" w:rsidRPr="00B2262A" w:rsidRDefault="00B2262A" w:rsidP="003C1C60">
      <w:pPr>
        <w:pStyle w:val="CMD"/>
      </w:pPr>
      <w:r w:rsidRPr="00B2262A">
        <w:t>line con 0</w:t>
      </w:r>
    </w:p>
    <w:p w14:paraId="0F3F6557" w14:textId="77777777" w:rsidR="00B2262A" w:rsidRPr="00B2262A" w:rsidRDefault="00B2262A" w:rsidP="003C1C60">
      <w:pPr>
        <w:pStyle w:val="CMD"/>
      </w:pPr>
      <w:r w:rsidRPr="00B2262A">
        <w:t xml:space="preserve"> exec-timeout 0 0</w:t>
      </w:r>
    </w:p>
    <w:p w14:paraId="0E1F6B51" w14:textId="77777777" w:rsidR="00B2262A" w:rsidRPr="00B2262A" w:rsidRDefault="00B2262A" w:rsidP="003C1C60">
      <w:pPr>
        <w:pStyle w:val="CMD"/>
      </w:pPr>
      <w:r w:rsidRPr="00B2262A">
        <w:t xml:space="preserve"> logging synchronous</w:t>
      </w:r>
    </w:p>
    <w:p w14:paraId="6664A916" w14:textId="77777777" w:rsidR="00B2262A" w:rsidRPr="00B2262A" w:rsidRDefault="00B2262A" w:rsidP="003C1C60">
      <w:pPr>
        <w:pStyle w:val="CMD"/>
      </w:pPr>
      <w:r w:rsidRPr="00B2262A">
        <w:t xml:space="preserve"> exit</w:t>
      </w:r>
    </w:p>
    <w:p w14:paraId="3EB7A6B4" w14:textId="77777777" w:rsidR="00B2262A" w:rsidRPr="00B2262A" w:rsidRDefault="00B2262A" w:rsidP="003C1C60">
      <w:pPr>
        <w:pStyle w:val="CMD"/>
      </w:pPr>
      <w:r w:rsidRPr="00B2262A">
        <w:t>interface g0/0/0</w:t>
      </w:r>
    </w:p>
    <w:p w14:paraId="26832EF2" w14:textId="77777777" w:rsidR="00B2262A" w:rsidRPr="00B2262A" w:rsidRDefault="00B2262A" w:rsidP="003C1C60">
      <w:pPr>
        <w:pStyle w:val="CMD"/>
      </w:pPr>
      <w:r w:rsidRPr="00B2262A">
        <w:t xml:space="preserve"> ip address 10.1.23.</w:t>
      </w:r>
      <w:r w:rsidR="003B6D43">
        <w:t>3</w:t>
      </w:r>
      <w:r w:rsidRPr="00B2262A">
        <w:t xml:space="preserve"> 255.255.255.0</w:t>
      </w:r>
    </w:p>
    <w:p w14:paraId="11ACAE71" w14:textId="77777777" w:rsidR="00B2262A" w:rsidRPr="00B2262A" w:rsidRDefault="00B2262A" w:rsidP="003C1C60">
      <w:pPr>
        <w:pStyle w:val="CMD"/>
      </w:pPr>
      <w:r w:rsidRPr="00B2262A">
        <w:t xml:space="preserve"> no shutdown</w:t>
      </w:r>
    </w:p>
    <w:p w14:paraId="28ACE531" w14:textId="77777777" w:rsidR="00B2262A" w:rsidRPr="00B2262A" w:rsidRDefault="00B2262A" w:rsidP="003C1C60">
      <w:pPr>
        <w:pStyle w:val="CMD"/>
      </w:pPr>
      <w:r w:rsidRPr="00B2262A">
        <w:t xml:space="preserve"> exit</w:t>
      </w:r>
    </w:p>
    <w:p w14:paraId="0BE14EDD" w14:textId="77777777" w:rsidR="00B2262A" w:rsidRPr="00B2262A" w:rsidRDefault="00B2262A" w:rsidP="003C1C60">
      <w:pPr>
        <w:pStyle w:val="CMD"/>
      </w:pPr>
      <w:r w:rsidRPr="00B2262A">
        <w:t>interface g0/0/1</w:t>
      </w:r>
    </w:p>
    <w:p w14:paraId="5D9B2164" w14:textId="77777777" w:rsidR="00B2262A" w:rsidRPr="00B2262A" w:rsidRDefault="00B2262A" w:rsidP="003C1C60">
      <w:pPr>
        <w:pStyle w:val="CMD"/>
      </w:pPr>
      <w:r w:rsidRPr="00B2262A">
        <w:t xml:space="preserve"> ip address 10.1.32.</w:t>
      </w:r>
      <w:r w:rsidR="003A13E8">
        <w:t>3</w:t>
      </w:r>
      <w:r w:rsidRPr="00B2262A">
        <w:t xml:space="preserve"> 255.255.255.0</w:t>
      </w:r>
    </w:p>
    <w:p w14:paraId="235CE082" w14:textId="77777777" w:rsidR="00B2262A" w:rsidRPr="00B2262A" w:rsidRDefault="00B2262A" w:rsidP="003C1C60">
      <w:pPr>
        <w:pStyle w:val="CMD"/>
      </w:pPr>
      <w:r w:rsidRPr="00B2262A">
        <w:t xml:space="preserve"> no shutdown</w:t>
      </w:r>
    </w:p>
    <w:p w14:paraId="3D1D9346" w14:textId="77777777" w:rsidR="00B2262A" w:rsidRPr="00B2262A" w:rsidRDefault="00B2262A" w:rsidP="003C1C60">
      <w:pPr>
        <w:pStyle w:val="CMD"/>
      </w:pPr>
      <w:r w:rsidRPr="00B2262A">
        <w:t xml:space="preserve"> exit</w:t>
      </w:r>
    </w:p>
    <w:p w14:paraId="32A7B92D" w14:textId="77777777" w:rsidR="00B2262A" w:rsidRPr="00B2262A" w:rsidRDefault="00B2262A" w:rsidP="003C1C60">
      <w:pPr>
        <w:pStyle w:val="CMD"/>
      </w:pPr>
      <w:r w:rsidRPr="00B2262A">
        <w:t>interface loopback 0</w:t>
      </w:r>
    </w:p>
    <w:p w14:paraId="6777B788" w14:textId="77777777" w:rsidR="00B2262A" w:rsidRDefault="00B2262A" w:rsidP="003C1C60">
      <w:pPr>
        <w:pStyle w:val="CMD"/>
      </w:pPr>
      <w:r w:rsidRPr="00B2262A">
        <w:t xml:space="preserve"> ip address 10.3.3.1 255.255.255.0</w:t>
      </w:r>
    </w:p>
    <w:p w14:paraId="76C8C17B" w14:textId="77777777" w:rsidR="00C730D9" w:rsidRPr="00B2262A" w:rsidRDefault="00C730D9" w:rsidP="003C1C60">
      <w:pPr>
        <w:pStyle w:val="CMD"/>
      </w:pPr>
      <w:r>
        <w:t xml:space="preserve"> ip ospf network point-to-point</w:t>
      </w:r>
    </w:p>
    <w:p w14:paraId="0EB38D2A" w14:textId="77777777" w:rsidR="00B2262A" w:rsidRPr="00B2262A" w:rsidRDefault="00B2262A" w:rsidP="003C1C60">
      <w:pPr>
        <w:pStyle w:val="CMD"/>
      </w:pPr>
      <w:r w:rsidRPr="00B2262A">
        <w:t xml:space="preserve"> no shutdown</w:t>
      </w:r>
    </w:p>
    <w:p w14:paraId="193B32F1" w14:textId="77777777" w:rsidR="00B2262A" w:rsidRDefault="00B2262A" w:rsidP="003C1C60">
      <w:pPr>
        <w:pStyle w:val="CMD"/>
      </w:pPr>
      <w:r w:rsidRPr="00B2262A">
        <w:t xml:space="preserve"> exit</w:t>
      </w:r>
    </w:p>
    <w:p w14:paraId="0F1E0140" w14:textId="77777777" w:rsidR="0032487B" w:rsidRDefault="0032487B" w:rsidP="003C1C60">
      <w:pPr>
        <w:pStyle w:val="CMD"/>
      </w:pPr>
      <w:r>
        <w:t>router ospf 1</w:t>
      </w:r>
    </w:p>
    <w:p w14:paraId="0D22A27C" w14:textId="77777777" w:rsidR="0032487B" w:rsidRDefault="0032487B" w:rsidP="003C1C60">
      <w:pPr>
        <w:pStyle w:val="CMD"/>
      </w:pPr>
      <w:r>
        <w:t xml:space="preserve">  router-id 3.3.3.3</w:t>
      </w:r>
    </w:p>
    <w:p w14:paraId="04C0254D" w14:textId="77777777" w:rsidR="0032487B" w:rsidRDefault="0032487B" w:rsidP="003C1C60">
      <w:pPr>
        <w:pStyle w:val="CMD"/>
      </w:pPr>
      <w:r>
        <w:t xml:space="preserve">  network 10.3.3.0 0.0.0.255</w:t>
      </w:r>
      <w:r w:rsidR="0034665B">
        <w:t xml:space="preserve"> area 0</w:t>
      </w:r>
    </w:p>
    <w:p w14:paraId="5A639B91" w14:textId="77777777" w:rsidR="0032487B" w:rsidRDefault="0032487B" w:rsidP="003C1C60">
      <w:pPr>
        <w:pStyle w:val="CMD"/>
      </w:pPr>
      <w:r>
        <w:t xml:space="preserve">  network 10.1.23.0 0.0.0.255</w:t>
      </w:r>
      <w:r w:rsidR="0034665B">
        <w:t xml:space="preserve"> area 0</w:t>
      </w:r>
    </w:p>
    <w:p w14:paraId="3A53E40A" w14:textId="77777777" w:rsidR="00400D2E" w:rsidRDefault="00400D2E" w:rsidP="003C1C60">
      <w:pPr>
        <w:pStyle w:val="CMD"/>
      </w:pPr>
      <w:r>
        <w:t>router bgp 64532</w:t>
      </w:r>
    </w:p>
    <w:p w14:paraId="3F602FB8" w14:textId="77777777" w:rsidR="00400D2E" w:rsidRDefault="00400D2E" w:rsidP="003C1C60">
      <w:pPr>
        <w:pStyle w:val="CMD"/>
      </w:pPr>
      <w:r>
        <w:t xml:space="preserve"> bgp router-id 3.3.3.3</w:t>
      </w:r>
    </w:p>
    <w:p w14:paraId="681388BF" w14:textId="77777777" w:rsidR="00400D2E" w:rsidRDefault="00400D2E" w:rsidP="003C1C60">
      <w:pPr>
        <w:pStyle w:val="CMD"/>
      </w:pPr>
      <w:r>
        <w:t xml:space="preserve"> no bgp default ipv4-unicast</w:t>
      </w:r>
    </w:p>
    <w:p w14:paraId="5071FE99" w14:textId="77777777" w:rsidR="00400D2E" w:rsidRDefault="00400D2E" w:rsidP="003C1C60">
      <w:pPr>
        <w:pStyle w:val="CMD"/>
      </w:pPr>
      <w:r>
        <w:t xml:space="preserve"> neighbor 10.1.32.2 remote-as 64532</w:t>
      </w:r>
    </w:p>
    <w:p w14:paraId="40410D0C" w14:textId="77777777" w:rsidR="00400D2E" w:rsidRDefault="00400D2E" w:rsidP="003C1C60">
      <w:pPr>
        <w:pStyle w:val="CMD"/>
      </w:pPr>
      <w:r>
        <w:t xml:space="preserve"> address-family ipv4</w:t>
      </w:r>
    </w:p>
    <w:p w14:paraId="1A9E5A8E" w14:textId="77777777" w:rsidR="00673EEC" w:rsidRDefault="00673EEC" w:rsidP="003C1C60">
      <w:pPr>
        <w:pStyle w:val="CMD"/>
      </w:pPr>
      <w:r>
        <w:t xml:space="preserve">  neighbor 10.1.32.2 activate</w:t>
      </w:r>
    </w:p>
    <w:p w14:paraId="4804C138" w14:textId="77777777" w:rsidR="00C868FE" w:rsidRDefault="00C868FE" w:rsidP="003C1C60">
      <w:pPr>
        <w:pStyle w:val="CMD"/>
      </w:pPr>
      <w:r>
        <w:t xml:space="preserve">  neighbor 10.1.32.2 next-hop-self</w:t>
      </w:r>
    </w:p>
    <w:p w14:paraId="79754DB1" w14:textId="77777777" w:rsidR="00165C8D" w:rsidRDefault="00400D2E" w:rsidP="003C1C60">
      <w:pPr>
        <w:pStyle w:val="CMD"/>
      </w:pPr>
      <w:r>
        <w:t>exit-address-family</w:t>
      </w:r>
      <w:r w:rsidR="000E0ADC">
        <w:t xml:space="preserve">  </w:t>
      </w:r>
    </w:p>
    <w:p w14:paraId="24328307" w14:textId="77777777" w:rsidR="00C520DB" w:rsidRDefault="00B2262A" w:rsidP="003C1C60">
      <w:pPr>
        <w:pStyle w:val="CMD"/>
      </w:pPr>
      <w:r w:rsidRPr="00B2262A">
        <w:lastRenderedPageBreak/>
        <w:t>end</w:t>
      </w:r>
    </w:p>
    <w:p w14:paraId="40D9639B" w14:textId="77777777" w:rsidR="00762E49" w:rsidRPr="00A50709" w:rsidRDefault="00A931FB" w:rsidP="00762E49">
      <w:pPr>
        <w:pStyle w:val="BodyTextL25"/>
        <w:rPr>
          <w:b/>
          <w:bCs/>
        </w:rPr>
      </w:pPr>
      <w:r>
        <w:rPr>
          <w:b/>
          <w:bCs/>
        </w:rPr>
        <w:t xml:space="preserve">Switch </w:t>
      </w:r>
      <w:r w:rsidR="00762E49">
        <w:rPr>
          <w:b/>
          <w:bCs/>
        </w:rPr>
        <w:t>D</w:t>
      </w:r>
      <w:r w:rsidR="00762E49" w:rsidRPr="00A50709">
        <w:rPr>
          <w:b/>
          <w:bCs/>
        </w:rPr>
        <w:t>1</w:t>
      </w:r>
    </w:p>
    <w:p w14:paraId="6ECF16C2" w14:textId="77777777" w:rsidR="00762E49" w:rsidRDefault="00762E49" w:rsidP="00844EE9">
      <w:pPr>
        <w:pStyle w:val="CMD"/>
      </w:pPr>
      <w:r>
        <w:t>hostname D1</w:t>
      </w:r>
    </w:p>
    <w:p w14:paraId="19A90E6F" w14:textId="77777777" w:rsidR="00762E49" w:rsidRDefault="00762E49" w:rsidP="00844EE9">
      <w:pPr>
        <w:pStyle w:val="CMD"/>
      </w:pPr>
      <w:r>
        <w:t>no ip domain lookup</w:t>
      </w:r>
    </w:p>
    <w:p w14:paraId="059B78D7" w14:textId="77777777" w:rsidR="00762E49" w:rsidRDefault="00762E49" w:rsidP="00844EE9">
      <w:pPr>
        <w:pStyle w:val="CMD"/>
      </w:pPr>
      <w:r>
        <w:t>ip routing</w:t>
      </w:r>
    </w:p>
    <w:p w14:paraId="387792A5" w14:textId="77777777" w:rsidR="00762E49" w:rsidRPr="00B2262A" w:rsidRDefault="00762E49" w:rsidP="00844EE9">
      <w:pPr>
        <w:pStyle w:val="CMD"/>
      </w:pPr>
      <w:r w:rsidRPr="00B2262A">
        <w:t xml:space="preserve">banner motd # </w:t>
      </w:r>
      <w:r>
        <w:t>D1</w:t>
      </w:r>
      <w:r w:rsidRPr="00B2262A">
        <w:t xml:space="preserve">, </w:t>
      </w:r>
      <w:r w:rsidR="00DC3ADF" w:rsidRPr="003831FB">
        <w:t xml:space="preserve">Configure </w:t>
      </w:r>
      <w:r w:rsidR="00DC3ADF">
        <w:t xml:space="preserve">BGP </w:t>
      </w:r>
      <w:r w:rsidR="00DC3ADF" w:rsidRPr="003831FB">
        <w:t xml:space="preserve">Route Redistribution </w:t>
      </w:r>
      <w:r w:rsidRPr="00B2262A">
        <w:t xml:space="preserve"># </w:t>
      </w:r>
    </w:p>
    <w:p w14:paraId="5E4182CE" w14:textId="77777777" w:rsidR="00762E49" w:rsidRDefault="00762E49" w:rsidP="00844EE9">
      <w:pPr>
        <w:pStyle w:val="CMD"/>
      </w:pPr>
      <w:r>
        <w:t>line con 0</w:t>
      </w:r>
    </w:p>
    <w:p w14:paraId="124401E3" w14:textId="77777777" w:rsidR="00762E49" w:rsidRDefault="00762E49" w:rsidP="00844EE9">
      <w:pPr>
        <w:pStyle w:val="CMD"/>
      </w:pPr>
      <w:r>
        <w:t xml:space="preserve"> exec-timeout 0 0</w:t>
      </w:r>
    </w:p>
    <w:p w14:paraId="56092E44" w14:textId="77777777" w:rsidR="00762E49" w:rsidRDefault="00762E49" w:rsidP="00844EE9">
      <w:pPr>
        <w:pStyle w:val="CMD"/>
      </w:pPr>
      <w:r>
        <w:t xml:space="preserve"> logging synchronous</w:t>
      </w:r>
    </w:p>
    <w:p w14:paraId="3940C783" w14:textId="77777777" w:rsidR="00762E49" w:rsidRDefault="00762E49" w:rsidP="00844EE9">
      <w:pPr>
        <w:pStyle w:val="CMD"/>
      </w:pPr>
      <w:r>
        <w:t xml:space="preserve"> exit</w:t>
      </w:r>
    </w:p>
    <w:p w14:paraId="0532BA25" w14:textId="77777777" w:rsidR="00762E49" w:rsidRDefault="00762E49" w:rsidP="00844EE9">
      <w:pPr>
        <w:pStyle w:val="CMD"/>
      </w:pPr>
      <w:r>
        <w:t>interface range g1/0/1-24</w:t>
      </w:r>
    </w:p>
    <w:p w14:paraId="061BD0D9" w14:textId="77777777" w:rsidR="00762E49" w:rsidRDefault="00762E49" w:rsidP="00844EE9">
      <w:pPr>
        <w:pStyle w:val="CMD"/>
      </w:pPr>
      <w:r>
        <w:t xml:space="preserve"> shutdown</w:t>
      </w:r>
    </w:p>
    <w:p w14:paraId="7427B92B" w14:textId="77777777" w:rsidR="00762E49" w:rsidRDefault="00762E49" w:rsidP="00844EE9">
      <w:pPr>
        <w:pStyle w:val="CMD"/>
      </w:pPr>
      <w:r>
        <w:t xml:space="preserve"> exit</w:t>
      </w:r>
    </w:p>
    <w:p w14:paraId="32F7AA7F" w14:textId="77777777" w:rsidR="00762E49" w:rsidRDefault="00762E49" w:rsidP="00844EE9">
      <w:pPr>
        <w:pStyle w:val="CMD"/>
      </w:pPr>
      <w:r>
        <w:t>interface g1/0/11</w:t>
      </w:r>
    </w:p>
    <w:p w14:paraId="625497FC" w14:textId="77777777" w:rsidR="00762E49" w:rsidRDefault="00762E49" w:rsidP="00844EE9">
      <w:pPr>
        <w:pStyle w:val="CMD"/>
      </w:pPr>
      <w:r>
        <w:t xml:space="preserve"> no switchport</w:t>
      </w:r>
    </w:p>
    <w:p w14:paraId="6257942F" w14:textId="77777777" w:rsidR="00762E49" w:rsidRDefault="00762E49" w:rsidP="00844EE9">
      <w:pPr>
        <w:pStyle w:val="CMD"/>
      </w:pPr>
      <w:r>
        <w:t xml:space="preserve"> ip address 10.1.11.2 255.255.255.0</w:t>
      </w:r>
    </w:p>
    <w:p w14:paraId="54DCAFA8" w14:textId="77777777" w:rsidR="00762E49" w:rsidRDefault="00762E49" w:rsidP="00844EE9">
      <w:pPr>
        <w:pStyle w:val="CMD"/>
      </w:pPr>
      <w:r>
        <w:t xml:space="preserve"> no shutdown</w:t>
      </w:r>
    </w:p>
    <w:p w14:paraId="314B9F0B" w14:textId="77777777" w:rsidR="00762E49" w:rsidRDefault="00762E49" w:rsidP="00844EE9">
      <w:pPr>
        <w:pStyle w:val="CMD"/>
      </w:pPr>
      <w:r>
        <w:t xml:space="preserve"> exit</w:t>
      </w:r>
    </w:p>
    <w:p w14:paraId="3D2128C3" w14:textId="77777777" w:rsidR="00762E49" w:rsidRDefault="00762E49" w:rsidP="00844EE9">
      <w:pPr>
        <w:pStyle w:val="CMD"/>
      </w:pPr>
      <w:r>
        <w:t>interface loopback 0</w:t>
      </w:r>
    </w:p>
    <w:p w14:paraId="3C258A6C" w14:textId="77777777" w:rsidR="00762E49" w:rsidRDefault="00762E49" w:rsidP="00844EE9">
      <w:pPr>
        <w:pStyle w:val="CMD"/>
      </w:pPr>
      <w:r>
        <w:t xml:space="preserve"> ip address 198.51.100.1 255.255.255.128</w:t>
      </w:r>
    </w:p>
    <w:p w14:paraId="073C12F3" w14:textId="77777777" w:rsidR="00762E49" w:rsidRDefault="00762E49" w:rsidP="00844EE9">
      <w:pPr>
        <w:pStyle w:val="CMD"/>
      </w:pPr>
      <w:r>
        <w:t xml:space="preserve"> no shutdown</w:t>
      </w:r>
    </w:p>
    <w:p w14:paraId="26AFB338" w14:textId="77777777" w:rsidR="00762E49" w:rsidRDefault="00762E49" w:rsidP="00844EE9">
      <w:pPr>
        <w:pStyle w:val="CMD"/>
      </w:pPr>
      <w:r>
        <w:t xml:space="preserve"> exit</w:t>
      </w:r>
    </w:p>
    <w:p w14:paraId="3D7B3500" w14:textId="77777777" w:rsidR="00DA2773" w:rsidRDefault="00DA2773" w:rsidP="00844EE9">
      <w:pPr>
        <w:pStyle w:val="CMD"/>
      </w:pPr>
      <w:r>
        <w:t>router eigrp 64512</w:t>
      </w:r>
    </w:p>
    <w:p w14:paraId="3AAD09AE" w14:textId="77777777" w:rsidR="00DA2773" w:rsidRDefault="00DA2773" w:rsidP="00844EE9">
      <w:pPr>
        <w:pStyle w:val="CMD"/>
      </w:pPr>
      <w:r>
        <w:t xml:space="preserve"> eigrp router-id 11.11.11.11</w:t>
      </w:r>
    </w:p>
    <w:p w14:paraId="1B593965" w14:textId="77777777" w:rsidR="00DA2773" w:rsidRDefault="00DA2773" w:rsidP="00844EE9">
      <w:pPr>
        <w:pStyle w:val="CMD"/>
      </w:pPr>
      <w:r>
        <w:t xml:space="preserve"> network 10.1.11.0 0.0.0.255</w:t>
      </w:r>
    </w:p>
    <w:p w14:paraId="48FBA1B8" w14:textId="77777777" w:rsidR="00DA2773" w:rsidRDefault="00DA2773" w:rsidP="00844EE9">
      <w:pPr>
        <w:pStyle w:val="CMD"/>
      </w:pPr>
      <w:r>
        <w:t xml:space="preserve"> network 198.51.100.0</w:t>
      </w:r>
      <w:r w:rsidR="00F66430">
        <w:t xml:space="preserve"> 0.0.0.127</w:t>
      </w:r>
    </w:p>
    <w:p w14:paraId="7877FB5D" w14:textId="77777777" w:rsidR="00DA2773" w:rsidRDefault="003A4BEA" w:rsidP="00844EE9">
      <w:pPr>
        <w:pStyle w:val="CMD"/>
      </w:pPr>
      <w:r>
        <w:t>end</w:t>
      </w:r>
    </w:p>
    <w:p w14:paraId="2DF311BA" w14:textId="77777777" w:rsidR="00762E49" w:rsidRPr="00A50709" w:rsidRDefault="00A931FB" w:rsidP="00762E49">
      <w:pPr>
        <w:pStyle w:val="BodyTextL25"/>
        <w:rPr>
          <w:b/>
          <w:bCs/>
        </w:rPr>
      </w:pPr>
      <w:r>
        <w:rPr>
          <w:b/>
          <w:bCs/>
        </w:rPr>
        <w:t xml:space="preserve">Switch </w:t>
      </w:r>
      <w:r w:rsidR="00762E49">
        <w:rPr>
          <w:b/>
          <w:bCs/>
        </w:rPr>
        <w:t>D</w:t>
      </w:r>
      <w:r w:rsidR="00DA2773">
        <w:rPr>
          <w:b/>
          <w:bCs/>
        </w:rPr>
        <w:t>2</w:t>
      </w:r>
    </w:p>
    <w:p w14:paraId="60FBD89F" w14:textId="77777777" w:rsidR="00762E49" w:rsidRDefault="00DA2773" w:rsidP="00844EE9">
      <w:pPr>
        <w:pStyle w:val="CMD"/>
      </w:pPr>
      <w:r>
        <w:t>hostname D2</w:t>
      </w:r>
    </w:p>
    <w:p w14:paraId="38B2339D" w14:textId="77777777" w:rsidR="00762E49" w:rsidRDefault="00762E49" w:rsidP="00844EE9">
      <w:pPr>
        <w:pStyle w:val="CMD"/>
      </w:pPr>
      <w:r>
        <w:t>no ip domain lookup</w:t>
      </w:r>
    </w:p>
    <w:p w14:paraId="2772DE6F" w14:textId="77777777" w:rsidR="00762E49" w:rsidRDefault="00762E49" w:rsidP="00844EE9">
      <w:pPr>
        <w:pStyle w:val="CMD"/>
      </w:pPr>
      <w:r>
        <w:t>ip routing</w:t>
      </w:r>
    </w:p>
    <w:p w14:paraId="7CCC1E57" w14:textId="77777777" w:rsidR="00762E49" w:rsidRDefault="00F64B3E" w:rsidP="00844EE9">
      <w:pPr>
        <w:pStyle w:val="CMD"/>
      </w:pPr>
      <w:r>
        <w:t>banner motd # D2</w:t>
      </w:r>
      <w:r w:rsidR="00762E49">
        <w:t xml:space="preserve">, </w:t>
      </w:r>
      <w:r w:rsidR="00DC3ADF" w:rsidRPr="003831FB">
        <w:t xml:space="preserve">Configure </w:t>
      </w:r>
      <w:r w:rsidR="00DC3ADF">
        <w:t xml:space="preserve">BGP </w:t>
      </w:r>
      <w:r w:rsidR="00DC3ADF" w:rsidRPr="003831FB">
        <w:t xml:space="preserve">Route Redistribution </w:t>
      </w:r>
      <w:r w:rsidR="00762E49">
        <w:t>#</w:t>
      </w:r>
    </w:p>
    <w:p w14:paraId="3DB4DD87" w14:textId="77777777" w:rsidR="00762E49" w:rsidRDefault="00762E49" w:rsidP="00844EE9">
      <w:pPr>
        <w:pStyle w:val="CMD"/>
      </w:pPr>
      <w:r>
        <w:t>line con 0</w:t>
      </w:r>
    </w:p>
    <w:p w14:paraId="5EA34980" w14:textId="77777777" w:rsidR="00762E49" w:rsidRDefault="00762E49" w:rsidP="00844EE9">
      <w:pPr>
        <w:pStyle w:val="CMD"/>
      </w:pPr>
      <w:r>
        <w:t xml:space="preserve"> exec-timeout 0 0</w:t>
      </w:r>
    </w:p>
    <w:p w14:paraId="39479BF3" w14:textId="77777777" w:rsidR="00762E49" w:rsidRDefault="00762E49" w:rsidP="00844EE9">
      <w:pPr>
        <w:pStyle w:val="CMD"/>
      </w:pPr>
      <w:r>
        <w:t xml:space="preserve"> logging synchronous</w:t>
      </w:r>
    </w:p>
    <w:p w14:paraId="0B369B10" w14:textId="77777777" w:rsidR="00762E49" w:rsidRDefault="00762E49" w:rsidP="00844EE9">
      <w:pPr>
        <w:pStyle w:val="CMD"/>
      </w:pPr>
      <w:r>
        <w:t xml:space="preserve"> exit</w:t>
      </w:r>
    </w:p>
    <w:p w14:paraId="48E769DD" w14:textId="77777777" w:rsidR="00762E49" w:rsidRDefault="00762E49" w:rsidP="00844EE9">
      <w:pPr>
        <w:pStyle w:val="CMD"/>
      </w:pPr>
      <w:r>
        <w:t>interface range g1/0/1-24</w:t>
      </w:r>
    </w:p>
    <w:p w14:paraId="70D50DD6" w14:textId="77777777" w:rsidR="00762E49" w:rsidRDefault="00762E49" w:rsidP="00844EE9">
      <w:pPr>
        <w:pStyle w:val="CMD"/>
      </w:pPr>
      <w:r>
        <w:t xml:space="preserve"> shutdown</w:t>
      </w:r>
    </w:p>
    <w:p w14:paraId="3880C0AE" w14:textId="77777777" w:rsidR="00762E49" w:rsidRDefault="00762E49" w:rsidP="00844EE9">
      <w:pPr>
        <w:pStyle w:val="CMD"/>
      </w:pPr>
      <w:r>
        <w:t xml:space="preserve"> exit</w:t>
      </w:r>
    </w:p>
    <w:p w14:paraId="3E6CA974" w14:textId="77777777" w:rsidR="00762E49" w:rsidRDefault="00762E49" w:rsidP="00844EE9">
      <w:pPr>
        <w:pStyle w:val="CMD"/>
      </w:pPr>
      <w:r>
        <w:t>interface g1/0/11</w:t>
      </w:r>
    </w:p>
    <w:p w14:paraId="69ADA39A" w14:textId="77777777" w:rsidR="00762E49" w:rsidRDefault="00762E49" w:rsidP="00844EE9">
      <w:pPr>
        <w:pStyle w:val="CMD"/>
      </w:pPr>
      <w:r>
        <w:t xml:space="preserve"> no switchport</w:t>
      </w:r>
    </w:p>
    <w:p w14:paraId="456A2A54" w14:textId="77777777" w:rsidR="00762E49" w:rsidRDefault="00762E49" w:rsidP="00844EE9">
      <w:pPr>
        <w:pStyle w:val="CMD"/>
      </w:pPr>
      <w:r>
        <w:t xml:space="preserve"> ip address </w:t>
      </w:r>
      <w:r w:rsidR="00DA2773">
        <w:t>10.1.32</w:t>
      </w:r>
      <w:r>
        <w:t>.2 255.255.255.0</w:t>
      </w:r>
    </w:p>
    <w:p w14:paraId="14E6BB20" w14:textId="77777777" w:rsidR="00762E49" w:rsidRDefault="00762E49" w:rsidP="00844EE9">
      <w:pPr>
        <w:pStyle w:val="CMD"/>
      </w:pPr>
      <w:r>
        <w:t xml:space="preserve"> no shutdown</w:t>
      </w:r>
    </w:p>
    <w:p w14:paraId="72A56F99" w14:textId="77777777" w:rsidR="00762E49" w:rsidRDefault="00762E49" w:rsidP="00844EE9">
      <w:pPr>
        <w:pStyle w:val="CMD"/>
      </w:pPr>
      <w:r>
        <w:t xml:space="preserve"> exit</w:t>
      </w:r>
    </w:p>
    <w:p w14:paraId="4FB72A88" w14:textId="77777777" w:rsidR="00762E49" w:rsidRDefault="00762E49" w:rsidP="00844EE9">
      <w:pPr>
        <w:pStyle w:val="CMD"/>
      </w:pPr>
      <w:r>
        <w:lastRenderedPageBreak/>
        <w:t>interface loopback 0</w:t>
      </w:r>
    </w:p>
    <w:p w14:paraId="40E77740" w14:textId="77777777" w:rsidR="00762E49" w:rsidRDefault="00762E49" w:rsidP="00844EE9">
      <w:pPr>
        <w:pStyle w:val="CMD"/>
      </w:pPr>
      <w:r>
        <w:t xml:space="preserve"> ip address </w:t>
      </w:r>
      <w:r w:rsidR="00DA2773">
        <w:t>209.165.201.1</w:t>
      </w:r>
      <w:r>
        <w:t xml:space="preserve"> 255.255.255.</w:t>
      </w:r>
      <w:r w:rsidR="00DA2773">
        <w:t>128</w:t>
      </w:r>
    </w:p>
    <w:p w14:paraId="0AD6B5E8" w14:textId="77777777" w:rsidR="00762E49" w:rsidRDefault="00762E49" w:rsidP="00844EE9">
      <w:pPr>
        <w:pStyle w:val="CMD"/>
      </w:pPr>
      <w:r>
        <w:t xml:space="preserve"> no shutdown</w:t>
      </w:r>
    </w:p>
    <w:p w14:paraId="6A0D4F15" w14:textId="77777777" w:rsidR="00762E49" w:rsidRDefault="00762E49" w:rsidP="00844EE9">
      <w:pPr>
        <w:pStyle w:val="CMD"/>
      </w:pPr>
      <w:r>
        <w:t xml:space="preserve"> exit</w:t>
      </w:r>
    </w:p>
    <w:p w14:paraId="1B9FD59D" w14:textId="77777777" w:rsidR="00424F5A" w:rsidRDefault="00424F5A" w:rsidP="00844EE9">
      <w:pPr>
        <w:pStyle w:val="CMD"/>
      </w:pPr>
      <w:r>
        <w:t>router bgp 64532</w:t>
      </w:r>
    </w:p>
    <w:p w14:paraId="5DD29A9C" w14:textId="77777777" w:rsidR="00424F5A" w:rsidRDefault="00424F5A" w:rsidP="00844EE9">
      <w:pPr>
        <w:pStyle w:val="CMD"/>
      </w:pPr>
      <w:r>
        <w:t xml:space="preserve"> bgp router-id 22.22.22.22</w:t>
      </w:r>
    </w:p>
    <w:p w14:paraId="738243D0" w14:textId="77777777" w:rsidR="00424F5A" w:rsidRDefault="00424F5A" w:rsidP="00844EE9">
      <w:pPr>
        <w:pStyle w:val="CMD"/>
      </w:pPr>
      <w:r>
        <w:t xml:space="preserve"> no bgp default ipv4-unicast</w:t>
      </w:r>
    </w:p>
    <w:p w14:paraId="6770670A" w14:textId="77777777" w:rsidR="00424F5A" w:rsidRDefault="00424F5A" w:rsidP="00844EE9">
      <w:pPr>
        <w:pStyle w:val="CMD"/>
      </w:pPr>
      <w:r>
        <w:t xml:space="preserve"> neighbor 10.1.32.3 remote-as 64532</w:t>
      </w:r>
    </w:p>
    <w:p w14:paraId="5E2DDACD" w14:textId="77777777" w:rsidR="00424F5A" w:rsidRDefault="00424F5A" w:rsidP="00844EE9">
      <w:pPr>
        <w:pStyle w:val="CMD"/>
      </w:pPr>
      <w:r>
        <w:t xml:space="preserve"> address-family ipv4</w:t>
      </w:r>
    </w:p>
    <w:p w14:paraId="202FC118" w14:textId="77777777" w:rsidR="00424F5A" w:rsidRDefault="00424F5A" w:rsidP="00844EE9">
      <w:pPr>
        <w:pStyle w:val="CMD"/>
      </w:pPr>
      <w:r>
        <w:t xml:space="preserve">  network 209.165.201.0 mask 255.255.255.128</w:t>
      </w:r>
    </w:p>
    <w:p w14:paraId="630F684B" w14:textId="77777777" w:rsidR="00424F5A" w:rsidRDefault="00424F5A" w:rsidP="00844EE9">
      <w:pPr>
        <w:pStyle w:val="CMD"/>
      </w:pPr>
      <w:r>
        <w:t xml:space="preserve">  neighbor 10.1.32.3 activate</w:t>
      </w:r>
    </w:p>
    <w:p w14:paraId="6120F663" w14:textId="77777777" w:rsidR="00424F5A" w:rsidRDefault="00424F5A" w:rsidP="00844EE9">
      <w:pPr>
        <w:pStyle w:val="CMD"/>
      </w:pPr>
      <w:r>
        <w:t xml:space="preserve"> exit-address-family</w:t>
      </w:r>
    </w:p>
    <w:p w14:paraId="48991872" w14:textId="77777777" w:rsidR="00645F53" w:rsidRDefault="003A4BEA" w:rsidP="00844EE9">
      <w:pPr>
        <w:pStyle w:val="CMD"/>
      </w:pPr>
      <w:r>
        <w:t>end</w:t>
      </w:r>
    </w:p>
    <w:p w14:paraId="344B9725" w14:textId="77777777" w:rsidR="00645F53" w:rsidRDefault="00645F53" w:rsidP="00645F53">
      <w:pPr>
        <w:pStyle w:val="SubStepAlpha"/>
        <w:spacing w:after="0"/>
      </w:pPr>
      <w:r>
        <w:t>Set the clock on all devices to UTC time.</w:t>
      </w:r>
    </w:p>
    <w:p w14:paraId="52F23617" w14:textId="77777777" w:rsidR="00645F53" w:rsidRDefault="00645F53" w:rsidP="00645F53">
      <w:pPr>
        <w:pStyle w:val="SubStepAlpha"/>
        <w:spacing w:after="0"/>
      </w:pPr>
      <w:r>
        <w:t>Save the running configuration to startup-config on all devices.</w:t>
      </w:r>
    </w:p>
    <w:p w14:paraId="3111ED6B" w14:textId="77777777" w:rsidR="00DD3EDF" w:rsidRDefault="00DD3EDF" w:rsidP="00DD3EDF">
      <w:pPr>
        <w:pStyle w:val="ConfigWindow"/>
      </w:pPr>
      <w:r>
        <w:t>Close configuration window</w:t>
      </w:r>
    </w:p>
    <w:p w14:paraId="17CDEC47" w14:textId="77777777" w:rsidR="00F36F07" w:rsidRDefault="00A00E85" w:rsidP="00F36F07">
      <w:pPr>
        <w:pStyle w:val="Heading3"/>
      </w:pPr>
      <w:r>
        <w:t>Verify</w:t>
      </w:r>
      <w:r w:rsidR="00F36F07">
        <w:t xml:space="preserve"> </w:t>
      </w:r>
      <w:r w:rsidR="00DC6F69">
        <w:t>EIGRP</w:t>
      </w:r>
      <w:r w:rsidR="00F36F07">
        <w:t xml:space="preserve"> </w:t>
      </w:r>
      <w:r w:rsidR="00866B79">
        <w:t>on R1</w:t>
      </w:r>
      <w:r w:rsidR="00F36F07">
        <w:t>.</w:t>
      </w:r>
    </w:p>
    <w:p w14:paraId="51EE216E" w14:textId="77777777" w:rsidR="00F36F07" w:rsidRDefault="00F36F07" w:rsidP="00DD3EDF">
      <w:pPr>
        <w:pStyle w:val="SubStepAlpha"/>
        <w:spacing w:after="0"/>
      </w:pPr>
      <w:r>
        <w:t xml:space="preserve">Verify </w:t>
      </w:r>
      <w:r w:rsidR="00C73BC8">
        <w:t xml:space="preserve">that </w:t>
      </w:r>
      <w:r>
        <w:t xml:space="preserve">R1 has </w:t>
      </w:r>
      <w:r w:rsidR="00E97271">
        <w:t>one</w:t>
      </w:r>
      <w:r>
        <w:t xml:space="preserve"> EIGRP </w:t>
      </w:r>
      <w:r w:rsidR="00E97271">
        <w:t>neighbor</w:t>
      </w:r>
      <w:r w:rsidR="008951C4">
        <w:t xml:space="preserve"> with D1</w:t>
      </w:r>
      <w:r w:rsidR="00752E0D">
        <w:t>.</w:t>
      </w:r>
    </w:p>
    <w:p w14:paraId="3785574C" w14:textId="77777777" w:rsidR="00DD3EDF" w:rsidRDefault="00DD3EDF" w:rsidP="00DD3EDF">
      <w:pPr>
        <w:pStyle w:val="ConfigWindow"/>
      </w:pPr>
      <w:r>
        <w:t>Open configuration window</w:t>
      </w:r>
    </w:p>
    <w:p w14:paraId="1172CC63" w14:textId="77777777" w:rsidR="00F36F07" w:rsidRDefault="00F36F07" w:rsidP="00F36F07">
      <w:pPr>
        <w:pStyle w:val="CMD"/>
      </w:pPr>
      <w:r>
        <w:t xml:space="preserve">R1# </w:t>
      </w:r>
      <w:r w:rsidRPr="00F36F07">
        <w:rPr>
          <w:b/>
        </w:rPr>
        <w:t>show ip eigrp neighbors</w:t>
      </w:r>
    </w:p>
    <w:p w14:paraId="7C17BA44" w14:textId="77777777" w:rsidR="00E97271" w:rsidRPr="00E97271" w:rsidRDefault="00E97271" w:rsidP="003C1C60">
      <w:pPr>
        <w:pStyle w:val="CMDOutput"/>
      </w:pPr>
      <w:r w:rsidRPr="00E97271">
        <w:t>EIGRP-IPv4 Neighbors for AS(64512)</w:t>
      </w:r>
    </w:p>
    <w:p w14:paraId="3551CDC5" w14:textId="77777777" w:rsidR="00E97271" w:rsidRPr="00E97271" w:rsidRDefault="00E97271" w:rsidP="003C1C60">
      <w:pPr>
        <w:pStyle w:val="CMDOutput"/>
      </w:pPr>
      <w:r w:rsidRPr="00E97271">
        <w:t>H   Address                 Interface              Hold Uptime   SRTT   RTO  QSeq</w:t>
      </w:r>
    </w:p>
    <w:p w14:paraId="1E4FDD34" w14:textId="77777777" w:rsidR="00E97271" w:rsidRPr="00E97271" w:rsidRDefault="00E97271" w:rsidP="003C1C60">
      <w:pPr>
        <w:pStyle w:val="CMDOutput"/>
      </w:pPr>
      <w:r w:rsidRPr="00E97271">
        <w:t xml:space="preserve">                                                  (sec)         (ms)       CntNum</w:t>
      </w:r>
    </w:p>
    <w:p w14:paraId="78E5D72C" w14:textId="77777777" w:rsidR="00E97271" w:rsidRDefault="00E97271" w:rsidP="003C1C60">
      <w:pPr>
        <w:pStyle w:val="CMDOutput"/>
      </w:pPr>
      <w:r w:rsidRPr="00E97271">
        <w:t xml:space="preserve">0   </w:t>
      </w:r>
      <w:r w:rsidRPr="008951C4">
        <w:rPr>
          <w:highlight w:val="yellow"/>
        </w:rPr>
        <w:t>10.1.11.2               Gi0/0/1</w:t>
      </w:r>
      <w:r w:rsidRPr="00E97271">
        <w:t xml:space="preserve">                  10 00:04:08    3   100  032</w:t>
      </w:r>
    </w:p>
    <w:p w14:paraId="247CB789" w14:textId="77777777" w:rsidR="00F36F07" w:rsidRDefault="00093C98" w:rsidP="00E97271">
      <w:pPr>
        <w:pStyle w:val="SubStepAlpha"/>
      </w:pPr>
      <w:r>
        <w:t xml:space="preserve">Next, </w:t>
      </w:r>
      <w:r w:rsidR="005A3D56">
        <w:t>i</w:t>
      </w:r>
      <w:r>
        <w:t xml:space="preserve">ssue the </w:t>
      </w:r>
      <w:r w:rsidRPr="00093C98">
        <w:rPr>
          <w:b/>
        </w:rPr>
        <w:t xml:space="preserve">show </w:t>
      </w:r>
      <w:proofErr w:type="spellStart"/>
      <w:r w:rsidRPr="00093C98">
        <w:rPr>
          <w:b/>
        </w:rPr>
        <w:t>ip</w:t>
      </w:r>
      <w:proofErr w:type="spellEnd"/>
      <w:r w:rsidRPr="00093C98">
        <w:rPr>
          <w:b/>
        </w:rPr>
        <w:t xml:space="preserve"> route eigrp</w:t>
      </w:r>
      <w:r>
        <w:t xml:space="preserve"> </w:t>
      </w:r>
      <w:r w:rsidR="00A72AFD">
        <w:t>command</w:t>
      </w:r>
      <w:r w:rsidR="00DC6F69">
        <w:t>, as shown, and notice the internal EIGRP route is from D1, Loopback 0.</w:t>
      </w:r>
      <w:r w:rsidR="00F36F07">
        <w:t xml:space="preserve"> </w:t>
      </w:r>
    </w:p>
    <w:p w14:paraId="5F99C2AF" w14:textId="77777777" w:rsidR="00F36F07" w:rsidRDefault="00F36F07" w:rsidP="00F36F07">
      <w:pPr>
        <w:pStyle w:val="CMD"/>
      </w:pPr>
      <w:r>
        <w:t xml:space="preserve">R1# </w:t>
      </w:r>
      <w:r w:rsidRPr="00F36F07">
        <w:rPr>
          <w:b/>
        </w:rPr>
        <w:t xml:space="preserve">show ip route eigrp </w:t>
      </w:r>
      <w:r w:rsidR="00093C98">
        <w:rPr>
          <w:b/>
        </w:rPr>
        <w:t>| begin Gateway</w:t>
      </w:r>
    </w:p>
    <w:p w14:paraId="28CE8B18" w14:textId="77777777" w:rsidR="00592658" w:rsidRPr="00592658" w:rsidRDefault="00592658" w:rsidP="003C1C60">
      <w:pPr>
        <w:pStyle w:val="CMDOutput"/>
      </w:pPr>
      <w:r w:rsidRPr="00592658">
        <w:t>Gateway of last resort is not set</w:t>
      </w:r>
    </w:p>
    <w:p w14:paraId="16BAD131" w14:textId="77777777" w:rsidR="00592658" w:rsidRPr="00592658" w:rsidRDefault="00592658" w:rsidP="003C1C60">
      <w:pPr>
        <w:pStyle w:val="CMDOutput"/>
      </w:pPr>
      <w:r w:rsidRPr="00592658">
        <w:t xml:space="preserve">      198.51.100.0/25 is subnetted, 1 subnets</w:t>
      </w:r>
    </w:p>
    <w:p w14:paraId="17F8047E" w14:textId="77777777" w:rsidR="00592658" w:rsidRPr="00C73BC8" w:rsidRDefault="00592658" w:rsidP="003C1C60">
      <w:pPr>
        <w:pStyle w:val="CMDOutput"/>
        <w:rPr>
          <w:highlight w:val="yellow"/>
        </w:rPr>
      </w:pPr>
      <w:r w:rsidRPr="00C73BC8">
        <w:rPr>
          <w:highlight w:val="yellow"/>
        </w:rPr>
        <w:t>D        198.51.100.0</w:t>
      </w:r>
    </w:p>
    <w:p w14:paraId="20D11863" w14:textId="77777777" w:rsidR="00592658" w:rsidRPr="00592658" w:rsidRDefault="00592658" w:rsidP="003C1C60">
      <w:pPr>
        <w:pStyle w:val="CMDOutput"/>
      </w:pPr>
      <w:r w:rsidRPr="00C73BC8">
        <w:rPr>
          <w:highlight w:val="yellow"/>
        </w:rPr>
        <w:t xml:space="preserve">           [90/130816] via 10.1.11.2, 00:07:43, GigabitEthernet0/0/1</w:t>
      </w:r>
    </w:p>
    <w:p w14:paraId="10A153CD" w14:textId="77777777" w:rsidR="00DC6F69" w:rsidRDefault="00DC6F69" w:rsidP="00DC6F69">
      <w:pPr>
        <w:pStyle w:val="Heading3"/>
      </w:pPr>
      <w:r>
        <w:t>Verify OSPF on R1.</w:t>
      </w:r>
    </w:p>
    <w:p w14:paraId="18189E0A" w14:textId="77777777" w:rsidR="007F4918" w:rsidRDefault="007F4918" w:rsidP="007F4918">
      <w:pPr>
        <w:pStyle w:val="SubStepAlpha"/>
        <w:spacing w:after="0"/>
      </w:pPr>
      <w:r>
        <w:t>Verify that R1 has one OSPF neighbor</w:t>
      </w:r>
      <w:r w:rsidR="002F28B8">
        <w:t xml:space="preserve"> with R2.</w:t>
      </w:r>
      <w:r>
        <w:t xml:space="preserve"> </w:t>
      </w:r>
    </w:p>
    <w:p w14:paraId="0373B2D0" w14:textId="77777777" w:rsidR="008951C4" w:rsidRPr="008951C4" w:rsidRDefault="008951C4" w:rsidP="008951C4">
      <w:pPr>
        <w:pStyle w:val="SubStepAlpha"/>
        <w:numPr>
          <w:ilvl w:val="0"/>
          <w:numId w:val="0"/>
        </w:numPr>
        <w:spacing w:after="0"/>
        <w:ind w:left="720"/>
        <w:rPr>
          <w:rFonts w:ascii="Courier New" w:hAnsi="Courier New"/>
        </w:rPr>
      </w:pPr>
      <w:r w:rsidRPr="008951C4">
        <w:rPr>
          <w:rFonts w:ascii="Courier New" w:hAnsi="Courier New"/>
        </w:rPr>
        <w:t xml:space="preserve">R1# </w:t>
      </w:r>
      <w:r>
        <w:rPr>
          <w:rFonts w:ascii="Courier New" w:hAnsi="Courier New"/>
          <w:b/>
        </w:rPr>
        <w:t xml:space="preserve">show </w:t>
      </w:r>
      <w:r w:rsidR="001C7D96">
        <w:rPr>
          <w:rFonts w:ascii="Courier New" w:hAnsi="Courier New"/>
          <w:b/>
        </w:rPr>
        <w:t xml:space="preserve">ip ospf </w:t>
      </w:r>
      <w:r w:rsidRPr="008951C4">
        <w:rPr>
          <w:rFonts w:ascii="Courier New" w:hAnsi="Courier New"/>
          <w:b/>
        </w:rPr>
        <w:t>neighbor</w:t>
      </w:r>
    </w:p>
    <w:p w14:paraId="089F8C7D" w14:textId="77777777" w:rsidR="008951C4" w:rsidRPr="008951C4" w:rsidRDefault="008951C4" w:rsidP="003C1C60">
      <w:pPr>
        <w:pStyle w:val="CMDOutput"/>
      </w:pPr>
    </w:p>
    <w:p w14:paraId="6BDD505A" w14:textId="77777777" w:rsidR="008951C4" w:rsidRPr="008951C4" w:rsidRDefault="008951C4" w:rsidP="003C1C60">
      <w:pPr>
        <w:pStyle w:val="CMDOutput"/>
      </w:pPr>
      <w:r w:rsidRPr="008951C4">
        <w:t>Neighbor ID     Pri   State           Dead Time   Address         Interface</w:t>
      </w:r>
    </w:p>
    <w:p w14:paraId="24608EB3" w14:textId="77777777" w:rsidR="008951C4" w:rsidRPr="008951C4" w:rsidRDefault="008951C4" w:rsidP="003C1C60">
      <w:pPr>
        <w:pStyle w:val="CMDOutput"/>
      </w:pPr>
      <w:r w:rsidRPr="008951C4">
        <w:rPr>
          <w:highlight w:val="yellow"/>
        </w:rPr>
        <w:t>2.2.2.2</w:t>
      </w:r>
      <w:r w:rsidRPr="008951C4">
        <w:t xml:space="preserve">           1   FULL/BDR        00:00:39    </w:t>
      </w:r>
      <w:r w:rsidRPr="008951C4">
        <w:rPr>
          <w:highlight w:val="yellow"/>
        </w:rPr>
        <w:t>10.1.12.2       GigabitEthernet0/0/0</w:t>
      </w:r>
    </w:p>
    <w:p w14:paraId="274F2233" w14:textId="77777777" w:rsidR="0017388D" w:rsidRDefault="002F28B8" w:rsidP="0017388D">
      <w:pPr>
        <w:pStyle w:val="SubStepAlpha"/>
        <w:spacing w:after="0"/>
      </w:pPr>
      <w:r>
        <w:t xml:space="preserve">Next, </w:t>
      </w:r>
      <w:r w:rsidR="006F1C18">
        <w:t xml:space="preserve">on R1 </w:t>
      </w:r>
      <w:r>
        <w:t xml:space="preserve">issue the </w:t>
      </w:r>
      <w:r w:rsidRPr="002F28B8">
        <w:rPr>
          <w:b/>
        </w:rPr>
        <w:t>show ip route ospf</w:t>
      </w:r>
      <w:r>
        <w:t xml:space="preserve"> </w:t>
      </w:r>
      <w:r w:rsidR="0044780B">
        <w:t>command</w:t>
      </w:r>
      <w:r w:rsidR="005A3D56">
        <w:t>,</w:t>
      </w:r>
      <w:r w:rsidR="007A1BE9">
        <w:t xml:space="preserve"> as shown</w:t>
      </w:r>
      <w:r w:rsidR="0044780B">
        <w:t xml:space="preserve">. </w:t>
      </w:r>
      <w:r w:rsidR="00A5659A">
        <w:t xml:space="preserve">Notice </w:t>
      </w:r>
      <w:r w:rsidR="007A1BE9">
        <w:t>the two OSPF intra</w:t>
      </w:r>
      <w:r w:rsidR="00261033">
        <w:t>–</w:t>
      </w:r>
      <w:r w:rsidR="007A1BE9">
        <w:t>area routes.</w:t>
      </w:r>
      <w:r w:rsidR="0044780B">
        <w:t xml:space="preserve"> </w:t>
      </w:r>
    </w:p>
    <w:p w14:paraId="21DFC8B5" w14:textId="77777777" w:rsidR="002F28B8" w:rsidRPr="002F28B8" w:rsidRDefault="002F28B8" w:rsidP="002F28B8">
      <w:pPr>
        <w:pStyle w:val="SubStepAlpha"/>
        <w:numPr>
          <w:ilvl w:val="0"/>
          <w:numId w:val="0"/>
        </w:numPr>
        <w:ind w:left="720"/>
        <w:rPr>
          <w:rFonts w:ascii="Courier New" w:hAnsi="Courier New"/>
        </w:rPr>
      </w:pPr>
      <w:r w:rsidRPr="002F28B8">
        <w:rPr>
          <w:rFonts w:ascii="Courier New" w:hAnsi="Courier New"/>
        </w:rPr>
        <w:t xml:space="preserve">R1# </w:t>
      </w:r>
      <w:r w:rsidRPr="007A1BE9">
        <w:rPr>
          <w:rFonts w:ascii="Courier New" w:hAnsi="Courier New"/>
          <w:b/>
        </w:rPr>
        <w:t>show ip route ospf | begin Gateway</w:t>
      </w:r>
    </w:p>
    <w:p w14:paraId="21239ADA" w14:textId="77777777" w:rsidR="002F28B8" w:rsidRPr="002F28B8" w:rsidRDefault="002F28B8" w:rsidP="003C1C60">
      <w:pPr>
        <w:pStyle w:val="CMDOutput"/>
      </w:pPr>
      <w:r w:rsidRPr="002F28B8">
        <w:t>Gateway of last resort is not set</w:t>
      </w:r>
    </w:p>
    <w:p w14:paraId="6DF86187" w14:textId="77777777" w:rsidR="002F28B8" w:rsidRPr="002F28B8" w:rsidRDefault="002F28B8" w:rsidP="003C1C60">
      <w:pPr>
        <w:pStyle w:val="CMDOutput"/>
      </w:pPr>
      <w:r w:rsidRPr="002F28B8">
        <w:t xml:space="preserve">      10.0.0.0/8 is variably subnetted, 8 subnets, 2 masks</w:t>
      </w:r>
    </w:p>
    <w:p w14:paraId="6CC26B0E" w14:textId="77777777" w:rsidR="002F28B8" w:rsidRPr="002F28B8" w:rsidRDefault="002F28B8" w:rsidP="003C1C60">
      <w:pPr>
        <w:pStyle w:val="CMDOutput"/>
        <w:rPr>
          <w:highlight w:val="yellow"/>
        </w:rPr>
      </w:pPr>
      <w:r w:rsidRPr="002F28B8">
        <w:rPr>
          <w:highlight w:val="yellow"/>
        </w:rPr>
        <w:t>O        10.1.23.0/24 [110/2] via 10.1.12.2, 00:35:32, GigabitEthernet0/0/0</w:t>
      </w:r>
    </w:p>
    <w:p w14:paraId="7991F164" w14:textId="77777777" w:rsidR="002F28B8" w:rsidRDefault="002F28B8" w:rsidP="003C1C60">
      <w:pPr>
        <w:pStyle w:val="CMDOutput"/>
      </w:pPr>
      <w:r w:rsidRPr="002F28B8">
        <w:rPr>
          <w:highlight w:val="yellow"/>
        </w:rPr>
        <w:t>O        10.3.3.0/24 [110/3] via 10.1.12.2, 00:35:32, GigabitEthernet0/0/0</w:t>
      </w:r>
    </w:p>
    <w:p w14:paraId="6EE68C86" w14:textId="77777777" w:rsidR="00DD3EDF" w:rsidRPr="002F28B8" w:rsidRDefault="00DD3EDF" w:rsidP="00DD3EDF">
      <w:pPr>
        <w:pStyle w:val="ConfigWindow"/>
      </w:pPr>
      <w:r>
        <w:t>Close configuration window</w:t>
      </w:r>
    </w:p>
    <w:p w14:paraId="1DA9F2FB" w14:textId="77777777" w:rsidR="007A1BE9" w:rsidRDefault="007A1BE9" w:rsidP="00DD3EDF">
      <w:pPr>
        <w:pStyle w:val="Heading3"/>
        <w:spacing w:before="120"/>
      </w:pPr>
      <w:r>
        <w:lastRenderedPageBreak/>
        <w:t>Verify OSPF on R3.</w:t>
      </w:r>
    </w:p>
    <w:p w14:paraId="1BDB5C3B" w14:textId="77777777" w:rsidR="007A1BE9" w:rsidRDefault="007A1BE9" w:rsidP="00DD3EDF">
      <w:pPr>
        <w:pStyle w:val="SubStepAlpha"/>
        <w:spacing w:after="0"/>
      </w:pPr>
      <w:r>
        <w:t xml:space="preserve">Verify that R3 has one OSPF neighbor with R2 using the </w:t>
      </w:r>
      <w:r w:rsidRPr="007A1BE9">
        <w:rPr>
          <w:b/>
        </w:rPr>
        <w:t xml:space="preserve">show </w:t>
      </w:r>
      <w:proofErr w:type="spellStart"/>
      <w:r w:rsidRPr="007A1BE9">
        <w:rPr>
          <w:b/>
        </w:rPr>
        <w:t>ip</w:t>
      </w:r>
      <w:proofErr w:type="spellEnd"/>
      <w:r w:rsidRPr="007A1BE9">
        <w:rPr>
          <w:b/>
        </w:rPr>
        <w:t xml:space="preserve"> </w:t>
      </w:r>
      <w:proofErr w:type="spellStart"/>
      <w:r w:rsidRPr="007A1BE9">
        <w:rPr>
          <w:b/>
        </w:rPr>
        <w:t>ospf</w:t>
      </w:r>
      <w:proofErr w:type="spellEnd"/>
      <w:r w:rsidRPr="007A1BE9">
        <w:rPr>
          <w:b/>
        </w:rPr>
        <w:t xml:space="preserve"> neighbor</w:t>
      </w:r>
      <w:r>
        <w:t xml:space="preserve"> command.</w:t>
      </w:r>
    </w:p>
    <w:p w14:paraId="496DFD21" w14:textId="77777777" w:rsidR="00DD3EDF" w:rsidRDefault="00DD3EDF" w:rsidP="00DD3EDF">
      <w:pPr>
        <w:pStyle w:val="ConfigWindow"/>
      </w:pPr>
      <w:r>
        <w:t>Open configuration window</w:t>
      </w:r>
    </w:p>
    <w:p w14:paraId="1B94AF96" w14:textId="77777777" w:rsidR="007A1BE9" w:rsidRPr="007A1BE9" w:rsidRDefault="007A1BE9" w:rsidP="00DD3EDF">
      <w:pPr>
        <w:pStyle w:val="CMD"/>
      </w:pPr>
      <w:r w:rsidRPr="007A1BE9">
        <w:t xml:space="preserve">R3# </w:t>
      </w:r>
      <w:r w:rsidRPr="00DD3EDF">
        <w:rPr>
          <w:b/>
          <w:bCs/>
        </w:rPr>
        <w:t>show ip ospf neighbor</w:t>
      </w:r>
    </w:p>
    <w:p w14:paraId="3220C3BE" w14:textId="77777777" w:rsidR="007A1BE9" w:rsidRPr="007A1BE9" w:rsidRDefault="007A1BE9" w:rsidP="003C1C60">
      <w:pPr>
        <w:pStyle w:val="CMDOutput"/>
      </w:pPr>
    </w:p>
    <w:p w14:paraId="2E0216FB" w14:textId="77777777" w:rsidR="007A1BE9" w:rsidRPr="007A1BE9" w:rsidRDefault="007A1BE9" w:rsidP="003C1C60">
      <w:pPr>
        <w:pStyle w:val="CMDOutput"/>
      </w:pPr>
      <w:r w:rsidRPr="007A1BE9">
        <w:t>Neighbor ID     Pri   State           Dead Time   Address         Interface</w:t>
      </w:r>
    </w:p>
    <w:p w14:paraId="2138758D" w14:textId="77777777" w:rsidR="007A1BE9" w:rsidRPr="007A1BE9" w:rsidRDefault="007A1BE9" w:rsidP="003C1C60">
      <w:pPr>
        <w:pStyle w:val="CMDOutput"/>
      </w:pPr>
      <w:r w:rsidRPr="007A1BE9">
        <w:rPr>
          <w:highlight w:val="yellow"/>
        </w:rPr>
        <w:t>2.2.2.2</w:t>
      </w:r>
      <w:r w:rsidRPr="007A1BE9">
        <w:t xml:space="preserve">           1   FULL/DR         00:00:36    </w:t>
      </w:r>
      <w:r w:rsidRPr="007A1BE9">
        <w:rPr>
          <w:highlight w:val="yellow"/>
        </w:rPr>
        <w:t>10.1.23.2       GigabitEthernet0/0/0</w:t>
      </w:r>
    </w:p>
    <w:p w14:paraId="0E0257F3" w14:textId="77777777" w:rsidR="007A1BE9" w:rsidRDefault="007A1BE9" w:rsidP="007A1BE9">
      <w:pPr>
        <w:pStyle w:val="SubStepAlpha"/>
        <w:spacing w:after="0"/>
      </w:pPr>
      <w:r>
        <w:t xml:space="preserve">Next, issue the </w:t>
      </w:r>
      <w:r w:rsidRPr="002F28B8">
        <w:rPr>
          <w:b/>
        </w:rPr>
        <w:t>show ip route ospf</w:t>
      </w:r>
      <w:r>
        <w:t xml:space="preserve"> command</w:t>
      </w:r>
      <w:r w:rsidR="005A3D56">
        <w:t>,</w:t>
      </w:r>
      <w:r>
        <w:t xml:space="preserve"> as shown. Notice the </w:t>
      </w:r>
      <w:r w:rsidR="00261033">
        <w:t xml:space="preserve">first route is an </w:t>
      </w:r>
      <w:r>
        <w:t xml:space="preserve">OSPF </w:t>
      </w:r>
      <w:r w:rsidR="003B67F1">
        <w:t>inter</w:t>
      </w:r>
      <w:r w:rsidR="00261033">
        <w:t>–</w:t>
      </w:r>
      <w:r>
        <w:t xml:space="preserve">area </w:t>
      </w:r>
      <w:r w:rsidR="00261033">
        <w:t xml:space="preserve">route </w:t>
      </w:r>
      <w:r w:rsidR="003B67F1">
        <w:t>from Area 1 on R1</w:t>
      </w:r>
      <w:r w:rsidR="00274597">
        <w:t xml:space="preserve"> with an OSPF cost of 17</w:t>
      </w:r>
      <w:r w:rsidR="003B67F1">
        <w:t>. Notice the other route is an OSPF intra–area prefix</w:t>
      </w:r>
      <w:r w:rsidR="00274597">
        <w:t xml:space="preserve"> with an OSPF cost of 2</w:t>
      </w:r>
      <w:r w:rsidR="003B67F1">
        <w:t>.</w:t>
      </w:r>
    </w:p>
    <w:p w14:paraId="0AF4C1D3" w14:textId="77777777" w:rsidR="007A1BE9" w:rsidRPr="002F28B8" w:rsidRDefault="007A1BE9" w:rsidP="007A1BE9">
      <w:pPr>
        <w:pStyle w:val="SubStepAlpha"/>
        <w:numPr>
          <w:ilvl w:val="0"/>
          <w:numId w:val="0"/>
        </w:numPr>
        <w:ind w:left="720"/>
        <w:rPr>
          <w:rFonts w:ascii="Courier New" w:hAnsi="Courier New"/>
        </w:rPr>
      </w:pPr>
      <w:r>
        <w:rPr>
          <w:rFonts w:ascii="Courier New" w:hAnsi="Courier New"/>
        </w:rPr>
        <w:t>R3</w:t>
      </w:r>
      <w:r w:rsidRPr="002F28B8">
        <w:rPr>
          <w:rFonts w:ascii="Courier New" w:hAnsi="Courier New"/>
        </w:rPr>
        <w:t xml:space="preserve"># </w:t>
      </w:r>
      <w:r w:rsidRPr="007A1BE9">
        <w:rPr>
          <w:rFonts w:ascii="Courier New" w:hAnsi="Courier New"/>
          <w:b/>
        </w:rPr>
        <w:t>show ip route ospf | begin Gateway</w:t>
      </w:r>
    </w:p>
    <w:p w14:paraId="6ABC6622" w14:textId="77777777" w:rsidR="007A1BE9" w:rsidRPr="007A1BE9" w:rsidRDefault="007A1BE9" w:rsidP="003C1C60">
      <w:pPr>
        <w:pStyle w:val="CMDOutput"/>
      </w:pPr>
      <w:r w:rsidRPr="007A1BE9">
        <w:t>Gateway of last resort is not set</w:t>
      </w:r>
    </w:p>
    <w:p w14:paraId="58A7262E" w14:textId="77777777" w:rsidR="007A1BE9" w:rsidRPr="007A1BE9" w:rsidRDefault="007A1BE9" w:rsidP="003C1C60">
      <w:pPr>
        <w:pStyle w:val="CMDOutput"/>
      </w:pPr>
    </w:p>
    <w:p w14:paraId="1F7087E8" w14:textId="77777777" w:rsidR="007A1BE9" w:rsidRPr="007A1BE9" w:rsidRDefault="007A1BE9" w:rsidP="003C1C60">
      <w:pPr>
        <w:pStyle w:val="CMDOutput"/>
      </w:pPr>
      <w:r w:rsidRPr="007A1BE9">
        <w:t xml:space="preserve">      10.0.0.0/8 is variably subnetted, 6 subnets, 2 masks</w:t>
      </w:r>
    </w:p>
    <w:p w14:paraId="3B1A96EA" w14:textId="77777777" w:rsidR="007A1BE9" w:rsidRPr="007A1BE9" w:rsidRDefault="007A1BE9" w:rsidP="003C1C60">
      <w:pPr>
        <w:pStyle w:val="CMDOutput"/>
      </w:pPr>
      <w:r w:rsidRPr="007A1BE9">
        <w:rPr>
          <w:highlight w:val="yellow"/>
        </w:rPr>
        <w:t>O IA     10.1.1.0/24 [110/17] via 10.1.23.2, 06:07:43, GigabitEthernet0/0/0</w:t>
      </w:r>
    </w:p>
    <w:p w14:paraId="061C5B5D" w14:textId="77777777" w:rsidR="007A1BE9" w:rsidRPr="007A1BE9" w:rsidRDefault="007A1BE9" w:rsidP="003C1C60">
      <w:pPr>
        <w:pStyle w:val="CMDOutput"/>
      </w:pPr>
      <w:r w:rsidRPr="007A1BE9">
        <w:rPr>
          <w:highlight w:val="yellow"/>
        </w:rPr>
        <w:t>O        10.1.12.0/24 [110/2] via 10.1.23.2, 06:16:33, GigabitEthernet0/0/0</w:t>
      </w:r>
    </w:p>
    <w:p w14:paraId="08E9B5C9" w14:textId="77777777" w:rsidR="007A1BE9" w:rsidRDefault="00261033" w:rsidP="00261033">
      <w:pPr>
        <w:pStyle w:val="Heading3"/>
      </w:pPr>
      <w:r>
        <w:t>Verify BGP on R3.</w:t>
      </w:r>
    </w:p>
    <w:p w14:paraId="08EF9FF0" w14:textId="77777777" w:rsidR="00BA12DC" w:rsidRDefault="00BA12DC" w:rsidP="00BA12DC">
      <w:pPr>
        <w:pStyle w:val="SubStepAlpha"/>
        <w:spacing w:after="0"/>
      </w:pPr>
      <w:r>
        <w:t xml:space="preserve">Issue the </w:t>
      </w:r>
      <w:r w:rsidRPr="00A72AFD">
        <w:rPr>
          <w:b/>
        </w:rPr>
        <w:t xml:space="preserve">show </w:t>
      </w:r>
      <w:r w:rsidR="00B52A72">
        <w:rPr>
          <w:b/>
        </w:rPr>
        <w:t xml:space="preserve">bgp ipv4 unicast neighbors </w:t>
      </w:r>
      <w:r>
        <w:t xml:space="preserve">command, as shown. Notice the </w:t>
      </w:r>
      <w:r w:rsidR="00B52A72">
        <w:t>“established” BGP peer at 10.1.32.2, D2.</w:t>
      </w:r>
    </w:p>
    <w:p w14:paraId="6BD76B57" w14:textId="77777777" w:rsidR="00B52A72" w:rsidRPr="00B56910" w:rsidRDefault="00B52A72" w:rsidP="00B52A72">
      <w:pPr>
        <w:pStyle w:val="CMD"/>
        <w:rPr>
          <w:b/>
        </w:rPr>
      </w:pPr>
      <w:r>
        <w:t xml:space="preserve">R3# </w:t>
      </w:r>
      <w:r w:rsidRPr="00B56910">
        <w:rPr>
          <w:b/>
        </w:rPr>
        <w:t>show bgp ipv4 unicast neighbors | include BGP</w:t>
      </w:r>
    </w:p>
    <w:p w14:paraId="423DC870" w14:textId="77777777" w:rsidR="00B52A72" w:rsidRDefault="00B52A72" w:rsidP="003C1C60">
      <w:pPr>
        <w:pStyle w:val="CMDOutput"/>
      </w:pPr>
      <w:r w:rsidRPr="00B52A72">
        <w:rPr>
          <w:highlight w:val="yellow"/>
        </w:rPr>
        <w:t>BGP neighbor is 10.1.32.2,  remote AS 64532, internal link</w:t>
      </w:r>
    </w:p>
    <w:p w14:paraId="573F56D0" w14:textId="77777777" w:rsidR="00B52A72" w:rsidRDefault="00B52A72" w:rsidP="003C1C60">
      <w:pPr>
        <w:pStyle w:val="CMDOutput"/>
      </w:pPr>
      <w:r>
        <w:t xml:space="preserve">  BGP version 4, </w:t>
      </w:r>
      <w:r w:rsidRPr="00B52A72">
        <w:rPr>
          <w:highlight w:val="yellow"/>
        </w:rPr>
        <w:t>remote router ID 22.22.22.22</w:t>
      </w:r>
    </w:p>
    <w:p w14:paraId="33F25982" w14:textId="77777777" w:rsidR="00B52A72" w:rsidRDefault="00B52A72" w:rsidP="003C1C60">
      <w:pPr>
        <w:pStyle w:val="CMDOutput"/>
      </w:pPr>
      <w:r>
        <w:t xml:space="preserve">  </w:t>
      </w:r>
      <w:r w:rsidRPr="00B52A72">
        <w:rPr>
          <w:highlight w:val="yellow"/>
        </w:rPr>
        <w:t>BGP state = Established,</w:t>
      </w:r>
      <w:r>
        <w:t xml:space="preserve"> up for 00:11:11</w:t>
      </w:r>
    </w:p>
    <w:p w14:paraId="736091F0" w14:textId="77777777" w:rsidR="00B52A72" w:rsidRDefault="00B52A72" w:rsidP="003C1C60">
      <w:pPr>
        <w:pStyle w:val="CMDOutput"/>
      </w:pPr>
      <w:r>
        <w:t xml:space="preserve">  &lt; some output omitted &gt;</w:t>
      </w:r>
    </w:p>
    <w:p w14:paraId="5ACB897D" w14:textId="77777777" w:rsidR="00B52A72" w:rsidRDefault="00B52A72" w:rsidP="00B52A72">
      <w:pPr>
        <w:pStyle w:val="SubStepAlpha"/>
        <w:spacing w:after="0"/>
      </w:pPr>
      <w:r>
        <w:t xml:space="preserve">Next, issue the </w:t>
      </w:r>
      <w:r w:rsidRPr="002F28B8">
        <w:rPr>
          <w:b/>
        </w:rPr>
        <w:t xml:space="preserve">show </w:t>
      </w:r>
      <w:r w:rsidR="00B72A08">
        <w:rPr>
          <w:b/>
        </w:rPr>
        <w:t>bgp ipv4 unicast</w:t>
      </w:r>
      <w:r>
        <w:t xml:space="preserve"> command </w:t>
      </w:r>
      <w:r w:rsidR="00B56910">
        <w:t>and n</w:t>
      </w:r>
      <w:r>
        <w:t xml:space="preserve">otice the </w:t>
      </w:r>
      <w:r w:rsidR="004B3123">
        <w:t xml:space="preserve">209.165.201.0/25 prefix is learned via </w:t>
      </w:r>
      <w:r w:rsidR="00460FAA">
        <w:t>internal BGP (</w:t>
      </w:r>
      <w:r w:rsidR="004B3123">
        <w:t>iBGP</w:t>
      </w:r>
      <w:r w:rsidR="00460FAA">
        <w:t>)</w:t>
      </w:r>
      <w:r w:rsidR="004B3123">
        <w:t>.</w:t>
      </w:r>
    </w:p>
    <w:p w14:paraId="4D66706D" w14:textId="77777777" w:rsidR="00B56910" w:rsidRDefault="00B56910" w:rsidP="00B56910">
      <w:pPr>
        <w:pStyle w:val="CMD"/>
      </w:pPr>
      <w:r>
        <w:t xml:space="preserve">R3# </w:t>
      </w:r>
      <w:r w:rsidRPr="00B56910">
        <w:rPr>
          <w:b/>
        </w:rPr>
        <w:t>show bgp ipv4 unicast</w:t>
      </w:r>
      <w:r w:rsidR="009B0207">
        <w:rPr>
          <w:b/>
        </w:rPr>
        <w:t xml:space="preserve"> | begin Network</w:t>
      </w:r>
    </w:p>
    <w:p w14:paraId="6DF3F4A4" w14:textId="77777777" w:rsidR="00B56910" w:rsidRDefault="00B56910" w:rsidP="003C1C60">
      <w:pPr>
        <w:pStyle w:val="CMDOutput"/>
      </w:pPr>
      <w:r>
        <w:t xml:space="preserve">     Network          Next Hop            Metric LocPrf Weight Path</w:t>
      </w:r>
    </w:p>
    <w:p w14:paraId="42FD18C3" w14:textId="77777777" w:rsidR="004B3123" w:rsidRDefault="00B56910" w:rsidP="003C1C60">
      <w:pPr>
        <w:pStyle w:val="CMDOutput"/>
      </w:pPr>
      <w:r>
        <w:t>*&gt;</w:t>
      </w:r>
      <w:proofErr w:type="gramStart"/>
      <w:r>
        <w:t xml:space="preserve">i  </w:t>
      </w:r>
      <w:r w:rsidRPr="004B3123">
        <w:rPr>
          <w:highlight w:val="yellow"/>
        </w:rPr>
        <w:t>209.165.201.0</w:t>
      </w:r>
      <w:proofErr w:type="gramEnd"/>
      <w:r w:rsidRPr="004B3123">
        <w:rPr>
          <w:highlight w:val="yellow"/>
        </w:rPr>
        <w:t xml:space="preserve">/25 10.1.32.2                0    100      0 </w:t>
      </w:r>
      <w:proofErr w:type="spellStart"/>
      <w:r w:rsidRPr="004B3123">
        <w:rPr>
          <w:highlight w:val="yellow"/>
        </w:rPr>
        <w:t>i</w:t>
      </w:r>
      <w:proofErr w:type="spellEnd"/>
    </w:p>
    <w:p w14:paraId="02ABBAF3" w14:textId="77777777" w:rsidR="00DD3EDF" w:rsidRDefault="00DD3EDF" w:rsidP="00DD3EDF">
      <w:pPr>
        <w:pStyle w:val="ConfigWindow"/>
      </w:pPr>
      <w:r>
        <w:t>Close configuration window</w:t>
      </w:r>
    </w:p>
    <w:p w14:paraId="112FA20B" w14:textId="77777777" w:rsidR="00103401" w:rsidRDefault="00736E82" w:rsidP="00DD3EDF">
      <w:pPr>
        <w:pStyle w:val="Heading2"/>
        <w:spacing w:before="120"/>
      </w:pPr>
      <w:r>
        <w:t xml:space="preserve">Configure </w:t>
      </w:r>
      <w:r w:rsidR="000571E0">
        <w:t>Two-Way</w:t>
      </w:r>
      <w:r>
        <w:t xml:space="preserve"> Redistribution on R1</w:t>
      </w:r>
    </w:p>
    <w:p w14:paraId="6B684874" w14:textId="77777777" w:rsidR="00A34F4E" w:rsidRPr="000571E0" w:rsidRDefault="000571E0" w:rsidP="00F92BD9">
      <w:pPr>
        <w:pStyle w:val="BodyTextL25"/>
      </w:pPr>
      <w:r>
        <w:t>In this part of the lab</w:t>
      </w:r>
      <w:r w:rsidR="005A3D56">
        <w:t>,</w:t>
      </w:r>
      <w:r>
        <w:t xml:space="preserve"> you will </w:t>
      </w:r>
      <w:r w:rsidR="006F0564">
        <w:t>perform</w:t>
      </w:r>
      <w:r w:rsidR="00F84F1F">
        <w:t xml:space="preserve"> mutual</w:t>
      </w:r>
      <w:r w:rsidR="006F0564">
        <w:t xml:space="preserve"> EIGRP-to-</w:t>
      </w:r>
      <w:r w:rsidR="00F84F1F">
        <w:t>OSPF and OSPF-to-EIGRP</w:t>
      </w:r>
      <w:r w:rsidR="006F0564">
        <w:t xml:space="preserve"> redistribution on R1.</w:t>
      </w:r>
    </w:p>
    <w:p w14:paraId="1AB06D6C" w14:textId="77777777" w:rsidR="00231DCA" w:rsidRDefault="00B87B79" w:rsidP="008402F2">
      <w:pPr>
        <w:pStyle w:val="Heading3"/>
      </w:pPr>
      <w:r>
        <w:t>Redistribute EIGRP 6451</w:t>
      </w:r>
      <w:r w:rsidR="00F84F1F">
        <w:t>2</w:t>
      </w:r>
      <w:r>
        <w:t xml:space="preserve"> into </w:t>
      </w:r>
      <w:r w:rsidR="00F84F1F">
        <w:t>OSPF</w:t>
      </w:r>
      <w:r>
        <w:t>.</w:t>
      </w:r>
    </w:p>
    <w:p w14:paraId="7D6295A2" w14:textId="77777777" w:rsidR="00231DCA" w:rsidRDefault="002B3772" w:rsidP="00CB7D2B">
      <w:pPr>
        <w:pStyle w:val="BodyTextL25"/>
      </w:pPr>
      <w:r>
        <w:t>By default, EIGRP routes redistributed into OSPF will be seen as external Type 2 (E2) routes.</w:t>
      </w:r>
      <w:r w:rsidR="00E926AF">
        <w:t xml:space="preserve"> </w:t>
      </w:r>
      <w:r w:rsidR="00787363">
        <w:t xml:space="preserve">In this </w:t>
      </w:r>
      <w:r w:rsidR="00E725E2">
        <w:t>step</w:t>
      </w:r>
      <w:r w:rsidR="009B0207">
        <w:t>,</w:t>
      </w:r>
      <w:r w:rsidR="00787363">
        <w:t xml:space="preserve"> </w:t>
      </w:r>
      <w:r w:rsidR="00F92BD9">
        <w:t xml:space="preserve">you </w:t>
      </w:r>
      <w:r w:rsidR="009B0207">
        <w:t>will</w:t>
      </w:r>
      <w:r w:rsidR="00787363">
        <w:t xml:space="preserve"> </w:t>
      </w:r>
      <w:r>
        <w:t xml:space="preserve">change the external Type 2 </w:t>
      </w:r>
      <w:r w:rsidR="009B0207">
        <w:t xml:space="preserve">(E2) </w:t>
      </w:r>
      <w:r>
        <w:t>routes to external Type 1 (E1) routes</w:t>
      </w:r>
      <w:r w:rsidR="00E926AF">
        <w:t xml:space="preserve"> and specify the </w:t>
      </w:r>
      <w:r w:rsidR="00E926AF" w:rsidRPr="00E926AF">
        <w:rPr>
          <w:b/>
        </w:rPr>
        <w:t>subnets</w:t>
      </w:r>
      <w:r w:rsidR="00E926AF">
        <w:t xml:space="preserve"> keyword</w:t>
      </w:r>
      <w:r w:rsidR="00E725E2">
        <w:t>.</w:t>
      </w:r>
    </w:p>
    <w:p w14:paraId="4A135A0B" w14:textId="77777777" w:rsidR="00E926AF" w:rsidRDefault="00E926AF" w:rsidP="00DD3EDF">
      <w:pPr>
        <w:pStyle w:val="BodyTextL25"/>
        <w:spacing w:after="0"/>
      </w:pPr>
      <w:r>
        <w:rPr>
          <w:b/>
        </w:rPr>
        <w:t>Note</w:t>
      </w:r>
      <w:r w:rsidRPr="003C1C60">
        <w:rPr>
          <w:bCs/>
        </w:rPr>
        <w:t>:</w:t>
      </w:r>
      <w:r>
        <w:t xml:space="preserve"> Best practice suggests always entering the keyword </w:t>
      </w:r>
      <w:r w:rsidRPr="00E926AF">
        <w:rPr>
          <w:b/>
        </w:rPr>
        <w:t>subnets</w:t>
      </w:r>
      <w:r w:rsidR="009B0207">
        <w:t>.</w:t>
      </w:r>
      <w:r>
        <w:t xml:space="preserve"> </w:t>
      </w:r>
      <w:r w:rsidR="009B0207">
        <w:t>H</w:t>
      </w:r>
      <w:r>
        <w:t>owever, depending on the IOS version</w:t>
      </w:r>
      <w:r w:rsidR="009B0207">
        <w:t>,</w:t>
      </w:r>
      <w:r>
        <w:t xml:space="preserve"> the keyword </w:t>
      </w:r>
      <w:r w:rsidRPr="00E926AF">
        <w:rPr>
          <w:b/>
        </w:rPr>
        <w:t>subnets</w:t>
      </w:r>
      <w:r>
        <w:t xml:space="preserve"> may automatically be appended to the </w:t>
      </w:r>
      <w:r w:rsidRPr="00E926AF">
        <w:rPr>
          <w:b/>
        </w:rPr>
        <w:t>redistribute</w:t>
      </w:r>
      <w:r>
        <w:t xml:space="preserve"> command in OSPFv2.</w:t>
      </w:r>
    </w:p>
    <w:p w14:paraId="63722AF1" w14:textId="77777777" w:rsidR="00DD3EDF" w:rsidRDefault="00DD3EDF" w:rsidP="00DD3EDF">
      <w:pPr>
        <w:pStyle w:val="ConfigWindow"/>
      </w:pPr>
      <w:r>
        <w:t>Open configuration window</w:t>
      </w:r>
    </w:p>
    <w:p w14:paraId="2DE63C50" w14:textId="77777777" w:rsidR="00B87B79" w:rsidRPr="00787363" w:rsidRDefault="00B87B79" w:rsidP="003C1C60">
      <w:pPr>
        <w:pStyle w:val="CMD"/>
      </w:pPr>
      <w:r w:rsidRPr="00787363">
        <w:t xml:space="preserve">R1(config)# </w:t>
      </w:r>
      <w:r w:rsidRPr="003C1C60">
        <w:rPr>
          <w:b/>
          <w:bCs/>
        </w:rPr>
        <w:t xml:space="preserve">router </w:t>
      </w:r>
      <w:r w:rsidR="002B3772" w:rsidRPr="003C1C60">
        <w:rPr>
          <w:b/>
          <w:bCs/>
        </w:rPr>
        <w:t>ospf</w:t>
      </w:r>
      <w:r w:rsidRPr="003C1C60">
        <w:rPr>
          <w:b/>
          <w:bCs/>
        </w:rPr>
        <w:t xml:space="preserve"> </w:t>
      </w:r>
      <w:r w:rsidR="002B3772" w:rsidRPr="003C1C60">
        <w:rPr>
          <w:b/>
          <w:bCs/>
        </w:rPr>
        <w:t>1</w:t>
      </w:r>
    </w:p>
    <w:p w14:paraId="74A49DF4" w14:textId="77777777" w:rsidR="00B87B79" w:rsidRPr="00787363" w:rsidRDefault="00B87B79" w:rsidP="003C1C60">
      <w:pPr>
        <w:pStyle w:val="CMD"/>
      </w:pPr>
      <w:r w:rsidRPr="00787363">
        <w:t xml:space="preserve">R1(config-router)# </w:t>
      </w:r>
      <w:r w:rsidR="002B3772" w:rsidRPr="003C1C60">
        <w:rPr>
          <w:b/>
          <w:bCs/>
        </w:rPr>
        <w:t>redistribute eigrp 64512 metric-type 1</w:t>
      </w:r>
      <w:r w:rsidR="00E926AF" w:rsidRPr="003C1C60">
        <w:rPr>
          <w:b/>
          <w:bCs/>
        </w:rPr>
        <w:t xml:space="preserve"> subnets</w:t>
      </w:r>
    </w:p>
    <w:p w14:paraId="6A4C9220" w14:textId="77777777" w:rsidR="00B87B79" w:rsidRDefault="00B87B79" w:rsidP="003C1C60">
      <w:pPr>
        <w:pStyle w:val="CMD"/>
        <w:rPr>
          <w:b/>
          <w:bCs/>
        </w:rPr>
      </w:pPr>
      <w:r w:rsidRPr="00787363">
        <w:t>R1(config-</w:t>
      </w:r>
      <w:proofErr w:type="gramStart"/>
      <w:r w:rsidRPr="00787363">
        <w:t>router)#</w:t>
      </w:r>
      <w:proofErr w:type="gramEnd"/>
      <w:r w:rsidRPr="00787363">
        <w:t xml:space="preserve"> </w:t>
      </w:r>
      <w:r w:rsidR="00787363" w:rsidRPr="003C1C60">
        <w:rPr>
          <w:b/>
          <w:bCs/>
        </w:rPr>
        <w:t>exit</w:t>
      </w:r>
    </w:p>
    <w:p w14:paraId="168EB277" w14:textId="77777777" w:rsidR="00DD3EDF" w:rsidRPr="00787363" w:rsidRDefault="00DD3EDF" w:rsidP="00DD3EDF">
      <w:pPr>
        <w:pStyle w:val="ConfigWindow"/>
      </w:pPr>
      <w:r>
        <w:t>Close configuration window</w:t>
      </w:r>
    </w:p>
    <w:p w14:paraId="7B6134BA" w14:textId="77777777" w:rsidR="00231DCA" w:rsidRDefault="00945E65" w:rsidP="00DD3EDF">
      <w:pPr>
        <w:pStyle w:val="Heading3"/>
        <w:spacing w:before="120"/>
      </w:pPr>
      <w:r>
        <w:t xml:space="preserve">Verify One-Way Redistribution </w:t>
      </w:r>
      <w:r w:rsidR="006F1C18">
        <w:t>on R3</w:t>
      </w:r>
      <w:r>
        <w:t>.</w:t>
      </w:r>
    </w:p>
    <w:p w14:paraId="5B30B7EF" w14:textId="77777777" w:rsidR="00231DCA" w:rsidRDefault="00787363" w:rsidP="00DD3EDF">
      <w:pPr>
        <w:pStyle w:val="SubStepAlpha"/>
        <w:spacing w:after="0"/>
      </w:pPr>
      <w:r>
        <w:t xml:space="preserve">Issue the </w:t>
      </w:r>
      <w:r w:rsidRPr="00787363">
        <w:rPr>
          <w:b/>
        </w:rPr>
        <w:t xml:space="preserve">show ip route </w:t>
      </w:r>
      <w:r w:rsidR="00564744">
        <w:rPr>
          <w:b/>
        </w:rPr>
        <w:t>ospf</w:t>
      </w:r>
      <w:r w:rsidR="0090558C">
        <w:rPr>
          <w:b/>
        </w:rPr>
        <w:t xml:space="preserve"> </w:t>
      </w:r>
      <w:r w:rsidR="0090558C" w:rsidRPr="00E725E2">
        <w:t>on</w:t>
      </w:r>
      <w:r w:rsidR="0090558C">
        <w:rPr>
          <w:b/>
        </w:rPr>
        <w:t xml:space="preserve"> </w:t>
      </w:r>
      <w:r w:rsidR="00564744">
        <w:t>R</w:t>
      </w:r>
      <w:r w:rsidR="00A14DF0">
        <w:t>3</w:t>
      </w:r>
      <w:r>
        <w:t xml:space="preserve"> to see the </w:t>
      </w:r>
      <w:r w:rsidR="0053685E">
        <w:t xml:space="preserve">external </w:t>
      </w:r>
      <w:r w:rsidR="000408F8">
        <w:t>OSPF</w:t>
      </w:r>
      <w:r w:rsidR="0053685E">
        <w:t xml:space="preserve"> routes </w:t>
      </w:r>
      <w:r w:rsidR="000408F8">
        <w:t>are Type 1</w:t>
      </w:r>
      <w:r w:rsidR="00B72A08">
        <w:t xml:space="preserve"> with a cost of 2</w:t>
      </w:r>
      <w:r w:rsidR="00A14DF0">
        <w:t>2</w:t>
      </w:r>
      <w:r w:rsidR="00B72A08">
        <w:t>.</w:t>
      </w:r>
      <w:r w:rsidR="00F92BD9">
        <w:t xml:space="preserve"> </w:t>
      </w:r>
      <w:r w:rsidR="00B72A08">
        <w:t xml:space="preserve">Both E1 routes </w:t>
      </w:r>
      <w:r w:rsidR="006772DC">
        <w:t>originated from EIGRP AS 64512.</w:t>
      </w:r>
    </w:p>
    <w:p w14:paraId="770D291B" w14:textId="77777777" w:rsidR="00DD3EDF" w:rsidRDefault="00DD3EDF" w:rsidP="00DD3EDF">
      <w:pPr>
        <w:pStyle w:val="ConfigWindow"/>
      </w:pPr>
      <w:r>
        <w:t>Open configuration window</w:t>
      </w:r>
    </w:p>
    <w:p w14:paraId="4EEEF67B" w14:textId="77777777" w:rsidR="0053685E" w:rsidRPr="0053685E" w:rsidRDefault="00A14DF0" w:rsidP="0053685E">
      <w:pPr>
        <w:pStyle w:val="SubStepAlpha"/>
        <w:numPr>
          <w:ilvl w:val="0"/>
          <w:numId w:val="0"/>
        </w:numPr>
        <w:ind w:left="720"/>
        <w:rPr>
          <w:rFonts w:ascii="Courier New" w:hAnsi="Courier New"/>
        </w:rPr>
      </w:pPr>
      <w:r>
        <w:rPr>
          <w:rFonts w:ascii="Courier New" w:hAnsi="Courier New"/>
        </w:rPr>
        <w:lastRenderedPageBreak/>
        <w:t>R3</w:t>
      </w:r>
      <w:r w:rsidR="0053685E" w:rsidRPr="0053685E">
        <w:rPr>
          <w:rFonts w:ascii="Courier New" w:hAnsi="Courier New"/>
        </w:rPr>
        <w:t>#</w:t>
      </w:r>
      <w:r w:rsidR="0053685E">
        <w:rPr>
          <w:rFonts w:ascii="Courier New" w:hAnsi="Courier New"/>
        </w:rPr>
        <w:t xml:space="preserve"> </w:t>
      </w:r>
      <w:r w:rsidR="0053685E" w:rsidRPr="0053685E">
        <w:rPr>
          <w:rFonts w:ascii="Courier New" w:hAnsi="Courier New"/>
          <w:b/>
        </w:rPr>
        <w:t>show ip route ospf | begin Gateway</w:t>
      </w:r>
    </w:p>
    <w:p w14:paraId="4072A852" w14:textId="77777777" w:rsidR="00AD4C52" w:rsidRPr="00AD4C52" w:rsidRDefault="00AD4C52" w:rsidP="003C1C60">
      <w:pPr>
        <w:pStyle w:val="CMDOutput"/>
      </w:pPr>
      <w:r w:rsidRPr="00AD4C52">
        <w:t>Gateway of last resort is not set</w:t>
      </w:r>
    </w:p>
    <w:p w14:paraId="09B03140" w14:textId="77777777" w:rsidR="00AD4C52" w:rsidRPr="00AD4C52" w:rsidRDefault="00AD4C52" w:rsidP="003C1C60">
      <w:pPr>
        <w:pStyle w:val="CMDOutput"/>
      </w:pPr>
      <w:r w:rsidRPr="00AD4C52">
        <w:t xml:space="preserve">      10.0.0.0/8 is variably subnetted, 9 subnets, 2 masks</w:t>
      </w:r>
    </w:p>
    <w:p w14:paraId="475E2776" w14:textId="77777777" w:rsidR="00AD4C52" w:rsidRPr="00AD4C52" w:rsidRDefault="00AD4C52" w:rsidP="003C1C60">
      <w:pPr>
        <w:pStyle w:val="CMDOutput"/>
      </w:pPr>
      <w:r w:rsidRPr="00AD4C52">
        <w:t>O IA     10.1.1.0/24 [110/</w:t>
      </w:r>
      <w:r w:rsidRPr="006772DC">
        <w:t>17] via</w:t>
      </w:r>
      <w:r w:rsidRPr="00AD4C52">
        <w:t xml:space="preserve"> 10.1.23.2, 08:19:58, GigabitEthernet0/0/0</w:t>
      </w:r>
    </w:p>
    <w:p w14:paraId="021CB116" w14:textId="77777777" w:rsidR="00AD4C52" w:rsidRPr="00AD4C52" w:rsidRDefault="00AD4C52" w:rsidP="003C1C60">
      <w:pPr>
        <w:pStyle w:val="CMDOutput"/>
      </w:pPr>
      <w:r w:rsidRPr="00AD4C52">
        <w:rPr>
          <w:highlight w:val="yellow"/>
        </w:rPr>
        <w:t>O E1     10.1.11.0/24 [110/22] via 10.1.23.2, 01:21:42, GigabitEthernet0/0/0</w:t>
      </w:r>
    </w:p>
    <w:p w14:paraId="21C25CF4" w14:textId="77777777" w:rsidR="00AD4C52" w:rsidRPr="00AD4C52" w:rsidRDefault="00AD4C52" w:rsidP="003C1C60">
      <w:pPr>
        <w:pStyle w:val="CMDOutput"/>
      </w:pPr>
      <w:r w:rsidRPr="006772DC">
        <w:t>O        10.1.12.0/24 [110/2] via 10.1.23.2, 08:28:48, GigabitEthernet0/0/0</w:t>
      </w:r>
    </w:p>
    <w:p w14:paraId="3874CCD1" w14:textId="77777777" w:rsidR="00AD4C52" w:rsidRPr="00AD4C52" w:rsidRDefault="00AD4C52" w:rsidP="003C1C60">
      <w:pPr>
        <w:pStyle w:val="CMDOutput"/>
      </w:pPr>
      <w:r w:rsidRPr="00AD4C52">
        <w:t xml:space="preserve">      198.51.100.0/25 is subnetted, 1 subnets</w:t>
      </w:r>
    </w:p>
    <w:p w14:paraId="73E2460A" w14:textId="77777777" w:rsidR="00AD4C52" w:rsidRDefault="00AD4C52" w:rsidP="003C1C60">
      <w:pPr>
        <w:pStyle w:val="CMDOutput"/>
      </w:pPr>
      <w:r w:rsidRPr="00AD4C52">
        <w:rPr>
          <w:highlight w:val="yellow"/>
        </w:rPr>
        <w:t>O E1     198.51.100.0 [110/22] via 10.1.23.2, 01:21:42, GigabitEthernet0/0/0</w:t>
      </w:r>
    </w:p>
    <w:p w14:paraId="4AA5DED9" w14:textId="77777777" w:rsidR="00DD3EDF" w:rsidRPr="00AD4C52" w:rsidRDefault="00DD3EDF" w:rsidP="00DD3EDF">
      <w:pPr>
        <w:pStyle w:val="ConfigWindow"/>
      </w:pPr>
      <w:r>
        <w:t>Close configuration window</w:t>
      </w:r>
    </w:p>
    <w:p w14:paraId="5863165A" w14:textId="77777777" w:rsidR="00E725E2" w:rsidRDefault="00E725E2" w:rsidP="00DD3EDF">
      <w:pPr>
        <w:pStyle w:val="Heading3"/>
        <w:spacing w:before="120"/>
      </w:pPr>
      <w:r>
        <w:t xml:space="preserve">Redistribute </w:t>
      </w:r>
      <w:r w:rsidR="00F01DF4">
        <w:t>OSPF into EIGRP 64512</w:t>
      </w:r>
      <w:r>
        <w:t>.</w:t>
      </w:r>
    </w:p>
    <w:p w14:paraId="6C5D6DA2" w14:textId="77777777" w:rsidR="00F01DF4" w:rsidRDefault="00F01DF4" w:rsidP="00E725E2">
      <w:pPr>
        <w:pStyle w:val="BodyTextL25"/>
      </w:pPr>
      <w:r>
        <w:t>By default, external EIGRP routes are given an administrative distance of 170 and a seed metric of infinity, which prevents the installation of the redistributed routes into the EIGRP topology table. This default path metric can be changed from infinity to a specific value for bandwidth, delay, reliability, load</w:t>
      </w:r>
      <w:r w:rsidR="009B0207">
        <w:t>,</w:t>
      </w:r>
      <w:r>
        <w:t xml:space="preserve"> and maximum transmission unit (MTU). </w:t>
      </w:r>
    </w:p>
    <w:p w14:paraId="5743D21E" w14:textId="77777777" w:rsidR="00603C52" w:rsidRDefault="00F01DF4" w:rsidP="00DD3EDF">
      <w:pPr>
        <w:pStyle w:val="BodyTextL25"/>
        <w:spacing w:after="0"/>
      </w:pPr>
      <w:r>
        <w:t xml:space="preserve">Redistribute </w:t>
      </w:r>
      <w:r w:rsidRPr="009B0207">
        <w:t>OSPF</w:t>
      </w:r>
      <w:r>
        <w:t xml:space="preserve"> into EIGRP 64512 and set the </w:t>
      </w:r>
      <w:r w:rsidR="007F06EF">
        <w:t xml:space="preserve">EIGRP K values </w:t>
      </w:r>
      <w:r>
        <w:t>as shown.</w:t>
      </w:r>
    </w:p>
    <w:p w14:paraId="5FE0A2E3" w14:textId="77777777" w:rsidR="00DD3EDF" w:rsidRDefault="00DD3EDF" w:rsidP="00DD3EDF">
      <w:pPr>
        <w:pStyle w:val="ConfigWindow"/>
      </w:pPr>
      <w:r>
        <w:t>Open configuration window</w:t>
      </w:r>
    </w:p>
    <w:p w14:paraId="47D5BE13" w14:textId="77777777" w:rsidR="0066274B" w:rsidRPr="003C08EF" w:rsidRDefault="0066274B" w:rsidP="0066274B">
      <w:pPr>
        <w:pStyle w:val="CMD"/>
        <w:rPr>
          <w:b/>
        </w:rPr>
      </w:pPr>
      <w:r>
        <w:t xml:space="preserve">R1(config)# </w:t>
      </w:r>
      <w:r>
        <w:rPr>
          <w:b/>
        </w:rPr>
        <w:t xml:space="preserve">router </w:t>
      </w:r>
      <w:proofErr w:type="spellStart"/>
      <w:r w:rsidR="00F01DF4">
        <w:rPr>
          <w:b/>
        </w:rPr>
        <w:t>eigrp</w:t>
      </w:r>
      <w:proofErr w:type="spellEnd"/>
      <w:r w:rsidR="00F01DF4">
        <w:rPr>
          <w:b/>
        </w:rPr>
        <w:t xml:space="preserve"> 64512</w:t>
      </w:r>
    </w:p>
    <w:p w14:paraId="6DE9B00C" w14:textId="77777777" w:rsidR="0066274B" w:rsidRDefault="0066274B" w:rsidP="0066274B">
      <w:pPr>
        <w:pStyle w:val="CMD"/>
      </w:pPr>
      <w:r>
        <w:t xml:space="preserve">R1(config-router)# </w:t>
      </w:r>
      <w:r w:rsidR="00F01DF4">
        <w:rPr>
          <w:b/>
        </w:rPr>
        <w:t xml:space="preserve">redistribute </w:t>
      </w:r>
      <w:r w:rsidR="00E926AF">
        <w:rPr>
          <w:b/>
        </w:rPr>
        <w:t>ospf</w:t>
      </w:r>
      <w:r w:rsidR="00F01DF4">
        <w:rPr>
          <w:b/>
        </w:rPr>
        <w:t xml:space="preserve"> </w:t>
      </w:r>
      <w:r w:rsidR="00E926AF">
        <w:rPr>
          <w:b/>
        </w:rPr>
        <w:t>1</w:t>
      </w:r>
      <w:r w:rsidR="00F01DF4">
        <w:rPr>
          <w:b/>
        </w:rPr>
        <w:t xml:space="preserve"> metric 1000000 10 255 1 1500</w:t>
      </w:r>
    </w:p>
    <w:p w14:paraId="3913B1B3" w14:textId="77777777" w:rsidR="0066274B" w:rsidRDefault="00F01DF4" w:rsidP="0066274B">
      <w:pPr>
        <w:pStyle w:val="CMD"/>
        <w:rPr>
          <w:b/>
        </w:rPr>
      </w:pPr>
      <w:r>
        <w:t>R1(config-</w:t>
      </w:r>
      <w:proofErr w:type="gramStart"/>
      <w:r>
        <w:t>router)#</w:t>
      </w:r>
      <w:proofErr w:type="gramEnd"/>
      <w:r>
        <w:t xml:space="preserve"> </w:t>
      </w:r>
      <w:r w:rsidR="0066274B">
        <w:rPr>
          <w:b/>
        </w:rPr>
        <w:t>end</w:t>
      </w:r>
    </w:p>
    <w:p w14:paraId="4394E4E3" w14:textId="77777777" w:rsidR="00DD3EDF" w:rsidRDefault="00DD3EDF" w:rsidP="00DD3EDF">
      <w:pPr>
        <w:pStyle w:val="ConfigWindow"/>
      </w:pPr>
      <w:r>
        <w:t>close</w:t>
      </w:r>
      <w:r>
        <w:t xml:space="preserve"> configuration window</w:t>
      </w:r>
    </w:p>
    <w:p w14:paraId="421DAF88" w14:textId="77777777" w:rsidR="00B12318" w:rsidRDefault="00B12318" w:rsidP="00DD3EDF">
      <w:pPr>
        <w:pStyle w:val="Heading3"/>
        <w:spacing w:before="120"/>
      </w:pPr>
      <w:r>
        <w:t>Verify Two-Way Redistribution</w:t>
      </w:r>
      <w:r w:rsidR="006F1C18">
        <w:t xml:space="preserve"> on D1</w:t>
      </w:r>
      <w:r>
        <w:t>.</w:t>
      </w:r>
    </w:p>
    <w:p w14:paraId="07E3D0CC" w14:textId="77777777" w:rsidR="00B12318" w:rsidRDefault="00B12318" w:rsidP="00DD3EDF">
      <w:pPr>
        <w:pStyle w:val="BodyTextL25"/>
        <w:spacing w:after="0"/>
      </w:pPr>
      <w:r>
        <w:t xml:space="preserve">Issue the </w:t>
      </w:r>
      <w:r w:rsidRPr="00787363">
        <w:rPr>
          <w:b/>
        </w:rPr>
        <w:t>show ip route eigrp</w:t>
      </w:r>
      <w:r w:rsidR="00C051BB">
        <w:rPr>
          <w:b/>
        </w:rPr>
        <w:t xml:space="preserve"> </w:t>
      </w:r>
      <w:r>
        <w:rPr>
          <w:b/>
        </w:rPr>
        <w:t xml:space="preserve">| </w:t>
      </w:r>
      <w:r w:rsidR="00C051BB">
        <w:rPr>
          <w:b/>
        </w:rPr>
        <w:t xml:space="preserve">begin Gateway </w:t>
      </w:r>
      <w:r w:rsidR="00C051BB">
        <w:t>on D1</w:t>
      </w:r>
      <w:r>
        <w:t xml:space="preserve"> to see </w:t>
      </w:r>
      <w:r w:rsidR="00910975">
        <w:t>four</w:t>
      </w:r>
      <w:r>
        <w:t xml:space="preserve"> external EIGRP routes from </w:t>
      </w:r>
      <w:r w:rsidR="00910975">
        <w:t>OSPF</w:t>
      </w:r>
      <w:r>
        <w:t>.</w:t>
      </w:r>
    </w:p>
    <w:p w14:paraId="49CDD429" w14:textId="77777777" w:rsidR="00DD3EDF" w:rsidRDefault="00DD3EDF" w:rsidP="00DD3EDF">
      <w:pPr>
        <w:pStyle w:val="ConfigWindow"/>
      </w:pPr>
      <w:r>
        <w:t>Open configuration window</w:t>
      </w:r>
    </w:p>
    <w:p w14:paraId="78510F9E" w14:textId="77777777" w:rsidR="00B12318" w:rsidRPr="00B12318" w:rsidRDefault="00910975" w:rsidP="00B12318">
      <w:pPr>
        <w:pStyle w:val="CMDRed"/>
        <w:rPr>
          <w:b/>
          <w:color w:val="auto"/>
        </w:rPr>
      </w:pPr>
      <w:r>
        <w:rPr>
          <w:color w:val="auto"/>
        </w:rPr>
        <w:t>D1</w:t>
      </w:r>
      <w:r w:rsidR="00B12318" w:rsidRPr="00B12318">
        <w:rPr>
          <w:color w:val="auto"/>
        </w:rPr>
        <w:t xml:space="preserve"># </w:t>
      </w:r>
      <w:r w:rsidR="00C051BB">
        <w:rPr>
          <w:b/>
          <w:color w:val="auto"/>
        </w:rPr>
        <w:t xml:space="preserve">show </w:t>
      </w:r>
      <w:proofErr w:type="spellStart"/>
      <w:r w:rsidR="00C051BB">
        <w:rPr>
          <w:b/>
          <w:color w:val="auto"/>
        </w:rPr>
        <w:t>ip</w:t>
      </w:r>
      <w:proofErr w:type="spellEnd"/>
      <w:r w:rsidR="00C051BB">
        <w:rPr>
          <w:b/>
          <w:color w:val="auto"/>
        </w:rPr>
        <w:t xml:space="preserve"> route eigrp</w:t>
      </w:r>
      <w:r w:rsidR="00B12318" w:rsidRPr="00B12318">
        <w:rPr>
          <w:b/>
          <w:color w:val="auto"/>
        </w:rPr>
        <w:t xml:space="preserve"> | </w:t>
      </w:r>
      <w:r w:rsidR="00C051BB">
        <w:rPr>
          <w:b/>
          <w:color w:val="auto"/>
        </w:rPr>
        <w:t>begin Gateway</w:t>
      </w:r>
    </w:p>
    <w:p w14:paraId="58D121B9" w14:textId="77777777" w:rsidR="00910975" w:rsidRPr="00910975" w:rsidRDefault="00910975" w:rsidP="003C1C60">
      <w:pPr>
        <w:pStyle w:val="CMDOutput"/>
      </w:pPr>
      <w:r w:rsidRPr="00910975">
        <w:t>Ga</w:t>
      </w:r>
      <w:r>
        <w:t>teway of last resort is not set</w:t>
      </w:r>
    </w:p>
    <w:p w14:paraId="6A07A3D3" w14:textId="77777777" w:rsidR="00910975" w:rsidRPr="00910975" w:rsidRDefault="00910975" w:rsidP="003C1C60">
      <w:pPr>
        <w:pStyle w:val="CMDOutput"/>
      </w:pPr>
      <w:r w:rsidRPr="00910975">
        <w:t xml:space="preserve">      10.0.0.0/8 is variably subnetted, 6 subnets, 2 masks</w:t>
      </w:r>
    </w:p>
    <w:p w14:paraId="4224CBE4" w14:textId="77777777" w:rsidR="00910975" w:rsidRPr="00910975" w:rsidRDefault="00910975" w:rsidP="003C1C60">
      <w:pPr>
        <w:pStyle w:val="CMDOutput"/>
      </w:pPr>
      <w:r w:rsidRPr="00910975">
        <w:rPr>
          <w:highlight w:val="yellow"/>
        </w:rPr>
        <w:t>D EX     10.1.1.0/24</w:t>
      </w:r>
      <w:r w:rsidRPr="00910975">
        <w:t xml:space="preserve"> [170/5376] via 10.1.11.1, 00:00:12, GigabitEthernet1/0/11</w:t>
      </w:r>
    </w:p>
    <w:p w14:paraId="18AEB56F" w14:textId="77777777" w:rsidR="00910975" w:rsidRPr="00910975" w:rsidRDefault="00910975" w:rsidP="003C1C60">
      <w:pPr>
        <w:pStyle w:val="CMDOutput"/>
      </w:pPr>
      <w:r w:rsidRPr="00910975">
        <w:rPr>
          <w:highlight w:val="yellow"/>
        </w:rPr>
        <w:t>D EX     10.1.12.0/24</w:t>
      </w:r>
    </w:p>
    <w:p w14:paraId="0173215E" w14:textId="77777777" w:rsidR="00910975" w:rsidRPr="00910975" w:rsidRDefault="00910975" w:rsidP="003C1C60">
      <w:pPr>
        <w:pStyle w:val="CMDOutput"/>
      </w:pPr>
      <w:r w:rsidRPr="00910975">
        <w:t xml:space="preserve">           [170/5376] via 10.1.11.1, 00:00:12, GigabitEthernet1/0/11</w:t>
      </w:r>
    </w:p>
    <w:p w14:paraId="38D3D5E9" w14:textId="77777777" w:rsidR="00910975" w:rsidRPr="00910975" w:rsidRDefault="00910975" w:rsidP="003C1C60">
      <w:pPr>
        <w:pStyle w:val="CMDOutput"/>
      </w:pPr>
      <w:r w:rsidRPr="00910975">
        <w:rPr>
          <w:highlight w:val="yellow"/>
        </w:rPr>
        <w:t>D EX     10.1.23.0/24</w:t>
      </w:r>
    </w:p>
    <w:p w14:paraId="31C21F6B" w14:textId="77777777" w:rsidR="00910975" w:rsidRPr="00910975" w:rsidRDefault="00910975" w:rsidP="003C1C60">
      <w:pPr>
        <w:pStyle w:val="CMDOutput"/>
      </w:pPr>
      <w:r w:rsidRPr="00910975">
        <w:t xml:space="preserve">           [170/5376] via 10.1.11.1, 00:00:12, GigabitEthernet1/0/11</w:t>
      </w:r>
    </w:p>
    <w:p w14:paraId="7F3C0DA8" w14:textId="77777777" w:rsidR="00910975" w:rsidRDefault="00910975" w:rsidP="003C1C60">
      <w:pPr>
        <w:pStyle w:val="CMDOutput"/>
      </w:pPr>
      <w:r w:rsidRPr="00910975">
        <w:rPr>
          <w:highlight w:val="yellow"/>
        </w:rPr>
        <w:t>D EX     10.3.3.0/24</w:t>
      </w:r>
      <w:r w:rsidRPr="00910975">
        <w:t xml:space="preserve"> [170/5376] via 10.1.11.1, 00:00:12, GigabitEthernet1/0/11</w:t>
      </w:r>
    </w:p>
    <w:p w14:paraId="3DE4D24E" w14:textId="77777777" w:rsidR="00DD3EDF" w:rsidRDefault="00DD3EDF" w:rsidP="00DD3EDF">
      <w:pPr>
        <w:pStyle w:val="ConfigWindow"/>
      </w:pPr>
      <w:r>
        <w:t>Close</w:t>
      </w:r>
      <w:r>
        <w:t xml:space="preserve"> configuration window</w:t>
      </w:r>
    </w:p>
    <w:p w14:paraId="0E64BFF3" w14:textId="77777777" w:rsidR="00465E6B" w:rsidRDefault="00465E6B" w:rsidP="00DD3EDF">
      <w:pPr>
        <w:pStyle w:val="Heading2"/>
        <w:spacing w:before="120"/>
      </w:pPr>
      <w:r>
        <w:t>Configure Two-Way Redistribution on R3</w:t>
      </w:r>
    </w:p>
    <w:p w14:paraId="4A2476F0" w14:textId="77777777" w:rsidR="00465E6B" w:rsidRPr="000571E0" w:rsidRDefault="00465E6B" w:rsidP="00465E6B">
      <w:pPr>
        <w:pStyle w:val="BodyTextL25"/>
      </w:pPr>
      <w:r>
        <w:t xml:space="preserve">In this part of the lab you will perform </w:t>
      </w:r>
      <w:r w:rsidR="0048424C">
        <w:t>OSPF</w:t>
      </w:r>
      <w:r w:rsidR="00910975">
        <w:t>-to-</w:t>
      </w:r>
      <w:r w:rsidR="0048424C">
        <w:t>BGP</w:t>
      </w:r>
      <w:r w:rsidR="00910975">
        <w:t xml:space="preserve"> and </w:t>
      </w:r>
      <w:r w:rsidR="0048424C">
        <w:t>BGP</w:t>
      </w:r>
      <w:r>
        <w:t>-to-</w:t>
      </w:r>
      <w:r w:rsidR="0048424C">
        <w:t>OSPF</w:t>
      </w:r>
      <w:r>
        <w:t xml:space="preserve"> redistribution on R3</w:t>
      </w:r>
      <w:r w:rsidR="00846663">
        <w:t>.</w:t>
      </w:r>
    </w:p>
    <w:p w14:paraId="73F3AEB9" w14:textId="77777777" w:rsidR="00465E6B" w:rsidRDefault="00465E6B" w:rsidP="00465E6B">
      <w:pPr>
        <w:pStyle w:val="Heading3"/>
      </w:pPr>
      <w:r>
        <w:t xml:space="preserve">Redistribute </w:t>
      </w:r>
      <w:r w:rsidR="0048424C">
        <w:t>OSPF</w:t>
      </w:r>
      <w:r w:rsidR="00910975">
        <w:t xml:space="preserve"> </w:t>
      </w:r>
      <w:r>
        <w:t xml:space="preserve">into </w:t>
      </w:r>
      <w:r w:rsidR="0048424C">
        <w:t>BGP</w:t>
      </w:r>
      <w:r>
        <w:t>.</w:t>
      </w:r>
    </w:p>
    <w:p w14:paraId="6682F1BB" w14:textId="77777777" w:rsidR="00910975" w:rsidRDefault="00910975" w:rsidP="0048424C">
      <w:pPr>
        <w:pStyle w:val="BodyTextL25"/>
      </w:pPr>
      <w:r>
        <w:t xml:space="preserve">By default, </w:t>
      </w:r>
      <w:r w:rsidR="0048424C">
        <w:t>when configuring redistribution of OSPF into BGP without any keywords, only OSPF intra–area and inter–area r</w:t>
      </w:r>
      <w:r>
        <w:t xml:space="preserve">outes are </w:t>
      </w:r>
      <w:r w:rsidR="0048424C">
        <w:t>redistributed</w:t>
      </w:r>
      <w:r w:rsidR="008E3594">
        <w:t>. Y</w:t>
      </w:r>
      <w:r w:rsidR="00572FDB">
        <w:t xml:space="preserve">our BGP configuration determines where the </w:t>
      </w:r>
      <w:r w:rsidR="00572FDB" w:rsidRPr="003C1C60">
        <w:rPr>
          <w:b/>
          <w:bCs/>
        </w:rPr>
        <w:t>redistribute</w:t>
      </w:r>
      <w:r w:rsidR="00572FDB">
        <w:t xml:space="preserve"> </w:t>
      </w:r>
      <w:r w:rsidR="00AD3EE1">
        <w:t>command is entered</w:t>
      </w:r>
      <w:r w:rsidR="00FA0C9A">
        <w:t>. When using an address family</w:t>
      </w:r>
      <w:r w:rsidR="005A3D56">
        <w:t>,</w:t>
      </w:r>
      <w:r w:rsidR="00FA0C9A">
        <w:t xml:space="preserve"> the </w:t>
      </w:r>
      <w:r w:rsidR="00FA0C9A" w:rsidRPr="00F54FF2">
        <w:rPr>
          <w:b/>
        </w:rPr>
        <w:t>redistribute</w:t>
      </w:r>
      <w:r w:rsidR="00FA0C9A">
        <w:t xml:space="preserve"> command is entered in the address family configuration mode, otherwise it is entered under the BGP process.</w:t>
      </w:r>
      <w:r w:rsidR="00AD3EE1">
        <w:t xml:space="preserve"> </w:t>
      </w:r>
    </w:p>
    <w:p w14:paraId="48807CF5" w14:textId="77777777" w:rsidR="00465E6B" w:rsidRDefault="00AD3EE1" w:rsidP="00DD3EDF">
      <w:pPr>
        <w:pStyle w:val="BodyTextL25"/>
        <w:spacing w:after="0"/>
      </w:pPr>
      <w:r>
        <w:t>In this lab</w:t>
      </w:r>
      <w:r w:rsidR="005A3D56">
        <w:t>,</w:t>
      </w:r>
      <w:r>
        <w:t xml:space="preserve"> t</w:t>
      </w:r>
      <w:r w:rsidR="00355EAF">
        <w:t xml:space="preserve">he </w:t>
      </w:r>
      <w:r w:rsidR="00355EAF" w:rsidRPr="00D377C2">
        <w:rPr>
          <w:b/>
        </w:rPr>
        <w:t>redistribute</w:t>
      </w:r>
      <w:r w:rsidR="00355EAF">
        <w:t xml:space="preserve"> command is </w:t>
      </w:r>
      <w:r w:rsidR="00A14DF0">
        <w:t>configured under the BGP IPv4 address family as shown</w:t>
      </w:r>
      <w:r w:rsidR="00355EAF">
        <w:t xml:space="preserve">. </w:t>
      </w:r>
      <w:r w:rsidR="00D377C2">
        <w:t>Notice that no additional keywords or sub-commands are configured.</w:t>
      </w:r>
    </w:p>
    <w:p w14:paraId="04469DAC" w14:textId="77777777" w:rsidR="00DD3EDF" w:rsidRDefault="00DD3EDF" w:rsidP="00DD3EDF">
      <w:pPr>
        <w:pStyle w:val="ConfigWindow"/>
      </w:pPr>
      <w:r>
        <w:t>Open configuration window</w:t>
      </w:r>
    </w:p>
    <w:p w14:paraId="241B7AB8" w14:textId="77777777" w:rsidR="005F4BDB" w:rsidRDefault="005F4BDB" w:rsidP="005F4BDB">
      <w:pPr>
        <w:pStyle w:val="CMD"/>
      </w:pPr>
      <w:r>
        <w:t xml:space="preserve">R3(config)# </w:t>
      </w:r>
      <w:r w:rsidRPr="005F4BDB">
        <w:rPr>
          <w:b/>
        </w:rPr>
        <w:t>router</w:t>
      </w:r>
      <w:r>
        <w:t xml:space="preserve"> </w:t>
      </w:r>
      <w:proofErr w:type="spellStart"/>
      <w:r w:rsidR="00A14DF0">
        <w:rPr>
          <w:b/>
        </w:rPr>
        <w:t>bgp</w:t>
      </w:r>
      <w:proofErr w:type="spellEnd"/>
      <w:r>
        <w:rPr>
          <w:b/>
        </w:rPr>
        <w:t xml:space="preserve"> 645</w:t>
      </w:r>
      <w:r w:rsidR="00A14DF0">
        <w:rPr>
          <w:b/>
        </w:rPr>
        <w:t>32</w:t>
      </w:r>
    </w:p>
    <w:p w14:paraId="4D3FB744" w14:textId="77777777" w:rsidR="00EF7C39" w:rsidRDefault="00EF7C39" w:rsidP="00EF7C39">
      <w:pPr>
        <w:pStyle w:val="CMD"/>
        <w:rPr>
          <w:b/>
        </w:rPr>
      </w:pPr>
      <w:r>
        <w:t xml:space="preserve">R3(config-router)# </w:t>
      </w:r>
      <w:r>
        <w:rPr>
          <w:b/>
        </w:rPr>
        <w:t>address-family ipv4</w:t>
      </w:r>
    </w:p>
    <w:p w14:paraId="20667E0D" w14:textId="77777777" w:rsidR="00EF7C39" w:rsidRDefault="00EF7C39" w:rsidP="00EF7C39">
      <w:pPr>
        <w:pStyle w:val="CMD"/>
        <w:rPr>
          <w:b/>
        </w:rPr>
      </w:pPr>
      <w:r>
        <w:t xml:space="preserve">R3(config-router-af)# </w:t>
      </w:r>
      <w:r>
        <w:rPr>
          <w:b/>
        </w:rPr>
        <w:t>redistribute ospf 1</w:t>
      </w:r>
    </w:p>
    <w:p w14:paraId="16FE841A" w14:textId="77777777" w:rsidR="005F4BDB" w:rsidRDefault="005F4BDB" w:rsidP="00B242B4">
      <w:pPr>
        <w:pStyle w:val="CMD"/>
        <w:rPr>
          <w:b/>
        </w:rPr>
      </w:pPr>
      <w:r>
        <w:t>R3(config-router</w:t>
      </w:r>
      <w:r w:rsidR="00EF7C39">
        <w:t>-</w:t>
      </w:r>
      <w:proofErr w:type="spellStart"/>
      <w:proofErr w:type="gramStart"/>
      <w:r w:rsidR="00EF7C39">
        <w:t>af</w:t>
      </w:r>
      <w:proofErr w:type="spellEnd"/>
      <w:r>
        <w:t>)#</w:t>
      </w:r>
      <w:proofErr w:type="gramEnd"/>
      <w:r>
        <w:t xml:space="preserve"> </w:t>
      </w:r>
      <w:r w:rsidR="00DC3BD4" w:rsidRPr="00DC3BD4">
        <w:rPr>
          <w:b/>
        </w:rPr>
        <w:t>exit</w:t>
      </w:r>
    </w:p>
    <w:p w14:paraId="3D1EA8F2" w14:textId="77777777" w:rsidR="00DD3EDF" w:rsidRDefault="00DD3EDF" w:rsidP="00DD3EDF">
      <w:pPr>
        <w:pStyle w:val="ConfigWindow"/>
      </w:pPr>
      <w:r>
        <w:t>close</w:t>
      </w:r>
      <w:r>
        <w:t xml:space="preserve"> configuration window</w:t>
      </w:r>
    </w:p>
    <w:p w14:paraId="5C441B09" w14:textId="77777777" w:rsidR="00465E6B" w:rsidRDefault="00465E6B" w:rsidP="00DD3EDF">
      <w:pPr>
        <w:pStyle w:val="Heading3"/>
        <w:spacing w:before="120"/>
      </w:pPr>
      <w:r>
        <w:lastRenderedPageBreak/>
        <w:t>Verify redistribution</w:t>
      </w:r>
      <w:r w:rsidR="008A0B09">
        <w:t xml:space="preserve"> on </w:t>
      </w:r>
      <w:r w:rsidR="008E3594">
        <w:t>D2</w:t>
      </w:r>
      <w:r>
        <w:t>.</w:t>
      </w:r>
    </w:p>
    <w:p w14:paraId="3BCE2148" w14:textId="77777777" w:rsidR="00465E6B" w:rsidRDefault="00465E6B" w:rsidP="00DD3EDF">
      <w:pPr>
        <w:pStyle w:val="SubStepAlpha"/>
        <w:spacing w:after="0"/>
      </w:pPr>
      <w:r>
        <w:t xml:space="preserve">Issue the </w:t>
      </w:r>
      <w:r w:rsidRPr="00787363">
        <w:rPr>
          <w:b/>
        </w:rPr>
        <w:t xml:space="preserve">show </w:t>
      </w:r>
      <w:r w:rsidR="00EB5AA1">
        <w:rPr>
          <w:b/>
        </w:rPr>
        <w:t>bgp ipv4 unicast</w:t>
      </w:r>
      <w:r>
        <w:rPr>
          <w:b/>
        </w:rPr>
        <w:t xml:space="preserve"> </w:t>
      </w:r>
      <w:r w:rsidRPr="00E725E2">
        <w:t>on</w:t>
      </w:r>
      <w:r>
        <w:rPr>
          <w:b/>
        </w:rPr>
        <w:t xml:space="preserve"> </w:t>
      </w:r>
      <w:r w:rsidR="008E3594">
        <w:t xml:space="preserve">D2 </w:t>
      </w:r>
      <w:r>
        <w:t xml:space="preserve">to see the </w:t>
      </w:r>
      <w:r w:rsidR="00EB5AA1">
        <w:t>default behavior of OSPF being redistributed into BGP. Notice that only intra</w:t>
      </w:r>
      <w:r w:rsidR="00C07024">
        <w:t>-</w:t>
      </w:r>
      <w:r w:rsidR="00EB5AA1">
        <w:t>area and inter</w:t>
      </w:r>
      <w:r w:rsidR="00C07024">
        <w:t>-</w:t>
      </w:r>
      <w:r w:rsidR="00EB5AA1">
        <w:t>area routes are redistributed. All routes redistributed into BGP have the origin code set to incomplete (?)</w:t>
      </w:r>
      <w:r w:rsidR="003A13E8">
        <w:t xml:space="preserve"> and the weight set to 32,768</w:t>
      </w:r>
      <w:r w:rsidR="00EB5AA1">
        <w:t xml:space="preserve">. Additionally, the MED </w:t>
      </w:r>
      <w:r w:rsidR="002E0E12">
        <w:t>/</w:t>
      </w:r>
      <w:r w:rsidR="00EB5AA1">
        <w:t xml:space="preserve"> Metric </w:t>
      </w:r>
      <w:r w:rsidR="00FE4772">
        <w:t>value was set based on the OSPF cost on R3. The 10.1.1.0/24 was the inter</w:t>
      </w:r>
      <w:r w:rsidR="00C07024">
        <w:t>-</w:t>
      </w:r>
      <w:r w:rsidR="00FE4772">
        <w:t>area route and shows a Metric of 17. The 10.1.12.0/24 route was an intra</w:t>
      </w:r>
      <w:r w:rsidR="00C07024">
        <w:t>-</w:t>
      </w:r>
      <w:r w:rsidR="00FE4772">
        <w:t>area route with a Metric of 2. The 10.1.23.0/24 and 10.3.3.0/24 routes were directly connected via OSPF and show a Metric of 0.</w:t>
      </w:r>
    </w:p>
    <w:p w14:paraId="6DDF880B" w14:textId="77777777" w:rsidR="00DD3EDF" w:rsidRDefault="00DD3EDF" w:rsidP="00DD3EDF">
      <w:pPr>
        <w:pStyle w:val="ConfigWindow"/>
      </w:pPr>
      <w:r>
        <w:t>Open configuration window</w:t>
      </w:r>
    </w:p>
    <w:p w14:paraId="3372F360" w14:textId="77777777" w:rsidR="00EB5AA1" w:rsidRPr="00EB5AA1" w:rsidRDefault="00EB5AA1" w:rsidP="00EB5AA1">
      <w:pPr>
        <w:pStyle w:val="CMDRed"/>
        <w:rPr>
          <w:color w:val="auto"/>
        </w:rPr>
      </w:pPr>
      <w:r w:rsidRPr="00EB5AA1">
        <w:rPr>
          <w:color w:val="auto"/>
        </w:rPr>
        <w:t>D2#</w:t>
      </w:r>
      <w:r>
        <w:rPr>
          <w:color w:val="auto"/>
        </w:rPr>
        <w:t xml:space="preserve"> </w:t>
      </w:r>
      <w:r w:rsidRPr="00EB5AA1">
        <w:rPr>
          <w:b/>
          <w:color w:val="auto"/>
        </w:rPr>
        <w:t xml:space="preserve">show </w:t>
      </w:r>
      <w:proofErr w:type="spellStart"/>
      <w:r w:rsidRPr="00EB5AA1">
        <w:rPr>
          <w:b/>
          <w:color w:val="auto"/>
        </w:rPr>
        <w:t>bgp</w:t>
      </w:r>
      <w:proofErr w:type="spellEnd"/>
      <w:r w:rsidRPr="00EB5AA1">
        <w:rPr>
          <w:b/>
          <w:color w:val="auto"/>
        </w:rPr>
        <w:t xml:space="preserve"> ipv4 unicast</w:t>
      </w:r>
      <w:r w:rsidR="008E3594">
        <w:rPr>
          <w:b/>
          <w:color w:val="auto"/>
        </w:rPr>
        <w:t xml:space="preserve"> | begin Origin</w:t>
      </w:r>
    </w:p>
    <w:p w14:paraId="5BEF7A92" w14:textId="77777777" w:rsidR="00EB5AA1" w:rsidRPr="00EB5AA1" w:rsidRDefault="00EB5AA1" w:rsidP="003C1C60">
      <w:pPr>
        <w:pStyle w:val="CMDOutput"/>
      </w:pPr>
      <w:r w:rsidRPr="00EB5AA1">
        <w:t xml:space="preserve">Origin codes: </w:t>
      </w:r>
      <w:proofErr w:type="spellStart"/>
      <w:r w:rsidRPr="00EB5AA1">
        <w:t>i</w:t>
      </w:r>
      <w:proofErr w:type="spellEnd"/>
      <w:r w:rsidRPr="00EB5AA1">
        <w:t xml:space="preserve"> - IGP, e - EGP</w:t>
      </w:r>
      <w:proofErr w:type="gramStart"/>
      <w:r w:rsidRPr="00EB5AA1">
        <w:t xml:space="preserve">, </w:t>
      </w:r>
      <w:r w:rsidRPr="00EB5AA1">
        <w:rPr>
          <w:highlight w:val="yellow"/>
        </w:rPr>
        <w:t>?</w:t>
      </w:r>
      <w:proofErr w:type="gramEnd"/>
      <w:r w:rsidRPr="00EB5AA1">
        <w:rPr>
          <w:highlight w:val="yellow"/>
        </w:rPr>
        <w:t xml:space="preserve"> - incomplete</w:t>
      </w:r>
    </w:p>
    <w:p w14:paraId="0D3E24EF" w14:textId="77777777" w:rsidR="00EB5AA1" w:rsidRPr="00EB5AA1" w:rsidRDefault="00EB5AA1" w:rsidP="003C1C60">
      <w:pPr>
        <w:pStyle w:val="CMDOutput"/>
      </w:pPr>
      <w:r w:rsidRPr="00EB5AA1">
        <w:t>RPKI validation codes: V valid, I invalid, N Not found</w:t>
      </w:r>
    </w:p>
    <w:p w14:paraId="241B9BE6" w14:textId="77777777" w:rsidR="00EB5AA1" w:rsidRPr="00EB5AA1" w:rsidRDefault="00EB5AA1" w:rsidP="003C1C60">
      <w:pPr>
        <w:pStyle w:val="CMDOutput"/>
      </w:pPr>
    </w:p>
    <w:p w14:paraId="52388D70" w14:textId="77777777" w:rsidR="00EB5AA1" w:rsidRPr="00EB5AA1" w:rsidRDefault="00EB5AA1" w:rsidP="003C1C60">
      <w:pPr>
        <w:pStyle w:val="CMDOutput"/>
      </w:pPr>
      <w:r w:rsidRPr="00EB5AA1">
        <w:t xml:space="preserve">     Network          Next Hop            </w:t>
      </w:r>
      <w:r w:rsidRPr="002E0E12">
        <w:rPr>
          <w:highlight w:val="yellow"/>
        </w:rPr>
        <w:t>Metric</w:t>
      </w:r>
      <w:r w:rsidRPr="00EB5AA1">
        <w:t xml:space="preserve"> LocPrf Weight </w:t>
      </w:r>
      <w:r w:rsidRPr="002E0E12">
        <w:rPr>
          <w:highlight w:val="yellow"/>
        </w:rPr>
        <w:t>Path</w:t>
      </w:r>
    </w:p>
    <w:p w14:paraId="5E96D515" w14:textId="77777777" w:rsidR="00EB5AA1" w:rsidRPr="00EB5AA1" w:rsidRDefault="00EB5AA1" w:rsidP="003C1C60">
      <w:pPr>
        <w:pStyle w:val="CMDOutput"/>
      </w:pPr>
      <w:r w:rsidRPr="00EB5AA1">
        <w:t xml:space="preserve"> *&gt;i  </w:t>
      </w:r>
      <w:r w:rsidRPr="00EB5AA1">
        <w:rPr>
          <w:highlight w:val="yellow"/>
        </w:rPr>
        <w:t>10.1.1.0/24</w:t>
      </w:r>
      <w:r w:rsidRPr="00EB5AA1">
        <w:t xml:space="preserve">      10.1.</w:t>
      </w:r>
      <w:r w:rsidR="008578DC">
        <w:t>23</w:t>
      </w:r>
      <w:r w:rsidRPr="00EB5AA1">
        <w:t>.</w:t>
      </w:r>
      <w:r w:rsidR="008578DC">
        <w:t>2</w:t>
      </w:r>
      <w:r w:rsidRPr="00EB5AA1">
        <w:t xml:space="preserve">               </w:t>
      </w:r>
      <w:r w:rsidRPr="00EB5AA1">
        <w:rPr>
          <w:highlight w:val="yellow"/>
        </w:rPr>
        <w:t>17</w:t>
      </w:r>
      <w:r w:rsidRPr="00EB5AA1">
        <w:t xml:space="preserve">    100      0 </w:t>
      </w:r>
      <w:r w:rsidRPr="00EB5AA1">
        <w:rPr>
          <w:highlight w:val="yellow"/>
        </w:rPr>
        <w:t>?</w:t>
      </w:r>
    </w:p>
    <w:p w14:paraId="5B7966D6" w14:textId="77777777" w:rsidR="00EB5AA1" w:rsidRPr="00EB5AA1" w:rsidRDefault="00EB5AA1" w:rsidP="003C1C60">
      <w:pPr>
        <w:pStyle w:val="CMDOutput"/>
      </w:pPr>
      <w:r w:rsidRPr="00EB5AA1">
        <w:t xml:space="preserve"> *&gt;i  </w:t>
      </w:r>
      <w:r w:rsidRPr="00EB5AA1">
        <w:rPr>
          <w:highlight w:val="yellow"/>
        </w:rPr>
        <w:t>10.1.12.0/24</w:t>
      </w:r>
      <w:r w:rsidRPr="00EB5AA1">
        <w:t xml:space="preserve">     10.1.</w:t>
      </w:r>
      <w:r w:rsidR="008578DC">
        <w:t>23</w:t>
      </w:r>
      <w:r w:rsidRPr="00EB5AA1">
        <w:t>.</w:t>
      </w:r>
      <w:r w:rsidR="008578DC">
        <w:t>2</w:t>
      </w:r>
      <w:r w:rsidRPr="00EB5AA1">
        <w:t xml:space="preserve">                </w:t>
      </w:r>
      <w:r w:rsidRPr="00EB5AA1">
        <w:rPr>
          <w:highlight w:val="yellow"/>
        </w:rPr>
        <w:t>2</w:t>
      </w:r>
      <w:r w:rsidRPr="00EB5AA1">
        <w:t xml:space="preserve">    100      0 </w:t>
      </w:r>
      <w:r w:rsidRPr="008578DC">
        <w:rPr>
          <w:highlight w:val="yellow"/>
        </w:rPr>
        <w:t>?</w:t>
      </w:r>
    </w:p>
    <w:p w14:paraId="5B6B0246" w14:textId="77777777" w:rsidR="00EB5AA1" w:rsidRPr="00EB5AA1" w:rsidRDefault="00EB5AA1" w:rsidP="003C1C60">
      <w:pPr>
        <w:pStyle w:val="CMDOutput"/>
      </w:pPr>
      <w:r w:rsidRPr="00EB5AA1">
        <w:t xml:space="preserve"> *&gt;i  </w:t>
      </w:r>
      <w:r w:rsidRPr="00EB5AA1">
        <w:rPr>
          <w:highlight w:val="yellow"/>
        </w:rPr>
        <w:t>10.1.23.0/24</w:t>
      </w:r>
      <w:r w:rsidRPr="00EB5AA1">
        <w:t xml:space="preserve">     </w:t>
      </w:r>
      <w:r w:rsidR="008578DC">
        <w:t xml:space="preserve">0.0.0.0  </w:t>
      </w:r>
      <w:r w:rsidRPr="00EB5AA1">
        <w:t xml:space="preserve">                </w:t>
      </w:r>
      <w:r w:rsidRPr="00EB5AA1">
        <w:rPr>
          <w:highlight w:val="yellow"/>
        </w:rPr>
        <w:t>0</w:t>
      </w:r>
      <w:r w:rsidRPr="00EB5AA1">
        <w:t xml:space="preserve">    100      0 </w:t>
      </w:r>
      <w:r w:rsidRPr="00EB5AA1">
        <w:rPr>
          <w:highlight w:val="yellow"/>
        </w:rPr>
        <w:t>?</w:t>
      </w:r>
    </w:p>
    <w:p w14:paraId="33430BCD" w14:textId="77777777" w:rsidR="00EB5AA1" w:rsidRPr="00EB5AA1" w:rsidRDefault="00EB5AA1" w:rsidP="003C1C60">
      <w:pPr>
        <w:pStyle w:val="CMDOutput"/>
      </w:pPr>
      <w:r w:rsidRPr="00EB5AA1">
        <w:t xml:space="preserve"> *&gt;i  </w:t>
      </w:r>
      <w:r w:rsidRPr="00EB5AA1">
        <w:rPr>
          <w:highlight w:val="yellow"/>
        </w:rPr>
        <w:t>10.3.3.0/24</w:t>
      </w:r>
      <w:r w:rsidRPr="00EB5AA1">
        <w:t xml:space="preserve">      </w:t>
      </w:r>
      <w:r w:rsidR="008578DC">
        <w:t xml:space="preserve">0.0.0.0  </w:t>
      </w:r>
      <w:r w:rsidRPr="00EB5AA1">
        <w:t xml:space="preserve">                </w:t>
      </w:r>
      <w:r w:rsidRPr="00EB5AA1">
        <w:rPr>
          <w:highlight w:val="yellow"/>
        </w:rPr>
        <w:t>0</w:t>
      </w:r>
      <w:r w:rsidRPr="00EB5AA1">
        <w:t xml:space="preserve">    100      0 </w:t>
      </w:r>
      <w:r w:rsidRPr="00EB5AA1">
        <w:rPr>
          <w:highlight w:val="yellow"/>
        </w:rPr>
        <w:t>?</w:t>
      </w:r>
    </w:p>
    <w:p w14:paraId="2E287F2E" w14:textId="77777777" w:rsidR="00EB5AA1" w:rsidRDefault="00EB5AA1" w:rsidP="003C1C60">
      <w:pPr>
        <w:pStyle w:val="CMDOutput"/>
      </w:pPr>
      <w:r w:rsidRPr="00EB5AA1">
        <w:t xml:space="preserve"> *&gt;   209.165.201.0/25 </w:t>
      </w:r>
      <w:r w:rsidR="002E0E12">
        <w:t>10.1.32.2</w:t>
      </w:r>
      <w:r w:rsidRPr="00EB5AA1">
        <w:t xml:space="preserve">                0         32768 </w:t>
      </w:r>
      <w:proofErr w:type="spellStart"/>
      <w:r w:rsidRPr="00EB5AA1">
        <w:t>i</w:t>
      </w:r>
      <w:proofErr w:type="spellEnd"/>
    </w:p>
    <w:p w14:paraId="62A3DB08" w14:textId="77777777" w:rsidR="00DD3EDF" w:rsidRDefault="00DD3EDF" w:rsidP="00DD3EDF">
      <w:pPr>
        <w:pStyle w:val="ConfigWindow"/>
      </w:pPr>
      <w:r>
        <w:t>Close</w:t>
      </w:r>
      <w:r>
        <w:t xml:space="preserve"> configuration window</w:t>
      </w:r>
    </w:p>
    <w:p w14:paraId="43169B25" w14:textId="77777777" w:rsidR="00465E6B" w:rsidRDefault="00FE4772" w:rsidP="00DD3EDF">
      <w:pPr>
        <w:pStyle w:val="SubStepAlpha"/>
        <w:spacing w:before="0" w:after="0"/>
      </w:pPr>
      <w:r>
        <w:t xml:space="preserve">Next, on R3 </w:t>
      </w:r>
      <w:r w:rsidR="00D8308E">
        <w:t xml:space="preserve">issue the </w:t>
      </w:r>
      <w:r w:rsidR="00D8308E" w:rsidRPr="00013E43">
        <w:rPr>
          <w:b/>
        </w:rPr>
        <w:t>redistribute</w:t>
      </w:r>
      <w:r w:rsidR="00D8308E">
        <w:t xml:space="preserve"> command again, and add </w:t>
      </w:r>
      <w:r>
        <w:t xml:space="preserve">the keyword </w:t>
      </w:r>
      <w:r w:rsidRPr="00013E43">
        <w:rPr>
          <w:b/>
        </w:rPr>
        <w:t>match</w:t>
      </w:r>
      <w:r>
        <w:t xml:space="preserve"> to redistribute </w:t>
      </w:r>
      <w:r w:rsidR="00013E43">
        <w:t xml:space="preserve">internal and </w:t>
      </w:r>
      <w:r>
        <w:t>external</w:t>
      </w:r>
      <w:r w:rsidR="00013E43">
        <w:t xml:space="preserve"> Type 1</w:t>
      </w:r>
      <w:r>
        <w:t xml:space="preserve"> OSPF routes into BGP</w:t>
      </w:r>
      <w:r w:rsidR="00D8308E">
        <w:t>.</w:t>
      </w:r>
    </w:p>
    <w:p w14:paraId="554AC118" w14:textId="77777777" w:rsidR="00DD3EDF" w:rsidRDefault="00DD3EDF" w:rsidP="00DD3EDF">
      <w:pPr>
        <w:pStyle w:val="ConfigWindow"/>
      </w:pPr>
      <w:r>
        <w:t>Open configuration window</w:t>
      </w:r>
    </w:p>
    <w:p w14:paraId="2FDE89B7" w14:textId="77777777" w:rsidR="00D8308E" w:rsidRDefault="00D8308E" w:rsidP="00D8308E">
      <w:pPr>
        <w:pStyle w:val="CMD"/>
      </w:pPr>
      <w:r>
        <w:t xml:space="preserve">R3(config)# </w:t>
      </w:r>
      <w:r w:rsidRPr="00DC3BD4">
        <w:rPr>
          <w:b/>
        </w:rPr>
        <w:t xml:space="preserve">router </w:t>
      </w:r>
      <w:proofErr w:type="spellStart"/>
      <w:r w:rsidRPr="00DC3BD4">
        <w:rPr>
          <w:b/>
        </w:rPr>
        <w:t>bgp</w:t>
      </w:r>
      <w:proofErr w:type="spellEnd"/>
      <w:r w:rsidRPr="00DC3BD4">
        <w:rPr>
          <w:b/>
        </w:rPr>
        <w:t xml:space="preserve"> 64532</w:t>
      </w:r>
    </w:p>
    <w:p w14:paraId="0755FCB6" w14:textId="77777777" w:rsidR="00EF7C39" w:rsidRPr="00D8308E" w:rsidRDefault="00EF7C39" w:rsidP="00EF7C39">
      <w:pPr>
        <w:pStyle w:val="CMD"/>
      </w:pPr>
      <w:r>
        <w:t xml:space="preserve">R3(config-router)# </w:t>
      </w:r>
      <w:r>
        <w:rPr>
          <w:b/>
        </w:rPr>
        <w:t>address-family ipv4</w:t>
      </w:r>
    </w:p>
    <w:p w14:paraId="08CC93AF" w14:textId="77777777" w:rsidR="00EF7C39" w:rsidRPr="00D8308E" w:rsidRDefault="00EF7C39" w:rsidP="00EF7C39">
      <w:pPr>
        <w:pStyle w:val="CMD"/>
      </w:pPr>
      <w:r>
        <w:t xml:space="preserve">R3(config-router-af)# </w:t>
      </w:r>
      <w:r w:rsidRPr="00DC3BD4">
        <w:rPr>
          <w:b/>
        </w:rPr>
        <w:t>redistribute ospf 1 match internal external 1</w:t>
      </w:r>
    </w:p>
    <w:p w14:paraId="2B4A5194" w14:textId="77777777" w:rsidR="00D8308E" w:rsidRDefault="00D8308E" w:rsidP="00013E43">
      <w:pPr>
        <w:pStyle w:val="CMD"/>
        <w:rPr>
          <w:b/>
        </w:rPr>
      </w:pPr>
      <w:r>
        <w:t>R3(config-router</w:t>
      </w:r>
      <w:r w:rsidR="00A83267">
        <w:t>-</w:t>
      </w:r>
      <w:proofErr w:type="spellStart"/>
      <w:proofErr w:type="gramStart"/>
      <w:r w:rsidR="00A83267">
        <w:t>af</w:t>
      </w:r>
      <w:proofErr w:type="spellEnd"/>
      <w:r>
        <w:t>)#</w:t>
      </w:r>
      <w:proofErr w:type="gramEnd"/>
      <w:r>
        <w:t xml:space="preserve"> </w:t>
      </w:r>
      <w:r w:rsidR="00DC3BD4" w:rsidRPr="00DC3BD4">
        <w:rPr>
          <w:b/>
        </w:rPr>
        <w:t>exit</w:t>
      </w:r>
    </w:p>
    <w:p w14:paraId="5D286CA9" w14:textId="77777777" w:rsidR="00DD3EDF" w:rsidRDefault="00DD3EDF" w:rsidP="00DD3EDF">
      <w:pPr>
        <w:pStyle w:val="ConfigWindow"/>
      </w:pPr>
      <w:r>
        <w:t>close</w:t>
      </w:r>
      <w:r>
        <w:t xml:space="preserve"> configuration window</w:t>
      </w:r>
    </w:p>
    <w:p w14:paraId="72DD7DB0" w14:textId="77777777" w:rsidR="00013E43" w:rsidRDefault="00013E43" w:rsidP="00DD3EDF">
      <w:pPr>
        <w:pStyle w:val="SubStepAlpha"/>
        <w:spacing w:before="0" w:after="0"/>
      </w:pPr>
      <w:r>
        <w:t xml:space="preserve">Issue the </w:t>
      </w:r>
      <w:r w:rsidRPr="00013E43">
        <w:rPr>
          <w:b/>
        </w:rPr>
        <w:t xml:space="preserve">show </w:t>
      </w:r>
      <w:proofErr w:type="spellStart"/>
      <w:r w:rsidRPr="00013E43">
        <w:rPr>
          <w:b/>
        </w:rPr>
        <w:t>bgp</w:t>
      </w:r>
      <w:proofErr w:type="spellEnd"/>
      <w:r w:rsidRPr="00013E43">
        <w:rPr>
          <w:b/>
        </w:rPr>
        <w:t xml:space="preserve"> ipv4 unicast</w:t>
      </w:r>
      <w:r w:rsidRPr="00013E43">
        <w:t xml:space="preserve"> </w:t>
      </w:r>
      <w:r w:rsidRPr="00E725E2">
        <w:t>on</w:t>
      </w:r>
      <w:r w:rsidRPr="00013E43">
        <w:t xml:space="preserve"> </w:t>
      </w:r>
      <w:r w:rsidRPr="00E725E2">
        <w:t>D</w:t>
      </w:r>
      <w:r>
        <w:t>2, as shown</w:t>
      </w:r>
      <w:r w:rsidR="005A3D56">
        <w:t>,</w:t>
      </w:r>
      <w:r>
        <w:t xml:space="preserve"> to see the two external OSPF routes redistributed into BGP. Notice the metric of 22 and origin code of incomplete</w:t>
      </w:r>
      <w:r w:rsidR="00F623C8">
        <w:t xml:space="preserve"> (?). </w:t>
      </w:r>
      <w:r w:rsidR="00B31769">
        <w:t>Remember that both</w:t>
      </w:r>
      <w:r w:rsidR="00F623C8">
        <w:t xml:space="preserve"> prefixes originated in EIGRP AS 64512.</w:t>
      </w:r>
    </w:p>
    <w:p w14:paraId="362BB12A" w14:textId="77777777" w:rsidR="00DD3EDF" w:rsidRDefault="00DD3EDF" w:rsidP="00DD3EDF">
      <w:pPr>
        <w:pStyle w:val="ConfigWindow"/>
      </w:pPr>
      <w:r>
        <w:t>Open configuration window</w:t>
      </w:r>
    </w:p>
    <w:p w14:paraId="45386536" w14:textId="77777777" w:rsidR="00013E43" w:rsidRDefault="00013E43" w:rsidP="00013E43">
      <w:pPr>
        <w:pStyle w:val="CMD"/>
      </w:pPr>
      <w:r>
        <w:t xml:space="preserve">D2# </w:t>
      </w:r>
      <w:r w:rsidRPr="00013E43">
        <w:rPr>
          <w:b/>
        </w:rPr>
        <w:t xml:space="preserve">show </w:t>
      </w:r>
      <w:proofErr w:type="spellStart"/>
      <w:r w:rsidRPr="00013E43">
        <w:rPr>
          <w:b/>
        </w:rPr>
        <w:t>bgp</w:t>
      </w:r>
      <w:proofErr w:type="spellEnd"/>
      <w:r w:rsidRPr="00013E43">
        <w:rPr>
          <w:b/>
        </w:rPr>
        <w:t xml:space="preserve"> ipv4 unicast | begin Network</w:t>
      </w:r>
    </w:p>
    <w:p w14:paraId="1F8F9100" w14:textId="77777777" w:rsidR="00013E43" w:rsidRDefault="00013E43" w:rsidP="003C1C60">
      <w:pPr>
        <w:pStyle w:val="CMDOutput"/>
      </w:pPr>
      <w:r>
        <w:t xml:space="preserve">     Network          Next Hop            Metric LocPrf Weight Path</w:t>
      </w:r>
    </w:p>
    <w:p w14:paraId="61BA724F" w14:textId="77777777" w:rsidR="00013E43" w:rsidRDefault="00013E43" w:rsidP="003C1C60">
      <w:pPr>
        <w:pStyle w:val="CMDOutput"/>
      </w:pPr>
      <w:r>
        <w:t xml:space="preserve"> *&gt;i  10.1.1.0/24      10.1.32.3               17    100      0 ?</w:t>
      </w:r>
    </w:p>
    <w:p w14:paraId="48C01B36" w14:textId="77777777" w:rsidR="00013E43" w:rsidRDefault="00013E43" w:rsidP="003C1C60">
      <w:pPr>
        <w:pStyle w:val="CMDOutput"/>
      </w:pPr>
      <w:r>
        <w:t xml:space="preserve"> </w:t>
      </w:r>
      <w:r w:rsidRPr="00013E43">
        <w:rPr>
          <w:highlight w:val="yellow"/>
        </w:rPr>
        <w:t>*&gt;i  10.1.11.0/24     10.1.32.3               22    100      0 ?</w:t>
      </w:r>
    </w:p>
    <w:p w14:paraId="0CE0D0A5" w14:textId="77777777" w:rsidR="00013E43" w:rsidRDefault="00013E43" w:rsidP="003C1C60">
      <w:pPr>
        <w:pStyle w:val="CMDOutput"/>
      </w:pPr>
      <w:r>
        <w:t xml:space="preserve"> *&gt;i  10.1.12.0/24     10.1.32.3                2    100      0 ?</w:t>
      </w:r>
    </w:p>
    <w:p w14:paraId="27B0FE3E" w14:textId="77777777" w:rsidR="00013E43" w:rsidRDefault="00013E43" w:rsidP="003C1C60">
      <w:pPr>
        <w:pStyle w:val="CMDOutput"/>
      </w:pPr>
      <w:r>
        <w:t xml:space="preserve"> *&gt;i  10.1.23.0/24     10.1.32.3                0    100      0 ?</w:t>
      </w:r>
    </w:p>
    <w:p w14:paraId="4C16621F" w14:textId="77777777" w:rsidR="00013E43" w:rsidRDefault="00013E43" w:rsidP="003C1C60">
      <w:pPr>
        <w:pStyle w:val="CMDOutput"/>
      </w:pPr>
      <w:r>
        <w:t xml:space="preserve"> *&gt;i  10.3.3.0/24      10.1.32.3                0    100      0 ?</w:t>
      </w:r>
    </w:p>
    <w:p w14:paraId="11BF11B0" w14:textId="77777777" w:rsidR="00013E43" w:rsidRDefault="00013E43" w:rsidP="003C1C60">
      <w:pPr>
        <w:pStyle w:val="CMDOutput"/>
      </w:pPr>
      <w:r>
        <w:t xml:space="preserve"> </w:t>
      </w:r>
      <w:r w:rsidRPr="00013E43">
        <w:rPr>
          <w:highlight w:val="yellow"/>
        </w:rPr>
        <w:t>*&gt;i  198.51.100.0/25  10.1.32.3               22    100      0 ?</w:t>
      </w:r>
    </w:p>
    <w:p w14:paraId="6A1638EB" w14:textId="77777777" w:rsidR="00013E43" w:rsidRDefault="00013E43" w:rsidP="003C1C60">
      <w:pPr>
        <w:pStyle w:val="CMDOutput"/>
      </w:pPr>
      <w:r>
        <w:t xml:space="preserve"> *&gt;   209.165.201.0/25 0.0.0.0                  0         32768 </w:t>
      </w:r>
      <w:proofErr w:type="spellStart"/>
      <w:r>
        <w:t>i</w:t>
      </w:r>
      <w:proofErr w:type="spellEnd"/>
    </w:p>
    <w:p w14:paraId="7192811C" w14:textId="77777777" w:rsidR="00DD3EDF" w:rsidRDefault="00DD3EDF" w:rsidP="00DD3EDF">
      <w:pPr>
        <w:pStyle w:val="ConfigWindow"/>
      </w:pPr>
      <w:r>
        <w:t>close</w:t>
      </w:r>
      <w:r>
        <w:t xml:space="preserve"> configuration window</w:t>
      </w:r>
    </w:p>
    <w:p w14:paraId="1C700509" w14:textId="77777777" w:rsidR="00465E6B" w:rsidRDefault="00465E6B" w:rsidP="00DD3EDF">
      <w:pPr>
        <w:pStyle w:val="Heading3"/>
        <w:spacing w:before="120"/>
      </w:pPr>
      <w:r>
        <w:t xml:space="preserve">Redistribute </w:t>
      </w:r>
      <w:r w:rsidR="008953DF">
        <w:t>BGP into OSPF</w:t>
      </w:r>
      <w:r>
        <w:t>.</w:t>
      </w:r>
    </w:p>
    <w:p w14:paraId="107DF979" w14:textId="77777777" w:rsidR="00465F9B" w:rsidRDefault="00F54FF2" w:rsidP="00465E6B">
      <w:pPr>
        <w:pStyle w:val="BodyTextL25"/>
      </w:pPr>
      <w:r>
        <w:t xml:space="preserve">In this </w:t>
      </w:r>
      <w:r w:rsidR="00072243">
        <w:t>step</w:t>
      </w:r>
      <w:r>
        <w:t xml:space="preserve"> of the lab, you will </w:t>
      </w:r>
      <w:r w:rsidR="009E5D55">
        <w:t>redistribute BGP into OSPF</w:t>
      </w:r>
      <w:r w:rsidR="00465E6B">
        <w:t>.</w:t>
      </w:r>
    </w:p>
    <w:p w14:paraId="4BD84A35" w14:textId="77777777" w:rsidR="00465F9B" w:rsidRDefault="00465F9B" w:rsidP="00465F9B">
      <w:pPr>
        <w:pStyle w:val="BodyTextL25"/>
      </w:pPr>
      <w:r>
        <w:rPr>
          <w:b/>
        </w:rPr>
        <w:t>Note</w:t>
      </w:r>
      <w:r w:rsidRPr="003C1C60">
        <w:rPr>
          <w:bCs/>
        </w:rPr>
        <w:t>:</w:t>
      </w:r>
      <w:r>
        <w:t xml:space="preserve"> BGP is designed to support a large routing table, whereas, IGP’s are not. Redistribution of BGP into an IGP on a router with a larger BGP routing table (for example the </w:t>
      </w:r>
      <w:r w:rsidR="005A3D56">
        <w:t>i</w:t>
      </w:r>
      <w:r>
        <w:t xml:space="preserve">nternet table with 800,000 plus routes) </w:t>
      </w:r>
      <w:r w:rsidR="00C07024">
        <w:t xml:space="preserve">should </w:t>
      </w:r>
      <w:r>
        <w:t>use selective route redistribution. Otherwise the IGP can become unstable in the routing domain, which can lead to packet loss.</w:t>
      </w:r>
    </w:p>
    <w:p w14:paraId="43A3B662" w14:textId="77777777" w:rsidR="00465E6B" w:rsidRDefault="004354B0" w:rsidP="00465E6B">
      <w:pPr>
        <w:pStyle w:val="BodyTextL25"/>
      </w:pPr>
      <w:r>
        <w:t>When</w:t>
      </w:r>
      <w:r w:rsidR="00465F9B">
        <w:t xml:space="preserve"> re</w:t>
      </w:r>
      <w:r>
        <w:t>distributing BGP into OSPF</w:t>
      </w:r>
      <w:r w:rsidR="00C07024">
        <w:t>,</w:t>
      </w:r>
      <w:r>
        <w:t xml:space="preserve"> internal BGP routes are not redistributed, by default.</w:t>
      </w:r>
    </w:p>
    <w:p w14:paraId="7A98B35A" w14:textId="77777777" w:rsidR="009E5D55" w:rsidRDefault="009E5D55" w:rsidP="00DD3EDF">
      <w:pPr>
        <w:pStyle w:val="BodyTextL25"/>
        <w:spacing w:after="0"/>
      </w:pPr>
      <w:r>
        <w:t xml:space="preserve">On R3 redistribute BGP into OSPF as shown, </w:t>
      </w:r>
      <w:r w:rsidR="004354B0">
        <w:t xml:space="preserve">adding the </w:t>
      </w:r>
      <w:r w:rsidR="004354B0" w:rsidRPr="004354B0">
        <w:rPr>
          <w:b/>
        </w:rPr>
        <w:t>subnets</w:t>
      </w:r>
      <w:r w:rsidR="004354B0">
        <w:t xml:space="preserve"> keyword and </w:t>
      </w:r>
      <w:r>
        <w:t>leaving t</w:t>
      </w:r>
      <w:r w:rsidR="004354B0">
        <w:t>he default OSPF external Type 2</w:t>
      </w:r>
      <w:r w:rsidR="005A3D56">
        <w:t>.</w:t>
      </w:r>
    </w:p>
    <w:p w14:paraId="4F257729" w14:textId="77777777" w:rsidR="00DD3EDF" w:rsidRDefault="00DD3EDF" w:rsidP="00DD3EDF">
      <w:pPr>
        <w:pStyle w:val="ConfigWindow"/>
      </w:pPr>
      <w:r>
        <w:t>Open configuration window</w:t>
      </w:r>
    </w:p>
    <w:p w14:paraId="6B593649" w14:textId="77777777" w:rsidR="00027022" w:rsidRPr="003C08EF" w:rsidRDefault="00027022" w:rsidP="00027022">
      <w:pPr>
        <w:pStyle w:val="CMD"/>
        <w:rPr>
          <w:b/>
        </w:rPr>
      </w:pPr>
      <w:r>
        <w:t xml:space="preserve">R3(config)# </w:t>
      </w:r>
      <w:r>
        <w:rPr>
          <w:b/>
        </w:rPr>
        <w:t xml:space="preserve">router </w:t>
      </w:r>
      <w:proofErr w:type="spellStart"/>
      <w:r w:rsidR="005F0AAB">
        <w:rPr>
          <w:b/>
        </w:rPr>
        <w:t>ospf</w:t>
      </w:r>
      <w:proofErr w:type="spellEnd"/>
      <w:r w:rsidR="005F0AAB">
        <w:rPr>
          <w:b/>
        </w:rPr>
        <w:t xml:space="preserve"> 1</w:t>
      </w:r>
    </w:p>
    <w:p w14:paraId="588478EB" w14:textId="77777777" w:rsidR="00027022" w:rsidRDefault="00027022" w:rsidP="00027022">
      <w:pPr>
        <w:pStyle w:val="CMD"/>
      </w:pPr>
      <w:r>
        <w:lastRenderedPageBreak/>
        <w:t xml:space="preserve">R3(config-router)# </w:t>
      </w:r>
      <w:r w:rsidR="005F0AAB">
        <w:rPr>
          <w:b/>
        </w:rPr>
        <w:t>redistribute bgp 64532 subnets</w:t>
      </w:r>
    </w:p>
    <w:p w14:paraId="6D1FA683" w14:textId="77777777" w:rsidR="00027022" w:rsidRDefault="00027022" w:rsidP="00027022">
      <w:pPr>
        <w:pStyle w:val="CMD"/>
        <w:rPr>
          <w:b/>
        </w:rPr>
      </w:pPr>
      <w:r>
        <w:t>R3</w:t>
      </w:r>
      <w:r w:rsidR="005F0AAB">
        <w:t>(config-</w:t>
      </w:r>
      <w:proofErr w:type="gramStart"/>
      <w:r w:rsidR="005F0AAB">
        <w:t>router)#</w:t>
      </w:r>
      <w:proofErr w:type="gramEnd"/>
      <w:r w:rsidR="005F0AAB">
        <w:t xml:space="preserve"> </w:t>
      </w:r>
      <w:r w:rsidR="005F0AAB">
        <w:rPr>
          <w:b/>
        </w:rPr>
        <w:t>exit</w:t>
      </w:r>
    </w:p>
    <w:p w14:paraId="7243D2F1" w14:textId="77777777" w:rsidR="00DD3EDF" w:rsidRDefault="00DD3EDF" w:rsidP="00DD3EDF">
      <w:pPr>
        <w:pStyle w:val="ConfigWindow"/>
      </w:pPr>
      <w:r>
        <w:t>close</w:t>
      </w:r>
      <w:r>
        <w:t xml:space="preserve"> configuration window</w:t>
      </w:r>
    </w:p>
    <w:p w14:paraId="2F00625C" w14:textId="77777777" w:rsidR="00465E6B" w:rsidRDefault="00465E6B" w:rsidP="00DD3EDF">
      <w:pPr>
        <w:pStyle w:val="Heading3"/>
        <w:spacing w:before="120"/>
      </w:pPr>
      <w:r>
        <w:t>Verify Redistribution</w:t>
      </w:r>
      <w:r w:rsidR="000319D7">
        <w:t xml:space="preserve"> </w:t>
      </w:r>
      <w:r w:rsidR="009E5D55">
        <w:t>of BGP into OSPF</w:t>
      </w:r>
      <w:r w:rsidR="008D50AA">
        <w:t xml:space="preserve"> on R1</w:t>
      </w:r>
      <w:r w:rsidR="009E5D55">
        <w:t>.</w:t>
      </w:r>
    </w:p>
    <w:p w14:paraId="3CCA322C" w14:textId="77777777" w:rsidR="00465E6B" w:rsidRDefault="00465E6B" w:rsidP="00DD3EDF">
      <w:pPr>
        <w:pStyle w:val="BodyTextL25"/>
        <w:spacing w:after="0"/>
      </w:pPr>
      <w:r>
        <w:t xml:space="preserve">Issue the </w:t>
      </w:r>
      <w:r w:rsidRPr="00787363">
        <w:rPr>
          <w:b/>
        </w:rPr>
        <w:t xml:space="preserve">show ip route </w:t>
      </w:r>
      <w:r w:rsidR="00465F9B">
        <w:rPr>
          <w:b/>
        </w:rPr>
        <w:t>ospf</w:t>
      </w:r>
      <w:r>
        <w:rPr>
          <w:b/>
        </w:rPr>
        <w:t xml:space="preserve"> </w:t>
      </w:r>
      <w:r w:rsidRPr="00E725E2">
        <w:t>on</w:t>
      </w:r>
      <w:r>
        <w:rPr>
          <w:b/>
        </w:rPr>
        <w:t xml:space="preserve"> </w:t>
      </w:r>
      <w:r w:rsidR="00465F9B">
        <w:t>R1</w:t>
      </w:r>
      <w:r w:rsidR="00257AEE">
        <w:t xml:space="preserve">. </w:t>
      </w:r>
      <w:r w:rsidR="004354B0">
        <w:t>Notice the internal BGP prefix 209.165.201.0/25 was not redistributed</w:t>
      </w:r>
      <w:r w:rsidR="00257AEE">
        <w:t xml:space="preserve"> and missing from the OSPF routing table.</w:t>
      </w:r>
      <w:r w:rsidR="008D50AA">
        <w:t xml:space="preserve"> Normally only external BGP routes are redistributed</w:t>
      </w:r>
      <w:r w:rsidR="005A3D56">
        <w:t>.</w:t>
      </w:r>
      <w:r w:rsidR="008D50AA">
        <w:t xml:space="preserve"> </w:t>
      </w:r>
      <w:r w:rsidR="005A3D56">
        <w:t>H</w:t>
      </w:r>
      <w:r w:rsidR="008D50AA">
        <w:t xml:space="preserve">owever, in this lab there are no </w:t>
      </w:r>
      <w:proofErr w:type="spellStart"/>
      <w:r w:rsidR="008D50AA">
        <w:t>eBGP</w:t>
      </w:r>
      <w:proofErr w:type="spellEnd"/>
      <w:r w:rsidR="008D50AA">
        <w:t xml:space="preserve"> routes.</w:t>
      </w:r>
    </w:p>
    <w:p w14:paraId="33F39827" w14:textId="77777777" w:rsidR="00DD3EDF" w:rsidRDefault="00DD3EDF" w:rsidP="00DD3EDF">
      <w:pPr>
        <w:pStyle w:val="ConfigWindow"/>
      </w:pPr>
      <w:r>
        <w:t>Open configuration window</w:t>
      </w:r>
    </w:p>
    <w:p w14:paraId="2320E5AA" w14:textId="77777777" w:rsidR="00465F9B" w:rsidRPr="00465F9B" w:rsidRDefault="00465F9B" w:rsidP="00465F9B">
      <w:pPr>
        <w:pStyle w:val="SubStepAlpha"/>
        <w:numPr>
          <w:ilvl w:val="0"/>
          <w:numId w:val="0"/>
        </w:numPr>
        <w:ind w:left="720"/>
        <w:rPr>
          <w:rFonts w:ascii="Courier New" w:hAnsi="Courier New"/>
          <w:b/>
        </w:rPr>
      </w:pPr>
      <w:r w:rsidRPr="00465F9B">
        <w:rPr>
          <w:rFonts w:ascii="Courier New" w:hAnsi="Courier New"/>
        </w:rPr>
        <w:t>R1#</w:t>
      </w:r>
      <w:r>
        <w:rPr>
          <w:rFonts w:ascii="Courier New" w:hAnsi="Courier New"/>
        </w:rPr>
        <w:t xml:space="preserve"> </w:t>
      </w:r>
      <w:r w:rsidRPr="00465F9B">
        <w:rPr>
          <w:rFonts w:ascii="Courier New" w:hAnsi="Courier New"/>
          <w:b/>
        </w:rPr>
        <w:t xml:space="preserve">show </w:t>
      </w:r>
      <w:proofErr w:type="spellStart"/>
      <w:r w:rsidRPr="00465F9B">
        <w:rPr>
          <w:rFonts w:ascii="Courier New" w:hAnsi="Courier New"/>
          <w:b/>
        </w:rPr>
        <w:t>ip</w:t>
      </w:r>
      <w:proofErr w:type="spellEnd"/>
      <w:r w:rsidRPr="00465F9B">
        <w:rPr>
          <w:rFonts w:ascii="Courier New" w:hAnsi="Courier New"/>
          <w:b/>
        </w:rPr>
        <w:t xml:space="preserve"> route ospf | begin Gateway</w:t>
      </w:r>
    </w:p>
    <w:p w14:paraId="401767E6" w14:textId="77777777" w:rsidR="00465F9B" w:rsidRPr="00465F9B" w:rsidRDefault="00465F9B" w:rsidP="003C1C60">
      <w:pPr>
        <w:pStyle w:val="CMDOutput"/>
      </w:pPr>
      <w:r w:rsidRPr="00465F9B">
        <w:t>Gateway of last resort is not set</w:t>
      </w:r>
    </w:p>
    <w:p w14:paraId="5CF9C4C9" w14:textId="77777777" w:rsidR="00465F9B" w:rsidRPr="00465F9B" w:rsidRDefault="00465F9B" w:rsidP="003C1C60">
      <w:pPr>
        <w:pStyle w:val="CMDOutput"/>
      </w:pPr>
    </w:p>
    <w:p w14:paraId="74FF31E0" w14:textId="77777777" w:rsidR="00465F9B" w:rsidRPr="00465F9B" w:rsidRDefault="00465F9B" w:rsidP="003C1C60">
      <w:pPr>
        <w:pStyle w:val="CMDOutput"/>
      </w:pPr>
      <w:r w:rsidRPr="00465F9B">
        <w:t xml:space="preserve">      10.0.0.0/8 is variably subnetted, 9 subnets, 2 masks</w:t>
      </w:r>
    </w:p>
    <w:p w14:paraId="7D295CED" w14:textId="77777777" w:rsidR="00465F9B" w:rsidRPr="00465F9B" w:rsidRDefault="00465F9B" w:rsidP="003C1C60">
      <w:pPr>
        <w:pStyle w:val="CMDOutput"/>
      </w:pPr>
      <w:r w:rsidRPr="00465F9B">
        <w:t>O        10.1.23.0/24 [110/2] via 10.1.12.2, 03:49:00, GigabitEthernet0/0/0</w:t>
      </w:r>
    </w:p>
    <w:p w14:paraId="36DEE85C" w14:textId="77777777" w:rsidR="00465F9B" w:rsidRPr="00465F9B" w:rsidRDefault="00465F9B" w:rsidP="003C1C60">
      <w:pPr>
        <w:pStyle w:val="CMDOutput"/>
      </w:pPr>
      <w:r w:rsidRPr="00465F9B">
        <w:t>O        10.3.3.0/24 [110/3] via 10.1.12.2, 03:49:00, GigabitEthernet0/0/0</w:t>
      </w:r>
    </w:p>
    <w:p w14:paraId="2084D96E" w14:textId="77777777" w:rsidR="00DD3EDF" w:rsidRDefault="00DD3EDF" w:rsidP="00DD3EDF">
      <w:pPr>
        <w:pStyle w:val="ConfigWindow"/>
      </w:pPr>
      <w:r>
        <w:t>close</w:t>
      </w:r>
      <w:r>
        <w:t xml:space="preserve"> configuration window</w:t>
      </w:r>
    </w:p>
    <w:p w14:paraId="239619CB" w14:textId="77777777" w:rsidR="001E13A6" w:rsidRDefault="001E13A6" w:rsidP="00DD3EDF">
      <w:pPr>
        <w:pStyle w:val="Heading3"/>
        <w:spacing w:before="120"/>
      </w:pPr>
      <w:r>
        <w:t xml:space="preserve">Allow </w:t>
      </w:r>
      <w:proofErr w:type="spellStart"/>
      <w:r>
        <w:t>iBGP</w:t>
      </w:r>
      <w:proofErr w:type="spellEnd"/>
      <w:r>
        <w:t xml:space="preserve"> routes </w:t>
      </w:r>
      <w:r w:rsidR="009805BE">
        <w:t>to be redistributed into OSPF</w:t>
      </w:r>
      <w:r>
        <w:t>.</w:t>
      </w:r>
    </w:p>
    <w:p w14:paraId="50684980" w14:textId="77777777" w:rsidR="00465E6B" w:rsidRDefault="00623C16" w:rsidP="00DD3EDF">
      <w:pPr>
        <w:pStyle w:val="BodyTextL25"/>
        <w:spacing w:after="0"/>
      </w:pPr>
      <w:r>
        <w:t xml:space="preserve">To allow internal BGP routes to be redistributed into OSPF requires the </w:t>
      </w:r>
      <w:r w:rsidRPr="00623C16">
        <w:rPr>
          <w:b/>
        </w:rPr>
        <w:t>bgp redistribute-internal</w:t>
      </w:r>
      <w:r>
        <w:t xml:space="preserve"> command.</w:t>
      </w:r>
      <w:r w:rsidR="00DA74E4">
        <w:t xml:space="preserve"> </w:t>
      </w:r>
      <w:r>
        <w:t xml:space="preserve">This command is issued within the BGP address family </w:t>
      </w:r>
      <w:r w:rsidR="00BA67C7">
        <w:t xml:space="preserve">process </w:t>
      </w:r>
      <w:r>
        <w:t>for IPv4</w:t>
      </w:r>
      <w:r w:rsidR="005A3D56">
        <w:t>,</w:t>
      </w:r>
      <w:r>
        <w:t xml:space="preserve"> as shown.</w:t>
      </w:r>
    </w:p>
    <w:p w14:paraId="4BD89BA6" w14:textId="77777777" w:rsidR="00DD3EDF" w:rsidRDefault="00DD3EDF" w:rsidP="00DD3EDF">
      <w:pPr>
        <w:pStyle w:val="ConfigWindow"/>
      </w:pPr>
      <w:r>
        <w:t>Open configuration window</w:t>
      </w:r>
    </w:p>
    <w:p w14:paraId="4FD81B93" w14:textId="77777777" w:rsidR="00623C16" w:rsidRPr="009805BE" w:rsidRDefault="00623C16" w:rsidP="009805BE">
      <w:pPr>
        <w:pStyle w:val="CMD"/>
      </w:pPr>
      <w:r w:rsidRPr="009805BE">
        <w:t xml:space="preserve">R3(config)# </w:t>
      </w:r>
      <w:r w:rsidRPr="0084270A">
        <w:rPr>
          <w:b/>
        </w:rPr>
        <w:t xml:space="preserve">router </w:t>
      </w:r>
      <w:proofErr w:type="spellStart"/>
      <w:r w:rsidRPr="0084270A">
        <w:rPr>
          <w:b/>
        </w:rPr>
        <w:t>bgp</w:t>
      </w:r>
      <w:proofErr w:type="spellEnd"/>
      <w:r w:rsidRPr="0084270A">
        <w:rPr>
          <w:b/>
        </w:rPr>
        <w:t xml:space="preserve"> 64532</w:t>
      </w:r>
      <w:r w:rsidRPr="009805BE">
        <w:t xml:space="preserve"> </w:t>
      </w:r>
    </w:p>
    <w:p w14:paraId="30A6C24D" w14:textId="77777777" w:rsidR="00623C16" w:rsidRPr="0084270A" w:rsidRDefault="00623C16" w:rsidP="009805BE">
      <w:pPr>
        <w:pStyle w:val="CMD"/>
        <w:rPr>
          <w:b/>
        </w:rPr>
      </w:pPr>
      <w:r w:rsidRPr="009805BE">
        <w:t xml:space="preserve">R3(config-router)# </w:t>
      </w:r>
      <w:r w:rsidRPr="0084270A">
        <w:rPr>
          <w:b/>
        </w:rPr>
        <w:t>address-family ipv4</w:t>
      </w:r>
    </w:p>
    <w:p w14:paraId="0878CD08" w14:textId="77777777" w:rsidR="00623C16" w:rsidRPr="009805BE" w:rsidRDefault="00623C16" w:rsidP="009805BE">
      <w:pPr>
        <w:pStyle w:val="CMD"/>
      </w:pPr>
      <w:r w:rsidRPr="009805BE">
        <w:t xml:space="preserve">R3(config-router-af)# </w:t>
      </w:r>
      <w:r w:rsidRPr="0084270A">
        <w:rPr>
          <w:b/>
        </w:rPr>
        <w:t>bgp redistribute-internal</w:t>
      </w:r>
    </w:p>
    <w:p w14:paraId="1D5E6335" w14:textId="77777777" w:rsidR="00623C16" w:rsidRDefault="00623C16" w:rsidP="009805BE">
      <w:pPr>
        <w:pStyle w:val="CMD"/>
        <w:rPr>
          <w:b/>
        </w:rPr>
      </w:pPr>
      <w:r w:rsidRPr="009805BE">
        <w:t>R3(config-router-</w:t>
      </w:r>
      <w:proofErr w:type="spellStart"/>
      <w:proofErr w:type="gramStart"/>
      <w:r w:rsidRPr="009805BE">
        <w:t>af</w:t>
      </w:r>
      <w:proofErr w:type="spellEnd"/>
      <w:r w:rsidRPr="009805BE">
        <w:t>)#</w:t>
      </w:r>
      <w:proofErr w:type="gramEnd"/>
      <w:r w:rsidRPr="009805BE">
        <w:t xml:space="preserve"> </w:t>
      </w:r>
      <w:r w:rsidRPr="008D50AA">
        <w:rPr>
          <w:b/>
        </w:rPr>
        <w:t>end</w:t>
      </w:r>
    </w:p>
    <w:p w14:paraId="49109DAD" w14:textId="77777777" w:rsidR="00DD3EDF" w:rsidRDefault="00DD3EDF" w:rsidP="00DD3EDF">
      <w:pPr>
        <w:pStyle w:val="ConfigWindow"/>
      </w:pPr>
      <w:r>
        <w:t>close</w:t>
      </w:r>
      <w:r>
        <w:t xml:space="preserve"> configuration window</w:t>
      </w:r>
    </w:p>
    <w:p w14:paraId="1D7DE33F" w14:textId="77777777" w:rsidR="00E416F5" w:rsidRDefault="00E416F5" w:rsidP="00DD3EDF">
      <w:pPr>
        <w:pStyle w:val="Heading3"/>
        <w:spacing w:before="120"/>
      </w:pPr>
      <w:r>
        <w:t xml:space="preserve">Verify Redistribution of </w:t>
      </w:r>
      <w:proofErr w:type="spellStart"/>
      <w:r>
        <w:t>iBGP</w:t>
      </w:r>
      <w:proofErr w:type="spellEnd"/>
      <w:r>
        <w:t xml:space="preserve"> into OSPF</w:t>
      </w:r>
      <w:r w:rsidR="008D50AA">
        <w:t xml:space="preserve"> on R1</w:t>
      </w:r>
      <w:r>
        <w:t>.</w:t>
      </w:r>
    </w:p>
    <w:p w14:paraId="0183A2DC" w14:textId="77777777" w:rsidR="00E416F5" w:rsidRDefault="00E416F5" w:rsidP="00DD3EDF">
      <w:pPr>
        <w:pStyle w:val="SubStepAlpha"/>
        <w:spacing w:after="0"/>
      </w:pPr>
      <w:r>
        <w:t xml:space="preserve">Issue the </w:t>
      </w:r>
      <w:r w:rsidRPr="00787363">
        <w:rPr>
          <w:b/>
        </w:rPr>
        <w:t xml:space="preserve">show ip route </w:t>
      </w:r>
      <w:r>
        <w:rPr>
          <w:b/>
        </w:rPr>
        <w:t xml:space="preserve">ospf </w:t>
      </w:r>
      <w:r w:rsidRPr="00E725E2">
        <w:t>on</w:t>
      </w:r>
      <w:r>
        <w:rPr>
          <w:b/>
        </w:rPr>
        <w:t xml:space="preserve"> </w:t>
      </w:r>
      <w:r>
        <w:t xml:space="preserve">R1 to see the </w:t>
      </w:r>
      <w:r w:rsidR="00257AEE">
        <w:t>OSPF external Type 2 (E2) route</w:t>
      </w:r>
      <w:r>
        <w:t xml:space="preserve"> from BGP. Notice the default seed metric of 1 for BGP routes redistributed into OSPF.</w:t>
      </w:r>
    </w:p>
    <w:p w14:paraId="320B8387" w14:textId="77777777" w:rsidR="00DD3EDF" w:rsidRDefault="00DD3EDF" w:rsidP="00DD3EDF">
      <w:pPr>
        <w:pStyle w:val="ConfigWindow"/>
      </w:pPr>
      <w:r>
        <w:t>Open configuration window</w:t>
      </w:r>
    </w:p>
    <w:p w14:paraId="7EC18EF5" w14:textId="77777777" w:rsidR="00E416F5" w:rsidRPr="00E416F5" w:rsidRDefault="00E416F5" w:rsidP="00E416F5">
      <w:pPr>
        <w:pStyle w:val="SubStepAlpha"/>
        <w:numPr>
          <w:ilvl w:val="0"/>
          <w:numId w:val="0"/>
        </w:numPr>
        <w:ind w:left="720"/>
        <w:rPr>
          <w:rFonts w:ascii="Courier New" w:hAnsi="Courier New"/>
          <w:b/>
        </w:rPr>
      </w:pPr>
      <w:r w:rsidRPr="00E416F5">
        <w:rPr>
          <w:rFonts w:ascii="Courier New" w:hAnsi="Courier New"/>
        </w:rPr>
        <w:t xml:space="preserve">R1# </w:t>
      </w:r>
      <w:r w:rsidRPr="00E416F5">
        <w:rPr>
          <w:rFonts w:ascii="Courier New" w:hAnsi="Courier New"/>
          <w:b/>
        </w:rPr>
        <w:t xml:space="preserve">show </w:t>
      </w:r>
      <w:proofErr w:type="spellStart"/>
      <w:r w:rsidRPr="00E416F5">
        <w:rPr>
          <w:rFonts w:ascii="Courier New" w:hAnsi="Courier New"/>
          <w:b/>
        </w:rPr>
        <w:t>ip</w:t>
      </w:r>
      <w:proofErr w:type="spellEnd"/>
      <w:r w:rsidRPr="00E416F5">
        <w:rPr>
          <w:rFonts w:ascii="Courier New" w:hAnsi="Courier New"/>
          <w:b/>
        </w:rPr>
        <w:t xml:space="preserve"> route ospf | begin Gateway</w:t>
      </w:r>
    </w:p>
    <w:p w14:paraId="62964C31" w14:textId="77777777" w:rsidR="00E416F5" w:rsidRPr="00E416F5" w:rsidRDefault="00E416F5" w:rsidP="003C1C60">
      <w:pPr>
        <w:pStyle w:val="CMDOutput"/>
      </w:pPr>
      <w:r w:rsidRPr="00E416F5">
        <w:t>Gateway of last resort is not set</w:t>
      </w:r>
    </w:p>
    <w:p w14:paraId="3AF5EDB6" w14:textId="77777777" w:rsidR="00E416F5" w:rsidRPr="00E416F5" w:rsidRDefault="00E416F5" w:rsidP="003C1C60">
      <w:pPr>
        <w:pStyle w:val="CMDOutput"/>
      </w:pPr>
    </w:p>
    <w:p w14:paraId="07AD26E7" w14:textId="77777777" w:rsidR="00E416F5" w:rsidRPr="00E416F5" w:rsidRDefault="00E416F5" w:rsidP="003C1C60">
      <w:pPr>
        <w:pStyle w:val="CMDOutput"/>
      </w:pPr>
      <w:r w:rsidRPr="00E416F5">
        <w:t xml:space="preserve">      10.0.0.0/8 is variably subnetted, 9 subnets, 2 masks</w:t>
      </w:r>
    </w:p>
    <w:p w14:paraId="18BA1FD9" w14:textId="77777777" w:rsidR="00E416F5" w:rsidRPr="00E416F5" w:rsidRDefault="00E416F5" w:rsidP="003C1C60">
      <w:pPr>
        <w:pStyle w:val="CMDOutput"/>
      </w:pPr>
      <w:r w:rsidRPr="00E416F5">
        <w:t>O        10.1.23.0/24 [110/2] via 10.1.12.2, 04:12:12, GigabitEthernet0/0/0</w:t>
      </w:r>
    </w:p>
    <w:p w14:paraId="37647697" w14:textId="77777777" w:rsidR="00E416F5" w:rsidRPr="00E416F5" w:rsidRDefault="00E416F5" w:rsidP="003C1C60">
      <w:pPr>
        <w:pStyle w:val="CMDOutput"/>
      </w:pPr>
      <w:r w:rsidRPr="00E416F5">
        <w:t>O        10.3.3.0/24 [110/3] via 10.1.12.2, 04:12:12, GigabitEthernet0/0/0</w:t>
      </w:r>
    </w:p>
    <w:p w14:paraId="24263F85" w14:textId="77777777" w:rsidR="00E416F5" w:rsidRPr="00E416F5" w:rsidRDefault="00E416F5" w:rsidP="003C1C60">
      <w:pPr>
        <w:pStyle w:val="CMDOutput"/>
      </w:pPr>
      <w:r w:rsidRPr="00E416F5">
        <w:t xml:space="preserve">      209.165.201.0/25 is subnetted, 1 subnets</w:t>
      </w:r>
    </w:p>
    <w:p w14:paraId="6A5FA1CA" w14:textId="77777777" w:rsidR="00E416F5" w:rsidRDefault="00E416F5" w:rsidP="003C1C60">
      <w:pPr>
        <w:pStyle w:val="CMDOutput"/>
      </w:pPr>
      <w:r w:rsidRPr="00E416F5">
        <w:rPr>
          <w:highlight w:val="yellow"/>
        </w:rPr>
        <w:t>O E2     209.165.201.0 [110/1] via 10.1.12.2, 00:00:06, GigabitEthernet0/0/0</w:t>
      </w:r>
    </w:p>
    <w:p w14:paraId="71CE9F5E" w14:textId="77777777" w:rsidR="00DD3EDF" w:rsidRDefault="00DD3EDF" w:rsidP="00DD3EDF">
      <w:pPr>
        <w:pStyle w:val="ConfigWindow"/>
      </w:pPr>
      <w:r>
        <w:t>close</w:t>
      </w:r>
      <w:r>
        <w:t xml:space="preserve"> configuration window</w:t>
      </w:r>
    </w:p>
    <w:p w14:paraId="1EC4C2F3" w14:textId="77777777" w:rsidR="00193732" w:rsidRDefault="00193732" w:rsidP="00DD3EDF">
      <w:pPr>
        <w:pStyle w:val="SubStepAlpha"/>
        <w:spacing w:before="0" w:after="0"/>
      </w:pPr>
      <w:r>
        <w:t>From D2 ping the 198.51.100.1 address on D1 using the Loopback 0 address on D2. The ping should be successful.</w:t>
      </w:r>
      <w:r w:rsidR="00C07024" w:rsidRPr="00C07024">
        <w:t xml:space="preserve"> </w:t>
      </w:r>
      <w:r w:rsidR="00C07024">
        <w:t>This verifies full end-to-end connectivity and successful redistribution on R1 and R3.</w:t>
      </w:r>
    </w:p>
    <w:p w14:paraId="7D77AA08" w14:textId="77777777" w:rsidR="00DD3EDF" w:rsidRDefault="00DD3EDF" w:rsidP="00DD3EDF">
      <w:pPr>
        <w:pStyle w:val="ConfigWindow"/>
      </w:pPr>
      <w:r>
        <w:t>Open configuration window</w:t>
      </w:r>
    </w:p>
    <w:p w14:paraId="72C2F93A" w14:textId="77777777" w:rsidR="00DF4A99" w:rsidRPr="00DF4A99" w:rsidRDefault="00DF4A99" w:rsidP="00DF4A99">
      <w:pPr>
        <w:pStyle w:val="SubStepAlpha"/>
        <w:numPr>
          <w:ilvl w:val="0"/>
          <w:numId w:val="0"/>
        </w:numPr>
        <w:ind w:left="720"/>
        <w:rPr>
          <w:rFonts w:ascii="Courier New" w:hAnsi="Courier New"/>
          <w:b/>
        </w:rPr>
      </w:pPr>
      <w:r w:rsidRPr="00DF4A99">
        <w:rPr>
          <w:rFonts w:ascii="Courier New" w:hAnsi="Courier New"/>
        </w:rPr>
        <w:t>D2#</w:t>
      </w:r>
      <w:r>
        <w:rPr>
          <w:rFonts w:ascii="Courier New" w:hAnsi="Courier New"/>
        </w:rPr>
        <w:t xml:space="preserve"> </w:t>
      </w:r>
      <w:r w:rsidRPr="00DF4A99">
        <w:rPr>
          <w:rFonts w:ascii="Courier New" w:hAnsi="Courier New"/>
          <w:b/>
        </w:rPr>
        <w:t>ping 198.51.100.1 source 209.165.201.1</w:t>
      </w:r>
    </w:p>
    <w:p w14:paraId="3CE01DE2" w14:textId="77777777" w:rsidR="00DF4A99" w:rsidRPr="00DF4A99" w:rsidRDefault="00DF4A99" w:rsidP="003C1C60">
      <w:pPr>
        <w:pStyle w:val="CMDOutput"/>
      </w:pPr>
      <w:r w:rsidRPr="00DF4A99">
        <w:t>Type escape sequence to abort.</w:t>
      </w:r>
    </w:p>
    <w:p w14:paraId="7CE72BA8" w14:textId="77777777" w:rsidR="00DF4A99" w:rsidRPr="00DF4A99" w:rsidRDefault="00DF4A99" w:rsidP="003C1C60">
      <w:pPr>
        <w:pStyle w:val="CMDOutput"/>
      </w:pPr>
      <w:r w:rsidRPr="00DF4A99">
        <w:t>Sending 5, 100-byte ICMP Echos to 198.51.100.1, timeout is 2 seconds:</w:t>
      </w:r>
    </w:p>
    <w:p w14:paraId="4B82D3F3" w14:textId="77777777" w:rsidR="00DF4A99" w:rsidRPr="00DF4A99" w:rsidRDefault="00DF4A99" w:rsidP="003C1C60">
      <w:pPr>
        <w:pStyle w:val="CMDOutput"/>
      </w:pPr>
      <w:r w:rsidRPr="00DF4A99">
        <w:t>Packet sent with a source address of 209.165.201.1</w:t>
      </w:r>
    </w:p>
    <w:p w14:paraId="7509FE4C" w14:textId="77777777" w:rsidR="00DF4A99" w:rsidRPr="00DF4A99" w:rsidRDefault="00DF4A99" w:rsidP="003C1C60">
      <w:pPr>
        <w:pStyle w:val="CMDOutput"/>
      </w:pPr>
      <w:r w:rsidRPr="00DF4A99">
        <w:t>!!!!!</w:t>
      </w:r>
    </w:p>
    <w:p w14:paraId="1B6D8E77" w14:textId="77777777" w:rsidR="00DF4A99" w:rsidRDefault="00DF4A99" w:rsidP="003C1C60">
      <w:pPr>
        <w:pStyle w:val="CMDOutput"/>
      </w:pPr>
      <w:r w:rsidRPr="00DF4A99">
        <w:t xml:space="preserve">Success rate is 100 percent (5/5), round-trip min/avg/max = 2/2/4 </w:t>
      </w:r>
      <w:proofErr w:type="spellStart"/>
      <w:r w:rsidRPr="00DF4A99">
        <w:t>ms</w:t>
      </w:r>
      <w:proofErr w:type="spellEnd"/>
    </w:p>
    <w:p w14:paraId="54FF3196" w14:textId="77777777" w:rsidR="00DD3EDF" w:rsidRDefault="00DD3EDF" w:rsidP="00DD3EDF">
      <w:pPr>
        <w:pStyle w:val="ConfigWindow"/>
      </w:pPr>
      <w:r>
        <w:t>close</w:t>
      </w:r>
      <w:r>
        <w:t xml:space="preserve"> configuration window</w:t>
      </w:r>
    </w:p>
    <w:p w14:paraId="5D1E36D6" w14:textId="77777777" w:rsidR="00641301" w:rsidRDefault="00371FE6" w:rsidP="00DD3EDF">
      <w:pPr>
        <w:pStyle w:val="Heading2"/>
        <w:spacing w:before="120"/>
      </w:pPr>
      <w:r>
        <w:t xml:space="preserve">Filter and Verify </w:t>
      </w:r>
      <w:r w:rsidR="00641301">
        <w:t xml:space="preserve">Redistribution </w:t>
      </w:r>
      <w:r>
        <w:t>using a Prefix List</w:t>
      </w:r>
      <w:r w:rsidR="00FE0AF0">
        <w:t xml:space="preserve"> and Route Map</w:t>
      </w:r>
    </w:p>
    <w:p w14:paraId="6B2A866F" w14:textId="77777777" w:rsidR="00ED6D91" w:rsidRDefault="00641301" w:rsidP="00371FE6">
      <w:pPr>
        <w:pStyle w:val="BodyTextL25"/>
      </w:pPr>
      <w:r>
        <w:t>In this part of the lab</w:t>
      </w:r>
      <w:r w:rsidR="00BF56EB">
        <w:t>,</w:t>
      </w:r>
      <w:r>
        <w:t xml:space="preserve"> </w:t>
      </w:r>
      <w:r w:rsidR="00BF56EB">
        <w:t>you</w:t>
      </w:r>
      <w:r w:rsidR="00371FE6">
        <w:t xml:space="preserve"> will </w:t>
      </w:r>
      <w:r w:rsidR="00BF56EB">
        <w:t xml:space="preserve">use a prefix list and router map on R3 to </w:t>
      </w:r>
      <w:r w:rsidR="00371FE6">
        <w:t xml:space="preserve">filter </w:t>
      </w:r>
      <w:r w:rsidR="00D94670">
        <w:t xml:space="preserve">specific </w:t>
      </w:r>
      <w:r w:rsidR="00ED6D91">
        <w:t>OSPF</w:t>
      </w:r>
      <w:r w:rsidR="00371FE6">
        <w:t xml:space="preserve"> prefixes </w:t>
      </w:r>
      <w:r w:rsidR="00ED6D91">
        <w:t xml:space="preserve">from </w:t>
      </w:r>
      <w:r w:rsidR="00371FE6">
        <w:t xml:space="preserve">being redistributed into </w:t>
      </w:r>
      <w:r w:rsidR="00ED6D91">
        <w:t>BGP</w:t>
      </w:r>
      <w:r w:rsidR="004B253C">
        <w:t>.</w:t>
      </w:r>
    </w:p>
    <w:p w14:paraId="5974303B" w14:textId="77777777" w:rsidR="00641301" w:rsidRDefault="00D94670" w:rsidP="00641301">
      <w:pPr>
        <w:pStyle w:val="Heading3"/>
      </w:pPr>
      <w:r>
        <w:lastRenderedPageBreak/>
        <w:t>Create a prefix list</w:t>
      </w:r>
      <w:r w:rsidR="00274F5C">
        <w:t xml:space="preserve"> named </w:t>
      </w:r>
      <w:r w:rsidR="00ED6D91">
        <w:t>LOOPBACK</w:t>
      </w:r>
      <w:r w:rsidR="00274F5C">
        <w:t xml:space="preserve"> and </w:t>
      </w:r>
      <w:r w:rsidR="003C6C2C">
        <w:t xml:space="preserve">specify </w:t>
      </w:r>
      <w:r w:rsidR="00274F5C">
        <w:t>the action for each statement.</w:t>
      </w:r>
    </w:p>
    <w:p w14:paraId="596B3474" w14:textId="77777777" w:rsidR="00641301" w:rsidRDefault="00FE0AF0" w:rsidP="007972B5">
      <w:pPr>
        <w:pStyle w:val="BodyTextL25"/>
        <w:spacing w:after="0"/>
      </w:pPr>
      <w:r>
        <w:t xml:space="preserve">Permit only </w:t>
      </w:r>
      <w:r w:rsidR="003C6C2C">
        <w:t xml:space="preserve">the </w:t>
      </w:r>
      <w:r w:rsidR="000603EE">
        <w:t>Loopback addresses on D1, R1 and R3</w:t>
      </w:r>
      <w:r>
        <w:t>, as shown.</w:t>
      </w:r>
      <w:r w:rsidR="00BF56EB" w:rsidRPr="00BF56EB">
        <w:t xml:space="preserve"> </w:t>
      </w:r>
      <w:r w:rsidR="00BF56EB">
        <w:t>The last sequence 20 statement filters all other prefixes. If not explicitly set, the deny statement is implied similar to using an ACL.</w:t>
      </w:r>
    </w:p>
    <w:p w14:paraId="00C82B00" w14:textId="77777777" w:rsidR="007972B5" w:rsidRDefault="007972B5" w:rsidP="007972B5">
      <w:pPr>
        <w:pStyle w:val="ConfigWindow"/>
      </w:pPr>
      <w:r>
        <w:t>Open configuration window</w:t>
      </w:r>
    </w:p>
    <w:p w14:paraId="1A263ED9" w14:textId="77777777" w:rsidR="00FF148D" w:rsidRDefault="00FF148D" w:rsidP="00FF148D">
      <w:pPr>
        <w:pStyle w:val="CMD"/>
      </w:pPr>
      <w:r>
        <w:t>R3</w:t>
      </w:r>
      <w:r w:rsidR="003C6C2C">
        <w:t xml:space="preserve">(config)# </w:t>
      </w:r>
      <w:r w:rsidRPr="00FF148D">
        <w:rPr>
          <w:b/>
        </w:rPr>
        <w:t>ip prefix-list LOOPBACK seq 5 permit 198.51.100.0/25</w:t>
      </w:r>
    </w:p>
    <w:p w14:paraId="4845C5E0" w14:textId="77777777" w:rsidR="003C6C2C" w:rsidRPr="00B242B4" w:rsidRDefault="00FF148D" w:rsidP="003C6C2C">
      <w:pPr>
        <w:pStyle w:val="CMD"/>
        <w:rPr>
          <w:b/>
        </w:rPr>
      </w:pPr>
      <w:r>
        <w:t xml:space="preserve">R3(config)# </w:t>
      </w:r>
      <w:r w:rsidR="003C6C2C" w:rsidRPr="00B242B4">
        <w:rPr>
          <w:b/>
        </w:rPr>
        <w:t xml:space="preserve">ip prefix-list </w:t>
      </w:r>
      <w:r w:rsidR="00FE0AF0" w:rsidRPr="00FF148D">
        <w:rPr>
          <w:b/>
        </w:rPr>
        <w:t xml:space="preserve">LOOPBACK </w:t>
      </w:r>
      <w:r w:rsidR="003C6C2C" w:rsidRPr="00B242B4">
        <w:rPr>
          <w:b/>
        </w:rPr>
        <w:t>seq 10 permit 10.1.1.0/24</w:t>
      </w:r>
    </w:p>
    <w:p w14:paraId="37C50CD0" w14:textId="77777777" w:rsidR="003C6C2C" w:rsidRDefault="00FF148D" w:rsidP="003C6C2C">
      <w:pPr>
        <w:pStyle w:val="CMD"/>
        <w:rPr>
          <w:b/>
        </w:rPr>
      </w:pPr>
      <w:r>
        <w:t>R3</w:t>
      </w:r>
      <w:r w:rsidR="003C6C2C">
        <w:t xml:space="preserve">(config)# </w:t>
      </w:r>
      <w:r w:rsidR="003C6C2C" w:rsidRPr="00B242B4">
        <w:rPr>
          <w:b/>
        </w:rPr>
        <w:t xml:space="preserve">ip prefix-list </w:t>
      </w:r>
      <w:r w:rsidR="00FE0AF0" w:rsidRPr="00FF148D">
        <w:rPr>
          <w:b/>
        </w:rPr>
        <w:t xml:space="preserve">LOOPBACK </w:t>
      </w:r>
      <w:r w:rsidR="003C6C2C" w:rsidRPr="00B242B4">
        <w:rPr>
          <w:b/>
        </w:rPr>
        <w:t>seq 15 permit 10.3.3.0/24</w:t>
      </w:r>
    </w:p>
    <w:p w14:paraId="1D894F0C" w14:textId="77777777" w:rsidR="00B242B4" w:rsidRDefault="00FF148D" w:rsidP="003C1C60">
      <w:pPr>
        <w:pStyle w:val="CMD"/>
      </w:pPr>
      <w:r>
        <w:t>R3</w:t>
      </w:r>
      <w:r w:rsidR="00A83973">
        <w:t xml:space="preserve">(config)# </w:t>
      </w:r>
      <w:r w:rsidR="00A83973" w:rsidRPr="00B242B4">
        <w:rPr>
          <w:b/>
        </w:rPr>
        <w:t xml:space="preserve">ip prefix-list </w:t>
      </w:r>
      <w:r w:rsidR="00FE0AF0" w:rsidRPr="00FF148D">
        <w:rPr>
          <w:b/>
        </w:rPr>
        <w:t xml:space="preserve">LOOPBACK </w:t>
      </w:r>
      <w:r w:rsidR="00A83973" w:rsidRPr="00B242B4">
        <w:rPr>
          <w:b/>
        </w:rPr>
        <w:t xml:space="preserve">seq </w:t>
      </w:r>
      <w:r w:rsidR="00A83973">
        <w:rPr>
          <w:b/>
        </w:rPr>
        <w:t>20</w:t>
      </w:r>
      <w:r w:rsidR="00A83973" w:rsidRPr="00B242B4">
        <w:rPr>
          <w:b/>
        </w:rPr>
        <w:t xml:space="preserve"> </w:t>
      </w:r>
      <w:r w:rsidR="00A83973">
        <w:rPr>
          <w:b/>
        </w:rPr>
        <w:t>deny 0.0.0.0/0 le 32</w:t>
      </w:r>
    </w:p>
    <w:p w14:paraId="37AA3DC7" w14:textId="77777777" w:rsidR="00641301" w:rsidRDefault="00FE0AF0" w:rsidP="00641301">
      <w:pPr>
        <w:pStyle w:val="Heading3"/>
      </w:pPr>
      <w:r>
        <w:t>Apply the IP prefix l</w:t>
      </w:r>
      <w:r w:rsidR="003C6C2C">
        <w:t xml:space="preserve">ist using </w:t>
      </w:r>
      <w:r>
        <w:t>a route</w:t>
      </w:r>
      <w:r w:rsidR="003C6C2C">
        <w:t xml:space="preserve"> </w:t>
      </w:r>
      <w:r>
        <w:t>map.</w:t>
      </w:r>
    </w:p>
    <w:p w14:paraId="1910BA89" w14:textId="77777777" w:rsidR="00641301" w:rsidRDefault="00FE0AF0" w:rsidP="003C1C60">
      <w:pPr>
        <w:pStyle w:val="BodyTextL25"/>
      </w:pPr>
      <w:r>
        <w:t xml:space="preserve">Create a route map named OSPF-into-BGP. </w:t>
      </w:r>
      <w:r w:rsidR="00B242B4">
        <w:t xml:space="preserve">Next, apply the prefix-list </w:t>
      </w:r>
      <w:r>
        <w:t>LOOPBACK</w:t>
      </w:r>
      <w:r w:rsidR="00B242B4">
        <w:t xml:space="preserve"> to the </w:t>
      </w:r>
      <w:r>
        <w:t>route map</w:t>
      </w:r>
      <w:r w:rsidR="00B242B4">
        <w:t xml:space="preserve"> which </w:t>
      </w:r>
      <w:r w:rsidR="00B9477B">
        <w:t>al</w:t>
      </w:r>
      <w:r w:rsidR="004B253C">
        <w:t>lows redistribution of prefixes</w:t>
      </w:r>
      <w:r w:rsidR="00B242B4">
        <w:t xml:space="preserve"> </w:t>
      </w:r>
      <w:r w:rsidR="004B253C">
        <w:t xml:space="preserve">into BGP. </w:t>
      </w:r>
      <w:r w:rsidR="005A3D56">
        <w:t>Any</w:t>
      </w:r>
      <w:r w:rsidR="004B253C">
        <w:t xml:space="preserve"> prefixes matching the named prefix list LOOPBACK with a permit statement, will be redistributed into BGP.</w:t>
      </w:r>
    </w:p>
    <w:p w14:paraId="31D0D8EF" w14:textId="77777777" w:rsidR="00641301" w:rsidRPr="003C08EF" w:rsidRDefault="003C6C2C" w:rsidP="00641301">
      <w:pPr>
        <w:pStyle w:val="CMD"/>
        <w:rPr>
          <w:b/>
        </w:rPr>
      </w:pPr>
      <w:r>
        <w:t>R</w:t>
      </w:r>
      <w:r w:rsidR="00B9477B">
        <w:t>3</w:t>
      </w:r>
      <w:r w:rsidR="00641301">
        <w:t xml:space="preserve">(config)# </w:t>
      </w:r>
      <w:r w:rsidR="00B9477B">
        <w:rPr>
          <w:b/>
        </w:rPr>
        <w:t>route-map OSPF-into-BGP permit 10</w:t>
      </w:r>
    </w:p>
    <w:p w14:paraId="341F2763" w14:textId="77777777" w:rsidR="00641301" w:rsidRPr="00B242B4" w:rsidRDefault="00B9477B" w:rsidP="00B242B4">
      <w:pPr>
        <w:pStyle w:val="CMD"/>
        <w:rPr>
          <w:b/>
        </w:rPr>
      </w:pPr>
      <w:r>
        <w:t>R3</w:t>
      </w:r>
      <w:r w:rsidR="00641301">
        <w:t>(config-</w:t>
      </w:r>
      <w:r w:rsidR="00631E27">
        <w:t>route-map</w:t>
      </w:r>
      <w:r w:rsidR="00641301">
        <w:t xml:space="preserve">)# </w:t>
      </w:r>
      <w:r w:rsidR="00631E27" w:rsidRPr="00631E27">
        <w:rPr>
          <w:b/>
        </w:rPr>
        <w:t>match ip address prefix-list LOOPBACK</w:t>
      </w:r>
    </w:p>
    <w:p w14:paraId="2A36BD49" w14:textId="77777777" w:rsidR="003C6C2C" w:rsidRDefault="00631E27" w:rsidP="003C6C2C">
      <w:pPr>
        <w:pStyle w:val="CMD"/>
        <w:rPr>
          <w:b/>
        </w:rPr>
      </w:pPr>
      <w:r>
        <w:t>R3(config-route-map</w:t>
      </w:r>
      <w:r w:rsidR="003C6C2C">
        <w:t xml:space="preserve">)# </w:t>
      </w:r>
      <w:r>
        <w:rPr>
          <w:b/>
        </w:rPr>
        <w:t>exit</w:t>
      </w:r>
    </w:p>
    <w:p w14:paraId="11085577" w14:textId="77777777" w:rsidR="00631E27" w:rsidRDefault="00631E27" w:rsidP="00631E27">
      <w:pPr>
        <w:pStyle w:val="Heading3"/>
      </w:pPr>
      <w:r>
        <w:t>Apply the route map to the redistribute command.</w:t>
      </w:r>
    </w:p>
    <w:p w14:paraId="07C375B3" w14:textId="77777777" w:rsidR="00BA3992" w:rsidRPr="00BA3992" w:rsidRDefault="00BA3992" w:rsidP="003C1C60">
      <w:pPr>
        <w:pStyle w:val="BodyTextL25"/>
      </w:pPr>
      <w:r>
        <w:t>Apply the route map named OSPF-into-BGP at the end of the redistribute command</w:t>
      </w:r>
      <w:r w:rsidR="005A3D56">
        <w:t>,</w:t>
      </w:r>
      <w:r>
        <w:t xml:space="preserve"> as shown.</w:t>
      </w:r>
    </w:p>
    <w:p w14:paraId="708701BB" w14:textId="77777777" w:rsidR="00BA3992" w:rsidRDefault="00BA3992" w:rsidP="00BA3992">
      <w:pPr>
        <w:pStyle w:val="CMD"/>
      </w:pPr>
      <w:r>
        <w:t xml:space="preserve">R3(config)# </w:t>
      </w:r>
      <w:r w:rsidRPr="00DC3BD4">
        <w:rPr>
          <w:b/>
        </w:rPr>
        <w:t xml:space="preserve">router </w:t>
      </w:r>
      <w:proofErr w:type="spellStart"/>
      <w:r w:rsidRPr="00DC3BD4">
        <w:rPr>
          <w:b/>
        </w:rPr>
        <w:t>bgp</w:t>
      </w:r>
      <w:proofErr w:type="spellEnd"/>
      <w:r w:rsidRPr="00DC3BD4">
        <w:rPr>
          <w:b/>
        </w:rPr>
        <w:t xml:space="preserve"> 64532</w:t>
      </w:r>
    </w:p>
    <w:p w14:paraId="065A5B7F" w14:textId="77777777" w:rsidR="00BA3992" w:rsidRPr="00D8308E" w:rsidRDefault="00BA3992" w:rsidP="00BA3992">
      <w:pPr>
        <w:pStyle w:val="CMD"/>
      </w:pPr>
      <w:r>
        <w:t xml:space="preserve">R3(config-router)# </w:t>
      </w:r>
      <w:r>
        <w:rPr>
          <w:b/>
        </w:rPr>
        <w:t>address-family ipv4</w:t>
      </w:r>
    </w:p>
    <w:p w14:paraId="5374D4A7" w14:textId="77777777" w:rsidR="00BA3992" w:rsidRPr="00BA3992" w:rsidRDefault="00BA3992" w:rsidP="00BA3992">
      <w:pPr>
        <w:pStyle w:val="CMD"/>
        <w:rPr>
          <w:b/>
        </w:rPr>
      </w:pPr>
      <w:r>
        <w:t xml:space="preserve">R3(config-router-af)# </w:t>
      </w:r>
      <w:r w:rsidRPr="00BA3992">
        <w:rPr>
          <w:b/>
        </w:rPr>
        <w:t>redistribute ospf 1 match internal external 1 route-map OSPF-into-BGP</w:t>
      </w:r>
    </w:p>
    <w:p w14:paraId="440EE961" w14:textId="77777777" w:rsidR="00AD21B9" w:rsidRPr="00BA3992" w:rsidRDefault="00BA3992" w:rsidP="00BA3992">
      <w:pPr>
        <w:pStyle w:val="CMD"/>
        <w:rPr>
          <w:b/>
        </w:rPr>
      </w:pPr>
      <w:r w:rsidRPr="00BA3992">
        <w:t>R3(config-router-</w:t>
      </w:r>
      <w:proofErr w:type="spellStart"/>
      <w:proofErr w:type="gramStart"/>
      <w:r w:rsidRPr="00BA3992">
        <w:t>af</w:t>
      </w:r>
      <w:proofErr w:type="spellEnd"/>
      <w:r w:rsidRPr="00BA3992">
        <w:t>)#</w:t>
      </w:r>
      <w:proofErr w:type="gramEnd"/>
      <w:r w:rsidRPr="00BA3992">
        <w:t xml:space="preserve"> </w:t>
      </w:r>
      <w:r w:rsidR="00BF56EB">
        <w:rPr>
          <w:b/>
        </w:rPr>
        <w:t>end</w:t>
      </w:r>
    </w:p>
    <w:p w14:paraId="0B1BF87F" w14:textId="77777777" w:rsidR="00641301" w:rsidRDefault="00641301" w:rsidP="00641301">
      <w:pPr>
        <w:pStyle w:val="Heading3"/>
      </w:pPr>
      <w:r>
        <w:t xml:space="preserve">Verify </w:t>
      </w:r>
      <w:r w:rsidR="004B253C">
        <w:t xml:space="preserve">Redistribution </w:t>
      </w:r>
      <w:r w:rsidR="00AD21B9">
        <w:t>Filtering</w:t>
      </w:r>
      <w:r w:rsidR="004B253C">
        <w:t>.</w:t>
      </w:r>
    </w:p>
    <w:p w14:paraId="4B18D3D6" w14:textId="77777777" w:rsidR="00A83973" w:rsidRDefault="00A83973" w:rsidP="00A83973">
      <w:pPr>
        <w:pStyle w:val="SubStepAlpha"/>
      </w:pPr>
      <w:r>
        <w:t xml:space="preserve">Issue the </w:t>
      </w:r>
      <w:r w:rsidRPr="00787363">
        <w:rPr>
          <w:b/>
        </w:rPr>
        <w:t xml:space="preserve">show ip </w:t>
      </w:r>
      <w:r>
        <w:rPr>
          <w:b/>
        </w:rPr>
        <w:t xml:space="preserve">prefix-list detail </w:t>
      </w:r>
      <w:r w:rsidRPr="00A64494">
        <w:t>command</w:t>
      </w:r>
      <w:r>
        <w:rPr>
          <w:b/>
        </w:rPr>
        <w:t xml:space="preserve"> </w:t>
      </w:r>
      <w:r w:rsidRPr="00E725E2">
        <w:t>on</w:t>
      </w:r>
      <w:r>
        <w:rPr>
          <w:b/>
        </w:rPr>
        <w:t xml:space="preserve"> </w:t>
      </w:r>
      <w:r>
        <w:t>R</w:t>
      </w:r>
      <w:r w:rsidR="00BA3992">
        <w:t>3</w:t>
      </w:r>
      <w:r>
        <w:t xml:space="preserve"> to </w:t>
      </w:r>
      <w:r w:rsidR="00A64494">
        <w:t>verify</w:t>
      </w:r>
      <w:r>
        <w:t xml:space="preserve"> the </w:t>
      </w:r>
      <w:r w:rsidR="00A64494">
        <w:t xml:space="preserve">hit count for each sequence in the prefix list. Notice in our example </w:t>
      </w:r>
      <w:r w:rsidR="00BA3992">
        <w:t>each Loopback address</w:t>
      </w:r>
      <w:r w:rsidR="00A64494">
        <w:t xml:space="preserve"> has </w:t>
      </w:r>
      <w:r w:rsidR="00707520">
        <w:t>2</w:t>
      </w:r>
      <w:r w:rsidR="00A64494">
        <w:t xml:space="preserve"> hits</w:t>
      </w:r>
      <w:r w:rsidR="005A3D56">
        <w:t>,</w:t>
      </w:r>
      <w:r w:rsidR="00A64494">
        <w:t xml:space="preserve"> while the deny statement has </w:t>
      </w:r>
      <w:r w:rsidR="00BA3992">
        <w:t>6</w:t>
      </w:r>
      <w:r w:rsidR="00A64494">
        <w:t xml:space="preserve"> </w:t>
      </w:r>
      <w:r w:rsidR="00707520">
        <w:t>hits</w:t>
      </w:r>
      <w:r w:rsidR="00A64494">
        <w:t>.</w:t>
      </w:r>
    </w:p>
    <w:p w14:paraId="12839F52" w14:textId="77777777" w:rsidR="00A83973" w:rsidRPr="00A83973" w:rsidRDefault="00BA3992" w:rsidP="00A83973">
      <w:pPr>
        <w:pStyle w:val="CMDRed"/>
        <w:rPr>
          <w:color w:val="auto"/>
        </w:rPr>
      </w:pPr>
      <w:r>
        <w:rPr>
          <w:color w:val="auto"/>
        </w:rPr>
        <w:t>R3</w:t>
      </w:r>
      <w:r w:rsidR="00A83973" w:rsidRPr="00A83973">
        <w:rPr>
          <w:color w:val="auto"/>
        </w:rPr>
        <w:t>#</w:t>
      </w:r>
      <w:r w:rsidR="00A83973">
        <w:rPr>
          <w:color w:val="auto"/>
        </w:rPr>
        <w:t xml:space="preserve"> </w:t>
      </w:r>
      <w:r w:rsidR="00A83973" w:rsidRPr="00A83973">
        <w:rPr>
          <w:b/>
          <w:color w:val="auto"/>
        </w:rPr>
        <w:t>show ip prefix-list detail</w:t>
      </w:r>
    </w:p>
    <w:p w14:paraId="5E83D9D0" w14:textId="77777777" w:rsidR="00BA3992" w:rsidRPr="00BA3992" w:rsidRDefault="00BA3992" w:rsidP="003C1C60">
      <w:pPr>
        <w:pStyle w:val="CMDOutput"/>
      </w:pPr>
      <w:r w:rsidRPr="00BA3992">
        <w:t>Prefix-list with the last deletion/insertion: LOOPBACK</w:t>
      </w:r>
    </w:p>
    <w:p w14:paraId="0347F647" w14:textId="77777777" w:rsidR="00BA3992" w:rsidRPr="00BA3992" w:rsidRDefault="00BA3992" w:rsidP="003C1C60">
      <w:pPr>
        <w:pStyle w:val="CMDOutput"/>
      </w:pPr>
      <w:r w:rsidRPr="00BA3992">
        <w:t>ip prefix-list LOOPBACK:</w:t>
      </w:r>
    </w:p>
    <w:p w14:paraId="7ABFC2FA" w14:textId="77777777" w:rsidR="00BA3992" w:rsidRPr="00BA3992" w:rsidRDefault="00BA3992" w:rsidP="003C1C60">
      <w:pPr>
        <w:pStyle w:val="CMDOutput"/>
      </w:pPr>
      <w:r w:rsidRPr="00BA3992">
        <w:t xml:space="preserve">   count: 4, range entries: 1, sequences: 5 - 20, refcount: 3</w:t>
      </w:r>
    </w:p>
    <w:p w14:paraId="29A7F213" w14:textId="77777777" w:rsidR="00BA3992" w:rsidRPr="00BA3992" w:rsidRDefault="00BA3992" w:rsidP="003C1C60">
      <w:pPr>
        <w:pStyle w:val="CMDOutput"/>
      </w:pPr>
      <w:r w:rsidRPr="00BA3992">
        <w:t xml:space="preserve">   </w:t>
      </w:r>
      <w:r w:rsidRPr="00BA3992">
        <w:rPr>
          <w:highlight w:val="yellow"/>
        </w:rPr>
        <w:t>seq 5 permit 198.51.100.0/25 (hit count: 2</w:t>
      </w:r>
      <w:r w:rsidRPr="00BA3992">
        <w:t>, refcount: 1)</w:t>
      </w:r>
    </w:p>
    <w:p w14:paraId="2AFE9A0C" w14:textId="77777777" w:rsidR="00BA3992" w:rsidRPr="00BA3992" w:rsidRDefault="00BA3992" w:rsidP="003C1C60">
      <w:pPr>
        <w:pStyle w:val="CMDOutput"/>
      </w:pPr>
      <w:r w:rsidRPr="00BA3992">
        <w:t xml:space="preserve">   </w:t>
      </w:r>
      <w:r w:rsidRPr="00BA3992">
        <w:rPr>
          <w:highlight w:val="yellow"/>
        </w:rPr>
        <w:t>seq 10 permit 10.1.1.0/24 (hit count: 2</w:t>
      </w:r>
      <w:r w:rsidRPr="00BA3992">
        <w:t>, refcount: 1)</w:t>
      </w:r>
    </w:p>
    <w:p w14:paraId="04687B5B" w14:textId="77777777" w:rsidR="00BA3992" w:rsidRPr="00BA3992" w:rsidRDefault="00BA3992" w:rsidP="003C1C60">
      <w:pPr>
        <w:pStyle w:val="CMDOutput"/>
      </w:pPr>
      <w:r w:rsidRPr="00BA3992">
        <w:t xml:space="preserve">   </w:t>
      </w:r>
      <w:r w:rsidRPr="00BA3992">
        <w:rPr>
          <w:highlight w:val="yellow"/>
        </w:rPr>
        <w:t>seq 15 permit 10.3.3.0/24 (hit count: 2</w:t>
      </w:r>
      <w:r w:rsidRPr="00BA3992">
        <w:t>, refcount: 2)</w:t>
      </w:r>
    </w:p>
    <w:p w14:paraId="3750FFFE" w14:textId="77777777" w:rsidR="00BA3992" w:rsidRDefault="00BA3992" w:rsidP="003C1C60">
      <w:pPr>
        <w:pStyle w:val="CMDOutput"/>
      </w:pPr>
      <w:r w:rsidRPr="00BA3992">
        <w:t xml:space="preserve">   </w:t>
      </w:r>
      <w:r w:rsidRPr="00BA3992">
        <w:rPr>
          <w:highlight w:val="yellow"/>
        </w:rPr>
        <w:t>seq 20 deny 0.0.0.0/0 le 32 (hit count: 6</w:t>
      </w:r>
      <w:r w:rsidRPr="00BA3992">
        <w:t>, refcount: 1)</w:t>
      </w:r>
    </w:p>
    <w:p w14:paraId="39797403" w14:textId="77777777" w:rsidR="007972B5" w:rsidRDefault="007972B5" w:rsidP="007972B5">
      <w:pPr>
        <w:pStyle w:val="ConfigWindow"/>
      </w:pPr>
      <w:r>
        <w:t>close</w:t>
      </w:r>
      <w:r>
        <w:t xml:space="preserve"> configuration window</w:t>
      </w:r>
    </w:p>
    <w:p w14:paraId="03646E89" w14:textId="77777777" w:rsidR="00641301" w:rsidRDefault="00641301" w:rsidP="007972B5">
      <w:pPr>
        <w:pStyle w:val="SubStepAlpha"/>
        <w:spacing w:before="0" w:after="0"/>
      </w:pPr>
      <w:r>
        <w:t xml:space="preserve">Issue the </w:t>
      </w:r>
      <w:r w:rsidRPr="00787363">
        <w:rPr>
          <w:b/>
        </w:rPr>
        <w:t xml:space="preserve">show </w:t>
      </w:r>
      <w:proofErr w:type="spellStart"/>
      <w:r w:rsidR="00DF4A99">
        <w:rPr>
          <w:b/>
        </w:rPr>
        <w:t>bgp</w:t>
      </w:r>
      <w:proofErr w:type="spellEnd"/>
      <w:r w:rsidR="00DF4A99">
        <w:rPr>
          <w:b/>
        </w:rPr>
        <w:t xml:space="preserve"> ipv4 unicast </w:t>
      </w:r>
      <w:r w:rsidR="00DF4A99" w:rsidRPr="00DF4A99">
        <w:t>to verify filtering of OSPF prefixes</w:t>
      </w:r>
      <w:r w:rsidR="00DF4A99">
        <w:t xml:space="preserve"> into BGP</w:t>
      </w:r>
      <w:r w:rsidR="00DF4A99" w:rsidRPr="00DF4A99">
        <w:t>. Notice only the Loopback addresses on D1, R1 and R3 are redistributed into BGP.</w:t>
      </w:r>
    </w:p>
    <w:p w14:paraId="3EF13046" w14:textId="77777777" w:rsidR="007972B5" w:rsidRDefault="007972B5" w:rsidP="007972B5">
      <w:pPr>
        <w:pStyle w:val="ConfigWindow"/>
      </w:pPr>
      <w:r>
        <w:t>Open configuration window</w:t>
      </w:r>
    </w:p>
    <w:p w14:paraId="45D5B13D" w14:textId="77777777" w:rsidR="00904A5A" w:rsidRPr="00904A5A" w:rsidRDefault="00904A5A" w:rsidP="003C1C60">
      <w:pPr>
        <w:pStyle w:val="CMD"/>
      </w:pPr>
      <w:r w:rsidRPr="00904A5A">
        <w:t>D2#</w:t>
      </w:r>
      <w:r>
        <w:t xml:space="preserve"> </w:t>
      </w:r>
      <w:r w:rsidRPr="003C1C60">
        <w:rPr>
          <w:b/>
          <w:bCs/>
        </w:rPr>
        <w:t xml:space="preserve">show </w:t>
      </w:r>
      <w:r w:rsidR="00DF4A99" w:rsidRPr="003C1C60">
        <w:rPr>
          <w:b/>
          <w:bCs/>
        </w:rPr>
        <w:t>bgp ipv4 unicast</w:t>
      </w:r>
      <w:r w:rsidRPr="003C1C60">
        <w:rPr>
          <w:b/>
          <w:bCs/>
        </w:rPr>
        <w:t xml:space="preserve"> | begin Network</w:t>
      </w:r>
    </w:p>
    <w:p w14:paraId="31FD59C3" w14:textId="77777777" w:rsidR="00904A5A" w:rsidRPr="00904A5A" w:rsidRDefault="00904A5A" w:rsidP="003C1C60">
      <w:pPr>
        <w:pStyle w:val="CMDOutput"/>
      </w:pPr>
      <w:r w:rsidRPr="00904A5A">
        <w:t xml:space="preserve">     Network          Next Hop            Metric LocPrf Weight Path</w:t>
      </w:r>
    </w:p>
    <w:p w14:paraId="5F695731" w14:textId="77777777" w:rsidR="00904A5A" w:rsidRPr="00904A5A" w:rsidRDefault="00904A5A" w:rsidP="003C1C60">
      <w:pPr>
        <w:pStyle w:val="CMDOutput"/>
        <w:rPr>
          <w:highlight w:val="yellow"/>
        </w:rPr>
      </w:pPr>
      <w:r w:rsidRPr="00904A5A">
        <w:t xml:space="preserve"> </w:t>
      </w:r>
      <w:r w:rsidRPr="00904A5A">
        <w:rPr>
          <w:highlight w:val="yellow"/>
        </w:rPr>
        <w:t>*&gt;i  10.1.1.0/24      10.1.32.3               17    100      0 ?</w:t>
      </w:r>
    </w:p>
    <w:p w14:paraId="6742EC55" w14:textId="77777777" w:rsidR="00904A5A" w:rsidRPr="00904A5A" w:rsidRDefault="00904A5A" w:rsidP="003C1C60">
      <w:pPr>
        <w:pStyle w:val="CMDOutput"/>
        <w:rPr>
          <w:highlight w:val="yellow"/>
        </w:rPr>
      </w:pPr>
      <w:r w:rsidRPr="00904A5A">
        <w:rPr>
          <w:highlight w:val="yellow"/>
        </w:rPr>
        <w:t xml:space="preserve"> *&gt;i  10.3.3.0/24      10.1.32.3                0    100      0 ?</w:t>
      </w:r>
    </w:p>
    <w:p w14:paraId="0D716A8C" w14:textId="77777777" w:rsidR="00904A5A" w:rsidRPr="00904A5A" w:rsidRDefault="00904A5A" w:rsidP="003C1C60">
      <w:pPr>
        <w:pStyle w:val="CMDOutput"/>
      </w:pPr>
      <w:r w:rsidRPr="00904A5A">
        <w:rPr>
          <w:highlight w:val="yellow"/>
        </w:rPr>
        <w:t xml:space="preserve"> *&gt;i  198.51.100.0/25  10.1.32.3               22    100      0 ?</w:t>
      </w:r>
    </w:p>
    <w:p w14:paraId="53114564" w14:textId="77777777" w:rsidR="00DF4A99" w:rsidRDefault="00904A5A" w:rsidP="003C1C60">
      <w:pPr>
        <w:pStyle w:val="CMDOutput"/>
      </w:pPr>
      <w:r w:rsidRPr="00904A5A">
        <w:t xml:space="preserve"> *&gt;   209.165.201.0/25 0.0.0.0                  0         32768 i</w:t>
      </w:r>
    </w:p>
    <w:p w14:paraId="589FE093" w14:textId="77777777" w:rsidR="00DF4A99" w:rsidRDefault="00DF4A99" w:rsidP="00DF4A99">
      <w:pPr>
        <w:pStyle w:val="SubStepAlpha"/>
      </w:pPr>
      <w:r>
        <w:t xml:space="preserve">From D2 ping the 198.51.100.1 address on D1. The ping should </w:t>
      </w:r>
      <w:r w:rsidR="003D6324" w:rsidRPr="005E52FA">
        <w:rPr>
          <w:u w:val="single"/>
        </w:rPr>
        <w:t>not</w:t>
      </w:r>
      <w:r w:rsidR="003D6324">
        <w:t xml:space="preserve"> </w:t>
      </w:r>
      <w:r>
        <w:t>be successful.</w:t>
      </w:r>
    </w:p>
    <w:p w14:paraId="087739AD" w14:textId="77777777" w:rsidR="00DF4A99" w:rsidRPr="003C1C60" w:rsidRDefault="00DF4A99" w:rsidP="003C1C60">
      <w:pPr>
        <w:pStyle w:val="CMD"/>
        <w:rPr>
          <w:b/>
          <w:bCs/>
        </w:rPr>
      </w:pPr>
      <w:r w:rsidRPr="00DF4A99">
        <w:t>D2#</w:t>
      </w:r>
      <w:r w:rsidR="00126F64">
        <w:t xml:space="preserve"> </w:t>
      </w:r>
      <w:r w:rsidRPr="003C1C60">
        <w:rPr>
          <w:b/>
          <w:bCs/>
        </w:rPr>
        <w:t>ping 198.51.100.1</w:t>
      </w:r>
    </w:p>
    <w:p w14:paraId="60EC6641" w14:textId="77777777" w:rsidR="00DF4A99" w:rsidRPr="00DF4A99" w:rsidRDefault="00DF4A99" w:rsidP="003C1C60">
      <w:pPr>
        <w:pStyle w:val="CMDOutput"/>
      </w:pPr>
      <w:r w:rsidRPr="00DF4A99">
        <w:lastRenderedPageBreak/>
        <w:t>Type escape sequence to abort.</w:t>
      </w:r>
    </w:p>
    <w:p w14:paraId="681BC598" w14:textId="77777777" w:rsidR="00DF4A99" w:rsidRPr="00DF4A99" w:rsidRDefault="00DF4A99" w:rsidP="003C1C60">
      <w:pPr>
        <w:pStyle w:val="CMDOutput"/>
      </w:pPr>
      <w:r w:rsidRPr="00DF4A99">
        <w:t>Sending 5, 100-byte ICMP Echos to 198.51.100.1, timeout is 2 seconds:</w:t>
      </w:r>
    </w:p>
    <w:p w14:paraId="0C784D56" w14:textId="77777777" w:rsidR="00DF4A99" w:rsidRPr="00DF4A99" w:rsidRDefault="00DF4A99" w:rsidP="003C1C60">
      <w:pPr>
        <w:pStyle w:val="CMDOutput"/>
      </w:pPr>
      <w:r w:rsidRPr="00DF4A99">
        <w:t>.....</w:t>
      </w:r>
    </w:p>
    <w:p w14:paraId="7E3B8C0B" w14:textId="77777777" w:rsidR="00DF4A99" w:rsidRPr="00DF4A99" w:rsidRDefault="00DF4A99" w:rsidP="003C1C60">
      <w:pPr>
        <w:pStyle w:val="CMDOutput"/>
      </w:pPr>
      <w:r w:rsidRPr="00B22F26">
        <w:rPr>
          <w:highlight w:val="yellow"/>
        </w:rPr>
        <w:t>Success rate is 0 percent (0/5)</w:t>
      </w:r>
    </w:p>
    <w:p w14:paraId="4D787DDA" w14:textId="77777777" w:rsidR="00DF4A99" w:rsidRPr="00DF4A99" w:rsidRDefault="00DF4A99" w:rsidP="00DF4A99">
      <w:pPr>
        <w:pStyle w:val="SubStepAlpha"/>
      </w:pPr>
      <w:r>
        <w:t>From D2 ping the 198.51.100.1 address on D1 using the Loopback 0 address on D2. The ping should be successful.</w:t>
      </w:r>
      <w:r w:rsidR="00BF56EB" w:rsidRPr="00BF56EB">
        <w:t xml:space="preserve"> </w:t>
      </w:r>
      <w:r w:rsidR="00BF56EB">
        <w:t>This verifies full end-to-end connectivity and successful redistribution on R1 and R3 as well as redistribution filtering on R3 using a prefix list and route map.</w:t>
      </w:r>
    </w:p>
    <w:p w14:paraId="2280F7C7" w14:textId="77777777" w:rsidR="00DF4A99" w:rsidRPr="00DF4A99" w:rsidRDefault="00DF4A99" w:rsidP="00DF4A99">
      <w:pPr>
        <w:pStyle w:val="SubStepAlpha"/>
        <w:numPr>
          <w:ilvl w:val="0"/>
          <w:numId w:val="0"/>
        </w:numPr>
        <w:ind w:left="720"/>
        <w:rPr>
          <w:rFonts w:ascii="Courier New" w:hAnsi="Courier New"/>
          <w:b/>
        </w:rPr>
      </w:pPr>
      <w:r w:rsidRPr="003C1C60">
        <w:rPr>
          <w:rFonts w:ascii="Courier New" w:hAnsi="Courier New"/>
        </w:rPr>
        <w:t xml:space="preserve">D2# </w:t>
      </w:r>
      <w:r w:rsidRPr="003C1C60">
        <w:rPr>
          <w:rFonts w:ascii="Courier New" w:hAnsi="Courier New"/>
          <w:b/>
        </w:rPr>
        <w:t>ping 198.51.100.1 source 209.165.201.1</w:t>
      </w:r>
    </w:p>
    <w:p w14:paraId="48AE5021" w14:textId="77777777" w:rsidR="00DF4A99" w:rsidRPr="00DF4A99" w:rsidRDefault="00DF4A99" w:rsidP="003C1C60">
      <w:pPr>
        <w:pStyle w:val="CMDOutput"/>
      </w:pPr>
      <w:r w:rsidRPr="00DF4A99">
        <w:t>Type escape sequence to abort.</w:t>
      </w:r>
    </w:p>
    <w:p w14:paraId="6244DCBA" w14:textId="77777777" w:rsidR="00DF4A99" w:rsidRPr="00DF4A99" w:rsidRDefault="00DF4A99" w:rsidP="003C1C60">
      <w:pPr>
        <w:pStyle w:val="CMDOutput"/>
      </w:pPr>
      <w:r w:rsidRPr="00DF4A99">
        <w:t>Sending 5, 100-byte ICMP Echos to 198.51.100.1, timeout is 2 seconds:</w:t>
      </w:r>
    </w:p>
    <w:p w14:paraId="06D4A424" w14:textId="77777777" w:rsidR="00DF4A99" w:rsidRPr="00DF4A99" w:rsidRDefault="00DF4A99" w:rsidP="003C1C60">
      <w:pPr>
        <w:pStyle w:val="CMDOutput"/>
      </w:pPr>
      <w:r w:rsidRPr="00DF4A99">
        <w:t>Packet sent with a source address of 209.165.201.1</w:t>
      </w:r>
    </w:p>
    <w:p w14:paraId="26A9A104" w14:textId="77777777" w:rsidR="00DF4A99" w:rsidRPr="00DF4A99" w:rsidRDefault="00DF4A99" w:rsidP="003C1C60">
      <w:pPr>
        <w:pStyle w:val="CMDOutput"/>
      </w:pPr>
      <w:r w:rsidRPr="00DF4A99">
        <w:t>!!!!!</w:t>
      </w:r>
    </w:p>
    <w:p w14:paraId="5492E92C" w14:textId="77777777" w:rsidR="00DF4A99" w:rsidRDefault="00DF4A99" w:rsidP="003C1C60">
      <w:pPr>
        <w:pStyle w:val="CMDOutput"/>
      </w:pPr>
      <w:r w:rsidRPr="00B22F26">
        <w:rPr>
          <w:highlight w:val="yellow"/>
        </w:rPr>
        <w:t xml:space="preserve">Success rate is 100 percent (5/5), round-trip min/avg/max = 2/2/4 </w:t>
      </w:r>
      <w:proofErr w:type="spellStart"/>
      <w:r w:rsidRPr="00B22F26">
        <w:rPr>
          <w:highlight w:val="yellow"/>
        </w:rPr>
        <w:t>ms</w:t>
      </w:r>
      <w:proofErr w:type="spellEnd"/>
    </w:p>
    <w:p w14:paraId="23082B35" w14:textId="77777777" w:rsidR="007972B5" w:rsidRDefault="007972B5" w:rsidP="007972B5">
      <w:pPr>
        <w:pStyle w:val="ConfigWindow"/>
      </w:pPr>
      <w:r>
        <w:t>close</w:t>
      </w:r>
      <w:r>
        <w:t xml:space="preserve"> configuration window</w:t>
      </w:r>
    </w:p>
    <w:p w14:paraId="0B6E4B27" w14:textId="77777777" w:rsidR="00D778DF" w:rsidRPr="00E70096" w:rsidRDefault="00D778DF" w:rsidP="00D452F4">
      <w:pPr>
        <w:pStyle w:val="Heading1"/>
      </w:pPr>
      <w:r w:rsidRPr="00E70096">
        <w:t>Reflection</w:t>
      </w:r>
      <w:r w:rsidR="00075EA9">
        <w:t xml:space="preserve"> Questions</w:t>
      </w:r>
    </w:p>
    <w:p w14:paraId="2145C1CE" w14:textId="77777777" w:rsidR="00603503" w:rsidRDefault="007A61A5" w:rsidP="00603503">
      <w:pPr>
        <w:pStyle w:val="ReflectionQ"/>
      </w:pPr>
      <w:r>
        <w:t>Why does the ping to 198.51.100.1 fail when you do not specify the source Loopback 209.165.201.1 on D2</w:t>
      </w:r>
      <w:r w:rsidR="00641301">
        <w:t>?</w:t>
      </w:r>
    </w:p>
    <w:p w14:paraId="0C28BCE1" w14:textId="77777777" w:rsidR="003A5B2E" w:rsidRDefault="003A5B2E" w:rsidP="003C1C60">
      <w:pPr>
        <w:pStyle w:val="AnswerLineL25"/>
      </w:pPr>
      <w:r>
        <w:t>Type your answers here.</w:t>
      </w:r>
    </w:p>
    <w:p w14:paraId="3FAD20E6" w14:textId="77777777" w:rsidR="00301881" w:rsidRPr="00301881" w:rsidRDefault="00301881" w:rsidP="003C1C60">
      <w:pPr>
        <w:pStyle w:val="ReflectionQ"/>
      </w:pPr>
      <w:r w:rsidRPr="00301881">
        <w:t>By default, routes redistributed into BGP have the origin code, weight, and MED have which values?</w:t>
      </w:r>
    </w:p>
    <w:p w14:paraId="6FD3DCDC" w14:textId="77777777" w:rsidR="00A730BD" w:rsidRDefault="00A730BD" w:rsidP="00A730BD">
      <w:pPr>
        <w:pStyle w:val="AnswerLineL25"/>
      </w:pPr>
      <w:r>
        <w:t>Type your answers here.</w:t>
      </w:r>
    </w:p>
    <w:p w14:paraId="28725022" w14:textId="77777777" w:rsidR="0020145C" w:rsidRDefault="0020145C" w:rsidP="0020145C">
      <w:pPr>
        <w:pStyle w:val="ReflectionQ"/>
      </w:pPr>
      <w:r>
        <w:t xml:space="preserve">By default, which OSFP prefixes are redistributed into BGP using the </w:t>
      </w:r>
      <w:r w:rsidRPr="00420E9B">
        <w:rPr>
          <w:b/>
        </w:rPr>
        <w:t>redistribute ospf 1</w:t>
      </w:r>
      <w:r>
        <w:t xml:space="preserve"> command?</w:t>
      </w:r>
    </w:p>
    <w:p w14:paraId="44790304" w14:textId="77777777" w:rsidR="0020145C" w:rsidRDefault="0020145C" w:rsidP="0020145C">
      <w:pPr>
        <w:pStyle w:val="AnswerLineL25"/>
      </w:pPr>
      <w:r>
        <w:t>Type your answers here.</w:t>
      </w:r>
    </w:p>
    <w:p w14:paraId="440AFF25" w14:textId="77777777" w:rsidR="00420E9B" w:rsidRDefault="00420E9B" w:rsidP="00420E9B">
      <w:pPr>
        <w:pStyle w:val="ReflectionQ"/>
      </w:pPr>
      <w:r>
        <w:t>Redistributed routes into OSPF have a metric of 20, with the exception of redistributed BGP routes which has a seed metric of</w:t>
      </w:r>
      <w:r w:rsidR="00612A45">
        <w:t xml:space="preserve"> ____</w:t>
      </w:r>
      <w:proofErr w:type="gramStart"/>
      <w:r w:rsidR="00612A45">
        <w:t xml:space="preserve">_ </w:t>
      </w:r>
      <w:r>
        <w:t>?</w:t>
      </w:r>
      <w:proofErr w:type="gramEnd"/>
    </w:p>
    <w:p w14:paraId="74EB00C9" w14:textId="77777777" w:rsidR="00420E9B" w:rsidRDefault="00420E9B" w:rsidP="00A95F46">
      <w:pPr>
        <w:pStyle w:val="AnswerLineL25"/>
        <w:spacing w:after="240"/>
      </w:pPr>
      <w:r>
        <w:t>Type your answers here.</w:t>
      </w:r>
    </w:p>
    <w:p w14:paraId="29B1D87E" w14:textId="77777777" w:rsidR="006513FB" w:rsidRPr="004C0909" w:rsidRDefault="006513FB" w:rsidP="00D452F4">
      <w:pPr>
        <w:pStyle w:val="Heading1"/>
      </w:pPr>
      <w:r w:rsidRPr="000242D6">
        <w:t>Router Interface Summary Table</w:t>
      </w:r>
    </w:p>
    <w:tbl>
      <w:tblPr>
        <w:tblStyle w:val="LabTableStyle"/>
        <w:tblW w:w="10260" w:type="dxa"/>
        <w:tblLook w:val="04A0" w:firstRow="1" w:lastRow="0" w:firstColumn="1" w:lastColumn="0" w:noHBand="0" w:noVBand="1"/>
        <w:tblDescription w:val="This table gives the Router Interface per router Model for Ethernet Interfaces 1 and 2 as well as Serial interfaces 1 and 2."/>
      </w:tblPr>
      <w:tblGrid>
        <w:gridCol w:w="1530"/>
        <w:gridCol w:w="2250"/>
        <w:gridCol w:w="2250"/>
        <w:gridCol w:w="2070"/>
        <w:gridCol w:w="2160"/>
      </w:tblGrid>
      <w:tr w:rsidR="006513FB" w14:paraId="1825B924" w14:textId="77777777" w:rsidTr="00C878D9">
        <w:trPr>
          <w:cnfStyle w:val="100000000000" w:firstRow="1" w:lastRow="0" w:firstColumn="0" w:lastColumn="0" w:oddVBand="0" w:evenVBand="0" w:oddHBand="0" w:evenHBand="0" w:firstRowFirstColumn="0" w:firstRowLastColumn="0" w:lastRowFirstColumn="0" w:lastRowLastColumn="0"/>
          <w:tblHeader/>
        </w:trPr>
        <w:tc>
          <w:tcPr>
            <w:tcW w:w="1530" w:type="dxa"/>
          </w:tcPr>
          <w:p w14:paraId="26CB108C" w14:textId="77777777" w:rsidR="006513FB" w:rsidRPr="00763D8B" w:rsidRDefault="006513FB" w:rsidP="006F0564">
            <w:pPr>
              <w:pStyle w:val="TableHeading"/>
            </w:pPr>
            <w:r w:rsidRPr="00763D8B">
              <w:t>Router Model</w:t>
            </w:r>
          </w:p>
        </w:tc>
        <w:tc>
          <w:tcPr>
            <w:tcW w:w="2250" w:type="dxa"/>
          </w:tcPr>
          <w:p w14:paraId="57469C3B" w14:textId="77777777" w:rsidR="006513FB" w:rsidRPr="00763D8B" w:rsidRDefault="006513FB" w:rsidP="006F0564">
            <w:pPr>
              <w:pStyle w:val="TableHeading"/>
            </w:pPr>
            <w:r w:rsidRPr="00763D8B">
              <w:t>Ethernet Interface #1</w:t>
            </w:r>
          </w:p>
        </w:tc>
        <w:tc>
          <w:tcPr>
            <w:tcW w:w="2250" w:type="dxa"/>
          </w:tcPr>
          <w:p w14:paraId="4AE46750" w14:textId="77777777" w:rsidR="006513FB" w:rsidRPr="00763D8B" w:rsidRDefault="006513FB" w:rsidP="006F0564">
            <w:pPr>
              <w:pStyle w:val="TableHeading"/>
            </w:pPr>
            <w:r w:rsidRPr="00763D8B">
              <w:t>Ethernet Interface #2</w:t>
            </w:r>
          </w:p>
        </w:tc>
        <w:tc>
          <w:tcPr>
            <w:tcW w:w="2070" w:type="dxa"/>
          </w:tcPr>
          <w:p w14:paraId="375C46C6" w14:textId="77777777" w:rsidR="006513FB" w:rsidRPr="00763D8B" w:rsidRDefault="006513FB" w:rsidP="006F0564">
            <w:pPr>
              <w:pStyle w:val="TableHeading"/>
            </w:pPr>
            <w:r w:rsidRPr="00763D8B">
              <w:t>Serial Interface #1</w:t>
            </w:r>
          </w:p>
        </w:tc>
        <w:tc>
          <w:tcPr>
            <w:tcW w:w="2160" w:type="dxa"/>
          </w:tcPr>
          <w:p w14:paraId="6A13E42E" w14:textId="77777777" w:rsidR="006513FB" w:rsidRPr="00763D8B" w:rsidRDefault="006513FB" w:rsidP="006F0564">
            <w:pPr>
              <w:pStyle w:val="TableHeading"/>
            </w:pPr>
            <w:r w:rsidRPr="00763D8B">
              <w:t>Serial Interface #2</w:t>
            </w:r>
          </w:p>
        </w:tc>
      </w:tr>
      <w:tr w:rsidR="006513FB" w14:paraId="16D6E174" w14:textId="77777777" w:rsidTr="009453F7">
        <w:tc>
          <w:tcPr>
            <w:tcW w:w="1530" w:type="dxa"/>
          </w:tcPr>
          <w:p w14:paraId="7A3C5A4A" w14:textId="77777777" w:rsidR="006513FB" w:rsidRPr="009453F7" w:rsidRDefault="006513FB" w:rsidP="009453F7">
            <w:pPr>
              <w:pStyle w:val="TableText"/>
            </w:pPr>
            <w:r w:rsidRPr="009453F7">
              <w:t>1800</w:t>
            </w:r>
          </w:p>
        </w:tc>
        <w:tc>
          <w:tcPr>
            <w:tcW w:w="2250" w:type="dxa"/>
          </w:tcPr>
          <w:p w14:paraId="7860BC45" w14:textId="77777777" w:rsidR="006513FB" w:rsidRPr="009453F7" w:rsidRDefault="006513FB" w:rsidP="009453F7">
            <w:pPr>
              <w:pStyle w:val="TableText"/>
            </w:pPr>
            <w:r w:rsidRPr="009453F7">
              <w:t>Fast Ethernet 0/0 (F0/0)</w:t>
            </w:r>
          </w:p>
        </w:tc>
        <w:tc>
          <w:tcPr>
            <w:tcW w:w="2250" w:type="dxa"/>
          </w:tcPr>
          <w:p w14:paraId="322398C8" w14:textId="77777777" w:rsidR="006513FB" w:rsidRPr="009453F7" w:rsidRDefault="006513FB" w:rsidP="009453F7">
            <w:pPr>
              <w:pStyle w:val="TableText"/>
            </w:pPr>
            <w:r w:rsidRPr="009453F7">
              <w:t>Fast Ethernet 0/1 (F0/1)</w:t>
            </w:r>
          </w:p>
        </w:tc>
        <w:tc>
          <w:tcPr>
            <w:tcW w:w="2070" w:type="dxa"/>
          </w:tcPr>
          <w:p w14:paraId="1AA8F1EC" w14:textId="77777777" w:rsidR="006513FB" w:rsidRPr="009453F7" w:rsidRDefault="006513FB" w:rsidP="009453F7">
            <w:pPr>
              <w:pStyle w:val="TableText"/>
            </w:pPr>
            <w:r w:rsidRPr="009453F7">
              <w:t>Serial 0/0/0 (S0/0/0)</w:t>
            </w:r>
          </w:p>
        </w:tc>
        <w:tc>
          <w:tcPr>
            <w:tcW w:w="2160" w:type="dxa"/>
          </w:tcPr>
          <w:p w14:paraId="5E55A63A" w14:textId="77777777" w:rsidR="006513FB" w:rsidRPr="009453F7" w:rsidRDefault="006513FB" w:rsidP="009453F7">
            <w:pPr>
              <w:pStyle w:val="TableText"/>
            </w:pPr>
            <w:r w:rsidRPr="009453F7">
              <w:t>Serial 0/0/1 (S0/0</w:t>
            </w:r>
            <w:r w:rsidR="00C878D9">
              <w:t>/</w:t>
            </w:r>
            <w:r w:rsidRPr="009453F7">
              <w:t>1)</w:t>
            </w:r>
          </w:p>
        </w:tc>
      </w:tr>
      <w:tr w:rsidR="006513FB" w14:paraId="2356189C" w14:textId="77777777" w:rsidTr="009453F7">
        <w:tc>
          <w:tcPr>
            <w:tcW w:w="1530" w:type="dxa"/>
          </w:tcPr>
          <w:p w14:paraId="4C93E593" w14:textId="77777777" w:rsidR="006513FB" w:rsidRPr="009453F7" w:rsidRDefault="006513FB" w:rsidP="009453F7">
            <w:pPr>
              <w:pStyle w:val="TableText"/>
            </w:pPr>
            <w:r w:rsidRPr="009453F7">
              <w:t>1900</w:t>
            </w:r>
          </w:p>
        </w:tc>
        <w:tc>
          <w:tcPr>
            <w:tcW w:w="2250" w:type="dxa"/>
          </w:tcPr>
          <w:p w14:paraId="60DB0859" w14:textId="77777777" w:rsidR="006513FB" w:rsidRPr="009453F7" w:rsidRDefault="006513FB" w:rsidP="009453F7">
            <w:pPr>
              <w:pStyle w:val="TableText"/>
            </w:pPr>
            <w:r w:rsidRPr="009453F7">
              <w:t>Gigabit Ethernet 0/0 (G0/0)</w:t>
            </w:r>
          </w:p>
        </w:tc>
        <w:tc>
          <w:tcPr>
            <w:tcW w:w="2250" w:type="dxa"/>
          </w:tcPr>
          <w:p w14:paraId="4DDC3744" w14:textId="77777777" w:rsidR="006513FB" w:rsidRPr="009453F7" w:rsidRDefault="006513FB" w:rsidP="009453F7">
            <w:pPr>
              <w:pStyle w:val="TableText"/>
            </w:pPr>
            <w:r w:rsidRPr="009453F7">
              <w:t>Gigabit Ethernet 0/1 (G0/1)</w:t>
            </w:r>
          </w:p>
        </w:tc>
        <w:tc>
          <w:tcPr>
            <w:tcW w:w="2070" w:type="dxa"/>
          </w:tcPr>
          <w:p w14:paraId="14410BFD" w14:textId="77777777" w:rsidR="006513FB" w:rsidRPr="009453F7" w:rsidRDefault="006513FB" w:rsidP="009453F7">
            <w:pPr>
              <w:pStyle w:val="TableText"/>
            </w:pPr>
            <w:r w:rsidRPr="009453F7">
              <w:t>Serial 0/0/0 (S0/0/0)</w:t>
            </w:r>
          </w:p>
        </w:tc>
        <w:tc>
          <w:tcPr>
            <w:tcW w:w="2160" w:type="dxa"/>
          </w:tcPr>
          <w:p w14:paraId="1E75AC0C" w14:textId="77777777" w:rsidR="006513FB" w:rsidRPr="009453F7" w:rsidRDefault="006513FB" w:rsidP="009453F7">
            <w:pPr>
              <w:pStyle w:val="TableText"/>
            </w:pPr>
            <w:r w:rsidRPr="009453F7">
              <w:t>Serial 0/0/1 (S0/0/1)</w:t>
            </w:r>
          </w:p>
        </w:tc>
      </w:tr>
      <w:tr w:rsidR="006513FB" w14:paraId="7924BB9A" w14:textId="77777777" w:rsidTr="009453F7">
        <w:tc>
          <w:tcPr>
            <w:tcW w:w="1530" w:type="dxa"/>
          </w:tcPr>
          <w:p w14:paraId="38FAE0C1" w14:textId="77777777" w:rsidR="006513FB" w:rsidRPr="009453F7" w:rsidRDefault="006513FB" w:rsidP="009453F7">
            <w:pPr>
              <w:pStyle w:val="TableText"/>
            </w:pPr>
            <w:r w:rsidRPr="009453F7">
              <w:t>2801</w:t>
            </w:r>
          </w:p>
        </w:tc>
        <w:tc>
          <w:tcPr>
            <w:tcW w:w="2250" w:type="dxa"/>
          </w:tcPr>
          <w:p w14:paraId="0B8D1BEA" w14:textId="77777777" w:rsidR="006513FB" w:rsidRPr="009453F7" w:rsidRDefault="006513FB" w:rsidP="009453F7">
            <w:pPr>
              <w:pStyle w:val="TableText"/>
            </w:pPr>
            <w:r w:rsidRPr="009453F7">
              <w:t>Fast Ethernet 0/0 (F0/0)</w:t>
            </w:r>
          </w:p>
        </w:tc>
        <w:tc>
          <w:tcPr>
            <w:tcW w:w="2250" w:type="dxa"/>
          </w:tcPr>
          <w:p w14:paraId="3F74A4A4" w14:textId="77777777" w:rsidR="006513FB" w:rsidRPr="009453F7" w:rsidRDefault="006513FB" w:rsidP="009453F7">
            <w:pPr>
              <w:pStyle w:val="TableText"/>
            </w:pPr>
            <w:r w:rsidRPr="009453F7">
              <w:t>Fast Ethernet 0/1 (F0/1)</w:t>
            </w:r>
          </w:p>
        </w:tc>
        <w:tc>
          <w:tcPr>
            <w:tcW w:w="2070" w:type="dxa"/>
          </w:tcPr>
          <w:p w14:paraId="78DD101A" w14:textId="77777777" w:rsidR="006513FB" w:rsidRPr="009453F7" w:rsidRDefault="006513FB" w:rsidP="009453F7">
            <w:pPr>
              <w:pStyle w:val="TableText"/>
            </w:pPr>
            <w:r w:rsidRPr="009453F7">
              <w:t>Serial 0/1/0 (S0/1/0)</w:t>
            </w:r>
          </w:p>
        </w:tc>
        <w:tc>
          <w:tcPr>
            <w:tcW w:w="2160" w:type="dxa"/>
          </w:tcPr>
          <w:p w14:paraId="53BF9E32" w14:textId="77777777" w:rsidR="006513FB" w:rsidRPr="009453F7" w:rsidRDefault="006513FB" w:rsidP="009453F7">
            <w:pPr>
              <w:pStyle w:val="TableText"/>
            </w:pPr>
            <w:r w:rsidRPr="009453F7">
              <w:t>Serial 0/1/1 (S0/1/1)</w:t>
            </w:r>
          </w:p>
        </w:tc>
      </w:tr>
      <w:tr w:rsidR="006513FB" w14:paraId="07F91024" w14:textId="77777777" w:rsidTr="009453F7">
        <w:tc>
          <w:tcPr>
            <w:tcW w:w="1530" w:type="dxa"/>
          </w:tcPr>
          <w:p w14:paraId="113E022D" w14:textId="77777777" w:rsidR="006513FB" w:rsidRPr="009453F7" w:rsidRDefault="006513FB" w:rsidP="009453F7">
            <w:pPr>
              <w:pStyle w:val="TableText"/>
            </w:pPr>
            <w:r w:rsidRPr="009453F7">
              <w:t>2811</w:t>
            </w:r>
          </w:p>
        </w:tc>
        <w:tc>
          <w:tcPr>
            <w:tcW w:w="2250" w:type="dxa"/>
          </w:tcPr>
          <w:p w14:paraId="12E63C50" w14:textId="77777777" w:rsidR="006513FB" w:rsidRPr="009453F7" w:rsidRDefault="006513FB" w:rsidP="009453F7">
            <w:pPr>
              <w:pStyle w:val="TableText"/>
            </w:pPr>
            <w:r w:rsidRPr="009453F7">
              <w:t>Fast Ethernet 0/0 (F0/0)</w:t>
            </w:r>
          </w:p>
        </w:tc>
        <w:tc>
          <w:tcPr>
            <w:tcW w:w="2250" w:type="dxa"/>
          </w:tcPr>
          <w:p w14:paraId="25A472E0" w14:textId="77777777" w:rsidR="006513FB" w:rsidRPr="009453F7" w:rsidRDefault="006513FB" w:rsidP="009453F7">
            <w:pPr>
              <w:pStyle w:val="TableText"/>
            </w:pPr>
            <w:r w:rsidRPr="009453F7">
              <w:t>Fast Ethernet 0/1 (F0/1)</w:t>
            </w:r>
          </w:p>
        </w:tc>
        <w:tc>
          <w:tcPr>
            <w:tcW w:w="2070" w:type="dxa"/>
          </w:tcPr>
          <w:p w14:paraId="30D7BC7D" w14:textId="77777777" w:rsidR="006513FB" w:rsidRPr="009453F7" w:rsidRDefault="006513FB" w:rsidP="009453F7">
            <w:pPr>
              <w:pStyle w:val="TableText"/>
            </w:pPr>
            <w:r w:rsidRPr="009453F7">
              <w:t>Serial 0/0/0 (S0/0/0)</w:t>
            </w:r>
          </w:p>
        </w:tc>
        <w:tc>
          <w:tcPr>
            <w:tcW w:w="2160" w:type="dxa"/>
          </w:tcPr>
          <w:p w14:paraId="5F66DB54" w14:textId="77777777" w:rsidR="006513FB" w:rsidRPr="009453F7" w:rsidRDefault="006513FB" w:rsidP="009453F7">
            <w:pPr>
              <w:pStyle w:val="TableText"/>
            </w:pPr>
            <w:r w:rsidRPr="009453F7">
              <w:t>Serial 0/0/1 (S0/0/1)</w:t>
            </w:r>
          </w:p>
        </w:tc>
      </w:tr>
      <w:tr w:rsidR="006513FB" w14:paraId="26595AEF" w14:textId="77777777" w:rsidTr="009453F7">
        <w:tc>
          <w:tcPr>
            <w:tcW w:w="1530" w:type="dxa"/>
          </w:tcPr>
          <w:p w14:paraId="78ECFAC2" w14:textId="77777777" w:rsidR="006513FB" w:rsidRPr="009453F7" w:rsidRDefault="006513FB" w:rsidP="009453F7">
            <w:pPr>
              <w:pStyle w:val="TableText"/>
            </w:pPr>
            <w:r w:rsidRPr="009453F7">
              <w:t>2900</w:t>
            </w:r>
          </w:p>
        </w:tc>
        <w:tc>
          <w:tcPr>
            <w:tcW w:w="2250" w:type="dxa"/>
          </w:tcPr>
          <w:p w14:paraId="365CE1D5" w14:textId="77777777" w:rsidR="006513FB" w:rsidRPr="009453F7" w:rsidRDefault="006513FB" w:rsidP="009453F7">
            <w:pPr>
              <w:pStyle w:val="TableText"/>
            </w:pPr>
            <w:r w:rsidRPr="009453F7">
              <w:t>Gigabit Ethernet 0/0 (G0/0)</w:t>
            </w:r>
          </w:p>
        </w:tc>
        <w:tc>
          <w:tcPr>
            <w:tcW w:w="2250" w:type="dxa"/>
          </w:tcPr>
          <w:p w14:paraId="24507DE0" w14:textId="77777777" w:rsidR="006513FB" w:rsidRPr="009453F7" w:rsidRDefault="006513FB" w:rsidP="009453F7">
            <w:pPr>
              <w:pStyle w:val="TableText"/>
            </w:pPr>
            <w:r w:rsidRPr="009453F7">
              <w:t>Gigabit Ethernet 0/1 (G0/1)</w:t>
            </w:r>
          </w:p>
        </w:tc>
        <w:tc>
          <w:tcPr>
            <w:tcW w:w="2070" w:type="dxa"/>
          </w:tcPr>
          <w:p w14:paraId="3EF9B784" w14:textId="77777777" w:rsidR="006513FB" w:rsidRPr="009453F7" w:rsidRDefault="006513FB" w:rsidP="009453F7">
            <w:pPr>
              <w:pStyle w:val="TableText"/>
            </w:pPr>
            <w:r w:rsidRPr="009453F7">
              <w:t>Serial 0/0/0 (S0/0/0)</w:t>
            </w:r>
          </w:p>
        </w:tc>
        <w:tc>
          <w:tcPr>
            <w:tcW w:w="2160" w:type="dxa"/>
          </w:tcPr>
          <w:p w14:paraId="0D022530" w14:textId="77777777" w:rsidR="006513FB" w:rsidRPr="009453F7" w:rsidRDefault="006513FB" w:rsidP="009453F7">
            <w:pPr>
              <w:pStyle w:val="TableText"/>
            </w:pPr>
            <w:r w:rsidRPr="009453F7">
              <w:t>Serial 0/0/1 (S0/0/1)</w:t>
            </w:r>
          </w:p>
        </w:tc>
      </w:tr>
      <w:tr w:rsidR="00C665A2" w14:paraId="3FA14056" w14:textId="77777777" w:rsidTr="009453F7">
        <w:tc>
          <w:tcPr>
            <w:tcW w:w="1530" w:type="dxa"/>
          </w:tcPr>
          <w:p w14:paraId="4D025B04" w14:textId="77777777" w:rsidR="00C665A2" w:rsidRPr="009453F7" w:rsidRDefault="00C665A2" w:rsidP="009453F7">
            <w:pPr>
              <w:pStyle w:val="TableText"/>
            </w:pPr>
            <w:r>
              <w:lastRenderedPageBreak/>
              <w:t>4221</w:t>
            </w:r>
          </w:p>
        </w:tc>
        <w:tc>
          <w:tcPr>
            <w:tcW w:w="2250" w:type="dxa"/>
          </w:tcPr>
          <w:p w14:paraId="6E6A7A46" w14:textId="77777777" w:rsidR="00C665A2" w:rsidRPr="009453F7" w:rsidRDefault="00C665A2" w:rsidP="009453F7">
            <w:pPr>
              <w:pStyle w:val="TableText"/>
            </w:pPr>
            <w:r w:rsidRPr="009453F7">
              <w:t>Gigabit Ethernet 0/0</w:t>
            </w:r>
            <w:r>
              <w:t>/0</w:t>
            </w:r>
            <w:r w:rsidRPr="009453F7">
              <w:t xml:space="preserve"> (G0/0</w:t>
            </w:r>
            <w:r>
              <w:t>/0</w:t>
            </w:r>
            <w:r w:rsidRPr="009453F7">
              <w:t>)</w:t>
            </w:r>
          </w:p>
        </w:tc>
        <w:tc>
          <w:tcPr>
            <w:tcW w:w="2250" w:type="dxa"/>
          </w:tcPr>
          <w:p w14:paraId="05E1B6C2" w14:textId="77777777" w:rsidR="00C665A2" w:rsidRPr="009453F7" w:rsidRDefault="00C665A2" w:rsidP="009453F7">
            <w:pPr>
              <w:pStyle w:val="TableText"/>
            </w:pPr>
            <w:r w:rsidRPr="009453F7">
              <w:t>Gigabit Ethernet 0/0</w:t>
            </w:r>
            <w:r>
              <w:t>/1</w:t>
            </w:r>
            <w:r w:rsidRPr="009453F7">
              <w:t xml:space="preserve"> (G0/0</w:t>
            </w:r>
            <w:r>
              <w:t>/1</w:t>
            </w:r>
            <w:r w:rsidRPr="009453F7">
              <w:t>)</w:t>
            </w:r>
          </w:p>
        </w:tc>
        <w:tc>
          <w:tcPr>
            <w:tcW w:w="2070" w:type="dxa"/>
          </w:tcPr>
          <w:p w14:paraId="3F2CF689" w14:textId="77777777" w:rsidR="00C665A2" w:rsidRPr="009453F7" w:rsidRDefault="00C665A2" w:rsidP="009453F7">
            <w:pPr>
              <w:pStyle w:val="TableText"/>
            </w:pPr>
            <w:r>
              <w:t>Serial 0/1/0 (S0/1</w:t>
            </w:r>
            <w:r w:rsidRPr="009453F7">
              <w:t>/0)</w:t>
            </w:r>
          </w:p>
        </w:tc>
        <w:tc>
          <w:tcPr>
            <w:tcW w:w="2160" w:type="dxa"/>
          </w:tcPr>
          <w:p w14:paraId="3AFAB93E" w14:textId="77777777" w:rsidR="00C665A2" w:rsidRPr="009453F7" w:rsidRDefault="00C665A2" w:rsidP="00C665A2">
            <w:pPr>
              <w:pStyle w:val="TableText"/>
            </w:pPr>
            <w:r>
              <w:t>Serial 0/1/1</w:t>
            </w:r>
            <w:r w:rsidRPr="009453F7">
              <w:t xml:space="preserve"> (S0/</w:t>
            </w:r>
            <w:r>
              <w:t>1/1</w:t>
            </w:r>
            <w:r w:rsidRPr="009453F7">
              <w:t>)</w:t>
            </w:r>
          </w:p>
        </w:tc>
      </w:tr>
      <w:tr w:rsidR="00C665A2" w14:paraId="6F6E9EBD" w14:textId="77777777" w:rsidTr="009453F7">
        <w:tc>
          <w:tcPr>
            <w:tcW w:w="1530" w:type="dxa"/>
          </w:tcPr>
          <w:p w14:paraId="282E01A7" w14:textId="77777777" w:rsidR="00C665A2" w:rsidRDefault="00C665A2" w:rsidP="00C665A2">
            <w:pPr>
              <w:pStyle w:val="TableText"/>
            </w:pPr>
            <w:r>
              <w:t>4300</w:t>
            </w:r>
          </w:p>
        </w:tc>
        <w:tc>
          <w:tcPr>
            <w:tcW w:w="2250" w:type="dxa"/>
          </w:tcPr>
          <w:p w14:paraId="0802386A" w14:textId="77777777" w:rsidR="00C665A2" w:rsidRPr="009453F7" w:rsidRDefault="00C665A2" w:rsidP="00C665A2">
            <w:pPr>
              <w:pStyle w:val="TableText"/>
            </w:pPr>
            <w:r w:rsidRPr="009453F7">
              <w:t>Gigabit Ethernet 0/0</w:t>
            </w:r>
            <w:r>
              <w:t>/0</w:t>
            </w:r>
            <w:r w:rsidRPr="009453F7">
              <w:t xml:space="preserve"> (G0/0</w:t>
            </w:r>
            <w:r>
              <w:t>/0</w:t>
            </w:r>
            <w:r w:rsidRPr="009453F7">
              <w:t>)</w:t>
            </w:r>
          </w:p>
        </w:tc>
        <w:tc>
          <w:tcPr>
            <w:tcW w:w="2250" w:type="dxa"/>
          </w:tcPr>
          <w:p w14:paraId="583AFEB1" w14:textId="77777777" w:rsidR="00C665A2" w:rsidRPr="009453F7" w:rsidRDefault="00C665A2" w:rsidP="00C665A2">
            <w:pPr>
              <w:pStyle w:val="TableText"/>
            </w:pPr>
            <w:r w:rsidRPr="009453F7">
              <w:t>Gigabit Ethernet 0/0</w:t>
            </w:r>
            <w:r>
              <w:t>/1</w:t>
            </w:r>
            <w:r w:rsidRPr="009453F7">
              <w:t xml:space="preserve"> (G0/0</w:t>
            </w:r>
            <w:r>
              <w:t>/1</w:t>
            </w:r>
            <w:r w:rsidRPr="009453F7">
              <w:t>)</w:t>
            </w:r>
          </w:p>
        </w:tc>
        <w:tc>
          <w:tcPr>
            <w:tcW w:w="2070" w:type="dxa"/>
          </w:tcPr>
          <w:p w14:paraId="6A49B160" w14:textId="77777777" w:rsidR="00C665A2" w:rsidRDefault="00C665A2" w:rsidP="00C665A2">
            <w:pPr>
              <w:pStyle w:val="TableText"/>
            </w:pPr>
            <w:r>
              <w:t>Serial 0/1/0 (S0/1</w:t>
            </w:r>
            <w:r w:rsidRPr="009453F7">
              <w:t>/0)</w:t>
            </w:r>
          </w:p>
        </w:tc>
        <w:tc>
          <w:tcPr>
            <w:tcW w:w="2160" w:type="dxa"/>
          </w:tcPr>
          <w:p w14:paraId="2826B15A" w14:textId="77777777" w:rsidR="00C665A2" w:rsidRDefault="00C665A2" w:rsidP="00C665A2">
            <w:pPr>
              <w:pStyle w:val="TableText"/>
            </w:pPr>
            <w:r>
              <w:t>Serial 0/1/1</w:t>
            </w:r>
            <w:r w:rsidRPr="009453F7">
              <w:t xml:space="preserve"> (S0/</w:t>
            </w:r>
            <w:r>
              <w:t>1/1</w:t>
            </w:r>
            <w:r w:rsidRPr="009453F7">
              <w:t>)</w:t>
            </w:r>
          </w:p>
        </w:tc>
      </w:tr>
    </w:tbl>
    <w:p w14:paraId="01CC98B9" w14:textId="77777777" w:rsidR="00603503" w:rsidRDefault="00603503" w:rsidP="00603503">
      <w:pPr>
        <w:pStyle w:val="BodyText"/>
      </w:pPr>
      <w:r w:rsidRPr="00C07FD9">
        <w:rPr>
          <w:b/>
        </w:rPr>
        <w:t>Note</w:t>
      </w:r>
      <w:r w:rsidRPr="00873C6B">
        <w:t>:</w:t>
      </w:r>
      <w:r w:rsidRPr="00763D8B">
        <w:t xml:space="preserve"> To find out how the router is configured, look at the interfaces to identify the type of router and how many interfaces the router has. There is no way to effectively list all the combinations of configurations for each router class. This table includes identifiers for the possible combinations of Ethernet and Serial interfaces in the device. The table does not include any other type of interface, even though a specific router may contain one. An example of this might be an ISDN BRI interface. The string in parenthesis is the legal abbreviation that can be used in Cisco IOS commands to represent the interface.</w:t>
      </w:r>
    </w:p>
    <w:p w14:paraId="071CAE78" w14:textId="587972A8" w:rsidR="002E2BA7" w:rsidRPr="003C1C60" w:rsidRDefault="00844EE9" w:rsidP="00C513BE">
      <w:pPr>
        <w:pStyle w:val="ConfigWindow"/>
      </w:pPr>
      <w:r>
        <w:t>End of document</w:t>
      </w:r>
      <w:bookmarkStart w:id="0" w:name="_GoBack"/>
      <w:bookmarkEnd w:id="0"/>
    </w:p>
    <w:sectPr w:rsidR="002E2BA7" w:rsidRPr="003C1C60" w:rsidSect="009C3182">
      <w:headerReference w:type="default" r:id="rId9"/>
      <w:footerReference w:type="default" r:id="rId10"/>
      <w:headerReference w:type="first" r:id="rId11"/>
      <w:footerReference w:type="first" r:id="rId12"/>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549732" w14:textId="77777777" w:rsidR="00DD5F17" w:rsidRDefault="00DD5F17" w:rsidP="00710659">
      <w:pPr>
        <w:spacing w:after="0" w:line="240" w:lineRule="auto"/>
      </w:pPr>
      <w:r>
        <w:separator/>
      </w:r>
    </w:p>
    <w:p w14:paraId="4B39388C" w14:textId="77777777" w:rsidR="00DD5F17" w:rsidRDefault="00DD5F17"/>
  </w:endnote>
  <w:endnote w:type="continuationSeparator" w:id="0">
    <w:p w14:paraId="137EF192" w14:textId="77777777" w:rsidR="00DD5F17" w:rsidRDefault="00DD5F17" w:rsidP="00710659">
      <w:pPr>
        <w:spacing w:after="0" w:line="240" w:lineRule="auto"/>
      </w:pPr>
      <w:r>
        <w:continuationSeparator/>
      </w:r>
    </w:p>
    <w:p w14:paraId="080631B4" w14:textId="77777777" w:rsidR="00DD5F17" w:rsidRDefault="00DD5F1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53ECC2" w14:textId="2F25E9FD" w:rsidR="00844EE9" w:rsidRPr="00882B63" w:rsidRDefault="00844EE9"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rsidR="00E73047">
          <w:t>2020</w:t>
        </w:r>
      </w:sdtContent>
    </w:sdt>
    <w:r>
      <w:t xml:space="preserve"> - </w:t>
    </w:r>
    <w:r>
      <w:fldChar w:fldCharType="begin"/>
    </w:r>
    <w:r>
      <w:instrText xml:space="preserve"> SAVEDATE  \@ "yyyy"  \* MERGEFORMAT </w:instrText>
    </w:r>
    <w:r>
      <w:fldChar w:fldCharType="separate"/>
    </w:r>
    <w:r w:rsidR="00614F1E">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2</w:t>
    </w:r>
    <w:r w:rsidRPr="0090659A">
      <w:rPr>
        <w:b/>
        <w:szCs w:val="16"/>
      </w:rPr>
      <w:fldChar w:fldCharType="end"/>
    </w:r>
    <w:r>
      <w:tab/>
    </w:r>
    <w:r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5C3670" w14:textId="21DC6C06" w:rsidR="00844EE9" w:rsidRPr="00882B63" w:rsidRDefault="00844EE9" w:rsidP="00E859E3">
    <w:pPr>
      <w:pStyle w:val="Footer"/>
      <w:rPr>
        <w:szCs w:val="16"/>
      </w:rPr>
    </w:pPr>
    <w:r w:rsidRPr="00B31F19">
      <w:sym w:font="Symbol" w:char="F0E3"/>
    </w:r>
    <w:r>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rsidR="00E73047">
          <w:t>2020</w:t>
        </w:r>
      </w:sdtContent>
    </w:sdt>
    <w:r>
      <w:t xml:space="preserve"> - </w:t>
    </w:r>
    <w:r>
      <w:fldChar w:fldCharType="begin"/>
    </w:r>
    <w:r>
      <w:instrText xml:space="preserve"> SAVEDATE  \@ "yyyy"  \* MERGEFORMAT </w:instrText>
    </w:r>
    <w:r>
      <w:fldChar w:fldCharType="separate"/>
    </w:r>
    <w:r w:rsidR="00614F1E">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2</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9CC29C" w14:textId="77777777" w:rsidR="00DD5F17" w:rsidRDefault="00DD5F17" w:rsidP="00710659">
      <w:pPr>
        <w:spacing w:after="0" w:line="240" w:lineRule="auto"/>
      </w:pPr>
      <w:r>
        <w:separator/>
      </w:r>
    </w:p>
    <w:p w14:paraId="06E2C3CD" w14:textId="77777777" w:rsidR="00DD5F17" w:rsidRDefault="00DD5F17"/>
  </w:footnote>
  <w:footnote w:type="continuationSeparator" w:id="0">
    <w:p w14:paraId="39F2606D" w14:textId="77777777" w:rsidR="00DD5F17" w:rsidRDefault="00DD5F17" w:rsidP="00710659">
      <w:pPr>
        <w:spacing w:after="0" w:line="240" w:lineRule="auto"/>
      </w:pPr>
      <w:r>
        <w:continuationSeparator/>
      </w:r>
    </w:p>
    <w:p w14:paraId="226A0386" w14:textId="77777777" w:rsidR="00DD5F17" w:rsidRDefault="00DD5F1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itle"/>
      <w:tag w:val=""/>
      <w:id w:val="-1711953976"/>
      <w:placeholder>
        <w:docPart w:val="8FF3458C19ED4972BA24B210272FCB23"/>
      </w:placeholder>
      <w:dataBinding w:prefixMappings="xmlns:ns0='http://purl.org/dc/elements/1.1/' xmlns:ns1='http://schemas.openxmlformats.org/package/2006/metadata/core-properties' " w:xpath="/ns1:coreProperties[1]/ns0:title[1]" w:storeItemID="{6C3C8BC8-F283-45AE-878A-BAB7291924A1}"/>
      <w:text/>
    </w:sdtPr>
    <w:sdtContent>
      <w:p w14:paraId="3869162C" w14:textId="77777777" w:rsidR="00844EE9" w:rsidRDefault="00844EE9" w:rsidP="008402F2">
        <w:pPr>
          <w:pStyle w:val="PageHead"/>
        </w:pPr>
        <w:r>
          <w:t>Lab - Implement Route Redistribution Between Multiple Protocols</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73E005" w14:textId="77777777" w:rsidR="00844EE9" w:rsidRDefault="00844EE9" w:rsidP="006C3FCF">
    <w:pPr>
      <w:ind w:left="-288"/>
    </w:pPr>
    <w:r>
      <w:rPr>
        <w:noProof/>
      </w:rPr>
      <w:drawing>
        <wp:inline distT="0" distB="0" distL="0" distR="0" wp14:anchorId="47D59E74" wp14:editId="692C99CF">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79639DB"/>
    <w:multiLevelType w:val="multilevel"/>
    <w:tmpl w:val="95985C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2520"/>
        </w:tabs>
        <w:ind w:left="25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796360"/>
    <w:multiLevelType w:val="multilevel"/>
    <w:tmpl w:val="00AADDF2"/>
    <w:styleLink w:val="PartStepSubStepList"/>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lowerLetter"/>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DF612DD"/>
    <w:multiLevelType w:val="multilevel"/>
    <w:tmpl w:val="F92A5A1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459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8" w15:restartNumberingAfterBreak="0">
    <w:nsid w:val="70E856F8"/>
    <w:multiLevelType w:val="hybridMultilevel"/>
    <w:tmpl w:val="7E4483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7"/>
  </w:num>
  <w:num w:numId="2">
    <w:abstractNumId w:val="5"/>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3"/>
  </w:num>
  <w:num w:numId="4">
    <w:abstractNumId w:val="5"/>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5"/>
  </w:num>
  <w:num w:numId="6">
    <w:abstractNumId w:val="0"/>
  </w:num>
  <w:num w:numId="7">
    <w:abstractNumId w:val="1"/>
  </w:num>
  <w:num w:numId="8">
    <w:abstractNumId w:val="6"/>
    <w:lvlOverride w:ilvl="0">
      <w:lvl w:ilvl="0">
        <w:start w:val="1"/>
        <w:numFmt w:val="decimal"/>
        <w:lvlText w:val="Part %1:"/>
        <w:lvlJc w:val="left"/>
        <w:pPr>
          <w:tabs>
            <w:tab w:val="num" w:pos="1152"/>
          </w:tabs>
          <w:ind w:left="1152" w:hanging="792"/>
        </w:pPr>
        <w:rPr>
          <w:rFonts w:hint="default"/>
        </w:rPr>
      </w:lvl>
    </w:lvlOverride>
  </w:num>
  <w:num w:numId="9">
    <w:abstractNumId w:val="5"/>
    <w:lvlOverride w:ilvl="2">
      <w:lvl w:ilvl="2">
        <w:start w:val="1"/>
        <w:numFmt w:val="lowerLetter"/>
        <w:pStyle w:val="Heading3"/>
        <w:lvlText w:val="%3."/>
        <w:lvlJc w:val="left"/>
        <w:pPr>
          <w:tabs>
            <w:tab w:val="num" w:pos="720"/>
          </w:tabs>
          <w:ind w:left="720" w:hanging="360"/>
        </w:pPr>
        <w:rPr>
          <w:rFonts w:hint="default"/>
          <w:b w:val="0"/>
        </w:rPr>
      </w:lvl>
    </w:lvlOverride>
  </w:num>
  <w:num w:numId="10">
    <w:abstractNumId w:val="4"/>
  </w:num>
  <w:num w:numId="11">
    <w:abstractNumId w:val="4"/>
    <w:lvlOverride w:ilvl="0">
      <w:lvl w:ilvl="0">
        <w:start w:val="1"/>
        <w:numFmt w:val="decimal"/>
        <w:lvlText w:val="Part %1:"/>
        <w:lvlJc w:val="left"/>
        <w:pPr>
          <w:tabs>
            <w:tab w:val="num" w:pos="1080"/>
          </w:tabs>
          <w:ind w:left="1080" w:hanging="1080"/>
        </w:pPr>
        <w:rPr>
          <w:rFonts w:hint="default"/>
          <w:sz w:val="28"/>
          <w:szCs w:val="28"/>
        </w:rPr>
      </w:lvl>
    </w:lvlOverride>
  </w:num>
  <w:num w:numId="12">
    <w:abstractNumId w:val="5"/>
  </w:num>
  <w:num w:numId="13">
    <w:abstractNumId w:val="3"/>
  </w:num>
  <w:num w:numId="14">
    <w:abstractNumId w:val="5"/>
  </w:num>
  <w:num w:numId="15">
    <w:abstractNumId w:val="5"/>
  </w:num>
  <w:num w:numId="16">
    <w:abstractNumId w:val="5"/>
  </w:num>
  <w:num w:numId="17">
    <w:abstractNumId w:val="5"/>
  </w:num>
  <w:num w:numId="18">
    <w:abstractNumId w:val="5"/>
  </w:num>
  <w:num w:numId="19">
    <w:abstractNumId w:val="8"/>
  </w:num>
  <w:num w:numId="20">
    <w:abstractNumId w:val="5"/>
  </w:num>
  <w:num w:numId="21">
    <w:abstractNumId w:val="5"/>
  </w:num>
  <w:num w:numId="22">
    <w:abstractNumId w:val="5"/>
  </w:num>
  <w:num w:numId="23">
    <w:abstractNumId w:val="5"/>
  </w:num>
  <w:num w:numId="24">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014"/>
    <w:rsid w:val="00001BDF"/>
    <w:rsid w:val="0000380F"/>
    <w:rsid w:val="00004175"/>
    <w:rsid w:val="000059C9"/>
    <w:rsid w:val="0000668B"/>
    <w:rsid w:val="00012C22"/>
    <w:rsid w:val="00013E43"/>
    <w:rsid w:val="000160F7"/>
    <w:rsid w:val="00016D5B"/>
    <w:rsid w:val="00016F30"/>
    <w:rsid w:val="0002047C"/>
    <w:rsid w:val="00021B9A"/>
    <w:rsid w:val="000242D6"/>
    <w:rsid w:val="00024EE5"/>
    <w:rsid w:val="00027022"/>
    <w:rsid w:val="000319D7"/>
    <w:rsid w:val="00035AEA"/>
    <w:rsid w:val="000408F8"/>
    <w:rsid w:val="00041AF6"/>
    <w:rsid w:val="00044E62"/>
    <w:rsid w:val="00050BA4"/>
    <w:rsid w:val="0005141D"/>
    <w:rsid w:val="00051738"/>
    <w:rsid w:val="0005242B"/>
    <w:rsid w:val="00052548"/>
    <w:rsid w:val="000548C4"/>
    <w:rsid w:val="000571E0"/>
    <w:rsid w:val="000603EE"/>
    <w:rsid w:val="00060696"/>
    <w:rsid w:val="0006248A"/>
    <w:rsid w:val="00062D89"/>
    <w:rsid w:val="00067A67"/>
    <w:rsid w:val="00070C16"/>
    <w:rsid w:val="00072243"/>
    <w:rsid w:val="00075EA9"/>
    <w:rsid w:val="000769CF"/>
    <w:rsid w:val="00080AD8"/>
    <w:rsid w:val="000815D8"/>
    <w:rsid w:val="00084C99"/>
    <w:rsid w:val="00085CC6"/>
    <w:rsid w:val="00090C07"/>
    <w:rsid w:val="0009147A"/>
    <w:rsid w:val="00091E8D"/>
    <w:rsid w:val="0009378D"/>
    <w:rsid w:val="00093C98"/>
    <w:rsid w:val="000952AA"/>
    <w:rsid w:val="00097163"/>
    <w:rsid w:val="000A22C8"/>
    <w:rsid w:val="000B2344"/>
    <w:rsid w:val="000B7DE5"/>
    <w:rsid w:val="000C2118"/>
    <w:rsid w:val="000C333E"/>
    <w:rsid w:val="000C5EF2"/>
    <w:rsid w:val="000C6425"/>
    <w:rsid w:val="000C6E6E"/>
    <w:rsid w:val="000C7B7D"/>
    <w:rsid w:val="000D55B4"/>
    <w:rsid w:val="000E0ADC"/>
    <w:rsid w:val="000E65F0"/>
    <w:rsid w:val="000F072C"/>
    <w:rsid w:val="000F2074"/>
    <w:rsid w:val="000F31D7"/>
    <w:rsid w:val="000F6743"/>
    <w:rsid w:val="001006C2"/>
    <w:rsid w:val="00100F92"/>
    <w:rsid w:val="0010151C"/>
    <w:rsid w:val="00101BE8"/>
    <w:rsid w:val="00102168"/>
    <w:rsid w:val="00103401"/>
    <w:rsid w:val="00103A44"/>
    <w:rsid w:val="00103D36"/>
    <w:rsid w:val="0010436E"/>
    <w:rsid w:val="00107B2B"/>
    <w:rsid w:val="00112AC5"/>
    <w:rsid w:val="001133DD"/>
    <w:rsid w:val="00120CBE"/>
    <w:rsid w:val="00121BAE"/>
    <w:rsid w:val="00125806"/>
    <w:rsid w:val="001261C4"/>
    <w:rsid w:val="00126F64"/>
    <w:rsid w:val="00130A20"/>
    <w:rsid w:val="001314FB"/>
    <w:rsid w:val="001366EC"/>
    <w:rsid w:val="00136EF4"/>
    <w:rsid w:val="0014219C"/>
    <w:rsid w:val="001425ED"/>
    <w:rsid w:val="00143450"/>
    <w:rsid w:val="00144997"/>
    <w:rsid w:val="001523C0"/>
    <w:rsid w:val="001535FE"/>
    <w:rsid w:val="00154E3A"/>
    <w:rsid w:val="00155352"/>
    <w:rsid w:val="00157902"/>
    <w:rsid w:val="001608F0"/>
    <w:rsid w:val="00162105"/>
    <w:rsid w:val="00162EEA"/>
    <w:rsid w:val="00163164"/>
    <w:rsid w:val="00165C8D"/>
    <w:rsid w:val="00166253"/>
    <w:rsid w:val="001704B7"/>
    <w:rsid w:val="001708A6"/>
    <w:rsid w:val="001710C0"/>
    <w:rsid w:val="00172AFB"/>
    <w:rsid w:val="0017379A"/>
    <w:rsid w:val="0017388D"/>
    <w:rsid w:val="00176A0A"/>
    <w:rsid w:val="001772B8"/>
    <w:rsid w:val="00180FBF"/>
    <w:rsid w:val="001813C3"/>
    <w:rsid w:val="001825AE"/>
    <w:rsid w:val="00182CF4"/>
    <w:rsid w:val="00186CE1"/>
    <w:rsid w:val="00191F00"/>
    <w:rsid w:val="00192F12"/>
    <w:rsid w:val="00193732"/>
    <w:rsid w:val="00193F14"/>
    <w:rsid w:val="00196CBC"/>
    <w:rsid w:val="0019753E"/>
    <w:rsid w:val="00197614"/>
    <w:rsid w:val="001A0312"/>
    <w:rsid w:val="001A15DA"/>
    <w:rsid w:val="001A2694"/>
    <w:rsid w:val="001A3CC7"/>
    <w:rsid w:val="001A67A4"/>
    <w:rsid w:val="001A69AC"/>
    <w:rsid w:val="001B548D"/>
    <w:rsid w:val="001B5E3F"/>
    <w:rsid w:val="001B67D8"/>
    <w:rsid w:val="001B699A"/>
    <w:rsid w:val="001B6F95"/>
    <w:rsid w:val="001C05A1"/>
    <w:rsid w:val="001C1D9E"/>
    <w:rsid w:val="001C5998"/>
    <w:rsid w:val="001C7C3B"/>
    <w:rsid w:val="001C7D96"/>
    <w:rsid w:val="001D5B6F"/>
    <w:rsid w:val="001E0AB8"/>
    <w:rsid w:val="001E13A6"/>
    <w:rsid w:val="001E38E0"/>
    <w:rsid w:val="001E4E72"/>
    <w:rsid w:val="001E6194"/>
    <w:rsid w:val="001E62B3"/>
    <w:rsid w:val="001E6424"/>
    <w:rsid w:val="001F0171"/>
    <w:rsid w:val="001F0D77"/>
    <w:rsid w:val="001F643A"/>
    <w:rsid w:val="001F7DD8"/>
    <w:rsid w:val="0020145C"/>
    <w:rsid w:val="00201928"/>
    <w:rsid w:val="00203E26"/>
    <w:rsid w:val="0020449C"/>
    <w:rsid w:val="002113B8"/>
    <w:rsid w:val="00211EA6"/>
    <w:rsid w:val="00215665"/>
    <w:rsid w:val="002163BB"/>
    <w:rsid w:val="0021792C"/>
    <w:rsid w:val="00220909"/>
    <w:rsid w:val="002240AB"/>
    <w:rsid w:val="00225E37"/>
    <w:rsid w:val="00231DCA"/>
    <w:rsid w:val="00235792"/>
    <w:rsid w:val="002420D0"/>
    <w:rsid w:val="00242E3A"/>
    <w:rsid w:val="00246492"/>
    <w:rsid w:val="002506CF"/>
    <w:rsid w:val="0025107F"/>
    <w:rsid w:val="00257AEE"/>
    <w:rsid w:val="00260566"/>
    <w:rsid w:val="00260753"/>
    <w:rsid w:val="00260CD4"/>
    <w:rsid w:val="00261033"/>
    <w:rsid w:val="002639D8"/>
    <w:rsid w:val="00265F77"/>
    <w:rsid w:val="00266C83"/>
    <w:rsid w:val="00270FCC"/>
    <w:rsid w:val="00274597"/>
    <w:rsid w:val="00274F5C"/>
    <w:rsid w:val="002768DC"/>
    <w:rsid w:val="00285F3D"/>
    <w:rsid w:val="002864FA"/>
    <w:rsid w:val="00294C8F"/>
    <w:rsid w:val="002A0B2E"/>
    <w:rsid w:val="002A0DC1"/>
    <w:rsid w:val="002A5C4C"/>
    <w:rsid w:val="002A6C56"/>
    <w:rsid w:val="002B3772"/>
    <w:rsid w:val="002C04C4"/>
    <w:rsid w:val="002C07AD"/>
    <w:rsid w:val="002C090C"/>
    <w:rsid w:val="002C1243"/>
    <w:rsid w:val="002C1815"/>
    <w:rsid w:val="002C475E"/>
    <w:rsid w:val="002C6AD6"/>
    <w:rsid w:val="002C7664"/>
    <w:rsid w:val="002D6C2A"/>
    <w:rsid w:val="002D7A86"/>
    <w:rsid w:val="002D7D65"/>
    <w:rsid w:val="002E0E12"/>
    <w:rsid w:val="002E2BA7"/>
    <w:rsid w:val="002E7A3A"/>
    <w:rsid w:val="002F28B8"/>
    <w:rsid w:val="002F33E4"/>
    <w:rsid w:val="002F45FF"/>
    <w:rsid w:val="002F66D3"/>
    <w:rsid w:val="002F6D17"/>
    <w:rsid w:val="00301881"/>
    <w:rsid w:val="00302887"/>
    <w:rsid w:val="003056EB"/>
    <w:rsid w:val="00305FF6"/>
    <w:rsid w:val="003071FF"/>
    <w:rsid w:val="00310652"/>
    <w:rsid w:val="00311065"/>
    <w:rsid w:val="0031371D"/>
    <w:rsid w:val="0031789F"/>
    <w:rsid w:val="00320788"/>
    <w:rsid w:val="003233A3"/>
    <w:rsid w:val="0032487B"/>
    <w:rsid w:val="00327DD8"/>
    <w:rsid w:val="003324BF"/>
    <w:rsid w:val="00334C33"/>
    <w:rsid w:val="0034218C"/>
    <w:rsid w:val="0034455D"/>
    <w:rsid w:val="0034604B"/>
    <w:rsid w:val="0034665B"/>
    <w:rsid w:val="00346D17"/>
    <w:rsid w:val="00347972"/>
    <w:rsid w:val="0035469B"/>
    <w:rsid w:val="003559CC"/>
    <w:rsid w:val="00355D4B"/>
    <w:rsid w:val="00355EAF"/>
    <w:rsid w:val="003569D7"/>
    <w:rsid w:val="003571DF"/>
    <w:rsid w:val="003608AC"/>
    <w:rsid w:val="00363A23"/>
    <w:rsid w:val="0036440C"/>
    <w:rsid w:val="0036465A"/>
    <w:rsid w:val="00371FE6"/>
    <w:rsid w:val="003831FB"/>
    <w:rsid w:val="00387014"/>
    <w:rsid w:val="00390C38"/>
    <w:rsid w:val="00392748"/>
    <w:rsid w:val="00392C65"/>
    <w:rsid w:val="00392ED5"/>
    <w:rsid w:val="003A13E8"/>
    <w:rsid w:val="003A19DC"/>
    <w:rsid w:val="003A1B45"/>
    <w:rsid w:val="003A206C"/>
    <w:rsid w:val="003A220C"/>
    <w:rsid w:val="003A4853"/>
    <w:rsid w:val="003A4BEA"/>
    <w:rsid w:val="003A5B2E"/>
    <w:rsid w:val="003B256A"/>
    <w:rsid w:val="003B46FC"/>
    <w:rsid w:val="003B5767"/>
    <w:rsid w:val="003B67F1"/>
    <w:rsid w:val="003B6D43"/>
    <w:rsid w:val="003B7605"/>
    <w:rsid w:val="003C08AA"/>
    <w:rsid w:val="003C1C60"/>
    <w:rsid w:val="003C2A7B"/>
    <w:rsid w:val="003C49EF"/>
    <w:rsid w:val="003C6BCA"/>
    <w:rsid w:val="003C6C2C"/>
    <w:rsid w:val="003C7902"/>
    <w:rsid w:val="003D0BFF"/>
    <w:rsid w:val="003D6324"/>
    <w:rsid w:val="003D6EF1"/>
    <w:rsid w:val="003D76CD"/>
    <w:rsid w:val="003E0DFB"/>
    <w:rsid w:val="003E5BE5"/>
    <w:rsid w:val="003E66A0"/>
    <w:rsid w:val="003F18D1"/>
    <w:rsid w:val="003F20EC"/>
    <w:rsid w:val="003F34EF"/>
    <w:rsid w:val="003F4F0E"/>
    <w:rsid w:val="003F5440"/>
    <w:rsid w:val="003F6096"/>
    <w:rsid w:val="003F6E06"/>
    <w:rsid w:val="00400D2E"/>
    <w:rsid w:val="00402C9F"/>
    <w:rsid w:val="00403AE4"/>
    <w:rsid w:val="00403C7A"/>
    <w:rsid w:val="004057A6"/>
    <w:rsid w:val="00406554"/>
    <w:rsid w:val="00406ED4"/>
    <w:rsid w:val="00407755"/>
    <w:rsid w:val="0041293B"/>
    <w:rsid w:val="004131B0"/>
    <w:rsid w:val="00416C42"/>
    <w:rsid w:val="00420E9B"/>
    <w:rsid w:val="00422476"/>
    <w:rsid w:val="0042385C"/>
    <w:rsid w:val="00424F5A"/>
    <w:rsid w:val="00426FA5"/>
    <w:rsid w:val="0043020F"/>
    <w:rsid w:val="00431654"/>
    <w:rsid w:val="00434926"/>
    <w:rsid w:val="004354B0"/>
    <w:rsid w:val="00442381"/>
    <w:rsid w:val="004433A2"/>
    <w:rsid w:val="00443ACE"/>
    <w:rsid w:val="00444217"/>
    <w:rsid w:val="0044780B"/>
    <w:rsid w:val="004478F4"/>
    <w:rsid w:val="00450F7A"/>
    <w:rsid w:val="00452C6D"/>
    <w:rsid w:val="00455E0B"/>
    <w:rsid w:val="0045724D"/>
    <w:rsid w:val="00457934"/>
    <w:rsid w:val="00460FAA"/>
    <w:rsid w:val="00462B9F"/>
    <w:rsid w:val="00463666"/>
    <w:rsid w:val="004659EE"/>
    <w:rsid w:val="00465E6B"/>
    <w:rsid w:val="00465F9B"/>
    <w:rsid w:val="00473E34"/>
    <w:rsid w:val="00475440"/>
    <w:rsid w:val="00476BA9"/>
    <w:rsid w:val="00481650"/>
    <w:rsid w:val="0048424C"/>
    <w:rsid w:val="00490807"/>
    <w:rsid w:val="004936C2"/>
    <w:rsid w:val="0049379C"/>
    <w:rsid w:val="004A1CA0"/>
    <w:rsid w:val="004A22E9"/>
    <w:rsid w:val="004A4ACD"/>
    <w:rsid w:val="004A506C"/>
    <w:rsid w:val="004A5BC5"/>
    <w:rsid w:val="004B023D"/>
    <w:rsid w:val="004B253C"/>
    <w:rsid w:val="004B3123"/>
    <w:rsid w:val="004C0909"/>
    <w:rsid w:val="004C3F97"/>
    <w:rsid w:val="004D01F2"/>
    <w:rsid w:val="004D2CED"/>
    <w:rsid w:val="004D3339"/>
    <w:rsid w:val="004D353F"/>
    <w:rsid w:val="004D36D7"/>
    <w:rsid w:val="004D682B"/>
    <w:rsid w:val="004E6152"/>
    <w:rsid w:val="004F0542"/>
    <w:rsid w:val="004F344A"/>
    <w:rsid w:val="004F4EC3"/>
    <w:rsid w:val="00504ED4"/>
    <w:rsid w:val="00510639"/>
    <w:rsid w:val="00511791"/>
    <w:rsid w:val="005139BE"/>
    <w:rsid w:val="00516142"/>
    <w:rsid w:val="0051681C"/>
    <w:rsid w:val="00520027"/>
    <w:rsid w:val="0052093C"/>
    <w:rsid w:val="005217C2"/>
    <w:rsid w:val="00521B31"/>
    <w:rsid w:val="00522469"/>
    <w:rsid w:val="0052400A"/>
    <w:rsid w:val="00531E80"/>
    <w:rsid w:val="00536277"/>
    <w:rsid w:val="0053685E"/>
    <w:rsid w:val="00536F43"/>
    <w:rsid w:val="00542616"/>
    <w:rsid w:val="005468C1"/>
    <w:rsid w:val="005510BA"/>
    <w:rsid w:val="00551B44"/>
    <w:rsid w:val="005538C8"/>
    <w:rsid w:val="00554B4E"/>
    <w:rsid w:val="00556C02"/>
    <w:rsid w:val="00560C96"/>
    <w:rsid w:val="00561BB2"/>
    <w:rsid w:val="00563249"/>
    <w:rsid w:val="00564744"/>
    <w:rsid w:val="00570A65"/>
    <w:rsid w:val="00571757"/>
    <w:rsid w:val="00572FDB"/>
    <w:rsid w:val="005762B1"/>
    <w:rsid w:val="00580456"/>
    <w:rsid w:val="00580E73"/>
    <w:rsid w:val="0058110B"/>
    <w:rsid w:val="00592329"/>
    <w:rsid w:val="00592658"/>
    <w:rsid w:val="00593386"/>
    <w:rsid w:val="00596998"/>
    <w:rsid w:val="0059790F"/>
    <w:rsid w:val="005A2A23"/>
    <w:rsid w:val="005A3D56"/>
    <w:rsid w:val="005A6E62"/>
    <w:rsid w:val="005A7F24"/>
    <w:rsid w:val="005B2FB3"/>
    <w:rsid w:val="005C6DE5"/>
    <w:rsid w:val="005D2B29"/>
    <w:rsid w:val="005D354A"/>
    <w:rsid w:val="005D3E53"/>
    <w:rsid w:val="005D506C"/>
    <w:rsid w:val="005E3235"/>
    <w:rsid w:val="005E4176"/>
    <w:rsid w:val="005E4876"/>
    <w:rsid w:val="005E52FA"/>
    <w:rsid w:val="005E606D"/>
    <w:rsid w:val="005E65B5"/>
    <w:rsid w:val="005F0301"/>
    <w:rsid w:val="005F0AAB"/>
    <w:rsid w:val="005F3AE9"/>
    <w:rsid w:val="005F4BDB"/>
    <w:rsid w:val="00600776"/>
    <w:rsid w:val="006007BB"/>
    <w:rsid w:val="006013B5"/>
    <w:rsid w:val="00601561"/>
    <w:rsid w:val="00601DC0"/>
    <w:rsid w:val="006034CB"/>
    <w:rsid w:val="00603503"/>
    <w:rsid w:val="00603C52"/>
    <w:rsid w:val="00606443"/>
    <w:rsid w:val="00612A45"/>
    <w:rsid w:val="006131CE"/>
    <w:rsid w:val="0061336B"/>
    <w:rsid w:val="00613F8D"/>
    <w:rsid w:val="00614F1E"/>
    <w:rsid w:val="00617809"/>
    <w:rsid w:val="00617D6E"/>
    <w:rsid w:val="00620ED5"/>
    <w:rsid w:val="00622D61"/>
    <w:rsid w:val="00623C16"/>
    <w:rsid w:val="00624198"/>
    <w:rsid w:val="0062794A"/>
    <w:rsid w:val="00631E27"/>
    <w:rsid w:val="00636C28"/>
    <w:rsid w:val="00641301"/>
    <w:rsid w:val="006428E5"/>
    <w:rsid w:val="00644958"/>
    <w:rsid w:val="00645F53"/>
    <w:rsid w:val="006513FB"/>
    <w:rsid w:val="00656EEF"/>
    <w:rsid w:val="006576AF"/>
    <w:rsid w:val="00662507"/>
    <w:rsid w:val="0066274B"/>
    <w:rsid w:val="006710BA"/>
    <w:rsid w:val="00672919"/>
    <w:rsid w:val="00673EEC"/>
    <w:rsid w:val="006772DC"/>
    <w:rsid w:val="00677544"/>
    <w:rsid w:val="00681687"/>
    <w:rsid w:val="006856A5"/>
    <w:rsid w:val="00686295"/>
    <w:rsid w:val="00686587"/>
    <w:rsid w:val="006904CF"/>
    <w:rsid w:val="00695672"/>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6EE"/>
    <w:rsid w:val="006C6832"/>
    <w:rsid w:val="006D1370"/>
    <w:rsid w:val="006D2C28"/>
    <w:rsid w:val="006D3FC1"/>
    <w:rsid w:val="006D7590"/>
    <w:rsid w:val="006D7AFA"/>
    <w:rsid w:val="006E30C2"/>
    <w:rsid w:val="006E372B"/>
    <w:rsid w:val="006E5FE9"/>
    <w:rsid w:val="006E6581"/>
    <w:rsid w:val="006E71DF"/>
    <w:rsid w:val="006F0564"/>
    <w:rsid w:val="006F1616"/>
    <w:rsid w:val="006F1C18"/>
    <w:rsid w:val="006F1CC4"/>
    <w:rsid w:val="006F2A86"/>
    <w:rsid w:val="006F3163"/>
    <w:rsid w:val="00705FEC"/>
    <w:rsid w:val="00707520"/>
    <w:rsid w:val="00710659"/>
    <w:rsid w:val="0071147A"/>
    <w:rsid w:val="0071185D"/>
    <w:rsid w:val="0071793A"/>
    <w:rsid w:val="007205A1"/>
    <w:rsid w:val="00721E01"/>
    <w:rsid w:val="007222AD"/>
    <w:rsid w:val="007267CF"/>
    <w:rsid w:val="00731F3F"/>
    <w:rsid w:val="00733BAB"/>
    <w:rsid w:val="0073604C"/>
    <w:rsid w:val="00736E82"/>
    <w:rsid w:val="007436BF"/>
    <w:rsid w:val="007443E9"/>
    <w:rsid w:val="00745DCE"/>
    <w:rsid w:val="00752E0D"/>
    <w:rsid w:val="00753D89"/>
    <w:rsid w:val="00753DDA"/>
    <w:rsid w:val="00754A6E"/>
    <w:rsid w:val="007550F9"/>
    <w:rsid w:val="007553D8"/>
    <w:rsid w:val="00755C9B"/>
    <w:rsid w:val="00760FE4"/>
    <w:rsid w:val="0076249E"/>
    <w:rsid w:val="00762E49"/>
    <w:rsid w:val="007636C2"/>
    <w:rsid w:val="00763D8B"/>
    <w:rsid w:val="007657F6"/>
    <w:rsid w:val="00765E47"/>
    <w:rsid w:val="0077125A"/>
    <w:rsid w:val="007726D6"/>
    <w:rsid w:val="0078405B"/>
    <w:rsid w:val="00786F58"/>
    <w:rsid w:val="00787363"/>
    <w:rsid w:val="00787CC1"/>
    <w:rsid w:val="00792F4E"/>
    <w:rsid w:val="0079398D"/>
    <w:rsid w:val="00796C25"/>
    <w:rsid w:val="007972B5"/>
    <w:rsid w:val="007A1BE9"/>
    <w:rsid w:val="007A287C"/>
    <w:rsid w:val="007A3B2A"/>
    <w:rsid w:val="007A61A5"/>
    <w:rsid w:val="007B0C9D"/>
    <w:rsid w:val="007B5522"/>
    <w:rsid w:val="007C0EE0"/>
    <w:rsid w:val="007C1B71"/>
    <w:rsid w:val="007C2FBB"/>
    <w:rsid w:val="007C7164"/>
    <w:rsid w:val="007C7413"/>
    <w:rsid w:val="007D1984"/>
    <w:rsid w:val="007D2AFE"/>
    <w:rsid w:val="007D6504"/>
    <w:rsid w:val="007E3264"/>
    <w:rsid w:val="007E3FEA"/>
    <w:rsid w:val="007E634A"/>
    <w:rsid w:val="007E6402"/>
    <w:rsid w:val="007F06EF"/>
    <w:rsid w:val="007F0A0B"/>
    <w:rsid w:val="007F3A60"/>
    <w:rsid w:val="007F3D0B"/>
    <w:rsid w:val="007F4918"/>
    <w:rsid w:val="007F7C94"/>
    <w:rsid w:val="00802FFA"/>
    <w:rsid w:val="00805122"/>
    <w:rsid w:val="00810E4B"/>
    <w:rsid w:val="00814BAA"/>
    <w:rsid w:val="00815AE7"/>
    <w:rsid w:val="00816F0C"/>
    <w:rsid w:val="0082211C"/>
    <w:rsid w:val="00824295"/>
    <w:rsid w:val="00827A65"/>
    <w:rsid w:val="00830473"/>
    <w:rsid w:val="008313F3"/>
    <w:rsid w:val="00836D47"/>
    <w:rsid w:val="008402F2"/>
    <w:rsid w:val="00840469"/>
    <w:rsid w:val="008405BB"/>
    <w:rsid w:val="0084270A"/>
    <w:rsid w:val="00844EE9"/>
    <w:rsid w:val="0084564F"/>
    <w:rsid w:val="00846494"/>
    <w:rsid w:val="00846663"/>
    <w:rsid w:val="00847B20"/>
    <w:rsid w:val="008509D3"/>
    <w:rsid w:val="00853418"/>
    <w:rsid w:val="00856EBD"/>
    <w:rsid w:val="008578DC"/>
    <w:rsid w:val="00857CF6"/>
    <w:rsid w:val="008610ED"/>
    <w:rsid w:val="00861C6A"/>
    <w:rsid w:val="008639F8"/>
    <w:rsid w:val="00865199"/>
    <w:rsid w:val="00866B79"/>
    <w:rsid w:val="00867EAF"/>
    <w:rsid w:val="00870763"/>
    <w:rsid w:val="008713EA"/>
    <w:rsid w:val="00873C6B"/>
    <w:rsid w:val="00881CE4"/>
    <w:rsid w:val="00882B63"/>
    <w:rsid w:val="00883500"/>
    <w:rsid w:val="0088426A"/>
    <w:rsid w:val="008852BA"/>
    <w:rsid w:val="00890108"/>
    <w:rsid w:val="00893877"/>
    <w:rsid w:val="008951C4"/>
    <w:rsid w:val="0089532C"/>
    <w:rsid w:val="008953DF"/>
    <w:rsid w:val="00896165"/>
    <w:rsid w:val="00896681"/>
    <w:rsid w:val="008A0B09"/>
    <w:rsid w:val="008A2749"/>
    <w:rsid w:val="008A3A90"/>
    <w:rsid w:val="008B031C"/>
    <w:rsid w:val="008B06D4"/>
    <w:rsid w:val="008B4F20"/>
    <w:rsid w:val="008B68E7"/>
    <w:rsid w:val="008B7FFD"/>
    <w:rsid w:val="008C286A"/>
    <w:rsid w:val="008C2920"/>
    <w:rsid w:val="008C4307"/>
    <w:rsid w:val="008D23DF"/>
    <w:rsid w:val="008D50AA"/>
    <w:rsid w:val="008D73BF"/>
    <w:rsid w:val="008D7F09"/>
    <w:rsid w:val="008E00D5"/>
    <w:rsid w:val="008E3594"/>
    <w:rsid w:val="008E5B64"/>
    <w:rsid w:val="008E7DAA"/>
    <w:rsid w:val="008F0094"/>
    <w:rsid w:val="008F03EF"/>
    <w:rsid w:val="008F2F0B"/>
    <w:rsid w:val="008F340F"/>
    <w:rsid w:val="00903523"/>
    <w:rsid w:val="00904A5A"/>
    <w:rsid w:val="0090558C"/>
    <w:rsid w:val="00906281"/>
    <w:rsid w:val="0090659A"/>
    <w:rsid w:val="00910975"/>
    <w:rsid w:val="00911080"/>
    <w:rsid w:val="00912500"/>
    <w:rsid w:val="0091350B"/>
    <w:rsid w:val="00915986"/>
    <w:rsid w:val="00917624"/>
    <w:rsid w:val="00926CB2"/>
    <w:rsid w:val="00930386"/>
    <w:rsid w:val="009309F5"/>
    <w:rsid w:val="00932CFC"/>
    <w:rsid w:val="00933237"/>
    <w:rsid w:val="00933F28"/>
    <w:rsid w:val="009400C3"/>
    <w:rsid w:val="00942299"/>
    <w:rsid w:val="009453F7"/>
    <w:rsid w:val="00945E3C"/>
    <w:rsid w:val="00945E65"/>
    <w:rsid w:val="009476C0"/>
    <w:rsid w:val="00963E34"/>
    <w:rsid w:val="00963FFD"/>
    <w:rsid w:val="00964DFA"/>
    <w:rsid w:val="00967907"/>
    <w:rsid w:val="00970A69"/>
    <w:rsid w:val="009805BE"/>
    <w:rsid w:val="0098155C"/>
    <w:rsid w:val="00981CCA"/>
    <w:rsid w:val="00983B77"/>
    <w:rsid w:val="00985E6C"/>
    <w:rsid w:val="009931E9"/>
    <w:rsid w:val="00996053"/>
    <w:rsid w:val="00997E71"/>
    <w:rsid w:val="009A0AC4"/>
    <w:rsid w:val="009A0B2F"/>
    <w:rsid w:val="009A1CF4"/>
    <w:rsid w:val="009A1DCF"/>
    <w:rsid w:val="009A37D7"/>
    <w:rsid w:val="009A4E17"/>
    <w:rsid w:val="009A5128"/>
    <w:rsid w:val="009A6955"/>
    <w:rsid w:val="009B0207"/>
    <w:rsid w:val="009B0697"/>
    <w:rsid w:val="009B341C"/>
    <w:rsid w:val="009B474E"/>
    <w:rsid w:val="009B5747"/>
    <w:rsid w:val="009C0B81"/>
    <w:rsid w:val="009C3182"/>
    <w:rsid w:val="009C42DA"/>
    <w:rsid w:val="009D2C27"/>
    <w:rsid w:val="009D503E"/>
    <w:rsid w:val="009E2309"/>
    <w:rsid w:val="009E42B9"/>
    <w:rsid w:val="009E4E17"/>
    <w:rsid w:val="009E54B9"/>
    <w:rsid w:val="009E5D55"/>
    <w:rsid w:val="009F4C2E"/>
    <w:rsid w:val="00A00E85"/>
    <w:rsid w:val="00A014A3"/>
    <w:rsid w:val="00A027CC"/>
    <w:rsid w:val="00A0412D"/>
    <w:rsid w:val="00A14DF0"/>
    <w:rsid w:val="00A15DF0"/>
    <w:rsid w:val="00A21211"/>
    <w:rsid w:val="00A218FF"/>
    <w:rsid w:val="00A30F8A"/>
    <w:rsid w:val="00A33890"/>
    <w:rsid w:val="00A34E7F"/>
    <w:rsid w:val="00A34F4E"/>
    <w:rsid w:val="00A44F50"/>
    <w:rsid w:val="00A46F0A"/>
    <w:rsid w:val="00A46F25"/>
    <w:rsid w:val="00A47CC2"/>
    <w:rsid w:val="00A502BA"/>
    <w:rsid w:val="00A5659A"/>
    <w:rsid w:val="00A60146"/>
    <w:rsid w:val="00A601A9"/>
    <w:rsid w:val="00A60F6F"/>
    <w:rsid w:val="00A622C4"/>
    <w:rsid w:val="00A6283D"/>
    <w:rsid w:val="00A64494"/>
    <w:rsid w:val="00A6570E"/>
    <w:rsid w:val="00A676FF"/>
    <w:rsid w:val="00A72AFD"/>
    <w:rsid w:val="00A730BD"/>
    <w:rsid w:val="00A73EBA"/>
    <w:rsid w:val="00A754B4"/>
    <w:rsid w:val="00A76665"/>
    <w:rsid w:val="00A76749"/>
    <w:rsid w:val="00A807C1"/>
    <w:rsid w:val="00A82658"/>
    <w:rsid w:val="00A83267"/>
    <w:rsid w:val="00A83374"/>
    <w:rsid w:val="00A83973"/>
    <w:rsid w:val="00A86D24"/>
    <w:rsid w:val="00A91628"/>
    <w:rsid w:val="00A931FB"/>
    <w:rsid w:val="00A95F46"/>
    <w:rsid w:val="00A96172"/>
    <w:rsid w:val="00A96D52"/>
    <w:rsid w:val="00A97C5F"/>
    <w:rsid w:val="00AA25BD"/>
    <w:rsid w:val="00AB0D6A"/>
    <w:rsid w:val="00AB1D94"/>
    <w:rsid w:val="00AB43B3"/>
    <w:rsid w:val="00AB49B9"/>
    <w:rsid w:val="00AB501D"/>
    <w:rsid w:val="00AB758A"/>
    <w:rsid w:val="00AC027E"/>
    <w:rsid w:val="00AC05AB"/>
    <w:rsid w:val="00AC1E7E"/>
    <w:rsid w:val="00AC2DDD"/>
    <w:rsid w:val="00AC3373"/>
    <w:rsid w:val="00AC507D"/>
    <w:rsid w:val="00AC5B1E"/>
    <w:rsid w:val="00AC66E4"/>
    <w:rsid w:val="00AD0118"/>
    <w:rsid w:val="00AD04F2"/>
    <w:rsid w:val="00AD21B9"/>
    <w:rsid w:val="00AD3EE1"/>
    <w:rsid w:val="00AD4578"/>
    <w:rsid w:val="00AD4C52"/>
    <w:rsid w:val="00AD68E9"/>
    <w:rsid w:val="00AD761F"/>
    <w:rsid w:val="00AE56C0"/>
    <w:rsid w:val="00AF7ACC"/>
    <w:rsid w:val="00B00914"/>
    <w:rsid w:val="00B02A8E"/>
    <w:rsid w:val="00B052EE"/>
    <w:rsid w:val="00B1081F"/>
    <w:rsid w:val="00B12318"/>
    <w:rsid w:val="00B2262A"/>
    <w:rsid w:val="00B2268D"/>
    <w:rsid w:val="00B22F26"/>
    <w:rsid w:val="00B242B4"/>
    <w:rsid w:val="00B2496B"/>
    <w:rsid w:val="00B27499"/>
    <w:rsid w:val="00B3010D"/>
    <w:rsid w:val="00B31769"/>
    <w:rsid w:val="00B35151"/>
    <w:rsid w:val="00B41127"/>
    <w:rsid w:val="00B433F2"/>
    <w:rsid w:val="00B458E8"/>
    <w:rsid w:val="00B47940"/>
    <w:rsid w:val="00B52A72"/>
    <w:rsid w:val="00B5397B"/>
    <w:rsid w:val="00B53EE9"/>
    <w:rsid w:val="00B551E8"/>
    <w:rsid w:val="00B56910"/>
    <w:rsid w:val="00B6183E"/>
    <w:rsid w:val="00B62809"/>
    <w:rsid w:val="00B62D4C"/>
    <w:rsid w:val="00B6316B"/>
    <w:rsid w:val="00B72A08"/>
    <w:rsid w:val="00B72F2A"/>
    <w:rsid w:val="00B745A5"/>
    <w:rsid w:val="00B74716"/>
    <w:rsid w:val="00B7675A"/>
    <w:rsid w:val="00B81898"/>
    <w:rsid w:val="00B82DED"/>
    <w:rsid w:val="00B8606B"/>
    <w:rsid w:val="00B86DC5"/>
    <w:rsid w:val="00B878E7"/>
    <w:rsid w:val="00B879CC"/>
    <w:rsid w:val="00B87B74"/>
    <w:rsid w:val="00B87B79"/>
    <w:rsid w:val="00B9477B"/>
    <w:rsid w:val="00B97278"/>
    <w:rsid w:val="00B97943"/>
    <w:rsid w:val="00BA12DC"/>
    <w:rsid w:val="00BA1D0B"/>
    <w:rsid w:val="00BA2B50"/>
    <w:rsid w:val="00BA3992"/>
    <w:rsid w:val="00BA6014"/>
    <w:rsid w:val="00BA67C7"/>
    <w:rsid w:val="00BA6972"/>
    <w:rsid w:val="00BB1E0D"/>
    <w:rsid w:val="00BB26C8"/>
    <w:rsid w:val="00BB4D9B"/>
    <w:rsid w:val="00BB73FF"/>
    <w:rsid w:val="00BB7688"/>
    <w:rsid w:val="00BC4FA9"/>
    <w:rsid w:val="00BC7423"/>
    <w:rsid w:val="00BC7CAC"/>
    <w:rsid w:val="00BD6D76"/>
    <w:rsid w:val="00BE3A73"/>
    <w:rsid w:val="00BE56B3"/>
    <w:rsid w:val="00BE676D"/>
    <w:rsid w:val="00BF04E8"/>
    <w:rsid w:val="00BF16BF"/>
    <w:rsid w:val="00BF4D1F"/>
    <w:rsid w:val="00BF56EB"/>
    <w:rsid w:val="00BF76BE"/>
    <w:rsid w:val="00C02A73"/>
    <w:rsid w:val="00C051BB"/>
    <w:rsid w:val="00C063D2"/>
    <w:rsid w:val="00C07024"/>
    <w:rsid w:val="00C07FD9"/>
    <w:rsid w:val="00C10955"/>
    <w:rsid w:val="00C11C4D"/>
    <w:rsid w:val="00C162C0"/>
    <w:rsid w:val="00C16F49"/>
    <w:rsid w:val="00C1712C"/>
    <w:rsid w:val="00C20634"/>
    <w:rsid w:val="00C212E0"/>
    <w:rsid w:val="00C23E16"/>
    <w:rsid w:val="00C27E37"/>
    <w:rsid w:val="00C32713"/>
    <w:rsid w:val="00C351B8"/>
    <w:rsid w:val="00C410D9"/>
    <w:rsid w:val="00C42B57"/>
    <w:rsid w:val="00C44DB7"/>
    <w:rsid w:val="00C4510A"/>
    <w:rsid w:val="00C47F2E"/>
    <w:rsid w:val="00C513BE"/>
    <w:rsid w:val="00C520DB"/>
    <w:rsid w:val="00C52BA6"/>
    <w:rsid w:val="00C57A1A"/>
    <w:rsid w:val="00C60BBD"/>
    <w:rsid w:val="00C61C6A"/>
    <w:rsid w:val="00C6258F"/>
    <w:rsid w:val="00C62C41"/>
    <w:rsid w:val="00C63DF6"/>
    <w:rsid w:val="00C63E58"/>
    <w:rsid w:val="00C6495E"/>
    <w:rsid w:val="00C665A2"/>
    <w:rsid w:val="00C66921"/>
    <w:rsid w:val="00C670EE"/>
    <w:rsid w:val="00C67E3B"/>
    <w:rsid w:val="00C71F4C"/>
    <w:rsid w:val="00C730D9"/>
    <w:rsid w:val="00C73BC8"/>
    <w:rsid w:val="00C73E03"/>
    <w:rsid w:val="00C77B29"/>
    <w:rsid w:val="00C868FE"/>
    <w:rsid w:val="00C87039"/>
    <w:rsid w:val="00C8718B"/>
    <w:rsid w:val="00C872E4"/>
    <w:rsid w:val="00C878D9"/>
    <w:rsid w:val="00C90311"/>
    <w:rsid w:val="00C91C26"/>
    <w:rsid w:val="00CA1D8B"/>
    <w:rsid w:val="00CA2BB2"/>
    <w:rsid w:val="00CA4981"/>
    <w:rsid w:val="00CA73D5"/>
    <w:rsid w:val="00CB2FC9"/>
    <w:rsid w:val="00CB4D86"/>
    <w:rsid w:val="00CB5068"/>
    <w:rsid w:val="00CB7D2B"/>
    <w:rsid w:val="00CC1C87"/>
    <w:rsid w:val="00CC3000"/>
    <w:rsid w:val="00CC4859"/>
    <w:rsid w:val="00CC7A35"/>
    <w:rsid w:val="00CD072A"/>
    <w:rsid w:val="00CD1070"/>
    <w:rsid w:val="00CD2E04"/>
    <w:rsid w:val="00CD40B1"/>
    <w:rsid w:val="00CD51E0"/>
    <w:rsid w:val="00CD7E48"/>
    <w:rsid w:val="00CD7F73"/>
    <w:rsid w:val="00CE26C5"/>
    <w:rsid w:val="00CE36AF"/>
    <w:rsid w:val="00CE47F3"/>
    <w:rsid w:val="00CE54DD"/>
    <w:rsid w:val="00CF0DA5"/>
    <w:rsid w:val="00CF26E3"/>
    <w:rsid w:val="00CF5D31"/>
    <w:rsid w:val="00CF5F3B"/>
    <w:rsid w:val="00CF7733"/>
    <w:rsid w:val="00CF791A"/>
    <w:rsid w:val="00D00513"/>
    <w:rsid w:val="00D00D7D"/>
    <w:rsid w:val="00D01AC5"/>
    <w:rsid w:val="00D030AE"/>
    <w:rsid w:val="00D123D0"/>
    <w:rsid w:val="00D125FA"/>
    <w:rsid w:val="00D12CCA"/>
    <w:rsid w:val="00D139C8"/>
    <w:rsid w:val="00D1645F"/>
    <w:rsid w:val="00D17F81"/>
    <w:rsid w:val="00D2758C"/>
    <w:rsid w:val="00D275CA"/>
    <w:rsid w:val="00D2789B"/>
    <w:rsid w:val="00D345AB"/>
    <w:rsid w:val="00D377C2"/>
    <w:rsid w:val="00D41566"/>
    <w:rsid w:val="00D452F4"/>
    <w:rsid w:val="00D458EC"/>
    <w:rsid w:val="00D501B0"/>
    <w:rsid w:val="00D52582"/>
    <w:rsid w:val="00D531D0"/>
    <w:rsid w:val="00D56A0E"/>
    <w:rsid w:val="00D57AD3"/>
    <w:rsid w:val="00D62F25"/>
    <w:rsid w:val="00D635FE"/>
    <w:rsid w:val="00D6503E"/>
    <w:rsid w:val="00D66A7B"/>
    <w:rsid w:val="00D729DE"/>
    <w:rsid w:val="00D75B6A"/>
    <w:rsid w:val="00D778DF"/>
    <w:rsid w:val="00D8308E"/>
    <w:rsid w:val="00D84BDA"/>
    <w:rsid w:val="00D86D9E"/>
    <w:rsid w:val="00D87013"/>
    <w:rsid w:val="00D876A8"/>
    <w:rsid w:val="00D87F26"/>
    <w:rsid w:val="00D913F0"/>
    <w:rsid w:val="00D93063"/>
    <w:rsid w:val="00D933B0"/>
    <w:rsid w:val="00D94670"/>
    <w:rsid w:val="00D951FC"/>
    <w:rsid w:val="00D96AD9"/>
    <w:rsid w:val="00D977E8"/>
    <w:rsid w:val="00D97B16"/>
    <w:rsid w:val="00DA119B"/>
    <w:rsid w:val="00DA2773"/>
    <w:rsid w:val="00DA74E4"/>
    <w:rsid w:val="00DB1C89"/>
    <w:rsid w:val="00DB3763"/>
    <w:rsid w:val="00DB4029"/>
    <w:rsid w:val="00DB4C62"/>
    <w:rsid w:val="00DB5F4D"/>
    <w:rsid w:val="00DB66F2"/>
    <w:rsid w:val="00DB6DA5"/>
    <w:rsid w:val="00DC076B"/>
    <w:rsid w:val="00DC186F"/>
    <w:rsid w:val="00DC252F"/>
    <w:rsid w:val="00DC3ADF"/>
    <w:rsid w:val="00DC3BD4"/>
    <w:rsid w:val="00DC6050"/>
    <w:rsid w:val="00DC6445"/>
    <w:rsid w:val="00DC6F69"/>
    <w:rsid w:val="00DD35E1"/>
    <w:rsid w:val="00DD3EDF"/>
    <w:rsid w:val="00DD43EA"/>
    <w:rsid w:val="00DD5F17"/>
    <w:rsid w:val="00DE6774"/>
    <w:rsid w:val="00DE6F44"/>
    <w:rsid w:val="00DF1B58"/>
    <w:rsid w:val="00DF4A99"/>
    <w:rsid w:val="00E009DA"/>
    <w:rsid w:val="00E037D9"/>
    <w:rsid w:val="00E04927"/>
    <w:rsid w:val="00E0744E"/>
    <w:rsid w:val="00E11A48"/>
    <w:rsid w:val="00E130EB"/>
    <w:rsid w:val="00E162CD"/>
    <w:rsid w:val="00E17FA5"/>
    <w:rsid w:val="00E21BFE"/>
    <w:rsid w:val="00E21C88"/>
    <w:rsid w:val="00E223AC"/>
    <w:rsid w:val="00E233CC"/>
    <w:rsid w:val="00E26930"/>
    <w:rsid w:val="00E27257"/>
    <w:rsid w:val="00E27F4F"/>
    <w:rsid w:val="00E33C65"/>
    <w:rsid w:val="00E416F5"/>
    <w:rsid w:val="00E449D0"/>
    <w:rsid w:val="00E44A34"/>
    <w:rsid w:val="00E4506A"/>
    <w:rsid w:val="00E457CE"/>
    <w:rsid w:val="00E5285A"/>
    <w:rsid w:val="00E53F99"/>
    <w:rsid w:val="00E54B21"/>
    <w:rsid w:val="00E56510"/>
    <w:rsid w:val="00E62EA8"/>
    <w:rsid w:val="00E67A6E"/>
    <w:rsid w:val="00E70096"/>
    <w:rsid w:val="00E71B43"/>
    <w:rsid w:val="00E725E2"/>
    <w:rsid w:val="00E72F9C"/>
    <w:rsid w:val="00E73047"/>
    <w:rsid w:val="00E81612"/>
    <w:rsid w:val="00E82BD7"/>
    <w:rsid w:val="00E859E3"/>
    <w:rsid w:val="00E87D18"/>
    <w:rsid w:val="00E87D62"/>
    <w:rsid w:val="00E926AF"/>
    <w:rsid w:val="00E97271"/>
    <w:rsid w:val="00E97333"/>
    <w:rsid w:val="00EA486E"/>
    <w:rsid w:val="00EA4FA3"/>
    <w:rsid w:val="00EB001B"/>
    <w:rsid w:val="00EB3082"/>
    <w:rsid w:val="00EB5AA1"/>
    <w:rsid w:val="00EB6C33"/>
    <w:rsid w:val="00EC1DEA"/>
    <w:rsid w:val="00EC2FAF"/>
    <w:rsid w:val="00EC6F62"/>
    <w:rsid w:val="00ED2EA2"/>
    <w:rsid w:val="00ED6019"/>
    <w:rsid w:val="00ED6710"/>
    <w:rsid w:val="00ED6D91"/>
    <w:rsid w:val="00ED7830"/>
    <w:rsid w:val="00EE04F2"/>
    <w:rsid w:val="00EE0A54"/>
    <w:rsid w:val="00EE2BFF"/>
    <w:rsid w:val="00EE3909"/>
    <w:rsid w:val="00EE5558"/>
    <w:rsid w:val="00EE6E42"/>
    <w:rsid w:val="00EF4205"/>
    <w:rsid w:val="00EF5939"/>
    <w:rsid w:val="00EF7C39"/>
    <w:rsid w:val="00F01714"/>
    <w:rsid w:val="00F01DF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3130A"/>
    <w:rsid w:val="00F36F07"/>
    <w:rsid w:val="00F4135D"/>
    <w:rsid w:val="00F41B23"/>
    <w:rsid w:val="00F41F1B"/>
    <w:rsid w:val="00F42C65"/>
    <w:rsid w:val="00F46BD9"/>
    <w:rsid w:val="00F54FF2"/>
    <w:rsid w:val="00F60BE0"/>
    <w:rsid w:val="00F623C8"/>
    <w:rsid w:val="00F6280E"/>
    <w:rsid w:val="00F64B3E"/>
    <w:rsid w:val="00F66430"/>
    <w:rsid w:val="00F666EC"/>
    <w:rsid w:val="00F67E9E"/>
    <w:rsid w:val="00F7050A"/>
    <w:rsid w:val="00F70779"/>
    <w:rsid w:val="00F73203"/>
    <w:rsid w:val="00F75533"/>
    <w:rsid w:val="00F8036D"/>
    <w:rsid w:val="00F809DC"/>
    <w:rsid w:val="00F84F1F"/>
    <w:rsid w:val="00F86EB0"/>
    <w:rsid w:val="00F92BD9"/>
    <w:rsid w:val="00FA0C9A"/>
    <w:rsid w:val="00FA154B"/>
    <w:rsid w:val="00FA3811"/>
    <w:rsid w:val="00FA3B9F"/>
    <w:rsid w:val="00FA3F06"/>
    <w:rsid w:val="00FA4A26"/>
    <w:rsid w:val="00FA7084"/>
    <w:rsid w:val="00FA7BEF"/>
    <w:rsid w:val="00FB1105"/>
    <w:rsid w:val="00FB1929"/>
    <w:rsid w:val="00FB5FD9"/>
    <w:rsid w:val="00FB6554"/>
    <w:rsid w:val="00FB6713"/>
    <w:rsid w:val="00FB7FFE"/>
    <w:rsid w:val="00FC1200"/>
    <w:rsid w:val="00FD1398"/>
    <w:rsid w:val="00FD33AB"/>
    <w:rsid w:val="00FD3BA4"/>
    <w:rsid w:val="00FD4724"/>
    <w:rsid w:val="00FD4A68"/>
    <w:rsid w:val="00FD5167"/>
    <w:rsid w:val="00FD68ED"/>
    <w:rsid w:val="00FD7E00"/>
    <w:rsid w:val="00FE0AF0"/>
    <w:rsid w:val="00FE0E58"/>
    <w:rsid w:val="00FE2824"/>
    <w:rsid w:val="00FE2EA5"/>
    <w:rsid w:val="00FE2F0E"/>
    <w:rsid w:val="00FE4772"/>
    <w:rsid w:val="00FE53F2"/>
    <w:rsid w:val="00FE661F"/>
    <w:rsid w:val="00FF0400"/>
    <w:rsid w:val="00FF148D"/>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BFF3DE"/>
  <w15:docId w15:val="{B0AF16D4-1446-46A1-AF2B-856B59580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unhideWhenUsed/>
    <w:qFormat/>
    <w:rsid w:val="00490807"/>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CF26E3"/>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CF26E3"/>
    <w:pPr>
      <w:keepNext/>
      <w:numPr>
        <w:ilvl w:val="1"/>
        <w:numId w:val="5"/>
      </w:numPr>
      <w:spacing w:before="240" w:after="120" w:line="240" w:lineRule="auto"/>
      <w:ind w:left="0"/>
      <w:outlineLvl w:val="1"/>
    </w:pPr>
    <w:rPr>
      <w:rFonts w:eastAsia="Times New Roman"/>
      <w:b/>
      <w:bCs/>
      <w:sz w:val="26"/>
      <w:szCs w:val="26"/>
    </w:rPr>
  </w:style>
  <w:style w:type="paragraph" w:styleId="Heading3">
    <w:name w:val="heading 3"/>
    <w:basedOn w:val="Normal"/>
    <w:next w:val="Normal"/>
    <w:link w:val="Heading3Char"/>
    <w:uiPriority w:val="9"/>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981CCA"/>
    <w:pPr>
      <w:keepNext/>
      <w:spacing w:before="0" w:after="0"/>
      <w:ind w:left="720"/>
      <w:outlineLvl w:val="3"/>
    </w:pPr>
    <w:rPr>
      <w:rFonts w:eastAsia="Times New Roman"/>
      <w:bCs/>
      <w:color w:val="984806" w:themeColor="accent6" w:themeShade="80"/>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F26E3"/>
    <w:rPr>
      <w:b/>
      <w:bCs/>
      <w:noProof/>
      <w:sz w:val="26"/>
      <w:szCs w:val="26"/>
    </w:rPr>
  </w:style>
  <w:style w:type="character" w:customStyle="1" w:styleId="Heading2Char">
    <w:name w:val="Heading 2 Char"/>
    <w:link w:val="Heading2"/>
    <w:uiPriority w:val="9"/>
    <w:rsid w:val="00CF26E3"/>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3C1C60"/>
    <w:pPr>
      <w:spacing w:after="480"/>
    </w:pPr>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A95F46"/>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A931FB"/>
    <w:rPr>
      <w:rFonts w:ascii="Courier New" w:hAnsi="Courier New"/>
      <w:b w:val="0"/>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tabs>
        <w:tab w:val="clear" w:pos="2520"/>
        <w:tab w:val="num" w:pos="360"/>
      </w:tabs>
      <w:ind w:left="360"/>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981CCA"/>
    <w:rPr>
      <w:rFonts w:eastAsia="Times New Roman"/>
      <w:bCs/>
      <w:color w:val="984806" w:themeColor="accent6" w:themeShade="80"/>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uiPriority w:val="9"/>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numbering" w:customStyle="1" w:styleId="PartStepSubStepList">
    <w:name w:val="Part_Step_SubStep_List"/>
    <w:basedOn w:val="NoList"/>
    <w:uiPriority w:val="99"/>
    <w:rsid w:val="00645F53"/>
    <w:pPr>
      <w:numPr>
        <w:numId w:val="1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 w:id="1609308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hbro\Desktop\New%20Folder%20CCNP%20v8\Ch%2016%20Route%20Redistribution\Lab%2016.1.3%20Lab%20Configure%20Route%20Redistribution%20Within%20the%20Same%20Interior%20Gateway%20Protocol.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FF3458C19ED4972BA24B210272FCB23"/>
        <w:category>
          <w:name w:val="General"/>
          <w:gallery w:val="placeholder"/>
        </w:category>
        <w:types>
          <w:type w:val="bbPlcHdr"/>
        </w:types>
        <w:behaviors>
          <w:behavior w:val="content"/>
        </w:behaviors>
        <w:guid w:val="{6A2295B5-2656-419F-9981-1A01DC8299D5}"/>
      </w:docPartPr>
      <w:docPartBody>
        <w:p w:rsidR="00F66DC0" w:rsidRDefault="00F1353F">
          <w:pPr>
            <w:pStyle w:val="8FF3458C19ED4972BA24B210272FCB23"/>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1353F"/>
    <w:rsid w:val="002A562E"/>
    <w:rsid w:val="002D2AAD"/>
    <w:rsid w:val="004A209F"/>
    <w:rsid w:val="006133CF"/>
    <w:rsid w:val="00630824"/>
    <w:rsid w:val="006D18AF"/>
    <w:rsid w:val="006F1A4A"/>
    <w:rsid w:val="00722675"/>
    <w:rsid w:val="007B5E9C"/>
    <w:rsid w:val="007F1CAC"/>
    <w:rsid w:val="00874651"/>
    <w:rsid w:val="00B47778"/>
    <w:rsid w:val="00C40CD6"/>
    <w:rsid w:val="00D768A9"/>
    <w:rsid w:val="00DB62A9"/>
    <w:rsid w:val="00E351B4"/>
    <w:rsid w:val="00F1353F"/>
    <w:rsid w:val="00F66D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66DC0"/>
    <w:rPr>
      <w:color w:val="808080"/>
    </w:rPr>
  </w:style>
  <w:style w:type="paragraph" w:customStyle="1" w:styleId="8FF3458C19ED4972BA24B210272FCB23">
    <w:name w:val="8FF3458C19ED4972BA24B210272FCB23"/>
  </w:style>
  <w:style w:type="paragraph" w:customStyle="1" w:styleId="91CDCCA48166412D91A1EAAC40D4D6B7">
    <w:name w:val="91CDCCA48166412D91A1EAAC40D4D6B7"/>
    <w:rsid w:val="00F66DC0"/>
  </w:style>
  <w:style w:type="paragraph" w:customStyle="1" w:styleId="AEB76C708BE4471795A466575F06D686">
    <w:name w:val="AEB76C708BE4471795A466575F06D686"/>
    <w:rsid w:val="00F66DC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71944D8-639F-43D4-80AE-73BD0CA8AE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 16.1.3 Lab Configure Route Redistribution Within the Same Interior Gateway Protocol.dotx</Template>
  <TotalTime>2</TotalTime>
  <Pages>13</Pages>
  <Words>3599</Words>
  <Characters>20519</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Lab - Implement Route Redistribution Between Multiple Protocols</vt:lpstr>
    </vt:vector>
  </TitlesOfParts>
  <Company>Cisco Systems, Inc.</Company>
  <LinksUpToDate>false</LinksUpToDate>
  <CharactersWithSpaces>24070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Implement Route Redistribution Between Multiple Protocols</dc:title>
  <dc:creator>nh.brooks@gmail.com</dc:creator>
  <dc:description>2020</dc:description>
  <cp:lastModifiedBy>Suk-Yi Pennock -X (spennock - UNICON INC at Cisco)</cp:lastModifiedBy>
  <cp:revision>4</cp:revision>
  <cp:lastPrinted>2020-04-01T07:32:00Z</cp:lastPrinted>
  <dcterms:created xsi:type="dcterms:W3CDTF">2020-04-01T07:30:00Z</dcterms:created>
  <dcterms:modified xsi:type="dcterms:W3CDTF">2020-04-01T07:32:00Z</dcterms:modified>
</cp:coreProperties>
</file>