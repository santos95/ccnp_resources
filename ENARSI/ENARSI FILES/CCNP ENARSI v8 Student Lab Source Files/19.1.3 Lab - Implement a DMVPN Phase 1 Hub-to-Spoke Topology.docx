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1F12" w14:textId="18DA15AA" w:rsidR="004D36D7" w:rsidRPr="00FD4A68" w:rsidRDefault="003F511E" w:rsidP="00657E93">
      <w:pPr>
        <w:pStyle w:val="Title"/>
        <w:rPr>
          <w:rStyle w:val="LabTitleInstVersred"/>
          <w:b/>
          <w:color w:val="auto"/>
        </w:rPr>
      </w:pPr>
      <w:sdt>
        <w:sdtPr>
          <w:rPr>
            <w:color w:val="EE0000"/>
          </w:rPr>
          <w:alias w:val="Title"/>
          <w:tag w:val=""/>
          <w:id w:val="-487021785"/>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Content>
          <w:r w:rsidR="006F7DEC" w:rsidRPr="006F7DEC">
            <w:t>Lab - Implement a DMVPN Phase 1 Hub-to-Spoke Topology</w:t>
          </w:r>
        </w:sdtContent>
      </w:sdt>
    </w:p>
    <w:p w14:paraId="53966B99" w14:textId="77777777" w:rsidR="00D778DF" w:rsidRPr="00E70096" w:rsidRDefault="00D778DF" w:rsidP="00D452F4">
      <w:pPr>
        <w:pStyle w:val="Heading1"/>
      </w:pPr>
      <w:r w:rsidRPr="00E70096">
        <w:t>Topology</w:t>
      </w:r>
    </w:p>
    <w:p w14:paraId="4CAABACD" w14:textId="21609CEB" w:rsidR="00D778DF" w:rsidRDefault="00AE1C3D" w:rsidP="00D778DF">
      <w:pPr>
        <w:pStyle w:val="Visual"/>
      </w:pPr>
      <w:r w:rsidRPr="00AE1C3D">
        <w:rPr>
          <w:noProof/>
        </w:rPr>
        <w:t xml:space="preserve"> </w:t>
      </w:r>
      <w:r>
        <w:rPr>
          <w:noProof/>
        </w:rPr>
        <w:drawing>
          <wp:inline distT="0" distB="0" distL="0" distR="0" wp14:anchorId="3E6C5FAD" wp14:editId="77E8BCF7">
            <wp:extent cx="5390476" cy="2314286"/>
            <wp:effectExtent l="0" t="0" r="1270" b="0"/>
            <wp:docPr id="4" name="Picture 4" descr="This topology has 3 routers and 1 switch. R1 G0/0/1 is connected switch DMVPN G1/0/11. R2 G0/0/1 is connected to switch DMVPN G1/012. R3 G0/0/1 is connected to switch DMVPN G1/0/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0476" cy="2314286"/>
                    </a:xfrm>
                    <a:prstGeom prst="rect">
                      <a:avLst/>
                    </a:prstGeom>
                  </pic:spPr>
                </pic:pic>
              </a:graphicData>
            </a:graphic>
          </wp:inline>
        </w:drawing>
      </w:r>
    </w:p>
    <w:p w14:paraId="4CCD2BBB"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2787"/>
        <w:gridCol w:w="3600"/>
        <w:gridCol w:w="3702"/>
      </w:tblGrid>
      <w:tr w:rsidR="00347B40" w:rsidRPr="0032293D" w14:paraId="0FF2E35A" w14:textId="77777777" w:rsidTr="00FF3EF6">
        <w:trPr>
          <w:cantSplit/>
          <w:tblHeader/>
          <w:jc w:val="center"/>
        </w:trPr>
        <w:tc>
          <w:tcPr>
            <w:tcW w:w="2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1375EE" w14:textId="77777777" w:rsidR="00347B40" w:rsidRPr="0032293D" w:rsidRDefault="00347B40" w:rsidP="0032293D">
            <w:pPr>
              <w:keepNext/>
              <w:spacing w:before="120" w:after="120"/>
              <w:jc w:val="center"/>
              <w:rPr>
                <w:b/>
                <w:sz w:val="20"/>
              </w:rPr>
            </w:pPr>
            <w:r w:rsidRPr="0032293D">
              <w:rPr>
                <w:b/>
                <w:sz w:val="20"/>
              </w:rPr>
              <w:t>Device</w:t>
            </w:r>
          </w:p>
        </w:tc>
        <w:tc>
          <w:tcPr>
            <w:tcW w:w="36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A012DC" w14:textId="77777777" w:rsidR="00347B40" w:rsidRPr="0032293D" w:rsidRDefault="00347B40" w:rsidP="0032293D">
            <w:pPr>
              <w:keepNext/>
              <w:spacing w:before="120" w:after="120"/>
              <w:jc w:val="center"/>
              <w:rPr>
                <w:b/>
                <w:sz w:val="20"/>
              </w:rPr>
            </w:pPr>
            <w:r w:rsidRPr="0032293D">
              <w:rPr>
                <w:b/>
                <w:sz w:val="20"/>
              </w:rPr>
              <w:t>Interface</w:t>
            </w:r>
          </w:p>
        </w:tc>
        <w:tc>
          <w:tcPr>
            <w:tcW w:w="3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53D" w14:textId="77777777" w:rsidR="00347B40" w:rsidRPr="0032293D" w:rsidRDefault="00347B40" w:rsidP="0032293D">
            <w:pPr>
              <w:keepNext/>
              <w:spacing w:before="120" w:after="120"/>
              <w:jc w:val="center"/>
              <w:rPr>
                <w:b/>
                <w:sz w:val="20"/>
              </w:rPr>
            </w:pPr>
            <w:r w:rsidRPr="0032293D">
              <w:rPr>
                <w:b/>
                <w:sz w:val="20"/>
              </w:rPr>
              <w:t>IPv4 Address</w:t>
            </w:r>
          </w:p>
        </w:tc>
      </w:tr>
      <w:tr w:rsidR="00347B40" w:rsidRPr="0032293D" w14:paraId="0CF1DCC1" w14:textId="77777777" w:rsidTr="00FF3EF6">
        <w:trPr>
          <w:cantSplit/>
          <w:jc w:val="center"/>
        </w:trPr>
        <w:tc>
          <w:tcPr>
            <w:tcW w:w="2787" w:type="dxa"/>
            <w:tcBorders>
              <w:bottom w:val="nil"/>
            </w:tcBorders>
            <w:vAlign w:val="bottom"/>
          </w:tcPr>
          <w:p w14:paraId="7408B75A" w14:textId="77777777" w:rsidR="00347B40" w:rsidRPr="0032293D" w:rsidRDefault="00347B40" w:rsidP="0032293D">
            <w:pPr>
              <w:spacing w:line="240" w:lineRule="auto"/>
              <w:rPr>
                <w:sz w:val="20"/>
                <w:szCs w:val="20"/>
              </w:rPr>
            </w:pPr>
            <w:r w:rsidRPr="0032293D">
              <w:rPr>
                <w:sz w:val="20"/>
                <w:szCs w:val="20"/>
              </w:rPr>
              <w:t>R1</w:t>
            </w:r>
          </w:p>
        </w:tc>
        <w:tc>
          <w:tcPr>
            <w:tcW w:w="3600" w:type="dxa"/>
            <w:vAlign w:val="bottom"/>
          </w:tcPr>
          <w:p w14:paraId="0D6EF8BA" w14:textId="264A8BD9" w:rsidR="00347B40" w:rsidRPr="0032293D" w:rsidRDefault="00347B40" w:rsidP="0032293D">
            <w:pPr>
              <w:spacing w:line="240" w:lineRule="auto"/>
              <w:rPr>
                <w:sz w:val="20"/>
                <w:szCs w:val="20"/>
              </w:rPr>
            </w:pPr>
            <w:r w:rsidRPr="0032293D">
              <w:rPr>
                <w:sz w:val="20"/>
                <w:szCs w:val="20"/>
              </w:rPr>
              <w:t>G0/0/</w:t>
            </w:r>
            <w:r w:rsidR="00F557EB">
              <w:rPr>
                <w:sz w:val="20"/>
                <w:szCs w:val="20"/>
              </w:rPr>
              <w:t>1</w:t>
            </w:r>
          </w:p>
        </w:tc>
        <w:tc>
          <w:tcPr>
            <w:tcW w:w="3702" w:type="dxa"/>
            <w:vAlign w:val="bottom"/>
          </w:tcPr>
          <w:p w14:paraId="7548A2F3" w14:textId="2E10476F" w:rsidR="00347B40" w:rsidRPr="0032293D" w:rsidRDefault="00AE1C3D" w:rsidP="0032293D">
            <w:pPr>
              <w:spacing w:line="240" w:lineRule="auto"/>
              <w:rPr>
                <w:sz w:val="20"/>
                <w:szCs w:val="20"/>
              </w:rPr>
            </w:pPr>
            <w:r>
              <w:rPr>
                <w:sz w:val="20"/>
                <w:szCs w:val="20"/>
              </w:rPr>
              <w:t>192.0.2.1/30</w:t>
            </w:r>
          </w:p>
        </w:tc>
      </w:tr>
      <w:tr w:rsidR="00347B40" w:rsidRPr="0032293D" w14:paraId="5399E6C3" w14:textId="77777777" w:rsidTr="00FF3EF6">
        <w:trPr>
          <w:cantSplit/>
          <w:jc w:val="center"/>
        </w:trPr>
        <w:tc>
          <w:tcPr>
            <w:tcW w:w="2787" w:type="dxa"/>
            <w:tcBorders>
              <w:top w:val="nil"/>
              <w:bottom w:val="single" w:sz="2" w:space="0" w:color="auto"/>
            </w:tcBorders>
            <w:shd w:val="clear" w:color="auto" w:fill="auto"/>
            <w:vAlign w:val="bottom"/>
          </w:tcPr>
          <w:p w14:paraId="79E031B7" w14:textId="6A79684E" w:rsidR="00347B40" w:rsidRPr="0032293D" w:rsidRDefault="00347B40" w:rsidP="00347B40">
            <w:pPr>
              <w:pStyle w:val="ConfigWindow"/>
            </w:pPr>
            <w:r>
              <w:t>R1</w:t>
            </w:r>
          </w:p>
        </w:tc>
        <w:tc>
          <w:tcPr>
            <w:tcW w:w="3600" w:type="dxa"/>
            <w:shd w:val="clear" w:color="auto" w:fill="auto"/>
            <w:vAlign w:val="bottom"/>
          </w:tcPr>
          <w:p w14:paraId="28E022FB" w14:textId="305C2DB4" w:rsidR="00347B40" w:rsidRPr="0032293D" w:rsidRDefault="00347B40" w:rsidP="0032293D">
            <w:pPr>
              <w:spacing w:line="240" w:lineRule="auto"/>
              <w:rPr>
                <w:sz w:val="20"/>
                <w:szCs w:val="20"/>
              </w:rPr>
            </w:pPr>
            <w:r>
              <w:rPr>
                <w:sz w:val="20"/>
                <w:szCs w:val="20"/>
              </w:rPr>
              <w:t xml:space="preserve">Tunnel </w:t>
            </w:r>
            <w:r w:rsidR="00F557EB">
              <w:rPr>
                <w:sz w:val="20"/>
                <w:szCs w:val="20"/>
              </w:rPr>
              <w:t>1</w:t>
            </w:r>
          </w:p>
        </w:tc>
        <w:tc>
          <w:tcPr>
            <w:tcW w:w="3702" w:type="dxa"/>
            <w:shd w:val="clear" w:color="auto" w:fill="auto"/>
            <w:vAlign w:val="bottom"/>
          </w:tcPr>
          <w:p w14:paraId="39AAC76F" w14:textId="0721188D" w:rsidR="00347B40" w:rsidRPr="0032293D" w:rsidRDefault="00347B40" w:rsidP="0032293D">
            <w:pPr>
              <w:spacing w:line="240" w:lineRule="auto"/>
              <w:rPr>
                <w:sz w:val="20"/>
                <w:szCs w:val="20"/>
              </w:rPr>
            </w:pPr>
            <w:r>
              <w:rPr>
                <w:sz w:val="20"/>
                <w:szCs w:val="20"/>
              </w:rPr>
              <w:t>100.100.100.1/29</w:t>
            </w:r>
          </w:p>
        </w:tc>
      </w:tr>
      <w:tr w:rsidR="00347B40" w:rsidRPr="0032293D" w14:paraId="6E46CBEA" w14:textId="77777777" w:rsidTr="00FF3EF6">
        <w:trPr>
          <w:cantSplit/>
          <w:jc w:val="center"/>
        </w:trPr>
        <w:tc>
          <w:tcPr>
            <w:tcW w:w="2787" w:type="dxa"/>
            <w:tcBorders>
              <w:bottom w:val="nil"/>
            </w:tcBorders>
            <w:shd w:val="clear" w:color="auto" w:fill="auto"/>
            <w:vAlign w:val="bottom"/>
          </w:tcPr>
          <w:p w14:paraId="13C1F346" w14:textId="77777777" w:rsidR="00347B40" w:rsidRPr="0032293D" w:rsidRDefault="00347B40" w:rsidP="0032293D">
            <w:pPr>
              <w:spacing w:line="240" w:lineRule="auto"/>
              <w:rPr>
                <w:sz w:val="20"/>
                <w:szCs w:val="20"/>
              </w:rPr>
            </w:pPr>
            <w:r w:rsidRPr="0032293D">
              <w:rPr>
                <w:sz w:val="20"/>
                <w:szCs w:val="20"/>
              </w:rPr>
              <w:t>R2</w:t>
            </w:r>
          </w:p>
        </w:tc>
        <w:tc>
          <w:tcPr>
            <w:tcW w:w="3600" w:type="dxa"/>
            <w:shd w:val="clear" w:color="auto" w:fill="auto"/>
            <w:vAlign w:val="bottom"/>
          </w:tcPr>
          <w:p w14:paraId="129E7403" w14:textId="7F35B7C9" w:rsidR="00347B40" w:rsidRPr="0032293D" w:rsidRDefault="00347B40" w:rsidP="0032293D">
            <w:pPr>
              <w:spacing w:line="240" w:lineRule="auto"/>
              <w:rPr>
                <w:sz w:val="20"/>
                <w:szCs w:val="20"/>
              </w:rPr>
            </w:pPr>
            <w:r w:rsidRPr="0032293D">
              <w:rPr>
                <w:sz w:val="20"/>
                <w:szCs w:val="20"/>
              </w:rPr>
              <w:t>G0/0/</w:t>
            </w:r>
            <w:r w:rsidR="00F557EB">
              <w:rPr>
                <w:sz w:val="20"/>
                <w:szCs w:val="20"/>
              </w:rPr>
              <w:t>1</w:t>
            </w:r>
          </w:p>
        </w:tc>
        <w:tc>
          <w:tcPr>
            <w:tcW w:w="3702" w:type="dxa"/>
            <w:shd w:val="clear" w:color="auto" w:fill="auto"/>
            <w:vAlign w:val="bottom"/>
          </w:tcPr>
          <w:p w14:paraId="63D557AD" w14:textId="4191479D" w:rsidR="00347B40" w:rsidRPr="0032293D" w:rsidRDefault="00AE1C3D" w:rsidP="0032293D">
            <w:pPr>
              <w:spacing w:line="240" w:lineRule="auto"/>
              <w:rPr>
                <w:sz w:val="20"/>
                <w:szCs w:val="20"/>
              </w:rPr>
            </w:pPr>
            <w:r>
              <w:rPr>
                <w:sz w:val="20"/>
                <w:szCs w:val="20"/>
              </w:rPr>
              <w:t>198.51.100.2/30</w:t>
            </w:r>
          </w:p>
        </w:tc>
      </w:tr>
      <w:tr w:rsidR="00347B40" w:rsidRPr="0032293D" w14:paraId="5068FB48" w14:textId="77777777" w:rsidTr="00FF3EF6">
        <w:trPr>
          <w:cantSplit/>
          <w:jc w:val="center"/>
        </w:trPr>
        <w:tc>
          <w:tcPr>
            <w:tcW w:w="2787" w:type="dxa"/>
            <w:tcBorders>
              <w:top w:val="nil"/>
              <w:left w:val="single" w:sz="2" w:space="0" w:color="auto"/>
              <w:bottom w:val="nil"/>
              <w:right w:val="single" w:sz="2" w:space="0" w:color="auto"/>
            </w:tcBorders>
            <w:shd w:val="clear" w:color="auto" w:fill="auto"/>
            <w:vAlign w:val="bottom"/>
          </w:tcPr>
          <w:p w14:paraId="01DDE19C" w14:textId="1A2BBF55" w:rsidR="00347B40" w:rsidRPr="0032293D" w:rsidRDefault="00347B40" w:rsidP="00347B40">
            <w:pPr>
              <w:pStyle w:val="ConfigWindow"/>
              <w:rPr>
                <w:rFonts w:eastAsia="Calibri"/>
                <w:color w:val="auto"/>
              </w:rPr>
            </w:pPr>
            <w:r>
              <w:t>R2</w:t>
            </w:r>
          </w:p>
        </w:tc>
        <w:tc>
          <w:tcPr>
            <w:tcW w:w="3600" w:type="dxa"/>
            <w:tcBorders>
              <w:top w:val="single" w:sz="2" w:space="0" w:color="auto"/>
              <w:left w:val="single" w:sz="2" w:space="0" w:color="auto"/>
              <w:bottom w:val="single" w:sz="2" w:space="0" w:color="auto"/>
              <w:right w:val="single" w:sz="2" w:space="0" w:color="auto"/>
            </w:tcBorders>
            <w:shd w:val="clear" w:color="auto" w:fill="auto"/>
            <w:vAlign w:val="bottom"/>
          </w:tcPr>
          <w:p w14:paraId="3824DFD6" w14:textId="77777777" w:rsidR="00347B40" w:rsidRPr="0032293D" w:rsidRDefault="00347B40" w:rsidP="00C45521">
            <w:pPr>
              <w:spacing w:line="240" w:lineRule="auto"/>
              <w:rPr>
                <w:sz w:val="20"/>
                <w:szCs w:val="20"/>
              </w:rPr>
            </w:pPr>
            <w:r w:rsidRPr="0032293D">
              <w:rPr>
                <w:sz w:val="20"/>
                <w:szCs w:val="20"/>
              </w:rPr>
              <w:t>Loopback 0</w:t>
            </w:r>
          </w:p>
        </w:tc>
        <w:tc>
          <w:tcPr>
            <w:tcW w:w="3702" w:type="dxa"/>
            <w:tcBorders>
              <w:top w:val="single" w:sz="2" w:space="0" w:color="auto"/>
              <w:left w:val="single" w:sz="2" w:space="0" w:color="auto"/>
              <w:bottom w:val="single" w:sz="2" w:space="0" w:color="auto"/>
              <w:right w:val="single" w:sz="2" w:space="0" w:color="auto"/>
            </w:tcBorders>
            <w:shd w:val="clear" w:color="auto" w:fill="auto"/>
            <w:vAlign w:val="bottom"/>
          </w:tcPr>
          <w:p w14:paraId="79ABD721" w14:textId="77777777" w:rsidR="00347B40" w:rsidRPr="0032293D" w:rsidRDefault="00347B40" w:rsidP="00C45521">
            <w:pPr>
              <w:spacing w:line="240" w:lineRule="auto"/>
              <w:rPr>
                <w:sz w:val="20"/>
                <w:szCs w:val="20"/>
              </w:rPr>
            </w:pPr>
            <w:r w:rsidRPr="0032293D">
              <w:rPr>
                <w:sz w:val="20"/>
                <w:szCs w:val="20"/>
              </w:rPr>
              <w:t>192.168.1.1/24</w:t>
            </w:r>
          </w:p>
        </w:tc>
      </w:tr>
      <w:tr w:rsidR="00347B40" w:rsidRPr="0032293D" w14:paraId="30DDB983" w14:textId="77777777" w:rsidTr="00FF3EF6">
        <w:trPr>
          <w:cantSplit/>
          <w:jc w:val="center"/>
        </w:trPr>
        <w:tc>
          <w:tcPr>
            <w:tcW w:w="2787" w:type="dxa"/>
            <w:tcBorders>
              <w:top w:val="nil"/>
              <w:left w:val="single" w:sz="2" w:space="0" w:color="auto"/>
              <w:bottom w:val="nil"/>
              <w:right w:val="single" w:sz="2" w:space="0" w:color="auto"/>
            </w:tcBorders>
            <w:shd w:val="clear" w:color="auto" w:fill="auto"/>
            <w:vAlign w:val="bottom"/>
          </w:tcPr>
          <w:p w14:paraId="667CE161" w14:textId="13E99502" w:rsidR="00347B40" w:rsidRPr="0032293D" w:rsidRDefault="00347B40" w:rsidP="00347B40">
            <w:pPr>
              <w:pStyle w:val="ConfigWindow"/>
              <w:rPr>
                <w:rFonts w:eastAsia="Calibri"/>
                <w:color w:val="auto"/>
              </w:rPr>
            </w:pPr>
            <w:r>
              <w:t>R2</w:t>
            </w:r>
          </w:p>
        </w:tc>
        <w:tc>
          <w:tcPr>
            <w:tcW w:w="3600" w:type="dxa"/>
            <w:tcBorders>
              <w:top w:val="single" w:sz="2" w:space="0" w:color="auto"/>
              <w:left w:val="single" w:sz="2" w:space="0" w:color="auto"/>
              <w:bottom w:val="single" w:sz="2" w:space="0" w:color="auto"/>
              <w:right w:val="single" w:sz="2" w:space="0" w:color="auto"/>
            </w:tcBorders>
            <w:shd w:val="clear" w:color="auto" w:fill="auto"/>
            <w:vAlign w:val="bottom"/>
          </w:tcPr>
          <w:p w14:paraId="5FDF397A" w14:textId="77777777" w:rsidR="00347B40" w:rsidRPr="0032293D" w:rsidRDefault="00347B40" w:rsidP="00C45521">
            <w:pPr>
              <w:spacing w:line="240" w:lineRule="auto"/>
              <w:rPr>
                <w:sz w:val="20"/>
                <w:szCs w:val="20"/>
              </w:rPr>
            </w:pPr>
            <w:r w:rsidRPr="0032293D">
              <w:rPr>
                <w:sz w:val="20"/>
                <w:szCs w:val="20"/>
              </w:rPr>
              <w:t>Loopback 1</w:t>
            </w:r>
          </w:p>
        </w:tc>
        <w:tc>
          <w:tcPr>
            <w:tcW w:w="3702" w:type="dxa"/>
            <w:tcBorders>
              <w:top w:val="single" w:sz="2" w:space="0" w:color="auto"/>
              <w:left w:val="single" w:sz="2" w:space="0" w:color="auto"/>
              <w:bottom w:val="single" w:sz="2" w:space="0" w:color="auto"/>
              <w:right w:val="single" w:sz="2" w:space="0" w:color="auto"/>
            </w:tcBorders>
            <w:shd w:val="clear" w:color="auto" w:fill="auto"/>
            <w:vAlign w:val="bottom"/>
          </w:tcPr>
          <w:p w14:paraId="11ACE519" w14:textId="77777777" w:rsidR="00347B40" w:rsidRPr="0032293D" w:rsidRDefault="00347B40" w:rsidP="00C45521">
            <w:pPr>
              <w:spacing w:line="240" w:lineRule="auto"/>
              <w:rPr>
                <w:sz w:val="20"/>
                <w:szCs w:val="20"/>
              </w:rPr>
            </w:pPr>
            <w:r w:rsidRPr="0032293D">
              <w:rPr>
                <w:sz w:val="20"/>
                <w:szCs w:val="20"/>
              </w:rPr>
              <w:t>172.16.1.1/24</w:t>
            </w:r>
          </w:p>
        </w:tc>
      </w:tr>
      <w:tr w:rsidR="00347B40" w:rsidRPr="0032293D" w14:paraId="0C074B6A" w14:textId="77777777" w:rsidTr="00FF3EF6">
        <w:trPr>
          <w:cantSplit/>
          <w:jc w:val="center"/>
        </w:trPr>
        <w:tc>
          <w:tcPr>
            <w:tcW w:w="2787" w:type="dxa"/>
            <w:tcBorders>
              <w:top w:val="nil"/>
              <w:bottom w:val="single" w:sz="2" w:space="0" w:color="auto"/>
            </w:tcBorders>
            <w:shd w:val="clear" w:color="auto" w:fill="auto"/>
            <w:vAlign w:val="bottom"/>
          </w:tcPr>
          <w:p w14:paraId="2D09BFA7" w14:textId="1F84BEEC" w:rsidR="00347B40" w:rsidRPr="0032293D" w:rsidRDefault="00347B40" w:rsidP="00347B40">
            <w:pPr>
              <w:pStyle w:val="ConfigWindow"/>
            </w:pPr>
            <w:r w:rsidRPr="00347B40">
              <w:t>R2</w:t>
            </w:r>
          </w:p>
        </w:tc>
        <w:tc>
          <w:tcPr>
            <w:tcW w:w="3600" w:type="dxa"/>
            <w:shd w:val="clear" w:color="auto" w:fill="auto"/>
            <w:vAlign w:val="bottom"/>
          </w:tcPr>
          <w:p w14:paraId="6A0A3605" w14:textId="78585D8B" w:rsidR="00347B40" w:rsidRPr="0032293D" w:rsidRDefault="00347B40" w:rsidP="0032293D">
            <w:pPr>
              <w:spacing w:line="240" w:lineRule="auto"/>
              <w:rPr>
                <w:sz w:val="20"/>
                <w:szCs w:val="20"/>
              </w:rPr>
            </w:pPr>
            <w:r>
              <w:rPr>
                <w:sz w:val="20"/>
                <w:szCs w:val="20"/>
              </w:rPr>
              <w:t xml:space="preserve">Tunnel </w:t>
            </w:r>
            <w:r w:rsidR="00F557EB">
              <w:rPr>
                <w:sz w:val="20"/>
                <w:szCs w:val="20"/>
              </w:rPr>
              <w:t>1</w:t>
            </w:r>
          </w:p>
        </w:tc>
        <w:tc>
          <w:tcPr>
            <w:tcW w:w="3702" w:type="dxa"/>
            <w:shd w:val="clear" w:color="auto" w:fill="auto"/>
            <w:vAlign w:val="bottom"/>
          </w:tcPr>
          <w:p w14:paraId="24C73B2E" w14:textId="08C4032D" w:rsidR="00347B40" w:rsidRPr="0032293D" w:rsidRDefault="00347B40" w:rsidP="0032293D">
            <w:pPr>
              <w:spacing w:line="240" w:lineRule="auto"/>
              <w:rPr>
                <w:sz w:val="20"/>
                <w:szCs w:val="20"/>
              </w:rPr>
            </w:pPr>
            <w:r>
              <w:rPr>
                <w:sz w:val="20"/>
                <w:szCs w:val="20"/>
              </w:rPr>
              <w:t>100.100.100.2/29</w:t>
            </w:r>
          </w:p>
        </w:tc>
      </w:tr>
      <w:tr w:rsidR="00347B40" w:rsidRPr="0032293D" w14:paraId="0C02CC0E" w14:textId="77777777" w:rsidTr="00FF3EF6">
        <w:trPr>
          <w:cantSplit/>
          <w:jc w:val="center"/>
        </w:trPr>
        <w:tc>
          <w:tcPr>
            <w:tcW w:w="2787" w:type="dxa"/>
            <w:tcBorders>
              <w:bottom w:val="nil"/>
            </w:tcBorders>
            <w:vAlign w:val="bottom"/>
          </w:tcPr>
          <w:p w14:paraId="0EE4E133" w14:textId="77777777" w:rsidR="00347B40" w:rsidRPr="0032293D" w:rsidRDefault="00347B40" w:rsidP="0032293D">
            <w:pPr>
              <w:spacing w:line="240" w:lineRule="auto"/>
              <w:rPr>
                <w:sz w:val="20"/>
                <w:szCs w:val="20"/>
              </w:rPr>
            </w:pPr>
            <w:r w:rsidRPr="0032293D">
              <w:rPr>
                <w:sz w:val="20"/>
                <w:szCs w:val="20"/>
              </w:rPr>
              <w:t>R3</w:t>
            </w:r>
          </w:p>
        </w:tc>
        <w:tc>
          <w:tcPr>
            <w:tcW w:w="3600" w:type="dxa"/>
            <w:vAlign w:val="bottom"/>
          </w:tcPr>
          <w:p w14:paraId="7DA02423" w14:textId="7059C8A1" w:rsidR="00347B40" w:rsidRPr="0032293D" w:rsidRDefault="00347B40" w:rsidP="0032293D">
            <w:pPr>
              <w:spacing w:line="240" w:lineRule="auto"/>
              <w:rPr>
                <w:sz w:val="20"/>
                <w:szCs w:val="20"/>
              </w:rPr>
            </w:pPr>
            <w:r w:rsidRPr="0032293D">
              <w:rPr>
                <w:sz w:val="20"/>
                <w:szCs w:val="20"/>
              </w:rPr>
              <w:t>G0/0/</w:t>
            </w:r>
            <w:r w:rsidR="00F557EB">
              <w:rPr>
                <w:sz w:val="20"/>
                <w:szCs w:val="20"/>
              </w:rPr>
              <w:t>1</w:t>
            </w:r>
          </w:p>
        </w:tc>
        <w:tc>
          <w:tcPr>
            <w:tcW w:w="3702" w:type="dxa"/>
            <w:vAlign w:val="bottom"/>
          </w:tcPr>
          <w:p w14:paraId="03973EEA" w14:textId="7D752726" w:rsidR="00347B40" w:rsidRPr="0032293D" w:rsidRDefault="00AE1C3D" w:rsidP="0032293D">
            <w:pPr>
              <w:spacing w:line="240" w:lineRule="auto"/>
              <w:rPr>
                <w:sz w:val="20"/>
                <w:szCs w:val="20"/>
              </w:rPr>
            </w:pPr>
            <w:r>
              <w:rPr>
                <w:sz w:val="20"/>
                <w:szCs w:val="20"/>
              </w:rPr>
              <w:t>203.0.113.2/30</w:t>
            </w:r>
          </w:p>
        </w:tc>
      </w:tr>
      <w:tr w:rsidR="00347B40" w:rsidRPr="0032293D" w14:paraId="755AF65B" w14:textId="77777777" w:rsidTr="00FF3EF6">
        <w:trPr>
          <w:cantSplit/>
          <w:jc w:val="center"/>
        </w:trPr>
        <w:tc>
          <w:tcPr>
            <w:tcW w:w="2787" w:type="dxa"/>
            <w:tcBorders>
              <w:top w:val="nil"/>
              <w:bottom w:val="nil"/>
            </w:tcBorders>
            <w:vAlign w:val="bottom"/>
          </w:tcPr>
          <w:p w14:paraId="625AEE08" w14:textId="77777777" w:rsidR="00347B40" w:rsidRPr="0032293D" w:rsidRDefault="00347B40" w:rsidP="00347B40">
            <w:pPr>
              <w:pStyle w:val="ConfigWindow"/>
            </w:pPr>
            <w:r w:rsidRPr="0032293D">
              <w:t>R3</w:t>
            </w:r>
          </w:p>
        </w:tc>
        <w:tc>
          <w:tcPr>
            <w:tcW w:w="3600" w:type="dxa"/>
            <w:vAlign w:val="bottom"/>
          </w:tcPr>
          <w:p w14:paraId="556A848B" w14:textId="77777777" w:rsidR="00347B40" w:rsidRPr="0032293D" w:rsidRDefault="00347B40" w:rsidP="0032293D">
            <w:pPr>
              <w:spacing w:line="240" w:lineRule="auto"/>
              <w:rPr>
                <w:sz w:val="20"/>
                <w:szCs w:val="20"/>
              </w:rPr>
            </w:pPr>
            <w:r w:rsidRPr="0032293D">
              <w:rPr>
                <w:sz w:val="20"/>
                <w:szCs w:val="20"/>
              </w:rPr>
              <w:t>Loopback 0</w:t>
            </w:r>
          </w:p>
        </w:tc>
        <w:tc>
          <w:tcPr>
            <w:tcW w:w="3702" w:type="dxa"/>
            <w:vAlign w:val="bottom"/>
          </w:tcPr>
          <w:p w14:paraId="726BA7F4" w14:textId="77777777" w:rsidR="00347B40" w:rsidRPr="0032293D" w:rsidRDefault="00347B40" w:rsidP="0032293D">
            <w:pPr>
              <w:spacing w:line="240" w:lineRule="auto"/>
              <w:rPr>
                <w:sz w:val="20"/>
                <w:szCs w:val="20"/>
              </w:rPr>
            </w:pPr>
            <w:r w:rsidRPr="0032293D">
              <w:rPr>
                <w:sz w:val="20"/>
                <w:szCs w:val="20"/>
              </w:rPr>
              <w:t>192.168.3.1/24</w:t>
            </w:r>
          </w:p>
        </w:tc>
      </w:tr>
      <w:tr w:rsidR="00347B40" w:rsidRPr="0032293D" w14:paraId="2857149E" w14:textId="77777777" w:rsidTr="00FF3EF6">
        <w:trPr>
          <w:cantSplit/>
          <w:jc w:val="center"/>
        </w:trPr>
        <w:tc>
          <w:tcPr>
            <w:tcW w:w="2787" w:type="dxa"/>
            <w:tcBorders>
              <w:top w:val="nil"/>
              <w:bottom w:val="nil"/>
            </w:tcBorders>
            <w:vAlign w:val="bottom"/>
          </w:tcPr>
          <w:p w14:paraId="3DA9F379" w14:textId="77777777" w:rsidR="00347B40" w:rsidRPr="0032293D" w:rsidRDefault="00347B40" w:rsidP="00347B40">
            <w:pPr>
              <w:pStyle w:val="ConfigWindow"/>
            </w:pPr>
            <w:r w:rsidRPr="0032293D">
              <w:t>R3</w:t>
            </w:r>
          </w:p>
        </w:tc>
        <w:tc>
          <w:tcPr>
            <w:tcW w:w="3600" w:type="dxa"/>
            <w:vAlign w:val="bottom"/>
          </w:tcPr>
          <w:p w14:paraId="3BEE50E2" w14:textId="77777777" w:rsidR="00347B40" w:rsidRPr="0032293D" w:rsidRDefault="00347B40" w:rsidP="0032293D">
            <w:pPr>
              <w:spacing w:line="240" w:lineRule="auto"/>
              <w:rPr>
                <w:sz w:val="20"/>
                <w:szCs w:val="20"/>
              </w:rPr>
            </w:pPr>
            <w:r w:rsidRPr="0032293D">
              <w:rPr>
                <w:sz w:val="20"/>
                <w:szCs w:val="20"/>
              </w:rPr>
              <w:t>Loopback 1</w:t>
            </w:r>
          </w:p>
        </w:tc>
        <w:tc>
          <w:tcPr>
            <w:tcW w:w="3702" w:type="dxa"/>
            <w:vAlign w:val="bottom"/>
          </w:tcPr>
          <w:p w14:paraId="40A1C578" w14:textId="77777777" w:rsidR="00347B40" w:rsidRPr="0032293D" w:rsidRDefault="00347B40" w:rsidP="0032293D">
            <w:pPr>
              <w:spacing w:line="240" w:lineRule="auto"/>
              <w:rPr>
                <w:sz w:val="20"/>
                <w:szCs w:val="20"/>
              </w:rPr>
            </w:pPr>
            <w:r w:rsidRPr="0032293D">
              <w:rPr>
                <w:sz w:val="20"/>
                <w:szCs w:val="20"/>
              </w:rPr>
              <w:t>172.16.3.1/24</w:t>
            </w:r>
          </w:p>
        </w:tc>
      </w:tr>
      <w:tr w:rsidR="00347B40" w:rsidRPr="0032293D" w14:paraId="01008D8C" w14:textId="77777777" w:rsidTr="00FF3EF6">
        <w:trPr>
          <w:cantSplit/>
          <w:jc w:val="center"/>
        </w:trPr>
        <w:tc>
          <w:tcPr>
            <w:tcW w:w="2787" w:type="dxa"/>
            <w:tcBorders>
              <w:top w:val="nil"/>
            </w:tcBorders>
            <w:vAlign w:val="bottom"/>
          </w:tcPr>
          <w:p w14:paraId="5C4E3EAF" w14:textId="5A2A85FE" w:rsidR="00347B40" w:rsidRPr="0032293D" w:rsidRDefault="00347B40" w:rsidP="00347B40">
            <w:pPr>
              <w:pStyle w:val="ConfigWindow"/>
            </w:pPr>
            <w:r w:rsidRPr="0032293D">
              <w:t>R3</w:t>
            </w:r>
          </w:p>
        </w:tc>
        <w:tc>
          <w:tcPr>
            <w:tcW w:w="3600" w:type="dxa"/>
            <w:vAlign w:val="bottom"/>
          </w:tcPr>
          <w:p w14:paraId="40C7A2B4" w14:textId="1A9FFA6F" w:rsidR="00347B40" w:rsidRPr="0032293D" w:rsidRDefault="00347B40" w:rsidP="0032293D">
            <w:pPr>
              <w:spacing w:line="240" w:lineRule="auto"/>
              <w:rPr>
                <w:sz w:val="20"/>
                <w:szCs w:val="20"/>
              </w:rPr>
            </w:pPr>
            <w:r>
              <w:rPr>
                <w:sz w:val="20"/>
                <w:szCs w:val="20"/>
              </w:rPr>
              <w:t xml:space="preserve">Tunnel </w:t>
            </w:r>
            <w:r w:rsidR="00F557EB">
              <w:rPr>
                <w:sz w:val="20"/>
                <w:szCs w:val="20"/>
              </w:rPr>
              <w:t>1</w:t>
            </w:r>
          </w:p>
        </w:tc>
        <w:tc>
          <w:tcPr>
            <w:tcW w:w="3702" w:type="dxa"/>
            <w:vAlign w:val="bottom"/>
          </w:tcPr>
          <w:p w14:paraId="45B9B925" w14:textId="080EBBDC" w:rsidR="00347B40" w:rsidRPr="0032293D" w:rsidRDefault="00347B40" w:rsidP="0032293D">
            <w:pPr>
              <w:spacing w:line="240" w:lineRule="auto"/>
              <w:rPr>
                <w:sz w:val="20"/>
                <w:szCs w:val="20"/>
              </w:rPr>
            </w:pPr>
            <w:r>
              <w:rPr>
                <w:sz w:val="20"/>
                <w:szCs w:val="20"/>
              </w:rPr>
              <w:t>100.100.100.3/29</w:t>
            </w:r>
          </w:p>
        </w:tc>
      </w:tr>
    </w:tbl>
    <w:p w14:paraId="2FBEBE47" w14:textId="77777777" w:rsidR="00D778DF" w:rsidRPr="00E70096" w:rsidRDefault="00D778DF" w:rsidP="00D452F4">
      <w:pPr>
        <w:pStyle w:val="Heading1"/>
      </w:pPr>
      <w:r w:rsidRPr="00E70096">
        <w:t>Objectives</w:t>
      </w:r>
    </w:p>
    <w:p w14:paraId="7C9B99AE" w14:textId="77777777" w:rsidR="00BE7B19" w:rsidRPr="004C0909" w:rsidRDefault="00BE7B19" w:rsidP="00BE7B19">
      <w:pPr>
        <w:pStyle w:val="BodyTextL25Bold"/>
      </w:pPr>
      <w:r>
        <w:t>Part 1: Build the Network and Configure Basic Device Settings</w:t>
      </w:r>
    </w:p>
    <w:p w14:paraId="7863A8B6" w14:textId="6A55AA37" w:rsidR="00BE7B19" w:rsidRDefault="00BE7B19" w:rsidP="00BE7B19">
      <w:pPr>
        <w:pStyle w:val="BodyTextL25Bold"/>
      </w:pPr>
      <w:r>
        <w:t xml:space="preserve">Part 2: Configure </w:t>
      </w:r>
      <w:r w:rsidR="003D4721">
        <w:t xml:space="preserve">and Verify </w:t>
      </w:r>
      <w:r>
        <w:t>DMVPN Phase 1</w:t>
      </w:r>
    </w:p>
    <w:p w14:paraId="224C3BBD" w14:textId="0045BEEE" w:rsidR="00BE7B19" w:rsidRDefault="00BE7B19" w:rsidP="00BE7B19">
      <w:pPr>
        <w:pStyle w:val="BodyTextL25Bold"/>
      </w:pPr>
      <w:r>
        <w:t xml:space="preserve">Part 3: Configure </w:t>
      </w:r>
      <w:r w:rsidR="002B647F">
        <w:t>EIGRP Routing</w:t>
      </w:r>
      <w:r w:rsidR="003D4721">
        <w:t xml:space="preserve"> for the Tunnel Networks</w:t>
      </w:r>
    </w:p>
    <w:p w14:paraId="619C919B" w14:textId="77777777" w:rsidR="00D778DF" w:rsidRDefault="00D778DF" w:rsidP="00D452F4">
      <w:pPr>
        <w:pStyle w:val="Heading1"/>
      </w:pPr>
      <w:r w:rsidRPr="00E70096">
        <w:lastRenderedPageBreak/>
        <w:t>Background / Scenario</w:t>
      </w:r>
    </w:p>
    <w:p w14:paraId="6B0A00AF" w14:textId="77777777" w:rsidR="00B5732C" w:rsidRPr="00E70096" w:rsidRDefault="00B5732C" w:rsidP="00B5732C">
      <w:pPr>
        <w:pStyle w:val="BodyTextL25"/>
      </w:pPr>
      <w:r>
        <w:t xml:space="preserve">In this lab you will create a Dynamic Multipoint Virtual Private Network (DMVPN) that consists of a hub router with two spokes. You will implement a DMVPN Phase 1 hub-to-spoke topology. </w:t>
      </w:r>
    </w:p>
    <w:p w14:paraId="4E8AE03E" w14:textId="27CFDEC3" w:rsidR="00BE7B19" w:rsidRDefault="00BE7B19" w:rsidP="00BE7B19">
      <w:pPr>
        <w:pStyle w:val="BodyTextL25"/>
      </w:pPr>
      <w:r>
        <w:t>DMVPN is a Cisco IOS Software solution for building scalable IPsec Virtual Private Networks (VPNs). Cisco DMVPN uses a centralized architecture to provide easier implementation and management for deployments that require granular access controls for diverse user communities, including mobile workers, telecommuters, and extranet users.</w:t>
      </w:r>
      <w:r w:rsidR="00090B13">
        <w:t xml:space="preserve"> The centralized architecture involves designating one or more routers as multipoint GRE hub routers that are used to connect spoke, or branch, routers to VPN services.</w:t>
      </w:r>
    </w:p>
    <w:p w14:paraId="40C98ACE" w14:textId="49DFE40C" w:rsidR="00BE7B19" w:rsidRDefault="00BE7B19" w:rsidP="00BE7B19">
      <w:pPr>
        <w:pStyle w:val="BodyTextL25"/>
      </w:pPr>
      <w:r>
        <w:t xml:space="preserve">Cisco DMVPN allows branch locations to communicate directly with each other over the public WAN or </w:t>
      </w:r>
      <w:r w:rsidR="001A2CC7">
        <w:t>i</w:t>
      </w:r>
      <w:r>
        <w:t>nternet, such as when using voice over IP (</w:t>
      </w:r>
      <w:r w:rsidR="00B5732C">
        <w:t>VoIP</w:t>
      </w:r>
      <w:r>
        <w:t>) between two branch offices</w:t>
      </w:r>
      <w:r w:rsidR="006638C2">
        <w:t>,</w:t>
      </w:r>
      <w:r>
        <w:t xml:space="preserve"> </w:t>
      </w:r>
      <w:proofErr w:type="gramStart"/>
      <w:r w:rsidR="006638C2">
        <w:t>B</w:t>
      </w:r>
      <w:r>
        <w:t>ut</w:t>
      </w:r>
      <w:proofErr w:type="gramEnd"/>
      <w:r w:rsidR="006638C2">
        <w:t xml:space="preserve"> it</w:t>
      </w:r>
      <w:r>
        <w:t xml:space="preserve"> does</w:t>
      </w:r>
      <w:r w:rsidR="00FF3EF6">
        <w:t xml:space="preserve"> </w:t>
      </w:r>
      <w:r>
        <w:t>n</w:t>
      </w:r>
      <w:r w:rsidR="00FF3EF6">
        <w:t>o</w:t>
      </w:r>
      <w:r>
        <w:t xml:space="preserve">t require a permanent VPN connection between sites. It enables </w:t>
      </w:r>
      <w:r w:rsidR="00090B13">
        <w:t>dynamic</w:t>
      </w:r>
      <w:r>
        <w:t xml:space="preserve"> deployment of IPsec VPNs and improves network performance by reducing latency and jitter, while optimizing head office bandwidth utilization.</w:t>
      </w:r>
    </w:p>
    <w:p w14:paraId="10DA62CD" w14:textId="3606779A" w:rsidR="00D2527A" w:rsidRPr="00AE1C3D" w:rsidRDefault="00D2527A" w:rsidP="00AE1C3D">
      <w:pPr>
        <w:pStyle w:val="BodyTextL25"/>
      </w:pPr>
      <w:r w:rsidRPr="00FF3EF6">
        <w:t xml:space="preserve">DMVPN combines GRE tunnels, IPsec encryption, and Next Hop Resolution </w:t>
      </w:r>
      <w:r w:rsidR="005E16A9" w:rsidRPr="00FF3EF6">
        <w:t xml:space="preserve">Protocol </w:t>
      </w:r>
      <w:r w:rsidRPr="00FF3EF6">
        <w:t xml:space="preserve">(NHRP) routing. The use of multipoint GRE (mGRE) </w:t>
      </w:r>
      <w:r w:rsidR="00E45BDC" w:rsidRPr="00FF3EF6">
        <w:t xml:space="preserve">enables a single physical interface on the hub router to support tunnel connections from multiple spoke routers, thus providing the scalability required to connect many locations over VPN to a single hub, such as at a headquarters site. </w:t>
      </w:r>
      <w:r w:rsidRPr="00FF3EF6">
        <w:t>Securing the VPN with crypto profiles makes it unnecessary to define static crypto maps. This enables dynamic discovery of tunnel endpoints. In addition, DMVPN enables the dynamic establishment and teardown of spoke-to-spoke tunnels when they are required. This feature will be covered in a subsequent lab.</w:t>
      </w:r>
    </w:p>
    <w:p w14:paraId="530E82A2" w14:textId="699DB1EA" w:rsidR="00A3462D" w:rsidRDefault="00A3462D" w:rsidP="00BE7B19">
      <w:pPr>
        <w:pStyle w:val="BodyTextL25"/>
      </w:pPr>
      <w:r>
        <w:t xml:space="preserve">DMVPN was released in phases that provide different capabilities to the DMVPN network. </w:t>
      </w:r>
    </w:p>
    <w:p w14:paraId="61BF55BE" w14:textId="2BB44306" w:rsidR="00A3462D" w:rsidRDefault="00A3462D" w:rsidP="00BE7B19">
      <w:pPr>
        <w:pStyle w:val="BodyTextL25"/>
      </w:pPr>
      <w:r w:rsidRPr="00FF3EF6">
        <w:rPr>
          <w:b/>
          <w:bCs/>
        </w:rPr>
        <w:t>Phase 1</w:t>
      </w:r>
      <w:r>
        <w:t xml:space="preserve">: </w:t>
      </w:r>
      <w:r w:rsidR="00142F35">
        <w:t>This phase p</w:t>
      </w:r>
      <w:r>
        <w:t>rovides mechanisms</w:t>
      </w:r>
      <w:r w:rsidR="00142F35">
        <w:t xml:space="preserve"> (NHRP, mGRE)</w:t>
      </w:r>
      <w:r>
        <w:t xml:space="preserve"> for creating the spoke-to-hub DMVPN topology</w:t>
      </w:r>
      <w:r w:rsidR="00142F35">
        <w:t xml:space="preserve">. Spoke routers that are configured with NHRP register with the hub router which then dynamically creates spoke-to-hub tunnels over a single physical interface. In this phase, mGRE </w:t>
      </w:r>
      <w:r w:rsidR="005E16A9">
        <w:t>is</w:t>
      </w:r>
      <w:r w:rsidR="00142F35">
        <w:t xml:space="preserve"> only configured on the hub router, with the spoke router establishing GRE tunnels to connect to the hub</w:t>
      </w:r>
      <w:r w:rsidR="005E16A9">
        <w:t>.</w:t>
      </w:r>
      <w:r w:rsidR="00142F35">
        <w:t xml:space="preserve"> Phase 1 supported only spoke-to-hub communication, meaning that all inter-spoke tunnel traffic had to pass through the hub router</w:t>
      </w:r>
      <w:r w:rsidR="00C8544B">
        <w:t xml:space="preserve"> and essentially traverse two tunnels</w:t>
      </w:r>
      <w:r w:rsidR="00142F35">
        <w:t>.</w:t>
      </w:r>
    </w:p>
    <w:p w14:paraId="56651A31" w14:textId="680DB896" w:rsidR="00142F35" w:rsidRDefault="00142F35" w:rsidP="00BE7B19">
      <w:pPr>
        <w:pStyle w:val="BodyTextL25"/>
      </w:pPr>
      <w:r w:rsidRPr="00FF3EF6">
        <w:rPr>
          <w:b/>
          <w:bCs/>
        </w:rPr>
        <w:t>Phase 2</w:t>
      </w:r>
      <w:r>
        <w:t xml:space="preserve">: This phase enabled dynamic establishment and teardown of spoke-to-spoke tunnels as required by network traffic. Spoke-to-spoke communication requires multiple tunnels to be connected on </w:t>
      </w:r>
      <w:r w:rsidR="005E16A9">
        <w:t>a</w:t>
      </w:r>
      <w:r>
        <w:t xml:space="preserve"> single spoke router physical interface. To accomplish this</w:t>
      </w:r>
      <w:r w:rsidR="005E16A9">
        <w:t>,</w:t>
      </w:r>
      <w:r>
        <w:t xml:space="preserve"> the spoke routers are configured with mGRE like the hub router. The hub router orchestrates the </w:t>
      </w:r>
      <w:r w:rsidR="00C8544B">
        <w:t>dynamic establishment of the spoke-to-spoke tunnels.</w:t>
      </w:r>
    </w:p>
    <w:p w14:paraId="22CB48A8" w14:textId="069C11E5" w:rsidR="001E14E0" w:rsidRDefault="001E14E0" w:rsidP="00BE7B19">
      <w:pPr>
        <w:pStyle w:val="BodyTextL25"/>
      </w:pPr>
      <w:r w:rsidRPr="00FF3EF6">
        <w:rPr>
          <w:b/>
          <w:bCs/>
        </w:rPr>
        <w:t>Phase 3</w:t>
      </w:r>
      <w:r>
        <w:t>: This phase improved upon Phase 2 by using a different mechanism for the establishment of spoke-to-spoke tunnels. In this case, instead of the hub forwarding NHRP resolution messages between the spoke endpoints, the hub creates a NHRP redirection message that is sent to the spoke that is initiating the tunnel. The spoke uses this information to establish the tunnel by forwarding the NHRP resolution request message directly to the spoke router, rather than relying on the hub to do so. This allows the spoke routers to create routing table entries for the spoke</w:t>
      </w:r>
      <w:r w:rsidR="0091778E">
        <w:t>-to-spoke</w:t>
      </w:r>
      <w:r>
        <w:t xml:space="preserve"> networks and also enables the distribution of route summaries from the hub router to the spokes.</w:t>
      </w:r>
      <w:r w:rsidR="0091778E">
        <w:t xml:space="preserve"> Finally, Phase 3 enables a hierarchical tree-based VPN architecture in which central hub routers connect other, regional hubs and their spokes. This allows for the establishment of tunnels between routers that are not connected to the same regional hub.</w:t>
      </w:r>
    </w:p>
    <w:p w14:paraId="2C6743F3" w14:textId="69684E91" w:rsidR="00ED7C1B" w:rsidRDefault="00ED7C1B" w:rsidP="00BE7B19">
      <w:pPr>
        <w:pStyle w:val="BodyTextL25"/>
      </w:pPr>
      <w:r>
        <w:t>Save your configurations from this lab. You will use them as a starting point for the DMVPN Phase 3 lab that follows.</w:t>
      </w:r>
    </w:p>
    <w:p w14:paraId="7BA25855" w14:textId="5CE7E859" w:rsidR="001E14E0" w:rsidRDefault="001E14E0" w:rsidP="00BE7B19">
      <w:pPr>
        <w:pStyle w:val="BodyTextL25"/>
      </w:pPr>
      <w:r>
        <w:t>In this lab</w:t>
      </w:r>
      <w:r w:rsidR="00FF3EF6">
        <w:t>,</w:t>
      </w:r>
      <w:r>
        <w:t xml:space="preserve"> </w:t>
      </w:r>
      <w:r w:rsidR="002B3608">
        <w:t>you</w:t>
      </w:r>
      <w:r>
        <w:t xml:space="preserve"> will configure DMVPN Phase 1</w:t>
      </w:r>
      <w:r w:rsidR="006638C2">
        <w:t>.</w:t>
      </w:r>
    </w:p>
    <w:p w14:paraId="64BBED21" w14:textId="14A045AB" w:rsidR="00151D1E" w:rsidRPr="00BE7B19" w:rsidRDefault="00151D1E" w:rsidP="00BE7B19">
      <w:pPr>
        <w:pStyle w:val="BodyTextL25"/>
      </w:pPr>
      <w:r w:rsidRPr="00151D1E">
        <w:rPr>
          <w:b/>
          <w:bCs/>
        </w:rPr>
        <w:t>Note:</w:t>
      </w:r>
      <w:r>
        <w:t xml:space="preserve"> This lab does not include the configuration of IPSec to secure the tunnels. This essential procedure will be covered in a later lab.</w:t>
      </w:r>
    </w:p>
    <w:p w14:paraId="0EDEEA57" w14:textId="0F04824D" w:rsidR="000F2BC2" w:rsidRDefault="000F2BC2" w:rsidP="000F2BC2">
      <w:pPr>
        <w:pStyle w:val="BodyTextL25"/>
      </w:pPr>
      <w:r>
        <w:rPr>
          <w:b/>
        </w:rPr>
        <w:t>Note:</w:t>
      </w:r>
      <w:r>
        <w:t xml:space="preserve"> This lab is an exercise in configuring and verifying various implementations of </w:t>
      </w:r>
      <w:r w:rsidR="00090B13">
        <w:t>DMVPN topologies</w:t>
      </w:r>
      <w:r>
        <w:t xml:space="preserve"> and does not reflect networking best practices.</w:t>
      </w:r>
    </w:p>
    <w:p w14:paraId="25167E4D" w14:textId="47C98D4D" w:rsidR="00090B13" w:rsidRDefault="00090B13" w:rsidP="00090B13">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4221</w:t>
      </w:r>
      <w:r w:rsidR="006638C2">
        <w:t>s</w:t>
      </w:r>
      <w:r>
        <w:t xml:space="preserve">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The Layer 3 switch is a Cisco Catalyst 3650 with </w:t>
      </w:r>
      <w:r w:rsidR="00EA3E80">
        <w:rPr>
          <w:rFonts w:eastAsia="Arial"/>
        </w:rPr>
        <w:t xml:space="preserve">Cisco IOS XE Release 16.9.4 (universalk9 image). </w:t>
      </w:r>
      <w:r w:rsidRPr="00A86660">
        <w:t>Other routers</w:t>
      </w:r>
      <w:r>
        <w:t xml:space="preserve">, Layer 3 switches, and Cisco </w:t>
      </w:r>
      <w:r w:rsidRPr="00A86660">
        <w:t>IOS versions can be used</w:t>
      </w:r>
      <w:r>
        <w:t xml:space="preserve">. </w:t>
      </w:r>
      <w:r w:rsidRPr="00A86660">
        <w:t xml:space="preserve">Depending on the </w:t>
      </w:r>
      <w:r w:rsidRPr="00A86660">
        <w:lastRenderedPageBreak/>
        <w:t>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4543235B"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rsidR="000F2BC2">
        <w:t xml:space="preserve">please </w:t>
      </w:r>
      <w:r w:rsidRPr="00683036">
        <w:t>contact your instructor.</w:t>
      </w:r>
    </w:p>
    <w:p w14:paraId="7456129C" w14:textId="77777777" w:rsidR="00D778DF" w:rsidRPr="00E70096" w:rsidRDefault="00D778DF" w:rsidP="00D452F4">
      <w:pPr>
        <w:pStyle w:val="Heading1"/>
      </w:pPr>
      <w:r w:rsidRPr="00E70096">
        <w:t>Required Resources</w:t>
      </w:r>
    </w:p>
    <w:p w14:paraId="2514D36C" w14:textId="77777777" w:rsidR="00334C33" w:rsidRDefault="000F2BC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AFFADAD" w14:textId="56F571F5" w:rsidR="00334C33" w:rsidRDefault="000F2BC2" w:rsidP="00334C33">
      <w:pPr>
        <w:pStyle w:val="Bulletlevel1"/>
      </w:pPr>
      <w:r>
        <w:t>1</w:t>
      </w:r>
      <w:r w:rsidR="00334C33">
        <w:t xml:space="preserve"> </w:t>
      </w:r>
      <w:r>
        <w:t>Layer 3 s</w:t>
      </w:r>
      <w:r w:rsidR="00334C33">
        <w:t xml:space="preserve">witch (Cisco </w:t>
      </w:r>
      <w:r>
        <w:t xml:space="preserve">3650 </w:t>
      </w:r>
      <w:r w:rsidR="0034218C">
        <w:t xml:space="preserve">with Cisco IOS Release </w:t>
      </w:r>
      <w:r w:rsidR="00EA3E80">
        <w:t>16.9.4 universal image or</w:t>
      </w:r>
      <w:r w:rsidR="00334C33">
        <w:t xml:space="preserve"> comparable)</w:t>
      </w:r>
      <w:r>
        <w:t xml:space="preserve"> </w:t>
      </w:r>
    </w:p>
    <w:p w14:paraId="2DB69EB7" w14:textId="77777777" w:rsidR="00334C33" w:rsidRDefault="00177B76" w:rsidP="00334C33">
      <w:pPr>
        <w:pStyle w:val="Bulletlevel1"/>
      </w:pPr>
      <w:r w:rsidRPr="00177B76">
        <w:t>1 PC (Choice of operating system with a terminal emulation program installed)</w:t>
      </w:r>
    </w:p>
    <w:p w14:paraId="51F3964A" w14:textId="77777777" w:rsidR="00334C33" w:rsidRDefault="00334C33" w:rsidP="00334C33">
      <w:pPr>
        <w:pStyle w:val="Bulletlevel1"/>
      </w:pPr>
      <w:r>
        <w:t>Console cables to configure the Cisco IOS devices via the console ports</w:t>
      </w:r>
    </w:p>
    <w:p w14:paraId="08D97D7D" w14:textId="77777777" w:rsidR="00457934" w:rsidRDefault="00334C33" w:rsidP="00457934">
      <w:pPr>
        <w:pStyle w:val="Bulletlevel1"/>
      </w:pPr>
      <w:r>
        <w:t>Ethernet cables as shown in the topology</w:t>
      </w:r>
    </w:p>
    <w:p w14:paraId="1AAFC767" w14:textId="4AA8D828" w:rsidR="00125806" w:rsidRDefault="00125806" w:rsidP="00D452F4">
      <w:pPr>
        <w:pStyle w:val="Heading1"/>
      </w:pPr>
      <w:r>
        <w:t>Instructions</w:t>
      </w:r>
    </w:p>
    <w:p w14:paraId="2D1E6E4C" w14:textId="37310864" w:rsidR="00090B13" w:rsidRDefault="00090B13" w:rsidP="00090B13">
      <w:pPr>
        <w:pStyle w:val="Heading2"/>
      </w:pPr>
      <w:r>
        <w:t>Build the Network and Configure Basic Device Settings</w:t>
      </w:r>
    </w:p>
    <w:p w14:paraId="0CF68FD2" w14:textId="77777777" w:rsidR="00090B13" w:rsidRDefault="00090B13" w:rsidP="00090B13">
      <w:pPr>
        <w:pStyle w:val="BodyTextL25"/>
      </w:pPr>
      <w:r>
        <w:t>In Part 1, you will set up the network topology and configure basic settings.</w:t>
      </w:r>
    </w:p>
    <w:p w14:paraId="69F823DC" w14:textId="77777777" w:rsidR="00090B13" w:rsidRDefault="00090B13" w:rsidP="00090B13">
      <w:pPr>
        <w:pStyle w:val="Heading3"/>
      </w:pPr>
      <w:r>
        <w:t>Cable the network as shown in the topology.</w:t>
      </w:r>
    </w:p>
    <w:p w14:paraId="6F848E14" w14:textId="77777777" w:rsidR="00090B13" w:rsidRDefault="00090B13" w:rsidP="00090B13">
      <w:pPr>
        <w:pStyle w:val="BodyTextL25"/>
      </w:pPr>
      <w:r>
        <w:t>Attach the devices as shown in the topology diagram, and cable as necessary.</w:t>
      </w:r>
    </w:p>
    <w:p w14:paraId="4B4B8954" w14:textId="100775EC" w:rsidR="00090B13" w:rsidRDefault="00090B13" w:rsidP="00090B13">
      <w:pPr>
        <w:pStyle w:val="Heading3"/>
      </w:pPr>
      <w:r>
        <w:t xml:space="preserve">Configure </w:t>
      </w:r>
      <w:r w:rsidR="00A7529A">
        <w:t>initial</w:t>
      </w:r>
      <w:r>
        <w:t xml:space="preserve"> settings for each </w:t>
      </w:r>
      <w:r w:rsidR="00A7529A">
        <w:t>router and the Layer 3 switch</w:t>
      </w:r>
      <w:r>
        <w:t>.</w:t>
      </w:r>
    </w:p>
    <w:p w14:paraId="2BE0434B" w14:textId="6A6D99B3" w:rsidR="00090B13" w:rsidRDefault="00090B13" w:rsidP="00FF3EF6">
      <w:pPr>
        <w:pStyle w:val="SubStepAlpha"/>
        <w:spacing w:after="0"/>
      </w:pPr>
      <w:r>
        <w:t xml:space="preserve">Console into each </w:t>
      </w:r>
      <w:r w:rsidR="00A7529A">
        <w:t>device</w:t>
      </w:r>
      <w:r>
        <w:t xml:space="preserve">, enter global configuration mode, and apply the </w:t>
      </w:r>
      <w:r w:rsidR="008A27C9">
        <w:t>initial</w:t>
      </w:r>
      <w:r>
        <w:t xml:space="preserve"> settings for the lab. Initial configurations for each device are </w:t>
      </w:r>
      <w:r w:rsidR="008A27C9">
        <w:t>provided</w:t>
      </w:r>
      <w:r>
        <w:t xml:space="preserve"> below.</w:t>
      </w:r>
    </w:p>
    <w:p w14:paraId="09AE6829" w14:textId="1317F93B" w:rsidR="00B7473A" w:rsidRDefault="00B7473A" w:rsidP="00FF3EF6">
      <w:pPr>
        <w:pStyle w:val="ConfigWindow"/>
      </w:pPr>
      <w:r>
        <w:t>Open configuration window</w:t>
      </w:r>
    </w:p>
    <w:p w14:paraId="428DEBC0" w14:textId="0CED160A" w:rsidR="00A7529A" w:rsidRDefault="00A7529A" w:rsidP="00A7529A">
      <w:pPr>
        <w:pStyle w:val="BodyTextL25Bold"/>
      </w:pPr>
      <w:r>
        <w:t>Hub Router R1</w:t>
      </w:r>
    </w:p>
    <w:p w14:paraId="2CC88BDB" w14:textId="77777777" w:rsidR="00A7529A" w:rsidRDefault="00A7529A" w:rsidP="00A7529A">
      <w:pPr>
        <w:pStyle w:val="CMD"/>
      </w:pPr>
      <w:r>
        <w:t>hostname R1</w:t>
      </w:r>
    </w:p>
    <w:p w14:paraId="24AA19EA" w14:textId="77777777" w:rsidR="00A7529A" w:rsidRDefault="00A7529A" w:rsidP="00A7529A">
      <w:pPr>
        <w:pStyle w:val="CMD"/>
      </w:pPr>
      <w:r>
        <w:t>no ip domain lookup</w:t>
      </w:r>
    </w:p>
    <w:p w14:paraId="2CB0F92E" w14:textId="77777777" w:rsidR="00A7529A" w:rsidRDefault="00A7529A" w:rsidP="00A7529A">
      <w:pPr>
        <w:pStyle w:val="CMD"/>
      </w:pPr>
      <w:r>
        <w:t>banner motd # R1, Implement a DMVPN hub #</w:t>
      </w:r>
    </w:p>
    <w:p w14:paraId="1C542504" w14:textId="77777777" w:rsidR="00A7529A" w:rsidRDefault="00A7529A" w:rsidP="00A7529A">
      <w:pPr>
        <w:pStyle w:val="CMD"/>
      </w:pPr>
      <w:r>
        <w:t>line con 0</w:t>
      </w:r>
    </w:p>
    <w:p w14:paraId="631CD2FB" w14:textId="77777777" w:rsidR="00A7529A" w:rsidRDefault="00A7529A" w:rsidP="00A7529A">
      <w:pPr>
        <w:pStyle w:val="CMD"/>
      </w:pPr>
      <w:r>
        <w:t xml:space="preserve"> exec-timeout 0 0</w:t>
      </w:r>
    </w:p>
    <w:p w14:paraId="63D6E0CA" w14:textId="77777777" w:rsidR="00A7529A" w:rsidRDefault="00A7529A" w:rsidP="00A7529A">
      <w:pPr>
        <w:pStyle w:val="CMD"/>
      </w:pPr>
      <w:r>
        <w:t xml:space="preserve"> logging synchronous</w:t>
      </w:r>
    </w:p>
    <w:p w14:paraId="457A9E04" w14:textId="77777777" w:rsidR="00A7529A" w:rsidRDefault="00A7529A" w:rsidP="00A7529A">
      <w:pPr>
        <w:pStyle w:val="CMD"/>
      </w:pPr>
      <w:r>
        <w:t xml:space="preserve"> exit</w:t>
      </w:r>
    </w:p>
    <w:p w14:paraId="0C0CEA3B" w14:textId="77777777" w:rsidR="00A7529A" w:rsidRDefault="00A7529A" w:rsidP="00A7529A">
      <w:pPr>
        <w:pStyle w:val="CMD"/>
      </w:pPr>
      <w:r>
        <w:t>line vty 0 4</w:t>
      </w:r>
    </w:p>
    <w:p w14:paraId="668286B0" w14:textId="77777777" w:rsidR="00A7529A" w:rsidRDefault="00A7529A" w:rsidP="00A7529A">
      <w:pPr>
        <w:pStyle w:val="CMD"/>
      </w:pPr>
      <w:r>
        <w:t xml:space="preserve"> privilege level 15</w:t>
      </w:r>
    </w:p>
    <w:p w14:paraId="3876030D" w14:textId="77777777" w:rsidR="00A7529A" w:rsidRDefault="00A7529A" w:rsidP="00A7529A">
      <w:pPr>
        <w:pStyle w:val="CMD"/>
      </w:pPr>
      <w:r>
        <w:t xml:space="preserve"> password cisco123</w:t>
      </w:r>
    </w:p>
    <w:p w14:paraId="225FDFE4" w14:textId="77777777" w:rsidR="00A7529A" w:rsidRDefault="00A7529A" w:rsidP="00A7529A">
      <w:pPr>
        <w:pStyle w:val="CMD"/>
      </w:pPr>
      <w:r>
        <w:t xml:space="preserve"> exec-timeout 0 0</w:t>
      </w:r>
    </w:p>
    <w:p w14:paraId="531D0352" w14:textId="77777777" w:rsidR="00A7529A" w:rsidRDefault="00A7529A" w:rsidP="00A7529A">
      <w:pPr>
        <w:pStyle w:val="CMD"/>
      </w:pPr>
      <w:r>
        <w:t xml:space="preserve"> logging synchronous</w:t>
      </w:r>
    </w:p>
    <w:p w14:paraId="1B15444C" w14:textId="77777777" w:rsidR="00A7529A" w:rsidRDefault="00A7529A" w:rsidP="00A7529A">
      <w:pPr>
        <w:pStyle w:val="CMD"/>
      </w:pPr>
      <w:r>
        <w:t xml:space="preserve"> login</w:t>
      </w:r>
    </w:p>
    <w:p w14:paraId="19E9D37B" w14:textId="77777777" w:rsidR="00A7529A" w:rsidRDefault="00A7529A" w:rsidP="00A7529A">
      <w:pPr>
        <w:pStyle w:val="CMD"/>
      </w:pPr>
      <w:r>
        <w:t xml:space="preserve"> exit</w:t>
      </w:r>
    </w:p>
    <w:p w14:paraId="3A62CE2E" w14:textId="77777777" w:rsidR="00A7529A" w:rsidRDefault="00A7529A" w:rsidP="00A7529A">
      <w:pPr>
        <w:pStyle w:val="CMD"/>
      </w:pPr>
      <w:r>
        <w:t>ip route 0.0.0.0 0.0.0.0 g0/0/1</w:t>
      </w:r>
    </w:p>
    <w:p w14:paraId="6AB8969D" w14:textId="77777777" w:rsidR="00A7529A" w:rsidRDefault="00A7529A" w:rsidP="00A7529A">
      <w:pPr>
        <w:pStyle w:val="CMD"/>
      </w:pPr>
      <w:r>
        <w:t>interface g0/0/1</w:t>
      </w:r>
    </w:p>
    <w:p w14:paraId="467703AA" w14:textId="77777777" w:rsidR="00A7529A" w:rsidRDefault="00A7529A" w:rsidP="00A7529A">
      <w:pPr>
        <w:pStyle w:val="CMD"/>
      </w:pPr>
      <w:r>
        <w:t xml:space="preserve"> ip address 192.0.2.1 255.255.255.252</w:t>
      </w:r>
    </w:p>
    <w:p w14:paraId="5ED4698C" w14:textId="77777777" w:rsidR="00A7529A" w:rsidRDefault="00A7529A" w:rsidP="00A7529A">
      <w:pPr>
        <w:pStyle w:val="CMD"/>
      </w:pPr>
      <w:r>
        <w:t xml:space="preserve"> no shutdown</w:t>
      </w:r>
    </w:p>
    <w:p w14:paraId="15E20311" w14:textId="77777777" w:rsidR="00A7529A" w:rsidRDefault="00A7529A" w:rsidP="00A7529A">
      <w:pPr>
        <w:pStyle w:val="CMD"/>
      </w:pPr>
      <w:r>
        <w:t xml:space="preserve"> exit</w:t>
      </w:r>
    </w:p>
    <w:p w14:paraId="7D8975BF" w14:textId="5CB1DDF7" w:rsidR="00A7529A" w:rsidRDefault="00767C9B" w:rsidP="00A7529A">
      <w:pPr>
        <w:pStyle w:val="CMD"/>
      </w:pPr>
      <w:r>
        <w:t>end</w:t>
      </w:r>
    </w:p>
    <w:p w14:paraId="1D771D72" w14:textId="1A2BCDEC" w:rsidR="00A7529A" w:rsidRDefault="00A7529A" w:rsidP="00A7529A">
      <w:pPr>
        <w:pStyle w:val="BodyTextL25Bold"/>
      </w:pPr>
      <w:r>
        <w:lastRenderedPageBreak/>
        <w:t>Spoke Router R2</w:t>
      </w:r>
    </w:p>
    <w:p w14:paraId="4F2D17EC" w14:textId="77777777" w:rsidR="00A7529A" w:rsidRDefault="00A7529A" w:rsidP="00A7529A">
      <w:pPr>
        <w:pStyle w:val="CMD"/>
      </w:pPr>
      <w:r>
        <w:t>hostname R2</w:t>
      </w:r>
    </w:p>
    <w:p w14:paraId="0FFBA5AF" w14:textId="77777777" w:rsidR="00A7529A" w:rsidRDefault="00A7529A" w:rsidP="00A7529A">
      <w:pPr>
        <w:pStyle w:val="CMD"/>
      </w:pPr>
      <w:r>
        <w:t>no ip domain lookup</w:t>
      </w:r>
    </w:p>
    <w:p w14:paraId="440FE219" w14:textId="77777777" w:rsidR="00A7529A" w:rsidRDefault="00A7529A" w:rsidP="00A7529A">
      <w:pPr>
        <w:pStyle w:val="CMD"/>
      </w:pPr>
      <w:r>
        <w:t>banner motd # R2, Implement DMVPN Spoke 1 #</w:t>
      </w:r>
    </w:p>
    <w:p w14:paraId="3061A36A" w14:textId="77777777" w:rsidR="00A7529A" w:rsidRDefault="00A7529A" w:rsidP="00A7529A">
      <w:pPr>
        <w:pStyle w:val="CMD"/>
      </w:pPr>
      <w:r>
        <w:t>line con 0</w:t>
      </w:r>
    </w:p>
    <w:p w14:paraId="2CC6D42E" w14:textId="77777777" w:rsidR="00A7529A" w:rsidRDefault="00A7529A" w:rsidP="00A7529A">
      <w:pPr>
        <w:pStyle w:val="CMD"/>
      </w:pPr>
      <w:r>
        <w:t xml:space="preserve"> exec-timeout 0 0</w:t>
      </w:r>
    </w:p>
    <w:p w14:paraId="62C6A4CD" w14:textId="77777777" w:rsidR="00A7529A" w:rsidRDefault="00A7529A" w:rsidP="00A7529A">
      <w:pPr>
        <w:pStyle w:val="CMD"/>
      </w:pPr>
      <w:r>
        <w:t xml:space="preserve"> logging synchronous</w:t>
      </w:r>
    </w:p>
    <w:p w14:paraId="79AD403C" w14:textId="77777777" w:rsidR="00A7529A" w:rsidRDefault="00A7529A" w:rsidP="00A7529A">
      <w:pPr>
        <w:pStyle w:val="CMD"/>
      </w:pPr>
      <w:r>
        <w:t xml:space="preserve"> exit</w:t>
      </w:r>
    </w:p>
    <w:p w14:paraId="06862FFE" w14:textId="77777777" w:rsidR="00A7529A" w:rsidRDefault="00A7529A" w:rsidP="00A7529A">
      <w:pPr>
        <w:pStyle w:val="CMD"/>
      </w:pPr>
      <w:r>
        <w:t>line vty 0 4</w:t>
      </w:r>
    </w:p>
    <w:p w14:paraId="64EBCFDB" w14:textId="77777777" w:rsidR="00A7529A" w:rsidRDefault="00A7529A" w:rsidP="00A7529A">
      <w:pPr>
        <w:pStyle w:val="CMD"/>
      </w:pPr>
      <w:r>
        <w:t xml:space="preserve"> privilege level 15</w:t>
      </w:r>
    </w:p>
    <w:p w14:paraId="4591E152" w14:textId="77777777" w:rsidR="00A7529A" w:rsidRDefault="00A7529A" w:rsidP="00A7529A">
      <w:pPr>
        <w:pStyle w:val="CMD"/>
      </w:pPr>
      <w:r>
        <w:t xml:space="preserve"> password cisco123</w:t>
      </w:r>
    </w:p>
    <w:p w14:paraId="087DDBB0" w14:textId="77777777" w:rsidR="00A7529A" w:rsidRDefault="00A7529A" w:rsidP="00A7529A">
      <w:pPr>
        <w:pStyle w:val="CMD"/>
      </w:pPr>
      <w:r>
        <w:t xml:space="preserve"> exec-timeout 0 0</w:t>
      </w:r>
    </w:p>
    <w:p w14:paraId="5F619AB2" w14:textId="77777777" w:rsidR="00A7529A" w:rsidRDefault="00A7529A" w:rsidP="00A7529A">
      <w:pPr>
        <w:pStyle w:val="CMD"/>
      </w:pPr>
      <w:r>
        <w:t xml:space="preserve"> logging synchronous</w:t>
      </w:r>
    </w:p>
    <w:p w14:paraId="3E787B80" w14:textId="77777777" w:rsidR="00A7529A" w:rsidRDefault="00A7529A" w:rsidP="00A7529A">
      <w:pPr>
        <w:pStyle w:val="CMD"/>
      </w:pPr>
      <w:r>
        <w:t xml:space="preserve"> login</w:t>
      </w:r>
    </w:p>
    <w:p w14:paraId="2F26B95D" w14:textId="77777777" w:rsidR="00A7529A" w:rsidRDefault="00A7529A" w:rsidP="00A7529A">
      <w:pPr>
        <w:pStyle w:val="CMD"/>
      </w:pPr>
      <w:r>
        <w:t xml:space="preserve"> exit</w:t>
      </w:r>
    </w:p>
    <w:p w14:paraId="7BA1F2C8" w14:textId="77777777" w:rsidR="00A7529A" w:rsidRDefault="00A7529A" w:rsidP="00A7529A">
      <w:pPr>
        <w:pStyle w:val="CMD"/>
      </w:pPr>
      <w:r>
        <w:t>ip route 0.0.0.0 0.0.0.0 g0/0/1</w:t>
      </w:r>
    </w:p>
    <w:p w14:paraId="3A0D12FE" w14:textId="77777777" w:rsidR="00A7529A" w:rsidRDefault="00A7529A" w:rsidP="00A7529A">
      <w:pPr>
        <w:pStyle w:val="CMD"/>
      </w:pPr>
      <w:r>
        <w:t>interface g0/0/1</w:t>
      </w:r>
    </w:p>
    <w:p w14:paraId="229E75B0" w14:textId="77777777" w:rsidR="00A7529A" w:rsidRDefault="00A7529A" w:rsidP="00A7529A">
      <w:pPr>
        <w:pStyle w:val="CMD"/>
      </w:pPr>
      <w:r>
        <w:t xml:space="preserve"> ip address 198.51.100.2 255.255.255.252</w:t>
      </w:r>
    </w:p>
    <w:p w14:paraId="3415AB7E" w14:textId="77777777" w:rsidR="00A7529A" w:rsidRDefault="00A7529A" w:rsidP="00A7529A">
      <w:pPr>
        <w:pStyle w:val="CMD"/>
      </w:pPr>
      <w:r>
        <w:t xml:space="preserve"> no shutdown</w:t>
      </w:r>
    </w:p>
    <w:p w14:paraId="3E60D059" w14:textId="77777777" w:rsidR="00A7529A" w:rsidRDefault="00A7529A" w:rsidP="00A7529A">
      <w:pPr>
        <w:pStyle w:val="CMD"/>
      </w:pPr>
      <w:r>
        <w:t xml:space="preserve"> exit</w:t>
      </w:r>
    </w:p>
    <w:p w14:paraId="2325BC6D" w14:textId="77777777" w:rsidR="00A7529A" w:rsidRDefault="00A7529A" w:rsidP="00A7529A">
      <w:pPr>
        <w:pStyle w:val="CMD"/>
      </w:pPr>
      <w:r>
        <w:t>interface loopback 0</w:t>
      </w:r>
    </w:p>
    <w:p w14:paraId="79BA701F" w14:textId="77777777" w:rsidR="00A7529A" w:rsidRDefault="00A7529A" w:rsidP="00A7529A">
      <w:pPr>
        <w:pStyle w:val="CMD"/>
      </w:pPr>
      <w:r>
        <w:t xml:space="preserve"> ip address 192.168.2.1 255.255.255.0</w:t>
      </w:r>
    </w:p>
    <w:p w14:paraId="006C3CE4" w14:textId="77777777" w:rsidR="00A7529A" w:rsidRDefault="00A7529A" w:rsidP="00A7529A">
      <w:pPr>
        <w:pStyle w:val="CMD"/>
      </w:pPr>
      <w:r>
        <w:t xml:space="preserve"> no shutdown</w:t>
      </w:r>
    </w:p>
    <w:p w14:paraId="5368B265" w14:textId="77777777" w:rsidR="00A7529A" w:rsidRDefault="00A7529A" w:rsidP="00A7529A">
      <w:pPr>
        <w:pStyle w:val="CMD"/>
      </w:pPr>
      <w:r>
        <w:t xml:space="preserve"> exit</w:t>
      </w:r>
    </w:p>
    <w:p w14:paraId="7290B60A" w14:textId="77777777" w:rsidR="00A7529A" w:rsidRDefault="00A7529A" w:rsidP="00A7529A">
      <w:pPr>
        <w:pStyle w:val="CMD"/>
      </w:pPr>
      <w:r>
        <w:t>interface loopback 1</w:t>
      </w:r>
    </w:p>
    <w:p w14:paraId="34A491C6" w14:textId="77777777" w:rsidR="00A7529A" w:rsidRDefault="00A7529A" w:rsidP="00A7529A">
      <w:pPr>
        <w:pStyle w:val="CMD"/>
      </w:pPr>
      <w:r>
        <w:t xml:space="preserve"> ip address 172.16.2.1 255.255.255.0</w:t>
      </w:r>
    </w:p>
    <w:p w14:paraId="28792163" w14:textId="77777777" w:rsidR="00A7529A" w:rsidRDefault="00A7529A" w:rsidP="00A7529A">
      <w:pPr>
        <w:pStyle w:val="CMD"/>
      </w:pPr>
      <w:r>
        <w:t xml:space="preserve"> no shutdown</w:t>
      </w:r>
    </w:p>
    <w:p w14:paraId="4A029F3E" w14:textId="77777777" w:rsidR="00A7529A" w:rsidRDefault="00A7529A" w:rsidP="00A7529A">
      <w:pPr>
        <w:pStyle w:val="CMD"/>
      </w:pPr>
      <w:r>
        <w:t xml:space="preserve"> exit</w:t>
      </w:r>
    </w:p>
    <w:p w14:paraId="676B7267" w14:textId="1F3FF2B9" w:rsidR="00A7529A" w:rsidRDefault="00767C9B" w:rsidP="00A7529A">
      <w:pPr>
        <w:pStyle w:val="CMD"/>
      </w:pPr>
      <w:r>
        <w:t>end</w:t>
      </w:r>
    </w:p>
    <w:p w14:paraId="2010D6ED" w14:textId="1F36E781" w:rsidR="00A7529A" w:rsidRDefault="00A7529A" w:rsidP="00A7529A">
      <w:pPr>
        <w:pStyle w:val="BodyTextL25Bold"/>
      </w:pPr>
      <w:r>
        <w:t>Spoke Router R3</w:t>
      </w:r>
    </w:p>
    <w:p w14:paraId="7BD76C67" w14:textId="77777777" w:rsidR="00A7529A" w:rsidRDefault="00A7529A" w:rsidP="00A7529A">
      <w:pPr>
        <w:pStyle w:val="CMD"/>
      </w:pPr>
      <w:r>
        <w:t>hostname R3</w:t>
      </w:r>
    </w:p>
    <w:p w14:paraId="1266A93A" w14:textId="77777777" w:rsidR="00A7529A" w:rsidRDefault="00A7529A" w:rsidP="00A7529A">
      <w:pPr>
        <w:pStyle w:val="CMD"/>
      </w:pPr>
      <w:r>
        <w:t>no ip domain lookup</w:t>
      </w:r>
    </w:p>
    <w:p w14:paraId="0776C8A7" w14:textId="77777777" w:rsidR="00A7529A" w:rsidRDefault="00A7529A" w:rsidP="00A7529A">
      <w:pPr>
        <w:pStyle w:val="CMD"/>
      </w:pPr>
      <w:r>
        <w:t>banner motd # R3, Implement DMVPN Spoke 2 #</w:t>
      </w:r>
    </w:p>
    <w:p w14:paraId="72FC5315" w14:textId="77777777" w:rsidR="00A7529A" w:rsidRDefault="00A7529A" w:rsidP="00A7529A">
      <w:pPr>
        <w:pStyle w:val="CMD"/>
      </w:pPr>
      <w:r>
        <w:t>line con 0</w:t>
      </w:r>
    </w:p>
    <w:p w14:paraId="550C311B" w14:textId="77777777" w:rsidR="00A7529A" w:rsidRDefault="00A7529A" w:rsidP="00A7529A">
      <w:pPr>
        <w:pStyle w:val="CMD"/>
      </w:pPr>
      <w:r>
        <w:t xml:space="preserve"> exec-timeout 0 0</w:t>
      </w:r>
    </w:p>
    <w:p w14:paraId="4FC4C8FA" w14:textId="77777777" w:rsidR="00A7529A" w:rsidRDefault="00A7529A" w:rsidP="00A7529A">
      <w:pPr>
        <w:pStyle w:val="CMD"/>
      </w:pPr>
      <w:r>
        <w:t xml:space="preserve"> logging synchronous</w:t>
      </w:r>
    </w:p>
    <w:p w14:paraId="4B5EF570" w14:textId="77777777" w:rsidR="00A7529A" w:rsidRDefault="00A7529A" w:rsidP="00A7529A">
      <w:pPr>
        <w:pStyle w:val="CMD"/>
      </w:pPr>
      <w:r>
        <w:t xml:space="preserve"> exit</w:t>
      </w:r>
    </w:p>
    <w:p w14:paraId="14FAA2A1" w14:textId="77777777" w:rsidR="00A7529A" w:rsidRDefault="00A7529A" w:rsidP="00A7529A">
      <w:pPr>
        <w:pStyle w:val="CMD"/>
      </w:pPr>
      <w:r>
        <w:t>line vty 0 4</w:t>
      </w:r>
    </w:p>
    <w:p w14:paraId="6E3DC544" w14:textId="77777777" w:rsidR="00A7529A" w:rsidRDefault="00A7529A" w:rsidP="00A7529A">
      <w:pPr>
        <w:pStyle w:val="CMD"/>
      </w:pPr>
      <w:r>
        <w:t xml:space="preserve"> privilege level 15</w:t>
      </w:r>
    </w:p>
    <w:p w14:paraId="52C5A62E" w14:textId="77777777" w:rsidR="00A7529A" w:rsidRDefault="00A7529A" w:rsidP="00A7529A">
      <w:pPr>
        <w:pStyle w:val="CMD"/>
      </w:pPr>
      <w:r>
        <w:t xml:space="preserve"> password cisco123</w:t>
      </w:r>
    </w:p>
    <w:p w14:paraId="038522E2" w14:textId="77777777" w:rsidR="00A7529A" w:rsidRDefault="00A7529A" w:rsidP="00A7529A">
      <w:pPr>
        <w:pStyle w:val="CMD"/>
      </w:pPr>
      <w:r>
        <w:t xml:space="preserve"> exec-timeout 0 0</w:t>
      </w:r>
    </w:p>
    <w:p w14:paraId="2597E85B" w14:textId="77777777" w:rsidR="00A7529A" w:rsidRDefault="00A7529A" w:rsidP="00A7529A">
      <w:pPr>
        <w:pStyle w:val="CMD"/>
      </w:pPr>
      <w:r>
        <w:t xml:space="preserve"> logging synchronous</w:t>
      </w:r>
    </w:p>
    <w:p w14:paraId="4FB9C3FF" w14:textId="77777777" w:rsidR="00A7529A" w:rsidRDefault="00A7529A" w:rsidP="00A7529A">
      <w:pPr>
        <w:pStyle w:val="CMD"/>
      </w:pPr>
      <w:r>
        <w:t xml:space="preserve"> login</w:t>
      </w:r>
    </w:p>
    <w:p w14:paraId="24A0FEC8" w14:textId="77777777" w:rsidR="00A7529A" w:rsidRDefault="00A7529A" w:rsidP="00A7529A">
      <w:pPr>
        <w:pStyle w:val="CMD"/>
      </w:pPr>
      <w:r>
        <w:t xml:space="preserve"> exit</w:t>
      </w:r>
    </w:p>
    <w:p w14:paraId="4F5AFCC5" w14:textId="6393FCD2" w:rsidR="00A7529A" w:rsidRDefault="00A7529A" w:rsidP="00A7529A">
      <w:pPr>
        <w:pStyle w:val="CMD"/>
      </w:pPr>
      <w:r>
        <w:lastRenderedPageBreak/>
        <w:t>ip route 0.0.0.0 0.0.0.0 g0/0/1</w:t>
      </w:r>
    </w:p>
    <w:p w14:paraId="30E2167D" w14:textId="77777777" w:rsidR="00A7529A" w:rsidRDefault="00A7529A" w:rsidP="00A7529A">
      <w:pPr>
        <w:pStyle w:val="CMD"/>
      </w:pPr>
      <w:r>
        <w:t>interface g0/0/1</w:t>
      </w:r>
    </w:p>
    <w:p w14:paraId="6C85799F" w14:textId="77777777" w:rsidR="00A7529A" w:rsidRDefault="00A7529A" w:rsidP="00A7529A">
      <w:pPr>
        <w:pStyle w:val="CMD"/>
      </w:pPr>
      <w:r>
        <w:t xml:space="preserve"> ip address 203.0.113.2 255.255.255.252</w:t>
      </w:r>
    </w:p>
    <w:p w14:paraId="5797BC26" w14:textId="77777777" w:rsidR="00A7529A" w:rsidRDefault="00A7529A" w:rsidP="00A7529A">
      <w:pPr>
        <w:pStyle w:val="CMD"/>
      </w:pPr>
      <w:r>
        <w:t xml:space="preserve"> no shutdown</w:t>
      </w:r>
    </w:p>
    <w:p w14:paraId="7319F384" w14:textId="77777777" w:rsidR="00A7529A" w:rsidRDefault="00A7529A" w:rsidP="00A7529A">
      <w:pPr>
        <w:pStyle w:val="CMD"/>
      </w:pPr>
      <w:r>
        <w:t xml:space="preserve"> exit</w:t>
      </w:r>
    </w:p>
    <w:p w14:paraId="459FF681" w14:textId="77777777" w:rsidR="00A7529A" w:rsidRDefault="00A7529A" w:rsidP="00A7529A">
      <w:pPr>
        <w:pStyle w:val="CMD"/>
      </w:pPr>
      <w:r>
        <w:t>interface loopback 0</w:t>
      </w:r>
    </w:p>
    <w:p w14:paraId="24C08DE7" w14:textId="77777777" w:rsidR="00A7529A" w:rsidRDefault="00A7529A" w:rsidP="00A7529A">
      <w:pPr>
        <w:pStyle w:val="CMD"/>
      </w:pPr>
      <w:r>
        <w:t xml:space="preserve"> ip address 192.168.3.1 255.255.255.0</w:t>
      </w:r>
    </w:p>
    <w:p w14:paraId="0A10A4FF" w14:textId="77777777" w:rsidR="00A7529A" w:rsidRDefault="00A7529A" w:rsidP="00A7529A">
      <w:pPr>
        <w:pStyle w:val="CMD"/>
      </w:pPr>
      <w:r>
        <w:t xml:space="preserve"> no shutdown</w:t>
      </w:r>
    </w:p>
    <w:p w14:paraId="3B968874" w14:textId="77777777" w:rsidR="00A7529A" w:rsidRDefault="00A7529A" w:rsidP="00A7529A">
      <w:pPr>
        <w:pStyle w:val="CMD"/>
      </w:pPr>
      <w:r>
        <w:t xml:space="preserve"> exit</w:t>
      </w:r>
    </w:p>
    <w:p w14:paraId="18FD9E5D" w14:textId="77777777" w:rsidR="00A7529A" w:rsidRDefault="00A7529A" w:rsidP="00A7529A">
      <w:pPr>
        <w:pStyle w:val="CMD"/>
      </w:pPr>
      <w:r>
        <w:t>interface loopback 1</w:t>
      </w:r>
    </w:p>
    <w:p w14:paraId="54B10F8E" w14:textId="77777777" w:rsidR="00A7529A" w:rsidRDefault="00A7529A" w:rsidP="00A7529A">
      <w:pPr>
        <w:pStyle w:val="CMD"/>
      </w:pPr>
      <w:r>
        <w:t xml:space="preserve"> ip address 172.16.3.1 255.255.255.0</w:t>
      </w:r>
    </w:p>
    <w:p w14:paraId="27AE9626" w14:textId="77777777" w:rsidR="00A7529A" w:rsidRDefault="00A7529A" w:rsidP="00A7529A">
      <w:pPr>
        <w:pStyle w:val="CMD"/>
      </w:pPr>
      <w:r>
        <w:t xml:space="preserve"> no shutdown</w:t>
      </w:r>
    </w:p>
    <w:p w14:paraId="6FC3084B" w14:textId="77777777" w:rsidR="00A7529A" w:rsidRDefault="00A7529A" w:rsidP="00A7529A">
      <w:pPr>
        <w:pStyle w:val="CMD"/>
      </w:pPr>
      <w:r>
        <w:t xml:space="preserve"> exit</w:t>
      </w:r>
    </w:p>
    <w:p w14:paraId="282212F1" w14:textId="29CED507" w:rsidR="00A7529A" w:rsidRDefault="00767C9B" w:rsidP="00A7529A">
      <w:pPr>
        <w:pStyle w:val="CMD"/>
      </w:pPr>
      <w:r>
        <w:t>end</w:t>
      </w:r>
    </w:p>
    <w:p w14:paraId="3E3D7E65" w14:textId="4514B57F" w:rsidR="00A7529A" w:rsidRDefault="00A7529A" w:rsidP="00786F4E">
      <w:pPr>
        <w:pStyle w:val="BodyTextL25Bold"/>
      </w:pPr>
      <w:r>
        <w:t>DMVPN Layer 3 Switch</w:t>
      </w:r>
    </w:p>
    <w:p w14:paraId="6BF65A71" w14:textId="77777777" w:rsidR="00A7529A" w:rsidRDefault="00A7529A" w:rsidP="00A7529A">
      <w:pPr>
        <w:pStyle w:val="CMD"/>
      </w:pPr>
      <w:r>
        <w:t>hostname DMVPN</w:t>
      </w:r>
    </w:p>
    <w:p w14:paraId="64F88694" w14:textId="77777777" w:rsidR="00A7529A" w:rsidRDefault="00A7529A" w:rsidP="00A7529A">
      <w:pPr>
        <w:pStyle w:val="CMD"/>
      </w:pPr>
      <w:r>
        <w:t>no ip domain lookup</w:t>
      </w:r>
    </w:p>
    <w:p w14:paraId="2D4FBA67" w14:textId="77777777" w:rsidR="00A7529A" w:rsidRDefault="00A7529A" w:rsidP="00A7529A">
      <w:pPr>
        <w:pStyle w:val="CMD"/>
      </w:pPr>
      <w:r>
        <w:t>ip routing</w:t>
      </w:r>
    </w:p>
    <w:p w14:paraId="66AEC4B4" w14:textId="77777777" w:rsidR="00A7529A" w:rsidRDefault="00A7529A" w:rsidP="00A7529A">
      <w:pPr>
        <w:pStyle w:val="CMD"/>
      </w:pPr>
      <w:r>
        <w:t>banner motd # DMVPN, DMVPN cloud switch #</w:t>
      </w:r>
    </w:p>
    <w:p w14:paraId="59BD0B93" w14:textId="77777777" w:rsidR="00A7529A" w:rsidRDefault="00A7529A" w:rsidP="00A7529A">
      <w:pPr>
        <w:pStyle w:val="CMD"/>
      </w:pPr>
      <w:r>
        <w:t>line con 0</w:t>
      </w:r>
    </w:p>
    <w:p w14:paraId="4471EC9B" w14:textId="77777777" w:rsidR="00A7529A" w:rsidRDefault="00A7529A" w:rsidP="00A7529A">
      <w:pPr>
        <w:pStyle w:val="CMD"/>
      </w:pPr>
      <w:r>
        <w:t xml:space="preserve"> exec-timeout 0 0</w:t>
      </w:r>
    </w:p>
    <w:p w14:paraId="618EC6DB" w14:textId="77777777" w:rsidR="00A7529A" w:rsidRDefault="00A7529A" w:rsidP="00A7529A">
      <w:pPr>
        <w:pStyle w:val="CMD"/>
      </w:pPr>
      <w:r>
        <w:t xml:space="preserve"> logging synchronous</w:t>
      </w:r>
    </w:p>
    <w:p w14:paraId="3D6FA383" w14:textId="77777777" w:rsidR="00A7529A" w:rsidRDefault="00A7529A" w:rsidP="00A7529A">
      <w:pPr>
        <w:pStyle w:val="CMD"/>
      </w:pPr>
      <w:r>
        <w:t xml:space="preserve"> exit</w:t>
      </w:r>
    </w:p>
    <w:p w14:paraId="7EE0BE44" w14:textId="77777777" w:rsidR="00A7529A" w:rsidRDefault="00A7529A" w:rsidP="00A7529A">
      <w:pPr>
        <w:pStyle w:val="CMD"/>
      </w:pPr>
      <w:r>
        <w:t>line vty 0 4</w:t>
      </w:r>
    </w:p>
    <w:p w14:paraId="0EF02334" w14:textId="77777777" w:rsidR="00A7529A" w:rsidRDefault="00A7529A" w:rsidP="00A7529A">
      <w:pPr>
        <w:pStyle w:val="CMD"/>
      </w:pPr>
      <w:r>
        <w:t xml:space="preserve"> privilege level 15</w:t>
      </w:r>
    </w:p>
    <w:p w14:paraId="2D8335F8" w14:textId="77777777" w:rsidR="00A7529A" w:rsidRDefault="00A7529A" w:rsidP="00A7529A">
      <w:pPr>
        <w:pStyle w:val="CMD"/>
      </w:pPr>
      <w:r>
        <w:t xml:space="preserve"> password cisco123</w:t>
      </w:r>
    </w:p>
    <w:p w14:paraId="1DBA27CA" w14:textId="77777777" w:rsidR="00A7529A" w:rsidRDefault="00A7529A" w:rsidP="00A7529A">
      <w:pPr>
        <w:pStyle w:val="CMD"/>
      </w:pPr>
      <w:r>
        <w:t xml:space="preserve"> exec-timeout 0 0</w:t>
      </w:r>
    </w:p>
    <w:p w14:paraId="099528CF" w14:textId="77777777" w:rsidR="00A7529A" w:rsidRDefault="00A7529A" w:rsidP="00A7529A">
      <w:pPr>
        <w:pStyle w:val="CMD"/>
      </w:pPr>
      <w:r>
        <w:t xml:space="preserve"> logging synchronous</w:t>
      </w:r>
    </w:p>
    <w:p w14:paraId="3A4B380F" w14:textId="740CC7CD" w:rsidR="00A7529A" w:rsidRDefault="00A7529A" w:rsidP="00A7529A">
      <w:pPr>
        <w:pStyle w:val="CMD"/>
      </w:pPr>
      <w:r>
        <w:t xml:space="preserve"> login</w:t>
      </w:r>
    </w:p>
    <w:p w14:paraId="2959FD4F" w14:textId="0CD4B3A4" w:rsidR="004B2462" w:rsidRDefault="004B2462" w:rsidP="00A7529A">
      <w:pPr>
        <w:pStyle w:val="CMD"/>
      </w:pPr>
      <w:r>
        <w:t xml:space="preserve"> exit</w:t>
      </w:r>
    </w:p>
    <w:p w14:paraId="3C820195" w14:textId="77777777" w:rsidR="00A7529A" w:rsidRDefault="00A7529A" w:rsidP="00A7529A">
      <w:pPr>
        <w:pStyle w:val="CMD"/>
      </w:pPr>
      <w:r>
        <w:t>interface g1/0/11</w:t>
      </w:r>
    </w:p>
    <w:p w14:paraId="628393E3" w14:textId="77777777" w:rsidR="00A7529A" w:rsidRDefault="00A7529A" w:rsidP="00A7529A">
      <w:pPr>
        <w:pStyle w:val="CMD"/>
      </w:pPr>
      <w:r>
        <w:t xml:space="preserve"> no switchport</w:t>
      </w:r>
    </w:p>
    <w:p w14:paraId="6CCD4560" w14:textId="77777777" w:rsidR="00A7529A" w:rsidRDefault="00A7529A" w:rsidP="00A7529A">
      <w:pPr>
        <w:pStyle w:val="CMD"/>
      </w:pPr>
      <w:r>
        <w:t xml:space="preserve"> ip address 192.0.2.2 255.255.255.252</w:t>
      </w:r>
    </w:p>
    <w:p w14:paraId="19EB72E2" w14:textId="77777777" w:rsidR="00A7529A" w:rsidRDefault="00A7529A" w:rsidP="00A7529A">
      <w:pPr>
        <w:pStyle w:val="CMD"/>
      </w:pPr>
      <w:r>
        <w:t xml:space="preserve"> no shutdown</w:t>
      </w:r>
    </w:p>
    <w:p w14:paraId="78A2F714" w14:textId="77777777" w:rsidR="00A7529A" w:rsidRDefault="00A7529A" w:rsidP="00A7529A">
      <w:pPr>
        <w:pStyle w:val="CMD"/>
      </w:pPr>
      <w:r>
        <w:t xml:space="preserve"> exit</w:t>
      </w:r>
    </w:p>
    <w:p w14:paraId="1EEDB633" w14:textId="77777777" w:rsidR="00A7529A" w:rsidRDefault="00A7529A" w:rsidP="00A7529A">
      <w:pPr>
        <w:pStyle w:val="CMD"/>
      </w:pPr>
      <w:r>
        <w:t>interface g1/0/12</w:t>
      </w:r>
    </w:p>
    <w:p w14:paraId="207386CA" w14:textId="77777777" w:rsidR="00A7529A" w:rsidRDefault="00A7529A" w:rsidP="00A7529A">
      <w:pPr>
        <w:pStyle w:val="CMD"/>
      </w:pPr>
      <w:r>
        <w:t xml:space="preserve"> no switchport</w:t>
      </w:r>
    </w:p>
    <w:p w14:paraId="0B06B912" w14:textId="77777777" w:rsidR="00A7529A" w:rsidRDefault="00A7529A" w:rsidP="00A7529A">
      <w:pPr>
        <w:pStyle w:val="CMD"/>
      </w:pPr>
      <w:r>
        <w:t xml:space="preserve"> ip address 198.51.100.1 255.255.255.252</w:t>
      </w:r>
    </w:p>
    <w:p w14:paraId="1BF6982C" w14:textId="77777777" w:rsidR="00A7529A" w:rsidRDefault="00A7529A" w:rsidP="00A7529A">
      <w:pPr>
        <w:pStyle w:val="CMD"/>
      </w:pPr>
      <w:r>
        <w:t xml:space="preserve"> no shutdown</w:t>
      </w:r>
    </w:p>
    <w:p w14:paraId="5E387F0A" w14:textId="77777777" w:rsidR="00A7529A" w:rsidRDefault="00A7529A" w:rsidP="00A7529A">
      <w:pPr>
        <w:pStyle w:val="CMD"/>
      </w:pPr>
      <w:r>
        <w:t xml:space="preserve"> exit</w:t>
      </w:r>
    </w:p>
    <w:p w14:paraId="386E7F2C" w14:textId="77777777" w:rsidR="00A7529A" w:rsidRDefault="00A7529A" w:rsidP="00A7529A">
      <w:pPr>
        <w:pStyle w:val="CMD"/>
      </w:pPr>
      <w:r>
        <w:t>interface g1/0/13</w:t>
      </w:r>
    </w:p>
    <w:p w14:paraId="02117AFA" w14:textId="77777777" w:rsidR="00A7529A" w:rsidRDefault="00A7529A" w:rsidP="00A7529A">
      <w:pPr>
        <w:pStyle w:val="CMD"/>
      </w:pPr>
      <w:r>
        <w:t xml:space="preserve"> no switchport</w:t>
      </w:r>
    </w:p>
    <w:p w14:paraId="73A780F0" w14:textId="77777777" w:rsidR="00A7529A" w:rsidRDefault="00A7529A" w:rsidP="00A7529A">
      <w:pPr>
        <w:pStyle w:val="CMD"/>
      </w:pPr>
      <w:r>
        <w:t xml:space="preserve"> ip address 203.0.113.1 255.255.255.252</w:t>
      </w:r>
    </w:p>
    <w:p w14:paraId="7C0A7943" w14:textId="77777777" w:rsidR="00A7529A" w:rsidRDefault="00A7529A" w:rsidP="00A7529A">
      <w:pPr>
        <w:pStyle w:val="CMD"/>
      </w:pPr>
      <w:r>
        <w:t xml:space="preserve"> no shutdown</w:t>
      </w:r>
    </w:p>
    <w:p w14:paraId="34869F59" w14:textId="7142E1F4" w:rsidR="00A7529A" w:rsidRDefault="00A7529A" w:rsidP="00A7529A">
      <w:pPr>
        <w:pStyle w:val="CMD"/>
      </w:pPr>
      <w:r>
        <w:t xml:space="preserve"> exit</w:t>
      </w:r>
    </w:p>
    <w:p w14:paraId="67B433F9" w14:textId="77777777" w:rsidR="00B008EE" w:rsidRDefault="00B008EE" w:rsidP="00B008EE">
      <w:pPr>
        <w:pStyle w:val="CMD"/>
      </w:pPr>
      <w:r>
        <w:lastRenderedPageBreak/>
        <w:t>ip route 192.168.2.0 255.255.255.0 g1/0/12</w:t>
      </w:r>
    </w:p>
    <w:p w14:paraId="073AD7AA" w14:textId="77777777" w:rsidR="00B008EE" w:rsidRDefault="00B008EE" w:rsidP="00B008EE">
      <w:pPr>
        <w:pStyle w:val="CMD"/>
      </w:pPr>
      <w:r>
        <w:t>ip route 172.16.2.0 255.255.255.0 g1/0/12</w:t>
      </w:r>
    </w:p>
    <w:p w14:paraId="77704010" w14:textId="77777777" w:rsidR="00B008EE" w:rsidRDefault="00B008EE" w:rsidP="00B008EE">
      <w:pPr>
        <w:pStyle w:val="CMD"/>
      </w:pPr>
      <w:r>
        <w:t>ip route 192.168.3.0 255.255.255.0 g1/0/13</w:t>
      </w:r>
    </w:p>
    <w:p w14:paraId="341D8EA1" w14:textId="63D0F115" w:rsidR="00B008EE" w:rsidRDefault="00B008EE" w:rsidP="00767C9B">
      <w:pPr>
        <w:pStyle w:val="CMD"/>
      </w:pPr>
      <w:r>
        <w:t>ip route 172.16.3.0 255.255.255.0 g1/0/13</w:t>
      </w:r>
    </w:p>
    <w:p w14:paraId="2DE33AD0" w14:textId="25186669" w:rsidR="00767C9B" w:rsidRDefault="00767C9B" w:rsidP="00767C9B">
      <w:pPr>
        <w:pStyle w:val="CMD"/>
      </w:pPr>
      <w:r>
        <w:t>end</w:t>
      </w:r>
    </w:p>
    <w:p w14:paraId="024D9E32" w14:textId="77777777" w:rsidR="00090B13" w:rsidRPr="00090B13" w:rsidRDefault="00090B13" w:rsidP="00090B13">
      <w:pPr>
        <w:pStyle w:val="BodyTextL25"/>
        <w:numPr>
          <w:ilvl w:val="3"/>
          <w:numId w:val="5"/>
        </w:numPr>
      </w:pPr>
      <w:r w:rsidRPr="00090B13">
        <w:t>Set the clock on each device to UTC time.</w:t>
      </w:r>
    </w:p>
    <w:p w14:paraId="76BA87FA" w14:textId="54E6BAD9" w:rsidR="00090B13" w:rsidRDefault="00090B13" w:rsidP="00090B13">
      <w:pPr>
        <w:pStyle w:val="BodyTextL25"/>
        <w:numPr>
          <w:ilvl w:val="3"/>
          <w:numId w:val="5"/>
        </w:numPr>
      </w:pPr>
      <w:r w:rsidRPr="00090B13">
        <w:t xml:space="preserve">Save the running configuration to </w:t>
      </w:r>
      <w:r w:rsidR="008A27C9">
        <w:t xml:space="preserve">the </w:t>
      </w:r>
      <w:r w:rsidRPr="00090B13">
        <w:t>startup</w:t>
      </w:r>
      <w:r w:rsidR="008A27C9">
        <w:t xml:space="preserve"> </w:t>
      </w:r>
      <w:r w:rsidRPr="00090B13">
        <w:t>config</w:t>
      </w:r>
      <w:r w:rsidR="008A27C9">
        <w:t>uration</w:t>
      </w:r>
      <w:r w:rsidRPr="00090B13">
        <w:t>.</w:t>
      </w:r>
    </w:p>
    <w:p w14:paraId="329AF82A" w14:textId="5E8B2F61" w:rsidR="00B7473A" w:rsidRPr="00090B13" w:rsidRDefault="00B7473A" w:rsidP="00FF3EF6">
      <w:pPr>
        <w:pStyle w:val="ConfigWindow"/>
      </w:pPr>
      <w:r>
        <w:t>Close configuration window</w:t>
      </w:r>
    </w:p>
    <w:p w14:paraId="037A127C" w14:textId="4C3CC0AD" w:rsidR="00090B13" w:rsidRDefault="00090B13" w:rsidP="00FF3EF6">
      <w:pPr>
        <w:pStyle w:val="Heading2"/>
        <w:spacing w:before="120"/>
      </w:pPr>
      <w:r>
        <w:t>Configure and Verify DMVPN Phase 1</w:t>
      </w:r>
    </w:p>
    <w:p w14:paraId="2EB8BA96" w14:textId="377A3954" w:rsidR="00090B13" w:rsidRDefault="00090B13" w:rsidP="00090B13">
      <w:pPr>
        <w:pStyle w:val="BodyTextL25"/>
      </w:pPr>
      <w:r>
        <w:t xml:space="preserve">In </w:t>
      </w:r>
      <w:r w:rsidR="005E16A9">
        <w:t>this part of the lab</w:t>
      </w:r>
      <w:r>
        <w:t>, you will configure DMVPN Phase 1 to create DMVPN tunnels between the spoke routers R2 and R3, and the hub router, R1. DMVPN is very</w:t>
      </w:r>
      <w:r w:rsidRPr="00090B13">
        <w:t xml:space="preserve"> flexible and there are many options for implementation beyond what is being done in this lab.</w:t>
      </w:r>
    </w:p>
    <w:p w14:paraId="201DED00" w14:textId="7D2161B2" w:rsidR="004B2462" w:rsidRDefault="004B2462" w:rsidP="00090B13">
      <w:pPr>
        <w:pStyle w:val="BodyTextL25"/>
      </w:pPr>
      <w:r>
        <w:t>In Phase 1 DMVPN, all spoke</w:t>
      </w:r>
      <w:r w:rsidR="005E16A9">
        <w:t xml:space="preserve"> router</w:t>
      </w:r>
      <w:r>
        <w:t xml:space="preserve"> traffic must pass through the hub router as shown in the topology diagram.</w:t>
      </w:r>
    </w:p>
    <w:p w14:paraId="753D3EFC" w14:textId="3B6675D5" w:rsidR="004B2462" w:rsidRDefault="00E12C9C" w:rsidP="00090B13">
      <w:pPr>
        <w:pStyle w:val="BodyTextL25"/>
      </w:pPr>
      <w:r>
        <w:rPr>
          <w:noProof/>
        </w:rPr>
        <w:drawing>
          <wp:inline distT="0" distB="0" distL="0" distR="0" wp14:anchorId="10D97ECA" wp14:editId="5682EBE9">
            <wp:extent cx="5907405" cy="2597150"/>
            <wp:effectExtent l="0" t="0" r="0" b="0"/>
            <wp:docPr id="3" name="Picture 3" descr="This topology has 3 routers and 1 switch. R1 G0/0/1 is connected switch DMVPN G1/0/11. R2 G0/0/1 is connected to switch DMVPN G1/012. R3 G0/0/1 is connected to switch DMVPN G1/0/13. This topology displays the spoke traffic from R2 and R3 must pass through the mGRE Hub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2597150"/>
                    </a:xfrm>
                    <a:prstGeom prst="rect">
                      <a:avLst/>
                    </a:prstGeom>
                    <a:noFill/>
                  </pic:spPr>
                </pic:pic>
              </a:graphicData>
            </a:graphic>
          </wp:inline>
        </w:drawing>
      </w:r>
    </w:p>
    <w:p w14:paraId="545D717B" w14:textId="443CD5A1" w:rsidR="007A24BF" w:rsidRPr="00090B13" w:rsidRDefault="007A24BF" w:rsidP="00090B13">
      <w:pPr>
        <w:pStyle w:val="BodyTextL25"/>
      </w:pPr>
      <w:r w:rsidRPr="007A24BF">
        <w:rPr>
          <w:b/>
          <w:bCs/>
        </w:rPr>
        <w:t>Note</w:t>
      </w:r>
      <w:r w:rsidRPr="00FF3EF6">
        <w:t>:</w:t>
      </w:r>
      <w:r>
        <w:t xml:space="preserve"> In this lab, you will need to change the configuration of the DMVPN Layer 3 switch. Normally, you would not need to configure this device. The DMVPN</w:t>
      </w:r>
      <w:r w:rsidR="005E16A9">
        <w:t xml:space="preserve"> switch</w:t>
      </w:r>
      <w:r>
        <w:t xml:space="preserve"> is simulating the ISP transport network.</w:t>
      </w:r>
    </w:p>
    <w:p w14:paraId="474A10EF" w14:textId="5434AEDC" w:rsidR="00584CEA" w:rsidRDefault="00584CEA" w:rsidP="002B647F">
      <w:pPr>
        <w:pStyle w:val="Heading3"/>
      </w:pPr>
      <w:r>
        <w:t>Verify connectivity in the underlay network.</w:t>
      </w:r>
    </w:p>
    <w:p w14:paraId="042500CC" w14:textId="267CF67A" w:rsidR="00584CEA" w:rsidRDefault="00584CEA" w:rsidP="00FF3EF6">
      <w:pPr>
        <w:pStyle w:val="BodyTextL25"/>
        <w:spacing w:after="0"/>
      </w:pPr>
      <w:r>
        <w:t>From R1, ping the Loopback 0 interfaces of R2 and R3.</w:t>
      </w:r>
    </w:p>
    <w:p w14:paraId="67FF64CF" w14:textId="77777777" w:rsidR="00E2503C" w:rsidRDefault="00E2503C" w:rsidP="00E2503C">
      <w:pPr>
        <w:pStyle w:val="ConfigWindow"/>
      </w:pPr>
      <w:r w:rsidRPr="00F85B72">
        <w:t>Open configuration window</w:t>
      </w:r>
    </w:p>
    <w:p w14:paraId="288EBFC8" w14:textId="78CCB265" w:rsidR="00584CEA" w:rsidRPr="00D7408B" w:rsidRDefault="00584CEA" w:rsidP="00584CEA">
      <w:pPr>
        <w:pStyle w:val="CMD"/>
        <w:rPr>
          <w:b/>
          <w:bCs/>
        </w:rPr>
      </w:pPr>
      <w:r>
        <w:t xml:space="preserve">R1# </w:t>
      </w:r>
      <w:r w:rsidRPr="00D7408B">
        <w:rPr>
          <w:b/>
          <w:bCs/>
        </w:rPr>
        <w:t>ping 192.168.</w:t>
      </w:r>
      <w:r>
        <w:rPr>
          <w:b/>
          <w:bCs/>
        </w:rPr>
        <w:t>2</w:t>
      </w:r>
      <w:r w:rsidRPr="00D7408B">
        <w:rPr>
          <w:b/>
          <w:bCs/>
        </w:rPr>
        <w:t>.1</w:t>
      </w:r>
    </w:p>
    <w:p w14:paraId="07601A86" w14:textId="77777777" w:rsidR="00584CEA" w:rsidRDefault="00584CEA" w:rsidP="00584CEA">
      <w:pPr>
        <w:pStyle w:val="CMDOutput"/>
      </w:pPr>
      <w:r>
        <w:t>Type escape sequence to abort.</w:t>
      </w:r>
    </w:p>
    <w:p w14:paraId="0CE6495F" w14:textId="77777777" w:rsidR="00584CEA" w:rsidRDefault="00584CEA" w:rsidP="00584CEA">
      <w:pPr>
        <w:pStyle w:val="CMDOutput"/>
      </w:pPr>
      <w:r>
        <w:t>Sending 5, 100-byte ICMP Echos to 192.168.3.1, timeout is 2 seconds:</w:t>
      </w:r>
    </w:p>
    <w:p w14:paraId="799967F2" w14:textId="77777777" w:rsidR="00584CEA" w:rsidRDefault="00584CEA" w:rsidP="00584CEA">
      <w:pPr>
        <w:pStyle w:val="CMDOutput"/>
      </w:pPr>
      <w:r>
        <w:t>!!!!!</w:t>
      </w:r>
    </w:p>
    <w:p w14:paraId="0D35B617" w14:textId="797C3A0A" w:rsidR="00584CEA" w:rsidRDefault="00584CEA" w:rsidP="00584CEA">
      <w:pPr>
        <w:pStyle w:val="CMDOutput"/>
      </w:pPr>
      <w:r>
        <w:t>Success rate is 100 percent (5/5), round-trip min/avg/max = 1/1/1 ms</w:t>
      </w:r>
    </w:p>
    <w:p w14:paraId="2DCB9582" w14:textId="76336A13" w:rsidR="00584CEA" w:rsidRDefault="00584CEA" w:rsidP="00584CEA">
      <w:pPr>
        <w:pStyle w:val="CMDOutput"/>
      </w:pPr>
    </w:p>
    <w:p w14:paraId="22139EDE" w14:textId="77777777" w:rsidR="00584CEA" w:rsidRPr="00584CEA" w:rsidRDefault="00584CEA" w:rsidP="00584CEA">
      <w:pPr>
        <w:pStyle w:val="CMDOutput"/>
        <w:rPr>
          <w:b/>
          <w:bCs/>
        </w:rPr>
      </w:pPr>
      <w:r w:rsidRPr="00584CEA">
        <w:t xml:space="preserve">R1# </w:t>
      </w:r>
      <w:r w:rsidRPr="00584CEA">
        <w:rPr>
          <w:b/>
          <w:bCs/>
        </w:rPr>
        <w:t>ping 192.168.3.1</w:t>
      </w:r>
    </w:p>
    <w:p w14:paraId="65C2713B" w14:textId="77777777" w:rsidR="00584CEA" w:rsidRPr="00584CEA" w:rsidRDefault="00584CEA" w:rsidP="00584CEA">
      <w:pPr>
        <w:pStyle w:val="CMDOutput"/>
      </w:pPr>
      <w:r w:rsidRPr="00584CEA">
        <w:t>Type escape sequence to abort.</w:t>
      </w:r>
    </w:p>
    <w:p w14:paraId="6F7EC251" w14:textId="77777777" w:rsidR="00584CEA" w:rsidRPr="00584CEA" w:rsidRDefault="00584CEA" w:rsidP="00584CEA">
      <w:pPr>
        <w:pStyle w:val="CMDOutput"/>
      </w:pPr>
      <w:r w:rsidRPr="00584CEA">
        <w:t>Sending 5, 100-byte ICMP Echos to 192.168.3.1, timeout is 2 seconds:</w:t>
      </w:r>
    </w:p>
    <w:p w14:paraId="6CF18E1E" w14:textId="77777777" w:rsidR="00584CEA" w:rsidRPr="00584CEA" w:rsidRDefault="00584CEA" w:rsidP="00584CEA">
      <w:pPr>
        <w:pStyle w:val="CMDOutput"/>
      </w:pPr>
      <w:r w:rsidRPr="00584CEA">
        <w:t>!!!!!</w:t>
      </w:r>
    </w:p>
    <w:p w14:paraId="09E5F5EF" w14:textId="5539FC0F" w:rsidR="00584CEA" w:rsidRDefault="00584CEA" w:rsidP="00584CEA">
      <w:pPr>
        <w:pStyle w:val="CMDOutput"/>
      </w:pPr>
      <w:r w:rsidRPr="00584CEA">
        <w:t>Success rate is 100 percent (5/5), round-trip min/avg/max = 1/1/1 ms</w:t>
      </w:r>
    </w:p>
    <w:p w14:paraId="51B88D34" w14:textId="4D9BF04A" w:rsidR="00090B13" w:rsidRDefault="002C48D5" w:rsidP="002B647F">
      <w:pPr>
        <w:pStyle w:val="Heading3"/>
      </w:pPr>
      <w:r>
        <w:lastRenderedPageBreak/>
        <w:t>Configure</w:t>
      </w:r>
      <w:r w:rsidR="002B647F">
        <w:t xml:space="preserve"> the tunnel interface</w:t>
      </w:r>
      <w:r w:rsidR="00963FCB">
        <w:t xml:space="preserve"> on the hub router.</w:t>
      </w:r>
    </w:p>
    <w:p w14:paraId="7310F72E" w14:textId="42E1C550" w:rsidR="002B647F" w:rsidRDefault="00963FCB" w:rsidP="002F2BC3">
      <w:pPr>
        <w:pStyle w:val="BodyTextL25"/>
      </w:pPr>
      <w:r w:rsidRPr="00963FCB">
        <w:t xml:space="preserve">DMVPN requires configuration of tunnel interfaces like GRE. In fact, DMVPN </w:t>
      </w:r>
      <w:r w:rsidR="00E12C9C">
        <w:t xml:space="preserve">Phase 1 </w:t>
      </w:r>
      <w:r w:rsidRPr="00963FCB">
        <w:t>uses</w:t>
      </w:r>
      <w:r w:rsidR="00E12C9C">
        <w:t xml:space="preserve"> GRE and </w:t>
      </w:r>
      <w:r w:rsidRPr="00963FCB">
        <w:t xml:space="preserve">mGRE </w:t>
      </w:r>
      <w:r w:rsidR="00E12C9C">
        <w:t>mode tunnels</w:t>
      </w:r>
      <w:r w:rsidRPr="00963FCB">
        <w:t>.</w:t>
      </w:r>
      <w:r>
        <w:t xml:space="preserve"> The </w:t>
      </w:r>
      <w:r w:rsidR="003601D1">
        <w:t>h</w:t>
      </w:r>
      <w:r>
        <w:t xml:space="preserve">ub </w:t>
      </w:r>
      <w:r w:rsidR="00BB6207">
        <w:t>router tunnel interface will use mGRE. This will enable it to create multiple tunnel</w:t>
      </w:r>
      <w:r w:rsidR="00E12C9C">
        <w:t>s</w:t>
      </w:r>
      <w:r w:rsidR="00BB6207">
        <w:t xml:space="preserve"> on a single interface. </w:t>
      </w:r>
    </w:p>
    <w:p w14:paraId="11D56E7B" w14:textId="6A08EA51" w:rsidR="00BB6207" w:rsidRDefault="00E12C9C" w:rsidP="002C48D5">
      <w:pPr>
        <w:pStyle w:val="SubStepAlpha"/>
      </w:pPr>
      <w:r>
        <w:t>On R1, c</w:t>
      </w:r>
      <w:r w:rsidR="00BB6207" w:rsidRPr="00ED3103">
        <w:t xml:space="preserve">reate the tunnel interface, set the tunnel mode to mGRE, and establish the tunnel source as Loopback 0. For DMVPN Phase 1, a tunnel key is </w:t>
      </w:r>
      <w:r w:rsidR="00347B40" w:rsidRPr="00ED3103">
        <w:t xml:space="preserve">also </w:t>
      </w:r>
      <w:r w:rsidR="00BB6207" w:rsidRPr="00ED3103">
        <w:t>required when multiple tunnels will be established from a single interface. Finally, address the interface on the 100.100.100.0/29 network. The overlay network will use this subnet for all members of the DMVPN network.</w:t>
      </w:r>
      <w:r w:rsidR="00347B40" w:rsidRPr="00ED3103">
        <w:t xml:space="preserve"> Th</w:t>
      </w:r>
      <w:r>
        <w:t>e hub router</w:t>
      </w:r>
      <w:r w:rsidR="00347B40" w:rsidRPr="00ED3103">
        <w:t xml:space="preserve"> interface does not require a tunnel destination</w:t>
      </w:r>
      <w:r w:rsidR="008A27C9">
        <w:t xml:space="preserve"> because it is a multipoint interface.</w:t>
      </w:r>
    </w:p>
    <w:p w14:paraId="019C011F" w14:textId="675C8D84" w:rsidR="00BB6207" w:rsidRPr="00347B40" w:rsidRDefault="00BB6207" w:rsidP="00BB6207">
      <w:pPr>
        <w:pStyle w:val="CMD"/>
        <w:rPr>
          <w:b/>
          <w:bCs/>
        </w:rPr>
      </w:pPr>
      <w:r>
        <w:t xml:space="preserve">R1(config)# </w:t>
      </w:r>
      <w:r w:rsidRPr="00347B40">
        <w:rPr>
          <w:b/>
          <w:bCs/>
        </w:rPr>
        <w:t xml:space="preserve">interface tunnel </w:t>
      </w:r>
      <w:r w:rsidR="00C37769">
        <w:rPr>
          <w:b/>
          <w:bCs/>
        </w:rPr>
        <w:t>1</w:t>
      </w:r>
    </w:p>
    <w:p w14:paraId="64E44EF3" w14:textId="5065D250" w:rsidR="00963FCB" w:rsidRDefault="00BB6207" w:rsidP="00BB6207">
      <w:pPr>
        <w:pStyle w:val="CMD"/>
      </w:pPr>
      <w:r>
        <w:t>R1(config-</w:t>
      </w:r>
      <w:proofErr w:type="gramStart"/>
      <w:r>
        <w:t>i</w:t>
      </w:r>
      <w:r w:rsidR="004D1F94">
        <w:t>f</w:t>
      </w:r>
      <w:r>
        <w:t>)#</w:t>
      </w:r>
      <w:proofErr w:type="gramEnd"/>
      <w:r>
        <w:t xml:space="preserve"> </w:t>
      </w:r>
      <w:r w:rsidR="00347B40" w:rsidRPr="00347B40">
        <w:rPr>
          <w:b/>
          <w:bCs/>
        </w:rPr>
        <w:t xml:space="preserve">tunnel mode </w:t>
      </w:r>
      <w:proofErr w:type="spellStart"/>
      <w:r w:rsidR="00347B40" w:rsidRPr="00347B40">
        <w:rPr>
          <w:b/>
          <w:bCs/>
        </w:rPr>
        <w:t>gre</w:t>
      </w:r>
      <w:proofErr w:type="spellEnd"/>
      <w:r w:rsidR="00347B40" w:rsidRPr="00347B40">
        <w:rPr>
          <w:b/>
          <w:bCs/>
        </w:rPr>
        <w:t xml:space="preserve"> multipoint</w:t>
      </w:r>
    </w:p>
    <w:p w14:paraId="09471E19" w14:textId="2025648C" w:rsidR="00347B40" w:rsidRDefault="00347B40" w:rsidP="00347B40">
      <w:pPr>
        <w:pStyle w:val="CMD"/>
        <w:rPr>
          <w:b/>
          <w:bCs/>
        </w:rPr>
      </w:pPr>
      <w:r>
        <w:t>R1(config-i</w:t>
      </w:r>
      <w:r w:rsidR="004D1F94">
        <w:t>f</w:t>
      </w:r>
      <w:r>
        <w:t xml:space="preserve">)# </w:t>
      </w:r>
      <w:r w:rsidRPr="00347B40">
        <w:rPr>
          <w:b/>
          <w:bCs/>
        </w:rPr>
        <w:t xml:space="preserve">tunnel </w:t>
      </w:r>
      <w:r>
        <w:rPr>
          <w:b/>
          <w:bCs/>
        </w:rPr>
        <w:t xml:space="preserve">source </w:t>
      </w:r>
      <w:r w:rsidR="00DC528D">
        <w:rPr>
          <w:b/>
          <w:bCs/>
        </w:rPr>
        <w:t>GigabitEthernet0/0/1</w:t>
      </w:r>
    </w:p>
    <w:p w14:paraId="36028933" w14:textId="6B124DE2" w:rsidR="00347B40" w:rsidRDefault="00347B40" w:rsidP="00347B40">
      <w:pPr>
        <w:pStyle w:val="CMD"/>
      </w:pPr>
      <w:bookmarkStart w:id="0" w:name="_Hlk34989396"/>
      <w:r>
        <w:t>R1(config-i</w:t>
      </w:r>
      <w:r w:rsidR="004D1F94">
        <w:t>f</w:t>
      </w:r>
      <w:r>
        <w:t xml:space="preserve">)# </w:t>
      </w:r>
      <w:r w:rsidRPr="00347B40">
        <w:rPr>
          <w:b/>
          <w:bCs/>
        </w:rPr>
        <w:t xml:space="preserve">tunnel </w:t>
      </w:r>
      <w:r>
        <w:rPr>
          <w:b/>
          <w:bCs/>
        </w:rPr>
        <w:t>key 999</w:t>
      </w:r>
    </w:p>
    <w:bookmarkEnd w:id="0"/>
    <w:p w14:paraId="1A2E6AD5" w14:textId="4F6C1425" w:rsidR="00347B40" w:rsidRDefault="00347B40" w:rsidP="00347B40">
      <w:pPr>
        <w:pStyle w:val="CMD"/>
        <w:rPr>
          <w:b/>
          <w:bCs/>
        </w:rPr>
      </w:pPr>
      <w:r>
        <w:t>R1(config-i</w:t>
      </w:r>
      <w:r w:rsidR="004D1F94">
        <w:t>f</w:t>
      </w:r>
      <w:r>
        <w:t xml:space="preserve">)# </w:t>
      </w:r>
      <w:r>
        <w:rPr>
          <w:b/>
          <w:bCs/>
        </w:rPr>
        <w:t>ip address 100.100.100.1 255.255.255.248</w:t>
      </w:r>
    </w:p>
    <w:p w14:paraId="233D3428" w14:textId="1B1AD500" w:rsidR="002C48D5" w:rsidRDefault="002C48D5" w:rsidP="002C48D5">
      <w:pPr>
        <w:pStyle w:val="SubStepAlpha"/>
      </w:pPr>
      <w:r>
        <w:t xml:space="preserve">Configure the hub router as a NHRP server (NHS). NHRP enables DMVPN to dynamically learn the NBMA physical addresses of devices in the network. </w:t>
      </w:r>
      <w:r w:rsidR="004D1F94">
        <w:t xml:space="preserve">The NHRP network ID must be consistent between </w:t>
      </w:r>
      <w:r w:rsidR="00E12C9C">
        <w:t xml:space="preserve">the </w:t>
      </w:r>
      <w:r w:rsidR="004D1F94">
        <w:t xml:space="preserve">hub and spokes </w:t>
      </w:r>
      <w:r w:rsidR="0097211D">
        <w:t>in the</w:t>
      </w:r>
      <w:r w:rsidR="004D1F94">
        <w:t xml:space="preserve"> DMVPN network. You configure authentication to add a layer of security. Finally, </w:t>
      </w:r>
      <w:r w:rsidR="0097211D">
        <w:t xml:space="preserve">configure </w:t>
      </w:r>
      <w:r w:rsidR="004D1F94">
        <w:t>the interface as multicast dynamic, which enables the hub to dynamically add spoke routers to the NHRP table when spokes initiate a tunnel. This enables the use of dynamic routing protocols between the hub and spoke routers.</w:t>
      </w:r>
    </w:p>
    <w:p w14:paraId="60C85051" w14:textId="6302DE6A" w:rsidR="004D1F94" w:rsidRDefault="004D1F94" w:rsidP="004D1F94">
      <w:pPr>
        <w:pStyle w:val="CMD"/>
      </w:pPr>
      <w:r>
        <w:t>R1(config-</w:t>
      </w:r>
      <w:proofErr w:type="gramStart"/>
      <w:r>
        <w:t>if)#</w:t>
      </w:r>
      <w:proofErr w:type="gramEnd"/>
      <w:r>
        <w:t xml:space="preserve"> </w:t>
      </w:r>
      <w:proofErr w:type="spellStart"/>
      <w:r w:rsidRPr="004D1F94">
        <w:rPr>
          <w:b/>
          <w:bCs/>
        </w:rPr>
        <w:t>ip</w:t>
      </w:r>
      <w:proofErr w:type="spellEnd"/>
      <w:r w:rsidRPr="004D1F94">
        <w:rPr>
          <w:b/>
          <w:bCs/>
        </w:rPr>
        <w:t xml:space="preserve"> </w:t>
      </w:r>
      <w:proofErr w:type="spellStart"/>
      <w:r w:rsidRPr="004D1F94">
        <w:rPr>
          <w:b/>
          <w:bCs/>
        </w:rPr>
        <w:t>nhrp</w:t>
      </w:r>
      <w:proofErr w:type="spellEnd"/>
      <w:r w:rsidRPr="004D1F94">
        <w:rPr>
          <w:b/>
          <w:bCs/>
        </w:rPr>
        <w:t xml:space="preserve"> network-id 1</w:t>
      </w:r>
    </w:p>
    <w:p w14:paraId="2B8C2AE1" w14:textId="70E99AB6" w:rsidR="004D1F94" w:rsidRDefault="004D1F94" w:rsidP="004D1F94">
      <w:pPr>
        <w:pStyle w:val="CMD"/>
        <w:rPr>
          <w:b/>
          <w:bCs/>
        </w:rPr>
      </w:pPr>
      <w:r>
        <w:t xml:space="preserve">R1(config-if)# </w:t>
      </w:r>
      <w:r w:rsidRPr="004D1F94">
        <w:rPr>
          <w:b/>
          <w:bCs/>
        </w:rPr>
        <w:t xml:space="preserve">ip nhrp </w:t>
      </w:r>
      <w:r>
        <w:rPr>
          <w:b/>
          <w:bCs/>
        </w:rPr>
        <w:t>authentication NHRPauth</w:t>
      </w:r>
    </w:p>
    <w:p w14:paraId="780F29F6" w14:textId="265F2AD4" w:rsidR="004D1F94" w:rsidRDefault="004D1F94" w:rsidP="004D1F94">
      <w:pPr>
        <w:pStyle w:val="CMD"/>
        <w:rPr>
          <w:b/>
          <w:bCs/>
        </w:rPr>
      </w:pPr>
      <w:r>
        <w:t xml:space="preserve">R1(config-if)# </w:t>
      </w:r>
      <w:r w:rsidRPr="004D1F94">
        <w:rPr>
          <w:b/>
          <w:bCs/>
        </w:rPr>
        <w:t xml:space="preserve">ip nhrp </w:t>
      </w:r>
      <w:r>
        <w:rPr>
          <w:b/>
          <w:bCs/>
        </w:rPr>
        <w:t>map multicast dynamic</w:t>
      </w:r>
    </w:p>
    <w:p w14:paraId="4CE13DDD" w14:textId="4E4A4F37" w:rsidR="004D1F94" w:rsidRDefault="004D1F94" w:rsidP="004D1F94">
      <w:pPr>
        <w:pStyle w:val="SubStepAlpha"/>
      </w:pPr>
      <w:r>
        <w:t>Because DMVPN networks add information to packet headers, the interface should be fine-tuned to participate in the DMVPN network.</w:t>
      </w:r>
      <w:r w:rsidR="00C45521">
        <w:t xml:space="preserve"> In addition, configure the interface bandwidth so that routing protocols that use bandwidth values will function properly</w:t>
      </w:r>
      <w:r w:rsidR="00E2503C">
        <w:t>.</w:t>
      </w:r>
    </w:p>
    <w:p w14:paraId="4A181001" w14:textId="684356D3" w:rsidR="00C45521" w:rsidRDefault="00C45521" w:rsidP="00C45521">
      <w:pPr>
        <w:pStyle w:val="CMD"/>
      </w:pPr>
      <w:r>
        <w:t>R1(config-</w:t>
      </w:r>
      <w:proofErr w:type="gramStart"/>
      <w:r>
        <w:t>if)#</w:t>
      </w:r>
      <w:proofErr w:type="gramEnd"/>
      <w:r>
        <w:t xml:space="preserve"> </w:t>
      </w:r>
      <w:r>
        <w:rPr>
          <w:b/>
          <w:bCs/>
        </w:rPr>
        <w:t>bandwidth 4000</w:t>
      </w:r>
    </w:p>
    <w:p w14:paraId="50DC5D4B" w14:textId="2938BA80" w:rsidR="00C45521" w:rsidRDefault="00C45521" w:rsidP="00C45521">
      <w:pPr>
        <w:pStyle w:val="CMD"/>
        <w:rPr>
          <w:b/>
          <w:bCs/>
        </w:rPr>
      </w:pPr>
      <w:r>
        <w:t xml:space="preserve">R1(config-if)# </w:t>
      </w:r>
      <w:r>
        <w:rPr>
          <w:b/>
          <w:bCs/>
        </w:rPr>
        <w:t>ip mtu 1400</w:t>
      </w:r>
    </w:p>
    <w:p w14:paraId="0CB81EAC" w14:textId="5A005D09" w:rsidR="00C45521" w:rsidRDefault="00C45521" w:rsidP="00C45521">
      <w:pPr>
        <w:pStyle w:val="CMD"/>
        <w:rPr>
          <w:b/>
          <w:bCs/>
        </w:rPr>
      </w:pPr>
      <w:r>
        <w:t xml:space="preserve">R1(config-if)# </w:t>
      </w:r>
      <w:r>
        <w:rPr>
          <w:b/>
          <w:bCs/>
        </w:rPr>
        <w:t>ip tcp adjust-mss 1360</w:t>
      </w:r>
    </w:p>
    <w:p w14:paraId="5AFE00E7" w14:textId="6738CA8E" w:rsidR="00EE3F98" w:rsidRDefault="00EE3F98" w:rsidP="00C45521">
      <w:pPr>
        <w:pStyle w:val="CMD"/>
        <w:rPr>
          <w:b/>
          <w:bCs/>
        </w:rPr>
      </w:pPr>
      <w:r>
        <w:t xml:space="preserve">R1(config-if)# </w:t>
      </w:r>
      <w:r w:rsidRPr="00FF3EF6">
        <w:rPr>
          <w:b/>
          <w:bCs/>
        </w:rPr>
        <w:t>end</w:t>
      </w:r>
    </w:p>
    <w:p w14:paraId="55C714A1" w14:textId="50F365DE" w:rsidR="00C45521" w:rsidRDefault="00047762" w:rsidP="00047762">
      <w:pPr>
        <w:pStyle w:val="SubStepAlpha"/>
      </w:pPr>
      <w:r>
        <w:t xml:space="preserve">Verify the tunnel interface configuration with the </w:t>
      </w:r>
      <w:r w:rsidRPr="00047762">
        <w:rPr>
          <w:b/>
          <w:bCs/>
        </w:rPr>
        <w:t xml:space="preserve">show interface tunnel </w:t>
      </w:r>
      <w:r w:rsidR="003F7932">
        <w:rPr>
          <w:b/>
          <w:bCs/>
        </w:rPr>
        <w:t>1</w:t>
      </w:r>
      <w:r>
        <w:t xml:space="preserve"> command.</w:t>
      </w:r>
    </w:p>
    <w:p w14:paraId="2BC633CE" w14:textId="00D42B2A" w:rsidR="00DC528D" w:rsidRDefault="00DC528D" w:rsidP="00DC528D">
      <w:pPr>
        <w:pStyle w:val="CMD"/>
      </w:pPr>
      <w:r>
        <w:t xml:space="preserve">R1# </w:t>
      </w:r>
      <w:r w:rsidRPr="00DC528D">
        <w:rPr>
          <w:b/>
          <w:bCs/>
        </w:rPr>
        <w:t xml:space="preserve">show interface tunnel </w:t>
      </w:r>
      <w:r w:rsidR="00C37769">
        <w:rPr>
          <w:b/>
          <w:bCs/>
        </w:rPr>
        <w:t>1</w:t>
      </w:r>
    </w:p>
    <w:p w14:paraId="3B005B53" w14:textId="77777777" w:rsidR="00015DE3" w:rsidRDefault="00015DE3" w:rsidP="00015DE3">
      <w:pPr>
        <w:pStyle w:val="CMDOutput"/>
      </w:pPr>
      <w:r w:rsidRPr="00015DE3">
        <w:rPr>
          <w:highlight w:val="yellow"/>
        </w:rPr>
        <w:t>Tunnel1 is up, line protocol is up</w:t>
      </w:r>
    </w:p>
    <w:p w14:paraId="17BC5DD4" w14:textId="77777777" w:rsidR="00015DE3" w:rsidRDefault="00015DE3" w:rsidP="00015DE3">
      <w:pPr>
        <w:pStyle w:val="CMDOutput"/>
      </w:pPr>
      <w:r>
        <w:t xml:space="preserve">  Hardware is Tunnel</w:t>
      </w:r>
    </w:p>
    <w:p w14:paraId="30684191" w14:textId="77777777" w:rsidR="00015DE3" w:rsidRDefault="00015DE3" w:rsidP="00015DE3">
      <w:pPr>
        <w:pStyle w:val="CMDOutput"/>
      </w:pPr>
      <w:r>
        <w:t xml:space="preserve">  </w:t>
      </w:r>
      <w:r w:rsidRPr="00015DE3">
        <w:rPr>
          <w:highlight w:val="yellow"/>
        </w:rPr>
        <w:t>Internet address is 100.100.100.1/29</w:t>
      </w:r>
    </w:p>
    <w:p w14:paraId="2AA83051" w14:textId="77777777" w:rsidR="00015DE3" w:rsidRDefault="00015DE3" w:rsidP="00015DE3">
      <w:pPr>
        <w:pStyle w:val="CMDOutput"/>
      </w:pPr>
      <w:r>
        <w:t xml:space="preserve">  MTU 9972 bytes, </w:t>
      </w:r>
      <w:r w:rsidRPr="00015DE3">
        <w:rPr>
          <w:highlight w:val="yellow"/>
        </w:rPr>
        <w:t>BW 4000 Kbit/sec</w:t>
      </w:r>
      <w:r>
        <w:t>, DLY 50000 usec,</w:t>
      </w:r>
    </w:p>
    <w:p w14:paraId="115268B3" w14:textId="77777777" w:rsidR="00015DE3" w:rsidRDefault="00015DE3" w:rsidP="00015DE3">
      <w:pPr>
        <w:pStyle w:val="CMDOutput"/>
      </w:pPr>
      <w:r>
        <w:t xml:space="preserve">     reliability 255/255, txload 1/255, rxload 1/255</w:t>
      </w:r>
    </w:p>
    <w:p w14:paraId="21874344" w14:textId="77777777" w:rsidR="00015DE3" w:rsidRDefault="00015DE3" w:rsidP="00015DE3">
      <w:pPr>
        <w:pStyle w:val="CMDOutput"/>
      </w:pPr>
      <w:r>
        <w:t xml:space="preserve">  Encapsulation TUNNEL, loopback not set</w:t>
      </w:r>
    </w:p>
    <w:p w14:paraId="5D2C4FEF" w14:textId="77777777" w:rsidR="00015DE3" w:rsidRDefault="00015DE3" w:rsidP="00015DE3">
      <w:pPr>
        <w:pStyle w:val="CMDOutput"/>
      </w:pPr>
      <w:r>
        <w:t xml:space="preserve">  Keepalive not set</w:t>
      </w:r>
    </w:p>
    <w:p w14:paraId="08036190" w14:textId="77777777" w:rsidR="00015DE3" w:rsidRDefault="00015DE3" w:rsidP="00015DE3">
      <w:pPr>
        <w:pStyle w:val="CMDOutput"/>
      </w:pPr>
      <w:r>
        <w:t xml:space="preserve">  Tunnel linestate evaluation up</w:t>
      </w:r>
    </w:p>
    <w:p w14:paraId="04C28DB5" w14:textId="77777777" w:rsidR="00015DE3" w:rsidRDefault="00015DE3" w:rsidP="00015DE3">
      <w:pPr>
        <w:pStyle w:val="CMDOutput"/>
      </w:pPr>
      <w:r>
        <w:t xml:space="preserve">  </w:t>
      </w:r>
      <w:r w:rsidRPr="00015DE3">
        <w:rPr>
          <w:highlight w:val="yellow"/>
        </w:rPr>
        <w:t>Tunnel source 192.0.2.1 (GigabitEthernet0/0/1)</w:t>
      </w:r>
    </w:p>
    <w:p w14:paraId="36C31BAA" w14:textId="77777777" w:rsidR="00015DE3" w:rsidRDefault="00015DE3" w:rsidP="00015DE3">
      <w:pPr>
        <w:pStyle w:val="CMDOutput"/>
      </w:pPr>
      <w:r>
        <w:t xml:space="preserve">   Tunnel Subblocks:</w:t>
      </w:r>
    </w:p>
    <w:p w14:paraId="76092A76" w14:textId="77777777" w:rsidR="00015DE3" w:rsidRDefault="00015DE3" w:rsidP="00015DE3">
      <w:pPr>
        <w:pStyle w:val="CMDOutput"/>
      </w:pPr>
      <w:r>
        <w:t xml:space="preserve">      src-track:</w:t>
      </w:r>
    </w:p>
    <w:p w14:paraId="58AEEBAC" w14:textId="77777777" w:rsidR="00015DE3" w:rsidRDefault="00015DE3" w:rsidP="00015DE3">
      <w:pPr>
        <w:pStyle w:val="CMDOutput"/>
      </w:pPr>
      <w:r>
        <w:t xml:space="preserve">         Tunnel1 source tracking subblock associated with GigabitEthernet0/0/1</w:t>
      </w:r>
    </w:p>
    <w:p w14:paraId="49941A99" w14:textId="77777777" w:rsidR="00015DE3" w:rsidRDefault="00015DE3" w:rsidP="00015DE3">
      <w:pPr>
        <w:pStyle w:val="CMDOutput"/>
      </w:pPr>
      <w:r>
        <w:t xml:space="preserve">          Set of tunnels with source GigabitEthernet0/0/1, 1 member (includes iterators), on interface &lt;OK&gt;</w:t>
      </w:r>
    </w:p>
    <w:p w14:paraId="51CD35C0" w14:textId="77777777" w:rsidR="00015DE3" w:rsidRDefault="00015DE3" w:rsidP="00015DE3">
      <w:pPr>
        <w:pStyle w:val="CMDOutput"/>
      </w:pPr>
      <w:r>
        <w:t xml:space="preserve">  </w:t>
      </w:r>
      <w:r w:rsidRPr="00015DE3">
        <w:rPr>
          <w:highlight w:val="yellow"/>
        </w:rPr>
        <w:t>Tunnel protocol/transport multi-GRE/IP</w:t>
      </w:r>
    </w:p>
    <w:p w14:paraId="4893DC3E" w14:textId="77777777" w:rsidR="00015DE3" w:rsidRDefault="00015DE3" w:rsidP="00015DE3">
      <w:pPr>
        <w:pStyle w:val="CMDOutput"/>
      </w:pPr>
      <w:r>
        <w:lastRenderedPageBreak/>
        <w:t xml:space="preserve">    Key 0x3E7, sequencing disabled</w:t>
      </w:r>
    </w:p>
    <w:p w14:paraId="6B751A07" w14:textId="77777777" w:rsidR="00015DE3" w:rsidRDefault="00015DE3" w:rsidP="00015DE3">
      <w:pPr>
        <w:pStyle w:val="CMDOutput"/>
      </w:pPr>
      <w:r>
        <w:t xml:space="preserve">    Checksumming of packets disabled</w:t>
      </w:r>
    </w:p>
    <w:p w14:paraId="067460C7" w14:textId="77777777" w:rsidR="00015DE3" w:rsidRDefault="00015DE3" w:rsidP="00015DE3">
      <w:pPr>
        <w:pStyle w:val="CMDOutput"/>
      </w:pPr>
      <w:r>
        <w:t xml:space="preserve">  Tunnel TTL 255, Fast tunneling enabled</w:t>
      </w:r>
    </w:p>
    <w:p w14:paraId="39B16ADD" w14:textId="77777777" w:rsidR="00015DE3" w:rsidRDefault="00015DE3" w:rsidP="00015DE3">
      <w:pPr>
        <w:pStyle w:val="CMDOutput"/>
      </w:pPr>
      <w:r>
        <w:t xml:space="preserve">  Tunnel transport MTU 1472 bytes</w:t>
      </w:r>
    </w:p>
    <w:p w14:paraId="665D7F71" w14:textId="77777777" w:rsidR="00015DE3" w:rsidRDefault="00015DE3" w:rsidP="00015DE3">
      <w:pPr>
        <w:pStyle w:val="CMDOutput"/>
      </w:pPr>
      <w:r>
        <w:t xml:space="preserve">  Tunnel transmit bandwidth 8000 (kbps)</w:t>
      </w:r>
    </w:p>
    <w:p w14:paraId="2BEF061E" w14:textId="77777777" w:rsidR="00015DE3" w:rsidRDefault="00015DE3" w:rsidP="00015DE3">
      <w:pPr>
        <w:pStyle w:val="CMDOutput"/>
      </w:pPr>
      <w:r>
        <w:t xml:space="preserve">  Tunnel receive bandwidth 8000 (kbps)</w:t>
      </w:r>
    </w:p>
    <w:p w14:paraId="0BCA6E3D" w14:textId="77777777" w:rsidR="00015DE3" w:rsidRDefault="00015DE3" w:rsidP="00015DE3">
      <w:pPr>
        <w:pStyle w:val="CMDOutput"/>
      </w:pPr>
      <w:r>
        <w:t xml:space="preserve">  Last input never, output never, output hang never</w:t>
      </w:r>
    </w:p>
    <w:p w14:paraId="6FF3DC9E" w14:textId="77777777" w:rsidR="00015DE3" w:rsidRDefault="00015DE3" w:rsidP="00015DE3">
      <w:pPr>
        <w:pStyle w:val="CMDOutput"/>
      </w:pPr>
      <w:r>
        <w:t xml:space="preserve">  Last clearing of "show interface" counters 00:02:06</w:t>
      </w:r>
    </w:p>
    <w:p w14:paraId="79639E05" w14:textId="77777777" w:rsidR="00015DE3" w:rsidRDefault="00015DE3" w:rsidP="00015DE3">
      <w:pPr>
        <w:pStyle w:val="CMDOutput"/>
      </w:pPr>
      <w:r>
        <w:t xml:space="preserve">  Input queue: 0/375/0/0 (size/max/drops/flushes); Total output drops: 0</w:t>
      </w:r>
    </w:p>
    <w:p w14:paraId="7DB21322" w14:textId="77777777" w:rsidR="00015DE3" w:rsidRDefault="00015DE3" w:rsidP="00015DE3">
      <w:pPr>
        <w:pStyle w:val="CMDOutput"/>
      </w:pPr>
      <w:r>
        <w:t xml:space="preserve">  Queueing strategy: fifo</w:t>
      </w:r>
    </w:p>
    <w:p w14:paraId="33950028" w14:textId="77777777" w:rsidR="00015DE3" w:rsidRDefault="00015DE3" w:rsidP="00015DE3">
      <w:pPr>
        <w:pStyle w:val="CMDOutput"/>
      </w:pPr>
      <w:r>
        <w:t xml:space="preserve">  Output queue: 0/0 (size/max)</w:t>
      </w:r>
    </w:p>
    <w:p w14:paraId="7633BB4C" w14:textId="77777777" w:rsidR="00015DE3" w:rsidRDefault="00015DE3" w:rsidP="00015DE3">
      <w:pPr>
        <w:pStyle w:val="CMDOutput"/>
      </w:pPr>
      <w:r>
        <w:t xml:space="preserve">  5 minute input rate 0 bits/sec, 0 packets/sec</w:t>
      </w:r>
    </w:p>
    <w:p w14:paraId="39A5385D" w14:textId="77777777" w:rsidR="00015DE3" w:rsidRDefault="00015DE3" w:rsidP="00015DE3">
      <w:pPr>
        <w:pStyle w:val="CMDOutput"/>
      </w:pPr>
      <w:r>
        <w:t xml:space="preserve">  5 minute output rate 0 bits/sec, 0 packets/sec</w:t>
      </w:r>
    </w:p>
    <w:p w14:paraId="1270150A" w14:textId="77777777" w:rsidR="00015DE3" w:rsidRDefault="00015DE3" w:rsidP="00015DE3">
      <w:pPr>
        <w:pStyle w:val="CMDOutput"/>
      </w:pPr>
      <w:r>
        <w:t xml:space="preserve">     0 packets input, 0 bytes, 0 no buffer</w:t>
      </w:r>
    </w:p>
    <w:p w14:paraId="70E3DE85" w14:textId="77777777" w:rsidR="00015DE3" w:rsidRDefault="00015DE3" w:rsidP="00015DE3">
      <w:pPr>
        <w:pStyle w:val="CMDOutput"/>
      </w:pPr>
      <w:r>
        <w:t xml:space="preserve">     Received 0 broadcasts (0 IP multicasts)</w:t>
      </w:r>
    </w:p>
    <w:p w14:paraId="70DC95DD" w14:textId="77777777" w:rsidR="00015DE3" w:rsidRDefault="00015DE3" w:rsidP="00015DE3">
      <w:pPr>
        <w:pStyle w:val="CMDOutput"/>
      </w:pPr>
      <w:r>
        <w:t xml:space="preserve">     0 runts, 0 giants, 0 throttles</w:t>
      </w:r>
    </w:p>
    <w:p w14:paraId="596E41BC" w14:textId="77777777" w:rsidR="00015DE3" w:rsidRDefault="00015DE3" w:rsidP="00015DE3">
      <w:pPr>
        <w:pStyle w:val="CMDOutput"/>
      </w:pPr>
      <w:r>
        <w:t xml:space="preserve">     0 input errors, 0 CRC, 0 frame, 0 overrun, 0 ignored, 0 abort</w:t>
      </w:r>
    </w:p>
    <w:p w14:paraId="75DCAC46" w14:textId="77777777" w:rsidR="00015DE3" w:rsidRDefault="00015DE3" w:rsidP="00015DE3">
      <w:pPr>
        <w:pStyle w:val="CMDOutput"/>
      </w:pPr>
      <w:r>
        <w:t xml:space="preserve">     0 packets output, 0 bytes, 0 underruns</w:t>
      </w:r>
    </w:p>
    <w:p w14:paraId="2DC9F79C" w14:textId="77777777" w:rsidR="00015DE3" w:rsidRDefault="00015DE3" w:rsidP="00015DE3">
      <w:pPr>
        <w:pStyle w:val="CMDOutput"/>
      </w:pPr>
      <w:r>
        <w:t xml:space="preserve">     0 output errors, 0 collisions, 0 interface resets</w:t>
      </w:r>
    </w:p>
    <w:p w14:paraId="382CF104" w14:textId="77777777" w:rsidR="00015DE3" w:rsidRDefault="00015DE3" w:rsidP="00015DE3">
      <w:pPr>
        <w:pStyle w:val="CMDOutput"/>
      </w:pPr>
      <w:r>
        <w:t xml:space="preserve">     0 unknown protocol drops</w:t>
      </w:r>
    </w:p>
    <w:p w14:paraId="241F3947" w14:textId="2F26FC06" w:rsidR="00047762" w:rsidRDefault="00015DE3" w:rsidP="00015DE3">
      <w:pPr>
        <w:pStyle w:val="CMDOutput"/>
      </w:pPr>
      <w:r>
        <w:t xml:space="preserve">     0 output buffer failures, 0 output buffers swapped out</w:t>
      </w:r>
    </w:p>
    <w:p w14:paraId="57D9E1F1" w14:textId="77777777" w:rsidR="00E2503C" w:rsidRDefault="00E2503C" w:rsidP="00E2503C">
      <w:pPr>
        <w:pStyle w:val="ConfigWindow"/>
      </w:pPr>
      <w:r>
        <w:t>Close configuration window</w:t>
      </w:r>
    </w:p>
    <w:p w14:paraId="3185BD2B" w14:textId="74F164C6" w:rsidR="00347B40" w:rsidRDefault="00ED3103" w:rsidP="00ED3103">
      <w:pPr>
        <w:pStyle w:val="Heading3"/>
      </w:pPr>
      <w:r>
        <w:t xml:space="preserve">Configure </w:t>
      </w:r>
      <w:r w:rsidR="002C48D5">
        <w:t xml:space="preserve">the R2 and R3 spoke router </w:t>
      </w:r>
      <w:r>
        <w:t>tunnel interface</w:t>
      </w:r>
      <w:r w:rsidR="002C48D5">
        <w:t>s</w:t>
      </w:r>
      <w:r>
        <w:t>.</w:t>
      </w:r>
    </w:p>
    <w:p w14:paraId="6F058A48" w14:textId="2B395670" w:rsidR="00ED3103" w:rsidRDefault="00E12C9C" w:rsidP="00151D1E">
      <w:pPr>
        <w:pStyle w:val="BodyTextL25"/>
      </w:pPr>
      <w:r>
        <w:t>In contrast to NHS interfaces, c</w:t>
      </w:r>
      <w:r w:rsidR="00151D1E">
        <w:t xml:space="preserve">onfiguration of the NHRP client (NHC) tunnel interfaces uses </w:t>
      </w:r>
      <w:r w:rsidR="0097211D">
        <w:t xml:space="preserve">regular </w:t>
      </w:r>
      <w:r w:rsidR="00151D1E">
        <w:t>GRE and also requires the configuration of a tunnel destination address.</w:t>
      </w:r>
    </w:p>
    <w:p w14:paraId="050649F6" w14:textId="4482A59E" w:rsidR="00151D1E" w:rsidRDefault="00351949" w:rsidP="00151D1E">
      <w:pPr>
        <w:pStyle w:val="SubStepAlpha"/>
      </w:pPr>
      <w:r>
        <w:t>On R2, c</w:t>
      </w:r>
      <w:r w:rsidR="00151D1E">
        <w:t>reate the tunnel interface and configure the GRE tunnel parameters. Set the tunnel destination as the address of the GigabitEthernet 0/0/1 interface of the hub router.</w:t>
      </w:r>
      <w:r w:rsidR="008E5B4C">
        <w:t xml:space="preserve"> Configuring the tunnel source as the </w:t>
      </w:r>
      <w:r w:rsidR="0097211D">
        <w:t>L</w:t>
      </w:r>
      <w:r w:rsidR="008E5B4C">
        <w:t>oopback 0 interface provides a stable source for the tunnel. The tunnel key must match the key that is configure</w:t>
      </w:r>
      <w:r w:rsidR="0097211D">
        <w:t>d</w:t>
      </w:r>
      <w:r w:rsidR="008E5B4C">
        <w:t xml:space="preserve"> on the hub router.</w:t>
      </w:r>
      <w:r w:rsidR="0097211D">
        <w:t xml:space="preserve"> Finally, configure the overlay network IP address for the tunnel interface.</w:t>
      </w:r>
    </w:p>
    <w:p w14:paraId="4595740F" w14:textId="77777777" w:rsidR="00E2503C" w:rsidRDefault="00E2503C" w:rsidP="00E2503C">
      <w:pPr>
        <w:pStyle w:val="ConfigWindow"/>
      </w:pPr>
      <w:r w:rsidRPr="00F85B72">
        <w:t>Open configuration window</w:t>
      </w:r>
    </w:p>
    <w:p w14:paraId="0CEE3FCE" w14:textId="7F231A98" w:rsidR="00151D1E" w:rsidRDefault="00151D1E" w:rsidP="00151D1E">
      <w:pPr>
        <w:pStyle w:val="CMD"/>
        <w:rPr>
          <w:b/>
          <w:bCs/>
        </w:rPr>
      </w:pPr>
      <w:r>
        <w:t xml:space="preserve">R2(config)# </w:t>
      </w:r>
      <w:r w:rsidRPr="00151D1E">
        <w:rPr>
          <w:b/>
          <w:bCs/>
        </w:rPr>
        <w:t xml:space="preserve">interface tunnel </w:t>
      </w:r>
      <w:r w:rsidR="00C37769">
        <w:rPr>
          <w:b/>
          <w:bCs/>
        </w:rPr>
        <w:t>1</w:t>
      </w:r>
    </w:p>
    <w:p w14:paraId="31EF08DD" w14:textId="49970BE1" w:rsidR="00151D1E" w:rsidRDefault="00151D1E" w:rsidP="00151D1E">
      <w:pPr>
        <w:pStyle w:val="CMD"/>
        <w:rPr>
          <w:b/>
          <w:bCs/>
        </w:rPr>
      </w:pPr>
      <w:r>
        <w:t xml:space="preserve">R2(config-if)# </w:t>
      </w:r>
      <w:r w:rsidR="008E5B4C">
        <w:rPr>
          <w:b/>
          <w:bCs/>
        </w:rPr>
        <w:t>tunnel mode gre ip</w:t>
      </w:r>
    </w:p>
    <w:p w14:paraId="63E2D417" w14:textId="065C70A9" w:rsidR="008E5B4C" w:rsidRDefault="008E5B4C" w:rsidP="008E5B4C">
      <w:pPr>
        <w:pStyle w:val="CMD"/>
        <w:rPr>
          <w:b/>
          <w:bCs/>
        </w:rPr>
      </w:pPr>
      <w:r>
        <w:t xml:space="preserve">R2(config-if)# </w:t>
      </w:r>
      <w:r>
        <w:rPr>
          <w:b/>
          <w:bCs/>
        </w:rPr>
        <w:t>tunnel source loopback 0</w:t>
      </w:r>
    </w:p>
    <w:p w14:paraId="0FEF7104" w14:textId="5E2C368E" w:rsidR="008E5B4C" w:rsidRDefault="008E5B4C" w:rsidP="008E5B4C">
      <w:pPr>
        <w:pStyle w:val="CMD"/>
        <w:rPr>
          <w:b/>
          <w:bCs/>
        </w:rPr>
      </w:pPr>
      <w:r>
        <w:t xml:space="preserve">R2(config-if)# </w:t>
      </w:r>
      <w:r>
        <w:rPr>
          <w:b/>
          <w:bCs/>
        </w:rPr>
        <w:t>tunnel destination 192.0.2.1</w:t>
      </w:r>
    </w:p>
    <w:p w14:paraId="6FCF6730" w14:textId="21628393" w:rsidR="008E5B4C" w:rsidRDefault="008E5B4C" w:rsidP="008E5B4C">
      <w:pPr>
        <w:pStyle w:val="CMD"/>
        <w:rPr>
          <w:b/>
          <w:bCs/>
        </w:rPr>
      </w:pPr>
      <w:r>
        <w:t xml:space="preserve">R2(config-if)# </w:t>
      </w:r>
      <w:r>
        <w:rPr>
          <w:b/>
          <w:bCs/>
        </w:rPr>
        <w:t>tunnel key 999</w:t>
      </w:r>
    </w:p>
    <w:p w14:paraId="5BADE86A" w14:textId="5220A3FB" w:rsidR="00151D1E" w:rsidRDefault="008E5B4C" w:rsidP="00151D1E">
      <w:pPr>
        <w:pStyle w:val="CMD"/>
        <w:rPr>
          <w:b/>
          <w:bCs/>
        </w:rPr>
      </w:pPr>
      <w:r>
        <w:t xml:space="preserve">R2(config-if)# </w:t>
      </w:r>
      <w:r w:rsidRPr="008E5B4C">
        <w:rPr>
          <w:b/>
          <w:bCs/>
        </w:rPr>
        <w:t>ip address 100.100.100.2 255.255.255.248</w:t>
      </w:r>
    </w:p>
    <w:p w14:paraId="0C2FF52E" w14:textId="31C51658" w:rsidR="00351949" w:rsidRDefault="00351949" w:rsidP="00351949">
      <w:pPr>
        <w:pStyle w:val="SubStepAlpha"/>
      </w:pPr>
      <w:r>
        <w:t xml:space="preserve">Configure the </w:t>
      </w:r>
      <w:r w:rsidR="00195975">
        <w:t>tunnel</w:t>
      </w:r>
      <w:r>
        <w:t xml:space="preserve"> interface as an NHRP client. You will need to designate the underlay address of the NHRP server and map </w:t>
      </w:r>
      <w:r w:rsidR="0097211D">
        <w:t xml:space="preserve">the </w:t>
      </w:r>
      <w:r>
        <w:t>NHRP server underlay address to its overlay address.</w:t>
      </w:r>
    </w:p>
    <w:p w14:paraId="6919D21D" w14:textId="5281DB7E" w:rsidR="00351949" w:rsidRDefault="00351949" w:rsidP="00351949">
      <w:pPr>
        <w:pStyle w:val="CMD"/>
      </w:pPr>
      <w:r>
        <w:t>R2(config-</w:t>
      </w:r>
      <w:proofErr w:type="gramStart"/>
      <w:r>
        <w:t>if)#</w:t>
      </w:r>
      <w:proofErr w:type="gramEnd"/>
      <w:r>
        <w:t xml:space="preserve"> </w:t>
      </w:r>
      <w:proofErr w:type="spellStart"/>
      <w:r w:rsidRPr="00351949">
        <w:rPr>
          <w:b/>
          <w:bCs/>
        </w:rPr>
        <w:t>ip</w:t>
      </w:r>
      <w:proofErr w:type="spellEnd"/>
      <w:r w:rsidRPr="00351949">
        <w:rPr>
          <w:b/>
          <w:bCs/>
        </w:rPr>
        <w:t xml:space="preserve"> </w:t>
      </w:r>
      <w:proofErr w:type="spellStart"/>
      <w:r w:rsidRPr="00351949">
        <w:rPr>
          <w:b/>
          <w:bCs/>
        </w:rPr>
        <w:t>nhrp</w:t>
      </w:r>
      <w:proofErr w:type="spellEnd"/>
      <w:r w:rsidRPr="00351949">
        <w:rPr>
          <w:b/>
          <w:bCs/>
        </w:rPr>
        <w:t xml:space="preserve"> network-id 1</w:t>
      </w:r>
    </w:p>
    <w:p w14:paraId="054CBDFF" w14:textId="716FEB53" w:rsidR="00351949" w:rsidRDefault="00351949" w:rsidP="00351949">
      <w:pPr>
        <w:pStyle w:val="CMD"/>
        <w:rPr>
          <w:b/>
          <w:bCs/>
        </w:rPr>
      </w:pPr>
      <w:r>
        <w:t xml:space="preserve">R2(config-if)# </w:t>
      </w:r>
      <w:r>
        <w:rPr>
          <w:b/>
          <w:bCs/>
        </w:rPr>
        <w:t>ip nhrp authentication NHRPauth</w:t>
      </w:r>
    </w:p>
    <w:p w14:paraId="3BAADD9B" w14:textId="061AF221" w:rsidR="00351949" w:rsidRDefault="00351949" w:rsidP="00351949">
      <w:pPr>
        <w:pStyle w:val="CMD"/>
      </w:pPr>
      <w:r>
        <w:t xml:space="preserve">R2(config-if)# </w:t>
      </w:r>
      <w:r w:rsidRPr="00351949">
        <w:rPr>
          <w:b/>
          <w:bCs/>
        </w:rPr>
        <w:t xml:space="preserve">ip nhrp </w:t>
      </w:r>
      <w:r>
        <w:rPr>
          <w:b/>
          <w:bCs/>
        </w:rPr>
        <w:t>nhs 100.100.100.</w:t>
      </w:r>
      <w:r w:rsidR="000617F5">
        <w:rPr>
          <w:b/>
          <w:bCs/>
        </w:rPr>
        <w:t>1</w:t>
      </w:r>
    </w:p>
    <w:p w14:paraId="0EEE3DC5" w14:textId="1D6A5267" w:rsidR="00351949" w:rsidRDefault="00351949" w:rsidP="00351949">
      <w:pPr>
        <w:pStyle w:val="CMD"/>
      </w:pPr>
      <w:r>
        <w:t xml:space="preserve">R2(config-if)# </w:t>
      </w:r>
      <w:r w:rsidRPr="00351949">
        <w:rPr>
          <w:b/>
          <w:bCs/>
        </w:rPr>
        <w:t xml:space="preserve">ip nhrp </w:t>
      </w:r>
      <w:r>
        <w:rPr>
          <w:b/>
          <w:bCs/>
        </w:rPr>
        <w:t>map multicast 192.0.2.1</w:t>
      </w:r>
    </w:p>
    <w:p w14:paraId="680D2CA0" w14:textId="55E8488A" w:rsidR="00351949" w:rsidRDefault="00351949" w:rsidP="00351949">
      <w:pPr>
        <w:pStyle w:val="CMD"/>
        <w:rPr>
          <w:b/>
          <w:bCs/>
        </w:rPr>
      </w:pPr>
      <w:r>
        <w:t xml:space="preserve">R2(config-if)# </w:t>
      </w:r>
      <w:r w:rsidRPr="00351949">
        <w:rPr>
          <w:b/>
          <w:bCs/>
        </w:rPr>
        <w:t xml:space="preserve">ip nhrp </w:t>
      </w:r>
      <w:r>
        <w:rPr>
          <w:b/>
          <w:bCs/>
        </w:rPr>
        <w:t>map 100.100.100.</w:t>
      </w:r>
      <w:r w:rsidR="000617F5">
        <w:rPr>
          <w:b/>
          <w:bCs/>
        </w:rPr>
        <w:t>1</w:t>
      </w:r>
      <w:r>
        <w:rPr>
          <w:b/>
          <w:bCs/>
        </w:rPr>
        <w:t xml:space="preserve"> 192.0.2.1</w:t>
      </w:r>
    </w:p>
    <w:p w14:paraId="6DA3B02F" w14:textId="1F35066B" w:rsidR="00351949" w:rsidRDefault="00D4273F" w:rsidP="00D4273F">
      <w:pPr>
        <w:pStyle w:val="SubStepAlpha"/>
      </w:pPr>
      <w:r>
        <w:t>Adjust settings on the interface to accommodate the GRE packet overhead.</w:t>
      </w:r>
    </w:p>
    <w:p w14:paraId="5ACE5E51" w14:textId="5280BFD8" w:rsidR="00351949" w:rsidRDefault="00D4273F" w:rsidP="00351949">
      <w:pPr>
        <w:pStyle w:val="CMD"/>
        <w:rPr>
          <w:b/>
          <w:bCs/>
        </w:rPr>
      </w:pPr>
      <w:r>
        <w:t>R2(config-</w:t>
      </w:r>
      <w:proofErr w:type="gramStart"/>
      <w:r>
        <w:t>if)#</w:t>
      </w:r>
      <w:proofErr w:type="gramEnd"/>
      <w:r>
        <w:t xml:space="preserve"> </w:t>
      </w:r>
      <w:proofErr w:type="spellStart"/>
      <w:r>
        <w:rPr>
          <w:b/>
          <w:bCs/>
        </w:rPr>
        <w:t>ip</w:t>
      </w:r>
      <w:proofErr w:type="spellEnd"/>
      <w:r>
        <w:rPr>
          <w:b/>
          <w:bCs/>
        </w:rPr>
        <w:t xml:space="preserve"> </w:t>
      </w:r>
      <w:proofErr w:type="spellStart"/>
      <w:r>
        <w:rPr>
          <w:b/>
          <w:bCs/>
        </w:rPr>
        <w:t>mtu</w:t>
      </w:r>
      <w:proofErr w:type="spellEnd"/>
      <w:r>
        <w:rPr>
          <w:b/>
          <w:bCs/>
        </w:rPr>
        <w:t xml:space="preserve"> 1400</w:t>
      </w:r>
    </w:p>
    <w:p w14:paraId="4329E243" w14:textId="3E53B6F6" w:rsidR="00D4273F" w:rsidRDefault="00D4273F" w:rsidP="00D4273F">
      <w:pPr>
        <w:pStyle w:val="CMD"/>
        <w:rPr>
          <w:b/>
          <w:bCs/>
        </w:rPr>
      </w:pPr>
      <w:r>
        <w:t xml:space="preserve">R2(config-if)# </w:t>
      </w:r>
      <w:r>
        <w:rPr>
          <w:b/>
          <w:bCs/>
        </w:rPr>
        <w:t>ip tcp adjust-mss 1360</w:t>
      </w:r>
    </w:p>
    <w:p w14:paraId="55E539D3" w14:textId="77777777" w:rsidR="00E2503C" w:rsidRDefault="00E2503C" w:rsidP="00E2503C">
      <w:pPr>
        <w:pStyle w:val="ConfigWindow"/>
      </w:pPr>
      <w:bookmarkStart w:id="1" w:name="_Hlk35263092"/>
      <w:r>
        <w:t>Close configuration window</w:t>
      </w:r>
    </w:p>
    <w:bookmarkEnd w:id="1"/>
    <w:p w14:paraId="304CA965" w14:textId="4C588A77" w:rsidR="00D4273F" w:rsidRDefault="00D4273F" w:rsidP="00D4273F">
      <w:pPr>
        <w:pStyle w:val="SubStepAlpha"/>
      </w:pPr>
      <w:r>
        <w:lastRenderedPageBreak/>
        <w:t>Repeat this configuration on router R3</w:t>
      </w:r>
      <w:r w:rsidR="00C37769">
        <w:t xml:space="preserve"> using the commands above and information from the addressing table</w:t>
      </w:r>
      <w:r>
        <w:t>.</w:t>
      </w:r>
    </w:p>
    <w:p w14:paraId="4BDCCB73" w14:textId="77777777" w:rsidR="00657E93" w:rsidRDefault="00657E93" w:rsidP="00FF3EF6">
      <w:pPr>
        <w:pStyle w:val="ConfigWindow"/>
      </w:pPr>
      <w:r w:rsidRPr="00F85B72">
        <w:t>Open configuration window</w:t>
      </w:r>
    </w:p>
    <w:p w14:paraId="07A29FB8" w14:textId="01D73741" w:rsidR="00657E93" w:rsidRDefault="00657E93" w:rsidP="00657E93">
      <w:pPr>
        <w:pStyle w:val="ConfigWindow"/>
      </w:pPr>
      <w:r>
        <w:t>close</w:t>
      </w:r>
      <w:r w:rsidRPr="00F85B72">
        <w:t xml:space="preserve"> configuration window</w:t>
      </w:r>
    </w:p>
    <w:p w14:paraId="31A389DE" w14:textId="55530641" w:rsidR="00E256E1" w:rsidRDefault="008E5813" w:rsidP="00D4273F">
      <w:pPr>
        <w:pStyle w:val="SubStepAlpha"/>
      </w:pPr>
      <w:r>
        <w:t>Verify your configuration</w:t>
      </w:r>
      <w:r w:rsidR="00E256E1">
        <w:t>s</w:t>
      </w:r>
      <w:r>
        <w:t xml:space="preserve"> with the </w:t>
      </w:r>
      <w:r w:rsidRPr="008E5813">
        <w:rPr>
          <w:b/>
          <w:bCs/>
        </w:rPr>
        <w:t>show interface</w:t>
      </w:r>
      <w:r>
        <w:t xml:space="preserve"> command. </w:t>
      </w:r>
      <w:r w:rsidR="00E256E1">
        <w:t>If your configurations are correct, you should be able to successfully ping the interface addresses of the overlay network</w:t>
      </w:r>
      <w:r w:rsidR="002B3608">
        <w:t xml:space="preserve"> (100.100.100.0/29)</w:t>
      </w:r>
      <w:r w:rsidR="00E256E1">
        <w:t xml:space="preserve"> from each router.</w:t>
      </w:r>
    </w:p>
    <w:p w14:paraId="62CA8AA9" w14:textId="3409BA5A" w:rsidR="008E5813" w:rsidRDefault="00E256E1" w:rsidP="00D4273F">
      <w:pPr>
        <w:pStyle w:val="SubStepAlpha"/>
      </w:pPr>
      <w:r>
        <w:t xml:space="preserve">View the status of DMVPN with the </w:t>
      </w:r>
      <w:r w:rsidRPr="0097211D">
        <w:rPr>
          <w:b/>
          <w:bCs/>
        </w:rPr>
        <w:t>show dmvpn</w:t>
      </w:r>
      <w:r>
        <w:t xml:space="preserve"> and </w:t>
      </w:r>
      <w:r w:rsidRPr="0097211D">
        <w:rPr>
          <w:b/>
          <w:bCs/>
        </w:rPr>
        <w:t>show dmvpn detail</w:t>
      </w:r>
      <w:r>
        <w:t xml:space="preserve"> commands. Become familiar with the output of each. The output from the hub router is shown.</w:t>
      </w:r>
    </w:p>
    <w:p w14:paraId="6CA7DF9F" w14:textId="77777777" w:rsidR="00E256E1" w:rsidRDefault="00E256E1" w:rsidP="00E256E1">
      <w:pPr>
        <w:pStyle w:val="ConfigWindow"/>
      </w:pPr>
      <w:bookmarkStart w:id="2" w:name="_Hlk35264323"/>
      <w:r w:rsidRPr="00F85B72">
        <w:t>Open configuration window</w:t>
      </w:r>
    </w:p>
    <w:bookmarkEnd w:id="2"/>
    <w:p w14:paraId="73B5DBC1" w14:textId="26218A72" w:rsidR="00E256E1" w:rsidRDefault="00E256E1" w:rsidP="00E256E1">
      <w:pPr>
        <w:pStyle w:val="CMD"/>
      </w:pPr>
      <w:r>
        <w:t xml:space="preserve">R1# </w:t>
      </w:r>
      <w:r w:rsidRPr="00E256E1">
        <w:rPr>
          <w:b/>
          <w:bCs/>
        </w:rPr>
        <w:t>show dmvpn detail</w:t>
      </w:r>
    </w:p>
    <w:p w14:paraId="22BC7B9E" w14:textId="77777777" w:rsidR="00E256E1" w:rsidRDefault="00E256E1" w:rsidP="00E256E1">
      <w:pPr>
        <w:pStyle w:val="CMD"/>
      </w:pPr>
      <w:r>
        <w:t>Legend: Attrb --&gt; S - Static, D - Dynamic, I - Incomplete</w:t>
      </w:r>
    </w:p>
    <w:p w14:paraId="33DF23A8" w14:textId="77777777" w:rsidR="00E256E1" w:rsidRDefault="00E256E1" w:rsidP="00E256E1">
      <w:pPr>
        <w:pStyle w:val="CMD"/>
      </w:pPr>
      <w:r>
        <w:t xml:space="preserve">        N - NATed, L - Local, X - No Socket</w:t>
      </w:r>
    </w:p>
    <w:p w14:paraId="1267B3E8" w14:textId="77777777" w:rsidR="00E256E1" w:rsidRDefault="00E256E1" w:rsidP="00E256E1">
      <w:pPr>
        <w:pStyle w:val="CMD"/>
      </w:pPr>
      <w:r>
        <w:t xml:space="preserve">        T1 - Route Installed, T2 - Nexthop-override</w:t>
      </w:r>
    </w:p>
    <w:p w14:paraId="2F6D96E3" w14:textId="77777777" w:rsidR="00E256E1" w:rsidRDefault="00E256E1" w:rsidP="00E256E1">
      <w:pPr>
        <w:pStyle w:val="CMD"/>
      </w:pPr>
      <w:r>
        <w:t xml:space="preserve">        C - CTS Capable, I2 - Temporary</w:t>
      </w:r>
    </w:p>
    <w:p w14:paraId="1A424082" w14:textId="77777777" w:rsidR="00E256E1" w:rsidRDefault="00E256E1" w:rsidP="00E256E1">
      <w:pPr>
        <w:pStyle w:val="CMD"/>
      </w:pPr>
      <w:r>
        <w:t xml:space="preserve">        # Ent --&gt; Number of NHRP entries with same NBMA peer</w:t>
      </w:r>
    </w:p>
    <w:p w14:paraId="7AB17DFC" w14:textId="77777777" w:rsidR="00E256E1" w:rsidRDefault="00E256E1" w:rsidP="00E256E1">
      <w:pPr>
        <w:pStyle w:val="CMD"/>
      </w:pPr>
      <w:r>
        <w:t xml:space="preserve">        NHS Status: E --&gt; Expecting Replies, R --&gt; Responding, W --&gt; Waiting</w:t>
      </w:r>
    </w:p>
    <w:p w14:paraId="063B26AF" w14:textId="77777777" w:rsidR="00E256E1" w:rsidRDefault="00E256E1" w:rsidP="00E256E1">
      <w:pPr>
        <w:pStyle w:val="CMD"/>
      </w:pPr>
      <w:r>
        <w:t xml:space="preserve">        UpDn Time --&gt; Up or Down Time for a Tunnel</w:t>
      </w:r>
    </w:p>
    <w:p w14:paraId="2647BE0D" w14:textId="77777777" w:rsidR="00E256E1" w:rsidRDefault="00E256E1" w:rsidP="00E256E1">
      <w:pPr>
        <w:pStyle w:val="CMD"/>
      </w:pPr>
      <w:r>
        <w:t>==========================================================================</w:t>
      </w:r>
    </w:p>
    <w:p w14:paraId="2952AE39" w14:textId="77777777" w:rsidR="00E256E1" w:rsidRDefault="00E256E1" w:rsidP="00E256E1">
      <w:pPr>
        <w:pStyle w:val="CMD"/>
      </w:pPr>
    </w:p>
    <w:p w14:paraId="63F28EB5" w14:textId="77777777" w:rsidR="00E256E1" w:rsidRDefault="00E256E1" w:rsidP="00E256E1">
      <w:pPr>
        <w:pStyle w:val="CMD"/>
      </w:pPr>
      <w:r w:rsidRPr="00E256E1">
        <w:rPr>
          <w:highlight w:val="yellow"/>
        </w:rPr>
        <w:t>Interface Tunnel1 is up/up, Addr. is 100.100.100.1</w:t>
      </w:r>
      <w:r>
        <w:t>, VRF ""</w:t>
      </w:r>
    </w:p>
    <w:p w14:paraId="6B5992F6" w14:textId="77777777" w:rsidR="00E256E1" w:rsidRDefault="00E256E1" w:rsidP="00E256E1">
      <w:pPr>
        <w:pStyle w:val="CMD"/>
      </w:pPr>
      <w:r>
        <w:t xml:space="preserve">   </w:t>
      </w:r>
      <w:r w:rsidRPr="00E256E1">
        <w:rPr>
          <w:highlight w:val="yellow"/>
        </w:rPr>
        <w:t>Tunnel Src./Dest. addr: 192.0.2.1/Multipoint</w:t>
      </w:r>
      <w:r>
        <w:t>, Tunnel VRF ""</w:t>
      </w:r>
    </w:p>
    <w:p w14:paraId="6667E612" w14:textId="77777777" w:rsidR="00E256E1" w:rsidRDefault="00E256E1" w:rsidP="00E256E1">
      <w:pPr>
        <w:pStyle w:val="CMD"/>
      </w:pPr>
      <w:r>
        <w:t xml:space="preserve">   </w:t>
      </w:r>
      <w:r w:rsidRPr="00E256E1">
        <w:rPr>
          <w:highlight w:val="yellow"/>
        </w:rPr>
        <w:t>Protocol/Transport: "multi-GRE/IP"</w:t>
      </w:r>
      <w:r>
        <w:t>, Protect ""</w:t>
      </w:r>
    </w:p>
    <w:p w14:paraId="3AF2205F" w14:textId="77777777" w:rsidR="00E256E1" w:rsidRDefault="00E256E1" w:rsidP="00E256E1">
      <w:pPr>
        <w:pStyle w:val="CMD"/>
      </w:pPr>
      <w:r>
        <w:t xml:space="preserve">   Interface State Control: Disabled</w:t>
      </w:r>
    </w:p>
    <w:p w14:paraId="75D0C290" w14:textId="77777777" w:rsidR="00E256E1" w:rsidRDefault="00E256E1" w:rsidP="00E256E1">
      <w:pPr>
        <w:pStyle w:val="CMD"/>
      </w:pPr>
      <w:r>
        <w:t xml:space="preserve">   nhrp event-publisher : Disabled</w:t>
      </w:r>
    </w:p>
    <w:p w14:paraId="64C4F749" w14:textId="77777777" w:rsidR="00E256E1" w:rsidRDefault="00E256E1" w:rsidP="00E256E1">
      <w:pPr>
        <w:pStyle w:val="CMD"/>
      </w:pPr>
      <w:r>
        <w:t>Type:Hub, Total NBMA Peers (v4/v6): 2</w:t>
      </w:r>
    </w:p>
    <w:p w14:paraId="734F97CA" w14:textId="77777777" w:rsidR="00E256E1" w:rsidRDefault="00E256E1" w:rsidP="00E256E1">
      <w:pPr>
        <w:pStyle w:val="CMD"/>
      </w:pPr>
    </w:p>
    <w:p w14:paraId="4F7F0C47" w14:textId="77777777" w:rsidR="00E256E1" w:rsidRDefault="00E256E1" w:rsidP="00E256E1">
      <w:pPr>
        <w:pStyle w:val="CMD"/>
      </w:pPr>
      <w:r>
        <w:t># Ent  Peer NBMA Addr Peer Tunnel Add State  UpDn Tm Attrb    Target Network</w:t>
      </w:r>
    </w:p>
    <w:p w14:paraId="5806EF36" w14:textId="77777777" w:rsidR="00E256E1" w:rsidRDefault="00E256E1" w:rsidP="00E256E1">
      <w:pPr>
        <w:pStyle w:val="CMD"/>
      </w:pPr>
      <w:r>
        <w:t>----- --------------- --------------- ----- -------- ----- -----------------</w:t>
      </w:r>
    </w:p>
    <w:p w14:paraId="1D13C848" w14:textId="77777777" w:rsidR="00E256E1" w:rsidRDefault="00E256E1" w:rsidP="00E256E1">
      <w:pPr>
        <w:pStyle w:val="CMD"/>
      </w:pPr>
      <w:r>
        <w:t xml:space="preserve">    </w:t>
      </w:r>
      <w:r w:rsidRPr="00E256E1">
        <w:t xml:space="preserve">1 </w:t>
      </w:r>
      <w:r w:rsidRPr="00E256E1">
        <w:rPr>
          <w:highlight w:val="yellow"/>
        </w:rPr>
        <w:t>192.168.2.1</w:t>
      </w:r>
      <w:r>
        <w:t xml:space="preserve">       </w:t>
      </w:r>
      <w:r w:rsidRPr="00E256E1">
        <w:rPr>
          <w:highlight w:val="yellow"/>
        </w:rPr>
        <w:t>100.100.100.2</w:t>
      </w:r>
      <w:r>
        <w:t xml:space="preserve">    </w:t>
      </w:r>
      <w:r w:rsidRPr="00E256E1">
        <w:rPr>
          <w:highlight w:val="yellow"/>
        </w:rPr>
        <w:t>UP</w:t>
      </w:r>
      <w:r>
        <w:t xml:space="preserve"> 00:05:45     </w:t>
      </w:r>
      <w:r w:rsidRPr="00E256E1">
        <w:rPr>
          <w:highlight w:val="yellow"/>
        </w:rPr>
        <w:t>D</w:t>
      </w:r>
      <w:r>
        <w:t xml:space="preserve">   </w:t>
      </w:r>
      <w:r w:rsidRPr="00E256E1">
        <w:rPr>
          <w:highlight w:val="yellow"/>
        </w:rPr>
        <w:t>100.100.100.2/32</w:t>
      </w:r>
    </w:p>
    <w:p w14:paraId="1AF72795" w14:textId="77777777" w:rsidR="00E256E1" w:rsidRDefault="00E256E1" w:rsidP="00E256E1">
      <w:pPr>
        <w:pStyle w:val="CMD"/>
      </w:pPr>
      <w:r>
        <w:t xml:space="preserve">    1 </w:t>
      </w:r>
      <w:r w:rsidRPr="00E256E1">
        <w:rPr>
          <w:highlight w:val="yellow"/>
        </w:rPr>
        <w:t>192.168.3.1</w:t>
      </w:r>
      <w:r>
        <w:t xml:space="preserve">       </w:t>
      </w:r>
      <w:r w:rsidRPr="00E256E1">
        <w:rPr>
          <w:highlight w:val="yellow"/>
        </w:rPr>
        <w:t>100.100.100.3</w:t>
      </w:r>
      <w:r>
        <w:t xml:space="preserve">    </w:t>
      </w:r>
      <w:r w:rsidRPr="00E256E1">
        <w:rPr>
          <w:highlight w:val="yellow"/>
        </w:rPr>
        <w:t>UP</w:t>
      </w:r>
      <w:r>
        <w:t xml:space="preserve"> 00:06:15     </w:t>
      </w:r>
      <w:r w:rsidRPr="00E256E1">
        <w:rPr>
          <w:highlight w:val="yellow"/>
        </w:rPr>
        <w:t>D</w:t>
      </w:r>
      <w:r>
        <w:t xml:space="preserve">   </w:t>
      </w:r>
      <w:r w:rsidRPr="00E256E1">
        <w:rPr>
          <w:highlight w:val="yellow"/>
        </w:rPr>
        <w:t>100.100.100.3/32</w:t>
      </w:r>
    </w:p>
    <w:p w14:paraId="16B6462A" w14:textId="77777777" w:rsidR="00E256E1" w:rsidRDefault="00E256E1" w:rsidP="00E256E1">
      <w:pPr>
        <w:pStyle w:val="CMD"/>
      </w:pPr>
    </w:p>
    <w:p w14:paraId="69AE7439" w14:textId="77777777" w:rsidR="00E256E1" w:rsidRDefault="00E256E1" w:rsidP="00E256E1">
      <w:pPr>
        <w:pStyle w:val="CMD"/>
      </w:pPr>
    </w:p>
    <w:p w14:paraId="64ADAD09" w14:textId="77777777" w:rsidR="00E256E1" w:rsidRDefault="00E256E1" w:rsidP="00E256E1">
      <w:pPr>
        <w:pStyle w:val="CMD"/>
      </w:pPr>
      <w:r>
        <w:t>Crypto Session Details:</w:t>
      </w:r>
    </w:p>
    <w:p w14:paraId="75D4158C" w14:textId="7B587ED7" w:rsidR="00E256E1" w:rsidRDefault="00E256E1" w:rsidP="00E256E1">
      <w:pPr>
        <w:pStyle w:val="CMD"/>
      </w:pPr>
      <w:r>
        <w:t>-----------------------------------------------------------------------------</w:t>
      </w:r>
    </w:p>
    <w:p w14:paraId="644B8F8C" w14:textId="77777777" w:rsidR="00E256E1" w:rsidRDefault="00E256E1" w:rsidP="00E256E1">
      <w:pPr>
        <w:pStyle w:val="CMD"/>
      </w:pPr>
    </w:p>
    <w:p w14:paraId="64C16B3C" w14:textId="1EF38C79" w:rsidR="00E256E1" w:rsidRDefault="00E256E1" w:rsidP="00E256E1">
      <w:pPr>
        <w:pStyle w:val="CMD"/>
      </w:pPr>
      <w:r>
        <w:t>Pending DMVPN Sessions:</w:t>
      </w:r>
    </w:p>
    <w:p w14:paraId="0D276E3A" w14:textId="2DFF68B7" w:rsidR="00E256E1" w:rsidRDefault="00E256E1" w:rsidP="003C4E46">
      <w:pPr>
        <w:pStyle w:val="BodyTextL50"/>
      </w:pPr>
      <w:r>
        <w:t xml:space="preserve">The output shows the status of the tunnel, the tunnel address and the tunnel source address. The table shows the </w:t>
      </w:r>
      <w:r w:rsidR="003C4E46">
        <w:t>NBMA (underlay) addresses of the know</w:t>
      </w:r>
      <w:r w:rsidR="00A7529A">
        <w:t>n</w:t>
      </w:r>
      <w:r w:rsidR="003C4E46">
        <w:t xml:space="preserve"> DMVPN peers. That address is derived from the tunnel source addresses that </w:t>
      </w:r>
      <w:r w:rsidR="002B3608">
        <w:t>you</w:t>
      </w:r>
      <w:r w:rsidR="003C4E46">
        <w:t xml:space="preserve"> configure</w:t>
      </w:r>
      <w:r w:rsidR="0097211D">
        <w:t>d</w:t>
      </w:r>
      <w:r w:rsidR="003C4E46">
        <w:t xml:space="preserve"> on </w:t>
      </w:r>
      <w:r w:rsidR="00FC75EE">
        <w:t>R2 and R3</w:t>
      </w:r>
      <w:r w:rsidR="003C4E46">
        <w:t xml:space="preserve">. </w:t>
      </w:r>
      <w:r w:rsidR="00570195">
        <w:t>The tunnel source</w:t>
      </w:r>
      <w:r w:rsidR="003C4E46">
        <w:t xml:space="preserve"> is the Loopback 0 interface address. The overlay network </w:t>
      </w:r>
      <w:r w:rsidR="0097211D">
        <w:t xml:space="preserve">peer tunnel </w:t>
      </w:r>
      <w:r w:rsidR="003C4E46">
        <w:t xml:space="preserve">interface addresses </w:t>
      </w:r>
      <w:r w:rsidR="00570195">
        <w:t>are</w:t>
      </w:r>
      <w:r w:rsidR="003C4E46">
        <w:t xml:space="preserve"> also shown. </w:t>
      </w:r>
      <w:r w:rsidR="00A7529A">
        <w:t xml:space="preserve">The state of the entries in the table must be UP in order for data to travel on the tunnels. </w:t>
      </w:r>
      <w:r w:rsidR="003C4E46">
        <w:t xml:space="preserve">If configured, the crypto settings for the tunnel would be shown. </w:t>
      </w:r>
      <w:r w:rsidR="002B3608">
        <w:t xml:space="preserve">You </w:t>
      </w:r>
      <w:r w:rsidR="003C4E46">
        <w:t>will secure the tunnel</w:t>
      </w:r>
      <w:r w:rsidR="00A7529A">
        <w:t>s</w:t>
      </w:r>
      <w:r w:rsidR="003C4E46">
        <w:t xml:space="preserve"> in a later lab.</w:t>
      </w:r>
    </w:p>
    <w:p w14:paraId="2E6CE944" w14:textId="6DFE4DBB" w:rsidR="003C4E46" w:rsidRDefault="003C4E46" w:rsidP="003C4E46">
      <w:pPr>
        <w:pStyle w:val="BodyTextL50"/>
      </w:pPr>
      <w:r>
        <w:t>Repeat this command on the spoke routers so that you become familiar with the command output.</w:t>
      </w:r>
    </w:p>
    <w:p w14:paraId="4FF8FFA9" w14:textId="1D928256" w:rsidR="003C4E46" w:rsidRDefault="003C4E46" w:rsidP="003C4E46">
      <w:pPr>
        <w:pStyle w:val="SubStepAlpha"/>
      </w:pPr>
      <w:r>
        <w:t>Verify the status of NHRP by viewing the contents of the NHRP</w:t>
      </w:r>
      <w:r w:rsidR="00570195">
        <w:t xml:space="preserve"> with the </w:t>
      </w:r>
      <w:r w:rsidR="00570195" w:rsidRPr="00570195">
        <w:rPr>
          <w:b/>
          <w:bCs/>
        </w:rPr>
        <w:t>show ip nhrp detail</w:t>
      </w:r>
      <w:r w:rsidR="00570195">
        <w:t xml:space="preserve"> command. Output is shown for the hub router. Note that it displays information for both of the dynamic tunnels between the spoke routers</w:t>
      </w:r>
      <w:r w:rsidR="0097211D">
        <w:t xml:space="preserve"> and the hub</w:t>
      </w:r>
      <w:r w:rsidR="00570195">
        <w:t>.</w:t>
      </w:r>
    </w:p>
    <w:p w14:paraId="055BF38D" w14:textId="1DE40E15" w:rsidR="00570195" w:rsidRDefault="00570195" w:rsidP="00570195">
      <w:pPr>
        <w:pStyle w:val="CMD"/>
      </w:pPr>
      <w:r>
        <w:lastRenderedPageBreak/>
        <w:t xml:space="preserve">R1# </w:t>
      </w:r>
      <w:r w:rsidRPr="00570195">
        <w:rPr>
          <w:b/>
          <w:bCs/>
        </w:rPr>
        <w:t xml:space="preserve">show </w:t>
      </w:r>
      <w:proofErr w:type="spellStart"/>
      <w:r w:rsidRPr="00570195">
        <w:rPr>
          <w:b/>
          <w:bCs/>
        </w:rPr>
        <w:t>ip</w:t>
      </w:r>
      <w:proofErr w:type="spellEnd"/>
      <w:r w:rsidRPr="00570195">
        <w:rPr>
          <w:b/>
          <w:bCs/>
        </w:rPr>
        <w:t xml:space="preserve"> </w:t>
      </w:r>
      <w:proofErr w:type="spellStart"/>
      <w:r w:rsidRPr="00570195">
        <w:rPr>
          <w:b/>
          <w:bCs/>
        </w:rPr>
        <w:t>nhrp</w:t>
      </w:r>
      <w:proofErr w:type="spellEnd"/>
      <w:r w:rsidRPr="00570195">
        <w:rPr>
          <w:b/>
          <w:bCs/>
        </w:rPr>
        <w:t xml:space="preserve"> detail</w:t>
      </w:r>
    </w:p>
    <w:p w14:paraId="339B1C86" w14:textId="77777777" w:rsidR="00570195" w:rsidRDefault="00570195" w:rsidP="00570195">
      <w:pPr>
        <w:pStyle w:val="CMDOutput"/>
      </w:pPr>
      <w:r w:rsidRPr="00570195">
        <w:rPr>
          <w:highlight w:val="yellow"/>
        </w:rPr>
        <w:t>100.100.100.2/32 via 100.100.100.2</w:t>
      </w:r>
    </w:p>
    <w:p w14:paraId="60A21246" w14:textId="77777777" w:rsidR="00570195" w:rsidRDefault="00570195" w:rsidP="00570195">
      <w:pPr>
        <w:pStyle w:val="CMDOutput"/>
      </w:pPr>
      <w:r>
        <w:t xml:space="preserve">   Tunnel1 created 00:25:06, expire 00:08:13</w:t>
      </w:r>
    </w:p>
    <w:p w14:paraId="44A40037" w14:textId="77777777" w:rsidR="00570195" w:rsidRDefault="00570195" w:rsidP="00570195">
      <w:pPr>
        <w:pStyle w:val="CMDOutput"/>
      </w:pPr>
      <w:r>
        <w:t xml:space="preserve">   </w:t>
      </w:r>
      <w:r w:rsidRPr="00570195">
        <w:rPr>
          <w:highlight w:val="yellow"/>
        </w:rPr>
        <w:t>Type: dynamic</w:t>
      </w:r>
      <w:r>
        <w:t>, Flags: registered nhop</w:t>
      </w:r>
    </w:p>
    <w:p w14:paraId="62A91053" w14:textId="77777777" w:rsidR="00570195" w:rsidRDefault="00570195" w:rsidP="00570195">
      <w:pPr>
        <w:pStyle w:val="CMDOutput"/>
      </w:pPr>
      <w:r>
        <w:t xml:space="preserve">   </w:t>
      </w:r>
      <w:r w:rsidRPr="00570195">
        <w:rPr>
          <w:highlight w:val="yellow"/>
        </w:rPr>
        <w:t>NBMA address: 192.168.2.1</w:t>
      </w:r>
    </w:p>
    <w:p w14:paraId="0AE431E6" w14:textId="77777777" w:rsidR="00570195" w:rsidRDefault="00570195" w:rsidP="00570195">
      <w:pPr>
        <w:pStyle w:val="CMDOutput"/>
      </w:pPr>
      <w:r>
        <w:t xml:space="preserve">   Preference: 255</w:t>
      </w:r>
    </w:p>
    <w:p w14:paraId="6F5AEDB0" w14:textId="77777777" w:rsidR="00570195" w:rsidRDefault="00570195" w:rsidP="00570195">
      <w:pPr>
        <w:pStyle w:val="CMDOutput"/>
      </w:pPr>
      <w:r w:rsidRPr="00570195">
        <w:rPr>
          <w:highlight w:val="yellow"/>
        </w:rPr>
        <w:t>100.100.100.3/32 via 100.100.100.3</w:t>
      </w:r>
    </w:p>
    <w:p w14:paraId="0E5D6E6E" w14:textId="77777777" w:rsidR="00570195" w:rsidRDefault="00570195" w:rsidP="00570195">
      <w:pPr>
        <w:pStyle w:val="CMDOutput"/>
      </w:pPr>
      <w:r>
        <w:t xml:space="preserve">   Tunnel1 created 00:25:36, expire 00:08:18</w:t>
      </w:r>
    </w:p>
    <w:p w14:paraId="31621E3F" w14:textId="77777777" w:rsidR="00570195" w:rsidRDefault="00570195" w:rsidP="00570195">
      <w:pPr>
        <w:pStyle w:val="CMDOutput"/>
      </w:pPr>
      <w:r>
        <w:t xml:space="preserve">   </w:t>
      </w:r>
      <w:r w:rsidRPr="00570195">
        <w:rPr>
          <w:highlight w:val="yellow"/>
        </w:rPr>
        <w:t>Type: dynamic</w:t>
      </w:r>
      <w:r>
        <w:t>, Flags: registered nhop</w:t>
      </w:r>
    </w:p>
    <w:p w14:paraId="1C2F17C7" w14:textId="77777777" w:rsidR="00570195" w:rsidRDefault="00570195" w:rsidP="00570195">
      <w:pPr>
        <w:pStyle w:val="CMDOutput"/>
      </w:pPr>
      <w:r>
        <w:t xml:space="preserve">   </w:t>
      </w:r>
      <w:r w:rsidRPr="00570195">
        <w:rPr>
          <w:highlight w:val="yellow"/>
        </w:rPr>
        <w:t>NBMA address: 192.168.3.1</w:t>
      </w:r>
    </w:p>
    <w:p w14:paraId="634A9061" w14:textId="55AFEC4F" w:rsidR="00570195" w:rsidRDefault="00570195" w:rsidP="00570195">
      <w:pPr>
        <w:pStyle w:val="CMDOutput"/>
      </w:pPr>
      <w:r>
        <w:t xml:space="preserve">   Preference: 255</w:t>
      </w:r>
    </w:p>
    <w:p w14:paraId="782C7F48" w14:textId="70F70EC6" w:rsidR="00E256E1" w:rsidRDefault="00E256E1" w:rsidP="00E256E1">
      <w:pPr>
        <w:pStyle w:val="ConfigWindow"/>
      </w:pPr>
      <w:r>
        <w:t>Close configuration window</w:t>
      </w:r>
    </w:p>
    <w:p w14:paraId="3FE71A9B" w14:textId="1884397B" w:rsidR="000B6605" w:rsidRPr="002B647F" w:rsidRDefault="000B6605" w:rsidP="00FF3EF6">
      <w:pPr>
        <w:pStyle w:val="Heading2"/>
        <w:spacing w:before="120"/>
      </w:pPr>
      <w:r>
        <w:t xml:space="preserve">Configure EIGRP </w:t>
      </w:r>
      <w:r w:rsidR="003D4721">
        <w:t>R</w:t>
      </w:r>
      <w:r>
        <w:t xml:space="preserve">outing for the </w:t>
      </w:r>
      <w:r w:rsidR="003D4721">
        <w:t>T</w:t>
      </w:r>
      <w:r>
        <w:t xml:space="preserve">unnel </w:t>
      </w:r>
      <w:r w:rsidR="003D4721">
        <w:t>N</w:t>
      </w:r>
      <w:r>
        <w:t>etworks</w:t>
      </w:r>
    </w:p>
    <w:p w14:paraId="0ABA3055" w14:textId="79E814F0" w:rsidR="00A81AF1" w:rsidRDefault="00A81AF1" w:rsidP="00A81AF1">
      <w:pPr>
        <w:pStyle w:val="BodyTextL25"/>
      </w:pPr>
      <w:r>
        <w:t xml:space="preserve">Cisco recommends that EIGRP be used to route DMVPN networks. Because the hub router uses a single interface to reach multiple networks, the split horizon rule will </w:t>
      </w:r>
      <w:r w:rsidR="007319D0">
        <w:t>affect</w:t>
      </w:r>
      <w:r>
        <w:t xml:space="preserve"> connectivity. For that reason, split horizon should be disabled on the hub router. </w:t>
      </w:r>
      <w:r w:rsidR="00B97A95">
        <w:t xml:space="preserve">Finally, </w:t>
      </w:r>
      <w:r w:rsidR="00336178">
        <w:t xml:space="preserve">improve network performance by </w:t>
      </w:r>
      <w:r w:rsidR="00B97A95">
        <w:t>configur</w:t>
      </w:r>
      <w:r w:rsidR="00336178">
        <w:t xml:space="preserve">ing the </w:t>
      </w:r>
      <w:r w:rsidR="00B97A95">
        <w:t>spoke router</w:t>
      </w:r>
      <w:r w:rsidR="004763CF">
        <w:t>s</w:t>
      </w:r>
      <w:r w:rsidR="00336178">
        <w:t xml:space="preserve"> a</w:t>
      </w:r>
      <w:r w:rsidR="00B97A95">
        <w:t xml:space="preserve">s </w:t>
      </w:r>
      <w:r w:rsidR="00336178">
        <w:t>stubs.</w:t>
      </w:r>
    </w:p>
    <w:p w14:paraId="30DF1088" w14:textId="7D70223B" w:rsidR="000B6605" w:rsidRPr="000B6605" w:rsidRDefault="002B3608" w:rsidP="000B6605">
      <w:pPr>
        <w:pStyle w:val="BodyTextL25"/>
      </w:pPr>
      <w:r>
        <w:t>You</w:t>
      </w:r>
      <w:r w:rsidR="000B6605">
        <w:t xml:space="preserve"> will configure two separate EIGRP routing processes to route the overlay and underlay networks. Each network will use a different autonomous system number. </w:t>
      </w:r>
      <w:r w:rsidR="002201F1">
        <w:t xml:space="preserve">Care should be taken not to route the underlay interface network </w:t>
      </w:r>
      <w:r w:rsidR="001E6C91">
        <w:t>using</w:t>
      </w:r>
      <w:r w:rsidR="002201F1">
        <w:t xml:space="preserve"> the same routing process as the overlay network. This can disrupt routing protocol operation on the hub router, severely impact performance, and possibly cause the router to crash. This condition is called recursive routing. Cisco IOS should detect recursive routing and provide syslog information regarding this</w:t>
      </w:r>
      <w:r>
        <w:t xml:space="preserve"> error</w:t>
      </w:r>
      <w:r w:rsidR="002201F1">
        <w:t>. In addition, IOS will temporarily disable the tunnel interface until recursive routing has stopped.</w:t>
      </w:r>
    </w:p>
    <w:p w14:paraId="01CE3CDC" w14:textId="08A9ADC4" w:rsidR="000B6605" w:rsidRDefault="000B6605" w:rsidP="000B6605">
      <w:pPr>
        <w:pStyle w:val="Heading3"/>
      </w:pPr>
      <w:r>
        <w:t>Configure dynamic routing for the overlay network.</w:t>
      </w:r>
    </w:p>
    <w:p w14:paraId="41C22F30" w14:textId="34F5CB0E" w:rsidR="004173AF" w:rsidRDefault="004173AF" w:rsidP="000B77D3">
      <w:pPr>
        <w:pStyle w:val="SubStepAlpha"/>
        <w:spacing w:after="0"/>
      </w:pPr>
      <w:r>
        <w:t xml:space="preserve">Remove the static routes from the three routers and the Layer 3 switch by pasting </w:t>
      </w:r>
      <w:r w:rsidR="002201F1">
        <w:t xml:space="preserve">the </w:t>
      </w:r>
      <w:r>
        <w:t>commands below</w:t>
      </w:r>
      <w:r w:rsidR="0097211D">
        <w:t xml:space="preserve"> into the console of the appropriate device</w:t>
      </w:r>
      <w:r w:rsidR="002201F1">
        <w:t>s</w:t>
      </w:r>
      <w:r>
        <w:t>.</w:t>
      </w:r>
    </w:p>
    <w:p w14:paraId="5A332417" w14:textId="77777777" w:rsidR="004173AF" w:rsidRDefault="004173AF" w:rsidP="004173AF">
      <w:pPr>
        <w:pStyle w:val="ConfigWindow"/>
      </w:pPr>
      <w:r w:rsidRPr="00F85B72">
        <w:t>Open configuration window</w:t>
      </w:r>
    </w:p>
    <w:p w14:paraId="7DB69324" w14:textId="2FBF85C2" w:rsidR="004173AF" w:rsidRPr="00FF3EF6" w:rsidRDefault="004173AF" w:rsidP="00CE7A5A">
      <w:pPr>
        <w:pStyle w:val="BodyTextL25"/>
        <w:rPr>
          <w:b/>
          <w:bCs/>
        </w:rPr>
      </w:pPr>
      <w:r w:rsidRPr="00FF3EF6">
        <w:rPr>
          <w:b/>
          <w:bCs/>
        </w:rPr>
        <w:t>R1</w:t>
      </w:r>
      <w:r w:rsidR="002B3608" w:rsidRPr="00FF3EF6">
        <w:rPr>
          <w:b/>
          <w:bCs/>
        </w:rPr>
        <w:t>, R2, and R3</w:t>
      </w:r>
    </w:p>
    <w:p w14:paraId="5D4510C1" w14:textId="51DE250C" w:rsidR="004173AF" w:rsidRDefault="004173AF" w:rsidP="00FF3EF6">
      <w:pPr>
        <w:pStyle w:val="CMD"/>
      </w:pPr>
      <w:r w:rsidRPr="004173AF">
        <w:rPr>
          <w:b/>
          <w:bCs/>
        </w:rPr>
        <w:t>no ip route 0.0.0.0 0.0.0.0 g0/0/1</w:t>
      </w:r>
    </w:p>
    <w:p w14:paraId="1FBBE59F" w14:textId="771AD7B9" w:rsidR="004173AF" w:rsidRPr="00FF3EF6" w:rsidRDefault="004173AF" w:rsidP="00CE7A5A">
      <w:pPr>
        <w:pStyle w:val="BodyTextL25"/>
        <w:rPr>
          <w:b/>
          <w:bCs/>
        </w:rPr>
      </w:pPr>
      <w:r w:rsidRPr="00FF3EF6">
        <w:rPr>
          <w:b/>
          <w:bCs/>
        </w:rPr>
        <w:t>DMVPN switch</w:t>
      </w:r>
    </w:p>
    <w:p w14:paraId="19CB626E" w14:textId="77777777" w:rsidR="004173AF" w:rsidRPr="004173AF" w:rsidRDefault="004173AF" w:rsidP="00FC75EE">
      <w:pPr>
        <w:pStyle w:val="CMD"/>
        <w:rPr>
          <w:b/>
          <w:bCs/>
        </w:rPr>
      </w:pPr>
      <w:r w:rsidRPr="004173AF">
        <w:rPr>
          <w:b/>
          <w:bCs/>
        </w:rPr>
        <w:t>no ip route 192.168.2.0 255.255.255.0 g1/0/12</w:t>
      </w:r>
    </w:p>
    <w:p w14:paraId="2A8BDF3E" w14:textId="77777777" w:rsidR="004173AF" w:rsidRPr="004173AF" w:rsidRDefault="004173AF" w:rsidP="00FC75EE">
      <w:pPr>
        <w:pStyle w:val="CMD"/>
        <w:rPr>
          <w:b/>
          <w:bCs/>
        </w:rPr>
      </w:pPr>
      <w:r w:rsidRPr="004173AF">
        <w:rPr>
          <w:b/>
          <w:bCs/>
        </w:rPr>
        <w:t>no ip route 172.16.2.0 255.255.255.0 g1/0/12</w:t>
      </w:r>
    </w:p>
    <w:p w14:paraId="45E7C3FF" w14:textId="77777777" w:rsidR="004173AF" w:rsidRPr="004173AF" w:rsidRDefault="004173AF" w:rsidP="00FC75EE">
      <w:pPr>
        <w:pStyle w:val="CMD"/>
        <w:rPr>
          <w:b/>
          <w:bCs/>
        </w:rPr>
      </w:pPr>
      <w:r w:rsidRPr="004173AF">
        <w:rPr>
          <w:b/>
          <w:bCs/>
        </w:rPr>
        <w:t>no ip route 192.168.3.0 255.255.255.0 g1/0/13</w:t>
      </w:r>
    </w:p>
    <w:p w14:paraId="5BB670F2" w14:textId="4BE9257D" w:rsidR="004173AF" w:rsidRDefault="004173AF" w:rsidP="00FC75EE">
      <w:pPr>
        <w:pStyle w:val="CMD"/>
        <w:rPr>
          <w:b/>
          <w:bCs/>
        </w:rPr>
      </w:pPr>
      <w:r w:rsidRPr="004173AF">
        <w:rPr>
          <w:b/>
          <w:bCs/>
        </w:rPr>
        <w:t>no ip route 172.16.3.0 255.255.255.0 g1/0/13</w:t>
      </w:r>
    </w:p>
    <w:p w14:paraId="0D4C7910" w14:textId="77777777" w:rsidR="004173AF" w:rsidRDefault="004173AF" w:rsidP="004173AF">
      <w:pPr>
        <w:pStyle w:val="ConfigWindow"/>
      </w:pPr>
      <w:r>
        <w:t>Close configuration window</w:t>
      </w:r>
    </w:p>
    <w:p w14:paraId="6DD7B247" w14:textId="77D29774" w:rsidR="00281D43" w:rsidRDefault="00281D43" w:rsidP="00281D43">
      <w:pPr>
        <w:pStyle w:val="SubStepAlpha"/>
      </w:pPr>
      <w:r>
        <w:t xml:space="preserve">Create a named EIGRP process with the name </w:t>
      </w:r>
      <w:r w:rsidR="00D659EF" w:rsidRPr="00D659EF">
        <w:rPr>
          <w:b/>
          <w:bCs/>
        </w:rPr>
        <w:t>DMVPN_TUNNEL_NET</w:t>
      </w:r>
      <w:r w:rsidR="00C00024" w:rsidRPr="00FF3EF6">
        <w:t xml:space="preserve">. </w:t>
      </w:r>
      <w:r w:rsidR="00C00024" w:rsidRPr="00C00024">
        <w:t>This process an</w:t>
      </w:r>
      <w:r w:rsidR="00C00024">
        <w:t>d</w:t>
      </w:r>
      <w:r w:rsidR="00C00024" w:rsidRPr="00C00024">
        <w:t xml:space="preserve"> AS will route the overlay network.</w:t>
      </w:r>
      <w:r w:rsidR="00B97A95">
        <w:t xml:space="preserve"> </w:t>
      </w:r>
      <w:r w:rsidR="007A24BF">
        <w:t xml:space="preserve">Note that the DMVPN switch must also be configured. </w:t>
      </w:r>
      <w:r w:rsidR="005F156A">
        <w:t xml:space="preserve">Add the tunnel interface and Loopback 1 interface networks to the routing process. Loopback 1 simulates a LAN that will be sending traffic through the tunnel. Note that split horizon is disabled on the hub router tunnel interface. Also note that the two hub routers are configured as stub routers. </w:t>
      </w:r>
      <w:r w:rsidR="00B97A95">
        <w:t>Configure the three routers as follows</w:t>
      </w:r>
      <w:r w:rsidR="001E6C91">
        <w:t>:</w:t>
      </w:r>
    </w:p>
    <w:p w14:paraId="384FC08B" w14:textId="77777777" w:rsidR="00F85B72" w:rsidRDefault="00F85B72" w:rsidP="00F85B72">
      <w:pPr>
        <w:pStyle w:val="ConfigWindow"/>
      </w:pPr>
      <w:r w:rsidRPr="00F85B72">
        <w:t>Open configuration window</w:t>
      </w:r>
    </w:p>
    <w:p w14:paraId="594909EE" w14:textId="7A3A6429" w:rsidR="00D659EF" w:rsidRDefault="00D659EF" w:rsidP="00D659EF">
      <w:pPr>
        <w:pStyle w:val="CMD"/>
      </w:pPr>
      <w:r>
        <w:t xml:space="preserve">R1(config)# </w:t>
      </w:r>
      <w:r w:rsidRPr="00D659EF">
        <w:rPr>
          <w:b/>
          <w:bCs/>
        </w:rPr>
        <w:t>router eigrp DMVPN_</w:t>
      </w:r>
      <w:r w:rsidR="00C00024">
        <w:rPr>
          <w:b/>
          <w:bCs/>
        </w:rPr>
        <w:t>TUNNEL_NET</w:t>
      </w:r>
    </w:p>
    <w:p w14:paraId="64FDD214" w14:textId="7E7CCE3E" w:rsidR="00D659EF" w:rsidRDefault="00D659EF" w:rsidP="00D659EF">
      <w:pPr>
        <w:pStyle w:val="CMD"/>
      </w:pPr>
      <w:r>
        <w:t xml:space="preserve">R1(config-router)# </w:t>
      </w:r>
      <w:r w:rsidRPr="00C00024">
        <w:rPr>
          <w:b/>
          <w:bCs/>
        </w:rPr>
        <w:t>address-family ipv4 unicast autonomous-system 68</w:t>
      </w:r>
    </w:p>
    <w:p w14:paraId="150116EA" w14:textId="7FAF0DAE" w:rsidR="00D659EF" w:rsidRDefault="00D659EF" w:rsidP="00D659EF">
      <w:pPr>
        <w:pStyle w:val="CMD"/>
      </w:pPr>
      <w:r>
        <w:t xml:space="preserve">R1(config-router-af)# </w:t>
      </w:r>
      <w:r w:rsidRPr="00C00024">
        <w:rPr>
          <w:b/>
          <w:bCs/>
        </w:rPr>
        <w:t>eigrp router-id 1.1.1.1</w:t>
      </w:r>
    </w:p>
    <w:p w14:paraId="79ACC644" w14:textId="4D190547" w:rsidR="00D659EF" w:rsidRDefault="00D659EF" w:rsidP="00D659EF">
      <w:pPr>
        <w:pStyle w:val="CMD"/>
        <w:rPr>
          <w:b/>
          <w:bCs/>
        </w:rPr>
      </w:pPr>
      <w:r>
        <w:t xml:space="preserve">R1(config-router-af)# </w:t>
      </w:r>
      <w:r w:rsidRPr="00C00024">
        <w:rPr>
          <w:b/>
          <w:bCs/>
        </w:rPr>
        <w:t xml:space="preserve">network 100.100.100.0 </w:t>
      </w:r>
      <w:r w:rsidR="00C00024" w:rsidRPr="00C00024">
        <w:rPr>
          <w:b/>
          <w:bCs/>
        </w:rPr>
        <w:t>255.255.255.</w:t>
      </w:r>
      <w:r w:rsidR="00E75719">
        <w:rPr>
          <w:b/>
          <w:bCs/>
        </w:rPr>
        <w:t>248</w:t>
      </w:r>
    </w:p>
    <w:p w14:paraId="44400426" w14:textId="0E598FE5" w:rsidR="00433E69" w:rsidRPr="00433E69" w:rsidRDefault="00433E69" w:rsidP="00D659EF">
      <w:pPr>
        <w:pStyle w:val="CMD"/>
        <w:rPr>
          <w:b/>
          <w:bCs/>
        </w:rPr>
      </w:pPr>
      <w:r>
        <w:t xml:space="preserve">R1(config-router-af)# </w:t>
      </w:r>
      <w:r w:rsidRPr="00433E69">
        <w:rPr>
          <w:b/>
          <w:bCs/>
        </w:rPr>
        <w:t xml:space="preserve">af-interface </w:t>
      </w:r>
      <w:r w:rsidR="000617F5">
        <w:rPr>
          <w:b/>
          <w:bCs/>
        </w:rPr>
        <w:t xml:space="preserve">tunnel </w:t>
      </w:r>
      <w:r w:rsidR="002B01BB">
        <w:rPr>
          <w:b/>
          <w:bCs/>
        </w:rPr>
        <w:t>1</w:t>
      </w:r>
    </w:p>
    <w:p w14:paraId="5522EF0B" w14:textId="0017F822" w:rsidR="00C00024" w:rsidRDefault="00C00024" w:rsidP="00D659EF">
      <w:pPr>
        <w:pStyle w:val="CMD"/>
        <w:rPr>
          <w:b/>
          <w:bCs/>
        </w:rPr>
      </w:pPr>
      <w:r>
        <w:t>R1(config-router-af</w:t>
      </w:r>
      <w:r w:rsidR="008B4718">
        <w:t>-interface</w:t>
      </w:r>
      <w:r>
        <w:t xml:space="preserve">)# </w:t>
      </w:r>
      <w:r w:rsidRPr="00C00024">
        <w:rPr>
          <w:b/>
          <w:bCs/>
        </w:rPr>
        <w:t>no split-horizon</w:t>
      </w:r>
    </w:p>
    <w:p w14:paraId="2055C8EA" w14:textId="28A26A18" w:rsidR="00657E93" w:rsidRDefault="00657E93" w:rsidP="00657E93">
      <w:pPr>
        <w:pStyle w:val="ConfigWindow"/>
      </w:pPr>
      <w:r>
        <w:t>Close</w:t>
      </w:r>
      <w:r w:rsidRPr="00F85B72">
        <w:t xml:space="preserve"> configuration window</w:t>
      </w:r>
    </w:p>
    <w:p w14:paraId="16097D7F" w14:textId="77777777" w:rsidR="00657E93" w:rsidRDefault="00657E93" w:rsidP="00657E93">
      <w:pPr>
        <w:pStyle w:val="ConfigWindow"/>
      </w:pPr>
      <w:r w:rsidRPr="00F85B72">
        <w:lastRenderedPageBreak/>
        <w:t>Open configuration window</w:t>
      </w:r>
    </w:p>
    <w:p w14:paraId="353D95A6" w14:textId="3F0A617A" w:rsidR="00B97A95" w:rsidRDefault="00B97A95" w:rsidP="00B97A95">
      <w:pPr>
        <w:pStyle w:val="CMD"/>
      </w:pPr>
      <w:r>
        <w:t>R</w:t>
      </w:r>
      <w:r w:rsidR="00336178">
        <w:t>2</w:t>
      </w:r>
      <w:r>
        <w:t xml:space="preserve">(config)# </w:t>
      </w:r>
      <w:r w:rsidRPr="00D659EF">
        <w:rPr>
          <w:b/>
          <w:bCs/>
        </w:rPr>
        <w:t xml:space="preserve">router </w:t>
      </w:r>
      <w:proofErr w:type="spellStart"/>
      <w:r w:rsidRPr="00D659EF">
        <w:rPr>
          <w:b/>
          <w:bCs/>
        </w:rPr>
        <w:t>eigrp</w:t>
      </w:r>
      <w:proofErr w:type="spellEnd"/>
      <w:r w:rsidRPr="00D659EF">
        <w:rPr>
          <w:b/>
          <w:bCs/>
        </w:rPr>
        <w:t xml:space="preserve"> DMVPN_</w:t>
      </w:r>
      <w:r>
        <w:rPr>
          <w:b/>
          <w:bCs/>
        </w:rPr>
        <w:t>TUNNEL_NET</w:t>
      </w:r>
    </w:p>
    <w:p w14:paraId="16A2E1AA" w14:textId="1C98F4EA" w:rsidR="00B97A95" w:rsidRDefault="00B97A95" w:rsidP="00B97A95">
      <w:pPr>
        <w:pStyle w:val="CMD"/>
      </w:pPr>
      <w:r>
        <w:t>R</w:t>
      </w:r>
      <w:r w:rsidR="00336178">
        <w:t>2</w:t>
      </w:r>
      <w:r>
        <w:t xml:space="preserve">(config-router)# </w:t>
      </w:r>
      <w:r w:rsidRPr="00C00024">
        <w:rPr>
          <w:b/>
          <w:bCs/>
        </w:rPr>
        <w:t>address-family ipv4 unicast autonomous-system 68</w:t>
      </w:r>
    </w:p>
    <w:p w14:paraId="01B800DE" w14:textId="1D913FD8" w:rsidR="00B97A95" w:rsidRDefault="00B97A95" w:rsidP="00B97A95">
      <w:pPr>
        <w:pStyle w:val="CMD"/>
      </w:pPr>
      <w:r>
        <w:t>R</w:t>
      </w:r>
      <w:r w:rsidR="00336178">
        <w:t>2</w:t>
      </w:r>
      <w:r>
        <w:t xml:space="preserve">(config-router-af)# </w:t>
      </w:r>
      <w:r w:rsidRPr="00C00024">
        <w:rPr>
          <w:b/>
          <w:bCs/>
        </w:rPr>
        <w:t xml:space="preserve">eigrp router-id </w:t>
      </w:r>
      <w:r w:rsidR="00336178">
        <w:rPr>
          <w:b/>
          <w:bCs/>
        </w:rPr>
        <w:t>2</w:t>
      </w:r>
      <w:r w:rsidRPr="00C00024">
        <w:rPr>
          <w:b/>
          <w:bCs/>
        </w:rPr>
        <w:t>.</w:t>
      </w:r>
      <w:r w:rsidR="00336178">
        <w:rPr>
          <w:b/>
          <w:bCs/>
        </w:rPr>
        <w:t>2</w:t>
      </w:r>
      <w:r w:rsidRPr="00C00024">
        <w:rPr>
          <w:b/>
          <w:bCs/>
        </w:rPr>
        <w:t>.</w:t>
      </w:r>
      <w:r w:rsidR="00336178">
        <w:rPr>
          <w:b/>
          <w:bCs/>
        </w:rPr>
        <w:t>2</w:t>
      </w:r>
      <w:r w:rsidRPr="00C00024">
        <w:rPr>
          <w:b/>
          <w:bCs/>
        </w:rPr>
        <w:t>.</w:t>
      </w:r>
      <w:r w:rsidR="00336178">
        <w:rPr>
          <w:b/>
          <w:bCs/>
        </w:rPr>
        <w:t>2</w:t>
      </w:r>
    </w:p>
    <w:p w14:paraId="0B05EA6A" w14:textId="60704B08" w:rsidR="00B97A95" w:rsidRDefault="00B97A95" w:rsidP="00B97A95">
      <w:pPr>
        <w:pStyle w:val="CMD"/>
        <w:rPr>
          <w:b/>
          <w:bCs/>
        </w:rPr>
      </w:pPr>
      <w:r>
        <w:t>R</w:t>
      </w:r>
      <w:r w:rsidR="00336178">
        <w:t>2</w:t>
      </w:r>
      <w:r>
        <w:t xml:space="preserve">(config-router-af)# </w:t>
      </w:r>
      <w:r w:rsidRPr="00C00024">
        <w:rPr>
          <w:b/>
          <w:bCs/>
        </w:rPr>
        <w:t>network 100.100.100.0 255.255.255.</w:t>
      </w:r>
      <w:r w:rsidR="00E75719">
        <w:rPr>
          <w:b/>
          <w:bCs/>
        </w:rPr>
        <w:t>248</w:t>
      </w:r>
    </w:p>
    <w:p w14:paraId="6C16CEA3" w14:textId="49B18DD0" w:rsidR="00336178" w:rsidRDefault="00336178" w:rsidP="00B97A95">
      <w:pPr>
        <w:pStyle w:val="CMD"/>
        <w:rPr>
          <w:b/>
          <w:bCs/>
        </w:rPr>
      </w:pPr>
      <w:r>
        <w:t xml:space="preserve">R2(config-router-af)# </w:t>
      </w:r>
      <w:r w:rsidRPr="00C00024">
        <w:rPr>
          <w:b/>
          <w:bCs/>
        </w:rPr>
        <w:t>network</w:t>
      </w:r>
      <w:r>
        <w:rPr>
          <w:b/>
          <w:bCs/>
        </w:rPr>
        <w:t xml:space="preserve"> 172.16.2.0 255.255.255.0</w:t>
      </w:r>
    </w:p>
    <w:p w14:paraId="7CFEACF6" w14:textId="1867A9E1" w:rsidR="00B97A95" w:rsidRPr="00433E69" w:rsidRDefault="00B97A95" w:rsidP="00B97A95">
      <w:pPr>
        <w:pStyle w:val="CMD"/>
        <w:rPr>
          <w:b/>
          <w:bCs/>
        </w:rPr>
      </w:pPr>
      <w:r>
        <w:t>R</w:t>
      </w:r>
      <w:r w:rsidR="00336178">
        <w:t>2</w:t>
      </w:r>
      <w:r>
        <w:t xml:space="preserve">(config-router-af)# </w:t>
      </w:r>
      <w:r w:rsidR="00336178">
        <w:rPr>
          <w:b/>
          <w:bCs/>
        </w:rPr>
        <w:t>eigrp stub connected</w:t>
      </w:r>
    </w:p>
    <w:p w14:paraId="3D462B6A" w14:textId="51278314" w:rsidR="00657E93" w:rsidRDefault="00657E93" w:rsidP="00657E93">
      <w:pPr>
        <w:pStyle w:val="ConfigWindow"/>
      </w:pPr>
      <w:r>
        <w:t>close</w:t>
      </w:r>
      <w:r w:rsidRPr="00F85B72">
        <w:t xml:space="preserve"> configuration window</w:t>
      </w:r>
    </w:p>
    <w:p w14:paraId="47FC580D" w14:textId="77777777" w:rsidR="00657E93" w:rsidRDefault="00657E93" w:rsidP="00657E93">
      <w:pPr>
        <w:pStyle w:val="ConfigWindow"/>
      </w:pPr>
      <w:r w:rsidRPr="00F85B72">
        <w:t>Open configuration window</w:t>
      </w:r>
    </w:p>
    <w:p w14:paraId="61C6FD28" w14:textId="2E1B6F95" w:rsidR="00B97A95" w:rsidRDefault="00B97A95" w:rsidP="00B97A95">
      <w:pPr>
        <w:pStyle w:val="CMD"/>
      </w:pPr>
      <w:r>
        <w:t>R</w:t>
      </w:r>
      <w:r w:rsidR="00336178">
        <w:t>3</w:t>
      </w:r>
      <w:r>
        <w:t xml:space="preserve">(config)# </w:t>
      </w:r>
      <w:r w:rsidRPr="00D659EF">
        <w:rPr>
          <w:b/>
          <w:bCs/>
        </w:rPr>
        <w:t xml:space="preserve">router </w:t>
      </w:r>
      <w:proofErr w:type="spellStart"/>
      <w:r w:rsidRPr="00D659EF">
        <w:rPr>
          <w:b/>
          <w:bCs/>
        </w:rPr>
        <w:t>eigrp</w:t>
      </w:r>
      <w:proofErr w:type="spellEnd"/>
      <w:r w:rsidRPr="00D659EF">
        <w:rPr>
          <w:b/>
          <w:bCs/>
        </w:rPr>
        <w:t xml:space="preserve"> DMVPN_</w:t>
      </w:r>
      <w:r>
        <w:rPr>
          <w:b/>
          <w:bCs/>
        </w:rPr>
        <w:t>TUNNEL_NET</w:t>
      </w:r>
    </w:p>
    <w:p w14:paraId="29EAC498" w14:textId="73754F29" w:rsidR="00B97A95" w:rsidRDefault="00B97A95" w:rsidP="00B97A95">
      <w:pPr>
        <w:pStyle w:val="CMD"/>
      </w:pPr>
      <w:r>
        <w:t>R</w:t>
      </w:r>
      <w:r w:rsidR="00336178">
        <w:t>3</w:t>
      </w:r>
      <w:r>
        <w:t xml:space="preserve">(config-router)# </w:t>
      </w:r>
      <w:r w:rsidRPr="00C00024">
        <w:rPr>
          <w:b/>
          <w:bCs/>
        </w:rPr>
        <w:t>address-family ipv4 unicast autonomous-system 68</w:t>
      </w:r>
    </w:p>
    <w:p w14:paraId="2E84C5A0" w14:textId="7C86821A" w:rsidR="00B97A95" w:rsidRDefault="00B97A95" w:rsidP="00B97A95">
      <w:pPr>
        <w:pStyle w:val="CMD"/>
      </w:pPr>
      <w:r>
        <w:t>R</w:t>
      </w:r>
      <w:r w:rsidR="00336178">
        <w:t>3</w:t>
      </w:r>
      <w:r>
        <w:t xml:space="preserve">(config-router-af)# </w:t>
      </w:r>
      <w:r w:rsidRPr="00C00024">
        <w:rPr>
          <w:b/>
          <w:bCs/>
        </w:rPr>
        <w:t xml:space="preserve">eigrp router-id </w:t>
      </w:r>
      <w:r w:rsidR="00336178">
        <w:rPr>
          <w:b/>
          <w:bCs/>
        </w:rPr>
        <w:t>3</w:t>
      </w:r>
      <w:r w:rsidRPr="00C00024">
        <w:rPr>
          <w:b/>
          <w:bCs/>
        </w:rPr>
        <w:t>.</w:t>
      </w:r>
      <w:r w:rsidR="00336178">
        <w:rPr>
          <w:b/>
          <w:bCs/>
        </w:rPr>
        <w:t>3</w:t>
      </w:r>
      <w:r w:rsidRPr="00C00024">
        <w:rPr>
          <w:b/>
          <w:bCs/>
        </w:rPr>
        <w:t>.</w:t>
      </w:r>
      <w:r w:rsidR="00336178">
        <w:rPr>
          <w:b/>
          <w:bCs/>
        </w:rPr>
        <w:t>3</w:t>
      </w:r>
      <w:r w:rsidRPr="00C00024">
        <w:rPr>
          <w:b/>
          <w:bCs/>
        </w:rPr>
        <w:t>.</w:t>
      </w:r>
      <w:r w:rsidR="00336178">
        <w:rPr>
          <w:b/>
          <w:bCs/>
        </w:rPr>
        <w:t>3</w:t>
      </w:r>
    </w:p>
    <w:p w14:paraId="369E4CC3" w14:textId="58A63262" w:rsidR="00B97A95" w:rsidRDefault="00B97A95" w:rsidP="00B97A95">
      <w:pPr>
        <w:pStyle w:val="CMD"/>
        <w:rPr>
          <w:b/>
          <w:bCs/>
        </w:rPr>
      </w:pPr>
      <w:r>
        <w:t>R</w:t>
      </w:r>
      <w:r w:rsidR="00336178">
        <w:t>3</w:t>
      </w:r>
      <w:r>
        <w:t xml:space="preserve">(config-router-af)# </w:t>
      </w:r>
      <w:r w:rsidRPr="00C00024">
        <w:rPr>
          <w:b/>
          <w:bCs/>
        </w:rPr>
        <w:t>network 100.100.100.0 255.255.255.</w:t>
      </w:r>
      <w:r w:rsidR="00E75719">
        <w:rPr>
          <w:b/>
          <w:bCs/>
        </w:rPr>
        <w:t>248</w:t>
      </w:r>
    </w:p>
    <w:p w14:paraId="0F5DF0D0" w14:textId="1D290738" w:rsidR="00336178" w:rsidRDefault="00336178" w:rsidP="00336178">
      <w:pPr>
        <w:pStyle w:val="CMD"/>
        <w:rPr>
          <w:b/>
          <w:bCs/>
        </w:rPr>
      </w:pPr>
      <w:r>
        <w:t xml:space="preserve">R3(config-router-af)# </w:t>
      </w:r>
      <w:r w:rsidRPr="00C00024">
        <w:rPr>
          <w:b/>
          <w:bCs/>
        </w:rPr>
        <w:t xml:space="preserve">network </w:t>
      </w:r>
      <w:r>
        <w:rPr>
          <w:b/>
          <w:bCs/>
        </w:rPr>
        <w:t>172.16.3.0</w:t>
      </w:r>
      <w:r w:rsidRPr="00C00024">
        <w:rPr>
          <w:b/>
          <w:bCs/>
        </w:rPr>
        <w:t xml:space="preserve"> 255.255.255.0</w:t>
      </w:r>
    </w:p>
    <w:p w14:paraId="21EC24D8" w14:textId="4A423003" w:rsidR="00336178" w:rsidRDefault="00336178" w:rsidP="00336178">
      <w:pPr>
        <w:pStyle w:val="CMD"/>
        <w:rPr>
          <w:b/>
          <w:bCs/>
        </w:rPr>
      </w:pPr>
      <w:r>
        <w:t xml:space="preserve">R3(config-router-af)# </w:t>
      </w:r>
      <w:r>
        <w:rPr>
          <w:b/>
          <w:bCs/>
        </w:rPr>
        <w:t>eigrp stub connected</w:t>
      </w:r>
    </w:p>
    <w:p w14:paraId="27E16456" w14:textId="77777777" w:rsidR="00E2503C" w:rsidRDefault="00E2503C" w:rsidP="00E2503C">
      <w:pPr>
        <w:pStyle w:val="ConfigWindow"/>
      </w:pPr>
      <w:r>
        <w:t>Close configuration window</w:t>
      </w:r>
    </w:p>
    <w:p w14:paraId="541E0FE1" w14:textId="10061028" w:rsidR="004D0AC8" w:rsidRDefault="004D0AC8" w:rsidP="000B77D3">
      <w:pPr>
        <w:pStyle w:val="Heading3"/>
        <w:spacing w:before="120"/>
      </w:pPr>
      <w:r>
        <w:t>Configure dynamic routing for the underlay network.</w:t>
      </w:r>
    </w:p>
    <w:p w14:paraId="0148C394" w14:textId="65094655" w:rsidR="00C00024" w:rsidRDefault="00C00024" w:rsidP="00C00024">
      <w:pPr>
        <w:pStyle w:val="SubStepAlpha"/>
      </w:pPr>
      <w:r>
        <w:t xml:space="preserve">Create a new named EIGRP process with the name </w:t>
      </w:r>
      <w:r w:rsidRPr="00C00024">
        <w:rPr>
          <w:b/>
          <w:bCs/>
        </w:rPr>
        <w:t>DMVPN_TRANS_NET</w:t>
      </w:r>
      <w:r>
        <w:t xml:space="preserve"> with AS </w:t>
      </w:r>
      <w:r w:rsidRPr="00C00024">
        <w:rPr>
          <w:b/>
          <w:bCs/>
        </w:rPr>
        <w:t>168</w:t>
      </w:r>
      <w:r>
        <w:t>. This process and AS will route the underlay, or transport, network.</w:t>
      </w:r>
      <w:r w:rsidR="004E2D5E">
        <w:t xml:space="preserve"> Note that the DMVPN </w:t>
      </w:r>
      <w:r w:rsidR="00B36006">
        <w:t>Layer 3 switch</w:t>
      </w:r>
      <w:r w:rsidR="004E2D5E">
        <w:t xml:space="preserve"> did not need to have routing knowledge for the tunnel network. However, it does need to be configured to route between the point-to-point underlay networks.</w:t>
      </w:r>
      <w:r w:rsidR="000D6327">
        <w:t xml:space="preserve"> After configur</w:t>
      </w:r>
      <w:r w:rsidR="001E6C91">
        <w:t>ing</w:t>
      </w:r>
      <w:r w:rsidR="000D6327">
        <w:t xml:space="preserve"> the DMVPN Layer 3 switch with EIGRP, you will see EIGRP new adjacency syslog messages on </w:t>
      </w:r>
      <w:r w:rsidR="001E6C91">
        <w:t xml:space="preserve">the </w:t>
      </w:r>
      <w:r w:rsidR="000D6327">
        <w:t>DMVPN switch for EIGRP AS 168 and on R1, R2, and R3 for EIGRP AS 68 and EIGRP 168.</w:t>
      </w:r>
    </w:p>
    <w:p w14:paraId="069FA570" w14:textId="18CFDCB1" w:rsidR="00F85B72" w:rsidRDefault="00F85B72" w:rsidP="00F85B72">
      <w:pPr>
        <w:pStyle w:val="ConfigWindow"/>
      </w:pPr>
      <w:bookmarkStart w:id="3" w:name="_Hlk35244856"/>
      <w:r w:rsidRPr="00F85B72">
        <w:t>Open configuration window</w:t>
      </w:r>
    </w:p>
    <w:bookmarkEnd w:id="3"/>
    <w:p w14:paraId="4681A7F6" w14:textId="1D53CFF3" w:rsidR="00C00024" w:rsidRDefault="00C00024" w:rsidP="00C00024">
      <w:pPr>
        <w:pStyle w:val="CMD"/>
      </w:pPr>
      <w:r>
        <w:t xml:space="preserve">R1(config)# </w:t>
      </w:r>
      <w:r w:rsidRPr="00D659EF">
        <w:rPr>
          <w:b/>
          <w:bCs/>
        </w:rPr>
        <w:t>router eigrp DMVPN_</w:t>
      </w:r>
      <w:r>
        <w:rPr>
          <w:b/>
          <w:bCs/>
        </w:rPr>
        <w:t>TRANS_NET</w:t>
      </w:r>
    </w:p>
    <w:p w14:paraId="77156D25" w14:textId="21AA247D" w:rsidR="00C00024" w:rsidRPr="00C00024" w:rsidRDefault="00C00024" w:rsidP="00C00024">
      <w:pPr>
        <w:pStyle w:val="CMD"/>
        <w:rPr>
          <w:b/>
          <w:bCs/>
        </w:rPr>
      </w:pPr>
      <w:r>
        <w:t xml:space="preserve">R1(config-router)# </w:t>
      </w:r>
      <w:r w:rsidRPr="00C00024">
        <w:rPr>
          <w:b/>
          <w:bCs/>
        </w:rPr>
        <w:t xml:space="preserve">address-family ipv4 unicast autonomous-system </w:t>
      </w:r>
      <w:r>
        <w:rPr>
          <w:b/>
          <w:bCs/>
        </w:rPr>
        <w:t>1</w:t>
      </w:r>
      <w:r w:rsidRPr="00C00024">
        <w:rPr>
          <w:b/>
          <w:bCs/>
        </w:rPr>
        <w:t>68</w:t>
      </w:r>
    </w:p>
    <w:p w14:paraId="0C090A0C" w14:textId="4C7836D1" w:rsidR="00C00024" w:rsidRDefault="00C00024" w:rsidP="00C00024">
      <w:pPr>
        <w:pStyle w:val="CMD"/>
      </w:pPr>
      <w:r>
        <w:t xml:space="preserve">R1(config-router-af)# </w:t>
      </w:r>
      <w:r w:rsidRPr="00C00024">
        <w:rPr>
          <w:b/>
          <w:bCs/>
        </w:rPr>
        <w:t>eigrp router-id 1</w:t>
      </w:r>
      <w:r w:rsidR="00FC75EE">
        <w:rPr>
          <w:b/>
          <w:bCs/>
        </w:rPr>
        <w:t>0</w:t>
      </w:r>
      <w:r w:rsidRPr="00C00024">
        <w:rPr>
          <w:b/>
          <w:bCs/>
        </w:rPr>
        <w:t>.1.1.1</w:t>
      </w:r>
    </w:p>
    <w:p w14:paraId="51D32D86" w14:textId="2A7092F6" w:rsidR="00C00024" w:rsidRDefault="00C00024" w:rsidP="00C00024">
      <w:pPr>
        <w:pStyle w:val="CMD"/>
        <w:rPr>
          <w:b/>
          <w:bCs/>
        </w:rPr>
      </w:pPr>
      <w:r>
        <w:t xml:space="preserve">R1(config-router-af)# </w:t>
      </w:r>
      <w:r w:rsidRPr="00C00024">
        <w:rPr>
          <w:b/>
          <w:bCs/>
        </w:rPr>
        <w:t xml:space="preserve">network </w:t>
      </w:r>
      <w:r>
        <w:rPr>
          <w:b/>
          <w:bCs/>
        </w:rPr>
        <w:t>192.0.2.0</w:t>
      </w:r>
      <w:r w:rsidRPr="00C00024">
        <w:rPr>
          <w:b/>
          <w:bCs/>
        </w:rPr>
        <w:t xml:space="preserve"> 255.255.255.</w:t>
      </w:r>
      <w:r>
        <w:rPr>
          <w:b/>
          <w:bCs/>
        </w:rPr>
        <w:t>252</w:t>
      </w:r>
    </w:p>
    <w:p w14:paraId="3BF48EC4" w14:textId="5C227782" w:rsidR="00657E93" w:rsidRDefault="00657E93" w:rsidP="00657E93">
      <w:pPr>
        <w:pStyle w:val="ConfigWindow"/>
      </w:pPr>
      <w:r>
        <w:t>Close</w:t>
      </w:r>
      <w:r w:rsidRPr="00F85B72">
        <w:t xml:space="preserve"> configuration window</w:t>
      </w:r>
    </w:p>
    <w:p w14:paraId="3015BEB6" w14:textId="77777777" w:rsidR="00657E93" w:rsidRDefault="00657E93" w:rsidP="00657E93">
      <w:pPr>
        <w:pStyle w:val="ConfigWindow"/>
      </w:pPr>
      <w:r w:rsidRPr="00F85B72">
        <w:t>Open configuration window</w:t>
      </w:r>
    </w:p>
    <w:p w14:paraId="0A10BD72" w14:textId="0D6947A6" w:rsidR="00E75719" w:rsidRDefault="00E75719" w:rsidP="00E75719">
      <w:pPr>
        <w:pStyle w:val="CMD"/>
      </w:pPr>
      <w:r>
        <w:t xml:space="preserve">R2(config)# </w:t>
      </w:r>
      <w:r w:rsidRPr="00D659EF">
        <w:rPr>
          <w:b/>
          <w:bCs/>
        </w:rPr>
        <w:t xml:space="preserve">router </w:t>
      </w:r>
      <w:proofErr w:type="spellStart"/>
      <w:r w:rsidRPr="00D659EF">
        <w:rPr>
          <w:b/>
          <w:bCs/>
        </w:rPr>
        <w:t>eigrp</w:t>
      </w:r>
      <w:proofErr w:type="spellEnd"/>
      <w:r w:rsidRPr="00D659EF">
        <w:rPr>
          <w:b/>
          <w:bCs/>
        </w:rPr>
        <w:t xml:space="preserve"> DMVPN_</w:t>
      </w:r>
      <w:r>
        <w:rPr>
          <w:b/>
          <w:bCs/>
        </w:rPr>
        <w:t>TRANS_NET</w:t>
      </w:r>
    </w:p>
    <w:p w14:paraId="3F408153" w14:textId="451317B3" w:rsidR="00E75719" w:rsidRPr="00C00024" w:rsidRDefault="00E75719" w:rsidP="00E75719">
      <w:pPr>
        <w:pStyle w:val="CMD"/>
        <w:rPr>
          <w:b/>
          <w:bCs/>
        </w:rPr>
      </w:pPr>
      <w:r>
        <w:t xml:space="preserve">R2(config-router)# </w:t>
      </w:r>
      <w:r w:rsidRPr="00C00024">
        <w:rPr>
          <w:b/>
          <w:bCs/>
        </w:rPr>
        <w:t xml:space="preserve">address-family ipv4 unicast autonomous-system </w:t>
      </w:r>
      <w:r>
        <w:rPr>
          <w:b/>
          <w:bCs/>
        </w:rPr>
        <w:t>1</w:t>
      </w:r>
      <w:r w:rsidRPr="00C00024">
        <w:rPr>
          <w:b/>
          <w:bCs/>
        </w:rPr>
        <w:t>68</w:t>
      </w:r>
    </w:p>
    <w:p w14:paraId="28AE2EDC" w14:textId="3ADBDD06" w:rsidR="00E75719" w:rsidRDefault="00E75719" w:rsidP="00E75719">
      <w:pPr>
        <w:pStyle w:val="CMD"/>
      </w:pPr>
      <w:r>
        <w:t xml:space="preserve">R2(config-router-af)# </w:t>
      </w:r>
      <w:r w:rsidRPr="00C00024">
        <w:rPr>
          <w:b/>
          <w:bCs/>
        </w:rPr>
        <w:t xml:space="preserve">eigrp router-id </w:t>
      </w:r>
      <w:r>
        <w:rPr>
          <w:b/>
          <w:bCs/>
        </w:rPr>
        <w:t>2</w:t>
      </w:r>
      <w:r w:rsidR="00FC75EE">
        <w:rPr>
          <w:b/>
          <w:bCs/>
        </w:rPr>
        <w:t>0</w:t>
      </w:r>
      <w:r w:rsidRPr="00C00024">
        <w:rPr>
          <w:b/>
          <w:bCs/>
        </w:rPr>
        <w:t>.</w:t>
      </w:r>
      <w:r>
        <w:rPr>
          <w:b/>
          <w:bCs/>
        </w:rPr>
        <w:t>2</w:t>
      </w:r>
      <w:r w:rsidRPr="00C00024">
        <w:rPr>
          <w:b/>
          <w:bCs/>
        </w:rPr>
        <w:t>.</w:t>
      </w:r>
      <w:r>
        <w:rPr>
          <w:b/>
          <w:bCs/>
        </w:rPr>
        <w:t>2</w:t>
      </w:r>
      <w:r w:rsidRPr="00C00024">
        <w:rPr>
          <w:b/>
          <w:bCs/>
        </w:rPr>
        <w:t>.</w:t>
      </w:r>
      <w:r>
        <w:rPr>
          <w:b/>
          <w:bCs/>
        </w:rPr>
        <w:t>2</w:t>
      </w:r>
    </w:p>
    <w:p w14:paraId="3D48825E" w14:textId="5F85AD1A" w:rsidR="00E75719" w:rsidRDefault="00E75719" w:rsidP="00E75719">
      <w:pPr>
        <w:pStyle w:val="CMD"/>
        <w:rPr>
          <w:b/>
          <w:bCs/>
        </w:rPr>
      </w:pPr>
      <w:r>
        <w:t xml:space="preserve">R2(config-router-af)# </w:t>
      </w:r>
      <w:r w:rsidRPr="00C00024">
        <w:rPr>
          <w:b/>
          <w:bCs/>
        </w:rPr>
        <w:t xml:space="preserve">network </w:t>
      </w:r>
      <w:r>
        <w:rPr>
          <w:b/>
          <w:bCs/>
        </w:rPr>
        <w:t>198.51.100.0</w:t>
      </w:r>
      <w:r w:rsidRPr="00C00024">
        <w:rPr>
          <w:b/>
          <w:bCs/>
        </w:rPr>
        <w:t xml:space="preserve"> 255.255.255.</w:t>
      </w:r>
      <w:r>
        <w:rPr>
          <w:b/>
          <w:bCs/>
        </w:rPr>
        <w:t>252</w:t>
      </w:r>
    </w:p>
    <w:p w14:paraId="3065D7FE" w14:textId="77777777" w:rsidR="00E75719" w:rsidRDefault="00E75719" w:rsidP="00E75719">
      <w:pPr>
        <w:pStyle w:val="CMD"/>
      </w:pPr>
      <w:r>
        <w:t xml:space="preserve">R1(config-router-af)# </w:t>
      </w:r>
      <w:r w:rsidRPr="00C00024">
        <w:rPr>
          <w:b/>
          <w:bCs/>
        </w:rPr>
        <w:t>network</w:t>
      </w:r>
      <w:r>
        <w:rPr>
          <w:b/>
          <w:bCs/>
        </w:rPr>
        <w:t xml:space="preserve"> 192.168.2.0 255.255.255.0</w:t>
      </w:r>
    </w:p>
    <w:p w14:paraId="64CB3A0E" w14:textId="1C8AB726" w:rsidR="00E75719" w:rsidRDefault="00E75719" w:rsidP="00E75719">
      <w:pPr>
        <w:pStyle w:val="CMD"/>
        <w:rPr>
          <w:b/>
          <w:bCs/>
        </w:rPr>
      </w:pPr>
      <w:r>
        <w:t xml:space="preserve">R2(config-router-af)# </w:t>
      </w:r>
      <w:r>
        <w:rPr>
          <w:b/>
          <w:bCs/>
        </w:rPr>
        <w:t>eigrp stub connected</w:t>
      </w:r>
    </w:p>
    <w:p w14:paraId="4D4206DC" w14:textId="0310E25D" w:rsidR="00657E93" w:rsidRDefault="00657E93" w:rsidP="00657E93">
      <w:pPr>
        <w:pStyle w:val="ConfigWindow"/>
      </w:pPr>
      <w:r>
        <w:t>close</w:t>
      </w:r>
      <w:r w:rsidRPr="00F85B72">
        <w:t xml:space="preserve"> configuration window</w:t>
      </w:r>
    </w:p>
    <w:p w14:paraId="790E0F58" w14:textId="77777777" w:rsidR="00657E93" w:rsidRDefault="00657E93" w:rsidP="00657E93">
      <w:pPr>
        <w:pStyle w:val="ConfigWindow"/>
      </w:pPr>
      <w:r w:rsidRPr="00F85B72">
        <w:t>Open configuration window</w:t>
      </w:r>
    </w:p>
    <w:p w14:paraId="49FC0745" w14:textId="1170D53D" w:rsidR="00E75719" w:rsidRDefault="00E75719" w:rsidP="00E75719">
      <w:pPr>
        <w:pStyle w:val="CMD"/>
      </w:pPr>
      <w:r>
        <w:t xml:space="preserve">R3(config)# </w:t>
      </w:r>
      <w:r w:rsidRPr="00D659EF">
        <w:rPr>
          <w:b/>
          <w:bCs/>
        </w:rPr>
        <w:t xml:space="preserve">router </w:t>
      </w:r>
      <w:proofErr w:type="spellStart"/>
      <w:r w:rsidRPr="00D659EF">
        <w:rPr>
          <w:b/>
          <w:bCs/>
        </w:rPr>
        <w:t>eigrp</w:t>
      </w:r>
      <w:proofErr w:type="spellEnd"/>
      <w:r w:rsidRPr="00D659EF">
        <w:rPr>
          <w:b/>
          <w:bCs/>
        </w:rPr>
        <w:t xml:space="preserve"> DMVPN_</w:t>
      </w:r>
      <w:r>
        <w:rPr>
          <w:b/>
          <w:bCs/>
        </w:rPr>
        <w:t>TRANS_NET</w:t>
      </w:r>
    </w:p>
    <w:p w14:paraId="64AFAF2A" w14:textId="18C5832D" w:rsidR="00E75719" w:rsidRPr="00C00024" w:rsidRDefault="00E75719" w:rsidP="00E75719">
      <w:pPr>
        <w:pStyle w:val="CMD"/>
        <w:rPr>
          <w:b/>
          <w:bCs/>
        </w:rPr>
      </w:pPr>
      <w:r>
        <w:t xml:space="preserve">R3(config-router)# </w:t>
      </w:r>
      <w:r w:rsidRPr="00C00024">
        <w:rPr>
          <w:b/>
          <w:bCs/>
        </w:rPr>
        <w:t xml:space="preserve">address-family ipv4 unicast autonomous-system </w:t>
      </w:r>
      <w:r>
        <w:rPr>
          <w:b/>
          <w:bCs/>
        </w:rPr>
        <w:t>1</w:t>
      </w:r>
      <w:r w:rsidRPr="00C00024">
        <w:rPr>
          <w:b/>
          <w:bCs/>
        </w:rPr>
        <w:t>68</w:t>
      </w:r>
    </w:p>
    <w:p w14:paraId="42DFDAF0" w14:textId="1FBAF4A4" w:rsidR="00E75719" w:rsidRDefault="00E75719" w:rsidP="00E75719">
      <w:pPr>
        <w:pStyle w:val="CMD"/>
      </w:pPr>
      <w:r>
        <w:t xml:space="preserve">R3(config-router-af)# </w:t>
      </w:r>
      <w:r w:rsidRPr="00C00024">
        <w:rPr>
          <w:b/>
          <w:bCs/>
        </w:rPr>
        <w:t xml:space="preserve">eigrp router-id </w:t>
      </w:r>
      <w:r>
        <w:rPr>
          <w:b/>
          <w:bCs/>
        </w:rPr>
        <w:t>3</w:t>
      </w:r>
      <w:r w:rsidR="00FC75EE">
        <w:rPr>
          <w:b/>
          <w:bCs/>
        </w:rPr>
        <w:t>0</w:t>
      </w:r>
      <w:r w:rsidRPr="00C00024">
        <w:rPr>
          <w:b/>
          <w:bCs/>
        </w:rPr>
        <w:t>.</w:t>
      </w:r>
      <w:r>
        <w:rPr>
          <w:b/>
          <w:bCs/>
        </w:rPr>
        <w:t>3</w:t>
      </w:r>
      <w:r w:rsidRPr="00C00024">
        <w:rPr>
          <w:b/>
          <w:bCs/>
        </w:rPr>
        <w:t>.</w:t>
      </w:r>
      <w:r>
        <w:rPr>
          <w:b/>
          <w:bCs/>
        </w:rPr>
        <w:t>3</w:t>
      </w:r>
      <w:r w:rsidRPr="00C00024">
        <w:rPr>
          <w:b/>
          <w:bCs/>
        </w:rPr>
        <w:t>.</w:t>
      </w:r>
      <w:r>
        <w:rPr>
          <w:b/>
          <w:bCs/>
        </w:rPr>
        <w:t>3</w:t>
      </w:r>
    </w:p>
    <w:p w14:paraId="20DF0C9F" w14:textId="2FDC1B33" w:rsidR="00E75719" w:rsidRDefault="00E75719" w:rsidP="00E75719">
      <w:pPr>
        <w:pStyle w:val="CMD"/>
        <w:rPr>
          <w:b/>
          <w:bCs/>
        </w:rPr>
      </w:pPr>
      <w:r>
        <w:t>R3(config-router-</w:t>
      </w:r>
      <w:proofErr w:type="spellStart"/>
      <w:proofErr w:type="gramStart"/>
      <w:r>
        <w:t>af</w:t>
      </w:r>
      <w:proofErr w:type="spellEnd"/>
      <w:r>
        <w:t>)#</w:t>
      </w:r>
      <w:proofErr w:type="gramEnd"/>
      <w:r>
        <w:t xml:space="preserve"> </w:t>
      </w:r>
      <w:r w:rsidRPr="00C00024">
        <w:rPr>
          <w:b/>
          <w:bCs/>
        </w:rPr>
        <w:t xml:space="preserve">network </w:t>
      </w:r>
      <w:r>
        <w:rPr>
          <w:b/>
          <w:bCs/>
        </w:rPr>
        <w:t>203.0.113.</w:t>
      </w:r>
      <w:r w:rsidR="002317D3">
        <w:rPr>
          <w:b/>
          <w:bCs/>
        </w:rPr>
        <w:t>0</w:t>
      </w:r>
      <w:r w:rsidRPr="00C00024">
        <w:rPr>
          <w:b/>
          <w:bCs/>
        </w:rPr>
        <w:t xml:space="preserve"> 255.255.255.</w:t>
      </w:r>
      <w:r>
        <w:rPr>
          <w:b/>
          <w:bCs/>
        </w:rPr>
        <w:t>252</w:t>
      </w:r>
    </w:p>
    <w:p w14:paraId="3760B04A" w14:textId="453C30C6" w:rsidR="00E75719" w:rsidRPr="00E75719" w:rsidRDefault="00E75719" w:rsidP="00E75719">
      <w:pPr>
        <w:pStyle w:val="CMD"/>
        <w:rPr>
          <w:b/>
          <w:bCs/>
        </w:rPr>
      </w:pPr>
      <w:r>
        <w:t xml:space="preserve">R3(config-router-af)# </w:t>
      </w:r>
      <w:r w:rsidRPr="00E75719">
        <w:rPr>
          <w:b/>
          <w:bCs/>
        </w:rPr>
        <w:t>network 192.168.3.0 255.255.255.0</w:t>
      </w:r>
    </w:p>
    <w:p w14:paraId="7C9BD451" w14:textId="79D4720A" w:rsidR="00E75719" w:rsidRDefault="00E75719" w:rsidP="00E75719">
      <w:pPr>
        <w:pStyle w:val="CMD"/>
        <w:rPr>
          <w:b/>
          <w:bCs/>
        </w:rPr>
      </w:pPr>
      <w:r>
        <w:t xml:space="preserve">R3(config-router-af)# </w:t>
      </w:r>
      <w:r>
        <w:rPr>
          <w:b/>
          <w:bCs/>
        </w:rPr>
        <w:t>eigrp stub connected</w:t>
      </w:r>
    </w:p>
    <w:p w14:paraId="2B6F929D" w14:textId="5DB6539C" w:rsidR="00657E93" w:rsidRDefault="00657E93" w:rsidP="00657E93">
      <w:pPr>
        <w:pStyle w:val="ConfigWindow"/>
      </w:pPr>
      <w:r>
        <w:t>Close</w:t>
      </w:r>
      <w:r w:rsidRPr="00F85B72">
        <w:t xml:space="preserve"> configuration window</w:t>
      </w:r>
    </w:p>
    <w:p w14:paraId="72585D62" w14:textId="77777777" w:rsidR="00657E93" w:rsidRDefault="00657E93" w:rsidP="00657E93">
      <w:pPr>
        <w:pStyle w:val="ConfigWindow"/>
      </w:pPr>
      <w:r w:rsidRPr="00F85B72">
        <w:t>Open configuration window</w:t>
      </w:r>
    </w:p>
    <w:p w14:paraId="060AF8DA" w14:textId="21F50436" w:rsidR="004E2D5E" w:rsidRDefault="004E2D5E" w:rsidP="00E75719">
      <w:pPr>
        <w:pStyle w:val="CMD"/>
        <w:rPr>
          <w:b/>
          <w:bCs/>
        </w:rPr>
      </w:pPr>
      <w:proofErr w:type="gramStart"/>
      <w:r w:rsidRPr="004E2D5E">
        <w:t>DMVPN(</w:t>
      </w:r>
      <w:proofErr w:type="gramEnd"/>
      <w:r w:rsidRPr="004E2D5E">
        <w:t>co</w:t>
      </w:r>
      <w:r>
        <w:t>nfi</w:t>
      </w:r>
      <w:r w:rsidRPr="004E2D5E">
        <w:t>g)#</w:t>
      </w:r>
      <w:r>
        <w:t xml:space="preserve"> </w:t>
      </w:r>
      <w:r w:rsidRPr="00D659EF">
        <w:rPr>
          <w:b/>
          <w:bCs/>
        </w:rPr>
        <w:t xml:space="preserve">router </w:t>
      </w:r>
      <w:proofErr w:type="spellStart"/>
      <w:r w:rsidRPr="00D659EF">
        <w:rPr>
          <w:b/>
          <w:bCs/>
        </w:rPr>
        <w:t>eigrp</w:t>
      </w:r>
      <w:proofErr w:type="spellEnd"/>
      <w:r w:rsidRPr="00D659EF">
        <w:rPr>
          <w:b/>
          <w:bCs/>
        </w:rPr>
        <w:t xml:space="preserve"> DMVPN_</w:t>
      </w:r>
      <w:r>
        <w:rPr>
          <w:b/>
          <w:bCs/>
        </w:rPr>
        <w:t>TRANS_NET</w:t>
      </w:r>
    </w:p>
    <w:p w14:paraId="132AF557" w14:textId="7E10A89D" w:rsidR="004E2D5E" w:rsidRPr="00C00024" w:rsidRDefault="008C7012" w:rsidP="004E2D5E">
      <w:pPr>
        <w:pStyle w:val="CMD"/>
        <w:rPr>
          <w:b/>
          <w:bCs/>
        </w:rPr>
      </w:pPr>
      <w:r>
        <w:t>DMVPN</w:t>
      </w:r>
      <w:r w:rsidR="004E2D5E">
        <w:t xml:space="preserve">(config-router)# </w:t>
      </w:r>
      <w:r w:rsidR="004E2D5E" w:rsidRPr="00C00024">
        <w:rPr>
          <w:b/>
          <w:bCs/>
        </w:rPr>
        <w:t xml:space="preserve">address-family ipv4 unicast autonomous-system </w:t>
      </w:r>
      <w:r w:rsidR="004E2D5E">
        <w:rPr>
          <w:b/>
          <w:bCs/>
        </w:rPr>
        <w:t>1</w:t>
      </w:r>
      <w:r w:rsidR="004E2D5E" w:rsidRPr="00C00024">
        <w:rPr>
          <w:b/>
          <w:bCs/>
        </w:rPr>
        <w:t>68</w:t>
      </w:r>
    </w:p>
    <w:p w14:paraId="7212BE61" w14:textId="2A0C31B8" w:rsidR="004E2D5E" w:rsidRDefault="008C7012" w:rsidP="004E2D5E">
      <w:pPr>
        <w:pStyle w:val="CMD"/>
      </w:pPr>
      <w:proofErr w:type="gramStart"/>
      <w:r>
        <w:t>DMVPN</w:t>
      </w:r>
      <w:r w:rsidR="004E2D5E">
        <w:t>(</w:t>
      </w:r>
      <w:proofErr w:type="gramEnd"/>
      <w:r w:rsidR="004E2D5E">
        <w:t>config-router-</w:t>
      </w:r>
      <w:proofErr w:type="spellStart"/>
      <w:r w:rsidR="004E2D5E">
        <w:t>af</w:t>
      </w:r>
      <w:proofErr w:type="spellEnd"/>
      <w:r w:rsidR="004E2D5E">
        <w:t xml:space="preserve">)# </w:t>
      </w:r>
      <w:proofErr w:type="spellStart"/>
      <w:r w:rsidR="004E2D5E" w:rsidRPr="00C00024">
        <w:rPr>
          <w:b/>
          <w:bCs/>
        </w:rPr>
        <w:t>eigrp</w:t>
      </w:r>
      <w:proofErr w:type="spellEnd"/>
      <w:r w:rsidR="004E2D5E" w:rsidRPr="00C00024">
        <w:rPr>
          <w:b/>
          <w:bCs/>
        </w:rPr>
        <w:t xml:space="preserve"> router-id </w:t>
      </w:r>
      <w:r w:rsidR="004E2D5E">
        <w:rPr>
          <w:b/>
          <w:bCs/>
        </w:rPr>
        <w:t>4</w:t>
      </w:r>
      <w:r w:rsidR="00FC75EE">
        <w:rPr>
          <w:b/>
          <w:bCs/>
        </w:rPr>
        <w:t>0</w:t>
      </w:r>
      <w:r w:rsidR="004E2D5E" w:rsidRPr="00C00024">
        <w:rPr>
          <w:b/>
          <w:bCs/>
        </w:rPr>
        <w:t>.</w:t>
      </w:r>
      <w:r w:rsidR="004E2D5E">
        <w:rPr>
          <w:b/>
          <w:bCs/>
        </w:rPr>
        <w:t>4</w:t>
      </w:r>
      <w:r w:rsidR="004E2D5E" w:rsidRPr="00C00024">
        <w:rPr>
          <w:b/>
          <w:bCs/>
        </w:rPr>
        <w:t>.</w:t>
      </w:r>
      <w:r w:rsidR="004E2D5E">
        <w:rPr>
          <w:b/>
          <w:bCs/>
        </w:rPr>
        <w:t>4</w:t>
      </w:r>
      <w:r w:rsidR="004E2D5E" w:rsidRPr="00C00024">
        <w:rPr>
          <w:b/>
          <w:bCs/>
        </w:rPr>
        <w:t>.</w:t>
      </w:r>
      <w:r w:rsidR="004E2D5E">
        <w:rPr>
          <w:b/>
          <w:bCs/>
        </w:rPr>
        <w:t>4</w:t>
      </w:r>
    </w:p>
    <w:p w14:paraId="541E7CC8" w14:textId="30DC308B" w:rsidR="004E2D5E" w:rsidRDefault="008C7012" w:rsidP="004E2D5E">
      <w:pPr>
        <w:pStyle w:val="CMD"/>
        <w:rPr>
          <w:b/>
          <w:bCs/>
        </w:rPr>
      </w:pPr>
      <w:proofErr w:type="gramStart"/>
      <w:r>
        <w:t>DMVPN</w:t>
      </w:r>
      <w:r w:rsidR="004E2D5E">
        <w:t>(</w:t>
      </w:r>
      <w:proofErr w:type="gramEnd"/>
      <w:r w:rsidR="004E2D5E">
        <w:t>config-router-</w:t>
      </w:r>
      <w:proofErr w:type="spellStart"/>
      <w:r w:rsidR="004E2D5E">
        <w:t>af</w:t>
      </w:r>
      <w:proofErr w:type="spellEnd"/>
      <w:r w:rsidR="004E2D5E">
        <w:t xml:space="preserve">)# </w:t>
      </w:r>
      <w:r w:rsidR="004E2D5E" w:rsidRPr="00C00024">
        <w:rPr>
          <w:b/>
          <w:bCs/>
        </w:rPr>
        <w:t xml:space="preserve">network </w:t>
      </w:r>
      <w:r w:rsidR="004E2D5E">
        <w:rPr>
          <w:b/>
          <w:bCs/>
        </w:rPr>
        <w:t xml:space="preserve">203.0.113.0 </w:t>
      </w:r>
      <w:r w:rsidR="004E2D5E" w:rsidRPr="00C00024">
        <w:rPr>
          <w:b/>
          <w:bCs/>
        </w:rPr>
        <w:t>255.255.255.</w:t>
      </w:r>
      <w:r w:rsidR="004E2D5E">
        <w:rPr>
          <w:b/>
          <w:bCs/>
        </w:rPr>
        <w:t>252</w:t>
      </w:r>
    </w:p>
    <w:p w14:paraId="30A5F413" w14:textId="0A3F1007" w:rsidR="004E2D5E" w:rsidRPr="00E75719" w:rsidRDefault="008C7012" w:rsidP="004E2D5E">
      <w:pPr>
        <w:pStyle w:val="CMD"/>
        <w:rPr>
          <w:b/>
          <w:bCs/>
        </w:rPr>
      </w:pPr>
      <w:proofErr w:type="gramStart"/>
      <w:r>
        <w:t>DMVPN</w:t>
      </w:r>
      <w:r w:rsidR="004E2D5E">
        <w:t>(</w:t>
      </w:r>
      <w:proofErr w:type="gramEnd"/>
      <w:r w:rsidR="004E2D5E">
        <w:t>config-router-</w:t>
      </w:r>
      <w:proofErr w:type="spellStart"/>
      <w:r w:rsidR="004E2D5E">
        <w:t>af</w:t>
      </w:r>
      <w:proofErr w:type="spellEnd"/>
      <w:r w:rsidR="004E2D5E">
        <w:t xml:space="preserve">)# </w:t>
      </w:r>
      <w:r w:rsidR="004E2D5E" w:rsidRPr="00E75719">
        <w:rPr>
          <w:b/>
          <w:bCs/>
        </w:rPr>
        <w:t xml:space="preserve">network </w:t>
      </w:r>
      <w:r w:rsidR="004E2D5E">
        <w:rPr>
          <w:b/>
          <w:bCs/>
        </w:rPr>
        <w:t>192.0.2.0 255.255.255.252</w:t>
      </w:r>
    </w:p>
    <w:p w14:paraId="5D378CC2" w14:textId="0469DB49" w:rsidR="004E2D5E" w:rsidRPr="004E2D5E" w:rsidRDefault="008C7012" w:rsidP="00E75719">
      <w:pPr>
        <w:pStyle w:val="CMD"/>
      </w:pPr>
      <w:proofErr w:type="gramStart"/>
      <w:r>
        <w:t>DMVPN</w:t>
      </w:r>
      <w:r w:rsidR="00780317">
        <w:t>(</w:t>
      </w:r>
      <w:proofErr w:type="gramEnd"/>
      <w:r w:rsidR="00780317">
        <w:t>config-router-</w:t>
      </w:r>
      <w:proofErr w:type="spellStart"/>
      <w:r w:rsidR="00780317">
        <w:t>af</w:t>
      </w:r>
      <w:proofErr w:type="spellEnd"/>
      <w:r w:rsidR="00780317">
        <w:t xml:space="preserve">)# </w:t>
      </w:r>
      <w:r w:rsidR="00780317" w:rsidRPr="00E75719">
        <w:rPr>
          <w:b/>
          <w:bCs/>
        </w:rPr>
        <w:t xml:space="preserve">network </w:t>
      </w:r>
      <w:r w:rsidR="00780317">
        <w:rPr>
          <w:b/>
          <w:bCs/>
        </w:rPr>
        <w:t>198.51.100.0 255.255.255.252</w:t>
      </w:r>
    </w:p>
    <w:p w14:paraId="4F68E1AC" w14:textId="77777777" w:rsidR="00E2503C" w:rsidRDefault="00E2503C" w:rsidP="00E2503C">
      <w:pPr>
        <w:pStyle w:val="ConfigWindow"/>
      </w:pPr>
      <w:r>
        <w:t>Close configuration window</w:t>
      </w:r>
    </w:p>
    <w:p w14:paraId="46576610" w14:textId="75CF1F30" w:rsidR="001E01B3" w:rsidRDefault="001E01B3" w:rsidP="000B77D3">
      <w:pPr>
        <w:pStyle w:val="SubStepAlpha"/>
        <w:spacing w:after="0"/>
      </w:pPr>
      <w:r>
        <w:lastRenderedPageBreak/>
        <w:t>Verify dynamic routing</w:t>
      </w:r>
      <w:r w:rsidR="0046589C">
        <w:t xml:space="preserve"> on all three routers by using the </w:t>
      </w:r>
      <w:r w:rsidR="00DA48B6" w:rsidRPr="00DA48B6">
        <w:rPr>
          <w:b/>
          <w:bCs/>
        </w:rPr>
        <w:t xml:space="preserve">show ip route </w:t>
      </w:r>
      <w:r w:rsidR="000D6327">
        <w:rPr>
          <w:b/>
          <w:bCs/>
        </w:rPr>
        <w:t xml:space="preserve">eigrp </w:t>
      </w:r>
      <w:r w:rsidR="00DA48B6" w:rsidRPr="00DA48B6">
        <w:rPr>
          <w:b/>
          <w:bCs/>
        </w:rPr>
        <w:t>| begin Gateway</w:t>
      </w:r>
      <w:r w:rsidR="00DA48B6">
        <w:t xml:space="preserve"> and </w:t>
      </w:r>
      <w:r w:rsidR="0046589C" w:rsidRPr="0046589C">
        <w:rPr>
          <w:b/>
          <w:bCs/>
        </w:rPr>
        <w:t>show ip route eigrp</w:t>
      </w:r>
      <w:r w:rsidR="0046589C">
        <w:t xml:space="preserve"> command</w:t>
      </w:r>
      <w:r w:rsidR="001E6C91">
        <w:t>s</w:t>
      </w:r>
      <w:r w:rsidR="0046589C">
        <w:t xml:space="preserve"> followed by the AS number. Do this on all three routers to verify that the underlay and overlay networks appear in the routing tables for the correct AS.</w:t>
      </w:r>
      <w:r w:rsidR="008C7012">
        <w:t xml:space="preserve"> Output is shown for the hub router.</w:t>
      </w:r>
    </w:p>
    <w:p w14:paraId="7A29D5FF" w14:textId="77777777" w:rsidR="00657E93" w:rsidRDefault="00657E93" w:rsidP="00FF3EF6">
      <w:pPr>
        <w:pStyle w:val="ConfigWindow"/>
      </w:pPr>
      <w:r w:rsidRPr="00F85B72">
        <w:t>Open configuration window</w:t>
      </w:r>
    </w:p>
    <w:p w14:paraId="3728AE62" w14:textId="1C0D384E" w:rsidR="008C7012" w:rsidRDefault="008C7012" w:rsidP="008C7012">
      <w:pPr>
        <w:pStyle w:val="CMD"/>
      </w:pPr>
      <w:r>
        <w:t xml:space="preserve">R1# </w:t>
      </w:r>
      <w:r w:rsidRPr="008C7012">
        <w:rPr>
          <w:b/>
          <w:bCs/>
        </w:rPr>
        <w:t xml:space="preserve">show </w:t>
      </w:r>
      <w:proofErr w:type="spellStart"/>
      <w:r w:rsidRPr="008C7012">
        <w:rPr>
          <w:b/>
          <w:bCs/>
        </w:rPr>
        <w:t>ip</w:t>
      </w:r>
      <w:proofErr w:type="spellEnd"/>
      <w:r w:rsidRPr="008C7012">
        <w:rPr>
          <w:b/>
          <w:bCs/>
        </w:rPr>
        <w:t xml:space="preserve"> route </w:t>
      </w:r>
      <w:r w:rsidR="000D6327">
        <w:rPr>
          <w:b/>
          <w:bCs/>
        </w:rPr>
        <w:t xml:space="preserve">eigrp </w:t>
      </w:r>
      <w:r w:rsidRPr="008C7012">
        <w:rPr>
          <w:b/>
          <w:bCs/>
        </w:rPr>
        <w:t>| begin Gateway</w:t>
      </w:r>
    </w:p>
    <w:p w14:paraId="0D40BAE9" w14:textId="77777777" w:rsidR="000D6327" w:rsidRDefault="000D6327" w:rsidP="00FF3EF6">
      <w:pPr>
        <w:pStyle w:val="CMDOutput"/>
      </w:pPr>
      <w:r>
        <w:t>Gateway of last resort is not set</w:t>
      </w:r>
    </w:p>
    <w:p w14:paraId="074F23FC" w14:textId="77777777" w:rsidR="000D6327" w:rsidRDefault="000D6327" w:rsidP="00FF3EF6">
      <w:pPr>
        <w:pStyle w:val="CMDOutput"/>
      </w:pPr>
    </w:p>
    <w:p w14:paraId="02243BE3" w14:textId="77777777" w:rsidR="000D6327" w:rsidRDefault="000D6327" w:rsidP="00FF3EF6">
      <w:pPr>
        <w:pStyle w:val="CMDOutput"/>
      </w:pPr>
      <w:r>
        <w:t xml:space="preserve">      172.16.0.0/24 is subnetted, 2 subnets</w:t>
      </w:r>
    </w:p>
    <w:p w14:paraId="431A35ED" w14:textId="77777777" w:rsidR="000D6327" w:rsidRDefault="000D6327" w:rsidP="00FF3EF6">
      <w:pPr>
        <w:pStyle w:val="CMDOutput"/>
      </w:pPr>
      <w:r>
        <w:t>D        172.16.2.0 [90/26880640] via 100.100.100.2, 00:04:09, Tunnel1</w:t>
      </w:r>
    </w:p>
    <w:p w14:paraId="5F93A35C" w14:textId="77777777" w:rsidR="000D6327" w:rsidRDefault="000D6327" w:rsidP="00FF3EF6">
      <w:pPr>
        <w:pStyle w:val="CMDOutput"/>
      </w:pPr>
      <w:r>
        <w:t>D        172.16.3.0 [90/26880640] via 100.100.100.3, 00:04:04, Tunnel1</w:t>
      </w:r>
    </w:p>
    <w:p w14:paraId="3DEEDE3C" w14:textId="77777777" w:rsidR="000D6327" w:rsidRDefault="000D6327" w:rsidP="00FF3EF6">
      <w:pPr>
        <w:pStyle w:val="CMDOutput"/>
      </w:pPr>
      <w:r>
        <w:t>D     192.168.2.0/24 [90/16000] via 192.0.2.2, 00:04:14, GigabitEthernet0/0/1</w:t>
      </w:r>
    </w:p>
    <w:p w14:paraId="0FD06729" w14:textId="77777777" w:rsidR="000D6327" w:rsidRDefault="000D6327" w:rsidP="00FF3EF6">
      <w:pPr>
        <w:pStyle w:val="CMDOutput"/>
      </w:pPr>
      <w:r>
        <w:t>D     192.168.3.0/24 [90/16000] via 192.0.2.2, 00:04:14, GigabitEthernet0/0/1</w:t>
      </w:r>
    </w:p>
    <w:p w14:paraId="49124EAF" w14:textId="77777777" w:rsidR="000D6327" w:rsidRDefault="000D6327" w:rsidP="00FF3EF6">
      <w:pPr>
        <w:pStyle w:val="CMDOutput"/>
      </w:pPr>
      <w:r>
        <w:t xml:space="preserve">      198.51.100.0/30 is subnetted, 1 subnets</w:t>
      </w:r>
    </w:p>
    <w:p w14:paraId="5E6171A7" w14:textId="77777777" w:rsidR="000D6327" w:rsidRDefault="000D6327" w:rsidP="00FF3EF6">
      <w:pPr>
        <w:pStyle w:val="CMDOutput"/>
      </w:pPr>
      <w:r>
        <w:t>D        198.51.100.0 [90/15360] via 192.0.2.2, 00:04:14, GigabitEthernet0/0/1</w:t>
      </w:r>
    </w:p>
    <w:p w14:paraId="5B520AF4" w14:textId="77777777" w:rsidR="000D6327" w:rsidRDefault="000D6327" w:rsidP="00FF3EF6">
      <w:pPr>
        <w:pStyle w:val="CMDOutput"/>
      </w:pPr>
      <w:r>
        <w:t xml:space="preserve">      203.0.113.0/30 is subnetted, 1 subnets</w:t>
      </w:r>
    </w:p>
    <w:p w14:paraId="72F6E396" w14:textId="76CFFD6D" w:rsidR="000D6327" w:rsidRDefault="000D6327">
      <w:pPr>
        <w:pStyle w:val="CMDOutput"/>
      </w:pPr>
      <w:r>
        <w:t>D        203.0.113.0 [90/15360] via 192.0.2.2, 00:04:14, GigabitEthernet0/0/1</w:t>
      </w:r>
      <w:r w:rsidDel="000D6327">
        <w:t xml:space="preserve"> </w:t>
      </w:r>
    </w:p>
    <w:p w14:paraId="1185F66E" w14:textId="77777777" w:rsidR="008C7012" w:rsidRDefault="008C7012" w:rsidP="008C7012">
      <w:pPr>
        <w:pStyle w:val="CMD"/>
      </w:pPr>
    </w:p>
    <w:p w14:paraId="19360C58" w14:textId="32DE3437" w:rsidR="008C7012" w:rsidRDefault="008C7012" w:rsidP="008C7012">
      <w:pPr>
        <w:pStyle w:val="CMD"/>
      </w:pPr>
      <w:r>
        <w:t xml:space="preserve">R1# </w:t>
      </w:r>
      <w:r w:rsidRPr="008C7012">
        <w:rPr>
          <w:b/>
          <w:bCs/>
        </w:rPr>
        <w:t>show ip route eigrp 68 | begin Gateway</w:t>
      </w:r>
    </w:p>
    <w:p w14:paraId="1E093BF9" w14:textId="77777777" w:rsidR="008C7012" w:rsidRDefault="008C7012" w:rsidP="008C7012">
      <w:pPr>
        <w:pStyle w:val="CMDOutput"/>
      </w:pPr>
      <w:r>
        <w:t>Gateway of last resort is not set</w:t>
      </w:r>
    </w:p>
    <w:p w14:paraId="634E8ECE" w14:textId="77777777" w:rsidR="008C7012" w:rsidRDefault="008C7012" w:rsidP="008C7012">
      <w:pPr>
        <w:pStyle w:val="CMDOutput"/>
      </w:pPr>
    </w:p>
    <w:p w14:paraId="3D01B7A6" w14:textId="77777777" w:rsidR="00507A2D" w:rsidRDefault="00507A2D" w:rsidP="00507A2D">
      <w:pPr>
        <w:pStyle w:val="CMDOutput"/>
      </w:pPr>
      <w:r>
        <w:t>Gateway of last resort is not set</w:t>
      </w:r>
    </w:p>
    <w:p w14:paraId="05EF2D5B" w14:textId="77777777" w:rsidR="00507A2D" w:rsidRDefault="00507A2D" w:rsidP="00507A2D">
      <w:pPr>
        <w:pStyle w:val="CMDOutput"/>
      </w:pPr>
    </w:p>
    <w:p w14:paraId="43ABAB90" w14:textId="77777777" w:rsidR="00507A2D" w:rsidRDefault="00507A2D" w:rsidP="00507A2D">
      <w:pPr>
        <w:pStyle w:val="CMDOutput"/>
      </w:pPr>
      <w:r>
        <w:t xml:space="preserve">      172.16.0.0/24 is subnetted, 2 subnets</w:t>
      </w:r>
    </w:p>
    <w:p w14:paraId="2BE1934C" w14:textId="77777777" w:rsidR="00507A2D" w:rsidRDefault="00507A2D" w:rsidP="00507A2D">
      <w:pPr>
        <w:pStyle w:val="CMDOutput"/>
      </w:pPr>
      <w:r>
        <w:t>D        172.16.2.0 [90/26880640] via 100.100.100.2, 06:04:37, Tunnel1</w:t>
      </w:r>
    </w:p>
    <w:p w14:paraId="7AD186A0" w14:textId="34C91688" w:rsidR="008C7012" w:rsidRDefault="00507A2D" w:rsidP="00507A2D">
      <w:pPr>
        <w:pStyle w:val="CMDOutput"/>
      </w:pPr>
      <w:r>
        <w:t>D        172.16.3.0 [90/26880640] via 100.100.100.3, 06:04:41, Tunnel1</w:t>
      </w:r>
    </w:p>
    <w:p w14:paraId="217225FE" w14:textId="77777777" w:rsidR="00507A2D" w:rsidRDefault="00507A2D" w:rsidP="00507A2D">
      <w:pPr>
        <w:pStyle w:val="CMDOutput"/>
      </w:pPr>
    </w:p>
    <w:p w14:paraId="53D3304F" w14:textId="1FA8B20E" w:rsidR="008C7012" w:rsidRDefault="008C7012" w:rsidP="008C7012">
      <w:pPr>
        <w:pStyle w:val="CMD"/>
      </w:pPr>
      <w:r>
        <w:t xml:space="preserve">R1# </w:t>
      </w:r>
      <w:r w:rsidRPr="008C7012">
        <w:rPr>
          <w:b/>
          <w:bCs/>
        </w:rPr>
        <w:t>show ip route eigrp 168 | begin Gateway</w:t>
      </w:r>
    </w:p>
    <w:p w14:paraId="7A994C8D" w14:textId="77777777" w:rsidR="00507A2D" w:rsidRDefault="00507A2D" w:rsidP="00507A2D">
      <w:pPr>
        <w:pStyle w:val="CMDOutput"/>
      </w:pPr>
      <w:r>
        <w:t>Gateway of last resort is not set</w:t>
      </w:r>
    </w:p>
    <w:p w14:paraId="661AA8F8" w14:textId="77777777" w:rsidR="00507A2D" w:rsidRDefault="00507A2D" w:rsidP="00507A2D">
      <w:pPr>
        <w:pStyle w:val="CMDOutput"/>
      </w:pPr>
    </w:p>
    <w:p w14:paraId="27D113BA" w14:textId="77777777" w:rsidR="00507A2D" w:rsidRDefault="00507A2D" w:rsidP="00507A2D">
      <w:pPr>
        <w:pStyle w:val="CMDOutput"/>
      </w:pPr>
      <w:r>
        <w:t>D     192.168.2.0/24 [90/16000] via 192.0.2.2, 00:16:08, GigabitEthernet0/0/1</w:t>
      </w:r>
    </w:p>
    <w:p w14:paraId="1AEE940C" w14:textId="77777777" w:rsidR="00507A2D" w:rsidRDefault="00507A2D" w:rsidP="00507A2D">
      <w:pPr>
        <w:pStyle w:val="CMDOutput"/>
      </w:pPr>
      <w:r>
        <w:t>D     192.168.3.0/24 [90/16000] via 192.0.2.2, 00:14:55, GigabitEthernet0/0/1</w:t>
      </w:r>
    </w:p>
    <w:p w14:paraId="4DB26328" w14:textId="77777777" w:rsidR="00507A2D" w:rsidRDefault="00507A2D" w:rsidP="00507A2D">
      <w:pPr>
        <w:pStyle w:val="CMDOutput"/>
      </w:pPr>
      <w:r>
        <w:t xml:space="preserve">      198.51.100.0/30 is subnetted, 1 subnets</w:t>
      </w:r>
    </w:p>
    <w:p w14:paraId="4F92C45B" w14:textId="77777777" w:rsidR="00507A2D" w:rsidRDefault="00507A2D" w:rsidP="00507A2D">
      <w:pPr>
        <w:pStyle w:val="CMDOutput"/>
      </w:pPr>
      <w:r>
        <w:t>D        198.51.100.0 [90/15360] via 192.0.2.2, 00:17:48, GigabitEthernet0/0/1</w:t>
      </w:r>
    </w:p>
    <w:p w14:paraId="4C83B432" w14:textId="77777777" w:rsidR="00507A2D" w:rsidRDefault="00507A2D" w:rsidP="00507A2D">
      <w:pPr>
        <w:pStyle w:val="CMDOutput"/>
      </w:pPr>
      <w:r>
        <w:t xml:space="preserve">      203.0.113.0/30 is subnetted, 1 subnets</w:t>
      </w:r>
    </w:p>
    <w:p w14:paraId="5DE3F184" w14:textId="73A4B389" w:rsidR="008C7012" w:rsidRDefault="00507A2D" w:rsidP="00507A2D">
      <w:pPr>
        <w:pStyle w:val="CMDOutput"/>
      </w:pPr>
      <w:r>
        <w:t>D        203.0.113.0 [90/15360] via 192.0.2.2, 00:17:48, GigabitEthernet0/0/1</w:t>
      </w:r>
    </w:p>
    <w:p w14:paraId="015E04CC" w14:textId="74E16A9A" w:rsidR="002B647F" w:rsidRDefault="002B647F" w:rsidP="002B647F">
      <w:pPr>
        <w:pStyle w:val="Heading3"/>
      </w:pPr>
      <w:r>
        <w:t xml:space="preserve">Verify DMVPN Phase 1 </w:t>
      </w:r>
      <w:r w:rsidR="003D4721">
        <w:t>o</w:t>
      </w:r>
      <w:r>
        <w:t>peration</w:t>
      </w:r>
      <w:r w:rsidR="003D4721">
        <w:t>.</w:t>
      </w:r>
    </w:p>
    <w:p w14:paraId="2AA317EB" w14:textId="06C39939" w:rsidR="002B647F" w:rsidRDefault="00780317" w:rsidP="00DA48B6">
      <w:pPr>
        <w:pStyle w:val="BodyTextL25"/>
      </w:pPr>
      <w:r>
        <w:t xml:space="preserve">You have completed </w:t>
      </w:r>
      <w:r w:rsidR="000D6327">
        <w:t xml:space="preserve">the </w:t>
      </w:r>
      <w:r>
        <w:t>configuration of DMVPN Phase 1. Verify communication as follows</w:t>
      </w:r>
      <w:r w:rsidR="003D4721">
        <w:t>:</w:t>
      </w:r>
    </w:p>
    <w:p w14:paraId="30E3F767" w14:textId="12756BB6" w:rsidR="00780317" w:rsidRDefault="00780317" w:rsidP="00780317">
      <w:pPr>
        <w:pStyle w:val="SubStepAlpha"/>
      </w:pPr>
      <w:r>
        <w:t xml:space="preserve">On R1 execute a </w:t>
      </w:r>
      <w:r w:rsidRPr="00DA48B6">
        <w:rPr>
          <w:b/>
          <w:bCs/>
        </w:rPr>
        <w:t>trace</w:t>
      </w:r>
      <w:r w:rsidR="00DA48B6" w:rsidRPr="00DA48B6">
        <w:rPr>
          <w:b/>
          <w:bCs/>
        </w:rPr>
        <w:t>route</w:t>
      </w:r>
      <w:r>
        <w:t xml:space="preserve"> to the Loopback 1 interface IP addresses on R2 and R3. You should see the path use the tunnel network.</w:t>
      </w:r>
    </w:p>
    <w:p w14:paraId="29BFCA62" w14:textId="385460B6" w:rsidR="00780317" w:rsidRDefault="00780317" w:rsidP="00780317">
      <w:pPr>
        <w:pStyle w:val="CMD"/>
      </w:pPr>
      <w:r>
        <w:t xml:space="preserve">R1# </w:t>
      </w:r>
      <w:r w:rsidRPr="00780317">
        <w:rPr>
          <w:b/>
          <w:bCs/>
        </w:rPr>
        <w:t>traceroute 172.16.2.1</w:t>
      </w:r>
    </w:p>
    <w:p w14:paraId="3DC3E718" w14:textId="77777777" w:rsidR="00780317" w:rsidRDefault="00780317" w:rsidP="00780317">
      <w:pPr>
        <w:pStyle w:val="CMDOutput"/>
      </w:pPr>
      <w:r>
        <w:t>Type escape sequence to abort.</w:t>
      </w:r>
    </w:p>
    <w:p w14:paraId="1F85673A" w14:textId="77777777" w:rsidR="00780317" w:rsidRDefault="00780317" w:rsidP="00780317">
      <w:pPr>
        <w:pStyle w:val="CMDOutput"/>
      </w:pPr>
      <w:r>
        <w:t>Tracing the route to 172.16.2.1</w:t>
      </w:r>
    </w:p>
    <w:p w14:paraId="5BD5D7F0" w14:textId="77777777" w:rsidR="00780317" w:rsidRDefault="00780317" w:rsidP="00780317">
      <w:pPr>
        <w:pStyle w:val="CMDOutput"/>
      </w:pPr>
      <w:r>
        <w:t>VRF info: (vrf in name/id, vrf out name/id)</w:t>
      </w:r>
    </w:p>
    <w:p w14:paraId="35C9F10C" w14:textId="77777777" w:rsidR="00780317" w:rsidRDefault="00780317" w:rsidP="00780317">
      <w:pPr>
        <w:pStyle w:val="CMDOutput"/>
      </w:pPr>
      <w:r>
        <w:t xml:space="preserve">  1 100.100.100.2 1 msec *  1 msec</w:t>
      </w:r>
    </w:p>
    <w:p w14:paraId="1F31318D" w14:textId="7F70C3EF" w:rsidR="00780317" w:rsidRDefault="00780317" w:rsidP="00780317">
      <w:pPr>
        <w:pStyle w:val="CMD"/>
      </w:pPr>
      <w:r>
        <w:t xml:space="preserve">R1# </w:t>
      </w:r>
      <w:r w:rsidRPr="00780317">
        <w:rPr>
          <w:b/>
          <w:bCs/>
        </w:rPr>
        <w:t>traceroute 172.16.3.1</w:t>
      </w:r>
    </w:p>
    <w:p w14:paraId="3D46C00B" w14:textId="77777777" w:rsidR="00780317" w:rsidRDefault="00780317" w:rsidP="00780317">
      <w:pPr>
        <w:pStyle w:val="CMDOutput"/>
      </w:pPr>
      <w:r>
        <w:t>Type escape sequence to abort.</w:t>
      </w:r>
    </w:p>
    <w:p w14:paraId="5E424D52" w14:textId="77777777" w:rsidR="00780317" w:rsidRDefault="00780317" w:rsidP="00780317">
      <w:pPr>
        <w:pStyle w:val="CMDOutput"/>
      </w:pPr>
      <w:r>
        <w:t>Tracing the route to 172.16.3.1</w:t>
      </w:r>
    </w:p>
    <w:p w14:paraId="309D2F23" w14:textId="77777777" w:rsidR="00780317" w:rsidRDefault="00780317" w:rsidP="00780317">
      <w:pPr>
        <w:pStyle w:val="CMDOutput"/>
      </w:pPr>
      <w:r>
        <w:lastRenderedPageBreak/>
        <w:t>VRF info: (vrf in name/id, vrf out name/id)</w:t>
      </w:r>
    </w:p>
    <w:p w14:paraId="47A1CA86" w14:textId="78E07439" w:rsidR="00763899" w:rsidRDefault="00780317" w:rsidP="000B77D3">
      <w:pPr>
        <w:pStyle w:val="CMDOutput"/>
      </w:pPr>
      <w:r>
        <w:t xml:space="preserve">  1 100.100.100.3 1 </w:t>
      </w:r>
      <w:proofErr w:type="spellStart"/>
      <w:r>
        <w:t>msec</w:t>
      </w:r>
      <w:proofErr w:type="spellEnd"/>
      <w:r>
        <w:t xml:space="preserve"> </w:t>
      </w:r>
      <w:proofErr w:type="gramStart"/>
      <w:r>
        <w:t>*  1</w:t>
      </w:r>
      <w:proofErr w:type="gramEnd"/>
      <w:r>
        <w:t xml:space="preserve"> </w:t>
      </w:r>
      <w:proofErr w:type="spellStart"/>
      <w:r>
        <w:t>msec</w:t>
      </w:r>
      <w:proofErr w:type="spellEnd"/>
    </w:p>
    <w:p w14:paraId="1ED865F3" w14:textId="299B46CE" w:rsidR="00780317" w:rsidRDefault="00780317" w:rsidP="00780317">
      <w:pPr>
        <w:pStyle w:val="SubStepAlpha"/>
      </w:pPr>
      <w:r>
        <w:t xml:space="preserve">On R1, execute a </w:t>
      </w:r>
      <w:r w:rsidRPr="00DA48B6">
        <w:rPr>
          <w:b/>
          <w:bCs/>
        </w:rPr>
        <w:t>trace</w:t>
      </w:r>
      <w:r w:rsidR="00DA48B6" w:rsidRPr="00DA48B6">
        <w:rPr>
          <w:b/>
          <w:bCs/>
        </w:rPr>
        <w:t>route</w:t>
      </w:r>
      <w:r>
        <w:t xml:space="preserve"> to the Loopback 0 interface IP addresses on R2 and R3. You should see the path </w:t>
      </w:r>
      <w:r w:rsidR="00CF11F5">
        <w:t>use</w:t>
      </w:r>
      <w:r>
        <w:t xml:space="preserve"> the physical point-to-point networks of the underlay transport network.</w:t>
      </w:r>
    </w:p>
    <w:p w14:paraId="25AD8539" w14:textId="24F0F4D7" w:rsidR="00780317" w:rsidRPr="00780317" w:rsidRDefault="00780317" w:rsidP="00780317">
      <w:pPr>
        <w:pStyle w:val="CMD"/>
      </w:pPr>
      <w:r w:rsidRPr="00780317">
        <w:t>R1#</w:t>
      </w:r>
      <w:r>
        <w:t xml:space="preserve"> </w:t>
      </w:r>
      <w:r w:rsidRPr="00780317">
        <w:rPr>
          <w:b/>
          <w:bCs/>
        </w:rPr>
        <w:t>traceroute 192.168.2.1</w:t>
      </w:r>
    </w:p>
    <w:p w14:paraId="0CDCAEE2" w14:textId="77777777" w:rsidR="00780317" w:rsidRPr="00780317" w:rsidRDefault="00780317" w:rsidP="00780317">
      <w:pPr>
        <w:pStyle w:val="CMDOutput"/>
      </w:pPr>
      <w:r w:rsidRPr="00780317">
        <w:t>Type escape sequence to abort.</w:t>
      </w:r>
    </w:p>
    <w:p w14:paraId="092DB90B" w14:textId="77777777" w:rsidR="00780317" w:rsidRPr="00780317" w:rsidRDefault="00780317" w:rsidP="00780317">
      <w:pPr>
        <w:pStyle w:val="CMDOutput"/>
      </w:pPr>
      <w:r w:rsidRPr="00780317">
        <w:t>Tracing the route to 192.168.2.1</w:t>
      </w:r>
    </w:p>
    <w:p w14:paraId="3A20A387" w14:textId="77777777" w:rsidR="00780317" w:rsidRPr="00780317" w:rsidRDefault="00780317" w:rsidP="00780317">
      <w:pPr>
        <w:pStyle w:val="CMDOutput"/>
      </w:pPr>
      <w:r w:rsidRPr="00780317">
        <w:t>VRF info: (vrf in name/id, vrf out name/id)</w:t>
      </w:r>
    </w:p>
    <w:p w14:paraId="112E454B" w14:textId="77777777" w:rsidR="00780317" w:rsidRPr="00780317" w:rsidRDefault="00780317" w:rsidP="00780317">
      <w:pPr>
        <w:pStyle w:val="CMDOutput"/>
      </w:pPr>
      <w:r w:rsidRPr="00780317">
        <w:t xml:space="preserve">  1 192.0.2.2 2 msec 4 msec 1 msec</w:t>
      </w:r>
    </w:p>
    <w:p w14:paraId="3724FA28" w14:textId="18F49E32" w:rsidR="00780317" w:rsidRDefault="00780317" w:rsidP="00780317">
      <w:pPr>
        <w:pStyle w:val="CMDOutput"/>
      </w:pPr>
      <w:r w:rsidRPr="00780317">
        <w:t xml:space="preserve">  2 198.51.100.2 1 </w:t>
      </w:r>
      <w:proofErr w:type="spellStart"/>
      <w:r w:rsidRPr="00780317">
        <w:t>msec</w:t>
      </w:r>
      <w:proofErr w:type="spellEnd"/>
      <w:r w:rsidRPr="00780317">
        <w:t xml:space="preserve"> </w:t>
      </w:r>
      <w:proofErr w:type="gramStart"/>
      <w:r w:rsidRPr="00780317">
        <w:t>*  1</w:t>
      </w:r>
      <w:proofErr w:type="gramEnd"/>
      <w:r w:rsidRPr="00780317">
        <w:t xml:space="preserve"> </w:t>
      </w:r>
      <w:proofErr w:type="spellStart"/>
      <w:r w:rsidRPr="00780317">
        <w:t>msec</w:t>
      </w:r>
      <w:proofErr w:type="spellEnd"/>
    </w:p>
    <w:p w14:paraId="7B659829" w14:textId="77777777" w:rsidR="00657E93" w:rsidRPr="00780317" w:rsidRDefault="00657E93" w:rsidP="00780317">
      <w:pPr>
        <w:pStyle w:val="CMDOutput"/>
      </w:pPr>
    </w:p>
    <w:p w14:paraId="209D94F1" w14:textId="4AEDA0F7" w:rsidR="00780317" w:rsidRPr="00780317" w:rsidRDefault="00780317" w:rsidP="00780317">
      <w:pPr>
        <w:pStyle w:val="CMD"/>
      </w:pPr>
      <w:r w:rsidRPr="00780317">
        <w:t>R1#</w:t>
      </w:r>
      <w:r>
        <w:t xml:space="preserve"> </w:t>
      </w:r>
      <w:r w:rsidRPr="00780317">
        <w:rPr>
          <w:b/>
          <w:bCs/>
        </w:rPr>
        <w:t>traceroute 192.168.3.1</w:t>
      </w:r>
    </w:p>
    <w:p w14:paraId="5867B52B" w14:textId="77777777" w:rsidR="00780317" w:rsidRPr="00780317" w:rsidRDefault="00780317" w:rsidP="00780317">
      <w:pPr>
        <w:pStyle w:val="CMDOutput"/>
      </w:pPr>
      <w:r w:rsidRPr="00780317">
        <w:t>Type escape sequence to abort.</w:t>
      </w:r>
    </w:p>
    <w:p w14:paraId="1D9E27BD" w14:textId="77777777" w:rsidR="00780317" w:rsidRPr="00780317" w:rsidRDefault="00780317" w:rsidP="00780317">
      <w:pPr>
        <w:pStyle w:val="CMDOutput"/>
      </w:pPr>
      <w:r w:rsidRPr="00780317">
        <w:t>Tracing the route to 192.168.3.1</w:t>
      </w:r>
    </w:p>
    <w:p w14:paraId="57672D77" w14:textId="77777777" w:rsidR="00780317" w:rsidRPr="00780317" w:rsidRDefault="00780317" w:rsidP="00780317">
      <w:pPr>
        <w:pStyle w:val="CMDOutput"/>
      </w:pPr>
      <w:r w:rsidRPr="00780317">
        <w:t>VRF info: (vrf in name/id, vrf out name/id)</w:t>
      </w:r>
    </w:p>
    <w:p w14:paraId="2C4803BA" w14:textId="77777777" w:rsidR="00780317" w:rsidRPr="00780317" w:rsidRDefault="00780317" w:rsidP="00780317">
      <w:pPr>
        <w:pStyle w:val="CMDOutput"/>
      </w:pPr>
      <w:r w:rsidRPr="00780317">
        <w:t xml:space="preserve">  1 192.0.2.2 2 msec 1 msec 1 msec</w:t>
      </w:r>
    </w:p>
    <w:p w14:paraId="61C3B3B6" w14:textId="038B5F59" w:rsidR="00780317" w:rsidRDefault="00780317" w:rsidP="00780317">
      <w:pPr>
        <w:pStyle w:val="CMDOutput"/>
      </w:pPr>
      <w:r w:rsidRPr="00780317">
        <w:t xml:space="preserve">  2 203.0.113.2 1 </w:t>
      </w:r>
      <w:proofErr w:type="spellStart"/>
      <w:r w:rsidRPr="00780317">
        <w:t>msec</w:t>
      </w:r>
      <w:proofErr w:type="spellEnd"/>
      <w:r w:rsidRPr="00780317">
        <w:t xml:space="preserve"> </w:t>
      </w:r>
      <w:proofErr w:type="gramStart"/>
      <w:r w:rsidRPr="00780317">
        <w:t>*  1</w:t>
      </w:r>
      <w:proofErr w:type="gramEnd"/>
      <w:r w:rsidRPr="00780317">
        <w:t xml:space="preserve"> </w:t>
      </w:r>
      <w:proofErr w:type="spellStart"/>
      <w:r w:rsidRPr="00780317">
        <w:t>msec</w:t>
      </w:r>
      <w:proofErr w:type="spellEnd"/>
    </w:p>
    <w:p w14:paraId="60E66317" w14:textId="393702E3" w:rsidR="00657E93" w:rsidRDefault="00657E93" w:rsidP="00657E93">
      <w:pPr>
        <w:pStyle w:val="ConfigWindow"/>
      </w:pPr>
      <w:r>
        <w:t>close</w:t>
      </w:r>
      <w:r w:rsidRPr="00F85B72">
        <w:t xml:space="preserve"> configuration window</w:t>
      </w:r>
    </w:p>
    <w:p w14:paraId="413863A7" w14:textId="087B9289" w:rsidR="002317D3" w:rsidRDefault="002317D3" w:rsidP="002317D3">
      <w:pPr>
        <w:pStyle w:val="SubStepAlpha"/>
      </w:pPr>
      <w:r>
        <w:t xml:space="preserve">Repeat the </w:t>
      </w:r>
      <w:r w:rsidRPr="000B77D3">
        <w:rPr>
          <w:b/>
        </w:rPr>
        <w:t>traceroute</w:t>
      </w:r>
      <w:r>
        <w:t xml:space="preserve"> commands on R2 and R3.</w:t>
      </w:r>
    </w:p>
    <w:p w14:paraId="0AB616F9" w14:textId="298137B5" w:rsidR="00ED7C1B" w:rsidRPr="00780317" w:rsidRDefault="00FD55A5" w:rsidP="000B77D3">
      <w:pPr>
        <w:pStyle w:val="SubStepAlpha"/>
      </w:pPr>
      <w:r>
        <w:t>You have successfully configured a DMVPN Phase 1 network.</w:t>
      </w:r>
      <w:r w:rsidR="00ED7C1B">
        <w:t xml:space="preserve"> </w:t>
      </w:r>
      <w:r w:rsidR="000D6327">
        <w:t xml:space="preserve">Save </w:t>
      </w:r>
      <w:r w:rsidR="00ED7C1B">
        <w:t>your configurations. You will use them as the starting point for the DMVPN Phase 3 lab.</w:t>
      </w:r>
    </w:p>
    <w:p w14:paraId="4B59995E" w14:textId="0EAB024C" w:rsidR="00763899" w:rsidRPr="00763899" w:rsidRDefault="00763899" w:rsidP="00780317">
      <w:pPr>
        <w:pStyle w:val="Heading1"/>
      </w:pPr>
      <w:bookmarkStart w:id="4" w:name="_GoBack"/>
      <w:bookmarkEnd w:id="4"/>
      <w:r w:rsidRPr="00763899">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63899" w:rsidRPr="00763899" w14:paraId="2FB0F3EF" w14:textId="77777777" w:rsidTr="004E2D5E">
        <w:trPr>
          <w:cnfStyle w:val="100000000000" w:firstRow="1" w:lastRow="0" w:firstColumn="0" w:lastColumn="0" w:oddVBand="0" w:evenVBand="0" w:oddHBand="0" w:evenHBand="0" w:firstRowFirstColumn="0" w:firstRowLastColumn="0" w:lastRowFirstColumn="0" w:lastRowLastColumn="0"/>
          <w:tblHeader/>
        </w:trPr>
        <w:tc>
          <w:tcPr>
            <w:tcW w:w="1530" w:type="dxa"/>
          </w:tcPr>
          <w:p w14:paraId="475D9AB7" w14:textId="77777777" w:rsidR="00763899" w:rsidRPr="00763899" w:rsidRDefault="00763899" w:rsidP="00763899">
            <w:pPr>
              <w:keepNext/>
              <w:spacing w:before="120" w:after="120"/>
              <w:rPr>
                <w:b/>
                <w:sz w:val="20"/>
              </w:rPr>
            </w:pPr>
            <w:r w:rsidRPr="00763899">
              <w:rPr>
                <w:b/>
                <w:sz w:val="20"/>
              </w:rPr>
              <w:t>Router Model</w:t>
            </w:r>
          </w:p>
        </w:tc>
        <w:tc>
          <w:tcPr>
            <w:tcW w:w="2250" w:type="dxa"/>
          </w:tcPr>
          <w:p w14:paraId="6D054A13" w14:textId="77777777" w:rsidR="00763899" w:rsidRPr="00763899" w:rsidRDefault="00763899" w:rsidP="00763899">
            <w:pPr>
              <w:keepNext/>
              <w:spacing w:before="120" w:after="120"/>
              <w:rPr>
                <w:b/>
                <w:sz w:val="20"/>
              </w:rPr>
            </w:pPr>
            <w:r w:rsidRPr="00763899">
              <w:rPr>
                <w:b/>
                <w:sz w:val="20"/>
              </w:rPr>
              <w:t>Ethernet Interface #1</w:t>
            </w:r>
          </w:p>
        </w:tc>
        <w:tc>
          <w:tcPr>
            <w:tcW w:w="2250" w:type="dxa"/>
          </w:tcPr>
          <w:p w14:paraId="7EF7B4CF" w14:textId="77777777" w:rsidR="00763899" w:rsidRPr="00763899" w:rsidRDefault="00763899" w:rsidP="00763899">
            <w:pPr>
              <w:keepNext/>
              <w:spacing w:before="120" w:after="120"/>
              <w:rPr>
                <w:b/>
                <w:sz w:val="20"/>
              </w:rPr>
            </w:pPr>
            <w:r w:rsidRPr="00763899">
              <w:rPr>
                <w:b/>
                <w:sz w:val="20"/>
              </w:rPr>
              <w:t>Ethernet Interface #2</w:t>
            </w:r>
          </w:p>
        </w:tc>
        <w:tc>
          <w:tcPr>
            <w:tcW w:w="2070" w:type="dxa"/>
          </w:tcPr>
          <w:p w14:paraId="7FE0576A" w14:textId="77777777" w:rsidR="00763899" w:rsidRPr="00763899" w:rsidRDefault="00763899" w:rsidP="00763899">
            <w:pPr>
              <w:keepNext/>
              <w:spacing w:before="120" w:after="120"/>
              <w:rPr>
                <w:b/>
                <w:sz w:val="20"/>
              </w:rPr>
            </w:pPr>
            <w:r w:rsidRPr="00763899">
              <w:rPr>
                <w:b/>
                <w:sz w:val="20"/>
              </w:rPr>
              <w:t>Serial Interface #1</w:t>
            </w:r>
          </w:p>
        </w:tc>
        <w:tc>
          <w:tcPr>
            <w:tcW w:w="2160" w:type="dxa"/>
          </w:tcPr>
          <w:p w14:paraId="5C868534" w14:textId="77777777" w:rsidR="00763899" w:rsidRPr="00763899" w:rsidRDefault="00763899" w:rsidP="00763899">
            <w:pPr>
              <w:keepNext/>
              <w:spacing w:before="120" w:after="120"/>
              <w:rPr>
                <w:b/>
                <w:sz w:val="20"/>
              </w:rPr>
            </w:pPr>
            <w:r w:rsidRPr="00763899">
              <w:rPr>
                <w:b/>
                <w:sz w:val="20"/>
              </w:rPr>
              <w:t>Serial Interface #2</w:t>
            </w:r>
          </w:p>
        </w:tc>
      </w:tr>
      <w:tr w:rsidR="00763899" w:rsidRPr="00763899" w14:paraId="3FF80ACE" w14:textId="77777777" w:rsidTr="004E2D5E">
        <w:tc>
          <w:tcPr>
            <w:tcW w:w="1530" w:type="dxa"/>
          </w:tcPr>
          <w:p w14:paraId="328ADBB6" w14:textId="77777777" w:rsidR="00763899" w:rsidRPr="00763899" w:rsidRDefault="00763899" w:rsidP="00763899">
            <w:pPr>
              <w:spacing w:line="240" w:lineRule="auto"/>
              <w:rPr>
                <w:sz w:val="20"/>
                <w:szCs w:val="20"/>
              </w:rPr>
            </w:pPr>
            <w:r w:rsidRPr="00763899">
              <w:rPr>
                <w:sz w:val="20"/>
                <w:szCs w:val="20"/>
              </w:rPr>
              <w:t>1800</w:t>
            </w:r>
          </w:p>
        </w:tc>
        <w:tc>
          <w:tcPr>
            <w:tcW w:w="2250" w:type="dxa"/>
          </w:tcPr>
          <w:p w14:paraId="141B9E53"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02959B64"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76F883"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2F288160"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02E3DC62" w14:textId="77777777" w:rsidTr="004E2D5E">
        <w:tc>
          <w:tcPr>
            <w:tcW w:w="1530" w:type="dxa"/>
          </w:tcPr>
          <w:p w14:paraId="29C34CE4" w14:textId="77777777" w:rsidR="00763899" w:rsidRPr="00763899" w:rsidRDefault="00763899" w:rsidP="00763899">
            <w:pPr>
              <w:spacing w:line="240" w:lineRule="auto"/>
              <w:rPr>
                <w:sz w:val="20"/>
                <w:szCs w:val="20"/>
              </w:rPr>
            </w:pPr>
            <w:r w:rsidRPr="00763899">
              <w:rPr>
                <w:sz w:val="20"/>
                <w:szCs w:val="20"/>
              </w:rPr>
              <w:t>1900</w:t>
            </w:r>
          </w:p>
        </w:tc>
        <w:tc>
          <w:tcPr>
            <w:tcW w:w="2250" w:type="dxa"/>
          </w:tcPr>
          <w:p w14:paraId="44698851"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1F9F5BD3"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F9283A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2D2250A"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166D873F" w14:textId="77777777" w:rsidTr="004E2D5E">
        <w:tc>
          <w:tcPr>
            <w:tcW w:w="1530" w:type="dxa"/>
          </w:tcPr>
          <w:p w14:paraId="7A8A56DE" w14:textId="77777777" w:rsidR="00763899" w:rsidRPr="00763899" w:rsidRDefault="00763899" w:rsidP="00763899">
            <w:pPr>
              <w:spacing w:line="240" w:lineRule="auto"/>
              <w:rPr>
                <w:sz w:val="20"/>
                <w:szCs w:val="20"/>
              </w:rPr>
            </w:pPr>
            <w:r w:rsidRPr="00763899">
              <w:rPr>
                <w:sz w:val="20"/>
                <w:szCs w:val="20"/>
              </w:rPr>
              <w:t>2801</w:t>
            </w:r>
          </w:p>
        </w:tc>
        <w:tc>
          <w:tcPr>
            <w:tcW w:w="2250" w:type="dxa"/>
          </w:tcPr>
          <w:p w14:paraId="2833767E"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59558348"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9A543F"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7B9ECEB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7602EAC7" w14:textId="77777777" w:rsidTr="004E2D5E">
        <w:tc>
          <w:tcPr>
            <w:tcW w:w="1530" w:type="dxa"/>
          </w:tcPr>
          <w:p w14:paraId="02EA2F11" w14:textId="77777777" w:rsidR="00763899" w:rsidRPr="00763899" w:rsidRDefault="00763899" w:rsidP="00763899">
            <w:pPr>
              <w:spacing w:line="240" w:lineRule="auto"/>
              <w:rPr>
                <w:sz w:val="20"/>
                <w:szCs w:val="20"/>
              </w:rPr>
            </w:pPr>
            <w:r w:rsidRPr="00763899">
              <w:rPr>
                <w:sz w:val="20"/>
                <w:szCs w:val="20"/>
              </w:rPr>
              <w:t>2811</w:t>
            </w:r>
          </w:p>
        </w:tc>
        <w:tc>
          <w:tcPr>
            <w:tcW w:w="2250" w:type="dxa"/>
          </w:tcPr>
          <w:p w14:paraId="6D1C54F9"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72F4BE55"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3236A69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5A27F84"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CFA1B90" w14:textId="77777777" w:rsidTr="004E2D5E">
        <w:tc>
          <w:tcPr>
            <w:tcW w:w="1530" w:type="dxa"/>
          </w:tcPr>
          <w:p w14:paraId="68F5CFFF" w14:textId="77777777" w:rsidR="00763899" w:rsidRPr="00763899" w:rsidRDefault="00763899" w:rsidP="00763899">
            <w:pPr>
              <w:spacing w:line="240" w:lineRule="auto"/>
              <w:rPr>
                <w:sz w:val="20"/>
                <w:szCs w:val="20"/>
              </w:rPr>
            </w:pPr>
            <w:r w:rsidRPr="00763899">
              <w:rPr>
                <w:sz w:val="20"/>
                <w:szCs w:val="20"/>
              </w:rPr>
              <w:t>2900</w:t>
            </w:r>
          </w:p>
        </w:tc>
        <w:tc>
          <w:tcPr>
            <w:tcW w:w="2250" w:type="dxa"/>
          </w:tcPr>
          <w:p w14:paraId="393965A5"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69FD3604"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20E37CE"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667FB971"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A1350AD" w14:textId="77777777" w:rsidTr="004E2D5E">
        <w:tc>
          <w:tcPr>
            <w:tcW w:w="1530" w:type="dxa"/>
          </w:tcPr>
          <w:p w14:paraId="3200324A" w14:textId="77777777" w:rsidR="00763899" w:rsidRPr="00763899" w:rsidRDefault="00763899" w:rsidP="00763899">
            <w:pPr>
              <w:spacing w:line="240" w:lineRule="auto"/>
              <w:rPr>
                <w:sz w:val="20"/>
                <w:szCs w:val="20"/>
              </w:rPr>
            </w:pPr>
            <w:r w:rsidRPr="00763899">
              <w:rPr>
                <w:sz w:val="20"/>
                <w:szCs w:val="20"/>
              </w:rPr>
              <w:t>4221</w:t>
            </w:r>
          </w:p>
        </w:tc>
        <w:tc>
          <w:tcPr>
            <w:tcW w:w="2250" w:type="dxa"/>
          </w:tcPr>
          <w:p w14:paraId="4C960597"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3261615A"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5CE077F6"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2A66F00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2FD9CFFC" w14:textId="77777777" w:rsidTr="004E2D5E">
        <w:tc>
          <w:tcPr>
            <w:tcW w:w="1530" w:type="dxa"/>
          </w:tcPr>
          <w:p w14:paraId="620ADAA8" w14:textId="77777777" w:rsidR="00763899" w:rsidRPr="00763899" w:rsidRDefault="00763899" w:rsidP="00763899">
            <w:pPr>
              <w:spacing w:line="240" w:lineRule="auto"/>
              <w:rPr>
                <w:sz w:val="20"/>
                <w:szCs w:val="20"/>
              </w:rPr>
            </w:pPr>
            <w:r w:rsidRPr="00763899">
              <w:rPr>
                <w:sz w:val="20"/>
                <w:szCs w:val="20"/>
              </w:rPr>
              <w:t>4300</w:t>
            </w:r>
          </w:p>
        </w:tc>
        <w:tc>
          <w:tcPr>
            <w:tcW w:w="2250" w:type="dxa"/>
          </w:tcPr>
          <w:p w14:paraId="557348C1"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42BAF944"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19F987C9"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14DAFAF2" w14:textId="77777777" w:rsidR="00763899" w:rsidRPr="00763899" w:rsidRDefault="00763899" w:rsidP="00763899">
            <w:pPr>
              <w:spacing w:line="240" w:lineRule="auto"/>
              <w:rPr>
                <w:sz w:val="20"/>
                <w:szCs w:val="20"/>
              </w:rPr>
            </w:pPr>
            <w:r w:rsidRPr="00763899">
              <w:rPr>
                <w:sz w:val="20"/>
                <w:szCs w:val="20"/>
              </w:rPr>
              <w:t>Serial 0/1/1 (S0/1/1)</w:t>
            </w:r>
          </w:p>
        </w:tc>
      </w:tr>
    </w:tbl>
    <w:p w14:paraId="520CC79E" w14:textId="2E7C9AAB" w:rsidR="00763899" w:rsidRDefault="00763899" w:rsidP="00763899">
      <w:pPr>
        <w:spacing w:before="120" w:after="120" w:line="240" w:lineRule="auto"/>
        <w:rPr>
          <w:rFonts w:eastAsia="Times New Roman"/>
          <w:sz w:val="20"/>
          <w:szCs w:val="24"/>
        </w:rPr>
      </w:pPr>
      <w:r w:rsidRPr="00763899">
        <w:rPr>
          <w:rFonts w:eastAsia="Times New Roman"/>
          <w:b/>
          <w:sz w:val="20"/>
          <w:szCs w:val="24"/>
        </w:rPr>
        <w:t>Note</w:t>
      </w:r>
      <w:r w:rsidRPr="00763899">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D324919" w14:textId="51C82C31" w:rsidR="00ED2EA2" w:rsidRPr="002F2BC3" w:rsidRDefault="00763899" w:rsidP="002F2BC3">
      <w:pPr>
        <w:pStyle w:val="ConfigWindow"/>
        <w:rPr>
          <w:rStyle w:val="DevConfigGray"/>
          <w:rFonts w:ascii="Arial" w:hAnsi="Arial"/>
          <w:color w:val="FFFFFF" w:themeColor="background1"/>
          <w:sz w:val="6"/>
          <w:shd w:val="clear" w:color="auto" w:fill="auto"/>
        </w:rPr>
      </w:pPr>
      <w:r w:rsidRPr="000B77D3">
        <w:t>End of document</w:t>
      </w:r>
    </w:p>
    <w:sectPr w:rsidR="00ED2EA2" w:rsidRPr="002F2BC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0B8E" w14:textId="77777777" w:rsidR="00754B89" w:rsidRDefault="00754B89" w:rsidP="00710659">
      <w:pPr>
        <w:spacing w:after="0" w:line="240" w:lineRule="auto"/>
      </w:pPr>
      <w:r>
        <w:separator/>
      </w:r>
    </w:p>
    <w:p w14:paraId="73ED1A81" w14:textId="77777777" w:rsidR="00754B89" w:rsidRDefault="00754B89"/>
  </w:endnote>
  <w:endnote w:type="continuationSeparator" w:id="0">
    <w:p w14:paraId="38439A4F" w14:textId="77777777" w:rsidR="00754B89" w:rsidRDefault="00754B89" w:rsidP="00710659">
      <w:pPr>
        <w:spacing w:after="0" w:line="240" w:lineRule="auto"/>
      </w:pPr>
      <w:r>
        <w:continuationSeparator/>
      </w:r>
    </w:p>
    <w:p w14:paraId="14838EFC" w14:textId="77777777" w:rsidR="00754B89" w:rsidRDefault="00754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1AC1" w14:textId="25CF249B" w:rsidR="003F511E" w:rsidRPr="00882B63" w:rsidRDefault="003F511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9360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AC11" w14:textId="2FEEE0C7" w:rsidR="003F511E" w:rsidRPr="00882B63" w:rsidRDefault="003F511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9360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A1EA1" w14:textId="77777777" w:rsidR="00754B89" w:rsidRDefault="00754B89" w:rsidP="00710659">
      <w:pPr>
        <w:spacing w:after="0" w:line="240" w:lineRule="auto"/>
      </w:pPr>
      <w:r>
        <w:separator/>
      </w:r>
    </w:p>
    <w:p w14:paraId="4C45B338" w14:textId="77777777" w:rsidR="00754B89" w:rsidRDefault="00754B89"/>
  </w:footnote>
  <w:footnote w:type="continuationSeparator" w:id="0">
    <w:p w14:paraId="0066B0A7" w14:textId="77777777" w:rsidR="00754B89" w:rsidRDefault="00754B89" w:rsidP="00710659">
      <w:pPr>
        <w:spacing w:after="0" w:line="240" w:lineRule="auto"/>
      </w:pPr>
      <w:r>
        <w:continuationSeparator/>
      </w:r>
    </w:p>
    <w:p w14:paraId="7E93A32C" w14:textId="77777777" w:rsidR="00754B89" w:rsidRDefault="00754B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Content>
      <w:p w14:paraId="7C08CDFA" w14:textId="2E597428" w:rsidR="003F511E" w:rsidRDefault="003F511E" w:rsidP="008402F2">
        <w:pPr>
          <w:pStyle w:val="PageHead"/>
        </w:pPr>
        <w:r>
          <w:t>Lab - Implement a DMVPN Phase 1 Hub-to-Spoke Topology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E1F9" w14:textId="77777777" w:rsidR="003F511E" w:rsidRDefault="003F511E" w:rsidP="006C3FCF">
    <w:pPr>
      <w:ind w:left="-288"/>
    </w:pPr>
    <w:r>
      <w:rPr>
        <w:noProof/>
      </w:rPr>
      <w:drawing>
        <wp:inline distT="0" distB="0" distL="0" distR="0" wp14:anchorId="55E4B983" wp14:editId="42ADBF3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40"/>
    <w:rsid w:val="00001BDF"/>
    <w:rsid w:val="0000380F"/>
    <w:rsid w:val="00004175"/>
    <w:rsid w:val="000059C9"/>
    <w:rsid w:val="00012C22"/>
    <w:rsid w:val="00015DE3"/>
    <w:rsid w:val="000160F7"/>
    <w:rsid w:val="00016D5B"/>
    <w:rsid w:val="00016F30"/>
    <w:rsid w:val="0002047C"/>
    <w:rsid w:val="00021B9A"/>
    <w:rsid w:val="000242D6"/>
    <w:rsid w:val="00024EE5"/>
    <w:rsid w:val="000339AD"/>
    <w:rsid w:val="00041AF6"/>
    <w:rsid w:val="000430D3"/>
    <w:rsid w:val="00044E62"/>
    <w:rsid w:val="00045FBA"/>
    <w:rsid w:val="00047762"/>
    <w:rsid w:val="00050BA4"/>
    <w:rsid w:val="0005141D"/>
    <w:rsid w:val="00051738"/>
    <w:rsid w:val="0005242B"/>
    <w:rsid w:val="00052548"/>
    <w:rsid w:val="00060696"/>
    <w:rsid w:val="000617F5"/>
    <w:rsid w:val="00062D89"/>
    <w:rsid w:val="00067A67"/>
    <w:rsid w:val="00070C16"/>
    <w:rsid w:val="00075EA9"/>
    <w:rsid w:val="000769CF"/>
    <w:rsid w:val="00080AD8"/>
    <w:rsid w:val="000815D8"/>
    <w:rsid w:val="00084C99"/>
    <w:rsid w:val="00085CC6"/>
    <w:rsid w:val="00090B13"/>
    <w:rsid w:val="00090C07"/>
    <w:rsid w:val="0009147A"/>
    <w:rsid w:val="00091E8D"/>
    <w:rsid w:val="0009378D"/>
    <w:rsid w:val="00097163"/>
    <w:rsid w:val="000A22C8"/>
    <w:rsid w:val="000B2344"/>
    <w:rsid w:val="000B6605"/>
    <w:rsid w:val="000B7591"/>
    <w:rsid w:val="000B77D3"/>
    <w:rsid w:val="000B7DE5"/>
    <w:rsid w:val="000C2118"/>
    <w:rsid w:val="000C333E"/>
    <w:rsid w:val="000C5EF2"/>
    <w:rsid w:val="000C6425"/>
    <w:rsid w:val="000C6E6E"/>
    <w:rsid w:val="000C7B7D"/>
    <w:rsid w:val="000D55B4"/>
    <w:rsid w:val="000D6327"/>
    <w:rsid w:val="000E65F0"/>
    <w:rsid w:val="000F072C"/>
    <w:rsid w:val="000F2074"/>
    <w:rsid w:val="000F2BC2"/>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2F35"/>
    <w:rsid w:val="00143450"/>
    <w:rsid w:val="00144997"/>
    <w:rsid w:val="00151D1E"/>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423C"/>
    <w:rsid w:val="00195975"/>
    <w:rsid w:val="00196CBC"/>
    <w:rsid w:val="0019753E"/>
    <w:rsid w:val="00197614"/>
    <w:rsid w:val="001A0312"/>
    <w:rsid w:val="001A15DA"/>
    <w:rsid w:val="001A2694"/>
    <w:rsid w:val="001A2CC7"/>
    <w:rsid w:val="001A3CC7"/>
    <w:rsid w:val="001A67A4"/>
    <w:rsid w:val="001A69AC"/>
    <w:rsid w:val="001B67D8"/>
    <w:rsid w:val="001B6F95"/>
    <w:rsid w:val="001C05A1"/>
    <w:rsid w:val="001C1D9E"/>
    <w:rsid w:val="001C5998"/>
    <w:rsid w:val="001C61C3"/>
    <w:rsid w:val="001C7C3B"/>
    <w:rsid w:val="001D5B6F"/>
    <w:rsid w:val="001E01B3"/>
    <w:rsid w:val="001E0AB8"/>
    <w:rsid w:val="001E14E0"/>
    <w:rsid w:val="001E38E0"/>
    <w:rsid w:val="001E4E72"/>
    <w:rsid w:val="001E62B3"/>
    <w:rsid w:val="001E6424"/>
    <w:rsid w:val="001E6C91"/>
    <w:rsid w:val="001F0171"/>
    <w:rsid w:val="001F0204"/>
    <w:rsid w:val="001F0D77"/>
    <w:rsid w:val="001F643A"/>
    <w:rsid w:val="001F7DD8"/>
    <w:rsid w:val="00201928"/>
    <w:rsid w:val="00203E26"/>
    <w:rsid w:val="0020449C"/>
    <w:rsid w:val="002113B8"/>
    <w:rsid w:val="00215665"/>
    <w:rsid w:val="002163BB"/>
    <w:rsid w:val="0021792C"/>
    <w:rsid w:val="002201F1"/>
    <w:rsid w:val="00220909"/>
    <w:rsid w:val="002240AB"/>
    <w:rsid w:val="00225E37"/>
    <w:rsid w:val="002317D3"/>
    <w:rsid w:val="00231DCA"/>
    <w:rsid w:val="00235792"/>
    <w:rsid w:val="00242E3A"/>
    <w:rsid w:val="00246492"/>
    <w:rsid w:val="002506CF"/>
    <w:rsid w:val="0025107F"/>
    <w:rsid w:val="00260CD4"/>
    <w:rsid w:val="002639D8"/>
    <w:rsid w:val="00265F77"/>
    <w:rsid w:val="00266C83"/>
    <w:rsid w:val="0027078A"/>
    <w:rsid w:val="00270FCC"/>
    <w:rsid w:val="002768DC"/>
    <w:rsid w:val="00281D43"/>
    <w:rsid w:val="00294C8F"/>
    <w:rsid w:val="002A0B2E"/>
    <w:rsid w:val="002A0DC1"/>
    <w:rsid w:val="002A6C56"/>
    <w:rsid w:val="002B01BB"/>
    <w:rsid w:val="002B3608"/>
    <w:rsid w:val="002B647F"/>
    <w:rsid w:val="002C04C4"/>
    <w:rsid w:val="002C090C"/>
    <w:rsid w:val="002C1243"/>
    <w:rsid w:val="002C1815"/>
    <w:rsid w:val="002C475E"/>
    <w:rsid w:val="002C48D5"/>
    <w:rsid w:val="002C6AD6"/>
    <w:rsid w:val="002D6C2A"/>
    <w:rsid w:val="002D7A86"/>
    <w:rsid w:val="002F2BC3"/>
    <w:rsid w:val="002F45FF"/>
    <w:rsid w:val="002F66D3"/>
    <w:rsid w:val="002F6D17"/>
    <w:rsid w:val="00302887"/>
    <w:rsid w:val="003056EB"/>
    <w:rsid w:val="003071FF"/>
    <w:rsid w:val="00310652"/>
    <w:rsid w:val="00311065"/>
    <w:rsid w:val="0031371D"/>
    <w:rsid w:val="0031789F"/>
    <w:rsid w:val="00320788"/>
    <w:rsid w:val="0032293D"/>
    <w:rsid w:val="003233A3"/>
    <w:rsid w:val="00333FC8"/>
    <w:rsid w:val="00334C33"/>
    <w:rsid w:val="00336178"/>
    <w:rsid w:val="0034218C"/>
    <w:rsid w:val="0034455D"/>
    <w:rsid w:val="0034604B"/>
    <w:rsid w:val="00346D17"/>
    <w:rsid w:val="00347972"/>
    <w:rsid w:val="00347B40"/>
    <w:rsid w:val="00351949"/>
    <w:rsid w:val="00351A02"/>
    <w:rsid w:val="0035469B"/>
    <w:rsid w:val="003559CC"/>
    <w:rsid w:val="00355D4B"/>
    <w:rsid w:val="003569D7"/>
    <w:rsid w:val="003601D1"/>
    <w:rsid w:val="003608AC"/>
    <w:rsid w:val="00363A23"/>
    <w:rsid w:val="0036440C"/>
    <w:rsid w:val="0036465A"/>
    <w:rsid w:val="00390C38"/>
    <w:rsid w:val="00392748"/>
    <w:rsid w:val="00392C65"/>
    <w:rsid w:val="00392ED5"/>
    <w:rsid w:val="003A19DC"/>
    <w:rsid w:val="003A1B45"/>
    <w:rsid w:val="003A220C"/>
    <w:rsid w:val="003B030C"/>
    <w:rsid w:val="003B06BA"/>
    <w:rsid w:val="003B256A"/>
    <w:rsid w:val="003B46FC"/>
    <w:rsid w:val="003B5767"/>
    <w:rsid w:val="003B7605"/>
    <w:rsid w:val="003C08AA"/>
    <w:rsid w:val="003C2A7B"/>
    <w:rsid w:val="003C49EF"/>
    <w:rsid w:val="003C4E46"/>
    <w:rsid w:val="003C6BCA"/>
    <w:rsid w:val="003C7902"/>
    <w:rsid w:val="003D0BFF"/>
    <w:rsid w:val="003D4721"/>
    <w:rsid w:val="003D6EF1"/>
    <w:rsid w:val="003E5BE5"/>
    <w:rsid w:val="003F18D1"/>
    <w:rsid w:val="003F20EC"/>
    <w:rsid w:val="003F4F0E"/>
    <w:rsid w:val="003F511E"/>
    <w:rsid w:val="003F6096"/>
    <w:rsid w:val="003F6E06"/>
    <w:rsid w:val="003F7932"/>
    <w:rsid w:val="00403C7A"/>
    <w:rsid w:val="004057A6"/>
    <w:rsid w:val="00406554"/>
    <w:rsid w:val="00407755"/>
    <w:rsid w:val="0041293B"/>
    <w:rsid w:val="004131B0"/>
    <w:rsid w:val="00416C42"/>
    <w:rsid w:val="004173AF"/>
    <w:rsid w:val="00422476"/>
    <w:rsid w:val="0042385C"/>
    <w:rsid w:val="00426FA5"/>
    <w:rsid w:val="00431654"/>
    <w:rsid w:val="00433E69"/>
    <w:rsid w:val="00434655"/>
    <w:rsid w:val="00434926"/>
    <w:rsid w:val="00443ACE"/>
    <w:rsid w:val="00444217"/>
    <w:rsid w:val="004478F4"/>
    <w:rsid w:val="00450F7A"/>
    <w:rsid w:val="00452C6D"/>
    <w:rsid w:val="00455E0B"/>
    <w:rsid w:val="0045724D"/>
    <w:rsid w:val="00457934"/>
    <w:rsid w:val="00462B9F"/>
    <w:rsid w:val="0046589C"/>
    <w:rsid w:val="004659EE"/>
    <w:rsid w:val="004678CD"/>
    <w:rsid w:val="00473E34"/>
    <w:rsid w:val="004763CF"/>
    <w:rsid w:val="0047684A"/>
    <w:rsid w:val="00476BA9"/>
    <w:rsid w:val="00481650"/>
    <w:rsid w:val="00490807"/>
    <w:rsid w:val="004936C2"/>
    <w:rsid w:val="0049379C"/>
    <w:rsid w:val="00497480"/>
    <w:rsid w:val="004A1CA0"/>
    <w:rsid w:val="004A22E9"/>
    <w:rsid w:val="004A4ACD"/>
    <w:rsid w:val="004A506C"/>
    <w:rsid w:val="004A5BC5"/>
    <w:rsid w:val="004B023D"/>
    <w:rsid w:val="004B2462"/>
    <w:rsid w:val="004B5019"/>
    <w:rsid w:val="004C0909"/>
    <w:rsid w:val="004C3F97"/>
    <w:rsid w:val="004D01F2"/>
    <w:rsid w:val="004D0AC8"/>
    <w:rsid w:val="004D1F94"/>
    <w:rsid w:val="004D2CED"/>
    <w:rsid w:val="004D3339"/>
    <w:rsid w:val="004D353F"/>
    <w:rsid w:val="004D36D7"/>
    <w:rsid w:val="004D682B"/>
    <w:rsid w:val="004E2D5E"/>
    <w:rsid w:val="004E6152"/>
    <w:rsid w:val="004F344A"/>
    <w:rsid w:val="004F4EC3"/>
    <w:rsid w:val="00504ED4"/>
    <w:rsid w:val="00507A2D"/>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57973"/>
    <w:rsid w:val="00561BB2"/>
    <w:rsid w:val="00563249"/>
    <w:rsid w:val="00570195"/>
    <w:rsid w:val="00570A65"/>
    <w:rsid w:val="005762B1"/>
    <w:rsid w:val="00580456"/>
    <w:rsid w:val="00580E73"/>
    <w:rsid w:val="00584CEA"/>
    <w:rsid w:val="00592329"/>
    <w:rsid w:val="00593386"/>
    <w:rsid w:val="00593974"/>
    <w:rsid w:val="00596998"/>
    <w:rsid w:val="0059790F"/>
    <w:rsid w:val="005A447D"/>
    <w:rsid w:val="005A6E62"/>
    <w:rsid w:val="005B2FB3"/>
    <w:rsid w:val="005C6DE5"/>
    <w:rsid w:val="005D2B29"/>
    <w:rsid w:val="005D354A"/>
    <w:rsid w:val="005D3E53"/>
    <w:rsid w:val="005D506C"/>
    <w:rsid w:val="005E16A9"/>
    <w:rsid w:val="005E3235"/>
    <w:rsid w:val="005E4176"/>
    <w:rsid w:val="005E4876"/>
    <w:rsid w:val="005E65B5"/>
    <w:rsid w:val="005F0301"/>
    <w:rsid w:val="005F156A"/>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E93"/>
    <w:rsid w:val="006638C2"/>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DEC"/>
    <w:rsid w:val="00705FEC"/>
    <w:rsid w:val="00710659"/>
    <w:rsid w:val="0071147A"/>
    <w:rsid w:val="0071185D"/>
    <w:rsid w:val="00721E01"/>
    <w:rsid w:val="007222AD"/>
    <w:rsid w:val="007267CF"/>
    <w:rsid w:val="007319D0"/>
    <w:rsid w:val="00731F3F"/>
    <w:rsid w:val="00733BAB"/>
    <w:rsid w:val="0073604C"/>
    <w:rsid w:val="007436BF"/>
    <w:rsid w:val="007443E9"/>
    <w:rsid w:val="00745DCE"/>
    <w:rsid w:val="00753D89"/>
    <w:rsid w:val="00753DDA"/>
    <w:rsid w:val="00754A6E"/>
    <w:rsid w:val="00754B89"/>
    <w:rsid w:val="007550F9"/>
    <w:rsid w:val="007553D8"/>
    <w:rsid w:val="00755C9B"/>
    <w:rsid w:val="00760FE4"/>
    <w:rsid w:val="007636C2"/>
    <w:rsid w:val="00763899"/>
    <w:rsid w:val="00763D8B"/>
    <w:rsid w:val="007657F6"/>
    <w:rsid w:val="00765E47"/>
    <w:rsid w:val="00767C9B"/>
    <w:rsid w:val="0077125A"/>
    <w:rsid w:val="00780317"/>
    <w:rsid w:val="0078405B"/>
    <w:rsid w:val="00786F4E"/>
    <w:rsid w:val="00786F58"/>
    <w:rsid w:val="00787CC1"/>
    <w:rsid w:val="00792F4E"/>
    <w:rsid w:val="0079398D"/>
    <w:rsid w:val="00796C25"/>
    <w:rsid w:val="007A24BF"/>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63F"/>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7F6"/>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7C9"/>
    <w:rsid w:val="008A3A90"/>
    <w:rsid w:val="008B06D4"/>
    <w:rsid w:val="008B4718"/>
    <w:rsid w:val="008B4F20"/>
    <w:rsid w:val="008B68E7"/>
    <w:rsid w:val="008B7FFD"/>
    <w:rsid w:val="008C286A"/>
    <w:rsid w:val="008C2920"/>
    <w:rsid w:val="008C4307"/>
    <w:rsid w:val="008C7012"/>
    <w:rsid w:val="008D23DF"/>
    <w:rsid w:val="008D73BF"/>
    <w:rsid w:val="008D7F09"/>
    <w:rsid w:val="008E00D5"/>
    <w:rsid w:val="008E0DB2"/>
    <w:rsid w:val="008E4D66"/>
    <w:rsid w:val="008E5813"/>
    <w:rsid w:val="008E58FD"/>
    <w:rsid w:val="008E5B4C"/>
    <w:rsid w:val="008E5B64"/>
    <w:rsid w:val="008E7DAA"/>
    <w:rsid w:val="008F0094"/>
    <w:rsid w:val="008F03EF"/>
    <w:rsid w:val="008F340F"/>
    <w:rsid w:val="00903523"/>
    <w:rsid w:val="00906281"/>
    <w:rsid w:val="0090659A"/>
    <w:rsid w:val="00911080"/>
    <w:rsid w:val="00912500"/>
    <w:rsid w:val="0091350B"/>
    <w:rsid w:val="00915986"/>
    <w:rsid w:val="00917624"/>
    <w:rsid w:val="0091778E"/>
    <w:rsid w:val="00920868"/>
    <w:rsid w:val="00926CB2"/>
    <w:rsid w:val="00930386"/>
    <w:rsid w:val="009309F5"/>
    <w:rsid w:val="00933237"/>
    <w:rsid w:val="00933F28"/>
    <w:rsid w:val="009400C3"/>
    <w:rsid w:val="00942299"/>
    <w:rsid w:val="009453F7"/>
    <w:rsid w:val="009476C0"/>
    <w:rsid w:val="00963E34"/>
    <w:rsid w:val="00963FCB"/>
    <w:rsid w:val="00964DFA"/>
    <w:rsid w:val="00970A69"/>
    <w:rsid w:val="0097211D"/>
    <w:rsid w:val="0098146A"/>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EA5"/>
    <w:rsid w:val="009E42B9"/>
    <w:rsid w:val="009E4E17"/>
    <w:rsid w:val="009E54B9"/>
    <w:rsid w:val="009F48CB"/>
    <w:rsid w:val="009F4C2E"/>
    <w:rsid w:val="00A014A3"/>
    <w:rsid w:val="00A027CC"/>
    <w:rsid w:val="00A0412D"/>
    <w:rsid w:val="00A15DF0"/>
    <w:rsid w:val="00A21211"/>
    <w:rsid w:val="00A30F8A"/>
    <w:rsid w:val="00A33890"/>
    <w:rsid w:val="00A3462D"/>
    <w:rsid w:val="00A34E7F"/>
    <w:rsid w:val="00A46F0A"/>
    <w:rsid w:val="00A46F25"/>
    <w:rsid w:val="00A47CC2"/>
    <w:rsid w:val="00A502BA"/>
    <w:rsid w:val="00A60146"/>
    <w:rsid w:val="00A601A9"/>
    <w:rsid w:val="00A60F6F"/>
    <w:rsid w:val="00A622C4"/>
    <w:rsid w:val="00A6283D"/>
    <w:rsid w:val="00A676FF"/>
    <w:rsid w:val="00A73EBA"/>
    <w:rsid w:val="00A7529A"/>
    <w:rsid w:val="00A754B4"/>
    <w:rsid w:val="00A76665"/>
    <w:rsid w:val="00A76749"/>
    <w:rsid w:val="00A807C1"/>
    <w:rsid w:val="00A81AF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C3D"/>
    <w:rsid w:val="00AE56C0"/>
    <w:rsid w:val="00AF7ACC"/>
    <w:rsid w:val="00B008EE"/>
    <w:rsid w:val="00B00914"/>
    <w:rsid w:val="00B02A8E"/>
    <w:rsid w:val="00B052EE"/>
    <w:rsid w:val="00B1081F"/>
    <w:rsid w:val="00B2496B"/>
    <w:rsid w:val="00B27499"/>
    <w:rsid w:val="00B3010D"/>
    <w:rsid w:val="00B35151"/>
    <w:rsid w:val="00B36006"/>
    <w:rsid w:val="00B433F2"/>
    <w:rsid w:val="00B458E8"/>
    <w:rsid w:val="00B47940"/>
    <w:rsid w:val="00B5397B"/>
    <w:rsid w:val="00B53EE9"/>
    <w:rsid w:val="00B5732C"/>
    <w:rsid w:val="00B6183E"/>
    <w:rsid w:val="00B62809"/>
    <w:rsid w:val="00B72F2A"/>
    <w:rsid w:val="00B74716"/>
    <w:rsid w:val="00B7473A"/>
    <w:rsid w:val="00B7675A"/>
    <w:rsid w:val="00B81898"/>
    <w:rsid w:val="00B82DED"/>
    <w:rsid w:val="00B8606B"/>
    <w:rsid w:val="00B86354"/>
    <w:rsid w:val="00B878E7"/>
    <w:rsid w:val="00B879CC"/>
    <w:rsid w:val="00B97278"/>
    <w:rsid w:val="00B97943"/>
    <w:rsid w:val="00B97A95"/>
    <w:rsid w:val="00BA1D0B"/>
    <w:rsid w:val="00BA2B50"/>
    <w:rsid w:val="00BA6972"/>
    <w:rsid w:val="00BB1E0D"/>
    <w:rsid w:val="00BB26C8"/>
    <w:rsid w:val="00BB4D9B"/>
    <w:rsid w:val="00BB6207"/>
    <w:rsid w:val="00BB73FF"/>
    <w:rsid w:val="00BB7688"/>
    <w:rsid w:val="00BC7423"/>
    <w:rsid w:val="00BC7CAC"/>
    <w:rsid w:val="00BD6D76"/>
    <w:rsid w:val="00BE3A73"/>
    <w:rsid w:val="00BE56B3"/>
    <w:rsid w:val="00BE676D"/>
    <w:rsid w:val="00BE7B19"/>
    <w:rsid w:val="00BF04E8"/>
    <w:rsid w:val="00BF16BF"/>
    <w:rsid w:val="00BF4D1F"/>
    <w:rsid w:val="00BF76BE"/>
    <w:rsid w:val="00C00024"/>
    <w:rsid w:val="00C02A73"/>
    <w:rsid w:val="00C063D2"/>
    <w:rsid w:val="00C07FD9"/>
    <w:rsid w:val="00C10955"/>
    <w:rsid w:val="00C11C4D"/>
    <w:rsid w:val="00C162C0"/>
    <w:rsid w:val="00C1712C"/>
    <w:rsid w:val="00C20634"/>
    <w:rsid w:val="00C212E0"/>
    <w:rsid w:val="00C23E16"/>
    <w:rsid w:val="00C27E37"/>
    <w:rsid w:val="00C3133A"/>
    <w:rsid w:val="00C32713"/>
    <w:rsid w:val="00C351B8"/>
    <w:rsid w:val="00C37769"/>
    <w:rsid w:val="00C410D9"/>
    <w:rsid w:val="00C44DB7"/>
    <w:rsid w:val="00C4510A"/>
    <w:rsid w:val="00C45521"/>
    <w:rsid w:val="00C46FAD"/>
    <w:rsid w:val="00C47F2E"/>
    <w:rsid w:val="00C52BA6"/>
    <w:rsid w:val="00C566E6"/>
    <w:rsid w:val="00C57A1A"/>
    <w:rsid w:val="00C60BBD"/>
    <w:rsid w:val="00C6258F"/>
    <w:rsid w:val="00C62C41"/>
    <w:rsid w:val="00C63DF6"/>
    <w:rsid w:val="00C63E58"/>
    <w:rsid w:val="00C6495E"/>
    <w:rsid w:val="00C665A2"/>
    <w:rsid w:val="00C670EE"/>
    <w:rsid w:val="00C67E3B"/>
    <w:rsid w:val="00C71F4C"/>
    <w:rsid w:val="00C73E03"/>
    <w:rsid w:val="00C77045"/>
    <w:rsid w:val="00C77B29"/>
    <w:rsid w:val="00C8544B"/>
    <w:rsid w:val="00C87039"/>
    <w:rsid w:val="00C8718B"/>
    <w:rsid w:val="00C872E4"/>
    <w:rsid w:val="00C878D9"/>
    <w:rsid w:val="00C90311"/>
    <w:rsid w:val="00C91C26"/>
    <w:rsid w:val="00CA20A3"/>
    <w:rsid w:val="00CA2BB2"/>
    <w:rsid w:val="00CA73D5"/>
    <w:rsid w:val="00CB2FC9"/>
    <w:rsid w:val="00CB5068"/>
    <w:rsid w:val="00CB7D2B"/>
    <w:rsid w:val="00CC0F0F"/>
    <w:rsid w:val="00CC1C87"/>
    <w:rsid w:val="00CC3000"/>
    <w:rsid w:val="00CC4859"/>
    <w:rsid w:val="00CC7A35"/>
    <w:rsid w:val="00CD072A"/>
    <w:rsid w:val="00CD1070"/>
    <w:rsid w:val="00CD40B1"/>
    <w:rsid w:val="00CD51E0"/>
    <w:rsid w:val="00CD7F73"/>
    <w:rsid w:val="00CE26C5"/>
    <w:rsid w:val="00CE36AF"/>
    <w:rsid w:val="00CE47F3"/>
    <w:rsid w:val="00CE54DD"/>
    <w:rsid w:val="00CE7A5A"/>
    <w:rsid w:val="00CF0DA5"/>
    <w:rsid w:val="00CF11F5"/>
    <w:rsid w:val="00CF26E3"/>
    <w:rsid w:val="00CF5D31"/>
    <w:rsid w:val="00CF5F3B"/>
    <w:rsid w:val="00CF7733"/>
    <w:rsid w:val="00CF791A"/>
    <w:rsid w:val="00D00513"/>
    <w:rsid w:val="00D00D7D"/>
    <w:rsid w:val="00D030AE"/>
    <w:rsid w:val="00D139C8"/>
    <w:rsid w:val="00D17F81"/>
    <w:rsid w:val="00D2527A"/>
    <w:rsid w:val="00D2758C"/>
    <w:rsid w:val="00D275CA"/>
    <w:rsid w:val="00D2789B"/>
    <w:rsid w:val="00D345AB"/>
    <w:rsid w:val="00D41566"/>
    <w:rsid w:val="00D4273F"/>
    <w:rsid w:val="00D452F4"/>
    <w:rsid w:val="00D458EC"/>
    <w:rsid w:val="00D501B0"/>
    <w:rsid w:val="00D52582"/>
    <w:rsid w:val="00D531D0"/>
    <w:rsid w:val="00D56A0E"/>
    <w:rsid w:val="00D57AD3"/>
    <w:rsid w:val="00D62F25"/>
    <w:rsid w:val="00D635FE"/>
    <w:rsid w:val="00D659EF"/>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19AE"/>
    <w:rsid w:val="00DA48B6"/>
    <w:rsid w:val="00DB1C89"/>
    <w:rsid w:val="00DB3763"/>
    <w:rsid w:val="00DB4029"/>
    <w:rsid w:val="00DB5F4D"/>
    <w:rsid w:val="00DB66F2"/>
    <w:rsid w:val="00DB6DA5"/>
    <w:rsid w:val="00DC076B"/>
    <w:rsid w:val="00DC186F"/>
    <w:rsid w:val="00DC252F"/>
    <w:rsid w:val="00DC528D"/>
    <w:rsid w:val="00DC6050"/>
    <w:rsid w:val="00DC6445"/>
    <w:rsid w:val="00DD35E1"/>
    <w:rsid w:val="00DD43EA"/>
    <w:rsid w:val="00DE47A1"/>
    <w:rsid w:val="00DE6F44"/>
    <w:rsid w:val="00DF1B58"/>
    <w:rsid w:val="00E009DA"/>
    <w:rsid w:val="00E037D9"/>
    <w:rsid w:val="00E04927"/>
    <w:rsid w:val="00E11A48"/>
    <w:rsid w:val="00E12C9C"/>
    <w:rsid w:val="00E130EB"/>
    <w:rsid w:val="00E162CD"/>
    <w:rsid w:val="00E17FA5"/>
    <w:rsid w:val="00E21BFE"/>
    <w:rsid w:val="00E21C88"/>
    <w:rsid w:val="00E223AC"/>
    <w:rsid w:val="00E2503C"/>
    <w:rsid w:val="00E2553D"/>
    <w:rsid w:val="00E256E1"/>
    <w:rsid w:val="00E26930"/>
    <w:rsid w:val="00E27257"/>
    <w:rsid w:val="00E27F4F"/>
    <w:rsid w:val="00E33C65"/>
    <w:rsid w:val="00E449D0"/>
    <w:rsid w:val="00E44A34"/>
    <w:rsid w:val="00E4506A"/>
    <w:rsid w:val="00E45BDC"/>
    <w:rsid w:val="00E51740"/>
    <w:rsid w:val="00E53F99"/>
    <w:rsid w:val="00E56510"/>
    <w:rsid w:val="00E62EA8"/>
    <w:rsid w:val="00E6679D"/>
    <w:rsid w:val="00E67A6E"/>
    <w:rsid w:val="00E70096"/>
    <w:rsid w:val="00E71B43"/>
    <w:rsid w:val="00E75719"/>
    <w:rsid w:val="00E81612"/>
    <w:rsid w:val="00E82BD7"/>
    <w:rsid w:val="00E859E3"/>
    <w:rsid w:val="00E87D18"/>
    <w:rsid w:val="00E87D62"/>
    <w:rsid w:val="00E97333"/>
    <w:rsid w:val="00EA3B97"/>
    <w:rsid w:val="00EA3E80"/>
    <w:rsid w:val="00EA486E"/>
    <w:rsid w:val="00EA4FA3"/>
    <w:rsid w:val="00EB001B"/>
    <w:rsid w:val="00EB3082"/>
    <w:rsid w:val="00EB6C33"/>
    <w:rsid w:val="00EC1DEA"/>
    <w:rsid w:val="00EC6F62"/>
    <w:rsid w:val="00ED2EA2"/>
    <w:rsid w:val="00ED3103"/>
    <w:rsid w:val="00ED6019"/>
    <w:rsid w:val="00ED7830"/>
    <w:rsid w:val="00ED7C1B"/>
    <w:rsid w:val="00EE2BFF"/>
    <w:rsid w:val="00EE3909"/>
    <w:rsid w:val="00EE3F98"/>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8AA"/>
    <w:rsid w:val="00F557EB"/>
    <w:rsid w:val="00F60BE0"/>
    <w:rsid w:val="00F6280E"/>
    <w:rsid w:val="00F666EC"/>
    <w:rsid w:val="00F7050A"/>
    <w:rsid w:val="00F75533"/>
    <w:rsid w:val="00F8036D"/>
    <w:rsid w:val="00F809DC"/>
    <w:rsid w:val="00F84CA6"/>
    <w:rsid w:val="00F85B72"/>
    <w:rsid w:val="00F86EB0"/>
    <w:rsid w:val="00F93604"/>
    <w:rsid w:val="00FA154B"/>
    <w:rsid w:val="00FA3811"/>
    <w:rsid w:val="00FA3866"/>
    <w:rsid w:val="00FA3B9F"/>
    <w:rsid w:val="00FA3F06"/>
    <w:rsid w:val="00FA4A26"/>
    <w:rsid w:val="00FA7084"/>
    <w:rsid w:val="00FA7BEF"/>
    <w:rsid w:val="00FB1105"/>
    <w:rsid w:val="00FB1929"/>
    <w:rsid w:val="00FB5FD9"/>
    <w:rsid w:val="00FB6713"/>
    <w:rsid w:val="00FB7FFE"/>
    <w:rsid w:val="00FC75EE"/>
    <w:rsid w:val="00FD1398"/>
    <w:rsid w:val="00FD33AB"/>
    <w:rsid w:val="00FD3BA4"/>
    <w:rsid w:val="00FD4724"/>
    <w:rsid w:val="00FD4A68"/>
    <w:rsid w:val="00FD55A5"/>
    <w:rsid w:val="00FD68ED"/>
    <w:rsid w:val="00FD7E00"/>
    <w:rsid w:val="00FE2824"/>
    <w:rsid w:val="00FE2EA5"/>
    <w:rsid w:val="00FE2F0E"/>
    <w:rsid w:val="00FE53F2"/>
    <w:rsid w:val="00FE661F"/>
    <w:rsid w:val="00FF0400"/>
    <w:rsid w:val="00FF3D6B"/>
    <w:rsid w:val="00FF3EF6"/>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6C5B4"/>
  <w15:docId w15:val="{E7B6A9AB-5CE1-40CF-8CB2-176417B0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77D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9423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C80EE766824768A7618E4383B94D6A"/>
        <w:category>
          <w:name w:val="General"/>
          <w:gallery w:val="placeholder"/>
        </w:category>
        <w:types>
          <w:type w:val="bbPlcHdr"/>
        </w:types>
        <w:behaviors>
          <w:behavior w:val="content"/>
        </w:behaviors>
        <w:guid w:val="{7B7881DE-20A7-4A06-9F05-F752EA7C0AFF}"/>
      </w:docPartPr>
      <w:docPartBody>
        <w:p w:rsidR="001E59ED" w:rsidRDefault="002168F1">
          <w:pPr>
            <w:pStyle w:val="F3C80EE766824768A7618E4383B94D6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F1"/>
    <w:rsid w:val="00142F7A"/>
    <w:rsid w:val="001B624E"/>
    <w:rsid w:val="001E59ED"/>
    <w:rsid w:val="002168F1"/>
    <w:rsid w:val="004A64D5"/>
    <w:rsid w:val="0070589A"/>
    <w:rsid w:val="00932F85"/>
    <w:rsid w:val="00A03E85"/>
    <w:rsid w:val="00AF7597"/>
    <w:rsid w:val="00C60A9F"/>
    <w:rsid w:val="00DC4F9E"/>
    <w:rsid w:val="00E239F5"/>
    <w:rsid w:val="00FA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C80EE766824768A7618E4383B94D6A">
    <w:name w:val="F3C80EE766824768A7618E4383B94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A6736-C6E7-46F2-83D4-8548B3B7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13</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Lab - Implement a DMVPN Phase 1 Hub-to-Spoke Topology</vt:lpstr>
    </vt:vector>
  </TitlesOfParts>
  <Company>Cisco Systems, Inc.</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DMVPN Phase 1 Hub-to-Spoke Topology</dc:title>
  <dc:creator>Martin Benson</dc:creator>
  <dc:description>2020</dc:description>
  <cp:lastModifiedBy>Suk-Yi Pennock -X (spennock - UNICON INC at Cisco)</cp:lastModifiedBy>
  <cp:revision>5</cp:revision>
  <cp:lastPrinted>2020-04-02T22:42:00Z</cp:lastPrinted>
  <dcterms:created xsi:type="dcterms:W3CDTF">2020-04-02T22:28:00Z</dcterms:created>
  <dcterms:modified xsi:type="dcterms:W3CDTF">2020-04-02T22:42:00Z</dcterms:modified>
</cp:coreProperties>
</file>