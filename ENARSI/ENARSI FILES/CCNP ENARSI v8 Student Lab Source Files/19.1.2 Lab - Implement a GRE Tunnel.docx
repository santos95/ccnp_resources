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58850" w14:textId="2FD10153" w:rsidR="004D36D7" w:rsidRPr="00FD4A68" w:rsidRDefault="001D56BC" w:rsidP="00B47940">
      <w:pPr>
        <w:pStyle w:val="Title"/>
        <w:rPr>
          <w:rStyle w:val="LabTitleInstVersred"/>
          <w:b/>
          <w:color w:val="auto"/>
        </w:rPr>
      </w:pPr>
      <w:sdt>
        <w:sdtPr>
          <w:rPr>
            <w:b w:val="0"/>
            <w:color w:val="EE0000"/>
          </w:rPr>
          <w:alias w:val="Title"/>
          <w:tag w:val=""/>
          <w:id w:val="-487021785"/>
          <w:placeholder>
            <w:docPart w:val="FACB0C1A22F442F9B29694860F13EBE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72E41">
            <w:t>Lab - Implement a GRE Tunnel</w:t>
          </w:r>
        </w:sdtContent>
      </w:sdt>
    </w:p>
    <w:p w14:paraId="79B1E2EA" w14:textId="77777777" w:rsidR="00D778DF" w:rsidRPr="00E70096" w:rsidRDefault="00D778DF" w:rsidP="00D452F4">
      <w:pPr>
        <w:pStyle w:val="Heading1"/>
      </w:pPr>
      <w:r w:rsidRPr="00E70096">
        <w:t>Topology</w:t>
      </w:r>
    </w:p>
    <w:p w14:paraId="385B2D16" w14:textId="5E4C7A4A" w:rsidR="00D72E41" w:rsidRDefault="00B84FA2" w:rsidP="00D778DF">
      <w:pPr>
        <w:pStyle w:val="Visual"/>
      </w:pPr>
      <w:r>
        <w:rPr>
          <w:noProof/>
        </w:rPr>
        <w:drawing>
          <wp:inline distT="0" distB="0" distL="0" distR="0" wp14:anchorId="36FC53F5" wp14:editId="28725DE0">
            <wp:extent cx="6400800" cy="3196590"/>
            <wp:effectExtent l="0" t="0" r="0" b="3810"/>
            <wp:docPr id="1" name="Picture 1" descr="The topology has 3 routers. R1 G0/0/0 is connected to R2 G0/0/0. R2 G0/0/1 is connected R3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196590"/>
                    </a:xfrm>
                    <a:prstGeom prst="rect">
                      <a:avLst/>
                    </a:prstGeom>
                  </pic:spPr>
                </pic:pic>
              </a:graphicData>
            </a:graphic>
          </wp:inline>
        </w:drawing>
      </w:r>
    </w:p>
    <w:p w14:paraId="1CDD650F" w14:textId="77777777" w:rsidR="00D778DF" w:rsidRPr="00E70096" w:rsidRDefault="00D778DF" w:rsidP="00D452F4">
      <w:pPr>
        <w:pStyle w:val="Heading1"/>
      </w:pPr>
      <w:r w:rsidRPr="00E70096">
        <w:t>Addressing Table</w:t>
      </w:r>
    </w:p>
    <w:tbl>
      <w:tblPr>
        <w:tblW w:w="967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IPv6 Link-Local."/>
      </w:tblPr>
      <w:tblGrid>
        <w:gridCol w:w="1918"/>
        <w:gridCol w:w="1440"/>
        <w:gridCol w:w="1800"/>
        <w:gridCol w:w="2808"/>
        <w:gridCol w:w="1710"/>
      </w:tblGrid>
      <w:tr w:rsidR="00D72E41" w14:paraId="3494961E" w14:textId="77777777" w:rsidTr="00085B1C">
        <w:trPr>
          <w:cantSplit/>
          <w:tblHeader/>
          <w:jc w:val="center"/>
        </w:trPr>
        <w:tc>
          <w:tcPr>
            <w:tcW w:w="19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7AAF89" w14:textId="77777777" w:rsidR="00D72E41" w:rsidRPr="00E87D62" w:rsidRDefault="00D72E41" w:rsidP="00D72E41">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AD18BA" w14:textId="77777777" w:rsidR="00D72E41" w:rsidRPr="00E87D62" w:rsidRDefault="00D72E41" w:rsidP="00D72E41">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9A5816" w14:textId="77777777" w:rsidR="00D72E41" w:rsidRPr="00E87D62" w:rsidRDefault="00D72E41" w:rsidP="00D72E41">
            <w:pPr>
              <w:pStyle w:val="TableHeading"/>
            </w:pPr>
            <w:r>
              <w:t>IPv4</w:t>
            </w:r>
            <w:r w:rsidRPr="00E87D62">
              <w:t xml:space="preserve"> Address</w:t>
            </w:r>
          </w:p>
        </w:tc>
        <w:tc>
          <w:tcPr>
            <w:tcW w:w="28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320688" w14:textId="77777777" w:rsidR="00D72E41" w:rsidRPr="00E87D62" w:rsidRDefault="00D72E41" w:rsidP="00D72E41">
            <w:pPr>
              <w:pStyle w:val="TableHeading"/>
            </w:pPr>
            <w:r>
              <w:t>IPv6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2E314E46" w14:textId="77777777" w:rsidR="00D72E41" w:rsidRDefault="00D72E41" w:rsidP="00D72E41">
            <w:pPr>
              <w:pStyle w:val="TableHeading"/>
            </w:pPr>
            <w:r>
              <w:t>IPv6 Link-Local</w:t>
            </w:r>
          </w:p>
        </w:tc>
      </w:tr>
      <w:tr w:rsidR="00D72E41" w14:paraId="0BED1443" w14:textId="77777777" w:rsidTr="00085B1C">
        <w:trPr>
          <w:cantSplit/>
          <w:jc w:val="center"/>
        </w:trPr>
        <w:tc>
          <w:tcPr>
            <w:tcW w:w="1918" w:type="dxa"/>
            <w:tcBorders>
              <w:bottom w:val="nil"/>
            </w:tcBorders>
            <w:vAlign w:val="bottom"/>
          </w:tcPr>
          <w:p w14:paraId="434FC9B3" w14:textId="77777777" w:rsidR="00D72E41" w:rsidRDefault="00D72E41" w:rsidP="00D72E41">
            <w:pPr>
              <w:pStyle w:val="TableText"/>
            </w:pPr>
            <w:r>
              <w:t>R1</w:t>
            </w:r>
          </w:p>
        </w:tc>
        <w:tc>
          <w:tcPr>
            <w:tcW w:w="1440" w:type="dxa"/>
            <w:vAlign w:val="bottom"/>
          </w:tcPr>
          <w:p w14:paraId="66F9B8D5" w14:textId="77777777" w:rsidR="00D72E41" w:rsidRDefault="00D72E41" w:rsidP="00D72E41">
            <w:pPr>
              <w:pStyle w:val="TableText"/>
            </w:pPr>
            <w:r>
              <w:t>G0/0/0</w:t>
            </w:r>
          </w:p>
        </w:tc>
        <w:tc>
          <w:tcPr>
            <w:tcW w:w="1800" w:type="dxa"/>
            <w:vAlign w:val="bottom"/>
          </w:tcPr>
          <w:p w14:paraId="1534B74C" w14:textId="77777777" w:rsidR="00D72E41" w:rsidRDefault="00D72E41" w:rsidP="00D72E41">
            <w:pPr>
              <w:pStyle w:val="TableText"/>
            </w:pPr>
            <w:r>
              <w:t>10.1.2.1/24</w:t>
            </w:r>
          </w:p>
        </w:tc>
        <w:tc>
          <w:tcPr>
            <w:tcW w:w="2808" w:type="dxa"/>
            <w:vAlign w:val="bottom"/>
          </w:tcPr>
          <w:p w14:paraId="22689203" w14:textId="77777777" w:rsidR="00D72E41" w:rsidRDefault="00D72E41" w:rsidP="00D72E41">
            <w:pPr>
              <w:pStyle w:val="TableText"/>
            </w:pPr>
            <w:r>
              <w:t>2001:db8:acad:12::1/64</w:t>
            </w:r>
          </w:p>
        </w:tc>
        <w:tc>
          <w:tcPr>
            <w:tcW w:w="1710" w:type="dxa"/>
          </w:tcPr>
          <w:p w14:paraId="20B647CC" w14:textId="77777777" w:rsidR="00D72E41" w:rsidRDefault="00D72E41" w:rsidP="00D72E41">
            <w:pPr>
              <w:pStyle w:val="TableText"/>
            </w:pPr>
            <w:r>
              <w:t>fe80::1:1</w:t>
            </w:r>
          </w:p>
        </w:tc>
      </w:tr>
      <w:tr w:rsidR="00D72E41" w14:paraId="285A4E8A" w14:textId="77777777" w:rsidTr="00085B1C">
        <w:trPr>
          <w:cantSplit/>
          <w:jc w:val="center"/>
        </w:trPr>
        <w:tc>
          <w:tcPr>
            <w:tcW w:w="1918" w:type="dxa"/>
            <w:tcBorders>
              <w:top w:val="nil"/>
              <w:bottom w:val="nil"/>
            </w:tcBorders>
            <w:shd w:val="clear" w:color="auto" w:fill="auto"/>
            <w:vAlign w:val="bottom"/>
          </w:tcPr>
          <w:p w14:paraId="212EF5D4" w14:textId="77777777" w:rsidR="00D72E41" w:rsidRDefault="00D72E41" w:rsidP="00085B1C">
            <w:pPr>
              <w:pStyle w:val="ConfigWindow"/>
            </w:pPr>
            <w:r>
              <w:t>R1</w:t>
            </w:r>
          </w:p>
        </w:tc>
        <w:tc>
          <w:tcPr>
            <w:tcW w:w="1440" w:type="dxa"/>
            <w:shd w:val="clear" w:color="auto" w:fill="auto"/>
            <w:vAlign w:val="bottom"/>
          </w:tcPr>
          <w:p w14:paraId="2199954B" w14:textId="77777777" w:rsidR="00D72E41" w:rsidRDefault="00D72E41" w:rsidP="00D72E41">
            <w:pPr>
              <w:pStyle w:val="TableText"/>
            </w:pPr>
            <w:r>
              <w:t>Loopback 0</w:t>
            </w:r>
          </w:p>
        </w:tc>
        <w:tc>
          <w:tcPr>
            <w:tcW w:w="1800" w:type="dxa"/>
            <w:shd w:val="clear" w:color="auto" w:fill="auto"/>
            <w:vAlign w:val="bottom"/>
          </w:tcPr>
          <w:p w14:paraId="1C011878" w14:textId="77777777" w:rsidR="00D72E41" w:rsidRDefault="00D72E41" w:rsidP="00D72E41">
            <w:pPr>
              <w:pStyle w:val="TableText"/>
            </w:pPr>
            <w:r>
              <w:t>192.168.1.1/24</w:t>
            </w:r>
          </w:p>
        </w:tc>
        <w:tc>
          <w:tcPr>
            <w:tcW w:w="2808" w:type="dxa"/>
            <w:shd w:val="clear" w:color="auto" w:fill="auto"/>
            <w:vAlign w:val="bottom"/>
          </w:tcPr>
          <w:p w14:paraId="71146C3D" w14:textId="77777777" w:rsidR="00D72E41" w:rsidRDefault="00D72E41" w:rsidP="00D72E41">
            <w:pPr>
              <w:pStyle w:val="TableText"/>
            </w:pPr>
            <w:r>
              <w:t>2001:db8:acad:1::1/64</w:t>
            </w:r>
          </w:p>
        </w:tc>
        <w:tc>
          <w:tcPr>
            <w:tcW w:w="1710" w:type="dxa"/>
            <w:shd w:val="clear" w:color="auto" w:fill="auto"/>
          </w:tcPr>
          <w:p w14:paraId="3789464A" w14:textId="77777777" w:rsidR="00D72E41" w:rsidRDefault="00D72E41" w:rsidP="00D72E41">
            <w:pPr>
              <w:pStyle w:val="TableText"/>
            </w:pPr>
            <w:r>
              <w:t>fe80::1:2</w:t>
            </w:r>
          </w:p>
        </w:tc>
      </w:tr>
      <w:tr w:rsidR="00D72E41" w14:paraId="523776F3" w14:textId="77777777" w:rsidTr="00085B1C">
        <w:trPr>
          <w:cantSplit/>
          <w:jc w:val="center"/>
        </w:trPr>
        <w:tc>
          <w:tcPr>
            <w:tcW w:w="1918" w:type="dxa"/>
            <w:tcBorders>
              <w:top w:val="nil"/>
              <w:bottom w:val="single" w:sz="2" w:space="0" w:color="auto"/>
            </w:tcBorders>
            <w:shd w:val="clear" w:color="auto" w:fill="auto"/>
            <w:vAlign w:val="bottom"/>
          </w:tcPr>
          <w:p w14:paraId="2B83CCD1" w14:textId="77777777" w:rsidR="00D72E41" w:rsidRDefault="00D72E41" w:rsidP="00085B1C">
            <w:pPr>
              <w:pStyle w:val="ConfigWindow"/>
            </w:pPr>
            <w:r>
              <w:t>R1</w:t>
            </w:r>
          </w:p>
        </w:tc>
        <w:tc>
          <w:tcPr>
            <w:tcW w:w="1440" w:type="dxa"/>
            <w:shd w:val="clear" w:color="auto" w:fill="auto"/>
            <w:vAlign w:val="bottom"/>
          </w:tcPr>
          <w:p w14:paraId="7A5528BE" w14:textId="77777777" w:rsidR="00D72E41" w:rsidRDefault="00D72E41" w:rsidP="00D72E41">
            <w:pPr>
              <w:pStyle w:val="TableText"/>
            </w:pPr>
            <w:r>
              <w:t>Loopback 1</w:t>
            </w:r>
          </w:p>
        </w:tc>
        <w:tc>
          <w:tcPr>
            <w:tcW w:w="1800" w:type="dxa"/>
            <w:shd w:val="clear" w:color="auto" w:fill="auto"/>
            <w:vAlign w:val="bottom"/>
          </w:tcPr>
          <w:p w14:paraId="3008F16B" w14:textId="77777777" w:rsidR="00D72E41" w:rsidRDefault="00D72E41" w:rsidP="00D72E41">
            <w:pPr>
              <w:pStyle w:val="TableText"/>
            </w:pPr>
            <w:r>
              <w:t>172.16.1.1/24</w:t>
            </w:r>
          </w:p>
        </w:tc>
        <w:tc>
          <w:tcPr>
            <w:tcW w:w="2808" w:type="dxa"/>
            <w:shd w:val="clear" w:color="auto" w:fill="auto"/>
            <w:vAlign w:val="bottom"/>
          </w:tcPr>
          <w:p w14:paraId="62225B07" w14:textId="77777777" w:rsidR="00D72E41" w:rsidRDefault="00D72E41" w:rsidP="00D72E41">
            <w:pPr>
              <w:pStyle w:val="TableText"/>
            </w:pPr>
            <w:r>
              <w:t>2001:db8:acad:1721::1/64</w:t>
            </w:r>
          </w:p>
        </w:tc>
        <w:tc>
          <w:tcPr>
            <w:tcW w:w="1710" w:type="dxa"/>
            <w:shd w:val="clear" w:color="auto" w:fill="auto"/>
          </w:tcPr>
          <w:p w14:paraId="5B0B0E7B" w14:textId="77777777" w:rsidR="00D72E41" w:rsidRDefault="00D72E41" w:rsidP="00D72E41">
            <w:pPr>
              <w:pStyle w:val="TableText"/>
            </w:pPr>
            <w:r>
              <w:t>fe80::1:3</w:t>
            </w:r>
          </w:p>
        </w:tc>
      </w:tr>
      <w:tr w:rsidR="00D72E41" w14:paraId="5012D5AF" w14:textId="77777777" w:rsidTr="00085B1C">
        <w:trPr>
          <w:cantSplit/>
          <w:jc w:val="center"/>
        </w:trPr>
        <w:tc>
          <w:tcPr>
            <w:tcW w:w="1918" w:type="dxa"/>
            <w:tcBorders>
              <w:bottom w:val="nil"/>
            </w:tcBorders>
            <w:shd w:val="clear" w:color="auto" w:fill="auto"/>
            <w:vAlign w:val="bottom"/>
          </w:tcPr>
          <w:p w14:paraId="34DB2231" w14:textId="77777777" w:rsidR="00D72E41" w:rsidRPr="00470F98" w:rsidRDefault="00D72E41" w:rsidP="00D72E41">
            <w:pPr>
              <w:pStyle w:val="TableText"/>
            </w:pPr>
            <w:r>
              <w:t>R2</w:t>
            </w:r>
          </w:p>
        </w:tc>
        <w:tc>
          <w:tcPr>
            <w:tcW w:w="1440" w:type="dxa"/>
            <w:shd w:val="clear" w:color="auto" w:fill="auto"/>
            <w:vAlign w:val="bottom"/>
          </w:tcPr>
          <w:p w14:paraId="55BB8A71" w14:textId="77777777" w:rsidR="00D72E41" w:rsidRPr="00470F98" w:rsidRDefault="00D72E41" w:rsidP="00D72E41">
            <w:pPr>
              <w:pStyle w:val="TableText"/>
            </w:pPr>
            <w:r>
              <w:t>G0/0/0</w:t>
            </w:r>
          </w:p>
        </w:tc>
        <w:tc>
          <w:tcPr>
            <w:tcW w:w="1800" w:type="dxa"/>
            <w:shd w:val="clear" w:color="auto" w:fill="auto"/>
            <w:vAlign w:val="bottom"/>
          </w:tcPr>
          <w:p w14:paraId="16BAE652" w14:textId="77777777" w:rsidR="00D72E41" w:rsidRDefault="00D72E41" w:rsidP="00D72E41">
            <w:pPr>
              <w:pStyle w:val="TableText"/>
            </w:pPr>
            <w:r>
              <w:t>10.1.2.2/24</w:t>
            </w:r>
          </w:p>
        </w:tc>
        <w:tc>
          <w:tcPr>
            <w:tcW w:w="2808" w:type="dxa"/>
            <w:shd w:val="clear" w:color="auto" w:fill="auto"/>
            <w:vAlign w:val="bottom"/>
          </w:tcPr>
          <w:p w14:paraId="1B22A664" w14:textId="77777777" w:rsidR="00D72E41" w:rsidRDefault="00D72E41" w:rsidP="00D72E41">
            <w:pPr>
              <w:pStyle w:val="TableText"/>
            </w:pPr>
            <w:r>
              <w:t>2001:db8:acad:12::2/64</w:t>
            </w:r>
          </w:p>
        </w:tc>
        <w:tc>
          <w:tcPr>
            <w:tcW w:w="1710" w:type="dxa"/>
            <w:shd w:val="clear" w:color="auto" w:fill="auto"/>
          </w:tcPr>
          <w:p w14:paraId="1B561290" w14:textId="77777777" w:rsidR="00D72E41" w:rsidRDefault="00D72E41" w:rsidP="00D72E41">
            <w:pPr>
              <w:pStyle w:val="TableText"/>
            </w:pPr>
            <w:r>
              <w:t>fe80::2:1</w:t>
            </w:r>
          </w:p>
        </w:tc>
      </w:tr>
      <w:tr w:rsidR="00D72E41" w14:paraId="2FD96719" w14:textId="77777777" w:rsidTr="00085B1C">
        <w:trPr>
          <w:cantSplit/>
          <w:jc w:val="center"/>
        </w:trPr>
        <w:tc>
          <w:tcPr>
            <w:tcW w:w="1918" w:type="dxa"/>
            <w:tcBorders>
              <w:top w:val="nil"/>
              <w:bottom w:val="single" w:sz="2" w:space="0" w:color="auto"/>
            </w:tcBorders>
            <w:shd w:val="clear" w:color="auto" w:fill="auto"/>
            <w:vAlign w:val="bottom"/>
          </w:tcPr>
          <w:p w14:paraId="7D9C7D54" w14:textId="77777777" w:rsidR="00D72E41" w:rsidRDefault="00D72E41" w:rsidP="00085B1C">
            <w:pPr>
              <w:pStyle w:val="ConfigWindow"/>
            </w:pPr>
            <w:r>
              <w:t>R2</w:t>
            </w:r>
          </w:p>
        </w:tc>
        <w:tc>
          <w:tcPr>
            <w:tcW w:w="1440" w:type="dxa"/>
            <w:shd w:val="clear" w:color="auto" w:fill="auto"/>
            <w:vAlign w:val="bottom"/>
          </w:tcPr>
          <w:p w14:paraId="7780E8C9" w14:textId="77777777" w:rsidR="00D72E41" w:rsidRDefault="00D72E41" w:rsidP="00D72E41">
            <w:pPr>
              <w:pStyle w:val="TableText"/>
            </w:pPr>
            <w:r>
              <w:t>G0/0/1</w:t>
            </w:r>
          </w:p>
        </w:tc>
        <w:tc>
          <w:tcPr>
            <w:tcW w:w="1800" w:type="dxa"/>
            <w:shd w:val="clear" w:color="auto" w:fill="auto"/>
            <w:vAlign w:val="bottom"/>
          </w:tcPr>
          <w:p w14:paraId="276F6F2B" w14:textId="77777777" w:rsidR="00D72E41" w:rsidRDefault="00D72E41" w:rsidP="00D72E41">
            <w:pPr>
              <w:pStyle w:val="TableText"/>
            </w:pPr>
            <w:r>
              <w:t>10.2.3.2/24</w:t>
            </w:r>
          </w:p>
        </w:tc>
        <w:tc>
          <w:tcPr>
            <w:tcW w:w="2808" w:type="dxa"/>
            <w:shd w:val="clear" w:color="auto" w:fill="auto"/>
            <w:vAlign w:val="bottom"/>
          </w:tcPr>
          <w:p w14:paraId="790879BE" w14:textId="77777777" w:rsidR="00D72E41" w:rsidRDefault="00D72E41" w:rsidP="00D72E41">
            <w:pPr>
              <w:pStyle w:val="TableText"/>
            </w:pPr>
            <w:r>
              <w:t>2001:db8:acad:23::2/64</w:t>
            </w:r>
          </w:p>
        </w:tc>
        <w:tc>
          <w:tcPr>
            <w:tcW w:w="1710" w:type="dxa"/>
            <w:shd w:val="clear" w:color="auto" w:fill="auto"/>
          </w:tcPr>
          <w:p w14:paraId="553365E8" w14:textId="77777777" w:rsidR="00D72E41" w:rsidRDefault="00D72E41" w:rsidP="00D72E41">
            <w:pPr>
              <w:pStyle w:val="TableText"/>
            </w:pPr>
            <w:r>
              <w:t>fe80::2:1</w:t>
            </w:r>
          </w:p>
        </w:tc>
      </w:tr>
      <w:tr w:rsidR="00D72E41" w14:paraId="116023B4" w14:textId="77777777" w:rsidTr="00085B1C">
        <w:trPr>
          <w:cantSplit/>
          <w:jc w:val="center"/>
        </w:trPr>
        <w:tc>
          <w:tcPr>
            <w:tcW w:w="1918" w:type="dxa"/>
            <w:tcBorders>
              <w:bottom w:val="nil"/>
            </w:tcBorders>
            <w:vAlign w:val="bottom"/>
          </w:tcPr>
          <w:p w14:paraId="4255008D" w14:textId="77777777" w:rsidR="00D72E41" w:rsidRDefault="00D72E41" w:rsidP="00D72E41">
            <w:pPr>
              <w:pStyle w:val="TableText"/>
            </w:pPr>
            <w:r>
              <w:t>R3</w:t>
            </w:r>
          </w:p>
        </w:tc>
        <w:tc>
          <w:tcPr>
            <w:tcW w:w="1440" w:type="dxa"/>
            <w:vAlign w:val="bottom"/>
          </w:tcPr>
          <w:p w14:paraId="5202EC3A" w14:textId="77777777" w:rsidR="00D72E41" w:rsidRDefault="00D72E41" w:rsidP="00D72E41">
            <w:pPr>
              <w:pStyle w:val="TableText"/>
            </w:pPr>
            <w:r>
              <w:t>G0/0/0</w:t>
            </w:r>
          </w:p>
        </w:tc>
        <w:tc>
          <w:tcPr>
            <w:tcW w:w="1800" w:type="dxa"/>
            <w:vAlign w:val="bottom"/>
          </w:tcPr>
          <w:p w14:paraId="552D4017" w14:textId="77777777" w:rsidR="00D72E41" w:rsidRDefault="00D72E41" w:rsidP="00D72E41">
            <w:pPr>
              <w:pStyle w:val="TableText"/>
            </w:pPr>
            <w:r>
              <w:t>10.2.3.3/24</w:t>
            </w:r>
          </w:p>
        </w:tc>
        <w:tc>
          <w:tcPr>
            <w:tcW w:w="2808" w:type="dxa"/>
            <w:vAlign w:val="bottom"/>
          </w:tcPr>
          <w:p w14:paraId="44009616" w14:textId="77777777" w:rsidR="00D72E41" w:rsidRDefault="00D72E41" w:rsidP="00D72E41">
            <w:pPr>
              <w:pStyle w:val="TableText"/>
            </w:pPr>
            <w:r>
              <w:t>2001:db8:acad:23::3/64</w:t>
            </w:r>
          </w:p>
        </w:tc>
        <w:tc>
          <w:tcPr>
            <w:tcW w:w="1710" w:type="dxa"/>
          </w:tcPr>
          <w:p w14:paraId="658A9AC3" w14:textId="77777777" w:rsidR="00D72E41" w:rsidRDefault="00D72E41" w:rsidP="00D72E41">
            <w:pPr>
              <w:pStyle w:val="TableText"/>
            </w:pPr>
            <w:r>
              <w:t>fe80::3:1</w:t>
            </w:r>
          </w:p>
        </w:tc>
      </w:tr>
      <w:tr w:rsidR="00D72E41" w14:paraId="03F59D30" w14:textId="77777777" w:rsidTr="00085B1C">
        <w:trPr>
          <w:cantSplit/>
          <w:jc w:val="center"/>
        </w:trPr>
        <w:tc>
          <w:tcPr>
            <w:tcW w:w="1918" w:type="dxa"/>
            <w:tcBorders>
              <w:top w:val="nil"/>
              <w:bottom w:val="nil"/>
            </w:tcBorders>
            <w:vAlign w:val="bottom"/>
          </w:tcPr>
          <w:p w14:paraId="30466358" w14:textId="77777777" w:rsidR="00D72E41" w:rsidRDefault="00D72E41" w:rsidP="00085B1C">
            <w:pPr>
              <w:pStyle w:val="ConfigWindow"/>
            </w:pPr>
            <w:r>
              <w:t>R3</w:t>
            </w:r>
          </w:p>
        </w:tc>
        <w:tc>
          <w:tcPr>
            <w:tcW w:w="1440" w:type="dxa"/>
            <w:vAlign w:val="bottom"/>
          </w:tcPr>
          <w:p w14:paraId="175DEE3A" w14:textId="77777777" w:rsidR="00D72E41" w:rsidRDefault="00D72E41" w:rsidP="00D72E41">
            <w:pPr>
              <w:pStyle w:val="TableText"/>
            </w:pPr>
            <w:r>
              <w:t>Loopback 0</w:t>
            </w:r>
          </w:p>
        </w:tc>
        <w:tc>
          <w:tcPr>
            <w:tcW w:w="1800" w:type="dxa"/>
            <w:vAlign w:val="bottom"/>
          </w:tcPr>
          <w:p w14:paraId="0988F6F3" w14:textId="77777777" w:rsidR="00D72E41" w:rsidRDefault="00D72E41" w:rsidP="00D72E41">
            <w:pPr>
              <w:pStyle w:val="TableText"/>
            </w:pPr>
            <w:r>
              <w:t>192.168.3.1/24</w:t>
            </w:r>
          </w:p>
        </w:tc>
        <w:tc>
          <w:tcPr>
            <w:tcW w:w="2808" w:type="dxa"/>
            <w:vAlign w:val="bottom"/>
          </w:tcPr>
          <w:p w14:paraId="66766D84" w14:textId="77777777" w:rsidR="00D72E41" w:rsidRDefault="00D72E41" w:rsidP="00D72E41">
            <w:pPr>
              <w:pStyle w:val="TableText"/>
            </w:pPr>
            <w:r>
              <w:t>2001:db8:acad:3::1/64</w:t>
            </w:r>
          </w:p>
        </w:tc>
        <w:tc>
          <w:tcPr>
            <w:tcW w:w="1710" w:type="dxa"/>
          </w:tcPr>
          <w:p w14:paraId="6854455B" w14:textId="77777777" w:rsidR="00D72E41" w:rsidRDefault="00D72E41" w:rsidP="00D72E41">
            <w:pPr>
              <w:pStyle w:val="TableText"/>
            </w:pPr>
            <w:r>
              <w:t>fe80::3:2</w:t>
            </w:r>
          </w:p>
        </w:tc>
      </w:tr>
      <w:tr w:rsidR="00D72E41" w14:paraId="7D7B9660" w14:textId="77777777" w:rsidTr="00085B1C">
        <w:trPr>
          <w:cantSplit/>
          <w:jc w:val="center"/>
        </w:trPr>
        <w:tc>
          <w:tcPr>
            <w:tcW w:w="1918" w:type="dxa"/>
            <w:tcBorders>
              <w:top w:val="nil"/>
            </w:tcBorders>
            <w:vAlign w:val="bottom"/>
          </w:tcPr>
          <w:p w14:paraId="009BE7D9" w14:textId="77777777" w:rsidR="00D72E41" w:rsidRDefault="00D72E41" w:rsidP="00085B1C">
            <w:pPr>
              <w:pStyle w:val="ConfigWindow"/>
            </w:pPr>
            <w:r>
              <w:t>R3</w:t>
            </w:r>
          </w:p>
        </w:tc>
        <w:tc>
          <w:tcPr>
            <w:tcW w:w="1440" w:type="dxa"/>
            <w:vAlign w:val="bottom"/>
          </w:tcPr>
          <w:p w14:paraId="781A2627" w14:textId="77777777" w:rsidR="00D72E41" w:rsidRDefault="00D72E41" w:rsidP="00D72E41">
            <w:pPr>
              <w:pStyle w:val="TableText"/>
            </w:pPr>
            <w:r>
              <w:t>Loopback 1</w:t>
            </w:r>
          </w:p>
        </w:tc>
        <w:tc>
          <w:tcPr>
            <w:tcW w:w="1800" w:type="dxa"/>
            <w:vAlign w:val="bottom"/>
          </w:tcPr>
          <w:p w14:paraId="1E369A76" w14:textId="77777777" w:rsidR="00D72E41" w:rsidRDefault="00D72E41" w:rsidP="00D72E41">
            <w:pPr>
              <w:pStyle w:val="TableText"/>
            </w:pPr>
            <w:r>
              <w:t>172.16.3.1/24</w:t>
            </w:r>
          </w:p>
        </w:tc>
        <w:tc>
          <w:tcPr>
            <w:tcW w:w="2808" w:type="dxa"/>
            <w:vAlign w:val="bottom"/>
          </w:tcPr>
          <w:p w14:paraId="2FD05C49" w14:textId="77777777" w:rsidR="00D72E41" w:rsidRDefault="00D72E41" w:rsidP="00D72E41">
            <w:pPr>
              <w:pStyle w:val="TableText"/>
            </w:pPr>
            <w:r>
              <w:t>2001:db8:acad:1723::1/64</w:t>
            </w:r>
          </w:p>
        </w:tc>
        <w:tc>
          <w:tcPr>
            <w:tcW w:w="1710" w:type="dxa"/>
          </w:tcPr>
          <w:p w14:paraId="677137EE" w14:textId="77777777" w:rsidR="00D72E41" w:rsidRDefault="00D72E41" w:rsidP="00D72E41">
            <w:pPr>
              <w:pStyle w:val="TableText"/>
            </w:pPr>
            <w:r>
              <w:t>fe80::3:3</w:t>
            </w:r>
          </w:p>
        </w:tc>
      </w:tr>
    </w:tbl>
    <w:p w14:paraId="0944D6D1" w14:textId="77777777" w:rsidR="00D778DF" w:rsidRPr="00E70096" w:rsidRDefault="00D778DF" w:rsidP="00D452F4">
      <w:pPr>
        <w:pStyle w:val="Heading1"/>
      </w:pPr>
      <w:r w:rsidRPr="00E70096">
        <w:t>Objectives</w:t>
      </w:r>
    </w:p>
    <w:p w14:paraId="30F1BFCE" w14:textId="77777777" w:rsidR="00085B1C" w:rsidRPr="004C0909" w:rsidRDefault="00085B1C" w:rsidP="00085B1C">
      <w:pPr>
        <w:pStyle w:val="BodyTextL25Bold"/>
      </w:pPr>
      <w:r>
        <w:t>Part 1: Build the Network and Configure Basic Device Settings</w:t>
      </w:r>
    </w:p>
    <w:p w14:paraId="45581E4C" w14:textId="77777777" w:rsidR="00085B1C" w:rsidRDefault="00085B1C" w:rsidP="00085B1C">
      <w:pPr>
        <w:pStyle w:val="BodyTextL25Bold"/>
      </w:pPr>
      <w:r>
        <w:t>Part 2: Configure and Verify GRE Tunnels with Static Routing</w:t>
      </w:r>
    </w:p>
    <w:p w14:paraId="608F28FE" w14:textId="59F3D718" w:rsidR="00085B1C" w:rsidRDefault="00085B1C" w:rsidP="00085B1C">
      <w:pPr>
        <w:pStyle w:val="BodyTextL25Bold"/>
      </w:pPr>
      <w:r>
        <w:t xml:space="preserve">Part 3: Configure and Verify GRE Tunnels </w:t>
      </w:r>
      <w:r w:rsidR="00AE4B50">
        <w:t>with</w:t>
      </w:r>
      <w:r>
        <w:t xml:space="preserve"> </w:t>
      </w:r>
      <w:r w:rsidR="00AE4B50">
        <w:t>Dynamic</w:t>
      </w:r>
      <w:r>
        <w:t xml:space="preserve"> Routing</w:t>
      </w:r>
    </w:p>
    <w:p w14:paraId="658AE513" w14:textId="77777777" w:rsidR="00D778DF" w:rsidRDefault="00D778DF" w:rsidP="00D452F4">
      <w:pPr>
        <w:pStyle w:val="Heading1"/>
      </w:pPr>
      <w:r w:rsidRPr="00E70096">
        <w:lastRenderedPageBreak/>
        <w:t>Background / Scenario</w:t>
      </w:r>
    </w:p>
    <w:p w14:paraId="1C82F3EE" w14:textId="6D54BEB4" w:rsidR="00085B1C" w:rsidRDefault="00085B1C" w:rsidP="00085B1C">
      <w:pPr>
        <w:pStyle w:val="BodyTextL25"/>
      </w:pPr>
      <w:r>
        <w:t>Overlay networks allow you to insert flexibility into existing topologies</w:t>
      </w:r>
      <w:r w:rsidR="00AE4B50">
        <w:t>.</w:t>
      </w:r>
      <w:r>
        <w:t xml:space="preserve"> </w:t>
      </w:r>
      <w:r w:rsidR="00AE4B50">
        <w:t xml:space="preserve">An existing physical topology is </w:t>
      </w:r>
      <w:r>
        <w:t xml:space="preserve">referred to as </w:t>
      </w:r>
      <w:r w:rsidR="00AE4B50">
        <w:t xml:space="preserve">an </w:t>
      </w:r>
      <w:r>
        <w:t>underlay network. Generic Routing Encapsulation (GRE)</w:t>
      </w:r>
      <w:r w:rsidR="00AE4B50">
        <w:t xml:space="preserve"> protocol, which was originally developed by Cisco,</w:t>
      </w:r>
      <w:r>
        <w:t xml:space="preserve"> is a very useful tool that allows you to create overlay networks to support many different purposes. </w:t>
      </w:r>
      <w:r w:rsidR="00C802B7">
        <w:t>GRE</w:t>
      </w:r>
      <w:r>
        <w:t xml:space="preserve"> is very flexible and works with IPv4 </w:t>
      </w:r>
      <w:r w:rsidR="00C802B7">
        <w:t>and</w:t>
      </w:r>
      <w:r>
        <w:t xml:space="preserve"> IPv6 </w:t>
      </w:r>
      <w:r w:rsidR="00AE4B50">
        <w:t>in</w:t>
      </w:r>
      <w:r>
        <w:t xml:space="preserve"> an underlay network. In this lab you will deploy basic GRE tunnels over both IPv4 and IPv6 underlay networks.</w:t>
      </w:r>
    </w:p>
    <w:p w14:paraId="66D4A5C2" w14:textId="77777777" w:rsidR="00085B1C" w:rsidRDefault="00085B1C" w:rsidP="00085B1C">
      <w:pPr>
        <w:pStyle w:val="BodyTextL25"/>
      </w:pPr>
      <w:r>
        <w:rPr>
          <w:b/>
        </w:rPr>
        <w:t>Note:</w:t>
      </w:r>
      <w:r>
        <w:t xml:space="preserve"> This lab is an exercise in configuring and verifying various implementations of GRE tunnels and does not reflect networking best practices.</w:t>
      </w:r>
    </w:p>
    <w:p w14:paraId="06E7FB71" w14:textId="6A2DFFE7" w:rsidR="00085B1C" w:rsidRDefault="00085B1C" w:rsidP="00085B1C">
      <w:pPr>
        <w:pStyle w:val="BodyTextL25"/>
        <w:rPr>
          <w:b/>
        </w:rPr>
      </w:pPr>
      <w:r w:rsidRPr="00A86660">
        <w:rPr>
          <w:b/>
        </w:rPr>
        <w:t>Note</w:t>
      </w:r>
      <w:r w:rsidRPr="00216F46">
        <w:t>:</w:t>
      </w:r>
      <w:r w:rsidRPr="00A86660">
        <w:t xml:space="preserve"> The router</w:t>
      </w:r>
      <w:r>
        <w:t xml:space="preserve">s used with CCNP hands-on </w:t>
      </w:r>
      <w:r w:rsidRPr="00A86660">
        <w:t>lab</w:t>
      </w:r>
      <w:r>
        <w:t>s</w:t>
      </w:r>
      <w:r w:rsidRPr="00A86660">
        <w:t xml:space="preserve"> are Cisco </w:t>
      </w:r>
      <w:r>
        <w:t xml:space="preserve">4221 </w:t>
      </w:r>
      <w:r w:rsidRPr="00A86660">
        <w:t xml:space="preserve">with </w:t>
      </w:r>
      <w:r>
        <w:t xml:space="preserve">Cisco </w:t>
      </w:r>
      <w:r w:rsidRPr="00A86660">
        <w:t xml:space="preserve">IOS </w:t>
      </w:r>
      <w:r>
        <w:t xml:space="preserve">XE Release </w:t>
      </w:r>
      <w:r w:rsidRPr="00A86660">
        <w:t>1</w:t>
      </w:r>
      <w:r>
        <w:t xml:space="preserve">6.9.4 (universalk9 </w:t>
      </w:r>
      <w:r w:rsidRPr="00A86660">
        <w:t>image).</w:t>
      </w:r>
      <w:r>
        <w:t xml:space="preserve"> </w:t>
      </w:r>
      <w:r w:rsidRPr="00A86660">
        <w:t>Other routers</w:t>
      </w:r>
      <w:r>
        <w:t xml:space="preserve"> and Cisco </w:t>
      </w:r>
      <w:r w:rsidRPr="00A86660">
        <w:t>IOS versions can be used</w:t>
      </w:r>
      <w:r>
        <w:t xml:space="preserve">. </w:t>
      </w:r>
      <w:r w:rsidRPr="00A86660">
        <w:t>Depending on the model</w:t>
      </w:r>
      <w:r>
        <w:t xml:space="preserve"> and Cisco IOS version</w:t>
      </w:r>
      <w:r w:rsidRPr="00A86660">
        <w:t xml:space="preserve">, the commands available and </w:t>
      </w:r>
      <w:r>
        <w:t xml:space="preserve">the </w:t>
      </w:r>
      <w:r w:rsidRPr="00A86660">
        <w:t>output produced might vary from what is shown in th</w:t>
      </w:r>
      <w:r>
        <w:t>e labs.</w:t>
      </w:r>
    </w:p>
    <w:p w14:paraId="0CA5CA1D" w14:textId="1F800777" w:rsidR="00085B1C" w:rsidRDefault="00085B1C" w:rsidP="00085B1C">
      <w:pPr>
        <w:pStyle w:val="BodyTextL25"/>
      </w:pPr>
      <w:r w:rsidRPr="00BF16BF">
        <w:rPr>
          <w:b/>
        </w:rPr>
        <w:t>Note</w:t>
      </w:r>
      <w:r w:rsidRPr="0034604B">
        <w:t>:</w:t>
      </w:r>
      <w:r w:rsidRPr="00DE6F44">
        <w:t xml:space="preserve"> </w:t>
      </w:r>
      <w:r>
        <w:t xml:space="preserve">Ensure that </w:t>
      </w:r>
      <w:r w:rsidRPr="00B2763C">
        <w:t>the routers</w:t>
      </w:r>
      <w:r w:rsidR="008A79F1">
        <w:t>’</w:t>
      </w:r>
      <w:r>
        <w:t xml:space="preserve"> </w:t>
      </w:r>
      <w:r w:rsidR="00753B3B">
        <w:t>startup configurations have been erased and the devices reloaded if necessary</w:t>
      </w:r>
      <w:r>
        <w:t>. If you are unsure contact your instructor.</w:t>
      </w:r>
    </w:p>
    <w:p w14:paraId="0134C7B3" w14:textId="77777777" w:rsidR="00D778DF" w:rsidRPr="00E70096" w:rsidRDefault="00D778DF" w:rsidP="00D452F4">
      <w:pPr>
        <w:pStyle w:val="Heading1"/>
      </w:pPr>
      <w:r w:rsidRPr="00E70096">
        <w:t>Required Resources</w:t>
      </w:r>
    </w:p>
    <w:p w14:paraId="60DDC729" w14:textId="00C54197" w:rsidR="00334C33" w:rsidRDefault="00085B1C"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9F43EB7" w14:textId="77777777" w:rsidR="00334C33" w:rsidRDefault="00177B76" w:rsidP="00334C33">
      <w:pPr>
        <w:pStyle w:val="Bulletlevel1"/>
      </w:pPr>
      <w:r w:rsidRPr="00177B76">
        <w:t>1 PC (Choice of operating system with a terminal emulation program installed)</w:t>
      </w:r>
    </w:p>
    <w:p w14:paraId="7A16AB59" w14:textId="77777777" w:rsidR="00334C33" w:rsidRDefault="00334C33" w:rsidP="00334C33">
      <w:pPr>
        <w:pStyle w:val="Bulletlevel1"/>
      </w:pPr>
      <w:r>
        <w:t>Console cables to configure the Cisco IOS devices via the console ports</w:t>
      </w:r>
    </w:p>
    <w:p w14:paraId="52B8705D" w14:textId="77777777" w:rsidR="00457934" w:rsidRDefault="00334C33" w:rsidP="00457934">
      <w:pPr>
        <w:pStyle w:val="Bulletlevel1"/>
      </w:pPr>
      <w:r>
        <w:t>Ethernet cables as shown in the topology</w:t>
      </w:r>
    </w:p>
    <w:p w14:paraId="08BB8385" w14:textId="77777777" w:rsidR="00125806" w:rsidRDefault="00125806" w:rsidP="00D452F4">
      <w:pPr>
        <w:pStyle w:val="Heading1"/>
      </w:pPr>
      <w:r>
        <w:t>Instructions</w:t>
      </w:r>
    </w:p>
    <w:p w14:paraId="319B0670" w14:textId="17891CC0" w:rsidR="009865C4" w:rsidRPr="004C0909" w:rsidRDefault="009865C4" w:rsidP="00E933DC">
      <w:pPr>
        <w:pStyle w:val="Heading2"/>
      </w:pPr>
      <w:r>
        <w:t>Build the Network and Configure Basic Device Settings</w:t>
      </w:r>
    </w:p>
    <w:p w14:paraId="2352D4E0" w14:textId="77777777" w:rsidR="009865C4" w:rsidRDefault="009865C4" w:rsidP="009865C4">
      <w:pPr>
        <w:pStyle w:val="BodyTextL25"/>
      </w:pPr>
      <w:r>
        <w:t>In Part 1, you will set up the network topology and configure basic settings.</w:t>
      </w:r>
    </w:p>
    <w:p w14:paraId="3BBD5537" w14:textId="77777777" w:rsidR="009865C4" w:rsidRDefault="009865C4" w:rsidP="00E933DC">
      <w:pPr>
        <w:pStyle w:val="Heading3"/>
      </w:pPr>
      <w:r>
        <w:t>Cable the network as shown in the topology.</w:t>
      </w:r>
    </w:p>
    <w:p w14:paraId="697AEF87" w14:textId="77777777" w:rsidR="009865C4" w:rsidRDefault="009865C4" w:rsidP="009865C4">
      <w:pPr>
        <w:pStyle w:val="BodyTextL25"/>
      </w:pPr>
      <w:r>
        <w:t>Attach the devices as shown in the topology diagram, and cable as necessary.</w:t>
      </w:r>
    </w:p>
    <w:p w14:paraId="2C43F200" w14:textId="77777777" w:rsidR="009865C4" w:rsidRDefault="009865C4" w:rsidP="00A67DE5">
      <w:pPr>
        <w:pStyle w:val="Heading3"/>
      </w:pPr>
      <w:r>
        <w:t>Configure basic settings for each switch.</w:t>
      </w:r>
    </w:p>
    <w:p w14:paraId="45A7A950" w14:textId="3603A6FC" w:rsidR="009865C4" w:rsidRDefault="009865C4" w:rsidP="006932A2">
      <w:pPr>
        <w:pStyle w:val="SubStepAlpha"/>
        <w:spacing w:after="0"/>
      </w:pPr>
      <w:r>
        <w:t xml:space="preserve">Console into each router, enter global configuration mode, and apply </w:t>
      </w:r>
      <w:r w:rsidR="00753B3B">
        <w:t xml:space="preserve">the </w:t>
      </w:r>
      <w:r>
        <w:t>basic settings</w:t>
      </w:r>
      <w:r w:rsidR="00753B3B">
        <w:t xml:space="preserve"> for the lab</w:t>
      </w:r>
      <w:r>
        <w:t xml:space="preserve">. </w:t>
      </w:r>
      <w:r w:rsidR="00753B3B">
        <w:t>Initial configurations</w:t>
      </w:r>
      <w:r>
        <w:t xml:space="preserve"> for each device </w:t>
      </w:r>
      <w:r w:rsidR="00753B3B">
        <w:t>are</w:t>
      </w:r>
      <w:r>
        <w:t xml:space="preserve"> </w:t>
      </w:r>
      <w:r w:rsidR="00A67DE5">
        <w:t>listed below</w:t>
      </w:r>
      <w:r>
        <w:t>.</w:t>
      </w:r>
    </w:p>
    <w:p w14:paraId="4529E996" w14:textId="03654EB8" w:rsidR="001D56BC" w:rsidRDefault="001D56BC" w:rsidP="00B00BA5">
      <w:pPr>
        <w:pStyle w:val="ConfigWindow"/>
      </w:pPr>
      <w:r>
        <w:t>Open configuration window</w:t>
      </w:r>
    </w:p>
    <w:p w14:paraId="4F676A79" w14:textId="686334DB" w:rsidR="00A67DE5" w:rsidRDefault="00A67DE5" w:rsidP="00A67DE5">
      <w:pPr>
        <w:pStyle w:val="BodyTextL25Bold"/>
      </w:pPr>
      <w:r>
        <w:t>Router R1</w:t>
      </w:r>
    </w:p>
    <w:p w14:paraId="35014463" w14:textId="77777777" w:rsidR="00E72547" w:rsidRDefault="00E72547" w:rsidP="00E72547">
      <w:pPr>
        <w:pStyle w:val="CMD"/>
      </w:pPr>
      <w:r>
        <w:t>hostname R1</w:t>
      </w:r>
    </w:p>
    <w:p w14:paraId="0CA94829" w14:textId="77777777" w:rsidR="00E72547" w:rsidRDefault="00E72547" w:rsidP="00E72547">
      <w:pPr>
        <w:pStyle w:val="CMD"/>
      </w:pPr>
      <w:r>
        <w:t>no ip domain lookup</w:t>
      </w:r>
    </w:p>
    <w:p w14:paraId="5541F73A" w14:textId="77777777" w:rsidR="00E72547" w:rsidRDefault="00E72547" w:rsidP="00E72547">
      <w:pPr>
        <w:pStyle w:val="CMD"/>
      </w:pPr>
      <w:r>
        <w:t>ipv6 unicast-routing</w:t>
      </w:r>
    </w:p>
    <w:p w14:paraId="5EB65DF6" w14:textId="77777777" w:rsidR="00E72547" w:rsidRDefault="00E72547" w:rsidP="00E72547">
      <w:pPr>
        <w:pStyle w:val="CMD"/>
      </w:pPr>
      <w:r>
        <w:t>banner motd # R1, Implement a GRE Tunnel #</w:t>
      </w:r>
    </w:p>
    <w:p w14:paraId="153F83CE" w14:textId="77777777" w:rsidR="00E72547" w:rsidRDefault="00E72547" w:rsidP="00E72547">
      <w:pPr>
        <w:pStyle w:val="CMD"/>
      </w:pPr>
      <w:r>
        <w:t>line con 0</w:t>
      </w:r>
    </w:p>
    <w:p w14:paraId="40B03CB8" w14:textId="77777777" w:rsidR="00E72547" w:rsidRDefault="00E72547" w:rsidP="00E72547">
      <w:pPr>
        <w:pStyle w:val="CMD"/>
      </w:pPr>
      <w:r>
        <w:t xml:space="preserve"> exec-timeout 0 0</w:t>
      </w:r>
    </w:p>
    <w:p w14:paraId="4416323D" w14:textId="77777777" w:rsidR="00E72547" w:rsidRDefault="00E72547" w:rsidP="00E72547">
      <w:pPr>
        <w:pStyle w:val="CMD"/>
      </w:pPr>
      <w:r>
        <w:t xml:space="preserve"> logging synchronous</w:t>
      </w:r>
    </w:p>
    <w:p w14:paraId="22922E5F" w14:textId="77777777" w:rsidR="00E72547" w:rsidRDefault="00E72547" w:rsidP="00E72547">
      <w:pPr>
        <w:pStyle w:val="CMD"/>
      </w:pPr>
      <w:r>
        <w:t xml:space="preserve"> exit</w:t>
      </w:r>
    </w:p>
    <w:p w14:paraId="5D09AEAD" w14:textId="77777777" w:rsidR="00E72547" w:rsidRDefault="00E72547" w:rsidP="00E72547">
      <w:pPr>
        <w:pStyle w:val="CMD"/>
      </w:pPr>
      <w:r>
        <w:t>line vty 0 4</w:t>
      </w:r>
    </w:p>
    <w:p w14:paraId="577F1D94" w14:textId="77777777" w:rsidR="00E72547" w:rsidRDefault="00E72547" w:rsidP="00E72547">
      <w:pPr>
        <w:pStyle w:val="CMD"/>
      </w:pPr>
      <w:r>
        <w:t xml:space="preserve"> privilege level 15</w:t>
      </w:r>
    </w:p>
    <w:p w14:paraId="429EA4D6" w14:textId="77777777" w:rsidR="00E72547" w:rsidRDefault="00E72547" w:rsidP="00E72547">
      <w:pPr>
        <w:pStyle w:val="CMD"/>
      </w:pPr>
      <w:r>
        <w:t xml:space="preserve"> password cisco123</w:t>
      </w:r>
    </w:p>
    <w:p w14:paraId="5B267910" w14:textId="77777777" w:rsidR="00E72547" w:rsidRDefault="00E72547" w:rsidP="00E72547">
      <w:pPr>
        <w:pStyle w:val="CMD"/>
      </w:pPr>
      <w:r>
        <w:t xml:space="preserve"> exec-timeout 0 0</w:t>
      </w:r>
    </w:p>
    <w:p w14:paraId="6DFF340D" w14:textId="77777777" w:rsidR="00E72547" w:rsidRDefault="00E72547" w:rsidP="00E72547">
      <w:pPr>
        <w:pStyle w:val="CMD"/>
      </w:pPr>
      <w:r>
        <w:lastRenderedPageBreak/>
        <w:t xml:space="preserve"> logging synchronous</w:t>
      </w:r>
    </w:p>
    <w:p w14:paraId="727CBD5F" w14:textId="77777777" w:rsidR="00E72547" w:rsidRDefault="00E72547" w:rsidP="00E72547">
      <w:pPr>
        <w:pStyle w:val="CMD"/>
      </w:pPr>
      <w:r>
        <w:t xml:space="preserve"> login</w:t>
      </w:r>
    </w:p>
    <w:p w14:paraId="3679E005" w14:textId="77777777" w:rsidR="00E72547" w:rsidRDefault="00E72547" w:rsidP="00E72547">
      <w:pPr>
        <w:pStyle w:val="CMD"/>
      </w:pPr>
      <w:r>
        <w:t xml:space="preserve"> exit</w:t>
      </w:r>
    </w:p>
    <w:p w14:paraId="7C93F90D" w14:textId="77777777" w:rsidR="00E72547" w:rsidRDefault="00E72547" w:rsidP="00E72547">
      <w:pPr>
        <w:pStyle w:val="CMD"/>
      </w:pPr>
      <w:r>
        <w:t>router eigrp EIGRP-IPv4_GRE_LAB</w:t>
      </w:r>
    </w:p>
    <w:p w14:paraId="53C674BD" w14:textId="77777777" w:rsidR="00E72547" w:rsidRDefault="00E72547" w:rsidP="00E72547">
      <w:pPr>
        <w:pStyle w:val="CMD"/>
      </w:pPr>
      <w:r>
        <w:t xml:space="preserve"> address-family ipv4 unicast autonomous-system 68</w:t>
      </w:r>
    </w:p>
    <w:p w14:paraId="7F794ACD" w14:textId="77777777" w:rsidR="00E72547" w:rsidRDefault="00E72547" w:rsidP="00E72547">
      <w:pPr>
        <w:pStyle w:val="CMD"/>
      </w:pPr>
      <w:r>
        <w:t xml:space="preserve">  eigrp router-id 1.1.1.1</w:t>
      </w:r>
    </w:p>
    <w:p w14:paraId="6B379A00" w14:textId="77777777" w:rsidR="00E72547" w:rsidRDefault="00E72547" w:rsidP="00E72547">
      <w:pPr>
        <w:pStyle w:val="CMD"/>
      </w:pPr>
      <w:r>
        <w:t xml:space="preserve">  network 10.1.2.0 255.255.255.0</w:t>
      </w:r>
    </w:p>
    <w:p w14:paraId="4F1BD1D5" w14:textId="77777777" w:rsidR="00E72547" w:rsidRDefault="00E72547" w:rsidP="00E72547">
      <w:pPr>
        <w:pStyle w:val="CMD"/>
      </w:pPr>
      <w:r>
        <w:t xml:space="preserve">  network 192.168.1.0 255.255.255.0</w:t>
      </w:r>
    </w:p>
    <w:p w14:paraId="794DBE81" w14:textId="77777777" w:rsidR="00E72547" w:rsidRDefault="00E72547" w:rsidP="00E72547">
      <w:pPr>
        <w:pStyle w:val="CMD"/>
      </w:pPr>
      <w:r>
        <w:t xml:space="preserve">  network 172.16.1.0 255.255.255.0</w:t>
      </w:r>
    </w:p>
    <w:p w14:paraId="36924ACF" w14:textId="77777777" w:rsidR="00E72547" w:rsidRDefault="00E72547" w:rsidP="00E72547">
      <w:pPr>
        <w:pStyle w:val="CMD"/>
      </w:pPr>
      <w:r>
        <w:t xml:space="preserve">  exit</w:t>
      </w:r>
    </w:p>
    <w:p w14:paraId="254CA910" w14:textId="77777777" w:rsidR="00E72547" w:rsidRDefault="00E72547" w:rsidP="00E72547">
      <w:pPr>
        <w:pStyle w:val="CMD"/>
      </w:pPr>
      <w:r>
        <w:t xml:space="preserve"> exit</w:t>
      </w:r>
    </w:p>
    <w:p w14:paraId="08FE97B1" w14:textId="77777777" w:rsidR="00E72547" w:rsidRDefault="00E72547" w:rsidP="00E72547">
      <w:pPr>
        <w:pStyle w:val="CMD"/>
      </w:pPr>
      <w:r>
        <w:t>router eigrp EIGRP-IPv6_GRE_LAB</w:t>
      </w:r>
    </w:p>
    <w:p w14:paraId="2A0E22B7" w14:textId="77777777" w:rsidR="00E72547" w:rsidRDefault="00E72547" w:rsidP="00E72547">
      <w:pPr>
        <w:pStyle w:val="CMD"/>
      </w:pPr>
      <w:r>
        <w:t xml:space="preserve"> address-family ipv6 unicast autonomous-system 68</w:t>
      </w:r>
    </w:p>
    <w:p w14:paraId="7B568FE8" w14:textId="77777777" w:rsidR="00E72547" w:rsidRDefault="00E72547" w:rsidP="00E72547">
      <w:pPr>
        <w:pStyle w:val="CMD"/>
      </w:pPr>
      <w:r>
        <w:t xml:space="preserve">  eigrp router-id 1.1.1.1</w:t>
      </w:r>
    </w:p>
    <w:p w14:paraId="42DBB7C9" w14:textId="77777777" w:rsidR="00E72547" w:rsidRDefault="00E72547" w:rsidP="00E72547">
      <w:pPr>
        <w:pStyle w:val="CMD"/>
      </w:pPr>
      <w:r>
        <w:t xml:space="preserve">  exit</w:t>
      </w:r>
    </w:p>
    <w:p w14:paraId="02266148" w14:textId="77777777" w:rsidR="00E72547" w:rsidRDefault="00E72547" w:rsidP="00E72547">
      <w:pPr>
        <w:pStyle w:val="CMD"/>
      </w:pPr>
      <w:r>
        <w:t xml:space="preserve"> exit</w:t>
      </w:r>
    </w:p>
    <w:p w14:paraId="156EB0AB" w14:textId="77777777" w:rsidR="00E72547" w:rsidRDefault="00E72547" w:rsidP="00E72547">
      <w:pPr>
        <w:pStyle w:val="CMD"/>
      </w:pPr>
      <w:r>
        <w:t>interface g0/0/0</w:t>
      </w:r>
    </w:p>
    <w:p w14:paraId="527C5BBA" w14:textId="77777777" w:rsidR="00E72547" w:rsidRDefault="00E72547" w:rsidP="00E72547">
      <w:pPr>
        <w:pStyle w:val="CMD"/>
      </w:pPr>
      <w:r>
        <w:t xml:space="preserve"> ip address 10.1.2.1 255.255.255.0</w:t>
      </w:r>
    </w:p>
    <w:p w14:paraId="07D7C39E" w14:textId="77777777" w:rsidR="00E72547" w:rsidRDefault="00E72547" w:rsidP="00E72547">
      <w:pPr>
        <w:pStyle w:val="CMD"/>
      </w:pPr>
      <w:r>
        <w:t xml:space="preserve"> ipv6 address fe80::1:1 link-local</w:t>
      </w:r>
    </w:p>
    <w:p w14:paraId="7B783E17" w14:textId="77777777" w:rsidR="00E72547" w:rsidRDefault="00E72547" w:rsidP="00E72547">
      <w:pPr>
        <w:pStyle w:val="CMD"/>
      </w:pPr>
      <w:r>
        <w:t xml:space="preserve"> ipv6 address 2001:db8:acad:12::1/64</w:t>
      </w:r>
    </w:p>
    <w:p w14:paraId="4EF2F350" w14:textId="77777777" w:rsidR="00E72547" w:rsidRDefault="00E72547" w:rsidP="00E72547">
      <w:pPr>
        <w:pStyle w:val="CMD"/>
      </w:pPr>
      <w:r>
        <w:t xml:space="preserve"> no shutdown</w:t>
      </w:r>
    </w:p>
    <w:p w14:paraId="596D20BF" w14:textId="77777777" w:rsidR="00E72547" w:rsidRDefault="00E72547" w:rsidP="00E72547">
      <w:pPr>
        <w:pStyle w:val="CMD"/>
      </w:pPr>
      <w:r>
        <w:t xml:space="preserve"> exit</w:t>
      </w:r>
    </w:p>
    <w:p w14:paraId="4A8E33AD" w14:textId="77777777" w:rsidR="00E72547" w:rsidRDefault="00E72547" w:rsidP="00E72547">
      <w:pPr>
        <w:pStyle w:val="CMD"/>
      </w:pPr>
      <w:r>
        <w:t>interface loopback 0</w:t>
      </w:r>
    </w:p>
    <w:p w14:paraId="4C614A17" w14:textId="77777777" w:rsidR="00E72547" w:rsidRDefault="00E72547" w:rsidP="00E72547">
      <w:pPr>
        <w:pStyle w:val="CMD"/>
      </w:pPr>
      <w:r>
        <w:t xml:space="preserve"> ip address 192.168.1.1 255.255.255.0</w:t>
      </w:r>
    </w:p>
    <w:p w14:paraId="4B6430D1" w14:textId="77777777" w:rsidR="00E72547" w:rsidRDefault="00E72547" w:rsidP="00E72547">
      <w:pPr>
        <w:pStyle w:val="CMD"/>
      </w:pPr>
      <w:r>
        <w:t xml:space="preserve"> ipv6 address fe80::1:2 link-local</w:t>
      </w:r>
    </w:p>
    <w:p w14:paraId="5DB1A14F" w14:textId="77777777" w:rsidR="00E72547" w:rsidRDefault="00E72547" w:rsidP="00E72547">
      <w:pPr>
        <w:pStyle w:val="CMD"/>
      </w:pPr>
      <w:r>
        <w:t xml:space="preserve"> ipv6 address 2001:db8:acad:1::1/64</w:t>
      </w:r>
    </w:p>
    <w:p w14:paraId="0286364F" w14:textId="77777777" w:rsidR="00E72547" w:rsidRDefault="00E72547" w:rsidP="00E72547">
      <w:pPr>
        <w:pStyle w:val="CMD"/>
      </w:pPr>
      <w:r>
        <w:t xml:space="preserve"> no shutdown</w:t>
      </w:r>
    </w:p>
    <w:p w14:paraId="71DE29AC" w14:textId="77777777" w:rsidR="00E72547" w:rsidRDefault="00E72547" w:rsidP="00E72547">
      <w:pPr>
        <w:pStyle w:val="CMD"/>
      </w:pPr>
      <w:r>
        <w:t xml:space="preserve"> exit</w:t>
      </w:r>
    </w:p>
    <w:p w14:paraId="72F1956F" w14:textId="77777777" w:rsidR="00E72547" w:rsidRDefault="00E72547" w:rsidP="00E72547">
      <w:pPr>
        <w:pStyle w:val="CMD"/>
      </w:pPr>
      <w:r>
        <w:t>interface loopback 1</w:t>
      </w:r>
    </w:p>
    <w:p w14:paraId="38FEAE19" w14:textId="77777777" w:rsidR="00E72547" w:rsidRDefault="00E72547" w:rsidP="00E72547">
      <w:pPr>
        <w:pStyle w:val="CMD"/>
      </w:pPr>
      <w:r>
        <w:t xml:space="preserve"> ip address 172.16.1.1 255.255.255.0</w:t>
      </w:r>
    </w:p>
    <w:p w14:paraId="1D69C8C8" w14:textId="77777777" w:rsidR="00E72547" w:rsidRDefault="00E72547" w:rsidP="00E72547">
      <w:pPr>
        <w:pStyle w:val="CMD"/>
      </w:pPr>
      <w:r>
        <w:t xml:space="preserve"> ipv6 address fe80::1:3 link-local</w:t>
      </w:r>
    </w:p>
    <w:p w14:paraId="7E485002" w14:textId="77777777" w:rsidR="00E72547" w:rsidRDefault="00E72547" w:rsidP="00E72547">
      <w:pPr>
        <w:pStyle w:val="CMD"/>
      </w:pPr>
      <w:r>
        <w:t xml:space="preserve"> ipv6 address 2001:db8:acad:1721::1/64</w:t>
      </w:r>
    </w:p>
    <w:p w14:paraId="6CEA74CF" w14:textId="37325523" w:rsidR="00A67DE5" w:rsidRDefault="00E72547" w:rsidP="00E72547">
      <w:pPr>
        <w:pStyle w:val="CMD"/>
      </w:pPr>
      <w:r>
        <w:t xml:space="preserve"> exit</w:t>
      </w:r>
    </w:p>
    <w:p w14:paraId="0A85D790" w14:textId="22997E70" w:rsidR="00A67DE5" w:rsidRDefault="00A67DE5" w:rsidP="00A67DE5">
      <w:pPr>
        <w:pStyle w:val="BodyTextL25Bold"/>
      </w:pPr>
      <w:r>
        <w:t>Router R2</w:t>
      </w:r>
    </w:p>
    <w:p w14:paraId="7A338A57" w14:textId="77777777" w:rsidR="00E72547" w:rsidRDefault="00E72547" w:rsidP="00E72547">
      <w:pPr>
        <w:pStyle w:val="CMD"/>
      </w:pPr>
      <w:r>
        <w:t>hostname R2</w:t>
      </w:r>
    </w:p>
    <w:p w14:paraId="264F20DF" w14:textId="77777777" w:rsidR="00E72547" w:rsidRDefault="00E72547" w:rsidP="00E72547">
      <w:pPr>
        <w:pStyle w:val="CMD"/>
      </w:pPr>
      <w:r>
        <w:t>no ip domain lookup</w:t>
      </w:r>
    </w:p>
    <w:p w14:paraId="44ACC8D4" w14:textId="77777777" w:rsidR="00E72547" w:rsidRDefault="00E72547" w:rsidP="00E72547">
      <w:pPr>
        <w:pStyle w:val="CMD"/>
      </w:pPr>
      <w:r>
        <w:t>ipv6 unicast-routing</w:t>
      </w:r>
    </w:p>
    <w:p w14:paraId="33A1413C" w14:textId="77777777" w:rsidR="00E72547" w:rsidRDefault="00E72547" w:rsidP="00E72547">
      <w:pPr>
        <w:pStyle w:val="CMD"/>
      </w:pPr>
      <w:r>
        <w:t>banner motd # R2, Implement a GRE Tunnel #</w:t>
      </w:r>
    </w:p>
    <w:p w14:paraId="4C507AEE" w14:textId="77777777" w:rsidR="00E72547" w:rsidRDefault="00E72547" w:rsidP="00E72547">
      <w:pPr>
        <w:pStyle w:val="CMD"/>
      </w:pPr>
      <w:r>
        <w:t>line con 0</w:t>
      </w:r>
    </w:p>
    <w:p w14:paraId="4688D806" w14:textId="77777777" w:rsidR="00E72547" w:rsidRDefault="00E72547" w:rsidP="00E72547">
      <w:pPr>
        <w:pStyle w:val="CMD"/>
      </w:pPr>
      <w:r>
        <w:t xml:space="preserve"> exec-timeout 0 0</w:t>
      </w:r>
    </w:p>
    <w:p w14:paraId="0AD436AC" w14:textId="77777777" w:rsidR="00E72547" w:rsidRDefault="00E72547" w:rsidP="00E72547">
      <w:pPr>
        <w:pStyle w:val="CMD"/>
      </w:pPr>
      <w:r>
        <w:t xml:space="preserve"> logging synchronous</w:t>
      </w:r>
    </w:p>
    <w:p w14:paraId="0A422BD2" w14:textId="77777777" w:rsidR="00E72547" w:rsidRDefault="00E72547" w:rsidP="00E72547">
      <w:pPr>
        <w:pStyle w:val="CMD"/>
      </w:pPr>
      <w:r>
        <w:t xml:space="preserve"> exit</w:t>
      </w:r>
    </w:p>
    <w:p w14:paraId="2797C7C5" w14:textId="77777777" w:rsidR="00E72547" w:rsidRDefault="00E72547" w:rsidP="00E72547">
      <w:pPr>
        <w:pStyle w:val="CMD"/>
      </w:pPr>
      <w:r>
        <w:t>line vty 0 4</w:t>
      </w:r>
    </w:p>
    <w:p w14:paraId="04D7980D" w14:textId="77777777" w:rsidR="00E72547" w:rsidRDefault="00E72547" w:rsidP="00E72547">
      <w:pPr>
        <w:pStyle w:val="CMD"/>
      </w:pPr>
      <w:r>
        <w:t xml:space="preserve"> privilege level 15</w:t>
      </w:r>
    </w:p>
    <w:p w14:paraId="5DF0E923" w14:textId="77777777" w:rsidR="00E72547" w:rsidRDefault="00E72547" w:rsidP="00E72547">
      <w:pPr>
        <w:pStyle w:val="CMD"/>
      </w:pPr>
      <w:r>
        <w:t xml:space="preserve"> password cisco123</w:t>
      </w:r>
    </w:p>
    <w:p w14:paraId="7E2CC950" w14:textId="77777777" w:rsidR="00E72547" w:rsidRDefault="00E72547" w:rsidP="00E72547">
      <w:pPr>
        <w:pStyle w:val="CMD"/>
      </w:pPr>
      <w:r>
        <w:lastRenderedPageBreak/>
        <w:t xml:space="preserve"> exec-timeout 0 0</w:t>
      </w:r>
    </w:p>
    <w:p w14:paraId="17340DF5" w14:textId="77777777" w:rsidR="00E72547" w:rsidRDefault="00E72547" w:rsidP="00E72547">
      <w:pPr>
        <w:pStyle w:val="CMD"/>
      </w:pPr>
      <w:r>
        <w:t xml:space="preserve"> logging synchronous</w:t>
      </w:r>
    </w:p>
    <w:p w14:paraId="43082846" w14:textId="77777777" w:rsidR="00E72547" w:rsidRDefault="00E72547" w:rsidP="00E72547">
      <w:pPr>
        <w:pStyle w:val="CMD"/>
      </w:pPr>
      <w:r>
        <w:t xml:space="preserve"> login</w:t>
      </w:r>
    </w:p>
    <w:p w14:paraId="2AFDEF15" w14:textId="77777777" w:rsidR="00E72547" w:rsidRDefault="00E72547" w:rsidP="00E72547">
      <w:pPr>
        <w:pStyle w:val="CMD"/>
      </w:pPr>
      <w:r>
        <w:t xml:space="preserve"> exit</w:t>
      </w:r>
    </w:p>
    <w:p w14:paraId="6AC9B073" w14:textId="77777777" w:rsidR="00E72547" w:rsidRDefault="00E72547" w:rsidP="00E72547">
      <w:pPr>
        <w:pStyle w:val="CMD"/>
      </w:pPr>
      <w:r>
        <w:t>router eigrp EIGRP-IPv4_GRE_LAB</w:t>
      </w:r>
    </w:p>
    <w:p w14:paraId="568311FA" w14:textId="77777777" w:rsidR="00E72547" w:rsidRDefault="00E72547" w:rsidP="00E72547">
      <w:pPr>
        <w:pStyle w:val="CMD"/>
      </w:pPr>
      <w:r>
        <w:t xml:space="preserve"> address-family ipv4 unicast autonomous-system 68</w:t>
      </w:r>
    </w:p>
    <w:p w14:paraId="7D559ABA" w14:textId="77777777" w:rsidR="00E72547" w:rsidRDefault="00E72547" w:rsidP="00E72547">
      <w:pPr>
        <w:pStyle w:val="CMD"/>
      </w:pPr>
      <w:r>
        <w:t xml:space="preserve">  eigrp router-id 2.2.2.2</w:t>
      </w:r>
    </w:p>
    <w:p w14:paraId="581DDBE3" w14:textId="77777777" w:rsidR="00E72547" w:rsidRDefault="00E72547" w:rsidP="00E72547">
      <w:pPr>
        <w:pStyle w:val="CMD"/>
      </w:pPr>
      <w:r>
        <w:t xml:space="preserve">  network 10.1.2.0 255.255.255.0</w:t>
      </w:r>
    </w:p>
    <w:p w14:paraId="0C89794C" w14:textId="77777777" w:rsidR="00E72547" w:rsidRDefault="00E72547" w:rsidP="00E72547">
      <w:pPr>
        <w:pStyle w:val="CMD"/>
      </w:pPr>
      <w:r>
        <w:t xml:space="preserve">  network 10.2.3.0 255.255.255.0</w:t>
      </w:r>
    </w:p>
    <w:p w14:paraId="10FF0652" w14:textId="77777777" w:rsidR="00E72547" w:rsidRDefault="00E72547" w:rsidP="00E72547">
      <w:pPr>
        <w:pStyle w:val="CMD"/>
      </w:pPr>
      <w:r>
        <w:t xml:space="preserve">  exit</w:t>
      </w:r>
    </w:p>
    <w:p w14:paraId="22A223A0" w14:textId="77777777" w:rsidR="00E72547" w:rsidRDefault="00E72547" w:rsidP="00E72547">
      <w:pPr>
        <w:pStyle w:val="CMD"/>
      </w:pPr>
      <w:r>
        <w:t xml:space="preserve"> exit</w:t>
      </w:r>
    </w:p>
    <w:p w14:paraId="413D6E91" w14:textId="77777777" w:rsidR="00E72547" w:rsidRDefault="00E72547" w:rsidP="00E72547">
      <w:pPr>
        <w:pStyle w:val="CMD"/>
      </w:pPr>
      <w:r>
        <w:t>router eigrp EIGRP-IPv6_GRE_LAB</w:t>
      </w:r>
    </w:p>
    <w:p w14:paraId="6CC7886A" w14:textId="77777777" w:rsidR="00E72547" w:rsidRDefault="00E72547" w:rsidP="00E72547">
      <w:pPr>
        <w:pStyle w:val="CMD"/>
      </w:pPr>
      <w:r>
        <w:t xml:space="preserve"> address-family ipv6 unicast autonomous-system 68</w:t>
      </w:r>
    </w:p>
    <w:p w14:paraId="3DC93F3F" w14:textId="77777777" w:rsidR="00E72547" w:rsidRDefault="00E72547" w:rsidP="00E72547">
      <w:pPr>
        <w:pStyle w:val="CMD"/>
      </w:pPr>
      <w:r>
        <w:t xml:space="preserve">  eigrp router-id 2.2.2.2</w:t>
      </w:r>
    </w:p>
    <w:p w14:paraId="6C8C2DB9" w14:textId="77777777" w:rsidR="00E72547" w:rsidRDefault="00E72547" w:rsidP="00E72547">
      <w:pPr>
        <w:pStyle w:val="CMD"/>
      </w:pPr>
      <w:r>
        <w:t xml:space="preserve">  exit</w:t>
      </w:r>
    </w:p>
    <w:p w14:paraId="58C30A3E" w14:textId="77777777" w:rsidR="00E72547" w:rsidRDefault="00E72547" w:rsidP="00E72547">
      <w:pPr>
        <w:pStyle w:val="CMD"/>
      </w:pPr>
      <w:r>
        <w:t xml:space="preserve"> exit</w:t>
      </w:r>
    </w:p>
    <w:p w14:paraId="4D6CC610" w14:textId="77777777" w:rsidR="00E72547" w:rsidRDefault="00E72547" w:rsidP="00E72547">
      <w:pPr>
        <w:pStyle w:val="CMD"/>
      </w:pPr>
      <w:r>
        <w:t>interface g0/0/0</w:t>
      </w:r>
    </w:p>
    <w:p w14:paraId="60F72FF9" w14:textId="77777777" w:rsidR="00E72547" w:rsidRDefault="00E72547" w:rsidP="00E72547">
      <w:pPr>
        <w:pStyle w:val="CMD"/>
      </w:pPr>
      <w:r>
        <w:t xml:space="preserve"> ip address 10.1.2.2 255.255.255.0</w:t>
      </w:r>
    </w:p>
    <w:p w14:paraId="05F84D56" w14:textId="77777777" w:rsidR="00E72547" w:rsidRDefault="00E72547" w:rsidP="00E72547">
      <w:pPr>
        <w:pStyle w:val="CMD"/>
      </w:pPr>
      <w:r>
        <w:t xml:space="preserve"> ipv6 address fe80::2:1 link-local</w:t>
      </w:r>
    </w:p>
    <w:p w14:paraId="21BB829C" w14:textId="77777777" w:rsidR="00E72547" w:rsidRDefault="00E72547" w:rsidP="00E72547">
      <w:pPr>
        <w:pStyle w:val="CMD"/>
      </w:pPr>
      <w:r>
        <w:t xml:space="preserve"> ipv6 address 2001:db8:acad:12::2/64</w:t>
      </w:r>
    </w:p>
    <w:p w14:paraId="318E4E26" w14:textId="77777777" w:rsidR="00E72547" w:rsidRDefault="00E72547" w:rsidP="00E72547">
      <w:pPr>
        <w:pStyle w:val="CMD"/>
      </w:pPr>
      <w:r>
        <w:t xml:space="preserve"> no shutdown</w:t>
      </w:r>
    </w:p>
    <w:p w14:paraId="3B58D97A" w14:textId="77777777" w:rsidR="00E72547" w:rsidRDefault="00E72547" w:rsidP="00E72547">
      <w:pPr>
        <w:pStyle w:val="CMD"/>
      </w:pPr>
      <w:r>
        <w:t xml:space="preserve"> exit</w:t>
      </w:r>
    </w:p>
    <w:p w14:paraId="5A9BF6B5" w14:textId="77777777" w:rsidR="00E72547" w:rsidRDefault="00E72547" w:rsidP="00E72547">
      <w:pPr>
        <w:pStyle w:val="CMD"/>
      </w:pPr>
      <w:r>
        <w:t>interface g0/0/1</w:t>
      </w:r>
    </w:p>
    <w:p w14:paraId="2C547258" w14:textId="77777777" w:rsidR="00E72547" w:rsidRDefault="00E72547" w:rsidP="00E72547">
      <w:pPr>
        <w:pStyle w:val="CMD"/>
      </w:pPr>
      <w:r>
        <w:t xml:space="preserve"> ip address 10.2.3.2 255.255.255.0</w:t>
      </w:r>
    </w:p>
    <w:p w14:paraId="3EB365B9" w14:textId="77777777" w:rsidR="00E72547" w:rsidRDefault="00E72547" w:rsidP="00E72547">
      <w:pPr>
        <w:pStyle w:val="CMD"/>
      </w:pPr>
      <w:r>
        <w:t xml:space="preserve"> ipv6 address fe80::2:2 link-local</w:t>
      </w:r>
    </w:p>
    <w:p w14:paraId="03523630" w14:textId="77777777" w:rsidR="00E72547" w:rsidRDefault="00E72547" w:rsidP="00E72547">
      <w:pPr>
        <w:pStyle w:val="CMD"/>
      </w:pPr>
      <w:r>
        <w:t xml:space="preserve"> ipv6 address 2001:db8:acad:23::2/64</w:t>
      </w:r>
    </w:p>
    <w:p w14:paraId="03F589F6" w14:textId="77777777" w:rsidR="00E72547" w:rsidRDefault="00E72547" w:rsidP="00E72547">
      <w:pPr>
        <w:pStyle w:val="CMD"/>
      </w:pPr>
      <w:r>
        <w:t xml:space="preserve"> no shutdown</w:t>
      </w:r>
    </w:p>
    <w:p w14:paraId="0C5D932F" w14:textId="7DBA5086" w:rsidR="00A67DE5" w:rsidRDefault="00E72547" w:rsidP="00E72547">
      <w:pPr>
        <w:pStyle w:val="CMD"/>
      </w:pPr>
      <w:r>
        <w:t xml:space="preserve"> exit</w:t>
      </w:r>
    </w:p>
    <w:p w14:paraId="7CE41EF4" w14:textId="6DC20019" w:rsidR="00A67DE5" w:rsidRDefault="00A67DE5" w:rsidP="00A67DE5">
      <w:pPr>
        <w:pStyle w:val="BodyTextL25Bold"/>
      </w:pPr>
      <w:r>
        <w:t>Router R3</w:t>
      </w:r>
    </w:p>
    <w:p w14:paraId="3B70282D" w14:textId="77777777" w:rsidR="00E72547" w:rsidRDefault="00E72547" w:rsidP="00E72547">
      <w:pPr>
        <w:pStyle w:val="CMD"/>
      </w:pPr>
      <w:r>
        <w:t>hostname R3</w:t>
      </w:r>
    </w:p>
    <w:p w14:paraId="58C21300" w14:textId="77777777" w:rsidR="00E72547" w:rsidRDefault="00E72547" w:rsidP="00E72547">
      <w:pPr>
        <w:pStyle w:val="CMD"/>
      </w:pPr>
      <w:r>
        <w:t>no ip domain lookup</w:t>
      </w:r>
    </w:p>
    <w:p w14:paraId="285FB9DF" w14:textId="77777777" w:rsidR="00E72547" w:rsidRDefault="00E72547" w:rsidP="00E72547">
      <w:pPr>
        <w:pStyle w:val="CMD"/>
      </w:pPr>
      <w:r>
        <w:t>ipv6 unicast-routing</w:t>
      </w:r>
    </w:p>
    <w:p w14:paraId="7B6A75CD" w14:textId="77777777" w:rsidR="00E72547" w:rsidRDefault="00E72547" w:rsidP="00E72547">
      <w:pPr>
        <w:pStyle w:val="CMD"/>
      </w:pPr>
      <w:r>
        <w:t>banner motd # R3, Implement a GRE Tunnel #</w:t>
      </w:r>
    </w:p>
    <w:p w14:paraId="3E3638DA" w14:textId="77777777" w:rsidR="00E72547" w:rsidRDefault="00E72547" w:rsidP="00E72547">
      <w:pPr>
        <w:pStyle w:val="CMD"/>
      </w:pPr>
      <w:r>
        <w:t>line con 0</w:t>
      </w:r>
    </w:p>
    <w:p w14:paraId="412FD4F1" w14:textId="77777777" w:rsidR="00E72547" w:rsidRDefault="00E72547" w:rsidP="00E72547">
      <w:pPr>
        <w:pStyle w:val="CMD"/>
      </w:pPr>
      <w:r>
        <w:t xml:space="preserve"> exec-timeout 0 0</w:t>
      </w:r>
    </w:p>
    <w:p w14:paraId="630901E8" w14:textId="77777777" w:rsidR="00E72547" w:rsidRDefault="00E72547" w:rsidP="00E72547">
      <w:pPr>
        <w:pStyle w:val="CMD"/>
      </w:pPr>
      <w:r>
        <w:t xml:space="preserve"> logging synchronous</w:t>
      </w:r>
    </w:p>
    <w:p w14:paraId="6B9B11BF" w14:textId="77777777" w:rsidR="00E72547" w:rsidRDefault="00E72547" w:rsidP="00E72547">
      <w:pPr>
        <w:pStyle w:val="CMD"/>
      </w:pPr>
      <w:r>
        <w:t xml:space="preserve"> exit</w:t>
      </w:r>
    </w:p>
    <w:p w14:paraId="3704BEE1" w14:textId="77777777" w:rsidR="00E72547" w:rsidRDefault="00E72547" w:rsidP="00E72547">
      <w:pPr>
        <w:pStyle w:val="CMD"/>
      </w:pPr>
      <w:r>
        <w:t>line vty 0 4</w:t>
      </w:r>
    </w:p>
    <w:p w14:paraId="4C1B8632" w14:textId="77777777" w:rsidR="00E72547" w:rsidRDefault="00E72547" w:rsidP="00E72547">
      <w:pPr>
        <w:pStyle w:val="CMD"/>
      </w:pPr>
      <w:r>
        <w:t xml:space="preserve"> privilege level 15</w:t>
      </w:r>
    </w:p>
    <w:p w14:paraId="56F7F871" w14:textId="77777777" w:rsidR="00E72547" w:rsidRDefault="00E72547" w:rsidP="00E72547">
      <w:pPr>
        <w:pStyle w:val="CMD"/>
      </w:pPr>
      <w:r>
        <w:t xml:space="preserve"> password cisco123</w:t>
      </w:r>
    </w:p>
    <w:p w14:paraId="0202DD72" w14:textId="77777777" w:rsidR="00E72547" w:rsidRDefault="00E72547" w:rsidP="00E72547">
      <w:pPr>
        <w:pStyle w:val="CMD"/>
      </w:pPr>
      <w:r>
        <w:t xml:space="preserve"> exec-timeout 0 0</w:t>
      </w:r>
    </w:p>
    <w:p w14:paraId="42F62273" w14:textId="77777777" w:rsidR="00E72547" w:rsidRDefault="00E72547" w:rsidP="00E72547">
      <w:pPr>
        <w:pStyle w:val="CMD"/>
      </w:pPr>
      <w:r>
        <w:t xml:space="preserve"> logging synchronous</w:t>
      </w:r>
    </w:p>
    <w:p w14:paraId="77946CEB" w14:textId="77777777" w:rsidR="00E72547" w:rsidRDefault="00E72547" w:rsidP="00E72547">
      <w:pPr>
        <w:pStyle w:val="CMD"/>
      </w:pPr>
      <w:r>
        <w:t xml:space="preserve"> login</w:t>
      </w:r>
    </w:p>
    <w:p w14:paraId="14236DBB" w14:textId="77777777" w:rsidR="00E72547" w:rsidRDefault="00E72547" w:rsidP="00E72547">
      <w:pPr>
        <w:pStyle w:val="CMD"/>
      </w:pPr>
      <w:r>
        <w:t xml:space="preserve"> exit</w:t>
      </w:r>
    </w:p>
    <w:p w14:paraId="2E356A3D" w14:textId="77777777" w:rsidR="00E72547" w:rsidRDefault="00E72547" w:rsidP="00E72547">
      <w:pPr>
        <w:pStyle w:val="CMD"/>
      </w:pPr>
      <w:r>
        <w:t>router eigrp EIGRP-IPv4_GRE_LAB</w:t>
      </w:r>
    </w:p>
    <w:p w14:paraId="52396EB1" w14:textId="77777777" w:rsidR="00E72547" w:rsidRDefault="00E72547" w:rsidP="00E72547">
      <w:pPr>
        <w:pStyle w:val="CMD"/>
      </w:pPr>
      <w:r>
        <w:lastRenderedPageBreak/>
        <w:t xml:space="preserve"> address-family ipv4 unicast autonomous-system 68</w:t>
      </w:r>
    </w:p>
    <w:p w14:paraId="00584F8D" w14:textId="77777777" w:rsidR="00E72547" w:rsidRDefault="00E72547" w:rsidP="00E72547">
      <w:pPr>
        <w:pStyle w:val="CMD"/>
      </w:pPr>
      <w:r>
        <w:t xml:space="preserve">  eigrp router-id 3.3.3.3</w:t>
      </w:r>
    </w:p>
    <w:p w14:paraId="56F08021" w14:textId="77777777" w:rsidR="00E72547" w:rsidRDefault="00E72547" w:rsidP="00E72547">
      <w:pPr>
        <w:pStyle w:val="CMD"/>
      </w:pPr>
      <w:r>
        <w:t xml:space="preserve">  network 10.2.3.0 255.255.255.0</w:t>
      </w:r>
    </w:p>
    <w:p w14:paraId="63705CC3" w14:textId="77777777" w:rsidR="00E72547" w:rsidRDefault="00E72547" w:rsidP="00E72547">
      <w:pPr>
        <w:pStyle w:val="CMD"/>
      </w:pPr>
      <w:r>
        <w:t xml:space="preserve">  network 192.168.3.1 255.255.255.0</w:t>
      </w:r>
    </w:p>
    <w:p w14:paraId="68A386D8" w14:textId="77777777" w:rsidR="00E72547" w:rsidRDefault="00E72547" w:rsidP="00E72547">
      <w:pPr>
        <w:pStyle w:val="CMD"/>
      </w:pPr>
      <w:r>
        <w:t xml:space="preserve">  network 172.16.3.0 255.255.255.0</w:t>
      </w:r>
    </w:p>
    <w:p w14:paraId="6478FCC9" w14:textId="77777777" w:rsidR="00E72547" w:rsidRDefault="00E72547" w:rsidP="00E72547">
      <w:pPr>
        <w:pStyle w:val="CMD"/>
      </w:pPr>
      <w:r>
        <w:t xml:space="preserve">  exit</w:t>
      </w:r>
    </w:p>
    <w:p w14:paraId="10868F94" w14:textId="77777777" w:rsidR="00E72547" w:rsidRDefault="00E72547" w:rsidP="00E72547">
      <w:pPr>
        <w:pStyle w:val="CMD"/>
      </w:pPr>
      <w:r>
        <w:t xml:space="preserve"> exit</w:t>
      </w:r>
    </w:p>
    <w:p w14:paraId="153ECB1A" w14:textId="77777777" w:rsidR="00E72547" w:rsidRDefault="00E72547" w:rsidP="00E72547">
      <w:pPr>
        <w:pStyle w:val="CMD"/>
      </w:pPr>
      <w:r>
        <w:t>router eigrp EIGRP-IPv6_GRE_LAB</w:t>
      </w:r>
    </w:p>
    <w:p w14:paraId="25026FFA" w14:textId="77777777" w:rsidR="00E72547" w:rsidRDefault="00E72547" w:rsidP="00E72547">
      <w:pPr>
        <w:pStyle w:val="CMD"/>
      </w:pPr>
      <w:r>
        <w:t xml:space="preserve"> address-family ipv6 unicast autonomous-system 68</w:t>
      </w:r>
    </w:p>
    <w:p w14:paraId="698E80E4" w14:textId="77777777" w:rsidR="00E72547" w:rsidRDefault="00E72547" w:rsidP="00E72547">
      <w:pPr>
        <w:pStyle w:val="CMD"/>
      </w:pPr>
      <w:r>
        <w:t xml:space="preserve">  eigrp router-id 3.3.3.3</w:t>
      </w:r>
    </w:p>
    <w:p w14:paraId="1AF39813" w14:textId="77777777" w:rsidR="00E72547" w:rsidRDefault="00E72547" w:rsidP="00E72547">
      <w:pPr>
        <w:pStyle w:val="CMD"/>
      </w:pPr>
      <w:r>
        <w:t xml:space="preserve">  exit</w:t>
      </w:r>
    </w:p>
    <w:p w14:paraId="0E1DE44D" w14:textId="77777777" w:rsidR="00E72547" w:rsidRDefault="00E72547" w:rsidP="00E72547">
      <w:pPr>
        <w:pStyle w:val="CMD"/>
      </w:pPr>
      <w:r>
        <w:t xml:space="preserve"> exit</w:t>
      </w:r>
    </w:p>
    <w:p w14:paraId="2BCC17D2" w14:textId="77777777" w:rsidR="00E72547" w:rsidRDefault="00E72547" w:rsidP="00E72547">
      <w:pPr>
        <w:pStyle w:val="CMD"/>
      </w:pPr>
      <w:r>
        <w:t>interface g0/0/0</w:t>
      </w:r>
    </w:p>
    <w:p w14:paraId="4FBA8F75" w14:textId="77777777" w:rsidR="00E72547" w:rsidRDefault="00E72547" w:rsidP="00E72547">
      <w:pPr>
        <w:pStyle w:val="CMD"/>
      </w:pPr>
      <w:r>
        <w:t xml:space="preserve"> ip address 10.2.3.3 255.255.255.0</w:t>
      </w:r>
    </w:p>
    <w:p w14:paraId="431E4FE0" w14:textId="77777777" w:rsidR="00E72547" w:rsidRDefault="00E72547" w:rsidP="00E72547">
      <w:pPr>
        <w:pStyle w:val="CMD"/>
      </w:pPr>
      <w:r>
        <w:t xml:space="preserve"> ipv6 address fe80::3:1 link-local</w:t>
      </w:r>
    </w:p>
    <w:p w14:paraId="7CEB0C14" w14:textId="77777777" w:rsidR="00E72547" w:rsidRDefault="00E72547" w:rsidP="00E72547">
      <w:pPr>
        <w:pStyle w:val="CMD"/>
      </w:pPr>
      <w:r>
        <w:t xml:space="preserve"> ipv6 address 2001:db8:acad:23::3/64</w:t>
      </w:r>
    </w:p>
    <w:p w14:paraId="603B54F3" w14:textId="77777777" w:rsidR="00E72547" w:rsidRDefault="00E72547" w:rsidP="00E72547">
      <w:pPr>
        <w:pStyle w:val="CMD"/>
      </w:pPr>
      <w:r>
        <w:t xml:space="preserve"> no shutdown</w:t>
      </w:r>
    </w:p>
    <w:p w14:paraId="5F36C784" w14:textId="77777777" w:rsidR="00E72547" w:rsidRDefault="00E72547" w:rsidP="00E72547">
      <w:pPr>
        <w:pStyle w:val="CMD"/>
      </w:pPr>
      <w:r>
        <w:t xml:space="preserve"> exit</w:t>
      </w:r>
    </w:p>
    <w:p w14:paraId="5390F99B" w14:textId="77777777" w:rsidR="00E72547" w:rsidRDefault="00E72547" w:rsidP="00E72547">
      <w:pPr>
        <w:pStyle w:val="CMD"/>
      </w:pPr>
      <w:r>
        <w:t>interface loopback 0</w:t>
      </w:r>
    </w:p>
    <w:p w14:paraId="7BC4834D" w14:textId="77777777" w:rsidR="00E72547" w:rsidRDefault="00E72547" w:rsidP="00E72547">
      <w:pPr>
        <w:pStyle w:val="CMD"/>
      </w:pPr>
      <w:r>
        <w:t xml:space="preserve"> ip address 192.168.3.1 255.255.255.0</w:t>
      </w:r>
    </w:p>
    <w:p w14:paraId="3CEE1291" w14:textId="77777777" w:rsidR="00E72547" w:rsidRDefault="00E72547" w:rsidP="00E72547">
      <w:pPr>
        <w:pStyle w:val="CMD"/>
      </w:pPr>
      <w:r>
        <w:t xml:space="preserve"> ipv6 address fe80::3:2 link-local</w:t>
      </w:r>
    </w:p>
    <w:p w14:paraId="144B063E" w14:textId="77777777" w:rsidR="00E72547" w:rsidRDefault="00E72547" w:rsidP="00E72547">
      <w:pPr>
        <w:pStyle w:val="CMD"/>
      </w:pPr>
      <w:r>
        <w:t xml:space="preserve"> ipv6 address 2001:db8:acad:3::1/64</w:t>
      </w:r>
    </w:p>
    <w:p w14:paraId="1D3B2987" w14:textId="77777777" w:rsidR="00E72547" w:rsidRDefault="00E72547" w:rsidP="00E72547">
      <w:pPr>
        <w:pStyle w:val="CMD"/>
      </w:pPr>
      <w:r>
        <w:t xml:space="preserve"> no shutdown</w:t>
      </w:r>
    </w:p>
    <w:p w14:paraId="01B4F1F2" w14:textId="77777777" w:rsidR="00E72547" w:rsidRDefault="00E72547" w:rsidP="00E72547">
      <w:pPr>
        <w:pStyle w:val="CMD"/>
      </w:pPr>
      <w:r>
        <w:t xml:space="preserve"> exit</w:t>
      </w:r>
    </w:p>
    <w:p w14:paraId="15B2727C" w14:textId="77777777" w:rsidR="00E72547" w:rsidRDefault="00E72547" w:rsidP="00E72547">
      <w:pPr>
        <w:pStyle w:val="CMD"/>
      </w:pPr>
      <w:r>
        <w:t>interface loopback 1</w:t>
      </w:r>
    </w:p>
    <w:p w14:paraId="79DEC0E8" w14:textId="77777777" w:rsidR="00E72547" w:rsidRDefault="00E72547" w:rsidP="00E72547">
      <w:pPr>
        <w:pStyle w:val="CMD"/>
      </w:pPr>
      <w:r>
        <w:t xml:space="preserve"> ip address 172.16.3.1 255.255.255.0</w:t>
      </w:r>
    </w:p>
    <w:p w14:paraId="719B8E85" w14:textId="77777777" w:rsidR="00E72547" w:rsidRDefault="00E72547" w:rsidP="00E72547">
      <w:pPr>
        <w:pStyle w:val="CMD"/>
      </w:pPr>
      <w:r>
        <w:t xml:space="preserve"> ipv6 address fe80::3:3 link-local</w:t>
      </w:r>
    </w:p>
    <w:p w14:paraId="77B78976" w14:textId="77777777" w:rsidR="00E72547" w:rsidRDefault="00E72547" w:rsidP="00E72547">
      <w:pPr>
        <w:pStyle w:val="CMD"/>
      </w:pPr>
      <w:r>
        <w:t xml:space="preserve"> ipv6 address 2001:db8:acad:1723::1/64</w:t>
      </w:r>
    </w:p>
    <w:p w14:paraId="57216B87" w14:textId="77777777" w:rsidR="00E72547" w:rsidRDefault="00E72547" w:rsidP="00E72547">
      <w:pPr>
        <w:pStyle w:val="CMD"/>
      </w:pPr>
      <w:r>
        <w:t xml:space="preserve"> no shutdown</w:t>
      </w:r>
    </w:p>
    <w:p w14:paraId="05CBFAD8" w14:textId="3826F708" w:rsidR="00A67DE5" w:rsidRDefault="00E72547" w:rsidP="00E72547">
      <w:pPr>
        <w:pStyle w:val="CMD"/>
      </w:pPr>
      <w:r>
        <w:t xml:space="preserve"> exit</w:t>
      </w:r>
    </w:p>
    <w:p w14:paraId="4C174E8F" w14:textId="77777777" w:rsidR="009865C4" w:rsidRDefault="009865C4" w:rsidP="00A67DE5">
      <w:pPr>
        <w:pStyle w:val="SubStepAlpha"/>
      </w:pPr>
      <w:r>
        <w:t>Set the clock on each device to UTC time.</w:t>
      </w:r>
    </w:p>
    <w:p w14:paraId="32221F05" w14:textId="7489A24E" w:rsidR="009865C4" w:rsidRDefault="009865C4" w:rsidP="00A67DE5">
      <w:pPr>
        <w:pStyle w:val="SubStepAlpha"/>
      </w:pPr>
      <w:r>
        <w:t>Save the running configuration to startup-config</w:t>
      </w:r>
      <w:r w:rsidR="004F30B3">
        <w:t>.</w:t>
      </w:r>
    </w:p>
    <w:p w14:paraId="147CA8FE" w14:textId="682D730B" w:rsidR="006932A2" w:rsidRDefault="006932A2" w:rsidP="006932A2">
      <w:pPr>
        <w:pStyle w:val="ConfigWindow"/>
      </w:pPr>
      <w:r>
        <w:t>Close configuration window</w:t>
      </w:r>
    </w:p>
    <w:p w14:paraId="620CE199" w14:textId="77777777" w:rsidR="009865C4" w:rsidRDefault="009865C4" w:rsidP="006932A2">
      <w:pPr>
        <w:pStyle w:val="Heading2"/>
        <w:spacing w:before="120"/>
      </w:pPr>
      <w:r>
        <w:t>Configure and Verify GRE Tunnels with Static Routing</w:t>
      </w:r>
    </w:p>
    <w:p w14:paraId="2337A22B" w14:textId="1B6F8858" w:rsidR="009865C4" w:rsidRDefault="009865C4" w:rsidP="009865C4">
      <w:pPr>
        <w:pStyle w:val="BodyTextL25"/>
      </w:pPr>
      <w:r>
        <w:t xml:space="preserve">In Part 2, you will configure and verify </w:t>
      </w:r>
      <w:r w:rsidR="00753B3B">
        <w:t xml:space="preserve">a </w:t>
      </w:r>
      <w:r>
        <w:t xml:space="preserve">GRE </w:t>
      </w:r>
      <w:r w:rsidR="00753B3B">
        <w:t>t</w:t>
      </w:r>
      <w:r>
        <w:t>unnel between R1 and R3</w:t>
      </w:r>
      <w:r w:rsidR="009A3B4B">
        <w:t>.</w:t>
      </w:r>
      <w:r>
        <w:t xml:space="preserve"> </w:t>
      </w:r>
      <w:r w:rsidR="009A3B4B">
        <w:t>Y</w:t>
      </w:r>
      <w:r>
        <w:t>ou will use static routes for overlay reachability</w:t>
      </w:r>
      <w:r w:rsidRPr="00593FD6">
        <w:t xml:space="preserve"> </w:t>
      </w:r>
      <w:r>
        <w:t xml:space="preserve">and dynamic routing for underlay reachability. You will configure two tunnels, one for IPv4 traffic and one </w:t>
      </w:r>
      <w:r w:rsidR="003D0E26">
        <w:t>for</w:t>
      </w:r>
      <w:r>
        <w:t xml:space="preserve"> IPv6 traffic. GRE tunnels are extremely flexible, and there are many options for implementation beyond what is being done in this lab.</w:t>
      </w:r>
    </w:p>
    <w:p w14:paraId="28552191" w14:textId="77777777" w:rsidR="009865C4" w:rsidRDefault="009865C4" w:rsidP="00E933DC">
      <w:pPr>
        <w:pStyle w:val="Heading3"/>
      </w:pPr>
      <w:r>
        <w:t>Verify reachability between R1 and R3.</w:t>
      </w:r>
    </w:p>
    <w:p w14:paraId="64F57843" w14:textId="13348EFF" w:rsidR="009865C4" w:rsidRDefault="009865C4" w:rsidP="006932A2">
      <w:pPr>
        <w:pStyle w:val="SubStepAlpha"/>
        <w:spacing w:after="0"/>
      </w:pPr>
      <w:r>
        <w:t>From R1, ping R3 interface Loopback 0 using IPv4. All pings should be successful.</w:t>
      </w:r>
    </w:p>
    <w:p w14:paraId="5EB90674" w14:textId="77777777" w:rsidR="006932A2" w:rsidRDefault="006932A2" w:rsidP="006932A2">
      <w:pPr>
        <w:pStyle w:val="ConfigWindow"/>
      </w:pPr>
      <w:r>
        <w:t>Open configuration window</w:t>
      </w:r>
    </w:p>
    <w:p w14:paraId="38139235" w14:textId="77777777" w:rsidR="009865C4" w:rsidRPr="00D7408B" w:rsidRDefault="009865C4" w:rsidP="009865C4">
      <w:pPr>
        <w:pStyle w:val="CMD"/>
        <w:rPr>
          <w:b/>
          <w:bCs/>
        </w:rPr>
      </w:pPr>
      <w:r>
        <w:t xml:space="preserve">R1# </w:t>
      </w:r>
      <w:r w:rsidRPr="00D7408B">
        <w:rPr>
          <w:b/>
          <w:bCs/>
        </w:rPr>
        <w:t>ping 192.168.3.1</w:t>
      </w:r>
    </w:p>
    <w:p w14:paraId="61DCDC5C" w14:textId="77777777" w:rsidR="009865C4" w:rsidRDefault="009865C4" w:rsidP="00E933DC">
      <w:pPr>
        <w:pStyle w:val="CMDOutput"/>
      </w:pPr>
      <w:r>
        <w:t>Type escape sequence to abort.</w:t>
      </w:r>
    </w:p>
    <w:p w14:paraId="70FE9ED8" w14:textId="77777777" w:rsidR="009865C4" w:rsidRDefault="009865C4" w:rsidP="00E933DC">
      <w:pPr>
        <w:pStyle w:val="CMDOutput"/>
      </w:pPr>
      <w:r>
        <w:t>Sending 5, 100-byte ICMP Echos to 192.168.3.1, timeout is 2 seconds:</w:t>
      </w:r>
    </w:p>
    <w:p w14:paraId="7320B41C" w14:textId="77777777" w:rsidR="009865C4" w:rsidRDefault="009865C4" w:rsidP="00E933DC">
      <w:pPr>
        <w:pStyle w:val="CMDOutput"/>
      </w:pPr>
      <w:r>
        <w:t>!!!!!</w:t>
      </w:r>
    </w:p>
    <w:p w14:paraId="48AA88E3" w14:textId="77777777" w:rsidR="009865C4" w:rsidRDefault="009865C4" w:rsidP="00E933DC">
      <w:pPr>
        <w:pStyle w:val="CMDOutput"/>
      </w:pPr>
      <w:r>
        <w:lastRenderedPageBreak/>
        <w:t>Success rate is 100 percent (5/5), round-trip min/avg/max = 1/1/1 ms</w:t>
      </w:r>
    </w:p>
    <w:p w14:paraId="515249E6" w14:textId="77777777" w:rsidR="009865C4" w:rsidRDefault="009865C4" w:rsidP="00E933DC">
      <w:pPr>
        <w:pStyle w:val="SubStepAlpha"/>
      </w:pPr>
      <w:r>
        <w:t>From R1, ping R3 interface Loopback 0 using IPv6. All pings should be successful.</w:t>
      </w:r>
    </w:p>
    <w:p w14:paraId="5CE9E9CC" w14:textId="77777777" w:rsidR="009865C4" w:rsidRPr="00D7408B" w:rsidRDefault="009865C4" w:rsidP="009865C4">
      <w:pPr>
        <w:pStyle w:val="CMD"/>
        <w:rPr>
          <w:b/>
          <w:bCs/>
        </w:rPr>
      </w:pPr>
      <w:r>
        <w:t xml:space="preserve">R1# </w:t>
      </w:r>
      <w:r w:rsidRPr="00D7408B">
        <w:rPr>
          <w:b/>
          <w:bCs/>
        </w:rPr>
        <w:t>ping 2001:db8:acad:3::1</w:t>
      </w:r>
    </w:p>
    <w:p w14:paraId="14BB30DF" w14:textId="77777777" w:rsidR="009865C4" w:rsidRDefault="009865C4" w:rsidP="00E933DC">
      <w:pPr>
        <w:pStyle w:val="CMDOutput"/>
      </w:pPr>
      <w:r>
        <w:t>Type escape sequence to abort.</w:t>
      </w:r>
    </w:p>
    <w:p w14:paraId="6C4E94DB" w14:textId="77777777" w:rsidR="009865C4" w:rsidRDefault="009865C4" w:rsidP="00E933DC">
      <w:pPr>
        <w:pStyle w:val="CMDOutput"/>
      </w:pPr>
      <w:r>
        <w:t>Sending 5, 100-byte ICMP Echos to 2001:DB8:ACAD:3::1, timeout is 2 seconds:</w:t>
      </w:r>
    </w:p>
    <w:p w14:paraId="1DB17817" w14:textId="77777777" w:rsidR="009865C4" w:rsidRDefault="009865C4" w:rsidP="00E933DC">
      <w:pPr>
        <w:pStyle w:val="CMDOutput"/>
      </w:pPr>
      <w:r>
        <w:t>!!!!!</w:t>
      </w:r>
    </w:p>
    <w:p w14:paraId="3C58DECD" w14:textId="77777777" w:rsidR="009865C4" w:rsidRDefault="009865C4" w:rsidP="00E933DC">
      <w:pPr>
        <w:pStyle w:val="CMDOutput"/>
      </w:pPr>
      <w:r>
        <w:t>Success rate is 100 percent (5/5), round-trip min/avg/max = 1/2/7 ms</w:t>
      </w:r>
    </w:p>
    <w:p w14:paraId="0F98DA02" w14:textId="77777777" w:rsidR="009865C4" w:rsidRDefault="009865C4" w:rsidP="00E933DC">
      <w:pPr>
        <w:pStyle w:val="Heading3"/>
      </w:pPr>
      <w:r>
        <w:t>Create an IPv4-based GRE tunnel between R1 and R3.</w:t>
      </w:r>
    </w:p>
    <w:p w14:paraId="75F031F9" w14:textId="1A5C925D" w:rsidR="009865C4" w:rsidRDefault="009865C4" w:rsidP="00E933DC">
      <w:pPr>
        <w:pStyle w:val="SubStepAlpha"/>
      </w:pPr>
      <w:r>
        <w:t xml:space="preserve">On R1, create interface Tunnel 0, </w:t>
      </w:r>
      <w:r w:rsidR="00AC6D8D">
        <w:t xml:space="preserve">by </w:t>
      </w:r>
      <w:r>
        <w:t>specifying the IP address 100.100.100.1/30, a tunnel source of Loopback0, and a tunnel destination of 192.168.3.1.</w:t>
      </w:r>
    </w:p>
    <w:p w14:paraId="1ABA26F4" w14:textId="77777777" w:rsidR="009865C4" w:rsidRPr="00D7408B" w:rsidRDefault="009865C4" w:rsidP="009865C4">
      <w:pPr>
        <w:pStyle w:val="CMD"/>
        <w:rPr>
          <w:b/>
          <w:bCs/>
        </w:rPr>
      </w:pPr>
      <w:r>
        <w:t xml:space="preserve">R1(config)# </w:t>
      </w:r>
      <w:r w:rsidRPr="00D7408B">
        <w:rPr>
          <w:b/>
          <w:bCs/>
        </w:rPr>
        <w:t>interface tunnel 0</w:t>
      </w:r>
    </w:p>
    <w:p w14:paraId="72751E1A" w14:textId="3EE0A790" w:rsidR="009865C4" w:rsidRDefault="009865C4" w:rsidP="009865C4">
      <w:pPr>
        <w:pStyle w:val="CMD"/>
      </w:pPr>
      <w:r>
        <w:t xml:space="preserve">R1(config-if)# </w:t>
      </w:r>
      <w:r w:rsidRPr="00D7408B">
        <w:rPr>
          <w:b/>
          <w:bCs/>
        </w:rPr>
        <w:t>ip address 100.100.100.1 255.255.255.252</w:t>
      </w:r>
    </w:p>
    <w:p w14:paraId="1210C5E2" w14:textId="4B8912B5" w:rsidR="009865C4" w:rsidRDefault="009865C4" w:rsidP="009865C4">
      <w:pPr>
        <w:pStyle w:val="CMD"/>
      </w:pPr>
      <w:r>
        <w:t xml:space="preserve">R1(config-if)# </w:t>
      </w:r>
      <w:r w:rsidRPr="00D7408B">
        <w:rPr>
          <w:b/>
          <w:bCs/>
        </w:rPr>
        <w:t>tunnel source loopback 0</w:t>
      </w:r>
    </w:p>
    <w:p w14:paraId="28841B16" w14:textId="649F89F6" w:rsidR="009865C4" w:rsidRDefault="009865C4" w:rsidP="009865C4">
      <w:pPr>
        <w:pStyle w:val="CMD"/>
      </w:pPr>
      <w:r>
        <w:t xml:space="preserve">R1(config-if)# </w:t>
      </w:r>
      <w:r w:rsidRPr="00D7408B">
        <w:rPr>
          <w:b/>
          <w:bCs/>
        </w:rPr>
        <w:t>tunnel destination 192.168.3.1</w:t>
      </w:r>
    </w:p>
    <w:p w14:paraId="6F0FE65E" w14:textId="577C84E6" w:rsidR="009865C4" w:rsidRPr="00D7408B" w:rsidRDefault="009865C4" w:rsidP="009865C4">
      <w:pPr>
        <w:pStyle w:val="CMD"/>
        <w:rPr>
          <w:b/>
          <w:bCs/>
        </w:rPr>
      </w:pPr>
      <w:r>
        <w:t xml:space="preserve">R1(config-if)# </w:t>
      </w:r>
      <w:r w:rsidRPr="00D7408B">
        <w:rPr>
          <w:b/>
          <w:bCs/>
        </w:rPr>
        <w:t>exit</w:t>
      </w:r>
    </w:p>
    <w:p w14:paraId="01F2344B" w14:textId="77777777" w:rsidR="009865C4" w:rsidRDefault="009865C4" w:rsidP="00E933DC">
      <w:pPr>
        <w:pStyle w:val="SubStepAlpha"/>
      </w:pPr>
      <w:r>
        <w:t>On R1, create a static route to 172.16.3.0/24 via interface Tunnel 0.</w:t>
      </w:r>
    </w:p>
    <w:p w14:paraId="43CCD47F" w14:textId="4F756FEA" w:rsidR="009865C4" w:rsidRDefault="009865C4" w:rsidP="009865C4">
      <w:pPr>
        <w:pStyle w:val="CMD"/>
        <w:rPr>
          <w:b/>
          <w:bCs/>
        </w:rPr>
      </w:pPr>
      <w:r w:rsidRPr="00D7408B">
        <w:t xml:space="preserve">R1(config)# </w:t>
      </w:r>
      <w:r w:rsidRPr="00D7408B">
        <w:rPr>
          <w:b/>
          <w:bCs/>
        </w:rPr>
        <w:t>ip route 172.16.3.0 255.255.255.0 tunnel 0</w:t>
      </w:r>
    </w:p>
    <w:p w14:paraId="67534616" w14:textId="26B6EDFE" w:rsidR="001D56BC" w:rsidRDefault="001D56BC" w:rsidP="00B00BA5">
      <w:pPr>
        <w:pStyle w:val="ConfigWindow"/>
        <w:rPr>
          <w:b/>
          <w:bCs/>
        </w:rPr>
      </w:pPr>
      <w:r>
        <w:t>Close configuration window</w:t>
      </w:r>
    </w:p>
    <w:p w14:paraId="2400EF45" w14:textId="68436737" w:rsidR="009865C4" w:rsidRDefault="009865C4" w:rsidP="001D56BC">
      <w:pPr>
        <w:pStyle w:val="SubStepAlpha"/>
        <w:spacing w:before="0" w:after="0"/>
      </w:pPr>
      <w:bookmarkStart w:id="0" w:name="OLE_LINK1"/>
      <w:bookmarkStart w:id="1" w:name="OLE_LINK2"/>
      <w:r>
        <w:t xml:space="preserve">On R3, create interface Tunnel 0, </w:t>
      </w:r>
      <w:r w:rsidR="00AC6D8D">
        <w:t xml:space="preserve">by </w:t>
      </w:r>
      <w:r>
        <w:t>specifying the IP address 100.100.100.2/30, a tunnel source of Loopback0, and a tunnel destination of 192.168.1.1.</w:t>
      </w:r>
      <w:bookmarkEnd w:id="0"/>
      <w:bookmarkEnd w:id="1"/>
    </w:p>
    <w:p w14:paraId="0E7B29D7" w14:textId="0458B4BB" w:rsidR="001D56BC" w:rsidRDefault="001D56BC" w:rsidP="00B00BA5">
      <w:pPr>
        <w:pStyle w:val="ConfigWindow"/>
      </w:pPr>
      <w:r>
        <w:t>Open configuration window</w:t>
      </w:r>
    </w:p>
    <w:p w14:paraId="52E80075" w14:textId="77777777" w:rsidR="009865C4" w:rsidRPr="00D7408B" w:rsidRDefault="009865C4" w:rsidP="009865C4">
      <w:pPr>
        <w:pStyle w:val="CMD"/>
        <w:rPr>
          <w:b/>
          <w:bCs/>
        </w:rPr>
      </w:pPr>
      <w:r>
        <w:t xml:space="preserve">R3(config)# </w:t>
      </w:r>
      <w:r w:rsidRPr="00D7408B">
        <w:rPr>
          <w:b/>
          <w:bCs/>
        </w:rPr>
        <w:t>interface tunnel 0</w:t>
      </w:r>
    </w:p>
    <w:p w14:paraId="296672E7" w14:textId="5F033FEC" w:rsidR="009865C4" w:rsidRPr="00D7408B" w:rsidRDefault="009865C4" w:rsidP="009865C4">
      <w:pPr>
        <w:pStyle w:val="CMD"/>
        <w:rPr>
          <w:b/>
          <w:bCs/>
        </w:rPr>
      </w:pPr>
      <w:r>
        <w:t xml:space="preserve">R3(config-if)# </w:t>
      </w:r>
      <w:r w:rsidRPr="00D7408B">
        <w:rPr>
          <w:b/>
          <w:bCs/>
        </w:rPr>
        <w:t>ip address 100.100.100.2 255.255.255.252</w:t>
      </w:r>
    </w:p>
    <w:p w14:paraId="5A52DF0F" w14:textId="762E2F37" w:rsidR="009865C4" w:rsidRPr="00D7408B" w:rsidRDefault="009865C4" w:rsidP="009865C4">
      <w:pPr>
        <w:pStyle w:val="CMD"/>
        <w:rPr>
          <w:b/>
          <w:bCs/>
        </w:rPr>
      </w:pPr>
      <w:r>
        <w:t xml:space="preserve">R3(config-if)# </w:t>
      </w:r>
      <w:r w:rsidRPr="00D7408B">
        <w:rPr>
          <w:b/>
          <w:bCs/>
        </w:rPr>
        <w:t>tunnel source loopback 0</w:t>
      </w:r>
    </w:p>
    <w:p w14:paraId="384425CE" w14:textId="3CF09FC5" w:rsidR="009865C4" w:rsidRPr="00D7408B" w:rsidRDefault="009865C4" w:rsidP="009865C4">
      <w:pPr>
        <w:pStyle w:val="CMD"/>
        <w:rPr>
          <w:b/>
          <w:bCs/>
        </w:rPr>
      </w:pPr>
      <w:r>
        <w:t xml:space="preserve">R3(config-if)# </w:t>
      </w:r>
      <w:r w:rsidRPr="00D7408B">
        <w:rPr>
          <w:b/>
          <w:bCs/>
        </w:rPr>
        <w:t>tunnel destination 192.168.1.1</w:t>
      </w:r>
    </w:p>
    <w:p w14:paraId="296B2422" w14:textId="0C1513E9" w:rsidR="009865C4" w:rsidRDefault="009865C4" w:rsidP="009865C4">
      <w:pPr>
        <w:pStyle w:val="CMD"/>
      </w:pPr>
      <w:r>
        <w:t xml:space="preserve">R3(config-if)# </w:t>
      </w:r>
      <w:r w:rsidRPr="00D7408B">
        <w:rPr>
          <w:b/>
          <w:bCs/>
        </w:rPr>
        <w:t>exit</w:t>
      </w:r>
    </w:p>
    <w:p w14:paraId="117562CD" w14:textId="77777777" w:rsidR="009865C4" w:rsidRDefault="009865C4" w:rsidP="009A0F05">
      <w:pPr>
        <w:pStyle w:val="SubStepAlpha"/>
      </w:pPr>
      <w:r>
        <w:t>On R3, create a static route to 172.16.1.0/24 via interface Tunnel 0.</w:t>
      </w:r>
    </w:p>
    <w:p w14:paraId="5F5C04F9" w14:textId="5A1A2F9E" w:rsidR="009865C4" w:rsidRDefault="009865C4" w:rsidP="009865C4">
      <w:pPr>
        <w:pStyle w:val="CMD"/>
        <w:rPr>
          <w:b/>
          <w:bCs/>
        </w:rPr>
      </w:pPr>
      <w:r w:rsidRPr="00D7408B">
        <w:t xml:space="preserve">R3(config)# </w:t>
      </w:r>
      <w:r w:rsidRPr="00D7408B">
        <w:rPr>
          <w:b/>
          <w:bCs/>
        </w:rPr>
        <w:t>ip route 172.16.1.0 255.255.255.0 tunnel 0</w:t>
      </w:r>
    </w:p>
    <w:p w14:paraId="0739ACC0" w14:textId="77777777" w:rsidR="001D56BC" w:rsidRDefault="001D56BC" w:rsidP="001D56BC">
      <w:pPr>
        <w:pStyle w:val="ConfigWindow"/>
      </w:pPr>
      <w:r>
        <w:t>Close configuration window</w:t>
      </w:r>
    </w:p>
    <w:p w14:paraId="6837AEA1" w14:textId="20CE4B12" w:rsidR="009865C4" w:rsidRDefault="009865C4" w:rsidP="001D56BC">
      <w:pPr>
        <w:pStyle w:val="SubStepAlpha"/>
        <w:spacing w:before="0" w:after="0"/>
      </w:pPr>
      <w:r>
        <w:t xml:space="preserve">On R1, issue the </w:t>
      </w:r>
      <w:r w:rsidRPr="00952141">
        <w:rPr>
          <w:b/>
          <w:bCs/>
        </w:rPr>
        <w:t>show interface tunnel 0</w:t>
      </w:r>
      <w:r>
        <w:t xml:space="preserve"> </w:t>
      </w:r>
      <w:r w:rsidR="009A3B4B">
        <w:t xml:space="preserve">command </w:t>
      </w:r>
      <w:r>
        <w:t>and examine the output.</w:t>
      </w:r>
    </w:p>
    <w:p w14:paraId="02CEFA5B" w14:textId="5A7549BC" w:rsidR="001D56BC" w:rsidRDefault="001D56BC" w:rsidP="00B00BA5">
      <w:pPr>
        <w:pStyle w:val="ConfigWindow"/>
      </w:pPr>
      <w:r>
        <w:t>Open configuration window</w:t>
      </w:r>
    </w:p>
    <w:p w14:paraId="3B333F17" w14:textId="77777777" w:rsidR="009865C4" w:rsidRPr="00D7408B" w:rsidRDefault="009865C4" w:rsidP="009865C4">
      <w:pPr>
        <w:pStyle w:val="CMD"/>
        <w:rPr>
          <w:b/>
          <w:bCs/>
        </w:rPr>
      </w:pPr>
      <w:r>
        <w:t xml:space="preserve">R1# </w:t>
      </w:r>
      <w:r w:rsidRPr="00D7408B">
        <w:rPr>
          <w:b/>
          <w:bCs/>
        </w:rPr>
        <w:t>show interface tunnel 0</w:t>
      </w:r>
    </w:p>
    <w:p w14:paraId="38081EB6" w14:textId="77777777" w:rsidR="009865C4" w:rsidRDefault="009865C4" w:rsidP="00E933DC">
      <w:pPr>
        <w:pStyle w:val="CMDOutput"/>
      </w:pPr>
      <w:r w:rsidRPr="00D7408B">
        <w:rPr>
          <w:highlight w:val="yellow"/>
        </w:rPr>
        <w:t>Tunnel0 is up, line protocol is up</w:t>
      </w:r>
    </w:p>
    <w:p w14:paraId="2A8EFF4A" w14:textId="77777777" w:rsidR="009865C4" w:rsidRDefault="009865C4" w:rsidP="00E933DC">
      <w:pPr>
        <w:pStyle w:val="CMDOutput"/>
      </w:pPr>
      <w:r>
        <w:t xml:space="preserve">  Hardware is Tunnel</w:t>
      </w:r>
    </w:p>
    <w:p w14:paraId="4AE4852F" w14:textId="77777777" w:rsidR="009865C4" w:rsidRDefault="009865C4" w:rsidP="00E933DC">
      <w:pPr>
        <w:pStyle w:val="CMDOutput"/>
      </w:pPr>
      <w:r>
        <w:t xml:space="preserve">  Internet address is 100.100.100.1/30</w:t>
      </w:r>
    </w:p>
    <w:p w14:paraId="3BD64AF8" w14:textId="77777777" w:rsidR="009865C4" w:rsidRDefault="009865C4" w:rsidP="00E933DC">
      <w:pPr>
        <w:pStyle w:val="CMDOutput"/>
      </w:pPr>
      <w:r>
        <w:t xml:space="preserve">  MTU 9976 bytes, BW 100 Kbit/sec, DLY 50000 usec,</w:t>
      </w:r>
    </w:p>
    <w:p w14:paraId="2706DF57" w14:textId="77777777" w:rsidR="009865C4" w:rsidRDefault="009865C4" w:rsidP="00E933DC">
      <w:pPr>
        <w:pStyle w:val="CMDOutput"/>
      </w:pPr>
      <w:r>
        <w:t xml:space="preserve">     reliability 255/255, txload 1/255, rxload 1/255</w:t>
      </w:r>
    </w:p>
    <w:p w14:paraId="4DB2DEE0" w14:textId="77777777" w:rsidR="009865C4" w:rsidRDefault="009865C4" w:rsidP="00E933DC">
      <w:pPr>
        <w:pStyle w:val="CMDOutput"/>
      </w:pPr>
      <w:r>
        <w:t xml:space="preserve">  Encapsulation TUNNEL, loopback not set</w:t>
      </w:r>
    </w:p>
    <w:p w14:paraId="621D2225" w14:textId="77777777" w:rsidR="009865C4" w:rsidRDefault="009865C4" w:rsidP="00E933DC">
      <w:pPr>
        <w:pStyle w:val="CMDOutput"/>
      </w:pPr>
      <w:r>
        <w:t xml:space="preserve">  Keepalive not set</w:t>
      </w:r>
    </w:p>
    <w:p w14:paraId="12B3DF6E" w14:textId="77777777" w:rsidR="009865C4" w:rsidRDefault="009865C4" w:rsidP="00E933DC">
      <w:pPr>
        <w:pStyle w:val="CMDOutput"/>
      </w:pPr>
      <w:r>
        <w:t xml:space="preserve">  Tunnel linestate evaluation up</w:t>
      </w:r>
    </w:p>
    <w:p w14:paraId="198F275A" w14:textId="77777777" w:rsidR="009865C4" w:rsidRDefault="009865C4" w:rsidP="00E933DC">
      <w:pPr>
        <w:pStyle w:val="CMDOutput"/>
      </w:pPr>
      <w:r>
        <w:t xml:space="preserve">  </w:t>
      </w:r>
      <w:r w:rsidRPr="00D7408B">
        <w:rPr>
          <w:highlight w:val="yellow"/>
        </w:rPr>
        <w:t>Tunnel source 192.168.1.1 (Loopback0), destination 192.168.3.1</w:t>
      </w:r>
    </w:p>
    <w:p w14:paraId="23E55780" w14:textId="77777777" w:rsidR="009865C4" w:rsidRDefault="009865C4" w:rsidP="00E933DC">
      <w:pPr>
        <w:pStyle w:val="CMDOutput"/>
      </w:pPr>
      <w:r>
        <w:t xml:space="preserve">   Tunnel Subblocks:</w:t>
      </w:r>
    </w:p>
    <w:p w14:paraId="305A9EFF" w14:textId="77777777" w:rsidR="009865C4" w:rsidRDefault="009865C4" w:rsidP="00E933DC">
      <w:pPr>
        <w:pStyle w:val="CMDOutput"/>
      </w:pPr>
      <w:r>
        <w:t xml:space="preserve">      src-track:</w:t>
      </w:r>
    </w:p>
    <w:p w14:paraId="1F9259C8" w14:textId="77777777" w:rsidR="009865C4" w:rsidRDefault="009865C4" w:rsidP="00E933DC">
      <w:pPr>
        <w:pStyle w:val="CMDOutput"/>
      </w:pPr>
      <w:r>
        <w:t xml:space="preserve">         Tunnel0 source tracking subblock associated with Loopback0</w:t>
      </w:r>
    </w:p>
    <w:p w14:paraId="4C8B0986" w14:textId="77777777" w:rsidR="009865C4" w:rsidRDefault="009865C4" w:rsidP="00E933DC">
      <w:pPr>
        <w:pStyle w:val="CMDOutput"/>
      </w:pPr>
      <w:r>
        <w:t xml:space="preserve">          Set of tunnels with source Loopback0, 1 member (includes iterators), on interface &lt;OK&gt;</w:t>
      </w:r>
    </w:p>
    <w:p w14:paraId="0CF9388B" w14:textId="77777777" w:rsidR="009865C4" w:rsidRDefault="009865C4" w:rsidP="00E933DC">
      <w:pPr>
        <w:pStyle w:val="CMDOutput"/>
      </w:pPr>
      <w:r>
        <w:t xml:space="preserve">  </w:t>
      </w:r>
      <w:r w:rsidRPr="00D7408B">
        <w:rPr>
          <w:highlight w:val="yellow"/>
        </w:rPr>
        <w:t>Tunnel protocol/transport GRE/IP</w:t>
      </w:r>
    </w:p>
    <w:p w14:paraId="4FFADE53" w14:textId="77777777" w:rsidR="009865C4" w:rsidRDefault="009865C4" w:rsidP="00E933DC">
      <w:pPr>
        <w:pStyle w:val="CMDOutput"/>
      </w:pPr>
      <w:r>
        <w:t xml:space="preserve">    Key disabled, sequencing disabled</w:t>
      </w:r>
    </w:p>
    <w:p w14:paraId="662FE7F9" w14:textId="77777777" w:rsidR="009865C4" w:rsidRDefault="009865C4" w:rsidP="00E933DC">
      <w:pPr>
        <w:pStyle w:val="CMDOutput"/>
      </w:pPr>
      <w:r>
        <w:lastRenderedPageBreak/>
        <w:t xml:space="preserve">    Checksumming of packets disabled</w:t>
      </w:r>
    </w:p>
    <w:p w14:paraId="56E322C8" w14:textId="77777777" w:rsidR="009865C4" w:rsidRDefault="009865C4" w:rsidP="00E933DC">
      <w:pPr>
        <w:pStyle w:val="CMDOutput"/>
      </w:pPr>
      <w:r>
        <w:t xml:space="preserve">  Tunnel TTL 255, Fast tunneling enabled</w:t>
      </w:r>
    </w:p>
    <w:p w14:paraId="62BA3F00" w14:textId="77777777" w:rsidR="009865C4" w:rsidRPr="00D7408B" w:rsidRDefault="009865C4" w:rsidP="00E933DC">
      <w:pPr>
        <w:pStyle w:val="CMDOutput"/>
        <w:rPr>
          <w:highlight w:val="yellow"/>
        </w:rPr>
      </w:pPr>
      <w:r>
        <w:t xml:space="preserve">  </w:t>
      </w:r>
      <w:r w:rsidRPr="00D7408B">
        <w:rPr>
          <w:highlight w:val="yellow"/>
        </w:rPr>
        <w:t>Tunnel transport MTU 1476 bytes</w:t>
      </w:r>
    </w:p>
    <w:p w14:paraId="1E0FD5DE" w14:textId="77777777" w:rsidR="009865C4" w:rsidRPr="00D7408B" w:rsidRDefault="009865C4" w:rsidP="00E933DC">
      <w:pPr>
        <w:pStyle w:val="CMDOutput"/>
        <w:rPr>
          <w:highlight w:val="yellow"/>
        </w:rPr>
      </w:pPr>
      <w:r w:rsidRPr="00D7408B">
        <w:rPr>
          <w:highlight w:val="yellow"/>
        </w:rPr>
        <w:t xml:space="preserve">  Tunnel transmit bandwidth 8000 (kbps)</w:t>
      </w:r>
    </w:p>
    <w:p w14:paraId="608C6A95" w14:textId="77777777" w:rsidR="009865C4" w:rsidRDefault="009865C4" w:rsidP="00E933DC">
      <w:pPr>
        <w:pStyle w:val="CMDOutput"/>
      </w:pPr>
      <w:r w:rsidRPr="00D7408B">
        <w:rPr>
          <w:highlight w:val="yellow"/>
        </w:rPr>
        <w:t xml:space="preserve">  Tunnel receive bandwidth 8000 (kbps)</w:t>
      </w:r>
    </w:p>
    <w:p w14:paraId="05E1B42B" w14:textId="77777777" w:rsidR="009865C4" w:rsidRDefault="009865C4" w:rsidP="00E933DC">
      <w:pPr>
        <w:pStyle w:val="CMDOutput"/>
      </w:pPr>
      <w:r>
        <w:t xml:space="preserve">  Last input never, output never, output hang never</w:t>
      </w:r>
    </w:p>
    <w:p w14:paraId="3EC98786" w14:textId="77777777" w:rsidR="009865C4" w:rsidRDefault="009865C4" w:rsidP="00E933DC">
      <w:pPr>
        <w:pStyle w:val="CMDOutput"/>
      </w:pPr>
      <w:r>
        <w:t xml:space="preserve">  Last clearing of "show interface" counters 00:02:45</w:t>
      </w:r>
    </w:p>
    <w:p w14:paraId="5460F878" w14:textId="77777777" w:rsidR="009865C4" w:rsidRDefault="009865C4" w:rsidP="00E933DC">
      <w:pPr>
        <w:pStyle w:val="CMDOutput"/>
      </w:pPr>
      <w:r>
        <w:t xml:space="preserve">  Input queue: 0/375/0/0 (size/max/drops/flushes); Total output drops: 0</w:t>
      </w:r>
    </w:p>
    <w:p w14:paraId="2728F6CD" w14:textId="77777777" w:rsidR="009865C4" w:rsidRDefault="009865C4" w:rsidP="00E933DC">
      <w:pPr>
        <w:pStyle w:val="CMDOutput"/>
      </w:pPr>
      <w:r>
        <w:t xml:space="preserve">  Queueing strategy: fifo</w:t>
      </w:r>
    </w:p>
    <w:p w14:paraId="6990DCD4" w14:textId="77777777" w:rsidR="009865C4" w:rsidRDefault="009865C4" w:rsidP="00E933DC">
      <w:pPr>
        <w:pStyle w:val="CMDOutput"/>
      </w:pPr>
      <w:r>
        <w:t xml:space="preserve">  Output queue: 0/0 (size/max)</w:t>
      </w:r>
    </w:p>
    <w:p w14:paraId="7574A05B" w14:textId="77777777" w:rsidR="009865C4" w:rsidRDefault="009865C4" w:rsidP="00E933DC">
      <w:pPr>
        <w:pStyle w:val="CMDOutput"/>
      </w:pPr>
      <w:r>
        <w:t xml:space="preserve">  5 minute input rate 0 bits/sec, 0 packets/sec</w:t>
      </w:r>
    </w:p>
    <w:p w14:paraId="1638C01E" w14:textId="77777777" w:rsidR="009865C4" w:rsidRDefault="009865C4" w:rsidP="00E933DC">
      <w:pPr>
        <w:pStyle w:val="CMDOutput"/>
      </w:pPr>
      <w:r>
        <w:t xml:space="preserve">  5 minute output rate 0 bits/sec, 0 packets/sec</w:t>
      </w:r>
    </w:p>
    <w:p w14:paraId="1A2EF885" w14:textId="77777777" w:rsidR="009865C4" w:rsidRDefault="009865C4" w:rsidP="00E933DC">
      <w:pPr>
        <w:pStyle w:val="CMDOutput"/>
      </w:pPr>
      <w:r>
        <w:t xml:space="preserve">     0 packets input, 0 bytes, 0 no buffer</w:t>
      </w:r>
    </w:p>
    <w:p w14:paraId="1700D3F2" w14:textId="77777777" w:rsidR="009865C4" w:rsidRDefault="009865C4" w:rsidP="00E933DC">
      <w:pPr>
        <w:pStyle w:val="CMDOutput"/>
      </w:pPr>
      <w:r>
        <w:t xml:space="preserve">     Received 0 broadcasts (0 IP multicasts)</w:t>
      </w:r>
    </w:p>
    <w:p w14:paraId="15CFA549" w14:textId="77777777" w:rsidR="009865C4" w:rsidRDefault="009865C4" w:rsidP="00E933DC">
      <w:pPr>
        <w:pStyle w:val="CMDOutput"/>
      </w:pPr>
      <w:r>
        <w:t xml:space="preserve">     0 runts, 0 giants, 0 throttles</w:t>
      </w:r>
    </w:p>
    <w:p w14:paraId="5A04A81A" w14:textId="77777777" w:rsidR="009865C4" w:rsidRDefault="009865C4" w:rsidP="00E933DC">
      <w:pPr>
        <w:pStyle w:val="CMDOutput"/>
      </w:pPr>
      <w:r>
        <w:t xml:space="preserve">     0 input errors, 0 CRC, 0 frame, 0 overrun, 0 ignored, 0 abort</w:t>
      </w:r>
    </w:p>
    <w:p w14:paraId="7FB1CB54" w14:textId="77777777" w:rsidR="009865C4" w:rsidRDefault="009865C4" w:rsidP="00E933DC">
      <w:pPr>
        <w:pStyle w:val="CMDOutput"/>
      </w:pPr>
      <w:r>
        <w:t xml:space="preserve">     0 packets output, 0 bytes, 0 underruns</w:t>
      </w:r>
    </w:p>
    <w:p w14:paraId="62D24635" w14:textId="77777777" w:rsidR="009865C4" w:rsidRDefault="009865C4" w:rsidP="00E933DC">
      <w:pPr>
        <w:pStyle w:val="CMDOutput"/>
      </w:pPr>
      <w:r>
        <w:t xml:space="preserve">     0 output errors, 0 collisions, 0 interface resets</w:t>
      </w:r>
    </w:p>
    <w:p w14:paraId="37DC4049" w14:textId="77777777" w:rsidR="009865C4" w:rsidRDefault="009865C4" w:rsidP="00E933DC">
      <w:pPr>
        <w:pStyle w:val="CMDOutput"/>
      </w:pPr>
      <w:r>
        <w:t xml:space="preserve">     0 unknown protocol drops</w:t>
      </w:r>
    </w:p>
    <w:p w14:paraId="3333CE39" w14:textId="2FCE162F" w:rsidR="009865C4" w:rsidRDefault="009865C4" w:rsidP="00E933DC">
      <w:pPr>
        <w:pStyle w:val="CMDOutput"/>
      </w:pPr>
      <w:r>
        <w:t xml:space="preserve">     0 output buffer failures, 0 output buffers swapped out</w:t>
      </w:r>
    </w:p>
    <w:p w14:paraId="657B2C88" w14:textId="1035DCB3" w:rsidR="009865C4" w:rsidRPr="009E1E0F" w:rsidRDefault="009865C4" w:rsidP="009A0F05">
      <w:pPr>
        <w:pStyle w:val="SubStepAlpha"/>
      </w:pPr>
      <w:r>
        <w:t xml:space="preserve">From R1, </w:t>
      </w:r>
      <w:r w:rsidRPr="00D7408B">
        <w:rPr>
          <w:b/>
          <w:bCs/>
        </w:rPr>
        <w:t>ping 172.16.3.1</w:t>
      </w:r>
      <w:r>
        <w:t>. The pings should be successful.</w:t>
      </w:r>
    </w:p>
    <w:p w14:paraId="416856B7" w14:textId="77777777" w:rsidR="009865C4" w:rsidRDefault="009865C4" w:rsidP="00E933DC">
      <w:pPr>
        <w:pStyle w:val="Heading3"/>
      </w:pPr>
      <w:r>
        <w:t>Create an IPv6-based GRE tunnel between R1 and R3.</w:t>
      </w:r>
    </w:p>
    <w:p w14:paraId="5AD3873E" w14:textId="50C9FC95" w:rsidR="009865C4" w:rsidRDefault="009865C4" w:rsidP="00E933DC">
      <w:pPr>
        <w:pStyle w:val="SubStepAlpha"/>
      </w:pPr>
      <w:r>
        <w:t xml:space="preserve">On R1, create interface Tunnel 1, </w:t>
      </w:r>
      <w:r w:rsidR="00AC6D8D">
        <w:t xml:space="preserve">by </w:t>
      </w:r>
      <w:r>
        <w:t>specifying the IPv6 address 2001:db8:ffff::1/64, a tunnel source of Loopback</w:t>
      </w:r>
      <w:r w:rsidR="00C802B7">
        <w:t xml:space="preserve"> </w:t>
      </w:r>
      <w:r>
        <w:t>0, a tunnel destination of 2001:db8:acad:3::1, and the tunnel mode GRE IPv6.</w:t>
      </w:r>
    </w:p>
    <w:p w14:paraId="7FF82A6A" w14:textId="77777777" w:rsidR="009865C4" w:rsidRPr="00D7408B" w:rsidRDefault="009865C4" w:rsidP="009865C4">
      <w:pPr>
        <w:pStyle w:val="CMD"/>
        <w:rPr>
          <w:b/>
          <w:bCs/>
        </w:rPr>
      </w:pPr>
      <w:r>
        <w:t xml:space="preserve">R1(config)# </w:t>
      </w:r>
      <w:r w:rsidRPr="00D7408B">
        <w:rPr>
          <w:b/>
          <w:bCs/>
        </w:rPr>
        <w:t>interface tunnel 1</w:t>
      </w:r>
    </w:p>
    <w:p w14:paraId="6E801CFD" w14:textId="7D606769" w:rsidR="009865C4" w:rsidRPr="00D7408B" w:rsidRDefault="009865C4" w:rsidP="009865C4">
      <w:pPr>
        <w:pStyle w:val="CMD"/>
        <w:rPr>
          <w:b/>
          <w:bCs/>
        </w:rPr>
      </w:pPr>
      <w:r>
        <w:t xml:space="preserve">R1(config-if)# </w:t>
      </w:r>
      <w:r w:rsidRPr="00D7408B">
        <w:rPr>
          <w:b/>
          <w:bCs/>
        </w:rPr>
        <w:t>ipv6 address 2001:db8:ffff::1/64</w:t>
      </w:r>
    </w:p>
    <w:p w14:paraId="43E5191C" w14:textId="766C23AC" w:rsidR="009865C4" w:rsidRPr="00D7408B" w:rsidRDefault="009865C4" w:rsidP="009865C4">
      <w:pPr>
        <w:pStyle w:val="CMD"/>
        <w:rPr>
          <w:b/>
          <w:bCs/>
        </w:rPr>
      </w:pPr>
      <w:r>
        <w:t xml:space="preserve">R1(config-if)# </w:t>
      </w:r>
      <w:r w:rsidRPr="00D7408B">
        <w:rPr>
          <w:b/>
          <w:bCs/>
        </w:rPr>
        <w:t>tunnel source loopback 0</w:t>
      </w:r>
    </w:p>
    <w:p w14:paraId="4701231C" w14:textId="2DA1797E" w:rsidR="009865C4" w:rsidRPr="00D7408B" w:rsidRDefault="009865C4" w:rsidP="009865C4">
      <w:pPr>
        <w:pStyle w:val="CMD"/>
        <w:rPr>
          <w:b/>
          <w:bCs/>
        </w:rPr>
      </w:pPr>
      <w:r>
        <w:t xml:space="preserve">R1(config-if)# </w:t>
      </w:r>
      <w:r w:rsidRPr="00D7408B">
        <w:rPr>
          <w:b/>
          <w:bCs/>
        </w:rPr>
        <w:t>tunnel destination 2001:db8:acad:</w:t>
      </w:r>
      <w:r>
        <w:rPr>
          <w:b/>
          <w:bCs/>
        </w:rPr>
        <w:t>3</w:t>
      </w:r>
      <w:r w:rsidRPr="00D7408B">
        <w:rPr>
          <w:b/>
          <w:bCs/>
        </w:rPr>
        <w:t>::1</w:t>
      </w:r>
    </w:p>
    <w:p w14:paraId="11ACBE25" w14:textId="26BEA1EE" w:rsidR="009865C4" w:rsidRPr="00D7408B" w:rsidRDefault="009865C4" w:rsidP="009865C4">
      <w:pPr>
        <w:pStyle w:val="CMD"/>
        <w:rPr>
          <w:b/>
          <w:bCs/>
        </w:rPr>
      </w:pPr>
      <w:r>
        <w:t xml:space="preserve">R1(config-if)# </w:t>
      </w:r>
      <w:r w:rsidRPr="00D7408B">
        <w:rPr>
          <w:b/>
          <w:bCs/>
        </w:rPr>
        <w:t>tunnel mode gre ipv6</w:t>
      </w:r>
    </w:p>
    <w:p w14:paraId="2B07442B" w14:textId="7A56E20D" w:rsidR="009865C4" w:rsidRDefault="009865C4" w:rsidP="009865C4">
      <w:pPr>
        <w:pStyle w:val="CMD"/>
      </w:pPr>
      <w:r>
        <w:t xml:space="preserve">R1(config-if)# </w:t>
      </w:r>
      <w:r w:rsidRPr="00D7408B">
        <w:rPr>
          <w:b/>
          <w:bCs/>
        </w:rPr>
        <w:t>exit</w:t>
      </w:r>
    </w:p>
    <w:p w14:paraId="3000057B" w14:textId="77777777" w:rsidR="009865C4" w:rsidRDefault="009865C4" w:rsidP="00E933DC">
      <w:pPr>
        <w:pStyle w:val="SubStepAlpha"/>
      </w:pPr>
      <w:r>
        <w:t>On R1, create a static route to 2001:db8:acad:1723::/64 via interface Tunnel 1.</w:t>
      </w:r>
    </w:p>
    <w:p w14:paraId="0BDF0A2A" w14:textId="609A9ED7" w:rsidR="009865C4" w:rsidRDefault="009865C4" w:rsidP="009865C4">
      <w:pPr>
        <w:pStyle w:val="CMD"/>
        <w:rPr>
          <w:b/>
          <w:bCs/>
        </w:rPr>
      </w:pPr>
      <w:r w:rsidRPr="00D7408B">
        <w:t xml:space="preserve">R1(config)# </w:t>
      </w:r>
      <w:r w:rsidRPr="00D7408B">
        <w:rPr>
          <w:b/>
          <w:bCs/>
        </w:rPr>
        <w:t>ipv6 route 2001:db</w:t>
      </w:r>
      <w:proofErr w:type="gramStart"/>
      <w:r w:rsidRPr="00D7408B">
        <w:rPr>
          <w:b/>
          <w:bCs/>
        </w:rPr>
        <w:t>8:acad</w:t>
      </w:r>
      <w:proofErr w:type="gramEnd"/>
      <w:r w:rsidRPr="00D7408B">
        <w:rPr>
          <w:b/>
          <w:bCs/>
        </w:rPr>
        <w:t>:1723::/64 tunnel 1</w:t>
      </w:r>
    </w:p>
    <w:p w14:paraId="10586B9A" w14:textId="77777777" w:rsidR="001D56BC" w:rsidRDefault="001D56BC" w:rsidP="001D56BC">
      <w:pPr>
        <w:pStyle w:val="ConfigWindow"/>
      </w:pPr>
      <w:r>
        <w:t>Close configuration window</w:t>
      </w:r>
    </w:p>
    <w:p w14:paraId="0695B5DE" w14:textId="15A105CF" w:rsidR="009865C4" w:rsidRDefault="009865C4" w:rsidP="001D56BC">
      <w:pPr>
        <w:pStyle w:val="SubStepAlpha"/>
        <w:spacing w:before="0" w:after="0"/>
      </w:pPr>
      <w:r>
        <w:t xml:space="preserve">On R3, create interface Tunnel 1, </w:t>
      </w:r>
      <w:r w:rsidR="00474C8A">
        <w:t xml:space="preserve">by </w:t>
      </w:r>
      <w:r>
        <w:t>specifying the IPv6 address 1002:db</w:t>
      </w:r>
      <w:proofErr w:type="gramStart"/>
      <w:r>
        <w:t>8:ffff::</w:t>
      </w:r>
      <w:proofErr w:type="gramEnd"/>
      <w:r>
        <w:t>2/64, a tunnel source of Loopback</w:t>
      </w:r>
      <w:r w:rsidR="00C802B7">
        <w:t xml:space="preserve"> </w:t>
      </w:r>
      <w:r>
        <w:t>0, a tunnel destination of 2001:db8:acad:1::1</w:t>
      </w:r>
      <w:r w:rsidR="00474C8A">
        <w:t xml:space="preserve"> and the tunnel mode of GRE IPv6</w:t>
      </w:r>
      <w:r>
        <w:t>.</w:t>
      </w:r>
    </w:p>
    <w:p w14:paraId="123C5812" w14:textId="31BE3C68" w:rsidR="001D56BC" w:rsidRDefault="001D56BC" w:rsidP="00B00BA5">
      <w:pPr>
        <w:pStyle w:val="ConfigWindow"/>
      </w:pPr>
      <w:r>
        <w:t>Open configuration window</w:t>
      </w:r>
    </w:p>
    <w:p w14:paraId="386EB980" w14:textId="77777777" w:rsidR="009865C4" w:rsidRPr="00D7408B" w:rsidRDefault="009865C4" w:rsidP="009865C4">
      <w:pPr>
        <w:pStyle w:val="CMD"/>
        <w:rPr>
          <w:b/>
          <w:bCs/>
        </w:rPr>
      </w:pPr>
      <w:r>
        <w:t xml:space="preserve">R3(config)# </w:t>
      </w:r>
      <w:r w:rsidRPr="00D7408B">
        <w:rPr>
          <w:b/>
          <w:bCs/>
        </w:rPr>
        <w:t>interface tunnel 1</w:t>
      </w:r>
    </w:p>
    <w:p w14:paraId="0ACF31A7" w14:textId="722B0E92" w:rsidR="009865C4" w:rsidRPr="00D7408B" w:rsidRDefault="009865C4" w:rsidP="009865C4">
      <w:pPr>
        <w:pStyle w:val="CMD"/>
        <w:rPr>
          <w:b/>
          <w:bCs/>
        </w:rPr>
      </w:pPr>
      <w:r>
        <w:t xml:space="preserve">R3(config-if)# </w:t>
      </w:r>
      <w:r w:rsidRPr="00D7408B">
        <w:rPr>
          <w:b/>
          <w:bCs/>
        </w:rPr>
        <w:t>ipv6 address 2001:db8:ffff::2/64</w:t>
      </w:r>
    </w:p>
    <w:p w14:paraId="49B09874" w14:textId="78DAEEFF" w:rsidR="009865C4" w:rsidRPr="00D7408B" w:rsidRDefault="009865C4" w:rsidP="009865C4">
      <w:pPr>
        <w:pStyle w:val="CMD"/>
        <w:rPr>
          <w:b/>
          <w:bCs/>
        </w:rPr>
      </w:pPr>
      <w:r>
        <w:t xml:space="preserve">R3(config-if)# </w:t>
      </w:r>
      <w:r w:rsidRPr="00D7408B">
        <w:rPr>
          <w:b/>
          <w:bCs/>
        </w:rPr>
        <w:t>tunnel source loopback 0</w:t>
      </w:r>
    </w:p>
    <w:p w14:paraId="16D56A3E" w14:textId="020FA580" w:rsidR="009865C4" w:rsidRPr="00D7408B" w:rsidRDefault="009865C4" w:rsidP="009865C4">
      <w:pPr>
        <w:pStyle w:val="CMD"/>
        <w:rPr>
          <w:b/>
          <w:bCs/>
        </w:rPr>
      </w:pPr>
      <w:r>
        <w:t xml:space="preserve">R3(config-if)# </w:t>
      </w:r>
      <w:r w:rsidRPr="00D7408B">
        <w:rPr>
          <w:b/>
          <w:bCs/>
        </w:rPr>
        <w:t>tunnel destination 2001:db8:acad:</w:t>
      </w:r>
      <w:r>
        <w:rPr>
          <w:b/>
          <w:bCs/>
        </w:rPr>
        <w:t>1</w:t>
      </w:r>
      <w:r w:rsidRPr="00D7408B">
        <w:rPr>
          <w:b/>
          <w:bCs/>
        </w:rPr>
        <w:t>::1</w:t>
      </w:r>
    </w:p>
    <w:p w14:paraId="145986AC" w14:textId="2D4CD287" w:rsidR="009865C4" w:rsidRPr="00D7408B" w:rsidRDefault="009865C4" w:rsidP="009865C4">
      <w:pPr>
        <w:pStyle w:val="CMD"/>
        <w:rPr>
          <w:b/>
          <w:bCs/>
        </w:rPr>
      </w:pPr>
      <w:r>
        <w:t xml:space="preserve">R3(config-if)# </w:t>
      </w:r>
      <w:r w:rsidRPr="00D7408B">
        <w:rPr>
          <w:b/>
          <w:bCs/>
        </w:rPr>
        <w:t>tunnel mode gre ipv6</w:t>
      </w:r>
    </w:p>
    <w:p w14:paraId="49902629" w14:textId="77355344" w:rsidR="009865C4" w:rsidRPr="00D7408B" w:rsidRDefault="009865C4" w:rsidP="009865C4">
      <w:pPr>
        <w:pStyle w:val="CMD"/>
        <w:rPr>
          <w:b/>
          <w:bCs/>
        </w:rPr>
      </w:pPr>
      <w:r>
        <w:t xml:space="preserve">R3(config-if)# </w:t>
      </w:r>
      <w:r w:rsidRPr="00D7408B">
        <w:rPr>
          <w:b/>
          <w:bCs/>
        </w:rPr>
        <w:t>exit</w:t>
      </w:r>
    </w:p>
    <w:p w14:paraId="4D749DA5" w14:textId="77777777" w:rsidR="009865C4" w:rsidRDefault="009865C4" w:rsidP="00E933DC">
      <w:pPr>
        <w:pStyle w:val="SubStepAlpha"/>
      </w:pPr>
      <w:r>
        <w:t>On R3, create a static route to 2001:db8:acad:1721::/64 via interface Tunnel 1.</w:t>
      </w:r>
    </w:p>
    <w:p w14:paraId="0DD0AE8B" w14:textId="6A202298" w:rsidR="009865C4" w:rsidRDefault="009865C4" w:rsidP="009865C4">
      <w:pPr>
        <w:pStyle w:val="CMD"/>
        <w:rPr>
          <w:b/>
          <w:bCs/>
        </w:rPr>
      </w:pPr>
      <w:r w:rsidRPr="00D7408B">
        <w:t xml:space="preserve">R3(config)# </w:t>
      </w:r>
      <w:r w:rsidRPr="00D7408B">
        <w:rPr>
          <w:b/>
          <w:bCs/>
        </w:rPr>
        <w:t>ipv6 route 2001:db</w:t>
      </w:r>
      <w:proofErr w:type="gramStart"/>
      <w:r w:rsidRPr="00D7408B">
        <w:rPr>
          <w:b/>
          <w:bCs/>
        </w:rPr>
        <w:t>8:acad</w:t>
      </w:r>
      <w:proofErr w:type="gramEnd"/>
      <w:r w:rsidRPr="00D7408B">
        <w:rPr>
          <w:b/>
          <w:bCs/>
        </w:rPr>
        <w:t xml:space="preserve">:1721::/64 tunnel </w:t>
      </w:r>
      <w:r>
        <w:rPr>
          <w:b/>
          <w:bCs/>
        </w:rPr>
        <w:t>1</w:t>
      </w:r>
    </w:p>
    <w:p w14:paraId="2BEA983C" w14:textId="77777777" w:rsidR="001D56BC" w:rsidRDefault="001D56BC" w:rsidP="001D56BC">
      <w:pPr>
        <w:pStyle w:val="ConfigWindow"/>
      </w:pPr>
      <w:r>
        <w:t>Close configuration window</w:t>
      </w:r>
    </w:p>
    <w:p w14:paraId="19C4B7AE" w14:textId="2522C6BC" w:rsidR="009865C4" w:rsidRDefault="009865C4" w:rsidP="001D56BC">
      <w:pPr>
        <w:pStyle w:val="SubStepAlpha"/>
        <w:spacing w:before="0" w:after="0"/>
      </w:pPr>
      <w:r>
        <w:t xml:space="preserve">On R1, issue the </w:t>
      </w:r>
      <w:r w:rsidRPr="00952141">
        <w:rPr>
          <w:b/>
          <w:bCs/>
        </w:rPr>
        <w:t xml:space="preserve">show interface tunnel </w:t>
      </w:r>
      <w:r>
        <w:rPr>
          <w:b/>
          <w:bCs/>
        </w:rPr>
        <w:t>1</w:t>
      </w:r>
      <w:r>
        <w:t xml:space="preserve"> </w:t>
      </w:r>
      <w:r w:rsidR="009A3B4B">
        <w:t xml:space="preserve">command </w:t>
      </w:r>
      <w:r>
        <w:t>and examine the output.</w:t>
      </w:r>
    </w:p>
    <w:p w14:paraId="74AD9C29" w14:textId="40C0EB3C" w:rsidR="001D56BC" w:rsidRDefault="001C1CF7" w:rsidP="00B00BA5">
      <w:pPr>
        <w:pStyle w:val="ConfigWindow"/>
      </w:pPr>
      <w:r>
        <w:t>Open</w:t>
      </w:r>
      <w:r>
        <w:t xml:space="preserve"> configuration window</w:t>
      </w:r>
    </w:p>
    <w:p w14:paraId="2AC755FE" w14:textId="77777777" w:rsidR="009865C4" w:rsidRPr="000A351F" w:rsidRDefault="009865C4" w:rsidP="009865C4">
      <w:pPr>
        <w:pStyle w:val="CMD"/>
        <w:rPr>
          <w:b/>
          <w:bCs/>
        </w:rPr>
      </w:pPr>
      <w:r>
        <w:t xml:space="preserve">R1# </w:t>
      </w:r>
      <w:r w:rsidRPr="000A351F">
        <w:rPr>
          <w:b/>
          <w:bCs/>
        </w:rPr>
        <w:t>show interface tunnel 1</w:t>
      </w:r>
    </w:p>
    <w:p w14:paraId="3C3ACB90" w14:textId="77777777" w:rsidR="009865C4" w:rsidRDefault="009865C4" w:rsidP="00E933DC">
      <w:pPr>
        <w:pStyle w:val="CMDOutput"/>
      </w:pPr>
      <w:r w:rsidRPr="000A351F">
        <w:rPr>
          <w:highlight w:val="yellow"/>
        </w:rPr>
        <w:lastRenderedPageBreak/>
        <w:t>Tunnel1 is up, line protocol is up</w:t>
      </w:r>
    </w:p>
    <w:p w14:paraId="36A0286F" w14:textId="77777777" w:rsidR="009865C4" w:rsidRDefault="009865C4" w:rsidP="00E933DC">
      <w:pPr>
        <w:pStyle w:val="CMDOutput"/>
      </w:pPr>
      <w:r>
        <w:t xml:space="preserve">  Hardware is Tunnel</w:t>
      </w:r>
    </w:p>
    <w:p w14:paraId="393BEAFD" w14:textId="77777777" w:rsidR="009865C4" w:rsidRDefault="009865C4" w:rsidP="00E933DC">
      <w:pPr>
        <w:pStyle w:val="CMDOutput"/>
      </w:pPr>
      <w:r>
        <w:t xml:space="preserve">  MTU 1456 bytes, BW 100 Kbit/sec, DLY 50000 usec,</w:t>
      </w:r>
    </w:p>
    <w:p w14:paraId="4AB2BC62" w14:textId="77777777" w:rsidR="009865C4" w:rsidRDefault="009865C4" w:rsidP="00E933DC">
      <w:pPr>
        <w:pStyle w:val="CMDOutput"/>
      </w:pPr>
      <w:r>
        <w:t xml:space="preserve">     reliability 255/255, txload 255/255, rxload 255/255</w:t>
      </w:r>
    </w:p>
    <w:p w14:paraId="45F1D896" w14:textId="77777777" w:rsidR="009865C4" w:rsidRDefault="009865C4" w:rsidP="00E933DC">
      <w:pPr>
        <w:pStyle w:val="CMDOutput"/>
      </w:pPr>
      <w:r>
        <w:t xml:space="preserve">  Encapsulation TUNNEL, loopback not set</w:t>
      </w:r>
    </w:p>
    <w:p w14:paraId="6A0EDC4A" w14:textId="77777777" w:rsidR="009865C4" w:rsidRDefault="009865C4" w:rsidP="00E933DC">
      <w:pPr>
        <w:pStyle w:val="CMDOutput"/>
      </w:pPr>
      <w:r>
        <w:t xml:space="preserve">  Keepalive not set</w:t>
      </w:r>
    </w:p>
    <w:p w14:paraId="5725EF01" w14:textId="77777777" w:rsidR="009865C4" w:rsidRDefault="009865C4" w:rsidP="00E933DC">
      <w:pPr>
        <w:pStyle w:val="CMDOutput"/>
      </w:pPr>
      <w:r>
        <w:t xml:space="preserve">  Tunnel linestate evaluation up</w:t>
      </w:r>
    </w:p>
    <w:p w14:paraId="654ED752" w14:textId="77777777" w:rsidR="009865C4" w:rsidRDefault="009865C4" w:rsidP="00E933DC">
      <w:pPr>
        <w:pStyle w:val="CMDOutput"/>
      </w:pPr>
      <w:r>
        <w:t xml:space="preserve">  </w:t>
      </w:r>
      <w:r w:rsidRPr="000A351F">
        <w:rPr>
          <w:highlight w:val="yellow"/>
        </w:rPr>
        <w:t>Tunnel source 2001:DB8:ACAD:1::1 (Loopback0), destination 2001:DB8:ACAD:3::1</w:t>
      </w:r>
    </w:p>
    <w:p w14:paraId="1CA75C74" w14:textId="77777777" w:rsidR="009865C4" w:rsidRDefault="009865C4" w:rsidP="00E933DC">
      <w:pPr>
        <w:pStyle w:val="CMDOutput"/>
      </w:pPr>
      <w:r>
        <w:t xml:space="preserve">   Tunnel Subblocks:</w:t>
      </w:r>
    </w:p>
    <w:p w14:paraId="5B9284B0" w14:textId="77777777" w:rsidR="009865C4" w:rsidRDefault="009865C4" w:rsidP="00E933DC">
      <w:pPr>
        <w:pStyle w:val="CMDOutput"/>
      </w:pPr>
      <w:r>
        <w:t xml:space="preserve">      src-track:</w:t>
      </w:r>
    </w:p>
    <w:p w14:paraId="1EF936C5" w14:textId="77777777" w:rsidR="009865C4" w:rsidRDefault="009865C4" w:rsidP="00E933DC">
      <w:pPr>
        <w:pStyle w:val="CMDOutput"/>
      </w:pPr>
      <w:r>
        <w:t xml:space="preserve">         Tunnel1 source tracking subblock associated with Loopback0</w:t>
      </w:r>
    </w:p>
    <w:p w14:paraId="59B6ED72" w14:textId="77777777" w:rsidR="009865C4" w:rsidRDefault="009865C4" w:rsidP="00E933DC">
      <w:pPr>
        <w:pStyle w:val="CMDOutput"/>
      </w:pPr>
      <w:r>
        <w:t xml:space="preserve">          Set of tunnels with source Loopback0, 2 members (includes iterators),on interface &lt;OK&gt;</w:t>
      </w:r>
    </w:p>
    <w:p w14:paraId="59C00C00" w14:textId="77777777" w:rsidR="009865C4" w:rsidRDefault="009865C4" w:rsidP="00E933DC">
      <w:pPr>
        <w:pStyle w:val="CMDOutput"/>
      </w:pPr>
      <w:r>
        <w:t xml:space="preserve">  </w:t>
      </w:r>
      <w:r w:rsidRPr="000A351F">
        <w:rPr>
          <w:highlight w:val="yellow"/>
        </w:rPr>
        <w:t>Tunnel protocol/transport GRE/IPv6</w:t>
      </w:r>
    </w:p>
    <w:p w14:paraId="379930D2" w14:textId="77777777" w:rsidR="009865C4" w:rsidRDefault="009865C4" w:rsidP="00E933DC">
      <w:pPr>
        <w:pStyle w:val="CMDOutput"/>
      </w:pPr>
      <w:r>
        <w:t xml:space="preserve">    Key disabled, sequencing disabled</w:t>
      </w:r>
    </w:p>
    <w:p w14:paraId="0AF2B372" w14:textId="77777777" w:rsidR="009865C4" w:rsidRDefault="009865C4" w:rsidP="00E933DC">
      <w:pPr>
        <w:pStyle w:val="CMDOutput"/>
      </w:pPr>
      <w:r>
        <w:t xml:space="preserve">    Checksumming of packets disabled</w:t>
      </w:r>
    </w:p>
    <w:p w14:paraId="1BDAD703" w14:textId="77777777" w:rsidR="009865C4" w:rsidRDefault="009865C4" w:rsidP="00E933DC">
      <w:pPr>
        <w:pStyle w:val="CMDOutput"/>
      </w:pPr>
      <w:r>
        <w:t xml:space="preserve">  Tunnel TTL 255</w:t>
      </w:r>
    </w:p>
    <w:p w14:paraId="35774337" w14:textId="77777777" w:rsidR="009865C4" w:rsidRDefault="009865C4" w:rsidP="00E933DC">
      <w:pPr>
        <w:pStyle w:val="CMDOutput"/>
      </w:pPr>
      <w:r>
        <w:t xml:space="preserve">  Path MTU Discovery, ager 10 mins, min MTU 1280</w:t>
      </w:r>
    </w:p>
    <w:p w14:paraId="3B5A6681" w14:textId="77777777" w:rsidR="009865C4" w:rsidRPr="000A351F" w:rsidRDefault="009865C4" w:rsidP="00E933DC">
      <w:pPr>
        <w:pStyle w:val="CMDOutput"/>
        <w:rPr>
          <w:highlight w:val="yellow"/>
        </w:rPr>
      </w:pPr>
      <w:r>
        <w:t xml:space="preserve">  </w:t>
      </w:r>
      <w:r w:rsidRPr="000A351F">
        <w:rPr>
          <w:highlight w:val="yellow"/>
        </w:rPr>
        <w:t>Tunnel transport MTU 1456 bytes</w:t>
      </w:r>
    </w:p>
    <w:p w14:paraId="161B2E52" w14:textId="77777777" w:rsidR="009865C4" w:rsidRPr="000A351F" w:rsidRDefault="009865C4" w:rsidP="00E933DC">
      <w:pPr>
        <w:pStyle w:val="CMDOutput"/>
        <w:rPr>
          <w:highlight w:val="yellow"/>
        </w:rPr>
      </w:pPr>
      <w:r w:rsidRPr="000A351F">
        <w:rPr>
          <w:highlight w:val="yellow"/>
        </w:rPr>
        <w:t xml:space="preserve">  Tunnel transmit bandwidth 8000 (kbps)</w:t>
      </w:r>
    </w:p>
    <w:p w14:paraId="2BCCAFE5" w14:textId="77777777" w:rsidR="009865C4" w:rsidRDefault="009865C4" w:rsidP="00E933DC">
      <w:pPr>
        <w:pStyle w:val="CMDOutput"/>
      </w:pPr>
      <w:r w:rsidRPr="000A351F">
        <w:rPr>
          <w:highlight w:val="yellow"/>
        </w:rPr>
        <w:t xml:space="preserve">  Tunnel receive bandwidth 8000 (kbps)</w:t>
      </w:r>
    </w:p>
    <w:p w14:paraId="6684AF31" w14:textId="77777777" w:rsidR="009865C4" w:rsidRDefault="009865C4" w:rsidP="00E933DC">
      <w:pPr>
        <w:pStyle w:val="CMDOutput"/>
      </w:pPr>
      <w:r>
        <w:t xml:space="preserve">  Last input 00:00:31, output 00:01:01, output hang never</w:t>
      </w:r>
    </w:p>
    <w:p w14:paraId="0B41E430" w14:textId="77777777" w:rsidR="009865C4" w:rsidRDefault="009865C4" w:rsidP="00E933DC">
      <w:pPr>
        <w:pStyle w:val="CMDOutput"/>
      </w:pPr>
      <w:r>
        <w:t xml:space="preserve">  Last clearing of "show interface" counters 00:06:58</w:t>
      </w:r>
    </w:p>
    <w:p w14:paraId="79DBC2CD" w14:textId="77777777" w:rsidR="009865C4" w:rsidRDefault="009865C4" w:rsidP="00E933DC">
      <w:pPr>
        <w:pStyle w:val="CMDOutput"/>
      </w:pPr>
      <w:r>
        <w:t xml:space="preserve">  Input queue: 0/375/0/0 (size/max/drops/flushes); Total output drops: 0</w:t>
      </w:r>
    </w:p>
    <w:p w14:paraId="7ECD299B" w14:textId="77777777" w:rsidR="009865C4" w:rsidRDefault="009865C4" w:rsidP="00E933DC">
      <w:pPr>
        <w:pStyle w:val="CMDOutput"/>
      </w:pPr>
      <w:r>
        <w:t xml:space="preserve">  Queueing strategy: fifo</w:t>
      </w:r>
    </w:p>
    <w:p w14:paraId="1FC21852" w14:textId="77777777" w:rsidR="009865C4" w:rsidRDefault="009865C4" w:rsidP="00E933DC">
      <w:pPr>
        <w:pStyle w:val="CMDOutput"/>
      </w:pPr>
      <w:r>
        <w:t xml:space="preserve">  Output queue: 0/0 (size/max)</w:t>
      </w:r>
    </w:p>
    <w:p w14:paraId="742BC2C0" w14:textId="77777777" w:rsidR="009865C4" w:rsidRDefault="009865C4" w:rsidP="00E933DC">
      <w:pPr>
        <w:pStyle w:val="CMDOutput"/>
      </w:pPr>
      <w:r>
        <w:t xml:space="preserve">  5 minute input rate 367000 bits/sec, 395 packets/sec</w:t>
      </w:r>
    </w:p>
    <w:p w14:paraId="4DDB2C19" w14:textId="77777777" w:rsidR="009865C4" w:rsidRDefault="009865C4" w:rsidP="00E933DC">
      <w:pPr>
        <w:pStyle w:val="CMDOutput"/>
      </w:pPr>
      <w:r>
        <w:t xml:space="preserve">  5 minute output rate 367000 bits/sec, 395 packets/sec</w:t>
      </w:r>
    </w:p>
    <w:p w14:paraId="6C3787BB" w14:textId="77777777" w:rsidR="009865C4" w:rsidRDefault="009865C4" w:rsidP="00E933DC">
      <w:pPr>
        <w:pStyle w:val="CMDOutput"/>
      </w:pPr>
      <w:r>
        <w:t xml:space="preserve">     246335 packets input, 28574884 bytes, 0 no buffer</w:t>
      </w:r>
    </w:p>
    <w:p w14:paraId="295F0A2B" w14:textId="77777777" w:rsidR="009865C4" w:rsidRDefault="009865C4" w:rsidP="00E933DC">
      <w:pPr>
        <w:pStyle w:val="CMDOutput"/>
      </w:pPr>
      <w:r>
        <w:t xml:space="preserve">     Received 0 broadcasts (0 IP multicasts)</w:t>
      </w:r>
    </w:p>
    <w:p w14:paraId="3E15E990" w14:textId="77777777" w:rsidR="009865C4" w:rsidRDefault="009865C4" w:rsidP="00E933DC">
      <w:pPr>
        <w:pStyle w:val="CMDOutput"/>
      </w:pPr>
      <w:r>
        <w:t xml:space="preserve">     0 runts, 0 giants, 0 throttles</w:t>
      </w:r>
    </w:p>
    <w:p w14:paraId="69AE2043" w14:textId="77777777" w:rsidR="009865C4" w:rsidRDefault="009865C4" w:rsidP="00E933DC">
      <w:pPr>
        <w:pStyle w:val="CMDOutput"/>
      </w:pPr>
      <w:r>
        <w:t xml:space="preserve">     0 input errors, 0 CRC, 0 frame, 0 overrun, 0 ignored, 0 abort</w:t>
      </w:r>
    </w:p>
    <w:p w14:paraId="58189A35" w14:textId="77777777" w:rsidR="009865C4" w:rsidRDefault="009865C4" w:rsidP="00E933DC">
      <w:pPr>
        <w:pStyle w:val="CMDOutput"/>
      </w:pPr>
      <w:r>
        <w:t xml:space="preserve">     246336 packets output, 28575000 bytes, 0 underruns</w:t>
      </w:r>
    </w:p>
    <w:p w14:paraId="42E0C45C" w14:textId="77777777" w:rsidR="009865C4" w:rsidRDefault="009865C4" w:rsidP="00E933DC">
      <w:pPr>
        <w:pStyle w:val="CMDOutput"/>
      </w:pPr>
      <w:r>
        <w:t xml:space="preserve">     0 output errors, 0 collisions, 0 interface resets</w:t>
      </w:r>
    </w:p>
    <w:p w14:paraId="43D9E6D9" w14:textId="77777777" w:rsidR="009865C4" w:rsidRDefault="009865C4" w:rsidP="00E933DC">
      <w:pPr>
        <w:pStyle w:val="CMDOutput"/>
      </w:pPr>
      <w:r>
        <w:t xml:space="preserve">     0 unknown protocol drops</w:t>
      </w:r>
    </w:p>
    <w:p w14:paraId="72FE10BC" w14:textId="37024F0B" w:rsidR="009865C4" w:rsidRDefault="009865C4" w:rsidP="00E933DC">
      <w:pPr>
        <w:pStyle w:val="CMDOutput"/>
      </w:pPr>
      <w:r>
        <w:t xml:space="preserve">     0 output buffer failures, 0 output buffers swapped out</w:t>
      </w:r>
    </w:p>
    <w:p w14:paraId="17D4F216" w14:textId="103176C1" w:rsidR="009865C4" w:rsidRDefault="009865C4" w:rsidP="00E933DC">
      <w:pPr>
        <w:pStyle w:val="SubStepAlpha"/>
      </w:pPr>
      <w:r>
        <w:t xml:space="preserve">From R1, </w:t>
      </w:r>
      <w:r w:rsidRPr="000A351F">
        <w:rPr>
          <w:b/>
          <w:bCs/>
        </w:rPr>
        <w:t>ping 2001:db8:acad:1723::1</w:t>
      </w:r>
      <w:r>
        <w:t>. The pings should be successful.</w:t>
      </w:r>
    </w:p>
    <w:p w14:paraId="6CDE0F5E" w14:textId="3DC80A07" w:rsidR="006932A2" w:rsidRDefault="006932A2" w:rsidP="006932A2">
      <w:pPr>
        <w:pStyle w:val="ConfigWindow"/>
      </w:pPr>
      <w:r>
        <w:t>Close configuration window</w:t>
      </w:r>
    </w:p>
    <w:p w14:paraId="5F57FE26" w14:textId="25A342BB" w:rsidR="009865C4" w:rsidRDefault="009865C4" w:rsidP="006932A2">
      <w:pPr>
        <w:pStyle w:val="Heading2"/>
        <w:spacing w:before="120"/>
      </w:pPr>
      <w:r>
        <w:t xml:space="preserve">Configure and </w:t>
      </w:r>
      <w:r w:rsidR="00E72547">
        <w:t>V</w:t>
      </w:r>
      <w:r>
        <w:t>erify GRE Tunnels with Dynamic Routing</w:t>
      </w:r>
    </w:p>
    <w:p w14:paraId="4DBDCE92" w14:textId="0B3C3704" w:rsidR="009865C4" w:rsidRPr="006932A2" w:rsidRDefault="009865C4" w:rsidP="009865C4">
      <w:pPr>
        <w:pStyle w:val="BodyTextL25"/>
      </w:pPr>
      <w:r>
        <w:t>In Part 3, you will configure and verify GRE tunnels between R1 and R3</w:t>
      </w:r>
      <w:r w:rsidR="009A3B4B">
        <w:t>.</w:t>
      </w:r>
      <w:r>
        <w:t xml:space="preserve"> </w:t>
      </w:r>
      <w:r w:rsidR="009A3B4B">
        <w:t>Y</w:t>
      </w:r>
      <w:r>
        <w:t xml:space="preserve">ou will use dynamic routing for overlay reachability and static routing for underlay reachability. You will configure two tunnels, one for IPv4 traffic and one </w:t>
      </w:r>
      <w:r w:rsidR="009A3B4B">
        <w:t>for</w:t>
      </w:r>
      <w:r>
        <w:t xml:space="preserve"> IPv6 traffic.</w:t>
      </w:r>
    </w:p>
    <w:p w14:paraId="05AA9DEB" w14:textId="2017459C" w:rsidR="009865C4" w:rsidRDefault="009865C4" w:rsidP="00E933DC">
      <w:pPr>
        <w:pStyle w:val="Heading3"/>
      </w:pPr>
      <w:r>
        <w:t xml:space="preserve">Remove the </w:t>
      </w:r>
      <w:r w:rsidR="009A3B4B">
        <w:t>t</w:t>
      </w:r>
      <w:r w:rsidR="002E447B">
        <w:t>unnel interfaces</w:t>
      </w:r>
      <w:r w:rsidR="004D19E9">
        <w:t xml:space="preserve"> and </w:t>
      </w:r>
      <w:r w:rsidR="002E447B">
        <w:t>dynamic routing</w:t>
      </w:r>
      <w:r w:rsidR="004D19E9">
        <w:t xml:space="preserve"> </w:t>
      </w:r>
      <w:r w:rsidR="002E447B">
        <w:t>on R1 and R3</w:t>
      </w:r>
      <w:r>
        <w:t>.</w:t>
      </w:r>
    </w:p>
    <w:p w14:paraId="608575EB" w14:textId="77777777" w:rsidR="001C1CF7" w:rsidRDefault="001C1CF7" w:rsidP="001C1CF7">
      <w:pPr>
        <w:pStyle w:val="ConfigWindow"/>
      </w:pPr>
      <w:r>
        <w:t>Open</w:t>
      </w:r>
      <w:r>
        <w:t xml:space="preserve"> configuration window</w:t>
      </w:r>
    </w:p>
    <w:p w14:paraId="7D7902E7" w14:textId="2E41EA22" w:rsidR="009865C4" w:rsidRDefault="009865C4" w:rsidP="00B00BA5">
      <w:pPr>
        <w:pStyle w:val="SubStepAlpha"/>
        <w:spacing w:before="0"/>
      </w:pPr>
      <w:r>
        <w:t xml:space="preserve">Issue the </w:t>
      </w:r>
      <w:r w:rsidRPr="002E447B">
        <w:rPr>
          <w:b/>
          <w:bCs/>
        </w:rPr>
        <w:t>no interface tunnel 0</w:t>
      </w:r>
      <w:r w:rsidRPr="00593FD6">
        <w:t xml:space="preserve"> </w:t>
      </w:r>
      <w:r>
        <w:t xml:space="preserve">and </w:t>
      </w:r>
      <w:r w:rsidRPr="002E447B">
        <w:rPr>
          <w:b/>
          <w:bCs/>
        </w:rPr>
        <w:t>no interface tunnel 1</w:t>
      </w:r>
      <w:r>
        <w:t xml:space="preserve"> </w:t>
      </w:r>
      <w:r w:rsidR="009A3B4B">
        <w:t xml:space="preserve">command </w:t>
      </w:r>
      <w:r>
        <w:t>on R1 and R3.</w:t>
      </w:r>
      <w:r w:rsidR="004D19E9">
        <w:t xml:space="preserve"> This will also remove the static rout</w:t>
      </w:r>
      <w:r w:rsidR="00C71781">
        <w:t>es</w:t>
      </w:r>
      <w:r w:rsidR="004D19E9">
        <w:t>.</w:t>
      </w:r>
    </w:p>
    <w:p w14:paraId="6031CC23" w14:textId="36981D06" w:rsidR="002E447B" w:rsidRDefault="002E447B" w:rsidP="002E447B">
      <w:pPr>
        <w:pStyle w:val="SubStepAlpha"/>
      </w:pPr>
      <w:r>
        <w:t xml:space="preserve">On R1, R2, and R3, remove EIGRP with the </w:t>
      </w:r>
      <w:r w:rsidRPr="00593FD6">
        <w:rPr>
          <w:b/>
          <w:bCs/>
        </w:rPr>
        <w:t xml:space="preserve">no </w:t>
      </w:r>
      <w:r w:rsidRPr="00472239">
        <w:rPr>
          <w:b/>
          <w:bCs/>
        </w:rPr>
        <w:t xml:space="preserve">router </w:t>
      </w:r>
      <w:proofErr w:type="spellStart"/>
      <w:r w:rsidRPr="00472239">
        <w:rPr>
          <w:b/>
          <w:bCs/>
        </w:rPr>
        <w:t>eigrp</w:t>
      </w:r>
      <w:proofErr w:type="spellEnd"/>
      <w:r w:rsidRPr="00472239">
        <w:rPr>
          <w:b/>
          <w:bCs/>
        </w:rPr>
        <w:t xml:space="preserve"> EIGRP-IPv4_GRE_LAB</w:t>
      </w:r>
      <w:r>
        <w:t xml:space="preserve"> and</w:t>
      </w:r>
      <w:r w:rsidR="00A54D9B">
        <w:t xml:space="preserve"> </w:t>
      </w:r>
      <w:r w:rsidR="00A54D9B" w:rsidRPr="00B00BA5">
        <w:rPr>
          <w:b/>
          <w:bCs/>
        </w:rPr>
        <w:t>no</w:t>
      </w:r>
      <w:r w:rsidRPr="00B00BA5">
        <w:rPr>
          <w:b/>
          <w:bCs/>
        </w:rPr>
        <w:t xml:space="preserve"> </w:t>
      </w:r>
      <w:r w:rsidRPr="00472239">
        <w:rPr>
          <w:b/>
          <w:bCs/>
        </w:rPr>
        <w:t xml:space="preserve">router </w:t>
      </w:r>
      <w:proofErr w:type="spellStart"/>
      <w:r w:rsidRPr="00472239">
        <w:rPr>
          <w:b/>
          <w:bCs/>
        </w:rPr>
        <w:t>eigrp</w:t>
      </w:r>
      <w:proofErr w:type="spellEnd"/>
      <w:r w:rsidRPr="00472239">
        <w:rPr>
          <w:b/>
          <w:bCs/>
        </w:rPr>
        <w:t xml:space="preserve"> EIGRP-IPv6_GRE_LAB</w:t>
      </w:r>
      <w:r>
        <w:t xml:space="preserve"> commands.</w:t>
      </w:r>
    </w:p>
    <w:p w14:paraId="26716383" w14:textId="0CB3E8AB" w:rsidR="009865C4" w:rsidRDefault="009865C4" w:rsidP="00B00BA5">
      <w:pPr>
        <w:pStyle w:val="Heading3"/>
        <w:spacing w:before="120"/>
      </w:pPr>
      <w:r>
        <w:lastRenderedPageBreak/>
        <w:t xml:space="preserve">Replace the </w:t>
      </w:r>
      <w:r w:rsidR="00472239">
        <w:t>EIGRP</w:t>
      </w:r>
      <w:r>
        <w:t xml:space="preserve"> configuration on R1, R2, and R3 with static routing.</w:t>
      </w:r>
    </w:p>
    <w:p w14:paraId="06D45F78" w14:textId="5B51810C" w:rsidR="009865C4" w:rsidRDefault="009865C4" w:rsidP="00E933DC">
      <w:pPr>
        <w:pStyle w:val="SubStepAlpha"/>
      </w:pPr>
      <w:r>
        <w:t>On R1 and R3, create IPv4 and IPv6 static default routes that point to R2</w:t>
      </w:r>
      <w:r w:rsidRPr="00C41232">
        <w:t>.</w:t>
      </w:r>
    </w:p>
    <w:p w14:paraId="1C5F34EB" w14:textId="61475C09" w:rsidR="009865C4" w:rsidRDefault="009865C4" w:rsidP="00B00BA5">
      <w:pPr>
        <w:pStyle w:val="SubStepAlpha"/>
      </w:pPr>
      <w:r>
        <w:t>On R2, create IPv4 and IPv6 static routes that point to</w:t>
      </w:r>
      <w:r w:rsidR="00C71781">
        <w:t xml:space="preserve"> the</w:t>
      </w:r>
      <w:r>
        <w:t xml:space="preserve"> R1 and R3 </w:t>
      </w:r>
      <w:r w:rsidR="00C71781">
        <w:t>L</w:t>
      </w:r>
      <w:r>
        <w:t>oopback 0 networks.</w:t>
      </w:r>
    </w:p>
    <w:p w14:paraId="0B7DE94D" w14:textId="77777777" w:rsidR="009865C4" w:rsidRDefault="009865C4" w:rsidP="009865C4">
      <w:pPr>
        <w:pStyle w:val="CMD"/>
      </w:pPr>
      <w:r>
        <w:t xml:space="preserve">R2(config)# </w:t>
      </w:r>
      <w:proofErr w:type="spellStart"/>
      <w:r w:rsidRPr="00B33877">
        <w:rPr>
          <w:b/>
          <w:bCs/>
        </w:rPr>
        <w:t>ip</w:t>
      </w:r>
      <w:proofErr w:type="spellEnd"/>
      <w:r w:rsidRPr="00B33877">
        <w:rPr>
          <w:b/>
          <w:bCs/>
        </w:rPr>
        <w:t xml:space="preserve"> route 192.168.1.0 255.255.255.0 10.1.2.1</w:t>
      </w:r>
    </w:p>
    <w:p w14:paraId="786BDED9" w14:textId="77777777" w:rsidR="009865C4" w:rsidRDefault="009865C4" w:rsidP="009865C4">
      <w:pPr>
        <w:pStyle w:val="CMD"/>
      </w:pPr>
      <w:r>
        <w:t xml:space="preserve">R2(config)# </w:t>
      </w:r>
      <w:r w:rsidRPr="00B33877">
        <w:rPr>
          <w:b/>
          <w:bCs/>
        </w:rPr>
        <w:t>ip route 192.168.3.0 255.255.255.0 10.2.3.3</w:t>
      </w:r>
    </w:p>
    <w:p w14:paraId="5D512DA8" w14:textId="77777777" w:rsidR="009865C4" w:rsidRDefault="009865C4" w:rsidP="009865C4">
      <w:pPr>
        <w:pStyle w:val="CMD"/>
      </w:pPr>
      <w:r>
        <w:t xml:space="preserve">R2(config)# </w:t>
      </w:r>
      <w:r w:rsidRPr="00B33877">
        <w:rPr>
          <w:b/>
          <w:bCs/>
        </w:rPr>
        <w:t>ipv6 route 2001:db8:acad:1::/64 2001:db8:acad:12::1</w:t>
      </w:r>
    </w:p>
    <w:p w14:paraId="0E516591" w14:textId="3BA7A1FC" w:rsidR="009865C4" w:rsidRDefault="009865C4" w:rsidP="009865C4">
      <w:pPr>
        <w:pStyle w:val="CMD"/>
        <w:rPr>
          <w:b/>
          <w:bCs/>
        </w:rPr>
      </w:pPr>
      <w:r>
        <w:t xml:space="preserve">R2(config)# </w:t>
      </w:r>
      <w:r w:rsidRPr="00B33877">
        <w:rPr>
          <w:b/>
          <w:bCs/>
        </w:rPr>
        <w:t>ipv6 route 2001:db</w:t>
      </w:r>
      <w:proofErr w:type="gramStart"/>
      <w:r w:rsidRPr="00B33877">
        <w:rPr>
          <w:b/>
          <w:bCs/>
        </w:rPr>
        <w:t>8:acad</w:t>
      </w:r>
      <w:proofErr w:type="gramEnd"/>
      <w:r w:rsidRPr="00B33877">
        <w:rPr>
          <w:b/>
          <w:bCs/>
        </w:rPr>
        <w:t>:3::/64 2001:db8:acad:23::3</w:t>
      </w:r>
    </w:p>
    <w:p w14:paraId="63B235DA" w14:textId="0D6174F7" w:rsidR="009865C4" w:rsidRDefault="009865C4" w:rsidP="00B00BA5">
      <w:pPr>
        <w:pStyle w:val="SubStepAlpha"/>
      </w:pPr>
      <w:r>
        <w:t xml:space="preserve">Verify that R1 can reach Loopback 0 on R3 with pings </w:t>
      </w:r>
      <w:r w:rsidR="00C71781">
        <w:t>that use</w:t>
      </w:r>
      <w:r>
        <w:t xml:space="preserve"> </w:t>
      </w:r>
      <w:r w:rsidR="00C71781">
        <w:t>the</w:t>
      </w:r>
      <w:r>
        <w:t xml:space="preserve"> source address of the R1 Loopback 0 address</w:t>
      </w:r>
      <w:r w:rsidRPr="00C41232">
        <w:t>.</w:t>
      </w:r>
    </w:p>
    <w:p w14:paraId="46C8E5A7" w14:textId="77777777" w:rsidR="009865C4" w:rsidRDefault="009865C4" w:rsidP="009865C4">
      <w:pPr>
        <w:pStyle w:val="CMD"/>
      </w:pPr>
      <w:r>
        <w:t xml:space="preserve">R1# </w:t>
      </w:r>
      <w:r w:rsidRPr="00B33877">
        <w:rPr>
          <w:b/>
          <w:bCs/>
        </w:rPr>
        <w:t>ping 192.168.3.1 source loopback 0</w:t>
      </w:r>
    </w:p>
    <w:p w14:paraId="241F225E" w14:textId="77777777" w:rsidR="009865C4" w:rsidRDefault="009865C4" w:rsidP="00E933DC">
      <w:pPr>
        <w:pStyle w:val="CMDOutput"/>
      </w:pPr>
      <w:r>
        <w:t>Type escape sequence to abort.</w:t>
      </w:r>
    </w:p>
    <w:p w14:paraId="59763CCD" w14:textId="77777777" w:rsidR="009865C4" w:rsidRDefault="009865C4" w:rsidP="00E933DC">
      <w:pPr>
        <w:pStyle w:val="CMDOutput"/>
      </w:pPr>
      <w:r>
        <w:t>Sending 5, 100-byte ICMP Echos to 192.168.3.1, timeout is 2 seconds:</w:t>
      </w:r>
    </w:p>
    <w:p w14:paraId="28075758" w14:textId="77777777" w:rsidR="009865C4" w:rsidRDefault="009865C4" w:rsidP="00E933DC">
      <w:pPr>
        <w:pStyle w:val="CMDOutput"/>
      </w:pPr>
      <w:r>
        <w:t>Packet sent with a source address of 192.168.1.1</w:t>
      </w:r>
    </w:p>
    <w:p w14:paraId="3CAEA0C3" w14:textId="77777777" w:rsidR="009865C4" w:rsidRDefault="009865C4" w:rsidP="00E933DC">
      <w:pPr>
        <w:pStyle w:val="CMDOutput"/>
      </w:pPr>
      <w:r>
        <w:t>!!!!!</w:t>
      </w:r>
    </w:p>
    <w:p w14:paraId="125A31DC" w14:textId="6E9F286B" w:rsidR="009865C4" w:rsidRDefault="009865C4" w:rsidP="00E933DC">
      <w:pPr>
        <w:pStyle w:val="CMDOutput"/>
      </w:pPr>
      <w:r>
        <w:t>Success rate is 100 percent (5/5), round-trip min/avg/max = 1/1/2 ms</w:t>
      </w:r>
    </w:p>
    <w:p w14:paraId="6ADE7F63" w14:textId="77777777" w:rsidR="00E933DC" w:rsidRDefault="00E933DC" w:rsidP="00E933DC">
      <w:pPr>
        <w:pStyle w:val="CMDOutput"/>
      </w:pPr>
    </w:p>
    <w:p w14:paraId="2937704F" w14:textId="77777777" w:rsidR="009865C4" w:rsidRPr="00B33877" w:rsidRDefault="009865C4" w:rsidP="009865C4">
      <w:pPr>
        <w:pStyle w:val="CMD"/>
        <w:rPr>
          <w:b/>
          <w:bCs/>
        </w:rPr>
      </w:pPr>
      <w:r>
        <w:t xml:space="preserve">R1# </w:t>
      </w:r>
      <w:r w:rsidRPr="00B33877">
        <w:rPr>
          <w:b/>
          <w:bCs/>
        </w:rPr>
        <w:t>ping 2001:db8:acad:3::1 source loopback 0</w:t>
      </w:r>
    </w:p>
    <w:p w14:paraId="4EDC40B1" w14:textId="77777777" w:rsidR="009865C4" w:rsidRDefault="009865C4" w:rsidP="00E933DC">
      <w:pPr>
        <w:pStyle w:val="CMDOutput"/>
      </w:pPr>
      <w:r>
        <w:t>Type escape sequence to abort.</w:t>
      </w:r>
    </w:p>
    <w:p w14:paraId="72AAB6C4" w14:textId="77777777" w:rsidR="009865C4" w:rsidRDefault="009865C4" w:rsidP="00E933DC">
      <w:pPr>
        <w:pStyle w:val="CMDOutput"/>
      </w:pPr>
      <w:r>
        <w:t>Sending 5, 100-byte ICMP Echos to 2001:DB8:ACAD:3::1, timeout is 2 seconds:</w:t>
      </w:r>
    </w:p>
    <w:p w14:paraId="1A326FB2" w14:textId="77777777" w:rsidR="009865C4" w:rsidRDefault="009865C4" w:rsidP="00E933DC">
      <w:pPr>
        <w:pStyle w:val="CMDOutput"/>
      </w:pPr>
      <w:r>
        <w:t>Packet sent with a source address of 2001:DB8:ACAD:1::1</w:t>
      </w:r>
    </w:p>
    <w:p w14:paraId="1BF3C81F" w14:textId="77777777" w:rsidR="009865C4" w:rsidRDefault="009865C4" w:rsidP="00E933DC">
      <w:pPr>
        <w:pStyle w:val="CMDOutput"/>
      </w:pPr>
      <w:r>
        <w:t>!!!!!</w:t>
      </w:r>
    </w:p>
    <w:p w14:paraId="2C4D9987" w14:textId="35967318" w:rsidR="009865C4" w:rsidRPr="00E933DC" w:rsidRDefault="009865C4" w:rsidP="00E933DC">
      <w:pPr>
        <w:pStyle w:val="CMDOutput"/>
      </w:pPr>
      <w:r>
        <w:t>Success rate is 100 percent (5/5), round-trip min/avg/max = 1/1/1 ms</w:t>
      </w:r>
    </w:p>
    <w:p w14:paraId="38079427" w14:textId="77777777" w:rsidR="009865C4" w:rsidRDefault="009865C4" w:rsidP="00E933DC">
      <w:pPr>
        <w:pStyle w:val="Heading3"/>
      </w:pPr>
      <w:r>
        <w:t>Create an IPv4-based GRE tunnel between R1 and R3.</w:t>
      </w:r>
    </w:p>
    <w:p w14:paraId="15CB7A48" w14:textId="78BAF041" w:rsidR="009865C4" w:rsidRDefault="009865C4" w:rsidP="00E933DC">
      <w:pPr>
        <w:pStyle w:val="SubStepAlpha"/>
      </w:pPr>
      <w:r>
        <w:t xml:space="preserve">On R1, create interface Tunnel 0, </w:t>
      </w:r>
      <w:r w:rsidR="00C77454">
        <w:t xml:space="preserve">by </w:t>
      </w:r>
      <w:r>
        <w:t>specifying the IP address 100.100.100.1/30, bandwidth of 4000 kbps, a tunnel source of Loopback</w:t>
      </w:r>
      <w:r w:rsidR="00C71781">
        <w:t xml:space="preserve"> </w:t>
      </w:r>
      <w:r>
        <w:t>0, and a tunnel destination of 192.168.3.1.</w:t>
      </w:r>
    </w:p>
    <w:p w14:paraId="3A1ED507" w14:textId="77777777" w:rsidR="009865C4" w:rsidRPr="00027929" w:rsidRDefault="009865C4" w:rsidP="009865C4">
      <w:pPr>
        <w:pStyle w:val="CMD"/>
        <w:rPr>
          <w:b/>
          <w:bCs/>
        </w:rPr>
      </w:pPr>
      <w:r>
        <w:t xml:space="preserve">R1(config)# </w:t>
      </w:r>
      <w:r w:rsidRPr="00027929">
        <w:rPr>
          <w:b/>
          <w:bCs/>
        </w:rPr>
        <w:t>interface tunnel 0</w:t>
      </w:r>
    </w:p>
    <w:p w14:paraId="4BDF4236" w14:textId="67CA3223" w:rsidR="009865C4" w:rsidRDefault="009865C4" w:rsidP="009865C4">
      <w:pPr>
        <w:pStyle w:val="CMD"/>
      </w:pPr>
      <w:r>
        <w:t xml:space="preserve">R1(config-if)# </w:t>
      </w:r>
      <w:r w:rsidRPr="00027929">
        <w:rPr>
          <w:b/>
          <w:bCs/>
        </w:rPr>
        <w:t>ip address 100.100.100.1 255.255.255.252</w:t>
      </w:r>
    </w:p>
    <w:p w14:paraId="4EFBF532" w14:textId="52F2616C" w:rsidR="009865C4" w:rsidRPr="00027929" w:rsidRDefault="009865C4" w:rsidP="009865C4">
      <w:pPr>
        <w:pStyle w:val="CMD"/>
        <w:rPr>
          <w:b/>
          <w:bCs/>
        </w:rPr>
      </w:pPr>
      <w:r>
        <w:t xml:space="preserve">R1(config-if)# </w:t>
      </w:r>
      <w:r w:rsidRPr="00027929">
        <w:rPr>
          <w:b/>
          <w:bCs/>
        </w:rPr>
        <w:t>bandwidth 4000</w:t>
      </w:r>
    </w:p>
    <w:p w14:paraId="32FA685D" w14:textId="37905DFA" w:rsidR="009865C4" w:rsidRDefault="009865C4" w:rsidP="009865C4">
      <w:pPr>
        <w:pStyle w:val="CMD"/>
      </w:pPr>
      <w:r>
        <w:t xml:space="preserve">R1(config-if)# </w:t>
      </w:r>
      <w:r w:rsidRPr="00027929">
        <w:rPr>
          <w:b/>
          <w:bCs/>
        </w:rPr>
        <w:t>ip mtu 1400</w:t>
      </w:r>
    </w:p>
    <w:p w14:paraId="4B829286" w14:textId="38720F52" w:rsidR="009865C4" w:rsidRPr="00027929" w:rsidRDefault="009865C4" w:rsidP="009865C4">
      <w:pPr>
        <w:pStyle w:val="CMD"/>
        <w:rPr>
          <w:b/>
          <w:bCs/>
        </w:rPr>
      </w:pPr>
      <w:r>
        <w:t xml:space="preserve">R1(config-if)# </w:t>
      </w:r>
      <w:r w:rsidRPr="00027929">
        <w:rPr>
          <w:b/>
          <w:bCs/>
        </w:rPr>
        <w:t>tunnel source loopback 0</w:t>
      </w:r>
    </w:p>
    <w:p w14:paraId="6B3BF73E" w14:textId="0AC28BEB" w:rsidR="009865C4" w:rsidRPr="00027929" w:rsidRDefault="009865C4" w:rsidP="009865C4">
      <w:pPr>
        <w:pStyle w:val="CMD"/>
        <w:rPr>
          <w:b/>
          <w:bCs/>
        </w:rPr>
      </w:pPr>
      <w:r>
        <w:t xml:space="preserve">R1(config-if)# </w:t>
      </w:r>
      <w:r w:rsidRPr="00027929">
        <w:rPr>
          <w:b/>
          <w:bCs/>
        </w:rPr>
        <w:t>tunnel destination 192.168.3.1</w:t>
      </w:r>
    </w:p>
    <w:p w14:paraId="7688FA2F" w14:textId="647E62A7" w:rsidR="009865C4" w:rsidRDefault="009865C4" w:rsidP="009865C4">
      <w:pPr>
        <w:pStyle w:val="CMD"/>
      </w:pPr>
      <w:r>
        <w:t xml:space="preserve">R1(config-if)# </w:t>
      </w:r>
      <w:r w:rsidRPr="00027929">
        <w:rPr>
          <w:b/>
          <w:bCs/>
        </w:rPr>
        <w:t>exit</w:t>
      </w:r>
    </w:p>
    <w:p w14:paraId="22118AB3" w14:textId="0065F1AB" w:rsidR="009865C4" w:rsidRDefault="009865C4" w:rsidP="00E933DC">
      <w:pPr>
        <w:pStyle w:val="SubStepAlpha"/>
      </w:pPr>
      <w:r>
        <w:t>On R1, configure</w:t>
      </w:r>
      <w:r w:rsidR="00D5755C">
        <w:t xml:space="preserve"> classic</w:t>
      </w:r>
      <w:r>
        <w:t xml:space="preserve"> </w:t>
      </w:r>
      <w:r w:rsidR="00D5755C">
        <w:t>EIGRP for IPv4</w:t>
      </w:r>
      <w:r>
        <w:t xml:space="preserve"> with router-id 1.1.1.</w:t>
      </w:r>
      <w:r w:rsidR="00D5755C">
        <w:t>1 and AS 68. The network statements should include</w:t>
      </w:r>
      <w:r>
        <w:t xml:space="preserve"> Tunnel 0 and Loopback 1.</w:t>
      </w:r>
    </w:p>
    <w:p w14:paraId="1602B2D9" w14:textId="08861C72" w:rsidR="009865C4" w:rsidRPr="00027929" w:rsidRDefault="009865C4" w:rsidP="009865C4">
      <w:pPr>
        <w:pStyle w:val="CMD"/>
        <w:rPr>
          <w:b/>
          <w:bCs/>
        </w:rPr>
      </w:pPr>
      <w:r>
        <w:t xml:space="preserve">R1(config)# </w:t>
      </w:r>
      <w:r w:rsidRPr="00027929">
        <w:rPr>
          <w:b/>
          <w:bCs/>
        </w:rPr>
        <w:t xml:space="preserve">router </w:t>
      </w:r>
      <w:r w:rsidR="00D5755C">
        <w:rPr>
          <w:b/>
          <w:bCs/>
        </w:rPr>
        <w:t>eigrp 68</w:t>
      </w:r>
    </w:p>
    <w:p w14:paraId="0093DCB1" w14:textId="1D48AD51" w:rsidR="009865C4" w:rsidRPr="00027929" w:rsidRDefault="009865C4" w:rsidP="009865C4">
      <w:pPr>
        <w:pStyle w:val="CMD"/>
        <w:rPr>
          <w:b/>
          <w:bCs/>
        </w:rPr>
      </w:pPr>
      <w:r>
        <w:t xml:space="preserve">R1(config-router)# </w:t>
      </w:r>
      <w:r w:rsidR="00D5755C" w:rsidRPr="00D5755C">
        <w:rPr>
          <w:b/>
          <w:bCs/>
        </w:rPr>
        <w:t xml:space="preserve">eigrp </w:t>
      </w:r>
      <w:r w:rsidRPr="00027929">
        <w:rPr>
          <w:b/>
          <w:bCs/>
        </w:rPr>
        <w:t>router-id 1.1.1.</w:t>
      </w:r>
      <w:r w:rsidR="00D5755C">
        <w:rPr>
          <w:b/>
          <w:bCs/>
        </w:rPr>
        <w:t>1</w:t>
      </w:r>
    </w:p>
    <w:p w14:paraId="43862C12" w14:textId="13C9F045" w:rsidR="009865C4" w:rsidRPr="00027929" w:rsidRDefault="009865C4" w:rsidP="009865C4">
      <w:pPr>
        <w:pStyle w:val="CMD"/>
        <w:rPr>
          <w:b/>
          <w:bCs/>
        </w:rPr>
      </w:pPr>
      <w:r>
        <w:t xml:space="preserve">R1(config-router)# </w:t>
      </w:r>
      <w:r w:rsidRPr="00027929">
        <w:rPr>
          <w:b/>
          <w:bCs/>
        </w:rPr>
        <w:t xml:space="preserve">network 100.100.100.0 </w:t>
      </w:r>
      <w:r w:rsidR="00D5755C">
        <w:rPr>
          <w:b/>
          <w:bCs/>
        </w:rPr>
        <w:t>255.255.255.252</w:t>
      </w:r>
    </w:p>
    <w:p w14:paraId="0D558A1B" w14:textId="5421F379" w:rsidR="009865C4" w:rsidRDefault="009865C4" w:rsidP="009865C4">
      <w:pPr>
        <w:pStyle w:val="CMD"/>
      </w:pPr>
      <w:r>
        <w:t xml:space="preserve">R1(config-router)# </w:t>
      </w:r>
      <w:r w:rsidRPr="00027929">
        <w:rPr>
          <w:b/>
          <w:bCs/>
        </w:rPr>
        <w:t>network 1</w:t>
      </w:r>
      <w:r>
        <w:rPr>
          <w:b/>
          <w:bCs/>
        </w:rPr>
        <w:t>7</w:t>
      </w:r>
      <w:r w:rsidRPr="00027929">
        <w:rPr>
          <w:b/>
          <w:bCs/>
        </w:rPr>
        <w:t xml:space="preserve">2.16.1.0 </w:t>
      </w:r>
      <w:r w:rsidR="00D5755C">
        <w:rPr>
          <w:b/>
          <w:bCs/>
        </w:rPr>
        <w:t>255.255.255.0</w:t>
      </w:r>
    </w:p>
    <w:p w14:paraId="259FEB67" w14:textId="3966ACF2" w:rsidR="009865C4" w:rsidRDefault="009865C4" w:rsidP="009865C4">
      <w:pPr>
        <w:pStyle w:val="CMD"/>
        <w:rPr>
          <w:b/>
          <w:bCs/>
        </w:rPr>
      </w:pPr>
      <w:r>
        <w:t>R1(config-</w:t>
      </w:r>
      <w:proofErr w:type="gramStart"/>
      <w:r>
        <w:t>router)#</w:t>
      </w:r>
      <w:proofErr w:type="gramEnd"/>
      <w:r>
        <w:t xml:space="preserve"> </w:t>
      </w:r>
      <w:r w:rsidRPr="00027929">
        <w:rPr>
          <w:b/>
          <w:bCs/>
        </w:rPr>
        <w:t>exit</w:t>
      </w:r>
    </w:p>
    <w:p w14:paraId="13482B6F" w14:textId="3BB43BC9" w:rsidR="009865C4" w:rsidRDefault="009865C4" w:rsidP="00B00BA5">
      <w:pPr>
        <w:pStyle w:val="SubStepAlpha"/>
      </w:pPr>
      <w:r>
        <w:t xml:space="preserve">On R3, create interface Tunnel 0, </w:t>
      </w:r>
      <w:r w:rsidR="00C71781">
        <w:t xml:space="preserve">by </w:t>
      </w:r>
      <w:r>
        <w:t>specifying the IP address 100.100.100.2/30, bandwidth of 4000 kbps, a tunnel source of Loopback0, and a tunnel destination of 192.168.1.1.</w:t>
      </w:r>
    </w:p>
    <w:p w14:paraId="52B6F567" w14:textId="77777777" w:rsidR="009865C4" w:rsidRPr="00377E93" w:rsidRDefault="009865C4" w:rsidP="009865C4">
      <w:pPr>
        <w:pStyle w:val="CMD"/>
        <w:rPr>
          <w:b/>
          <w:bCs/>
        </w:rPr>
      </w:pPr>
      <w:r>
        <w:t xml:space="preserve">R3(config)# </w:t>
      </w:r>
      <w:r w:rsidRPr="00377E93">
        <w:rPr>
          <w:b/>
          <w:bCs/>
        </w:rPr>
        <w:t>interface tunnel 0</w:t>
      </w:r>
    </w:p>
    <w:p w14:paraId="4FF1441D" w14:textId="5F9B87EB" w:rsidR="009865C4" w:rsidRDefault="009865C4" w:rsidP="009865C4">
      <w:pPr>
        <w:pStyle w:val="CMD"/>
      </w:pPr>
      <w:r>
        <w:t xml:space="preserve">R3(config-if)# </w:t>
      </w:r>
      <w:r w:rsidRPr="00377E93">
        <w:rPr>
          <w:b/>
          <w:bCs/>
        </w:rPr>
        <w:t>ip address 100.100.100.2 255.255.255.252</w:t>
      </w:r>
    </w:p>
    <w:p w14:paraId="75CEE240" w14:textId="6CBA27BF" w:rsidR="009865C4" w:rsidRPr="00377E93" w:rsidRDefault="009865C4" w:rsidP="009865C4">
      <w:pPr>
        <w:pStyle w:val="CMD"/>
        <w:rPr>
          <w:b/>
          <w:bCs/>
        </w:rPr>
      </w:pPr>
      <w:r>
        <w:t xml:space="preserve">R3(config-if)# </w:t>
      </w:r>
      <w:r w:rsidRPr="00377E93">
        <w:rPr>
          <w:b/>
          <w:bCs/>
        </w:rPr>
        <w:t>bandwidth 4000</w:t>
      </w:r>
    </w:p>
    <w:p w14:paraId="1CCAA9AA" w14:textId="3C93C160" w:rsidR="009865C4" w:rsidRPr="00377E93" w:rsidRDefault="009865C4" w:rsidP="009865C4">
      <w:pPr>
        <w:pStyle w:val="CMD"/>
        <w:rPr>
          <w:b/>
          <w:bCs/>
        </w:rPr>
      </w:pPr>
      <w:r>
        <w:lastRenderedPageBreak/>
        <w:t xml:space="preserve">R3(config-if)# </w:t>
      </w:r>
      <w:r w:rsidRPr="00377E93">
        <w:rPr>
          <w:b/>
          <w:bCs/>
        </w:rPr>
        <w:t>ip mtu 1400</w:t>
      </w:r>
    </w:p>
    <w:p w14:paraId="25DB8E57" w14:textId="0B6E4470" w:rsidR="009865C4" w:rsidRPr="00377E93" w:rsidRDefault="009865C4" w:rsidP="009865C4">
      <w:pPr>
        <w:pStyle w:val="CMD"/>
        <w:rPr>
          <w:b/>
          <w:bCs/>
        </w:rPr>
      </w:pPr>
      <w:r>
        <w:t xml:space="preserve">R3(config-if)# </w:t>
      </w:r>
      <w:r w:rsidRPr="00377E93">
        <w:rPr>
          <w:b/>
          <w:bCs/>
        </w:rPr>
        <w:t>tunnel source loopback 0</w:t>
      </w:r>
    </w:p>
    <w:p w14:paraId="72F06031" w14:textId="204437E2" w:rsidR="009865C4" w:rsidRPr="00377E93" w:rsidRDefault="009865C4" w:rsidP="009865C4">
      <w:pPr>
        <w:pStyle w:val="CMD"/>
        <w:rPr>
          <w:b/>
          <w:bCs/>
        </w:rPr>
      </w:pPr>
      <w:r>
        <w:t xml:space="preserve">R3(config-if)# </w:t>
      </w:r>
      <w:r w:rsidRPr="00377E93">
        <w:rPr>
          <w:b/>
          <w:bCs/>
        </w:rPr>
        <w:t>tunnel destination 192.168.1.1</w:t>
      </w:r>
    </w:p>
    <w:p w14:paraId="0AA727AC" w14:textId="74209F9B" w:rsidR="009865C4" w:rsidRPr="00377E93" w:rsidRDefault="009865C4" w:rsidP="009865C4">
      <w:pPr>
        <w:pStyle w:val="CMD"/>
        <w:rPr>
          <w:b/>
          <w:bCs/>
        </w:rPr>
      </w:pPr>
      <w:r>
        <w:t xml:space="preserve">R3(config-if)# </w:t>
      </w:r>
      <w:r w:rsidRPr="00377E93">
        <w:rPr>
          <w:b/>
          <w:bCs/>
        </w:rPr>
        <w:t>exit</w:t>
      </w:r>
    </w:p>
    <w:p w14:paraId="0D43F65E" w14:textId="0616FDE3" w:rsidR="009865C4" w:rsidRDefault="009865C4" w:rsidP="00E933DC">
      <w:pPr>
        <w:pStyle w:val="SubStepAlpha"/>
      </w:pPr>
      <w:r>
        <w:t xml:space="preserve">On R3, </w:t>
      </w:r>
      <w:r w:rsidR="00D5755C">
        <w:t>configure classic EIGRP for IPv4 with router-id 3.3.3.3 and AS 68. The network statements should include Tunnel 0 and Loopback 1</w:t>
      </w:r>
      <w:r>
        <w:t>.</w:t>
      </w:r>
    </w:p>
    <w:p w14:paraId="034F3950" w14:textId="70563DD7" w:rsidR="009865C4" w:rsidRPr="00377E93" w:rsidRDefault="009865C4" w:rsidP="009865C4">
      <w:pPr>
        <w:pStyle w:val="CMD"/>
        <w:rPr>
          <w:b/>
          <w:bCs/>
        </w:rPr>
      </w:pPr>
      <w:r>
        <w:t xml:space="preserve">R3(config)# </w:t>
      </w:r>
      <w:r w:rsidRPr="00377E93">
        <w:rPr>
          <w:b/>
          <w:bCs/>
        </w:rPr>
        <w:t xml:space="preserve">router </w:t>
      </w:r>
      <w:r w:rsidR="00D5755C">
        <w:rPr>
          <w:b/>
          <w:bCs/>
        </w:rPr>
        <w:t>eigrp 68</w:t>
      </w:r>
    </w:p>
    <w:p w14:paraId="11565847" w14:textId="4091788F" w:rsidR="009865C4" w:rsidRPr="00377E93" w:rsidRDefault="009865C4" w:rsidP="009865C4">
      <w:pPr>
        <w:pStyle w:val="CMD"/>
        <w:rPr>
          <w:b/>
          <w:bCs/>
        </w:rPr>
      </w:pPr>
      <w:r>
        <w:t xml:space="preserve">R3(config-router)# </w:t>
      </w:r>
      <w:r w:rsidR="00D5755C" w:rsidRPr="00D5755C">
        <w:rPr>
          <w:b/>
          <w:bCs/>
        </w:rPr>
        <w:t xml:space="preserve">eigrp </w:t>
      </w:r>
      <w:r w:rsidRPr="00377E93">
        <w:rPr>
          <w:b/>
          <w:bCs/>
        </w:rPr>
        <w:t>router-id 3.3.3.</w:t>
      </w:r>
      <w:r w:rsidR="00FA6DF2">
        <w:rPr>
          <w:b/>
          <w:bCs/>
        </w:rPr>
        <w:t>3</w:t>
      </w:r>
    </w:p>
    <w:p w14:paraId="388567B3" w14:textId="6CD781D6" w:rsidR="009865C4" w:rsidRDefault="009865C4" w:rsidP="009865C4">
      <w:pPr>
        <w:pStyle w:val="CMD"/>
      </w:pPr>
      <w:r>
        <w:t xml:space="preserve">R3(config-router)# </w:t>
      </w:r>
      <w:r w:rsidRPr="00377E93">
        <w:rPr>
          <w:b/>
          <w:bCs/>
        </w:rPr>
        <w:t xml:space="preserve">network 100.100.100.0 </w:t>
      </w:r>
      <w:r w:rsidR="00D5755C">
        <w:rPr>
          <w:b/>
          <w:bCs/>
        </w:rPr>
        <w:t>255.255.255.252</w:t>
      </w:r>
    </w:p>
    <w:p w14:paraId="70E80894" w14:textId="20E88D44" w:rsidR="009865C4" w:rsidRPr="00377E93" w:rsidRDefault="009865C4" w:rsidP="009865C4">
      <w:pPr>
        <w:pStyle w:val="CMD"/>
        <w:rPr>
          <w:b/>
          <w:bCs/>
        </w:rPr>
      </w:pPr>
      <w:r>
        <w:t xml:space="preserve">R3(config-router)# </w:t>
      </w:r>
      <w:r w:rsidRPr="00377E93">
        <w:rPr>
          <w:b/>
          <w:bCs/>
        </w:rPr>
        <w:t>network 1</w:t>
      </w:r>
      <w:r>
        <w:rPr>
          <w:b/>
          <w:bCs/>
        </w:rPr>
        <w:t>7</w:t>
      </w:r>
      <w:r w:rsidRPr="00377E93">
        <w:rPr>
          <w:b/>
          <w:bCs/>
        </w:rPr>
        <w:t xml:space="preserve">2.16.3.0 </w:t>
      </w:r>
      <w:r w:rsidR="00D5755C">
        <w:rPr>
          <w:b/>
          <w:bCs/>
        </w:rPr>
        <w:t>255.255.255.0</w:t>
      </w:r>
    </w:p>
    <w:p w14:paraId="109E0BB5" w14:textId="7A9CC5AA" w:rsidR="009865C4" w:rsidRDefault="009865C4" w:rsidP="009865C4">
      <w:pPr>
        <w:pStyle w:val="CMD"/>
        <w:rPr>
          <w:b/>
          <w:bCs/>
        </w:rPr>
      </w:pPr>
      <w:r>
        <w:t>R3(config-</w:t>
      </w:r>
      <w:proofErr w:type="gramStart"/>
      <w:r>
        <w:t>router)#</w:t>
      </w:r>
      <w:proofErr w:type="gramEnd"/>
      <w:r>
        <w:t xml:space="preserve"> </w:t>
      </w:r>
      <w:r w:rsidR="00D5755C">
        <w:rPr>
          <w:b/>
          <w:bCs/>
        </w:rPr>
        <w:t>end</w:t>
      </w:r>
    </w:p>
    <w:p w14:paraId="508AF950" w14:textId="29259551" w:rsidR="009865C4" w:rsidRDefault="009865C4" w:rsidP="00B00BA5">
      <w:pPr>
        <w:pStyle w:val="SubStepAlpha"/>
      </w:pPr>
      <w:r>
        <w:t xml:space="preserve">On R1, issue the </w:t>
      </w:r>
      <w:r w:rsidRPr="00952141">
        <w:rPr>
          <w:b/>
          <w:bCs/>
        </w:rPr>
        <w:t>show interface tunnel 0</w:t>
      </w:r>
      <w:r>
        <w:t xml:space="preserve"> </w:t>
      </w:r>
      <w:r w:rsidR="009A3B4B">
        <w:t xml:space="preserve">command </w:t>
      </w:r>
      <w:r>
        <w:t>and examine the output.</w:t>
      </w:r>
    </w:p>
    <w:p w14:paraId="7E8B5171" w14:textId="77777777" w:rsidR="009865C4" w:rsidRPr="00377E93" w:rsidRDefault="009865C4" w:rsidP="009865C4">
      <w:pPr>
        <w:pStyle w:val="CMD"/>
        <w:rPr>
          <w:b/>
          <w:bCs/>
        </w:rPr>
      </w:pPr>
      <w:r>
        <w:t xml:space="preserve">R1# </w:t>
      </w:r>
      <w:r w:rsidRPr="00377E93">
        <w:rPr>
          <w:b/>
          <w:bCs/>
        </w:rPr>
        <w:t>show interface tunnel 0</w:t>
      </w:r>
    </w:p>
    <w:p w14:paraId="41C06505" w14:textId="77777777" w:rsidR="009865C4" w:rsidRDefault="009865C4" w:rsidP="00E933DC">
      <w:pPr>
        <w:pStyle w:val="CMDOutput"/>
      </w:pPr>
      <w:r w:rsidRPr="00377E93">
        <w:rPr>
          <w:highlight w:val="yellow"/>
        </w:rPr>
        <w:t>Tunnel0 is up, line protocol is up</w:t>
      </w:r>
    </w:p>
    <w:p w14:paraId="0CF04C28" w14:textId="77777777" w:rsidR="009865C4" w:rsidRDefault="009865C4" w:rsidP="00E933DC">
      <w:pPr>
        <w:pStyle w:val="CMDOutput"/>
      </w:pPr>
      <w:r>
        <w:t xml:space="preserve">  Hardware is Tunnel</w:t>
      </w:r>
    </w:p>
    <w:p w14:paraId="79A65E1D" w14:textId="77777777" w:rsidR="009865C4" w:rsidRDefault="009865C4" w:rsidP="00E933DC">
      <w:pPr>
        <w:pStyle w:val="CMDOutput"/>
      </w:pPr>
      <w:r>
        <w:t xml:space="preserve">  Internet address is 100.100.100.1/30</w:t>
      </w:r>
    </w:p>
    <w:p w14:paraId="7E757897" w14:textId="77777777" w:rsidR="009865C4" w:rsidRDefault="009865C4" w:rsidP="00E933DC">
      <w:pPr>
        <w:pStyle w:val="CMDOutput"/>
      </w:pPr>
      <w:r>
        <w:t xml:space="preserve">  MTU 9976 bytes, </w:t>
      </w:r>
      <w:r w:rsidRPr="00377E93">
        <w:rPr>
          <w:highlight w:val="yellow"/>
        </w:rPr>
        <w:t>BW 4000 Kbit/sec</w:t>
      </w:r>
      <w:r>
        <w:t>, DLY 50000 usec,</w:t>
      </w:r>
    </w:p>
    <w:p w14:paraId="7BA03502" w14:textId="77777777" w:rsidR="009865C4" w:rsidRDefault="009865C4" w:rsidP="00E933DC">
      <w:pPr>
        <w:pStyle w:val="CMDOutput"/>
      </w:pPr>
      <w:r>
        <w:t xml:space="preserve">     reliability 255/255, txload 1/255, rxload 1/255</w:t>
      </w:r>
    </w:p>
    <w:p w14:paraId="4C1E8D2E" w14:textId="77777777" w:rsidR="009865C4" w:rsidRDefault="009865C4" w:rsidP="00E933DC">
      <w:pPr>
        <w:pStyle w:val="CMDOutput"/>
      </w:pPr>
      <w:r>
        <w:t xml:space="preserve">  Encapsulation TUNNEL, loopback not set</w:t>
      </w:r>
    </w:p>
    <w:p w14:paraId="4B1AF680" w14:textId="77777777" w:rsidR="009865C4" w:rsidRDefault="009865C4" w:rsidP="00E933DC">
      <w:pPr>
        <w:pStyle w:val="CMDOutput"/>
      </w:pPr>
      <w:r>
        <w:t xml:space="preserve">  Keepalive not set</w:t>
      </w:r>
    </w:p>
    <w:p w14:paraId="646F6FB4" w14:textId="77777777" w:rsidR="009865C4" w:rsidRDefault="009865C4" w:rsidP="00E933DC">
      <w:pPr>
        <w:pStyle w:val="CMDOutput"/>
      </w:pPr>
      <w:r>
        <w:t xml:space="preserve">  Tunnel linestate evaluation up</w:t>
      </w:r>
    </w:p>
    <w:p w14:paraId="221D391D" w14:textId="77777777" w:rsidR="009865C4" w:rsidRDefault="009865C4" w:rsidP="00E933DC">
      <w:pPr>
        <w:pStyle w:val="CMDOutput"/>
      </w:pPr>
      <w:r>
        <w:t xml:space="preserve">  </w:t>
      </w:r>
      <w:r w:rsidRPr="00377E93">
        <w:rPr>
          <w:highlight w:val="yellow"/>
        </w:rPr>
        <w:t>Tunnel source 192.168.1.1 (Loopback0), destination 192.168.3.1</w:t>
      </w:r>
    </w:p>
    <w:p w14:paraId="5624D684" w14:textId="77777777" w:rsidR="009865C4" w:rsidRDefault="009865C4" w:rsidP="00E933DC">
      <w:pPr>
        <w:pStyle w:val="CMDOutput"/>
      </w:pPr>
      <w:r>
        <w:t xml:space="preserve">   Tunnel Subblocks:</w:t>
      </w:r>
    </w:p>
    <w:p w14:paraId="5E465CA5" w14:textId="77777777" w:rsidR="009865C4" w:rsidRDefault="009865C4" w:rsidP="00E933DC">
      <w:pPr>
        <w:pStyle w:val="CMDOutput"/>
      </w:pPr>
      <w:r>
        <w:t xml:space="preserve">      src-track:</w:t>
      </w:r>
    </w:p>
    <w:p w14:paraId="4C5D05D9" w14:textId="77777777" w:rsidR="009865C4" w:rsidRDefault="009865C4" w:rsidP="00E933DC">
      <w:pPr>
        <w:pStyle w:val="CMDOutput"/>
      </w:pPr>
      <w:r>
        <w:t xml:space="preserve">         Tunnel0 source tracking subblock associated with Loopback0</w:t>
      </w:r>
    </w:p>
    <w:p w14:paraId="27B642DB" w14:textId="77777777" w:rsidR="009865C4" w:rsidRDefault="009865C4" w:rsidP="00E933DC">
      <w:pPr>
        <w:pStyle w:val="CMDOutput"/>
      </w:pPr>
      <w:r>
        <w:t xml:space="preserve">          Set of tunnels with source Loopback0, 1 member (includes iterators), on interface &lt;OK&gt;</w:t>
      </w:r>
    </w:p>
    <w:p w14:paraId="162F8A0D" w14:textId="77777777" w:rsidR="009865C4" w:rsidRDefault="009865C4" w:rsidP="00E933DC">
      <w:pPr>
        <w:pStyle w:val="CMDOutput"/>
      </w:pPr>
      <w:r>
        <w:t xml:space="preserve">  Tunnel protocol/transport GRE/IP</w:t>
      </w:r>
    </w:p>
    <w:p w14:paraId="38CFDAEE" w14:textId="77777777" w:rsidR="009865C4" w:rsidRDefault="009865C4" w:rsidP="00E933DC">
      <w:pPr>
        <w:pStyle w:val="CMDOutput"/>
      </w:pPr>
      <w:r>
        <w:t xml:space="preserve">    Key disabled, sequencing disabled</w:t>
      </w:r>
    </w:p>
    <w:p w14:paraId="190EBDDF" w14:textId="77777777" w:rsidR="009865C4" w:rsidRDefault="009865C4" w:rsidP="00E933DC">
      <w:pPr>
        <w:pStyle w:val="CMDOutput"/>
      </w:pPr>
      <w:r>
        <w:t xml:space="preserve">    Checksumming of packets disabled</w:t>
      </w:r>
    </w:p>
    <w:p w14:paraId="6596CC95" w14:textId="77777777" w:rsidR="009865C4" w:rsidRDefault="009865C4" w:rsidP="00E933DC">
      <w:pPr>
        <w:pStyle w:val="CMDOutput"/>
      </w:pPr>
      <w:r>
        <w:t xml:space="preserve">  Tunnel TTL 255, Fast tunneling enabled</w:t>
      </w:r>
    </w:p>
    <w:p w14:paraId="65334F49" w14:textId="77777777" w:rsidR="009865C4" w:rsidRPr="00377E93" w:rsidRDefault="009865C4" w:rsidP="00E933DC">
      <w:pPr>
        <w:pStyle w:val="CMDOutput"/>
        <w:rPr>
          <w:highlight w:val="yellow"/>
        </w:rPr>
      </w:pPr>
      <w:r>
        <w:t xml:space="preserve">  </w:t>
      </w:r>
      <w:r w:rsidRPr="00377E93">
        <w:rPr>
          <w:highlight w:val="yellow"/>
        </w:rPr>
        <w:t>Tunnel transport MTU 1476 bytes</w:t>
      </w:r>
    </w:p>
    <w:p w14:paraId="7C759795" w14:textId="77777777" w:rsidR="009865C4" w:rsidRPr="00377E93" w:rsidRDefault="009865C4" w:rsidP="00E933DC">
      <w:pPr>
        <w:pStyle w:val="CMDOutput"/>
        <w:rPr>
          <w:highlight w:val="yellow"/>
        </w:rPr>
      </w:pPr>
      <w:r w:rsidRPr="00377E93">
        <w:rPr>
          <w:highlight w:val="yellow"/>
        </w:rPr>
        <w:t xml:space="preserve">  Tunnel transmit bandwidth 8000 (kbps)</w:t>
      </w:r>
    </w:p>
    <w:p w14:paraId="464516D4" w14:textId="77777777" w:rsidR="009865C4" w:rsidRDefault="009865C4" w:rsidP="00E933DC">
      <w:pPr>
        <w:pStyle w:val="CMDOutput"/>
      </w:pPr>
      <w:r w:rsidRPr="00377E93">
        <w:rPr>
          <w:highlight w:val="yellow"/>
        </w:rPr>
        <w:t xml:space="preserve">  Tunnel receive bandwidth 8000 (kbps)</w:t>
      </w:r>
    </w:p>
    <w:p w14:paraId="6389ABD7" w14:textId="77777777" w:rsidR="009865C4" w:rsidRDefault="009865C4" w:rsidP="00E933DC">
      <w:pPr>
        <w:pStyle w:val="CMDOutput"/>
      </w:pPr>
      <w:r>
        <w:t xml:space="preserve">  Last input 00:00:01, output 00:00:04, output hang never</w:t>
      </w:r>
    </w:p>
    <w:p w14:paraId="3392355E" w14:textId="77777777" w:rsidR="009865C4" w:rsidRDefault="009865C4" w:rsidP="00E933DC">
      <w:pPr>
        <w:pStyle w:val="CMDOutput"/>
      </w:pPr>
      <w:r>
        <w:t xml:space="preserve">  Last clearing of "show interface" counters 00:06:11</w:t>
      </w:r>
    </w:p>
    <w:p w14:paraId="0B161DF6" w14:textId="77777777" w:rsidR="009865C4" w:rsidRDefault="009865C4" w:rsidP="00E933DC">
      <w:pPr>
        <w:pStyle w:val="CMDOutput"/>
      </w:pPr>
      <w:r>
        <w:t xml:space="preserve">  Input queue: 0/375/0/0 (size/max/drops/flushes); Total output drops: 0</w:t>
      </w:r>
    </w:p>
    <w:p w14:paraId="6A880C6E" w14:textId="77777777" w:rsidR="009865C4" w:rsidRDefault="009865C4" w:rsidP="00E933DC">
      <w:pPr>
        <w:pStyle w:val="CMDOutput"/>
      </w:pPr>
      <w:r>
        <w:t xml:space="preserve">  Queueing strategy: fifo</w:t>
      </w:r>
    </w:p>
    <w:p w14:paraId="0051BC4B" w14:textId="77777777" w:rsidR="009865C4" w:rsidRDefault="009865C4" w:rsidP="00E933DC">
      <w:pPr>
        <w:pStyle w:val="CMDOutput"/>
      </w:pPr>
      <w:r>
        <w:t xml:space="preserve">  Output queue: 0/0 (size/max)</w:t>
      </w:r>
    </w:p>
    <w:p w14:paraId="5AB1450A" w14:textId="77777777" w:rsidR="009865C4" w:rsidRDefault="009865C4" w:rsidP="00E933DC">
      <w:pPr>
        <w:pStyle w:val="CMDOutput"/>
      </w:pPr>
      <w:r>
        <w:t xml:space="preserve">  5 minute input rate 0 bits/sec, 0 packets/sec</w:t>
      </w:r>
    </w:p>
    <w:p w14:paraId="5DB26886" w14:textId="77777777" w:rsidR="009865C4" w:rsidRDefault="009865C4" w:rsidP="00E933DC">
      <w:pPr>
        <w:pStyle w:val="CMDOutput"/>
      </w:pPr>
      <w:r>
        <w:t xml:space="preserve">  5 minute output rate 0 bits/sec, 0 packets/sec</w:t>
      </w:r>
    </w:p>
    <w:p w14:paraId="2060C761" w14:textId="77777777" w:rsidR="009865C4" w:rsidRDefault="009865C4" w:rsidP="00E933DC">
      <w:pPr>
        <w:pStyle w:val="CMDOutput"/>
      </w:pPr>
      <w:r>
        <w:t xml:space="preserve">     23 packets input, 2064 bytes, 0 no buffer</w:t>
      </w:r>
    </w:p>
    <w:p w14:paraId="3BCDA0E4" w14:textId="77777777" w:rsidR="009865C4" w:rsidRDefault="009865C4" w:rsidP="00E933DC">
      <w:pPr>
        <w:pStyle w:val="CMDOutput"/>
      </w:pPr>
      <w:r>
        <w:t xml:space="preserve">     Received 0 broadcasts (0 IP multicasts)</w:t>
      </w:r>
    </w:p>
    <w:p w14:paraId="5AA21DB3" w14:textId="77777777" w:rsidR="009865C4" w:rsidRDefault="009865C4" w:rsidP="00E933DC">
      <w:pPr>
        <w:pStyle w:val="CMDOutput"/>
      </w:pPr>
      <w:r>
        <w:t xml:space="preserve">     0 runts, 0 giants, 0 throttles</w:t>
      </w:r>
    </w:p>
    <w:p w14:paraId="185A31D3" w14:textId="77777777" w:rsidR="009865C4" w:rsidRDefault="009865C4" w:rsidP="00E933DC">
      <w:pPr>
        <w:pStyle w:val="CMDOutput"/>
      </w:pPr>
      <w:r>
        <w:t xml:space="preserve">     0 input errors, 0 CRC, 0 frame, 0 overrun, 0 ignored, 0 abort</w:t>
      </w:r>
    </w:p>
    <w:p w14:paraId="57361E4E" w14:textId="77777777" w:rsidR="009865C4" w:rsidRDefault="009865C4" w:rsidP="00E933DC">
      <w:pPr>
        <w:pStyle w:val="CMDOutput"/>
      </w:pPr>
      <w:r>
        <w:t xml:space="preserve">     58 packets output, 6784 bytes, 0 underruns</w:t>
      </w:r>
    </w:p>
    <w:p w14:paraId="52356815" w14:textId="77777777" w:rsidR="009865C4" w:rsidRDefault="009865C4" w:rsidP="00E933DC">
      <w:pPr>
        <w:pStyle w:val="CMDOutput"/>
      </w:pPr>
      <w:r>
        <w:t xml:space="preserve">     0 output errors, 0 collisions, 0 interface resets</w:t>
      </w:r>
    </w:p>
    <w:p w14:paraId="65E6CDFC" w14:textId="77777777" w:rsidR="009865C4" w:rsidRDefault="009865C4" w:rsidP="00E933DC">
      <w:pPr>
        <w:pStyle w:val="CMDOutput"/>
      </w:pPr>
      <w:r>
        <w:lastRenderedPageBreak/>
        <w:t xml:space="preserve">     0 unknown protocol drops</w:t>
      </w:r>
    </w:p>
    <w:p w14:paraId="5DC0BE94" w14:textId="578C4F40" w:rsidR="009865C4" w:rsidRDefault="009865C4" w:rsidP="00E933DC">
      <w:pPr>
        <w:pStyle w:val="CMDOutput"/>
      </w:pPr>
      <w:r>
        <w:t xml:space="preserve">     0 output buffer failures, 0 output buffers swapped out</w:t>
      </w:r>
    </w:p>
    <w:p w14:paraId="465C2296" w14:textId="21DDFD60" w:rsidR="009865C4" w:rsidRDefault="009865C4" w:rsidP="00E933DC">
      <w:pPr>
        <w:pStyle w:val="SubStepAlpha"/>
      </w:pPr>
      <w:r>
        <w:t xml:space="preserve">On R1, issue the </w:t>
      </w:r>
      <w:r w:rsidRPr="003D57D6">
        <w:rPr>
          <w:b/>
          <w:bCs/>
        </w:rPr>
        <w:t xml:space="preserve">show </w:t>
      </w:r>
      <w:proofErr w:type="spellStart"/>
      <w:r w:rsidRPr="003D57D6">
        <w:rPr>
          <w:b/>
          <w:bCs/>
        </w:rPr>
        <w:t>ip</w:t>
      </w:r>
      <w:proofErr w:type="spellEnd"/>
      <w:r w:rsidRPr="003D57D6">
        <w:rPr>
          <w:b/>
          <w:bCs/>
        </w:rPr>
        <w:t xml:space="preserve"> route</w:t>
      </w:r>
      <w:r>
        <w:t xml:space="preserve"> </w:t>
      </w:r>
      <w:proofErr w:type="spellStart"/>
      <w:r w:rsidR="001172F4">
        <w:rPr>
          <w:b/>
          <w:bCs/>
        </w:rPr>
        <w:t>eigrp</w:t>
      </w:r>
      <w:proofErr w:type="spellEnd"/>
      <w:r w:rsidR="001172F4">
        <w:rPr>
          <w:b/>
          <w:bCs/>
        </w:rPr>
        <w:t xml:space="preserve"> | begin Gateway</w:t>
      </w:r>
      <w:r>
        <w:t xml:space="preserve"> </w:t>
      </w:r>
      <w:r w:rsidR="009A3B4B">
        <w:t xml:space="preserve">command </w:t>
      </w:r>
      <w:r>
        <w:t xml:space="preserve">and verify that 172.16.3.0/24 appears in the routing table as an </w:t>
      </w:r>
      <w:r w:rsidR="001172F4">
        <w:t>EIGRP</w:t>
      </w:r>
      <w:r>
        <w:t xml:space="preserve"> route.</w:t>
      </w:r>
    </w:p>
    <w:p w14:paraId="625A748D" w14:textId="77777777" w:rsidR="001172F4" w:rsidRDefault="001172F4" w:rsidP="001172F4">
      <w:pPr>
        <w:pStyle w:val="CMD"/>
      </w:pPr>
      <w:r>
        <w:t xml:space="preserve">R1# </w:t>
      </w:r>
      <w:r w:rsidRPr="001172F4">
        <w:rPr>
          <w:b/>
          <w:bCs/>
        </w:rPr>
        <w:t>show ip route eigrp | begin Gateway</w:t>
      </w:r>
    </w:p>
    <w:p w14:paraId="43364234" w14:textId="77777777" w:rsidR="001172F4" w:rsidRDefault="001172F4" w:rsidP="001172F4">
      <w:pPr>
        <w:pStyle w:val="CMDOutput"/>
      </w:pPr>
      <w:r>
        <w:t>Gateway of last resort is 10.1.2.2 to network 0.0.0.0</w:t>
      </w:r>
    </w:p>
    <w:p w14:paraId="13969DD5" w14:textId="77777777" w:rsidR="001172F4" w:rsidRDefault="001172F4" w:rsidP="001172F4">
      <w:pPr>
        <w:pStyle w:val="CMDOutput"/>
      </w:pPr>
    </w:p>
    <w:p w14:paraId="1431BF29" w14:textId="77777777" w:rsidR="001172F4" w:rsidRDefault="001172F4" w:rsidP="001172F4">
      <w:pPr>
        <w:pStyle w:val="CMDOutput"/>
      </w:pPr>
      <w:r>
        <w:t xml:space="preserve">      172.16.0.0/16 is variably subnetted, 3 subnets, 2 masks</w:t>
      </w:r>
    </w:p>
    <w:p w14:paraId="537F4602" w14:textId="77777777" w:rsidR="001172F4" w:rsidRDefault="001172F4" w:rsidP="001172F4">
      <w:pPr>
        <w:pStyle w:val="CMDOutput"/>
      </w:pPr>
      <w:r w:rsidRPr="001172F4">
        <w:rPr>
          <w:highlight w:val="yellow"/>
        </w:rPr>
        <w:t>D        172.16.3.0/24 [90/2048000] via 100.100.100.2, 00:02:01, Tunnel0</w:t>
      </w:r>
    </w:p>
    <w:p w14:paraId="41554297" w14:textId="7027FA6F" w:rsidR="009865C4" w:rsidRPr="009E1E0F" w:rsidRDefault="009865C4" w:rsidP="00E933DC">
      <w:pPr>
        <w:pStyle w:val="SubStepAlpha"/>
      </w:pPr>
      <w:r>
        <w:t xml:space="preserve">From R1, </w:t>
      </w:r>
      <w:r w:rsidRPr="009256CC">
        <w:rPr>
          <w:bCs/>
        </w:rPr>
        <w:t>ping 172.16.3.1</w:t>
      </w:r>
      <w:r>
        <w:t>. The pings should be successful.</w:t>
      </w:r>
    </w:p>
    <w:p w14:paraId="7EE8724B" w14:textId="77777777" w:rsidR="009865C4" w:rsidRPr="00B84FA2" w:rsidRDefault="009865C4" w:rsidP="00E933DC">
      <w:pPr>
        <w:pStyle w:val="Heading3"/>
      </w:pPr>
      <w:r w:rsidRPr="00B84FA2">
        <w:t>Create an IPv6-based GRE tunnel between R1 and R3.</w:t>
      </w:r>
    </w:p>
    <w:p w14:paraId="3675A67A" w14:textId="00641D9E" w:rsidR="009865C4" w:rsidRDefault="009865C4" w:rsidP="00E933DC">
      <w:pPr>
        <w:pStyle w:val="SubStepAlpha"/>
      </w:pPr>
      <w:r>
        <w:t xml:space="preserve">On R1, create interface Tunnel 1, </w:t>
      </w:r>
      <w:r w:rsidR="00C71781">
        <w:t xml:space="preserve">by </w:t>
      </w:r>
      <w:r>
        <w:t>specifying the IPv6 address 2001:db</w:t>
      </w:r>
      <w:proofErr w:type="gramStart"/>
      <w:r>
        <w:t>8:ffff::</w:t>
      </w:r>
      <w:proofErr w:type="gramEnd"/>
      <w:r>
        <w:t>1/64, bandwidth of 4000</w:t>
      </w:r>
      <w:r w:rsidR="009A3B4B">
        <w:t xml:space="preserve"> </w:t>
      </w:r>
      <w:r>
        <w:t>kbps, a tunnel source of Loopback</w:t>
      </w:r>
      <w:r w:rsidR="00C71781">
        <w:t xml:space="preserve"> </w:t>
      </w:r>
      <w:r>
        <w:t>0, and a tunnel destination of 2001:db8:acad:3::1.</w:t>
      </w:r>
    </w:p>
    <w:p w14:paraId="5A805A47" w14:textId="77777777" w:rsidR="009865C4" w:rsidRPr="00377E93" w:rsidRDefault="009865C4" w:rsidP="009865C4">
      <w:pPr>
        <w:pStyle w:val="CMD"/>
        <w:rPr>
          <w:b/>
          <w:bCs/>
        </w:rPr>
      </w:pPr>
      <w:r>
        <w:t xml:space="preserve">R1(config)# </w:t>
      </w:r>
      <w:r w:rsidRPr="00377E93">
        <w:rPr>
          <w:b/>
          <w:bCs/>
        </w:rPr>
        <w:t>interface tunnel 1</w:t>
      </w:r>
    </w:p>
    <w:p w14:paraId="09144C55" w14:textId="04930F55" w:rsidR="009865C4" w:rsidRPr="00377E93" w:rsidRDefault="009865C4" w:rsidP="009865C4">
      <w:pPr>
        <w:pStyle w:val="CMD"/>
        <w:rPr>
          <w:b/>
          <w:bCs/>
        </w:rPr>
      </w:pPr>
      <w:r>
        <w:t xml:space="preserve">R1(config-if)# </w:t>
      </w:r>
      <w:r w:rsidRPr="00377E93">
        <w:rPr>
          <w:b/>
          <w:bCs/>
        </w:rPr>
        <w:t>ipv6 address 2001:db8:ffff::1/64</w:t>
      </w:r>
    </w:p>
    <w:p w14:paraId="6AC119FD" w14:textId="18BFDCEA" w:rsidR="009865C4" w:rsidRPr="00377E93" w:rsidRDefault="009865C4" w:rsidP="009865C4">
      <w:pPr>
        <w:pStyle w:val="CMD"/>
        <w:rPr>
          <w:b/>
          <w:bCs/>
        </w:rPr>
      </w:pPr>
      <w:r>
        <w:t xml:space="preserve">R1(config-if)# </w:t>
      </w:r>
      <w:r w:rsidRPr="00377E93">
        <w:rPr>
          <w:b/>
          <w:bCs/>
        </w:rPr>
        <w:t>bandwidth 4000</w:t>
      </w:r>
    </w:p>
    <w:p w14:paraId="0D0EF932" w14:textId="138AB6DB" w:rsidR="009865C4" w:rsidRPr="00377E93" w:rsidRDefault="009865C4" w:rsidP="009865C4">
      <w:pPr>
        <w:pStyle w:val="CMD"/>
        <w:rPr>
          <w:b/>
          <w:bCs/>
        </w:rPr>
      </w:pPr>
      <w:r>
        <w:t xml:space="preserve">R1(config-if)# </w:t>
      </w:r>
      <w:r w:rsidRPr="00377E93">
        <w:rPr>
          <w:b/>
          <w:bCs/>
        </w:rPr>
        <w:t>tunnel source loopback 0</w:t>
      </w:r>
    </w:p>
    <w:p w14:paraId="127AB76D" w14:textId="4B95ABBA" w:rsidR="009865C4" w:rsidRPr="00377E93" w:rsidRDefault="009865C4" w:rsidP="009865C4">
      <w:pPr>
        <w:pStyle w:val="CMD"/>
        <w:rPr>
          <w:b/>
          <w:bCs/>
        </w:rPr>
      </w:pPr>
      <w:r>
        <w:t xml:space="preserve">R1(config-if)# </w:t>
      </w:r>
      <w:r w:rsidRPr="00377E93">
        <w:rPr>
          <w:b/>
          <w:bCs/>
        </w:rPr>
        <w:t>tunnel destination 2001:db8:acad:3::1</w:t>
      </w:r>
    </w:p>
    <w:p w14:paraId="08DB9649" w14:textId="47E9D2F0" w:rsidR="009865C4" w:rsidRDefault="009865C4" w:rsidP="009865C4">
      <w:pPr>
        <w:pStyle w:val="CMD"/>
      </w:pPr>
      <w:r>
        <w:t xml:space="preserve">R1(config-if)# </w:t>
      </w:r>
      <w:r w:rsidRPr="00377E93">
        <w:rPr>
          <w:b/>
          <w:bCs/>
        </w:rPr>
        <w:t>tunnel mode gre ipv6</w:t>
      </w:r>
    </w:p>
    <w:p w14:paraId="6B211F25" w14:textId="704E2F41" w:rsidR="009865C4" w:rsidRDefault="009865C4" w:rsidP="009865C4">
      <w:pPr>
        <w:pStyle w:val="CMD"/>
      </w:pPr>
      <w:r>
        <w:t xml:space="preserve">R1(config-if)# </w:t>
      </w:r>
      <w:r w:rsidRPr="00377E93">
        <w:rPr>
          <w:b/>
          <w:bCs/>
        </w:rPr>
        <w:t>exit</w:t>
      </w:r>
    </w:p>
    <w:p w14:paraId="62BEC93E" w14:textId="12DC37BF" w:rsidR="009865C4" w:rsidRDefault="009865C4" w:rsidP="00E933DC">
      <w:pPr>
        <w:pStyle w:val="SubStepAlpha"/>
      </w:pPr>
      <w:r>
        <w:t xml:space="preserve">On R1, </w:t>
      </w:r>
      <w:r w:rsidR="00B84FA2" w:rsidRPr="00B84FA2">
        <w:t>configure classic EIGRP for IPv</w:t>
      </w:r>
      <w:r w:rsidR="00B84FA2">
        <w:t>6</w:t>
      </w:r>
      <w:r w:rsidR="00B84FA2" w:rsidRPr="00B84FA2">
        <w:t xml:space="preserve"> with router-id 1.1.1.1 and AS 68</w:t>
      </w:r>
      <w:r w:rsidR="00C71781">
        <w:t>.</w:t>
      </w:r>
      <w:r w:rsidR="00B84FA2">
        <w:t xml:space="preserve"> </w:t>
      </w:r>
      <w:r w:rsidR="00C71781">
        <w:t>A</w:t>
      </w:r>
      <w:r w:rsidR="00B84FA2">
        <w:t xml:space="preserve">dd the </w:t>
      </w:r>
      <w:r w:rsidR="00B84FA2" w:rsidRPr="00B84FA2">
        <w:rPr>
          <w:b/>
          <w:bCs/>
        </w:rPr>
        <w:t>ipv6 eigrp 68</w:t>
      </w:r>
      <w:r w:rsidR="00B84FA2">
        <w:t xml:space="preserve"> command to the Tunnel 1 and Loopback 1 interfaces</w:t>
      </w:r>
      <w:r>
        <w:t>.</w:t>
      </w:r>
    </w:p>
    <w:p w14:paraId="4C3B35F3" w14:textId="269D966A" w:rsidR="009865C4" w:rsidRPr="00377E93" w:rsidRDefault="009865C4" w:rsidP="009865C4">
      <w:pPr>
        <w:pStyle w:val="CMD"/>
        <w:rPr>
          <w:b/>
          <w:bCs/>
        </w:rPr>
      </w:pPr>
      <w:r>
        <w:t xml:space="preserve">R1(config)# </w:t>
      </w:r>
      <w:r w:rsidRPr="00377E93">
        <w:rPr>
          <w:b/>
          <w:bCs/>
        </w:rPr>
        <w:t xml:space="preserve">ipv6 router </w:t>
      </w:r>
      <w:r w:rsidR="00B84FA2">
        <w:rPr>
          <w:b/>
          <w:bCs/>
        </w:rPr>
        <w:t>eigrp 68</w:t>
      </w:r>
    </w:p>
    <w:p w14:paraId="169190BC" w14:textId="368BA8A3" w:rsidR="009865C4" w:rsidRPr="00377E93" w:rsidRDefault="009865C4" w:rsidP="009865C4">
      <w:pPr>
        <w:pStyle w:val="CMD"/>
        <w:rPr>
          <w:b/>
          <w:bCs/>
        </w:rPr>
      </w:pPr>
      <w:r>
        <w:t xml:space="preserve">R1(config-rtr)# </w:t>
      </w:r>
      <w:r w:rsidR="00B84FA2" w:rsidRPr="00B84FA2">
        <w:rPr>
          <w:b/>
          <w:bCs/>
        </w:rPr>
        <w:t xml:space="preserve">eigrp </w:t>
      </w:r>
      <w:r w:rsidRPr="00377E93">
        <w:rPr>
          <w:b/>
          <w:bCs/>
        </w:rPr>
        <w:t xml:space="preserve">router-id </w:t>
      </w:r>
      <w:r w:rsidR="00B84FA2">
        <w:rPr>
          <w:b/>
          <w:bCs/>
        </w:rPr>
        <w:t>1.1.1.1</w:t>
      </w:r>
    </w:p>
    <w:p w14:paraId="696A2D86" w14:textId="77777777" w:rsidR="009865C4" w:rsidRPr="00377E93" w:rsidRDefault="009865C4" w:rsidP="009865C4">
      <w:pPr>
        <w:pStyle w:val="CMD"/>
        <w:rPr>
          <w:b/>
          <w:bCs/>
        </w:rPr>
      </w:pPr>
      <w:r>
        <w:t xml:space="preserve">R1(config-rtr)# </w:t>
      </w:r>
      <w:r w:rsidRPr="00377E93">
        <w:rPr>
          <w:b/>
          <w:bCs/>
        </w:rPr>
        <w:t>exit</w:t>
      </w:r>
    </w:p>
    <w:p w14:paraId="2961547C" w14:textId="77777777" w:rsidR="009865C4" w:rsidRPr="00377E93" w:rsidRDefault="009865C4" w:rsidP="009865C4">
      <w:pPr>
        <w:pStyle w:val="CMD"/>
        <w:rPr>
          <w:b/>
          <w:bCs/>
        </w:rPr>
      </w:pPr>
      <w:r>
        <w:t xml:space="preserve">R1(config)# </w:t>
      </w:r>
      <w:r w:rsidRPr="00377E93">
        <w:rPr>
          <w:b/>
          <w:bCs/>
        </w:rPr>
        <w:t>interface tunnel 1</w:t>
      </w:r>
    </w:p>
    <w:p w14:paraId="15F2D49E" w14:textId="4441197D" w:rsidR="009865C4" w:rsidRPr="00377E93" w:rsidRDefault="009865C4" w:rsidP="009865C4">
      <w:pPr>
        <w:pStyle w:val="CMD"/>
        <w:rPr>
          <w:b/>
          <w:bCs/>
        </w:rPr>
      </w:pPr>
      <w:r>
        <w:t xml:space="preserve">R1(config-if)# </w:t>
      </w:r>
      <w:r w:rsidRPr="00377E93">
        <w:rPr>
          <w:b/>
          <w:bCs/>
        </w:rPr>
        <w:t xml:space="preserve">ipv6 </w:t>
      </w:r>
      <w:r w:rsidR="00B84FA2">
        <w:rPr>
          <w:b/>
          <w:bCs/>
        </w:rPr>
        <w:t>eigrp 68</w:t>
      </w:r>
    </w:p>
    <w:p w14:paraId="1FD37463" w14:textId="48989ED9" w:rsidR="009865C4" w:rsidRDefault="009865C4" w:rsidP="009865C4">
      <w:pPr>
        <w:pStyle w:val="CMD"/>
      </w:pPr>
      <w:r>
        <w:t xml:space="preserve">R1(config-if)# </w:t>
      </w:r>
      <w:r w:rsidRPr="00377E93">
        <w:rPr>
          <w:b/>
          <w:bCs/>
        </w:rPr>
        <w:t>exit</w:t>
      </w:r>
    </w:p>
    <w:p w14:paraId="0E24BC48" w14:textId="77777777" w:rsidR="009865C4" w:rsidRPr="00377E93" w:rsidRDefault="009865C4" w:rsidP="009865C4">
      <w:pPr>
        <w:pStyle w:val="CMD"/>
        <w:rPr>
          <w:b/>
          <w:bCs/>
        </w:rPr>
      </w:pPr>
      <w:r>
        <w:t xml:space="preserve">R1(config)# </w:t>
      </w:r>
      <w:r w:rsidRPr="00377E93">
        <w:rPr>
          <w:b/>
          <w:bCs/>
        </w:rPr>
        <w:t>interface loopback 1</w:t>
      </w:r>
    </w:p>
    <w:p w14:paraId="3257C01E" w14:textId="63FF1733" w:rsidR="009865C4" w:rsidRPr="00377E93" w:rsidRDefault="009865C4" w:rsidP="009865C4">
      <w:pPr>
        <w:pStyle w:val="CMD"/>
        <w:rPr>
          <w:b/>
          <w:bCs/>
        </w:rPr>
      </w:pPr>
      <w:r>
        <w:t xml:space="preserve">R1(config-if)# </w:t>
      </w:r>
      <w:r w:rsidR="00B84FA2">
        <w:rPr>
          <w:b/>
          <w:bCs/>
        </w:rPr>
        <w:t>ipv6 eigrp 68</w:t>
      </w:r>
    </w:p>
    <w:p w14:paraId="6B720DF2" w14:textId="60E3CCBD" w:rsidR="009865C4" w:rsidRDefault="009865C4" w:rsidP="009865C4">
      <w:pPr>
        <w:pStyle w:val="CMD"/>
        <w:rPr>
          <w:b/>
          <w:bCs/>
        </w:rPr>
      </w:pPr>
      <w:r>
        <w:t>R1(config-</w:t>
      </w:r>
      <w:proofErr w:type="gramStart"/>
      <w:r>
        <w:t>if)#</w:t>
      </w:r>
      <w:proofErr w:type="gramEnd"/>
      <w:r>
        <w:t xml:space="preserve"> </w:t>
      </w:r>
      <w:r w:rsidR="00950106">
        <w:rPr>
          <w:b/>
          <w:bCs/>
        </w:rPr>
        <w:t>end</w:t>
      </w:r>
    </w:p>
    <w:p w14:paraId="0D14F22B" w14:textId="30189EA4" w:rsidR="009865C4" w:rsidRDefault="009865C4" w:rsidP="00B00BA5">
      <w:pPr>
        <w:pStyle w:val="SubStepAlpha"/>
      </w:pPr>
      <w:r>
        <w:t xml:space="preserve">On R3, create interface Tunnel 1, </w:t>
      </w:r>
      <w:r w:rsidR="00C71781">
        <w:t xml:space="preserve">by </w:t>
      </w:r>
      <w:r>
        <w:t>specifying the IPv6 address 1002:db</w:t>
      </w:r>
      <w:proofErr w:type="gramStart"/>
      <w:r>
        <w:t>8:ffff::</w:t>
      </w:r>
      <w:proofErr w:type="gramEnd"/>
      <w:r>
        <w:t>2/64, bandwidth of 4000</w:t>
      </w:r>
      <w:r w:rsidR="009A3B4B">
        <w:t xml:space="preserve"> </w:t>
      </w:r>
      <w:r>
        <w:t>kbps, a tunnel source of Loopback</w:t>
      </w:r>
      <w:r w:rsidR="00C71781">
        <w:t xml:space="preserve"> </w:t>
      </w:r>
      <w:r>
        <w:t>0, and a tunnel destination of 2001:db8:acad:1::1.</w:t>
      </w:r>
    </w:p>
    <w:p w14:paraId="779B01D5" w14:textId="77777777" w:rsidR="009865C4" w:rsidRPr="00377E93" w:rsidRDefault="009865C4" w:rsidP="009865C4">
      <w:pPr>
        <w:pStyle w:val="CMD"/>
        <w:rPr>
          <w:b/>
          <w:bCs/>
        </w:rPr>
      </w:pPr>
      <w:r>
        <w:t xml:space="preserve">R3(config)# </w:t>
      </w:r>
      <w:r w:rsidRPr="00377E93">
        <w:rPr>
          <w:b/>
          <w:bCs/>
        </w:rPr>
        <w:t>interface tunnel 1</w:t>
      </w:r>
    </w:p>
    <w:p w14:paraId="10A23AA6" w14:textId="36932786" w:rsidR="009865C4" w:rsidRPr="00377E93" w:rsidRDefault="009865C4" w:rsidP="009865C4">
      <w:pPr>
        <w:pStyle w:val="CMD"/>
        <w:rPr>
          <w:b/>
          <w:bCs/>
        </w:rPr>
      </w:pPr>
      <w:r>
        <w:t>R3(config-</w:t>
      </w:r>
      <w:proofErr w:type="gramStart"/>
      <w:r>
        <w:t>if)#</w:t>
      </w:r>
      <w:proofErr w:type="gramEnd"/>
      <w:r>
        <w:t xml:space="preserve"> </w:t>
      </w:r>
      <w:r w:rsidRPr="00377E93">
        <w:rPr>
          <w:b/>
          <w:bCs/>
        </w:rPr>
        <w:t>ipv6 address 2001:db8:ffff::2/64</w:t>
      </w:r>
    </w:p>
    <w:p w14:paraId="3AB0A5EE" w14:textId="46600211" w:rsidR="009865C4" w:rsidRPr="00377E93" w:rsidRDefault="009865C4" w:rsidP="009865C4">
      <w:pPr>
        <w:pStyle w:val="CMD"/>
        <w:rPr>
          <w:b/>
          <w:bCs/>
        </w:rPr>
      </w:pPr>
      <w:r>
        <w:t xml:space="preserve">R3(config-if)# </w:t>
      </w:r>
      <w:r w:rsidRPr="00377E93">
        <w:rPr>
          <w:b/>
          <w:bCs/>
        </w:rPr>
        <w:t>bandwidth 4000</w:t>
      </w:r>
    </w:p>
    <w:p w14:paraId="25DA7B12" w14:textId="6C3C1D77" w:rsidR="009865C4" w:rsidRPr="00377E93" w:rsidRDefault="009865C4" w:rsidP="009865C4">
      <w:pPr>
        <w:pStyle w:val="CMD"/>
        <w:rPr>
          <w:b/>
          <w:bCs/>
        </w:rPr>
      </w:pPr>
      <w:r>
        <w:t xml:space="preserve">R3(config-if)# </w:t>
      </w:r>
      <w:r w:rsidRPr="00377E93">
        <w:rPr>
          <w:b/>
          <w:bCs/>
        </w:rPr>
        <w:t>tunnel source loopback 0</w:t>
      </w:r>
    </w:p>
    <w:p w14:paraId="49B032B0" w14:textId="59434F85" w:rsidR="009865C4" w:rsidRPr="00377E93" w:rsidRDefault="009865C4" w:rsidP="009865C4">
      <w:pPr>
        <w:pStyle w:val="CMD"/>
        <w:rPr>
          <w:b/>
          <w:bCs/>
        </w:rPr>
      </w:pPr>
      <w:r>
        <w:t xml:space="preserve">R3(config-if)# </w:t>
      </w:r>
      <w:r w:rsidRPr="00377E93">
        <w:rPr>
          <w:b/>
          <w:bCs/>
        </w:rPr>
        <w:t>tunnel destination 2001:db8:acad:1::1</w:t>
      </w:r>
    </w:p>
    <w:p w14:paraId="079558EA" w14:textId="064E93BC" w:rsidR="009865C4" w:rsidRDefault="009865C4" w:rsidP="009865C4">
      <w:pPr>
        <w:pStyle w:val="CMD"/>
      </w:pPr>
      <w:r>
        <w:t xml:space="preserve">R3(config-if)# </w:t>
      </w:r>
      <w:r w:rsidRPr="00377E93">
        <w:rPr>
          <w:b/>
          <w:bCs/>
        </w:rPr>
        <w:t>tunnel mode gre ipv6</w:t>
      </w:r>
    </w:p>
    <w:p w14:paraId="0780CDB9" w14:textId="0F8654CA" w:rsidR="009865C4" w:rsidRDefault="009865C4" w:rsidP="009865C4">
      <w:pPr>
        <w:pStyle w:val="CMD"/>
      </w:pPr>
      <w:r>
        <w:t xml:space="preserve">R3(config-if)# </w:t>
      </w:r>
      <w:r w:rsidRPr="00377E93">
        <w:rPr>
          <w:b/>
          <w:bCs/>
        </w:rPr>
        <w:t>exit</w:t>
      </w:r>
    </w:p>
    <w:p w14:paraId="2ABA0270" w14:textId="3BB88FCB" w:rsidR="00C71781" w:rsidRPr="00C71781" w:rsidRDefault="00C71781" w:rsidP="00C71781">
      <w:pPr>
        <w:pStyle w:val="SubStepAlpha"/>
      </w:pPr>
      <w:r w:rsidRPr="00C71781">
        <w:t>On R</w:t>
      </w:r>
      <w:r>
        <w:t>3</w:t>
      </w:r>
      <w:r w:rsidRPr="00C71781">
        <w:t xml:space="preserve">, configure classic EIGRP for IPv6 with router-id </w:t>
      </w:r>
      <w:r>
        <w:t>3.3.3.3</w:t>
      </w:r>
      <w:r w:rsidRPr="00C71781">
        <w:t xml:space="preserve"> and AS 68. Add the </w:t>
      </w:r>
      <w:r w:rsidRPr="00C71781">
        <w:rPr>
          <w:b/>
          <w:bCs/>
        </w:rPr>
        <w:t>ipv6 eigrp 68</w:t>
      </w:r>
      <w:r w:rsidRPr="00C71781">
        <w:t xml:space="preserve"> command to the Tunnel 1 and Loopback 1 interfaces.</w:t>
      </w:r>
    </w:p>
    <w:p w14:paraId="2FB5D8BC" w14:textId="24981A02" w:rsidR="009865C4" w:rsidRPr="00377E93" w:rsidRDefault="009865C4" w:rsidP="009865C4">
      <w:pPr>
        <w:pStyle w:val="CMD"/>
        <w:rPr>
          <w:b/>
          <w:bCs/>
        </w:rPr>
      </w:pPr>
      <w:r>
        <w:t xml:space="preserve">R3(config)# </w:t>
      </w:r>
      <w:r w:rsidRPr="00377E93">
        <w:rPr>
          <w:b/>
          <w:bCs/>
        </w:rPr>
        <w:t xml:space="preserve">ipv6 router </w:t>
      </w:r>
      <w:r w:rsidR="00B84FA2">
        <w:rPr>
          <w:b/>
          <w:bCs/>
        </w:rPr>
        <w:t>eigrp 68</w:t>
      </w:r>
    </w:p>
    <w:p w14:paraId="6E4872AB" w14:textId="18431E4A" w:rsidR="009865C4" w:rsidRPr="00377E93" w:rsidRDefault="009865C4" w:rsidP="009865C4">
      <w:pPr>
        <w:pStyle w:val="CMD"/>
        <w:rPr>
          <w:b/>
          <w:bCs/>
        </w:rPr>
      </w:pPr>
      <w:r>
        <w:t xml:space="preserve">R3(config-rtr)# </w:t>
      </w:r>
      <w:r w:rsidR="00B84FA2">
        <w:rPr>
          <w:b/>
          <w:bCs/>
        </w:rPr>
        <w:t>eigrp r</w:t>
      </w:r>
      <w:r w:rsidRPr="00377E93">
        <w:rPr>
          <w:b/>
          <w:bCs/>
        </w:rPr>
        <w:t>outer-id 3.3.3.</w:t>
      </w:r>
      <w:r w:rsidR="00B84FA2">
        <w:rPr>
          <w:b/>
          <w:bCs/>
        </w:rPr>
        <w:t>3</w:t>
      </w:r>
    </w:p>
    <w:p w14:paraId="6C640A2C" w14:textId="77777777" w:rsidR="009865C4" w:rsidRPr="00377E93" w:rsidRDefault="009865C4" w:rsidP="009865C4">
      <w:pPr>
        <w:pStyle w:val="CMD"/>
        <w:rPr>
          <w:b/>
          <w:bCs/>
        </w:rPr>
      </w:pPr>
      <w:r>
        <w:lastRenderedPageBreak/>
        <w:t xml:space="preserve">R3(config-rtr)# </w:t>
      </w:r>
      <w:r w:rsidRPr="00377E93">
        <w:rPr>
          <w:b/>
          <w:bCs/>
        </w:rPr>
        <w:t>exit</w:t>
      </w:r>
    </w:p>
    <w:p w14:paraId="54E72428" w14:textId="77777777" w:rsidR="009865C4" w:rsidRPr="00377E93" w:rsidRDefault="009865C4" w:rsidP="009865C4">
      <w:pPr>
        <w:pStyle w:val="CMD"/>
        <w:rPr>
          <w:b/>
          <w:bCs/>
        </w:rPr>
      </w:pPr>
      <w:r>
        <w:t xml:space="preserve">R3(config)# </w:t>
      </w:r>
      <w:r w:rsidRPr="00377E93">
        <w:rPr>
          <w:b/>
          <w:bCs/>
        </w:rPr>
        <w:t>interface tunnel 1</w:t>
      </w:r>
    </w:p>
    <w:p w14:paraId="4262FB35" w14:textId="2FEC74E0" w:rsidR="009865C4" w:rsidRPr="00377E93" w:rsidRDefault="009865C4" w:rsidP="009865C4">
      <w:pPr>
        <w:pStyle w:val="CMD"/>
        <w:rPr>
          <w:b/>
          <w:bCs/>
        </w:rPr>
      </w:pPr>
      <w:r>
        <w:t xml:space="preserve">R3(config-if)# </w:t>
      </w:r>
      <w:r w:rsidRPr="00377E93">
        <w:rPr>
          <w:b/>
          <w:bCs/>
        </w:rPr>
        <w:t xml:space="preserve">ipv6 </w:t>
      </w:r>
      <w:r w:rsidR="00B84FA2">
        <w:rPr>
          <w:b/>
          <w:bCs/>
        </w:rPr>
        <w:t>eigrp 68</w:t>
      </w:r>
    </w:p>
    <w:p w14:paraId="6A4BF093" w14:textId="61ABA5E3" w:rsidR="009865C4" w:rsidRPr="00377E93" w:rsidRDefault="009865C4" w:rsidP="009865C4">
      <w:pPr>
        <w:pStyle w:val="CMD"/>
        <w:rPr>
          <w:b/>
          <w:bCs/>
        </w:rPr>
      </w:pPr>
      <w:r>
        <w:t xml:space="preserve">R3(config-if)# </w:t>
      </w:r>
      <w:r w:rsidRPr="00377E93">
        <w:rPr>
          <w:b/>
          <w:bCs/>
        </w:rPr>
        <w:t>exit</w:t>
      </w:r>
    </w:p>
    <w:p w14:paraId="7E592CD0" w14:textId="77777777" w:rsidR="009865C4" w:rsidRPr="00377E93" w:rsidRDefault="009865C4" w:rsidP="009865C4">
      <w:pPr>
        <w:pStyle w:val="CMD"/>
        <w:rPr>
          <w:b/>
          <w:bCs/>
        </w:rPr>
      </w:pPr>
      <w:r>
        <w:t xml:space="preserve">R3(config)# </w:t>
      </w:r>
      <w:r w:rsidRPr="00377E93">
        <w:rPr>
          <w:b/>
          <w:bCs/>
        </w:rPr>
        <w:t>interface loopback 1</w:t>
      </w:r>
    </w:p>
    <w:p w14:paraId="3E19199B" w14:textId="05346180" w:rsidR="009865C4" w:rsidRPr="00377E93" w:rsidRDefault="009865C4" w:rsidP="009865C4">
      <w:pPr>
        <w:pStyle w:val="CMD"/>
        <w:rPr>
          <w:b/>
          <w:bCs/>
        </w:rPr>
      </w:pPr>
      <w:r>
        <w:t xml:space="preserve">R3(config-if)# </w:t>
      </w:r>
      <w:r w:rsidRPr="00377E93">
        <w:rPr>
          <w:b/>
          <w:bCs/>
        </w:rPr>
        <w:t xml:space="preserve">ipv6 </w:t>
      </w:r>
      <w:r w:rsidR="00B84FA2">
        <w:rPr>
          <w:b/>
          <w:bCs/>
        </w:rPr>
        <w:t>eigrp 68</w:t>
      </w:r>
    </w:p>
    <w:p w14:paraId="63F81477" w14:textId="245AAD33" w:rsidR="009865C4" w:rsidRDefault="009865C4" w:rsidP="009865C4">
      <w:pPr>
        <w:pStyle w:val="CMD"/>
        <w:rPr>
          <w:b/>
          <w:bCs/>
        </w:rPr>
      </w:pPr>
      <w:r>
        <w:t>R3(config-</w:t>
      </w:r>
      <w:proofErr w:type="gramStart"/>
      <w:r>
        <w:t>if)#</w:t>
      </w:r>
      <w:proofErr w:type="gramEnd"/>
      <w:r>
        <w:t xml:space="preserve"> </w:t>
      </w:r>
      <w:r w:rsidRPr="00377E93">
        <w:rPr>
          <w:b/>
          <w:bCs/>
        </w:rPr>
        <w:t>exit</w:t>
      </w:r>
    </w:p>
    <w:p w14:paraId="177DBFE4" w14:textId="378EEE44" w:rsidR="009865C4" w:rsidRDefault="009865C4" w:rsidP="001C1CF7">
      <w:pPr>
        <w:pStyle w:val="SubStepAlpha"/>
        <w:spacing w:before="0" w:after="0"/>
      </w:pPr>
      <w:r>
        <w:t xml:space="preserve">On R1, issue the </w:t>
      </w:r>
      <w:r w:rsidRPr="00952141">
        <w:rPr>
          <w:b/>
          <w:bCs/>
        </w:rPr>
        <w:t xml:space="preserve">show interface tunnel </w:t>
      </w:r>
      <w:r>
        <w:rPr>
          <w:b/>
          <w:bCs/>
        </w:rPr>
        <w:t>1</w:t>
      </w:r>
      <w:r>
        <w:t xml:space="preserve"> </w:t>
      </w:r>
      <w:r w:rsidR="009A3B4B">
        <w:t xml:space="preserve">command </w:t>
      </w:r>
      <w:r>
        <w:t>and examine the output.</w:t>
      </w:r>
    </w:p>
    <w:p w14:paraId="4E374161" w14:textId="77777777" w:rsidR="009865C4" w:rsidRPr="00377E93" w:rsidRDefault="009865C4" w:rsidP="009865C4">
      <w:pPr>
        <w:pStyle w:val="CMD"/>
        <w:rPr>
          <w:b/>
          <w:bCs/>
        </w:rPr>
      </w:pPr>
      <w:r>
        <w:t xml:space="preserve">R1# </w:t>
      </w:r>
      <w:r w:rsidRPr="00377E93">
        <w:rPr>
          <w:b/>
          <w:bCs/>
        </w:rPr>
        <w:t>show interface tunnel 1</w:t>
      </w:r>
    </w:p>
    <w:p w14:paraId="38D3FEE1" w14:textId="77777777" w:rsidR="009865C4" w:rsidRDefault="009865C4" w:rsidP="00E933DC">
      <w:pPr>
        <w:pStyle w:val="CMDOutput"/>
      </w:pPr>
      <w:r w:rsidRPr="00377E93">
        <w:rPr>
          <w:highlight w:val="yellow"/>
        </w:rPr>
        <w:t>Tunnel1 is up, line protocol is up</w:t>
      </w:r>
    </w:p>
    <w:p w14:paraId="37E5D302" w14:textId="77777777" w:rsidR="009865C4" w:rsidRDefault="009865C4" w:rsidP="00E933DC">
      <w:pPr>
        <w:pStyle w:val="CMDOutput"/>
      </w:pPr>
      <w:r>
        <w:t xml:space="preserve">  Hardware is Tunnel</w:t>
      </w:r>
    </w:p>
    <w:p w14:paraId="06DCC255" w14:textId="77777777" w:rsidR="009865C4" w:rsidRDefault="009865C4" w:rsidP="00E933DC">
      <w:pPr>
        <w:pStyle w:val="CMDOutput"/>
      </w:pPr>
      <w:r>
        <w:t xml:space="preserve">  MTU 1456 bytes, </w:t>
      </w:r>
      <w:r w:rsidRPr="00377E93">
        <w:rPr>
          <w:highlight w:val="yellow"/>
        </w:rPr>
        <w:t>BW 4000 Kbit/sec</w:t>
      </w:r>
      <w:r>
        <w:t>, DLY 50000 usec,</w:t>
      </w:r>
    </w:p>
    <w:p w14:paraId="5E17D8BF" w14:textId="77777777" w:rsidR="009865C4" w:rsidRDefault="009865C4" w:rsidP="00E933DC">
      <w:pPr>
        <w:pStyle w:val="CMDOutput"/>
      </w:pPr>
      <w:r>
        <w:t xml:space="preserve">     reliability 255/255, txload 1/255, rxload 1/255</w:t>
      </w:r>
    </w:p>
    <w:p w14:paraId="53E2F51F" w14:textId="77777777" w:rsidR="009865C4" w:rsidRDefault="009865C4" w:rsidP="00E933DC">
      <w:pPr>
        <w:pStyle w:val="CMDOutput"/>
      </w:pPr>
      <w:r>
        <w:t xml:space="preserve">  Encapsulation TUNNEL, loopback not set</w:t>
      </w:r>
    </w:p>
    <w:p w14:paraId="44E28904" w14:textId="77777777" w:rsidR="009865C4" w:rsidRDefault="009865C4" w:rsidP="00E933DC">
      <w:pPr>
        <w:pStyle w:val="CMDOutput"/>
      </w:pPr>
      <w:r>
        <w:t xml:space="preserve">  Keepalive not set</w:t>
      </w:r>
    </w:p>
    <w:p w14:paraId="41AF47BA" w14:textId="77777777" w:rsidR="009865C4" w:rsidRDefault="009865C4" w:rsidP="00E933DC">
      <w:pPr>
        <w:pStyle w:val="CMDOutput"/>
      </w:pPr>
      <w:r>
        <w:t xml:space="preserve">  Tunnel linestate evaluation up</w:t>
      </w:r>
    </w:p>
    <w:p w14:paraId="7C5F8C46" w14:textId="77777777" w:rsidR="009865C4" w:rsidRDefault="009865C4" w:rsidP="00E933DC">
      <w:pPr>
        <w:pStyle w:val="CMDOutput"/>
      </w:pPr>
      <w:r>
        <w:t xml:space="preserve">  </w:t>
      </w:r>
      <w:r w:rsidRPr="00377E93">
        <w:rPr>
          <w:highlight w:val="yellow"/>
        </w:rPr>
        <w:t>Tunnel source 2001:DB8:ACAD:1::1 (Loopback0), destination 2001:DB8:ACAD:3::1</w:t>
      </w:r>
    </w:p>
    <w:p w14:paraId="7895543C" w14:textId="77777777" w:rsidR="009865C4" w:rsidRDefault="009865C4" w:rsidP="00E933DC">
      <w:pPr>
        <w:pStyle w:val="CMDOutput"/>
      </w:pPr>
      <w:r>
        <w:t xml:space="preserve">   Tunnel Subblocks:</w:t>
      </w:r>
    </w:p>
    <w:p w14:paraId="13CD76EA" w14:textId="77777777" w:rsidR="009865C4" w:rsidRDefault="009865C4" w:rsidP="00E933DC">
      <w:pPr>
        <w:pStyle w:val="CMDOutput"/>
      </w:pPr>
      <w:r>
        <w:t xml:space="preserve">      src-track:</w:t>
      </w:r>
    </w:p>
    <w:p w14:paraId="4C579EE3" w14:textId="77777777" w:rsidR="009865C4" w:rsidRDefault="009865C4" w:rsidP="00E933DC">
      <w:pPr>
        <w:pStyle w:val="CMDOutput"/>
      </w:pPr>
      <w:r>
        <w:t xml:space="preserve">         Tunnel1 source tracking subblock associated with Loopback0</w:t>
      </w:r>
    </w:p>
    <w:p w14:paraId="587746ED" w14:textId="77777777" w:rsidR="009865C4" w:rsidRDefault="009865C4" w:rsidP="00E933DC">
      <w:pPr>
        <w:pStyle w:val="CMDOutput"/>
      </w:pPr>
      <w:r>
        <w:t xml:space="preserve">          Set of tunnels with source Loopback0, 2 members (includes iterators),on interface &lt;OK&gt;</w:t>
      </w:r>
    </w:p>
    <w:p w14:paraId="72E8D17B" w14:textId="77777777" w:rsidR="009865C4" w:rsidRDefault="009865C4" w:rsidP="00E933DC">
      <w:pPr>
        <w:pStyle w:val="CMDOutput"/>
      </w:pPr>
      <w:r>
        <w:t xml:space="preserve">  </w:t>
      </w:r>
      <w:r w:rsidRPr="00377E93">
        <w:rPr>
          <w:highlight w:val="yellow"/>
        </w:rPr>
        <w:t>Tunnel protocol/transport GRE/IPv6</w:t>
      </w:r>
    </w:p>
    <w:p w14:paraId="68B93E49" w14:textId="77777777" w:rsidR="009865C4" w:rsidRDefault="009865C4" w:rsidP="00E933DC">
      <w:pPr>
        <w:pStyle w:val="CMDOutput"/>
      </w:pPr>
      <w:r>
        <w:t xml:space="preserve">    Key disabled, sequencing disabled</w:t>
      </w:r>
    </w:p>
    <w:p w14:paraId="25977839" w14:textId="77777777" w:rsidR="009865C4" w:rsidRDefault="009865C4" w:rsidP="00E933DC">
      <w:pPr>
        <w:pStyle w:val="CMDOutput"/>
      </w:pPr>
      <w:r>
        <w:t xml:space="preserve">    Checksumming of packets disabled</w:t>
      </w:r>
    </w:p>
    <w:p w14:paraId="3EEBE64B" w14:textId="77777777" w:rsidR="009865C4" w:rsidRDefault="009865C4" w:rsidP="00E933DC">
      <w:pPr>
        <w:pStyle w:val="CMDOutput"/>
      </w:pPr>
      <w:r>
        <w:t xml:space="preserve">  Tunnel TTL 255</w:t>
      </w:r>
    </w:p>
    <w:p w14:paraId="7AEE9EF0" w14:textId="77777777" w:rsidR="009865C4" w:rsidRDefault="009865C4" w:rsidP="00E933DC">
      <w:pPr>
        <w:pStyle w:val="CMDOutput"/>
      </w:pPr>
      <w:r>
        <w:t xml:space="preserve">  Path MTU Discovery, ager 10 mins, min MTU 1280</w:t>
      </w:r>
    </w:p>
    <w:p w14:paraId="2F545945" w14:textId="77777777" w:rsidR="009865C4" w:rsidRDefault="009865C4" w:rsidP="00E933DC">
      <w:pPr>
        <w:pStyle w:val="CMDOutput"/>
      </w:pPr>
      <w:r>
        <w:t xml:space="preserve">  Tunnel transport MTU 1456 bytes</w:t>
      </w:r>
    </w:p>
    <w:p w14:paraId="51F17E1D" w14:textId="77777777" w:rsidR="009865C4" w:rsidRDefault="009865C4" w:rsidP="00E933DC">
      <w:pPr>
        <w:pStyle w:val="CMDOutput"/>
      </w:pPr>
      <w:r>
        <w:t xml:space="preserve">  Tunnel transmit bandwidth 8000 (kbps)</w:t>
      </w:r>
    </w:p>
    <w:p w14:paraId="387FF467" w14:textId="77777777" w:rsidR="009865C4" w:rsidRDefault="009865C4" w:rsidP="00E933DC">
      <w:pPr>
        <w:pStyle w:val="CMDOutput"/>
      </w:pPr>
      <w:r>
        <w:t xml:space="preserve">  Tunnel receive bandwidth 8000 (kbps)</w:t>
      </w:r>
    </w:p>
    <w:p w14:paraId="1FCFF367" w14:textId="77777777" w:rsidR="009865C4" w:rsidRDefault="009865C4" w:rsidP="00E933DC">
      <w:pPr>
        <w:pStyle w:val="CMDOutput"/>
      </w:pPr>
      <w:r>
        <w:t xml:space="preserve">  Last input 00:00:09, output 00:00:04, output hang never</w:t>
      </w:r>
    </w:p>
    <w:p w14:paraId="07B9840C" w14:textId="77777777" w:rsidR="009865C4" w:rsidRDefault="009865C4" w:rsidP="00E933DC">
      <w:pPr>
        <w:pStyle w:val="CMDOutput"/>
      </w:pPr>
      <w:r>
        <w:t xml:space="preserve">  Last clearing of "show interface" counters 00:04:20</w:t>
      </w:r>
    </w:p>
    <w:p w14:paraId="730B7ABA" w14:textId="77777777" w:rsidR="009865C4" w:rsidRDefault="009865C4" w:rsidP="00E933DC">
      <w:pPr>
        <w:pStyle w:val="CMDOutput"/>
      </w:pPr>
      <w:r>
        <w:t xml:space="preserve">  Input queue: 0/375/0/0 (size/max/drops/flushes); Total output drops: 0</w:t>
      </w:r>
    </w:p>
    <w:p w14:paraId="1A701E85" w14:textId="77777777" w:rsidR="009865C4" w:rsidRDefault="009865C4" w:rsidP="00E933DC">
      <w:pPr>
        <w:pStyle w:val="CMDOutput"/>
      </w:pPr>
      <w:r>
        <w:t xml:space="preserve">  Queueing strategy: fifo</w:t>
      </w:r>
    </w:p>
    <w:p w14:paraId="5A4F8BFD" w14:textId="77777777" w:rsidR="009865C4" w:rsidRDefault="009865C4" w:rsidP="00E933DC">
      <w:pPr>
        <w:pStyle w:val="CMDOutput"/>
      </w:pPr>
      <w:r>
        <w:t xml:space="preserve">  Output queue: 0/0 (size/max)</w:t>
      </w:r>
    </w:p>
    <w:p w14:paraId="38BA412D" w14:textId="77777777" w:rsidR="009865C4" w:rsidRDefault="009865C4" w:rsidP="00E933DC">
      <w:pPr>
        <w:pStyle w:val="CMDOutput"/>
      </w:pPr>
      <w:r>
        <w:t xml:space="preserve">  5 minute input rate 0 bits/sec, 0 packets/sec</w:t>
      </w:r>
    </w:p>
    <w:p w14:paraId="5C633423" w14:textId="77777777" w:rsidR="009865C4" w:rsidRDefault="009865C4" w:rsidP="00E933DC">
      <w:pPr>
        <w:pStyle w:val="CMDOutput"/>
      </w:pPr>
      <w:r>
        <w:t xml:space="preserve">  5 minute output rate 0 bits/sec, 0 packets/sec</w:t>
      </w:r>
    </w:p>
    <w:p w14:paraId="64D405EB" w14:textId="77777777" w:rsidR="009865C4" w:rsidRDefault="009865C4" w:rsidP="00E933DC">
      <w:pPr>
        <w:pStyle w:val="CMDOutput"/>
      </w:pPr>
      <w:r>
        <w:t xml:space="preserve">     31 packets input, 4048 bytes, 0 no buffer</w:t>
      </w:r>
    </w:p>
    <w:p w14:paraId="34F3F518" w14:textId="77777777" w:rsidR="009865C4" w:rsidRDefault="009865C4" w:rsidP="00E933DC">
      <w:pPr>
        <w:pStyle w:val="CMDOutput"/>
      </w:pPr>
      <w:r>
        <w:t xml:space="preserve">     Received 0 broadcasts (0 IP multicasts)</w:t>
      </w:r>
    </w:p>
    <w:p w14:paraId="0E0E62B4" w14:textId="77777777" w:rsidR="009865C4" w:rsidRDefault="009865C4" w:rsidP="00E933DC">
      <w:pPr>
        <w:pStyle w:val="CMDOutput"/>
      </w:pPr>
      <w:r>
        <w:t xml:space="preserve">     0 runts, 0 giants, 0 throttles</w:t>
      </w:r>
    </w:p>
    <w:p w14:paraId="58ED43B8" w14:textId="77777777" w:rsidR="009865C4" w:rsidRDefault="009865C4" w:rsidP="00E933DC">
      <w:pPr>
        <w:pStyle w:val="CMDOutput"/>
      </w:pPr>
      <w:r>
        <w:t xml:space="preserve">     0 input errors, 0 CRC, 0 frame, 0 overrun, 0 ignored, 0 abort</w:t>
      </w:r>
    </w:p>
    <w:p w14:paraId="214BC9C1" w14:textId="77777777" w:rsidR="009865C4" w:rsidRDefault="009865C4" w:rsidP="00E933DC">
      <w:pPr>
        <w:pStyle w:val="CMDOutput"/>
      </w:pPr>
      <w:r>
        <w:t xml:space="preserve">     46 packets output, 5864 bytes, 0 underruns</w:t>
      </w:r>
    </w:p>
    <w:p w14:paraId="7387B7C5" w14:textId="77777777" w:rsidR="009865C4" w:rsidRDefault="009865C4" w:rsidP="00E933DC">
      <w:pPr>
        <w:pStyle w:val="CMDOutput"/>
      </w:pPr>
      <w:r>
        <w:t xml:space="preserve">     0 output errors, 0 collisions, 0 interface resets</w:t>
      </w:r>
    </w:p>
    <w:p w14:paraId="38A1E56C" w14:textId="77777777" w:rsidR="009865C4" w:rsidRDefault="009865C4" w:rsidP="00E933DC">
      <w:pPr>
        <w:pStyle w:val="CMDOutput"/>
      </w:pPr>
      <w:r>
        <w:t xml:space="preserve">     0 unknown protocol drops</w:t>
      </w:r>
    </w:p>
    <w:p w14:paraId="19345E34" w14:textId="3E9EF5B4" w:rsidR="009865C4" w:rsidRDefault="009865C4" w:rsidP="00E933DC">
      <w:pPr>
        <w:pStyle w:val="CMDOutput"/>
      </w:pPr>
      <w:r>
        <w:t xml:space="preserve">     0 output buffer failures, 0 output buffers swapped out</w:t>
      </w:r>
    </w:p>
    <w:p w14:paraId="090EA139" w14:textId="015769EB" w:rsidR="009865C4" w:rsidRDefault="009865C4" w:rsidP="00E933DC">
      <w:pPr>
        <w:pStyle w:val="SubStepAlpha"/>
      </w:pPr>
      <w:r>
        <w:t xml:space="preserve">On R1, issue the </w:t>
      </w:r>
      <w:r w:rsidRPr="003D57D6">
        <w:rPr>
          <w:b/>
          <w:bCs/>
        </w:rPr>
        <w:t>show ipv6 route</w:t>
      </w:r>
      <w:r>
        <w:rPr>
          <w:b/>
          <w:bCs/>
        </w:rPr>
        <w:t xml:space="preserve"> </w:t>
      </w:r>
      <w:proofErr w:type="spellStart"/>
      <w:r w:rsidR="00C01C79">
        <w:rPr>
          <w:b/>
          <w:bCs/>
        </w:rPr>
        <w:t>eigrp</w:t>
      </w:r>
      <w:proofErr w:type="spellEnd"/>
      <w:r w:rsidR="00C01C79">
        <w:rPr>
          <w:b/>
          <w:bCs/>
        </w:rPr>
        <w:t xml:space="preserve"> | section D</w:t>
      </w:r>
      <w:r>
        <w:t xml:space="preserve"> </w:t>
      </w:r>
      <w:r w:rsidR="009A3B4B">
        <w:t xml:space="preserve">command </w:t>
      </w:r>
      <w:r>
        <w:t>and verify that 2001:db</w:t>
      </w:r>
      <w:proofErr w:type="gramStart"/>
      <w:r>
        <w:t>8:acad</w:t>
      </w:r>
      <w:proofErr w:type="gramEnd"/>
      <w:r>
        <w:t>:1723::/64 appears in the routing table as an OSPF route.</w:t>
      </w:r>
    </w:p>
    <w:p w14:paraId="5D119692" w14:textId="77777777" w:rsidR="00C01C79" w:rsidRPr="00C01C79" w:rsidRDefault="00C01C79" w:rsidP="00C01C79">
      <w:pPr>
        <w:pStyle w:val="CMDOutput"/>
        <w:rPr>
          <w:b/>
          <w:bCs/>
        </w:rPr>
      </w:pPr>
      <w:r>
        <w:t xml:space="preserve">R1# </w:t>
      </w:r>
      <w:r w:rsidRPr="00C01C79">
        <w:rPr>
          <w:b/>
          <w:bCs/>
        </w:rPr>
        <w:t>show ipv6 route eigrp | section D</w:t>
      </w:r>
    </w:p>
    <w:p w14:paraId="06CA35CF" w14:textId="77777777" w:rsidR="00C01C79" w:rsidRDefault="00C01C79" w:rsidP="00C01C79">
      <w:pPr>
        <w:pStyle w:val="CMDOutput"/>
      </w:pPr>
      <w:r>
        <w:lastRenderedPageBreak/>
        <w:t xml:space="preserve">       I2 - ISIS L2, IA - ISIS interarea, IS - ISIS summary, D - EIGRP</w:t>
      </w:r>
    </w:p>
    <w:p w14:paraId="167F06B7" w14:textId="77777777" w:rsidR="00C01C79" w:rsidRDefault="00C01C79" w:rsidP="00C01C79">
      <w:pPr>
        <w:pStyle w:val="CMDOutput"/>
      </w:pPr>
      <w:r>
        <w:t xml:space="preserve">       EX - EIGRP external, ND - ND Default, NDp - ND Prefix, DCE - Destination</w:t>
      </w:r>
    </w:p>
    <w:p w14:paraId="22315D05" w14:textId="77777777" w:rsidR="00C01C79" w:rsidRDefault="00C01C79" w:rsidP="00C01C79">
      <w:pPr>
        <w:pStyle w:val="CMDOutput"/>
      </w:pPr>
      <w:r>
        <w:t xml:space="preserve">       NDr - Redirect, RL - RPL, O - OSPF Intra, OI - OSPF Inter</w:t>
      </w:r>
    </w:p>
    <w:p w14:paraId="5ACA47AE" w14:textId="77777777" w:rsidR="00C01C79" w:rsidRPr="00C01C79" w:rsidRDefault="00C01C79" w:rsidP="00C01C79">
      <w:pPr>
        <w:pStyle w:val="CMDOutput"/>
        <w:rPr>
          <w:highlight w:val="yellow"/>
        </w:rPr>
      </w:pPr>
      <w:r w:rsidRPr="00C01C79">
        <w:rPr>
          <w:highlight w:val="yellow"/>
        </w:rPr>
        <w:t>D   2001:DB8:ACAD:1723::/64 [90/2048000]</w:t>
      </w:r>
    </w:p>
    <w:p w14:paraId="1D2CC743" w14:textId="77777777" w:rsidR="00C01C79" w:rsidRDefault="00C01C79" w:rsidP="00C01C79">
      <w:pPr>
        <w:pStyle w:val="CMDOutput"/>
      </w:pPr>
      <w:r w:rsidRPr="00C01C79">
        <w:rPr>
          <w:highlight w:val="yellow"/>
        </w:rPr>
        <w:t xml:space="preserve">     via FE80::2FC:BAFF:FE94:29B0, Tunnel1</w:t>
      </w:r>
    </w:p>
    <w:p w14:paraId="499EEF54" w14:textId="1BA20CC8" w:rsidR="009865C4" w:rsidRDefault="009865C4" w:rsidP="00E933DC">
      <w:pPr>
        <w:pStyle w:val="SubStepAlpha"/>
      </w:pPr>
      <w:r>
        <w:t>From R1, ping 2001:db</w:t>
      </w:r>
      <w:proofErr w:type="gramStart"/>
      <w:r>
        <w:t>8:acad</w:t>
      </w:r>
      <w:proofErr w:type="gramEnd"/>
      <w:r>
        <w:t>:1723::1. The pings should be successful.</w:t>
      </w:r>
    </w:p>
    <w:p w14:paraId="1B3CCEFB" w14:textId="11FD004D" w:rsidR="006932A2" w:rsidRDefault="006932A2" w:rsidP="006932A2">
      <w:pPr>
        <w:pStyle w:val="ConfigWindow"/>
      </w:pPr>
      <w:r>
        <w:t>Close configuration window</w:t>
      </w:r>
    </w:p>
    <w:p w14:paraId="72E6E0C5" w14:textId="77777777" w:rsidR="00A12A4A" w:rsidRPr="004C0909" w:rsidRDefault="00A12A4A" w:rsidP="006932A2">
      <w:pPr>
        <w:pStyle w:val="Heading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A12A4A" w14:paraId="50A52CD9" w14:textId="77777777" w:rsidTr="004F30B3">
        <w:trPr>
          <w:cnfStyle w:val="100000000000" w:firstRow="1" w:lastRow="0" w:firstColumn="0" w:lastColumn="0" w:oddVBand="0" w:evenVBand="0" w:oddHBand="0" w:evenHBand="0" w:firstRowFirstColumn="0" w:firstRowLastColumn="0" w:lastRowFirstColumn="0" w:lastRowLastColumn="0"/>
          <w:tblHeader/>
        </w:trPr>
        <w:tc>
          <w:tcPr>
            <w:tcW w:w="1530" w:type="dxa"/>
          </w:tcPr>
          <w:p w14:paraId="1E49E865" w14:textId="77777777" w:rsidR="00A12A4A" w:rsidRPr="00763D8B" w:rsidRDefault="00A12A4A" w:rsidP="004F30B3">
            <w:pPr>
              <w:pStyle w:val="TableHeading"/>
            </w:pPr>
            <w:r w:rsidRPr="00763D8B">
              <w:t>Router Model</w:t>
            </w:r>
          </w:p>
        </w:tc>
        <w:tc>
          <w:tcPr>
            <w:tcW w:w="2250" w:type="dxa"/>
          </w:tcPr>
          <w:p w14:paraId="146523DD" w14:textId="77777777" w:rsidR="00A12A4A" w:rsidRPr="00763D8B" w:rsidRDefault="00A12A4A" w:rsidP="004F30B3">
            <w:pPr>
              <w:pStyle w:val="TableHeading"/>
            </w:pPr>
            <w:r w:rsidRPr="00763D8B">
              <w:t>Ethernet Interface #1</w:t>
            </w:r>
          </w:p>
        </w:tc>
        <w:tc>
          <w:tcPr>
            <w:tcW w:w="2250" w:type="dxa"/>
          </w:tcPr>
          <w:p w14:paraId="071D9F78" w14:textId="77777777" w:rsidR="00A12A4A" w:rsidRPr="00763D8B" w:rsidRDefault="00A12A4A" w:rsidP="004F30B3">
            <w:pPr>
              <w:pStyle w:val="TableHeading"/>
            </w:pPr>
            <w:r w:rsidRPr="00763D8B">
              <w:t>Ethernet Interface #2</w:t>
            </w:r>
          </w:p>
        </w:tc>
        <w:tc>
          <w:tcPr>
            <w:tcW w:w="2070" w:type="dxa"/>
          </w:tcPr>
          <w:p w14:paraId="167B6B54" w14:textId="77777777" w:rsidR="00A12A4A" w:rsidRPr="00763D8B" w:rsidRDefault="00A12A4A" w:rsidP="004F30B3">
            <w:pPr>
              <w:pStyle w:val="TableHeading"/>
            </w:pPr>
            <w:r w:rsidRPr="00763D8B">
              <w:t>Serial Interface #1</w:t>
            </w:r>
          </w:p>
        </w:tc>
        <w:tc>
          <w:tcPr>
            <w:tcW w:w="2160" w:type="dxa"/>
          </w:tcPr>
          <w:p w14:paraId="17D139DA" w14:textId="77777777" w:rsidR="00A12A4A" w:rsidRPr="00763D8B" w:rsidRDefault="00A12A4A" w:rsidP="004F30B3">
            <w:pPr>
              <w:pStyle w:val="TableHeading"/>
            </w:pPr>
            <w:r w:rsidRPr="00763D8B">
              <w:t>Serial Interface #2</w:t>
            </w:r>
          </w:p>
        </w:tc>
      </w:tr>
      <w:tr w:rsidR="00A12A4A" w14:paraId="02D23826" w14:textId="77777777" w:rsidTr="004F30B3">
        <w:tc>
          <w:tcPr>
            <w:tcW w:w="1530" w:type="dxa"/>
          </w:tcPr>
          <w:p w14:paraId="6BB653B3" w14:textId="77777777" w:rsidR="00A12A4A" w:rsidRPr="009453F7" w:rsidRDefault="00A12A4A" w:rsidP="004F30B3">
            <w:pPr>
              <w:pStyle w:val="TableText"/>
            </w:pPr>
            <w:r w:rsidRPr="009453F7">
              <w:t>1800</w:t>
            </w:r>
          </w:p>
        </w:tc>
        <w:tc>
          <w:tcPr>
            <w:tcW w:w="2250" w:type="dxa"/>
          </w:tcPr>
          <w:p w14:paraId="4CB5F62F" w14:textId="77777777" w:rsidR="00A12A4A" w:rsidRPr="009453F7" w:rsidRDefault="00A12A4A" w:rsidP="004F30B3">
            <w:pPr>
              <w:pStyle w:val="TableText"/>
            </w:pPr>
            <w:r w:rsidRPr="009453F7">
              <w:t>Fast Ethernet 0/0 (F0/0)</w:t>
            </w:r>
          </w:p>
        </w:tc>
        <w:tc>
          <w:tcPr>
            <w:tcW w:w="2250" w:type="dxa"/>
          </w:tcPr>
          <w:p w14:paraId="7BB24229" w14:textId="77777777" w:rsidR="00A12A4A" w:rsidRPr="009453F7" w:rsidRDefault="00A12A4A" w:rsidP="004F30B3">
            <w:pPr>
              <w:pStyle w:val="TableText"/>
            </w:pPr>
            <w:r w:rsidRPr="009453F7">
              <w:t>Fast Ethernet 0/1 (F0/1)</w:t>
            </w:r>
          </w:p>
        </w:tc>
        <w:tc>
          <w:tcPr>
            <w:tcW w:w="2070" w:type="dxa"/>
          </w:tcPr>
          <w:p w14:paraId="00A11DFA" w14:textId="77777777" w:rsidR="00A12A4A" w:rsidRPr="009453F7" w:rsidRDefault="00A12A4A" w:rsidP="004F30B3">
            <w:pPr>
              <w:pStyle w:val="TableText"/>
            </w:pPr>
            <w:r w:rsidRPr="009453F7">
              <w:t>Serial 0/0/0 (S0/0/0)</w:t>
            </w:r>
          </w:p>
        </w:tc>
        <w:tc>
          <w:tcPr>
            <w:tcW w:w="2160" w:type="dxa"/>
          </w:tcPr>
          <w:p w14:paraId="4007B5B2" w14:textId="77777777" w:rsidR="00A12A4A" w:rsidRPr="009453F7" w:rsidRDefault="00A12A4A" w:rsidP="004F30B3">
            <w:pPr>
              <w:pStyle w:val="TableText"/>
            </w:pPr>
            <w:r w:rsidRPr="009453F7">
              <w:t>Serial 0/0/1 (S0/0</w:t>
            </w:r>
            <w:r>
              <w:t>/</w:t>
            </w:r>
            <w:r w:rsidRPr="009453F7">
              <w:t>1)</w:t>
            </w:r>
          </w:p>
        </w:tc>
      </w:tr>
      <w:tr w:rsidR="00A12A4A" w14:paraId="6883DEEE" w14:textId="77777777" w:rsidTr="004F30B3">
        <w:tc>
          <w:tcPr>
            <w:tcW w:w="1530" w:type="dxa"/>
          </w:tcPr>
          <w:p w14:paraId="55C0B783" w14:textId="77777777" w:rsidR="00A12A4A" w:rsidRPr="009453F7" w:rsidRDefault="00A12A4A" w:rsidP="004F30B3">
            <w:pPr>
              <w:pStyle w:val="TableText"/>
            </w:pPr>
            <w:r w:rsidRPr="009453F7">
              <w:t>1900</w:t>
            </w:r>
          </w:p>
        </w:tc>
        <w:tc>
          <w:tcPr>
            <w:tcW w:w="2250" w:type="dxa"/>
          </w:tcPr>
          <w:p w14:paraId="5D4CEEC9" w14:textId="77777777" w:rsidR="00A12A4A" w:rsidRPr="009453F7" w:rsidRDefault="00A12A4A" w:rsidP="004F30B3">
            <w:pPr>
              <w:pStyle w:val="TableText"/>
            </w:pPr>
            <w:r w:rsidRPr="009453F7">
              <w:t>Gigabit Ethernet 0/0 (G0/0)</w:t>
            </w:r>
          </w:p>
        </w:tc>
        <w:tc>
          <w:tcPr>
            <w:tcW w:w="2250" w:type="dxa"/>
          </w:tcPr>
          <w:p w14:paraId="6B718FD3" w14:textId="77777777" w:rsidR="00A12A4A" w:rsidRPr="009453F7" w:rsidRDefault="00A12A4A" w:rsidP="004F30B3">
            <w:pPr>
              <w:pStyle w:val="TableText"/>
            </w:pPr>
            <w:r w:rsidRPr="009453F7">
              <w:t>Gigabit Ethernet 0/1 (G0/1)</w:t>
            </w:r>
          </w:p>
        </w:tc>
        <w:tc>
          <w:tcPr>
            <w:tcW w:w="2070" w:type="dxa"/>
          </w:tcPr>
          <w:p w14:paraId="7EA786B0" w14:textId="77777777" w:rsidR="00A12A4A" w:rsidRPr="009453F7" w:rsidRDefault="00A12A4A" w:rsidP="004F30B3">
            <w:pPr>
              <w:pStyle w:val="TableText"/>
            </w:pPr>
            <w:r w:rsidRPr="009453F7">
              <w:t>Serial 0/0/0 (S0/0/0)</w:t>
            </w:r>
          </w:p>
        </w:tc>
        <w:tc>
          <w:tcPr>
            <w:tcW w:w="2160" w:type="dxa"/>
          </w:tcPr>
          <w:p w14:paraId="7BE703A6" w14:textId="77777777" w:rsidR="00A12A4A" w:rsidRPr="009453F7" w:rsidRDefault="00A12A4A" w:rsidP="004F30B3">
            <w:pPr>
              <w:pStyle w:val="TableText"/>
            </w:pPr>
            <w:r w:rsidRPr="009453F7">
              <w:t>Serial 0/0/1 (S0/0/1)</w:t>
            </w:r>
          </w:p>
        </w:tc>
      </w:tr>
      <w:tr w:rsidR="00A12A4A" w14:paraId="5E29E442" w14:textId="77777777" w:rsidTr="004F30B3">
        <w:tc>
          <w:tcPr>
            <w:tcW w:w="1530" w:type="dxa"/>
          </w:tcPr>
          <w:p w14:paraId="260C3265" w14:textId="77777777" w:rsidR="00A12A4A" w:rsidRPr="009453F7" w:rsidRDefault="00A12A4A" w:rsidP="004F30B3">
            <w:pPr>
              <w:pStyle w:val="TableText"/>
            </w:pPr>
            <w:r w:rsidRPr="009453F7">
              <w:t>2801</w:t>
            </w:r>
          </w:p>
        </w:tc>
        <w:tc>
          <w:tcPr>
            <w:tcW w:w="2250" w:type="dxa"/>
          </w:tcPr>
          <w:p w14:paraId="3CF60FAE" w14:textId="77777777" w:rsidR="00A12A4A" w:rsidRPr="009453F7" w:rsidRDefault="00A12A4A" w:rsidP="004F30B3">
            <w:pPr>
              <w:pStyle w:val="TableText"/>
            </w:pPr>
            <w:r w:rsidRPr="009453F7">
              <w:t>Fast Ethernet 0/0 (F0/0)</w:t>
            </w:r>
          </w:p>
        </w:tc>
        <w:tc>
          <w:tcPr>
            <w:tcW w:w="2250" w:type="dxa"/>
          </w:tcPr>
          <w:p w14:paraId="46C44886" w14:textId="77777777" w:rsidR="00A12A4A" w:rsidRPr="009453F7" w:rsidRDefault="00A12A4A" w:rsidP="004F30B3">
            <w:pPr>
              <w:pStyle w:val="TableText"/>
            </w:pPr>
            <w:r w:rsidRPr="009453F7">
              <w:t>Fast Ethernet 0/1 (F0/1)</w:t>
            </w:r>
          </w:p>
        </w:tc>
        <w:tc>
          <w:tcPr>
            <w:tcW w:w="2070" w:type="dxa"/>
          </w:tcPr>
          <w:p w14:paraId="731F0D00" w14:textId="77777777" w:rsidR="00A12A4A" w:rsidRPr="009453F7" w:rsidRDefault="00A12A4A" w:rsidP="004F30B3">
            <w:pPr>
              <w:pStyle w:val="TableText"/>
            </w:pPr>
            <w:r w:rsidRPr="009453F7">
              <w:t>Serial 0/1/0 (S0/1/0)</w:t>
            </w:r>
          </w:p>
        </w:tc>
        <w:tc>
          <w:tcPr>
            <w:tcW w:w="2160" w:type="dxa"/>
          </w:tcPr>
          <w:p w14:paraId="0942AE6B" w14:textId="77777777" w:rsidR="00A12A4A" w:rsidRPr="009453F7" w:rsidRDefault="00A12A4A" w:rsidP="004F30B3">
            <w:pPr>
              <w:pStyle w:val="TableText"/>
            </w:pPr>
            <w:r w:rsidRPr="009453F7">
              <w:t>Serial 0/1/1 (S0/1/1)</w:t>
            </w:r>
          </w:p>
        </w:tc>
      </w:tr>
      <w:tr w:rsidR="00A12A4A" w14:paraId="63D6C5C5" w14:textId="77777777" w:rsidTr="004F30B3">
        <w:tc>
          <w:tcPr>
            <w:tcW w:w="1530" w:type="dxa"/>
          </w:tcPr>
          <w:p w14:paraId="0826AA52" w14:textId="77777777" w:rsidR="00A12A4A" w:rsidRPr="009453F7" w:rsidRDefault="00A12A4A" w:rsidP="004F30B3">
            <w:pPr>
              <w:pStyle w:val="TableText"/>
            </w:pPr>
            <w:r w:rsidRPr="009453F7">
              <w:t>2811</w:t>
            </w:r>
          </w:p>
        </w:tc>
        <w:tc>
          <w:tcPr>
            <w:tcW w:w="2250" w:type="dxa"/>
          </w:tcPr>
          <w:p w14:paraId="4E60C64F" w14:textId="77777777" w:rsidR="00A12A4A" w:rsidRPr="009453F7" w:rsidRDefault="00A12A4A" w:rsidP="004F30B3">
            <w:pPr>
              <w:pStyle w:val="TableText"/>
            </w:pPr>
            <w:r w:rsidRPr="009453F7">
              <w:t>Fast Ethernet 0/0 (F0/0)</w:t>
            </w:r>
          </w:p>
        </w:tc>
        <w:tc>
          <w:tcPr>
            <w:tcW w:w="2250" w:type="dxa"/>
          </w:tcPr>
          <w:p w14:paraId="71A49937" w14:textId="77777777" w:rsidR="00A12A4A" w:rsidRPr="009453F7" w:rsidRDefault="00A12A4A" w:rsidP="004F30B3">
            <w:pPr>
              <w:pStyle w:val="TableText"/>
            </w:pPr>
            <w:r w:rsidRPr="009453F7">
              <w:t>Fast Ethernet 0/1 (F0/1)</w:t>
            </w:r>
          </w:p>
        </w:tc>
        <w:tc>
          <w:tcPr>
            <w:tcW w:w="2070" w:type="dxa"/>
          </w:tcPr>
          <w:p w14:paraId="5296CEFC" w14:textId="77777777" w:rsidR="00A12A4A" w:rsidRPr="009453F7" w:rsidRDefault="00A12A4A" w:rsidP="004F30B3">
            <w:pPr>
              <w:pStyle w:val="TableText"/>
            </w:pPr>
            <w:r w:rsidRPr="009453F7">
              <w:t>Serial 0/0/0 (S0/0/0)</w:t>
            </w:r>
          </w:p>
        </w:tc>
        <w:tc>
          <w:tcPr>
            <w:tcW w:w="2160" w:type="dxa"/>
          </w:tcPr>
          <w:p w14:paraId="7E8F8B0F" w14:textId="77777777" w:rsidR="00A12A4A" w:rsidRPr="009453F7" w:rsidRDefault="00A12A4A" w:rsidP="004F30B3">
            <w:pPr>
              <w:pStyle w:val="TableText"/>
            </w:pPr>
            <w:r w:rsidRPr="009453F7">
              <w:t>Serial 0/0/1 (S0/0/1)</w:t>
            </w:r>
          </w:p>
        </w:tc>
      </w:tr>
      <w:tr w:rsidR="00A12A4A" w14:paraId="44F62B0A" w14:textId="77777777" w:rsidTr="004F30B3">
        <w:tc>
          <w:tcPr>
            <w:tcW w:w="1530" w:type="dxa"/>
          </w:tcPr>
          <w:p w14:paraId="416DF234" w14:textId="77777777" w:rsidR="00A12A4A" w:rsidRPr="009453F7" w:rsidRDefault="00A12A4A" w:rsidP="004F30B3">
            <w:pPr>
              <w:pStyle w:val="TableText"/>
            </w:pPr>
            <w:r w:rsidRPr="009453F7">
              <w:t>2900</w:t>
            </w:r>
          </w:p>
        </w:tc>
        <w:tc>
          <w:tcPr>
            <w:tcW w:w="2250" w:type="dxa"/>
          </w:tcPr>
          <w:p w14:paraId="31F1945A" w14:textId="77777777" w:rsidR="00A12A4A" w:rsidRPr="009453F7" w:rsidRDefault="00A12A4A" w:rsidP="004F30B3">
            <w:pPr>
              <w:pStyle w:val="TableText"/>
            </w:pPr>
            <w:r w:rsidRPr="009453F7">
              <w:t>Gigabit Ethernet 0/0 (G0/0)</w:t>
            </w:r>
          </w:p>
        </w:tc>
        <w:tc>
          <w:tcPr>
            <w:tcW w:w="2250" w:type="dxa"/>
          </w:tcPr>
          <w:p w14:paraId="1BD503E9" w14:textId="77777777" w:rsidR="00A12A4A" w:rsidRPr="009453F7" w:rsidRDefault="00A12A4A" w:rsidP="004F30B3">
            <w:pPr>
              <w:pStyle w:val="TableText"/>
            </w:pPr>
            <w:r w:rsidRPr="009453F7">
              <w:t>Gigabit Ethernet 0/1 (G0/1)</w:t>
            </w:r>
          </w:p>
        </w:tc>
        <w:tc>
          <w:tcPr>
            <w:tcW w:w="2070" w:type="dxa"/>
          </w:tcPr>
          <w:p w14:paraId="5603B27F" w14:textId="77777777" w:rsidR="00A12A4A" w:rsidRPr="009453F7" w:rsidRDefault="00A12A4A" w:rsidP="004F30B3">
            <w:pPr>
              <w:pStyle w:val="TableText"/>
            </w:pPr>
            <w:r w:rsidRPr="009453F7">
              <w:t>Serial 0/0/0 (S0/0/0)</w:t>
            </w:r>
          </w:p>
        </w:tc>
        <w:tc>
          <w:tcPr>
            <w:tcW w:w="2160" w:type="dxa"/>
          </w:tcPr>
          <w:p w14:paraId="66E39C75" w14:textId="77777777" w:rsidR="00A12A4A" w:rsidRPr="009453F7" w:rsidRDefault="00A12A4A" w:rsidP="004F30B3">
            <w:pPr>
              <w:pStyle w:val="TableText"/>
            </w:pPr>
            <w:r w:rsidRPr="009453F7">
              <w:t>Serial 0/0/1 (S0/0/1)</w:t>
            </w:r>
          </w:p>
        </w:tc>
      </w:tr>
      <w:tr w:rsidR="00A12A4A" w14:paraId="0B456A00" w14:textId="77777777" w:rsidTr="004F30B3">
        <w:tc>
          <w:tcPr>
            <w:tcW w:w="1530" w:type="dxa"/>
          </w:tcPr>
          <w:p w14:paraId="32DE061C" w14:textId="77777777" w:rsidR="00A12A4A" w:rsidRPr="009453F7" w:rsidRDefault="00A12A4A" w:rsidP="004F30B3">
            <w:pPr>
              <w:pStyle w:val="TableText"/>
            </w:pPr>
            <w:r>
              <w:t>4221</w:t>
            </w:r>
          </w:p>
        </w:tc>
        <w:tc>
          <w:tcPr>
            <w:tcW w:w="2250" w:type="dxa"/>
          </w:tcPr>
          <w:p w14:paraId="0A9D3418" w14:textId="77777777" w:rsidR="00A12A4A" w:rsidRPr="009453F7" w:rsidRDefault="00A12A4A" w:rsidP="004F30B3">
            <w:pPr>
              <w:pStyle w:val="TableText"/>
            </w:pPr>
            <w:r w:rsidRPr="009453F7">
              <w:t>Gigabit Ethernet 0/0</w:t>
            </w:r>
            <w:r>
              <w:t>/0</w:t>
            </w:r>
            <w:r w:rsidRPr="009453F7">
              <w:t xml:space="preserve"> (G0/0</w:t>
            </w:r>
            <w:r>
              <w:t>/0</w:t>
            </w:r>
            <w:r w:rsidRPr="009453F7">
              <w:t>)</w:t>
            </w:r>
          </w:p>
        </w:tc>
        <w:tc>
          <w:tcPr>
            <w:tcW w:w="2250" w:type="dxa"/>
          </w:tcPr>
          <w:p w14:paraId="4BE440FA" w14:textId="77777777" w:rsidR="00A12A4A" w:rsidRPr="009453F7" w:rsidRDefault="00A12A4A" w:rsidP="004F30B3">
            <w:pPr>
              <w:pStyle w:val="TableText"/>
            </w:pPr>
            <w:r w:rsidRPr="009453F7">
              <w:t>Gigabit Ethernet 0/0</w:t>
            </w:r>
            <w:r>
              <w:t>/1</w:t>
            </w:r>
            <w:r w:rsidRPr="009453F7">
              <w:t xml:space="preserve"> (G0/0</w:t>
            </w:r>
            <w:r>
              <w:t>/1</w:t>
            </w:r>
            <w:r w:rsidRPr="009453F7">
              <w:t>)</w:t>
            </w:r>
          </w:p>
        </w:tc>
        <w:tc>
          <w:tcPr>
            <w:tcW w:w="2070" w:type="dxa"/>
          </w:tcPr>
          <w:p w14:paraId="0E9DA2DF" w14:textId="77777777" w:rsidR="00A12A4A" w:rsidRPr="009453F7" w:rsidRDefault="00A12A4A" w:rsidP="004F30B3">
            <w:pPr>
              <w:pStyle w:val="TableText"/>
            </w:pPr>
            <w:r>
              <w:t>Serial 0/1/0 (S0/1</w:t>
            </w:r>
            <w:r w:rsidRPr="009453F7">
              <w:t>/0)</w:t>
            </w:r>
          </w:p>
        </w:tc>
        <w:tc>
          <w:tcPr>
            <w:tcW w:w="2160" w:type="dxa"/>
          </w:tcPr>
          <w:p w14:paraId="507DF5A4" w14:textId="77777777" w:rsidR="00A12A4A" w:rsidRPr="009453F7" w:rsidRDefault="00A12A4A" w:rsidP="004F30B3">
            <w:pPr>
              <w:pStyle w:val="TableText"/>
            </w:pPr>
            <w:r>
              <w:t>Serial 0/1/1</w:t>
            </w:r>
            <w:r w:rsidRPr="009453F7">
              <w:t xml:space="preserve"> (S0/</w:t>
            </w:r>
            <w:r>
              <w:t>1/1</w:t>
            </w:r>
            <w:r w:rsidRPr="009453F7">
              <w:t>)</w:t>
            </w:r>
          </w:p>
        </w:tc>
      </w:tr>
      <w:tr w:rsidR="00A12A4A" w14:paraId="0EE67D78" w14:textId="77777777" w:rsidTr="004F30B3">
        <w:tc>
          <w:tcPr>
            <w:tcW w:w="1530" w:type="dxa"/>
          </w:tcPr>
          <w:p w14:paraId="0100382D" w14:textId="77777777" w:rsidR="00A12A4A" w:rsidRDefault="00A12A4A" w:rsidP="004F30B3">
            <w:pPr>
              <w:pStyle w:val="TableText"/>
            </w:pPr>
            <w:r>
              <w:t>4300</w:t>
            </w:r>
          </w:p>
        </w:tc>
        <w:tc>
          <w:tcPr>
            <w:tcW w:w="2250" w:type="dxa"/>
          </w:tcPr>
          <w:p w14:paraId="0077D657" w14:textId="77777777" w:rsidR="00A12A4A" w:rsidRPr="009453F7" w:rsidRDefault="00A12A4A" w:rsidP="004F30B3">
            <w:pPr>
              <w:pStyle w:val="TableText"/>
            </w:pPr>
            <w:r w:rsidRPr="009453F7">
              <w:t>Gigabit Ethernet 0/0</w:t>
            </w:r>
            <w:r>
              <w:t>/0</w:t>
            </w:r>
            <w:r w:rsidRPr="009453F7">
              <w:t xml:space="preserve"> (G0/0</w:t>
            </w:r>
            <w:r>
              <w:t>/0</w:t>
            </w:r>
            <w:r w:rsidRPr="009453F7">
              <w:t>)</w:t>
            </w:r>
          </w:p>
        </w:tc>
        <w:tc>
          <w:tcPr>
            <w:tcW w:w="2250" w:type="dxa"/>
          </w:tcPr>
          <w:p w14:paraId="10667FBB" w14:textId="77777777" w:rsidR="00A12A4A" w:rsidRPr="009453F7" w:rsidRDefault="00A12A4A" w:rsidP="004F30B3">
            <w:pPr>
              <w:pStyle w:val="TableText"/>
            </w:pPr>
            <w:r w:rsidRPr="009453F7">
              <w:t>Gigabit Ethernet 0/0</w:t>
            </w:r>
            <w:r>
              <w:t>/1</w:t>
            </w:r>
            <w:r w:rsidRPr="009453F7">
              <w:t xml:space="preserve"> (G0/0</w:t>
            </w:r>
            <w:r>
              <w:t>/1</w:t>
            </w:r>
            <w:r w:rsidRPr="009453F7">
              <w:t>)</w:t>
            </w:r>
          </w:p>
        </w:tc>
        <w:tc>
          <w:tcPr>
            <w:tcW w:w="2070" w:type="dxa"/>
          </w:tcPr>
          <w:p w14:paraId="473EE9C8" w14:textId="77777777" w:rsidR="00A12A4A" w:rsidRDefault="00A12A4A" w:rsidP="004F30B3">
            <w:pPr>
              <w:pStyle w:val="TableText"/>
            </w:pPr>
            <w:r>
              <w:t>Serial 0/1/0 (S0/1</w:t>
            </w:r>
            <w:r w:rsidRPr="009453F7">
              <w:t>/0)</w:t>
            </w:r>
          </w:p>
        </w:tc>
        <w:tc>
          <w:tcPr>
            <w:tcW w:w="2160" w:type="dxa"/>
          </w:tcPr>
          <w:p w14:paraId="539B7BBA" w14:textId="77777777" w:rsidR="00A12A4A" w:rsidRDefault="00A12A4A" w:rsidP="004F30B3">
            <w:pPr>
              <w:pStyle w:val="TableText"/>
            </w:pPr>
            <w:r>
              <w:t>Serial 0/1/1</w:t>
            </w:r>
            <w:r w:rsidRPr="009453F7">
              <w:t xml:space="preserve"> (S0/</w:t>
            </w:r>
            <w:r>
              <w:t>1/1</w:t>
            </w:r>
            <w:r w:rsidRPr="009453F7">
              <w:t>)</w:t>
            </w:r>
          </w:p>
        </w:tc>
      </w:tr>
    </w:tbl>
    <w:p w14:paraId="3B68117A" w14:textId="77777777" w:rsidR="00A12A4A" w:rsidRPr="00603503" w:rsidRDefault="00A12A4A" w:rsidP="00A12A4A">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84B7C28" w14:textId="39A91735" w:rsidR="00A12A4A" w:rsidRDefault="00A12A4A" w:rsidP="00A12A4A">
      <w:pPr>
        <w:pStyle w:val="ConfigWindow"/>
      </w:pPr>
      <w:r>
        <w:t>End of document</w:t>
      </w:r>
      <w:bookmarkStart w:id="2" w:name="_GoBack"/>
      <w:bookmarkEnd w:id="2"/>
    </w:p>
    <w:sectPr w:rsidR="00A12A4A"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A5023" w14:textId="77777777" w:rsidR="00637DE1" w:rsidRDefault="00637DE1" w:rsidP="00710659">
      <w:pPr>
        <w:spacing w:after="0" w:line="240" w:lineRule="auto"/>
      </w:pPr>
      <w:r>
        <w:separator/>
      </w:r>
    </w:p>
    <w:p w14:paraId="6E011C6A" w14:textId="77777777" w:rsidR="00637DE1" w:rsidRDefault="00637DE1"/>
  </w:endnote>
  <w:endnote w:type="continuationSeparator" w:id="0">
    <w:p w14:paraId="4F113814" w14:textId="77777777" w:rsidR="00637DE1" w:rsidRDefault="00637DE1" w:rsidP="00710659">
      <w:pPr>
        <w:spacing w:after="0" w:line="240" w:lineRule="auto"/>
      </w:pPr>
      <w:r>
        <w:continuationSeparator/>
      </w:r>
    </w:p>
    <w:p w14:paraId="62A13586" w14:textId="77777777" w:rsidR="00637DE1" w:rsidRDefault="00637D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7C30E" w14:textId="732673A3" w:rsidR="001D56BC" w:rsidRPr="00882B63" w:rsidRDefault="001D56B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F77C9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CB811" w14:textId="17129994" w:rsidR="001D56BC" w:rsidRPr="00882B63" w:rsidRDefault="001D56B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F77C9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6D49B" w14:textId="77777777" w:rsidR="00637DE1" w:rsidRDefault="00637DE1" w:rsidP="00710659">
      <w:pPr>
        <w:spacing w:after="0" w:line="240" w:lineRule="auto"/>
      </w:pPr>
      <w:r>
        <w:separator/>
      </w:r>
    </w:p>
    <w:p w14:paraId="11E704F8" w14:textId="77777777" w:rsidR="00637DE1" w:rsidRDefault="00637DE1"/>
  </w:footnote>
  <w:footnote w:type="continuationSeparator" w:id="0">
    <w:p w14:paraId="7D0AACB2" w14:textId="77777777" w:rsidR="00637DE1" w:rsidRDefault="00637DE1" w:rsidP="00710659">
      <w:pPr>
        <w:spacing w:after="0" w:line="240" w:lineRule="auto"/>
      </w:pPr>
      <w:r>
        <w:continuationSeparator/>
      </w:r>
    </w:p>
    <w:p w14:paraId="1D903070" w14:textId="77777777" w:rsidR="00637DE1" w:rsidRDefault="00637D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ACB0C1A22F442F9B29694860F13EBE3"/>
      </w:placeholder>
      <w:dataBinding w:prefixMappings="xmlns:ns0='http://purl.org/dc/elements/1.1/' xmlns:ns1='http://schemas.openxmlformats.org/package/2006/metadata/core-properties' " w:xpath="/ns1:coreProperties[1]/ns0:title[1]" w:storeItemID="{6C3C8BC8-F283-45AE-878A-BAB7291924A1}"/>
      <w:text/>
    </w:sdtPr>
    <w:sdtContent>
      <w:p w14:paraId="35753B63" w14:textId="77777777" w:rsidR="001D56BC" w:rsidRDefault="001D56BC" w:rsidP="008402F2">
        <w:pPr>
          <w:pStyle w:val="PageHead"/>
        </w:pPr>
        <w:r>
          <w:t>Lab - Implement a GRE Tunnel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41D3" w14:textId="77777777" w:rsidR="001D56BC" w:rsidRDefault="001D56BC" w:rsidP="006C3FCF">
    <w:pPr>
      <w:ind w:left="-288"/>
    </w:pPr>
    <w:r>
      <w:rPr>
        <w:noProof/>
      </w:rPr>
      <w:drawing>
        <wp:inline distT="0" distB="0" distL="0" distR="0" wp14:anchorId="28DBF1F3" wp14:editId="18DDB97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DB5060"/>
    <w:multiLevelType w:val="hybridMultilevel"/>
    <w:tmpl w:val="942CDEF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272372"/>
    <w:multiLevelType w:val="hybridMultilevel"/>
    <w:tmpl w:val="F216B8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404C2C"/>
    <w:multiLevelType w:val="multilevel"/>
    <w:tmpl w:val="169A801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7"/>
    <w:lvlOverride w:ilvl="3">
      <w:lvl w:ilvl="3">
        <w:start w:val="1"/>
        <w:numFmt w:val="lowerLetter"/>
        <w:lvlText w:val="%4."/>
        <w:lvlJc w:val="left"/>
        <w:pPr>
          <w:tabs>
            <w:tab w:val="num" w:pos="1080"/>
          </w:tabs>
          <w:ind w:left="1080" w:hanging="360"/>
        </w:pPr>
        <w:rPr>
          <w:rFonts w:hint="default"/>
          <w:b w:val="0"/>
          <w:bCs w:val="0"/>
        </w:rPr>
      </w:lvl>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5"/>
  </w:num>
  <w:num w:numId="14">
    <w:abstractNumId w:val="17"/>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7">
    <w:abstractNumId w:val="9"/>
  </w:num>
  <w:num w:numId="18">
    <w:abstractNumId w:val="16"/>
  </w:num>
  <w:num w:numId="19">
    <w:abstractNumId w:val="14"/>
  </w:num>
  <w:num w:numId="20">
    <w:abstractNumId w:val="8"/>
  </w:num>
  <w:num w:numId="21">
    <w:abstractNumId w:val="10"/>
  </w:num>
  <w:num w:numId="22">
    <w:abstractNumId w:val="3"/>
  </w:num>
  <w:num w:numId="23">
    <w:abstractNumId w:val="7"/>
  </w:num>
  <w:num w:numId="24">
    <w:abstractNumId w:val="13"/>
  </w:num>
  <w:num w:numId="25">
    <w:abstractNumId w:val="17"/>
    <w:lvlOverride w:ilvl="0">
      <w:lvl w:ilvl="0">
        <w:start w:val="1"/>
        <w:numFmt w:val="decimal"/>
        <w:lvlText w:val="Part %1."/>
        <w:lvlJc w:val="left"/>
        <w:pPr>
          <w:ind w:left="360" w:hanging="360"/>
        </w:pPr>
        <w:rPr>
          <w:rFonts w:hint="default"/>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2"/>
  </w:num>
  <w:num w:numId="2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0C"/>
    <w:rsid w:val="00001BDF"/>
    <w:rsid w:val="0000380F"/>
    <w:rsid w:val="00004175"/>
    <w:rsid w:val="000059C9"/>
    <w:rsid w:val="00012C22"/>
    <w:rsid w:val="000160F7"/>
    <w:rsid w:val="00016D5B"/>
    <w:rsid w:val="00016F30"/>
    <w:rsid w:val="0002047C"/>
    <w:rsid w:val="00021B9A"/>
    <w:rsid w:val="000242D6"/>
    <w:rsid w:val="00024EE5"/>
    <w:rsid w:val="0003760B"/>
    <w:rsid w:val="00041AF6"/>
    <w:rsid w:val="00044E62"/>
    <w:rsid w:val="00050BA4"/>
    <w:rsid w:val="0005141D"/>
    <w:rsid w:val="00051738"/>
    <w:rsid w:val="0005242B"/>
    <w:rsid w:val="00052548"/>
    <w:rsid w:val="00060512"/>
    <w:rsid w:val="00060696"/>
    <w:rsid w:val="00062022"/>
    <w:rsid w:val="00062D89"/>
    <w:rsid w:val="00067A67"/>
    <w:rsid w:val="00070C16"/>
    <w:rsid w:val="00075EA9"/>
    <w:rsid w:val="000769CF"/>
    <w:rsid w:val="00080AD8"/>
    <w:rsid w:val="000815D8"/>
    <w:rsid w:val="00084C99"/>
    <w:rsid w:val="00085B1C"/>
    <w:rsid w:val="00085CC6"/>
    <w:rsid w:val="00087730"/>
    <w:rsid w:val="00090C07"/>
    <w:rsid w:val="0009147A"/>
    <w:rsid w:val="00091E8D"/>
    <w:rsid w:val="0009378D"/>
    <w:rsid w:val="00097163"/>
    <w:rsid w:val="000A22C8"/>
    <w:rsid w:val="000B2344"/>
    <w:rsid w:val="000B63F4"/>
    <w:rsid w:val="000B7DE5"/>
    <w:rsid w:val="000C2118"/>
    <w:rsid w:val="000C333E"/>
    <w:rsid w:val="000C5EF2"/>
    <w:rsid w:val="000C6425"/>
    <w:rsid w:val="000C6A97"/>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80C"/>
    <w:rsid w:val="00112AC5"/>
    <w:rsid w:val="001133DD"/>
    <w:rsid w:val="001172F4"/>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CF7"/>
    <w:rsid w:val="001C1D9E"/>
    <w:rsid w:val="001C5998"/>
    <w:rsid w:val="001C7C3B"/>
    <w:rsid w:val="001D56BC"/>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564DA"/>
    <w:rsid w:val="00260CD4"/>
    <w:rsid w:val="002639D8"/>
    <w:rsid w:val="00265F77"/>
    <w:rsid w:val="00266C83"/>
    <w:rsid w:val="00270FCC"/>
    <w:rsid w:val="002768DC"/>
    <w:rsid w:val="00281389"/>
    <w:rsid w:val="00291AF9"/>
    <w:rsid w:val="00294879"/>
    <w:rsid w:val="00294C8F"/>
    <w:rsid w:val="002A0B2E"/>
    <w:rsid w:val="002A0DC1"/>
    <w:rsid w:val="002A6C56"/>
    <w:rsid w:val="002C04C4"/>
    <w:rsid w:val="002C090C"/>
    <w:rsid w:val="002C1243"/>
    <w:rsid w:val="002C1815"/>
    <w:rsid w:val="002C475E"/>
    <w:rsid w:val="002C6AD6"/>
    <w:rsid w:val="002D6C2A"/>
    <w:rsid w:val="002D7A86"/>
    <w:rsid w:val="002E447B"/>
    <w:rsid w:val="002F45FF"/>
    <w:rsid w:val="002F66D3"/>
    <w:rsid w:val="002F6D17"/>
    <w:rsid w:val="00302887"/>
    <w:rsid w:val="003056EB"/>
    <w:rsid w:val="003071FF"/>
    <w:rsid w:val="00310652"/>
    <w:rsid w:val="00311065"/>
    <w:rsid w:val="0031371D"/>
    <w:rsid w:val="0031789F"/>
    <w:rsid w:val="00320788"/>
    <w:rsid w:val="003233A3"/>
    <w:rsid w:val="0033104E"/>
    <w:rsid w:val="00334C33"/>
    <w:rsid w:val="0034218C"/>
    <w:rsid w:val="00342DD1"/>
    <w:rsid w:val="0034455D"/>
    <w:rsid w:val="0034604B"/>
    <w:rsid w:val="00346D17"/>
    <w:rsid w:val="00347972"/>
    <w:rsid w:val="0035469B"/>
    <w:rsid w:val="003559CC"/>
    <w:rsid w:val="00355D4B"/>
    <w:rsid w:val="003569D7"/>
    <w:rsid w:val="003608AC"/>
    <w:rsid w:val="00363A23"/>
    <w:rsid w:val="0036440C"/>
    <w:rsid w:val="0036465A"/>
    <w:rsid w:val="003705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0E26"/>
    <w:rsid w:val="003D6EF1"/>
    <w:rsid w:val="003E5BE5"/>
    <w:rsid w:val="003F18D1"/>
    <w:rsid w:val="003F20EC"/>
    <w:rsid w:val="003F4F0E"/>
    <w:rsid w:val="003F6096"/>
    <w:rsid w:val="003F6E06"/>
    <w:rsid w:val="00403658"/>
    <w:rsid w:val="00403C7A"/>
    <w:rsid w:val="004057A6"/>
    <w:rsid w:val="00406554"/>
    <w:rsid w:val="00407755"/>
    <w:rsid w:val="0041293B"/>
    <w:rsid w:val="004131B0"/>
    <w:rsid w:val="00415A1F"/>
    <w:rsid w:val="00416C42"/>
    <w:rsid w:val="0042240D"/>
    <w:rsid w:val="00422476"/>
    <w:rsid w:val="0042385C"/>
    <w:rsid w:val="00426FA5"/>
    <w:rsid w:val="00431654"/>
    <w:rsid w:val="00434926"/>
    <w:rsid w:val="00443ACE"/>
    <w:rsid w:val="00444217"/>
    <w:rsid w:val="004478F4"/>
    <w:rsid w:val="00450F7A"/>
    <w:rsid w:val="00452B95"/>
    <w:rsid w:val="00452C6D"/>
    <w:rsid w:val="00455E0B"/>
    <w:rsid w:val="0045724D"/>
    <w:rsid w:val="00457934"/>
    <w:rsid w:val="00462B9F"/>
    <w:rsid w:val="00463AE9"/>
    <w:rsid w:val="004659EE"/>
    <w:rsid w:val="00472239"/>
    <w:rsid w:val="00473E34"/>
    <w:rsid w:val="00474C8A"/>
    <w:rsid w:val="00476BA9"/>
    <w:rsid w:val="00481650"/>
    <w:rsid w:val="00490807"/>
    <w:rsid w:val="004936C2"/>
    <w:rsid w:val="0049379C"/>
    <w:rsid w:val="004A1CA0"/>
    <w:rsid w:val="004A22E9"/>
    <w:rsid w:val="004A4ACD"/>
    <w:rsid w:val="004A506C"/>
    <w:rsid w:val="004A5BC5"/>
    <w:rsid w:val="004B023D"/>
    <w:rsid w:val="004B5019"/>
    <w:rsid w:val="004C0909"/>
    <w:rsid w:val="004C3F97"/>
    <w:rsid w:val="004D01F2"/>
    <w:rsid w:val="004D19E9"/>
    <w:rsid w:val="004D2CED"/>
    <w:rsid w:val="004D3339"/>
    <w:rsid w:val="004D353F"/>
    <w:rsid w:val="004D36D7"/>
    <w:rsid w:val="004D682B"/>
    <w:rsid w:val="004E6152"/>
    <w:rsid w:val="004F30B3"/>
    <w:rsid w:val="004F344A"/>
    <w:rsid w:val="004F4EC3"/>
    <w:rsid w:val="00504ED4"/>
    <w:rsid w:val="00510639"/>
    <w:rsid w:val="00511791"/>
    <w:rsid w:val="005139BE"/>
    <w:rsid w:val="00515400"/>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5233"/>
    <w:rsid w:val="00570A65"/>
    <w:rsid w:val="005762B1"/>
    <w:rsid w:val="00580456"/>
    <w:rsid w:val="00580E73"/>
    <w:rsid w:val="00592329"/>
    <w:rsid w:val="00593386"/>
    <w:rsid w:val="00596998"/>
    <w:rsid w:val="0059790F"/>
    <w:rsid w:val="005A1B8E"/>
    <w:rsid w:val="005A2204"/>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167"/>
    <w:rsid w:val="006131CE"/>
    <w:rsid w:val="0061336B"/>
    <w:rsid w:val="00617D6E"/>
    <w:rsid w:val="00620ED5"/>
    <w:rsid w:val="00622D61"/>
    <w:rsid w:val="00624198"/>
    <w:rsid w:val="00636C28"/>
    <w:rsid w:val="00637DE1"/>
    <w:rsid w:val="006428E5"/>
    <w:rsid w:val="00644958"/>
    <w:rsid w:val="006513FB"/>
    <w:rsid w:val="00656EEF"/>
    <w:rsid w:val="006576AF"/>
    <w:rsid w:val="00672919"/>
    <w:rsid w:val="00677544"/>
    <w:rsid w:val="00681687"/>
    <w:rsid w:val="00686295"/>
    <w:rsid w:val="00686587"/>
    <w:rsid w:val="006904CF"/>
    <w:rsid w:val="006932A2"/>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B3B"/>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764"/>
    <w:rsid w:val="007E3264"/>
    <w:rsid w:val="007E3FEA"/>
    <w:rsid w:val="007E6402"/>
    <w:rsid w:val="007F0A0B"/>
    <w:rsid w:val="007F3A60"/>
    <w:rsid w:val="007F3D0B"/>
    <w:rsid w:val="007F7C94"/>
    <w:rsid w:val="00802FFA"/>
    <w:rsid w:val="00810E4B"/>
    <w:rsid w:val="00814BAA"/>
    <w:rsid w:val="00816F0C"/>
    <w:rsid w:val="00821AAA"/>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9F1"/>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0106"/>
    <w:rsid w:val="00960248"/>
    <w:rsid w:val="00963E34"/>
    <w:rsid w:val="00964DFA"/>
    <w:rsid w:val="00970A69"/>
    <w:rsid w:val="00974BFC"/>
    <w:rsid w:val="0098155C"/>
    <w:rsid w:val="00981CCA"/>
    <w:rsid w:val="00983B77"/>
    <w:rsid w:val="009865C4"/>
    <w:rsid w:val="00996053"/>
    <w:rsid w:val="00997E71"/>
    <w:rsid w:val="009A0B2F"/>
    <w:rsid w:val="009A0F05"/>
    <w:rsid w:val="009A1CF4"/>
    <w:rsid w:val="009A37D7"/>
    <w:rsid w:val="009A3B4B"/>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2A4A"/>
    <w:rsid w:val="00A15DF0"/>
    <w:rsid w:val="00A21211"/>
    <w:rsid w:val="00A26647"/>
    <w:rsid w:val="00A30F8A"/>
    <w:rsid w:val="00A3357F"/>
    <w:rsid w:val="00A33890"/>
    <w:rsid w:val="00A34E7F"/>
    <w:rsid w:val="00A46F0A"/>
    <w:rsid w:val="00A46F25"/>
    <w:rsid w:val="00A47CC2"/>
    <w:rsid w:val="00A502BA"/>
    <w:rsid w:val="00A54D9B"/>
    <w:rsid w:val="00A60146"/>
    <w:rsid w:val="00A601A9"/>
    <w:rsid w:val="00A60F6F"/>
    <w:rsid w:val="00A622C4"/>
    <w:rsid w:val="00A6283D"/>
    <w:rsid w:val="00A676FF"/>
    <w:rsid w:val="00A67DE5"/>
    <w:rsid w:val="00A73EBA"/>
    <w:rsid w:val="00A754B4"/>
    <w:rsid w:val="00A76665"/>
    <w:rsid w:val="00A76749"/>
    <w:rsid w:val="00A807C1"/>
    <w:rsid w:val="00A82658"/>
    <w:rsid w:val="00A83374"/>
    <w:rsid w:val="00A96172"/>
    <w:rsid w:val="00A96D52"/>
    <w:rsid w:val="00A97C5F"/>
    <w:rsid w:val="00AB0D6A"/>
    <w:rsid w:val="00AB31EC"/>
    <w:rsid w:val="00AB43B3"/>
    <w:rsid w:val="00AB49B9"/>
    <w:rsid w:val="00AB501D"/>
    <w:rsid w:val="00AB758A"/>
    <w:rsid w:val="00AC027E"/>
    <w:rsid w:val="00AC05AB"/>
    <w:rsid w:val="00AC1E7E"/>
    <w:rsid w:val="00AC507D"/>
    <w:rsid w:val="00AC66E4"/>
    <w:rsid w:val="00AC6D8D"/>
    <w:rsid w:val="00AD0118"/>
    <w:rsid w:val="00AD04F2"/>
    <w:rsid w:val="00AD4578"/>
    <w:rsid w:val="00AD68E9"/>
    <w:rsid w:val="00AD761F"/>
    <w:rsid w:val="00AE4B50"/>
    <w:rsid w:val="00AE56C0"/>
    <w:rsid w:val="00AF7ACC"/>
    <w:rsid w:val="00B00914"/>
    <w:rsid w:val="00B00BA5"/>
    <w:rsid w:val="00B02A8E"/>
    <w:rsid w:val="00B052EE"/>
    <w:rsid w:val="00B1081F"/>
    <w:rsid w:val="00B2496B"/>
    <w:rsid w:val="00B27499"/>
    <w:rsid w:val="00B3010D"/>
    <w:rsid w:val="00B35151"/>
    <w:rsid w:val="00B42844"/>
    <w:rsid w:val="00B433F2"/>
    <w:rsid w:val="00B439F0"/>
    <w:rsid w:val="00B458E8"/>
    <w:rsid w:val="00B47940"/>
    <w:rsid w:val="00B5397B"/>
    <w:rsid w:val="00B53EE9"/>
    <w:rsid w:val="00B6183E"/>
    <w:rsid w:val="00B62809"/>
    <w:rsid w:val="00B72F2A"/>
    <w:rsid w:val="00B74716"/>
    <w:rsid w:val="00B7675A"/>
    <w:rsid w:val="00B81898"/>
    <w:rsid w:val="00B82DED"/>
    <w:rsid w:val="00B84FA2"/>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1C79"/>
    <w:rsid w:val="00C02A73"/>
    <w:rsid w:val="00C063D2"/>
    <w:rsid w:val="00C07FD9"/>
    <w:rsid w:val="00C10955"/>
    <w:rsid w:val="00C11C4D"/>
    <w:rsid w:val="00C162C0"/>
    <w:rsid w:val="00C1712C"/>
    <w:rsid w:val="00C20634"/>
    <w:rsid w:val="00C212E0"/>
    <w:rsid w:val="00C23E16"/>
    <w:rsid w:val="00C27E37"/>
    <w:rsid w:val="00C311E1"/>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781"/>
    <w:rsid w:val="00C71F4C"/>
    <w:rsid w:val="00C73E03"/>
    <w:rsid w:val="00C77454"/>
    <w:rsid w:val="00C77B29"/>
    <w:rsid w:val="00C802B7"/>
    <w:rsid w:val="00C87039"/>
    <w:rsid w:val="00C8718B"/>
    <w:rsid w:val="00C872E4"/>
    <w:rsid w:val="00C878D9"/>
    <w:rsid w:val="00C90311"/>
    <w:rsid w:val="00C91C26"/>
    <w:rsid w:val="00C91FD0"/>
    <w:rsid w:val="00CA2BB2"/>
    <w:rsid w:val="00CA73D5"/>
    <w:rsid w:val="00CB2FC9"/>
    <w:rsid w:val="00CB5068"/>
    <w:rsid w:val="00CB7D2B"/>
    <w:rsid w:val="00CC1C87"/>
    <w:rsid w:val="00CC3000"/>
    <w:rsid w:val="00CC4859"/>
    <w:rsid w:val="00CC7A35"/>
    <w:rsid w:val="00CD072A"/>
    <w:rsid w:val="00CD1070"/>
    <w:rsid w:val="00CD40B1"/>
    <w:rsid w:val="00CD51E0"/>
    <w:rsid w:val="00CD679B"/>
    <w:rsid w:val="00CD7F73"/>
    <w:rsid w:val="00CE26C5"/>
    <w:rsid w:val="00CE36AF"/>
    <w:rsid w:val="00CE47F3"/>
    <w:rsid w:val="00CE54DD"/>
    <w:rsid w:val="00CF0DA5"/>
    <w:rsid w:val="00CF26E3"/>
    <w:rsid w:val="00CF5D31"/>
    <w:rsid w:val="00CF5F3B"/>
    <w:rsid w:val="00CF6989"/>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55C"/>
    <w:rsid w:val="00D57AD3"/>
    <w:rsid w:val="00D62F25"/>
    <w:rsid w:val="00D635FE"/>
    <w:rsid w:val="00D66A7B"/>
    <w:rsid w:val="00D729DE"/>
    <w:rsid w:val="00D72E41"/>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AE0"/>
    <w:rsid w:val="00E67A6E"/>
    <w:rsid w:val="00E70096"/>
    <w:rsid w:val="00E71B43"/>
    <w:rsid w:val="00E72547"/>
    <w:rsid w:val="00E81612"/>
    <w:rsid w:val="00E82BD7"/>
    <w:rsid w:val="00E859E3"/>
    <w:rsid w:val="00E87D18"/>
    <w:rsid w:val="00E87D62"/>
    <w:rsid w:val="00E933DC"/>
    <w:rsid w:val="00E97333"/>
    <w:rsid w:val="00EA486E"/>
    <w:rsid w:val="00EA4FA3"/>
    <w:rsid w:val="00EB001B"/>
    <w:rsid w:val="00EB0FBC"/>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06EB"/>
    <w:rsid w:val="00F2229D"/>
    <w:rsid w:val="00F25ABB"/>
    <w:rsid w:val="00F266F0"/>
    <w:rsid w:val="00F26F62"/>
    <w:rsid w:val="00F27963"/>
    <w:rsid w:val="00F30103"/>
    <w:rsid w:val="00F30446"/>
    <w:rsid w:val="00F4135D"/>
    <w:rsid w:val="00F41F1B"/>
    <w:rsid w:val="00F46BD9"/>
    <w:rsid w:val="00F57ED0"/>
    <w:rsid w:val="00F60BE0"/>
    <w:rsid w:val="00F6280E"/>
    <w:rsid w:val="00F666EC"/>
    <w:rsid w:val="00F7050A"/>
    <w:rsid w:val="00F75533"/>
    <w:rsid w:val="00F77C96"/>
    <w:rsid w:val="00F8036D"/>
    <w:rsid w:val="00F809DC"/>
    <w:rsid w:val="00F86EB0"/>
    <w:rsid w:val="00F95CD4"/>
    <w:rsid w:val="00FA154B"/>
    <w:rsid w:val="00FA3811"/>
    <w:rsid w:val="00FA3B9F"/>
    <w:rsid w:val="00FA3F06"/>
    <w:rsid w:val="00FA4A26"/>
    <w:rsid w:val="00FA6DF2"/>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82DFB"/>
  <w15:docId w15:val="{AD2B39A8-1BAB-4E57-B9D0-94219BBE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E933D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564D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865C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D72E41"/>
    <w:pPr>
      <w:ind w:left="720"/>
      <w:contextualSpacing/>
    </w:pPr>
  </w:style>
  <w:style w:type="paragraph" w:customStyle="1" w:styleId="LabTitle">
    <w:name w:val="Lab Title"/>
    <w:basedOn w:val="Normal"/>
    <w:qFormat/>
    <w:rsid w:val="009865C4"/>
    <w:rPr>
      <w:b/>
      <w:sz w:val="32"/>
    </w:rPr>
  </w:style>
  <w:style w:type="paragraph" w:customStyle="1" w:styleId="BodyText1">
    <w:name w:val="Body Text1"/>
    <w:basedOn w:val="Normal"/>
    <w:qFormat/>
    <w:rsid w:val="009865C4"/>
    <w:pPr>
      <w:spacing w:line="240" w:lineRule="auto"/>
    </w:pPr>
    <w:rPr>
      <w:sz w:val="20"/>
    </w:rPr>
  </w:style>
  <w:style w:type="paragraph" w:styleId="Revision">
    <w:name w:val="Revision"/>
    <w:hidden/>
    <w:uiPriority w:val="99"/>
    <w:semiHidden/>
    <w:rsid w:val="009865C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CB0C1A22F442F9B29694860F13EBE3"/>
        <w:category>
          <w:name w:val="General"/>
          <w:gallery w:val="placeholder"/>
        </w:category>
        <w:types>
          <w:type w:val="bbPlcHdr"/>
        </w:types>
        <w:behaviors>
          <w:behavior w:val="content"/>
        </w:behaviors>
        <w:guid w:val="{5D70ED0A-D35B-4C6B-9888-86E2B8B94A87}"/>
      </w:docPartPr>
      <w:docPartBody>
        <w:p w:rsidR="00391CCB" w:rsidRDefault="008203F8">
          <w:pPr>
            <w:pStyle w:val="FACB0C1A22F442F9B29694860F13EBE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F8"/>
    <w:rsid w:val="00391CCB"/>
    <w:rsid w:val="0062604E"/>
    <w:rsid w:val="0070494E"/>
    <w:rsid w:val="008203F8"/>
    <w:rsid w:val="008D360B"/>
    <w:rsid w:val="00B416EF"/>
    <w:rsid w:val="00E74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CB0C1A22F442F9B29694860F13EBE3">
    <w:name w:val="FACB0C1A22F442F9B29694860F13EB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328714-FA0B-46E9-9113-4F5B20974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13</Pages>
  <Words>3525</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Lab - Implement a GRE Tunnel</vt:lpstr>
    </vt:vector>
  </TitlesOfParts>
  <Company>Cisco Systems, Inc.</Company>
  <LinksUpToDate>false</LinksUpToDate>
  <CharactersWithSpaces>23571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a GRE Tunnel</dc:title>
  <dc:creator>SP</dc:creator>
  <dc:description>2020</dc:description>
  <cp:lastModifiedBy>Suk-Yi Pennock -X (spennock - UNICON INC at Cisco)</cp:lastModifiedBy>
  <cp:revision>4</cp:revision>
  <cp:lastPrinted>2020-03-22T20:10:00Z</cp:lastPrinted>
  <dcterms:created xsi:type="dcterms:W3CDTF">2020-03-22T20:08:00Z</dcterms:created>
  <dcterms:modified xsi:type="dcterms:W3CDTF">2020-03-22T20:10:00Z</dcterms:modified>
</cp:coreProperties>
</file>