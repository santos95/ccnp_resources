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F98C" w14:textId="3A207DEF" w:rsidR="004D36D7" w:rsidRPr="00FD4A68" w:rsidRDefault="00A82852" w:rsidP="00A82852">
      <w:pPr>
        <w:pStyle w:val="Title"/>
        <w:rPr>
          <w:rStyle w:val="LabTitleInstVersred"/>
          <w:b/>
          <w:color w:val="auto"/>
        </w:rPr>
      </w:pPr>
      <w:sdt>
        <w:sdtPr>
          <w:rPr>
            <w:color w:val="EE0000"/>
          </w:rPr>
          <w:alias w:val="Title"/>
          <w:tag w:val=""/>
          <w:id w:val="-487021785"/>
          <w:placeholder>
            <w:docPart w:val="48EA93A032DB4ABA9D9C738C1AC5C0DD"/>
          </w:placeholder>
          <w:dataBinding w:prefixMappings="xmlns:ns0='http://purl.org/dc/elements/1.1/' xmlns:ns1='http://schemas.openxmlformats.org/package/2006/metadata/core-properties' " w:xpath="/ns1:coreProperties[1]/ns0:title[1]" w:storeItemID="{6C3C8BC8-F283-45AE-878A-BAB7291924A1}"/>
          <w:text/>
        </w:sdtPr>
        <w:sdtContent>
          <w:r>
            <w:t xml:space="preserve">Lab - </w:t>
          </w:r>
          <w:r w:rsidRPr="00374ACC">
            <w:t>Configure Secure DMVPN Tunnels</w:t>
          </w:r>
        </w:sdtContent>
      </w:sdt>
    </w:p>
    <w:p w14:paraId="37E3E263" w14:textId="77777777" w:rsidR="00D778DF" w:rsidRPr="00E70096" w:rsidRDefault="00D778DF" w:rsidP="00D452F4">
      <w:pPr>
        <w:pStyle w:val="Heading1"/>
      </w:pPr>
      <w:r w:rsidRPr="00E70096">
        <w:t>Topology</w:t>
      </w:r>
    </w:p>
    <w:p w14:paraId="3C70C4EF" w14:textId="77777777" w:rsidR="00D778DF" w:rsidRDefault="00C44634" w:rsidP="00D778DF">
      <w:pPr>
        <w:pStyle w:val="Visual"/>
      </w:pPr>
      <w:r>
        <w:rPr>
          <w:noProof/>
        </w:rPr>
        <w:drawing>
          <wp:inline distT="0" distB="0" distL="0" distR="0" wp14:anchorId="2F3B88ED" wp14:editId="227F119B">
            <wp:extent cx="5279390" cy="2212975"/>
            <wp:effectExtent l="0" t="0" r="0" b="0"/>
            <wp:docPr id="1" name="Picture 1" descr="This topology has 3 routers and 1 switch. R1 G0/0/1 is connected D1 G1/0/11. R2 G0/0/1 is connected to D1 G1/012. R3 G0/0/1 is connected to D1 G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212975"/>
                    </a:xfrm>
                    <a:prstGeom prst="rect">
                      <a:avLst/>
                    </a:prstGeom>
                    <a:noFill/>
                  </pic:spPr>
                </pic:pic>
              </a:graphicData>
            </a:graphic>
          </wp:inline>
        </w:drawing>
      </w:r>
    </w:p>
    <w:p w14:paraId="4D3FDDEA" w14:textId="77777777" w:rsidR="00D778DF" w:rsidRDefault="00D778DF" w:rsidP="00D452F4">
      <w:pPr>
        <w:pStyle w:val="Heading1"/>
      </w:pPr>
      <w:r w:rsidRPr="00E70096">
        <w:t>Addressing Table</w:t>
      </w:r>
    </w:p>
    <w:tbl>
      <w:tblPr>
        <w:tblW w:w="101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2787"/>
        <w:gridCol w:w="3690"/>
        <w:gridCol w:w="3699"/>
      </w:tblGrid>
      <w:tr w:rsidR="00C44634" w:rsidRPr="0032293D" w14:paraId="3C0713CC" w14:textId="77777777" w:rsidTr="00F66C26">
        <w:trPr>
          <w:cantSplit/>
          <w:tblHeader/>
          <w:jc w:val="center"/>
        </w:trPr>
        <w:tc>
          <w:tcPr>
            <w:tcW w:w="27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3132BA" w14:textId="77777777" w:rsidR="00C44634" w:rsidRPr="0032293D" w:rsidRDefault="00C44634" w:rsidP="00CF7E37">
            <w:pPr>
              <w:keepNext/>
              <w:spacing w:before="120" w:after="120"/>
              <w:jc w:val="center"/>
              <w:rPr>
                <w:b/>
                <w:sz w:val="20"/>
              </w:rPr>
            </w:pPr>
            <w:r w:rsidRPr="0032293D">
              <w:rPr>
                <w:b/>
                <w:sz w:val="20"/>
              </w:rPr>
              <w:t>Device</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73BF72" w14:textId="77777777" w:rsidR="00C44634" w:rsidRPr="0032293D" w:rsidRDefault="00C44634" w:rsidP="00CF7E37">
            <w:pPr>
              <w:keepNext/>
              <w:spacing w:before="120" w:after="120"/>
              <w:jc w:val="center"/>
              <w:rPr>
                <w:b/>
                <w:sz w:val="20"/>
              </w:rPr>
            </w:pPr>
            <w:r w:rsidRPr="0032293D">
              <w:rPr>
                <w:b/>
                <w:sz w:val="20"/>
              </w:rPr>
              <w:t>Interface</w:t>
            </w:r>
          </w:p>
        </w:tc>
        <w:tc>
          <w:tcPr>
            <w:tcW w:w="36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442E5" w14:textId="77777777" w:rsidR="00C44634" w:rsidRPr="0032293D" w:rsidRDefault="00C44634" w:rsidP="00CF7E37">
            <w:pPr>
              <w:keepNext/>
              <w:spacing w:before="120" w:after="120"/>
              <w:jc w:val="center"/>
              <w:rPr>
                <w:b/>
                <w:sz w:val="20"/>
              </w:rPr>
            </w:pPr>
            <w:r w:rsidRPr="0032293D">
              <w:rPr>
                <w:b/>
                <w:sz w:val="20"/>
              </w:rPr>
              <w:t>IPv4 Address</w:t>
            </w:r>
          </w:p>
        </w:tc>
      </w:tr>
      <w:tr w:rsidR="00C44634" w:rsidRPr="0032293D" w14:paraId="7291234E" w14:textId="77777777" w:rsidTr="00F66C26">
        <w:trPr>
          <w:cantSplit/>
          <w:jc w:val="center"/>
        </w:trPr>
        <w:tc>
          <w:tcPr>
            <w:tcW w:w="2787" w:type="dxa"/>
            <w:tcBorders>
              <w:bottom w:val="nil"/>
            </w:tcBorders>
            <w:vAlign w:val="bottom"/>
          </w:tcPr>
          <w:p w14:paraId="768F5352" w14:textId="77777777" w:rsidR="00C44634" w:rsidRPr="0032293D" w:rsidRDefault="00C44634" w:rsidP="00CF7E37">
            <w:pPr>
              <w:spacing w:line="240" w:lineRule="auto"/>
              <w:rPr>
                <w:sz w:val="20"/>
                <w:szCs w:val="20"/>
              </w:rPr>
            </w:pPr>
            <w:r w:rsidRPr="0032293D">
              <w:rPr>
                <w:sz w:val="20"/>
                <w:szCs w:val="20"/>
              </w:rPr>
              <w:t>R1</w:t>
            </w:r>
          </w:p>
        </w:tc>
        <w:tc>
          <w:tcPr>
            <w:tcW w:w="3690" w:type="dxa"/>
            <w:vAlign w:val="bottom"/>
          </w:tcPr>
          <w:p w14:paraId="737C654D" w14:textId="77777777" w:rsidR="00C44634" w:rsidRPr="0032293D" w:rsidRDefault="00C44634" w:rsidP="00CF7E37">
            <w:pPr>
              <w:spacing w:line="240" w:lineRule="auto"/>
              <w:rPr>
                <w:sz w:val="20"/>
                <w:szCs w:val="20"/>
              </w:rPr>
            </w:pPr>
            <w:r w:rsidRPr="0032293D">
              <w:rPr>
                <w:sz w:val="20"/>
                <w:szCs w:val="20"/>
              </w:rPr>
              <w:t>G0/0/</w:t>
            </w:r>
            <w:r>
              <w:rPr>
                <w:sz w:val="20"/>
                <w:szCs w:val="20"/>
              </w:rPr>
              <w:t>1</w:t>
            </w:r>
          </w:p>
        </w:tc>
        <w:tc>
          <w:tcPr>
            <w:tcW w:w="3699" w:type="dxa"/>
            <w:vAlign w:val="bottom"/>
          </w:tcPr>
          <w:p w14:paraId="06472633" w14:textId="3D9CA39C" w:rsidR="00C44634" w:rsidRPr="0032293D" w:rsidRDefault="003E7BB1" w:rsidP="00CF7E37">
            <w:pPr>
              <w:spacing w:line="240" w:lineRule="auto"/>
              <w:rPr>
                <w:sz w:val="20"/>
                <w:szCs w:val="20"/>
              </w:rPr>
            </w:pPr>
            <w:r>
              <w:rPr>
                <w:sz w:val="20"/>
                <w:szCs w:val="20"/>
              </w:rPr>
              <w:t>192.0.2</w:t>
            </w:r>
            <w:r w:rsidR="00C44634" w:rsidRPr="0032293D">
              <w:rPr>
                <w:sz w:val="20"/>
                <w:szCs w:val="20"/>
              </w:rPr>
              <w:t>.1/24</w:t>
            </w:r>
          </w:p>
        </w:tc>
      </w:tr>
      <w:tr w:rsidR="00C44634" w:rsidRPr="0032293D" w14:paraId="55AD4703" w14:textId="77777777" w:rsidTr="00F66C26">
        <w:trPr>
          <w:cantSplit/>
          <w:jc w:val="center"/>
        </w:trPr>
        <w:tc>
          <w:tcPr>
            <w:tcW w:w="2787" w:type="dxa"/>
            <w:tcBorders>
              <w:top w:val="nil"/>
              <w:bottom w:val="single" w:sz="2" w:space="0" w:color="auto"/>
            </w:tcBorders>
            <w:shd w:val="clear" w:color="auto" w:fill="auto"/>
            <w:vAlign w:val="bottom"/>
          </w:tcPr>
          <w:p w14:paraId="45044AB1" w14:textId="77777777" w:rsidR="00C44634" w:rsidRPr="0032293D" w:rsidRDefault="00C44634" w:rsidP="00CF7E37">
            <w:pPr>
              <w:pStyle w:val="ConfigWindow"/>
            </w:pPr>
            <w:r>
              <w:t>R1</w:t>
            </w:r>
          </w:p>
        </w:tc>
        <w:tc>
          <w:tcPr>
            <w:tcW w:w="3690" w:type="dxa"/>
            <w:shd w:val="clear" w:color="auto" w:fill="auto"/>
            <w:vAlign w:val="bottom"/>
          </w:tcPr>
          <w:p w14:paraId="50B23CBF" w14:textId="77777777" w:rsidR="00C44634" w:rsidRPr="0032293D" w:rsidRDefault="00C44634" w:rsidP="00CF7E37">
            <w:pPr>
              <w:spacing w:line="240" w:lineRule="auto"/>
              <w:rPr>
                <w:sz w:val="20"/>
                <w:szCs w:val="20"/>
              </w:rPr>
            </w:pPr>
            <w:r>
              <w:rPr>
                <w:sz w:val="20"/>
                <w:szCs w:val="20"/>
              </w:rPr>
              <w:t>Tunnel 1</w:t>
            </w:r>
          </w:p>
        </w:tc>
        <w:tc>
          <w:tcPr>
            <w:tcW w:w="3699" w:type="dxa"/>
            <w:shd w:val="clear" w:color="auto" w:fill="auto"/>
            <w:vAlign w:val="bottom"/>
          </w:tcPr>
          <w:p w14:paraId="60D13A0F" w14:textId="77777777" w:rsidR="00C44634" w:rsidRPr="0032293D" w:rsidRDefault="00C44634" w:rsidP="00CF7E37">
            <w:pPr>
              <w:spacing w:line="240" w:lineRule="auto"/>
              <w:rPr>
                <w:sz w:val="20"/>
                <w:szCs w:val="20"/>
              </w:rPr>
            </w:pPr>
            <w:r>
              <w:rPr>
                <w:sz w:val="20"/>
                <w:szCs w:val="20"/>
              </w:rPr>
              <w:t>100.100.100.1/29</w:t>
            </w:r>
          </w:p>
        </w:tc>
      </w:tr>
      <w:tr w:rsidR="00C44634" w:rsidRPr="0032293D" w14:paraId="51D99283" w14:textId="77777777" w:rsidTr="00F66C26">
        <w:trPr>
          <w:cantSplit/>
          <w:jc w:val="center"/>
        </w:trPr>
        <w:tc>
          <w:tcPr>
            <w:tcW w:w="2787" w:type="dxa"/>
            <w:tcBorders>
              <w:bottom w:val="nil"/>
            </w:tcBorders>
            <w:shd w:val="clear" w:color="auto" w:fill="auto"/>
            <w:vAlign w:val="bottom"/>
          </w:tcPr>
          <w:p w14:paraId="738A17B4" w14:textId="77777777" w:rsidR="00C44634" w:rsidRPr="0032293D" w:rsidRDefault="00C44634" w:rsidP="00CF7E37">
            <w:pPr>
              <w:spacing w:line="240" w:lineRule="auto"/>
              <w:rPr>
                <w:sz w:val="20"/>
                <w:szCs w:val="20"/>
              </w:rPr>
            </w:pPr>
            <w:r w:rsidRPr="0032293D">
              <w:rPr>
                <w:sz w:val="20"/>
                <w:szCs w:val="20"/>
              </w:rPr>
              <w:t>R2</w:t>
            </w:r>
          </w:p>
        </w:tc>
        <w:tc>
          <w:tcPr>
            <w:tcW w:w="3690" w:type="dxa"/>
            <w:shd w:val="clear" w:color="auto" w:fill="auto"/>
            <w:vAlign w:val="bottom"/>
          </w:tcPr>
          <w:p w14:paraId="13BC3786" w14:textId="77777777" w:rsidR="00C44634" w:rsidRPr="0032293D" w:rsidRDefault="00C44634" w:rsidP="00CF7E37">
            <w:pPr>
              <w:spacing w:line="240" w:lineRule="auto"/>
              <w:rPr>
                <w:sz w:val="20"/>
                <w:szCs w:val="20"/>
              </w:rPr>
            </w:pPr>
            <w:r w:rsidRPr="0032293D">
              <w:rPr>
                <w:sz w:val="20"/>
                <w:szCs w:val="20"/>
              </w:rPr>
              <w:t>G0/0/</w:t>
            </w:r>
            <w:r>
              <w:rPr>
                <w:sz w:val="20"/>
                <w:szCs w:val="20"/>
              </w:rPr>
              <w:t>1</w:t>
            </w:r>
          </w:p>
        </w:tc>
        <w:tc>
          <w:tcPr>
            <w:tcW w:w="3699" w:type="dxa"/>
            <w:shd w:val="clear" w:color="auto" w:fill="auto"/>
            <w:vAlign w:val="bottom"/>
          </w:tcPr>
          <w:p w14:paraId="36AACF25" w14:textId="3E50855B" w:rsidR="00C44634" w:rsidRPr="0032293D" w:rsidRDefault="003E7BB1" w:rsidP="00CF7E37">
            <w:pPr>
              <w:spacing w:line="240" w:lineRule="auto"/>
              <w:rPr>
                <w:sz w:val="20"/>
                <w:szCs w:val="20"/>
              </w:rPr>
            </w:pPr>
            <w:r>
              <w:rPr>
                <w:sz w:val="20"/>
                <w:szCs w:val="20"/>
              </w:rPr>
              <w:t>198.51.100</w:t>
            </w:r>
            <w:r w:rsidR="00C44634" w:rsidRPr="0032293D">
              <w:rPr>
                <w:sz w:val="20"/>
                <w:szCs w:val="20"/>
              </w:rPr>
              <w:t>.2/24</w:t>
            </w:r>
          </w:p>
        </w:tc>
      </w:tr>
      <w:tr w:rsidR="00C44634" w:rsidRPr="0032293D" w14:paraId="6DDDD210" w14:textId="77777777" w:rsidTr="00F66C26">
        <w:trPr>
          <w:cantSplit/>
          <w:jc w:val="center"/>
        </w:trPr>
        <w:tc>
          <w:tcPr>
            <w:tcW w:w="2787" w:type="dxa"/>
            <w:tcBorders>
              <w:top w:val="nil"/>
              <w:left w:val="single" w:sz="2" w:space="0" w:color="auto"/>
              <w:bottom w:val="nil"/>
              <w:right w:val="single" w:sz="2" w:space="0" w:color="auto"/>
            </w:tcBorders>
            <w:shd w:val="clear" w:color="auto" w:fill="auto"/>
            <w:vAlign w:val="bottom"/>
          </w:tcPr>
          <w:p w14:paraId="22D67DCA" w14:textId="77777777" w:rsidR="00C44634" w:rsidRPr="0032293D" w:rsidRDefault="00C44634" w:rsidP="00CF7E37">
            <w:pPr>
              <w:pStyle w:val="ConfigWindow"/>
              <w:rPr>
                <w:rFonts w:eastAsia="Calibri"/>
                <w:color w:val="auto"/>
              </w:rPr>
            </w:pPr>
            <w:r>
              <w:t>R2</w:t>
            </w:r>
          </w:p>
        </w:tc>
        <w:tc>
          <w:tcPr>
            <w:tcW w:w="3690" w:type="dxa"/>
            <w:tcBorders>
              <w:top w:val="single" w:sz="2" w:space="0" w:color="auto"/>
              <w:left w:val="single" w:sz="2" w:space="0" w:color="auto"/>
              <w:bottom w:val="single" w:sz="2" w:space="0" w:color="auto"/>
              <w:right w:val="single" w:sz="2" w:space="0" w:color="auto"/>
            </w:tcBorders>
            <w:shd w:val="clear" w:color="auto" w:fill="auto"/>
            <w:vAlign w:val="bottom"/>
          </w:tcPr>
          <w:p w14:paraId="19A46BD4" w14:textId="77777777" w:rsidR="00C44634" w:rsidRPr="0032293D" w:rsidRDefault="00C44634" w:rsidP="00CF7E37">
            <w:pPr>
              <w:spacing w:line="240" w:lineRule="auto"/>
              <w:rPr>
                <w:sz w:val="20"/>
                <w:szCs w:val="20"/>
              </w:rPr>
            </w:pPr>
            <w:r w:rsidRPr="0032293D">
              <w:rPr>
                <w:sz w:val="20"/>
                <w:szCs w:val="20"/>
              </w:rPr>
              <w:t>Loopback 0</w:t>
            </w:r>
          </w:p>
        </w:tc>
        <w:tc>
          <w:tcPr>
            <w:tcW w:w="3699" w:type="dxa"/>
            <w:tcBorders>
              <w:top w:val="single" w:sz="2" w:space="0" w:color="auto"/>
              <w:left w:val="single" w:sz="2" w:space="0" w:color="auto"/>
              <w:bottom w:val="single" w:sz="2" w:space="0" w:color="auto"/>
              <w:right w:val="single" w:sz="2" w:space="0" w:color="auto"/>
            </w:tcBorders>
            <w:shd w:val="clear" w:color="auto" w:fill="auto"/>
            <w:vAlign w:val="bottom"/>
          </w:tcPr>
          <w:p w14:paraId="53C95564" w14:textId="77777777" w:rsidR="00C44634" w:rsidRPr="0032293D" w:rsidRDefault="00C44634" w:rsidP="00CF7E37">
            <w:pPr>
              <w:spacing w:line="240" w:lineRule="auto"/>
              <w:rPr>
                <w:sz w:val="20"/>
                <w:szCs w:val="20"/>
              </w:rPr>
            </w:pPr>
            <w:r w:rsidRPr="0032293D">
              <w:rPr>
                <w:sz w:val="20"/>
                <w:szCs w:val="20"/>
              </w:rPr>
              <w:t>192.168.1.1/24</w:t>
            </w:r>
          </w:p>
        </w:tc>
      </w:tr>
      <w:tr w:rsidR="00C44634" w:rsidRPr="0032293D" w14:paraId="43C0751C" w14:textId="77777777" w:rsidTr="00F66C26">
        <w:trPr>
          <w:cantSplit/>
          <w:jc w:val="center"/>
        </w:trPr>
        <w:tc>
          <w:tcPr>
            <w:tcW w:w="2787" w:type="dxa"/>
            <w:tcBorders>
              <w:top w:val="nil"/>
              <w:left w:val="single" w:sz="2" w:space="0" w:color="auto"/>
              <w:bottom w:val="nil"/>
              <w:right w:val="single" w:sz="2" w:space="0" w:color="auto"/>
            </w:tcBorders>
            <w:shd w:val="clear" w:color="auto" w:fill="auto"/>
            <w:vAlign w:val="bottom"/>
          </w:tcPr>
          <w:p w14:paraId="71D0AFDD" w14:textId="77777777" w:rsidR="00C44634" w:rsidRPr="0032293D" w:rsidRDefault="00C44634" w:rsidP="00CF7E37">
            <w:pPr>
              <w:pStyle w:val="ConfigWindow"/>
              <w:rPr>
                <w:rFonts w:eastAsia="Calibri"/>
                <w:color w:val="auto"/>
              </w:rPr>
            </w:pPr>
            <w:r>
              <w:t>R2</w:t>
            </w:r>
          </w:p>
        </w:tc>
        <w:tc>
          <w:tcPr>
            <w:tcW w:w="3690" w:type="dxa"/>
            <w:tcBorders>
              <w:top w:val="single" w:sz="2" w:space="0" w:color="auto"/>
              <w:left w:val="single" w:sz="2" w:space="0" w:color="auto"/>
              <w:bottom w:val="single" w:sz="2" w:space="0" w:color="auto"/>
              <w:right w:val="single" w:sz="2" w:space="0" w:color="auto"/>
            </w:tcBorders>
            <w:shd w:val="clear" w:color="auto" w:fill="auto"/>
            <w:vAlign w:val="bottom"/>
          </w:tcPr>
          <w:p w14:paraId="6DF79B75" w14:textId="77777777" w:rsidR="00C44634" w:rsidRPr="0032293D" w:rsidRDefault="00C44634" w:rsidP="00CF7E37">
            <w:pPr>
              <w:spacing w:line="240" w:lineRule="auto"/>
              <w:rPr>
                <w:sz w:val="20"/>
                <w:szCs w:val="20"/>
              </w:rPr>
            </w:pPr>
            <w:r w:rsidRPr="0032293D">
              <w:rPr>
                <w:sz w:val="20"/>
                <w:szCs w:val="20"/>
              </w:rPr>
              <w:t>Loopback 1</w:t>
            </w:r>
          </w:p>
        </w:tc>
        <w:tc>
          <w:tcPr>
            <w:tcW w:w="3699" w:type="dxa"/>
            <w:tcBorders>
              <w:top w:val="single" w:sz="2" w:space="0" w:color="auto"/>
              <w:left w:val="single" w:sz="2" w:space="0" w:color="auto"/>
              <w:bottom w:val="single" w:sz="2" w:space="0" w:color="auto"/>
              <w:right w:val="single" w:sz="2" w:space="0" w:color="auto"/>
            </w:tcBorders>
            <w:shd w:val="clear" w:color="auto" w:fill="auto"/>
            <w:vAlign w:val="bottom"/>
          </w:tcPr>
          <w:p w14:paraId="4F13C02E" w14:textId="77777777" w:rsidR="00C44634" w:rsidRPr="0032293D" w:rsidRDefault="00C44634" w:rsidP="00CF7E37">
            <w:pPr>
              <w:spacing w:line="240" w:lineRule="auto"/>
              <w:rPr>
                <w:sz w:val="20"/>
                <w:szCs w:val="20"/>
              </w:rPr>
            </w:pPr>
            <w:r w:rsidRPr="0032293D">
              <w:rPr>
                <w:sz w:val="20"/>
                <w:szCs w:val="20"/>
              </w:rPr>
              <w:t>172.16.1.1/24</w:t>
            </w:r>
          </w:p>
        </w:tc>
      </w:tr>
      <w:tr w:rsidR="00C44634" w:rsidRPr="0032293D" w14:paraId="705C5A51" w14:textId="77777777" w:rsidTr="00F66C26">
        <w:trPr>
          <w:cantSplit/>
          <w:jc w:val="center"/>
        </w:trPr>
        <w:tc>
          <w:tcPr>
            <w:tcW w:w="2787" w:type="dxa"/>
            <w:tcBorders>
              <w:top w:val="nil"/>
              <w:bottom w:val="single" w:sz="2" w:space="0" w:color="auto"/>
            </w:tcBorders>
            <w:shd w:val="clear" w:color="auto" w:fill="auto"/>
            <w:vAlign w:val="bottom"/>
          </w:tcPr>
          <w:p w14:paraId="49598930" w14:textId="77777777" w:rsidR="00C44634" w:rsidRPr="0032293D" w:rsidRDefault="00C44634" w:rsidP="00CF7E37">
            <w:pPr>
              <w:pStyle w:val="ConfigWindow"/>
            </w:pPr>
            <w:r w:rsidRPr="00347B40">
              <w:t>R2</w:t>
            </w:r>
          </w:p>
        </w:tc>
        <w:tc>
          <w:tcPr>
            <w:tcW w:w="3690" w:type="dxa"/>
            <w:shd w:val="clear" w:color="auto" w:fill="auto"/>
            <w:vAlign w:val="bottom"/>
          </w:tcPr>
          <w:p w14:paraId="0AF0E45C" w14:textId="77777777" w:rsidR="00C44634" w:rsidRPr="0032293D" w:rsidRDefault="00C44634" w:rsidP="00CF7E37">
            <w:pPr>
              <w:spacing w:line="240" w:lineRule="auto"/>
              <w:rPr>
                <w:sz w:val="20"/>
                <w:szCs w:val="20"/>
              </w:rPr>
            </w:pPr>
            <w:r>
              <w:rPr>
                <w:sz w:val="20"/>
                <w:szCs w:val="20"/>
              </w:rPr>
              <w:t>Tunnel 1</w:t>
            </w:r>
          </w:p>
        </w:tc>
        <w:tc>
          <w:tcPr>
            <w:tcW w:w="3699" w:type="dxa"/>
            <w:shd w:val="clear" w:color="auto" w:fill="auto"/>
            <w:vAlign w:val="bottom"/>
          </w:tcPr>
          <w:p w14:paraId="567562CE" w14:textId="77777777" w:rsidR="00C44634" w:rsidRPr="0032293D" w:rsidRDefault="00C44634" w:rsidP="00CF7E37">
            <w:pPr>
              <w:spacing w:line="240" w:lineRule="auto"/>
              <w:rPr>
                <w:sz w:val="20"/>
                <w:szCs w:val="20"/>
              </w:rPr>
            </w:pPr>
            <w:r>
              <w:rPr>
                <w:sz w:val="20"/>
                <w:szCs w:val="20"/>
              </w:rPr>
              <w:t>100.100.100.2/29</w:t>
            </w:r>
          </w:p>
        </w:tc>
      </w:tr>
      <w:tr w:rsidR="00C44634" w:rsidRPr="0032293D" w14:paraId="092D3894" w14:textId="77777777" w:rsidTr="00F66C26">
        <w:trPr>
          <w:cantSplit/>
          <w:jc w:val="center"/>
        </w:trPr>
        <w:tc>
          <w:tcPr>
            <w:tcW w:w="2787" w:type="dxa"/>
            <w:tcBorders>
              <w:bottom w:val="nil"/>
            </w:tcBorders>
            <w:vAlign w:val="bottom"/>
          </w:tcPr>
          <w:p w14:paraId="2201BB55" w14:textId="77777777" w:rsidR="00C44634" w:rsidRPr="0032293D" w:rsidRDefault="00C44634" w:rsidP="00CF7E37">
            <w:pPr>
              <w:spacing w:line="240" w:lineRule="auto"/>
              <w:rPr>
                <w:sz w:val="20"/>
                <w:szCs w:val="20"/>
              </w:rPr>
            </w:pPr>
            <w:r w:rsidRPr="0032293D">
              <w:rPr>
                <w:sz w:val="20"/>
                <w:szCs w:val="20"/>
              </w:rPr>
              <w:t>R3</w:t>
            </w:r>
          </w:p>
        </w:tc>
        <w:tc>
          <w:tcPr>
            <w:tcW w:w="3690" w:type="dxa"/>
            <w:vAlign w:val="bottom"/>
          </w:tcPr>
          <w:p w14:paraId="377C608E" w14:textId="77777777" w:rsidR="00C44634" w:rsidRPr="0032293D" w:rsidRDefault="00C44634" w:rsidP="00CF7E37">
            <w:pPr>
              <w:spacing w:line="240" w:lineRule="auto"/>
              <w:rPr>
                <w:sz w:val="20"/>
                <w:szCs w:val="20"/>
              </w:rPr>
            </w:pPr>
            <w:r w:rsidRPr="0032293D">
              <w:rPr>
                <w:sz w:val="20"/>
                <w:szCs w:val="20"/>
              </w:rPr>
              <w:t>G0/0/</w:t>
            </w:r>
            <w:r>
              <w:rPr>
                <w:sz w:val="20"/>
                <w:szCs w:val="20"/>
              </w:rPr>
              <w:t>1</w:t>
            </w:r>
          </w:p>
        </w:tc>
        <w:tc>
          <w:tcPr>
            <w:tcW w:w="3699" w:type="dxa"/>
            <w:vAlign w:val="bottom"/>
          </w:tcPr>
          <w:p w14:paraId="3990F5A9" w14:textId="5B3F7233" w:rsidR="00C44634" w:rsidRPr="0032293D" w:rsidRDefault="003E7BB1" w:rsidP="00CF7E37">
            <w:pPr>
              <w:spacing w:line="240" w:lineRule="auto"/>
              <w:rPr>
                <w:sz w:val="20"/>
                <w:szCs w:val="20"/>
              </w:rPr>
            </w:pPr>
            <w:r>
              <w:rPr>
                <w:sz w:val="20"/>
                <w:szCs w:val="20"/>
              </w:rPr>
              <w:t>203.0.113.2</w:t>
            </w:r>
            <w:r w:rsidR="00C44634" w:rsidRPr="0032293D">
              <w:rPr>
                <w:sz w:val="20"/>
                <w:szCs w:val="20"/>
              </w:rPr>
              <w:t>/24</w:t>
            </w:r>
          </w:p>
        </w:tc>
      </w:tr>
      <w:tr w:rsidR="00C44634" w:rsidRPr="0032293D" w14:paraId="64054A9B" w14:textId="77777777" w:rsidTr="00F66C26">
        <w:trPr>
          <w:cantSplit/>
          <w:jc w:val="center"/>
        </w:trPr>
        <w:tc>
          <w:tcPr>
            <w:tcW w:w="2787" w:type="dxa"/>
            <w:tcBorders>
              <w:top w:val="nil"/>
              <w:bottom w:val="nil"/>
            </w:tcBorders>
            <w:vAlign w:val="bottom"/>
          </w:tcPr>
          <w:p w14:paraId="26E033A0" w14:textId="77777777" w:rsidR="00C44634" w:rsidRPr="0032293D" w:rsidRDefault="00C44634" w:rsidP="00CF7E37">
            <w:pPr>
              <w:pStyle w:val="ConfigWindow"/>
            </w:pPr>
            <w:r w:rsidRPr="0032293D">
              <w:t>R3</w:t>
            </w:r>
          </w:p>
        </w:tc>
        <w:tc>
          <w:tcPr>
            <w:tcW w:w="3690" w:type="dxa"/>
            <w:vAlign w:val="bottom"/>
          </w:tcPr>
          <w:p w14:paraId="02293AE6" w14:textId="77777777" w:rsidR="00C44634" w:rsidRPr="0032293D" w:rsidRDefault="00C44634" w:rsidP="00CF7E37">
            <w:pPr>
              <w:spacing w:line="240" w:lineRule="auto"/>
              <w:rPr>
                <w:sz w:val="20"/>
                <w:szCs w:val="20"/>
              </w:rPr>
            </w:pPr>
            <w:r w:rsidRPr="0032293D">
              <w:rPr>
                <w:sz w:val="20"/>
                <w:szCs w:val="20"/>
              </w:rPr>
              <w:t>Loopback 0</w:t>
            </w:r>
          </w:p>
        </w:tc>
        <w:tc>
          <w:tcPr>
            <w:tcW w:w="3699" w:type="dxa"/>
            <w:vAlign w:val="bottom"/>
          </w:tcPr>
          <w:p w14:paraId="02C53EC2" w14:textId="77777777" w:rsidR="00C44634" w:rsidRPr="0032293D" w:rsidRDefault="00C44634" w:rsidP="00CF7E37">
            <w:pPr>
              <w:spacing w:line="240" w:lineRule="auto"/>
              <w:rPr>
                <w:sz w:val="20"/>
                <w:szCs w:val="20"/>
              </w:rPr>
            </w:pPr>
            <w:r w:rsidRPr="0032293D">
              <w:rPr>
                <w:sz w:val="20"/>
                <w:szCs w:val="20"/>
              </w:rPr>
              <w:t>192.168.3.1/24</w:t>
            </w:r>
          </w:p>
        </w:tc>
      </w:tr>
      <w:tr w:rsidR="00C44634" w:rsidRPr="0032293D" w14:paraId="43098DB7" w14:textId="77777777" w:rsidTr="00F66C26">
        <w:trPr>
          <w:cantSplit/>
          <w:jc w:val="center"/>
        </w:trPr>
        <w:tc>
          <w:tcPr>
            <w:tcW w:w="2787" w:type="dxa"/>
            <w:tcBorders>
              <w:top w:val="nil"/>
              <w:bottom w:val="nil"/>
            </w:tcBorders>
            <w:vAlign w:val="bottom"/>
          </w:tcPr>
          <w:p w14:paraId="3A0BFAA4" w14:textId="77777777" w:rsidR="00C44634" w:rsidRPr="0032293D" w:rsidRDefault="00C44634" w:rsidP="00CF7E37">
            <w:pPr>
              <w:pStyle w:val="ConfigWindow"/>
            </w:pPr>
            <w:r w:rsidRPr="0032293D">
              <w:t>R3</w:t>
            </w:r>
          </w:p>
        </w:tc>
        <w:tc>
          <w:tcPr>
            <w:tcW w:w="3690" w:type="dxa"/>
            <w:vAlign w:val="bottom"/>
          </w:tcPr>
          <w:p w14:paraId="789B2BB5" w14:textId="77777777" w:rsidR="00C44634" w:rsidRPr="0032293D" w:rsidRDefault="00C44634" w:rsidP="00CF7E37">
            <w:pPr>
              <w:spacing w:line="240" w:lineRule="auto"/>
              <w:rPr>
                <w:sz w:val="20"/>
                <w:szCs w:val="20"/>
              </w:rPr>
            </w:pPr>
            <w:r w:rsidRPr="0032293D">
              <w:rPr>
                <w:sz w:val="20"/>
                <w:szCs w:val="20"/>
              </w:rPr>
              <w:t>Loopback 1</w:t>
            </w:r>
          </w:p>
        </w:tc>
        <w:tc>
          <w:tcPr>
            <w:tcW w:w="3699" w:type="dxa"/>
            <w:vAlign w:val="bottom"/>
          </w:tcPr>
          <w:p w14:paraId="73E8BF8E" w14:textId="77777777" w:rsidR="00C44634" w:rsidRPr="0032293D" w:rsidRDefault="00C44634" w:rsidP="00CF7E37">
            <w:pPr>
              <w:spacing w:line="240" w:lineRule="auto"/>
              <w:rPr>
                <w:sz w:val="20"/>
                <w:szCs w:val="20"/>
              </w:rPr>
            </w:pPr>
            <w:r w:rsidRPr="0032293D">
              <w:rPr>
                <w:sz w:val="20"/>
                <w:szCs w:val="20"/>
              </w:rPr>
              <w:t>172.16.3.1/24</w:t>
            </w:r>
          </w:p>
        </w:tc>
      </w:tr>
      <w:tr w:rsidR="00C44634" w:rsidRPr="0032293D" w14:paraId="64B5E8A4" w14:textId="77777777" w:rsidTr="00F66C26">
        <w:trPr>
          <w:cantSplit/>
          <w:jc w:val="center"/>
        </w:trPr>
        <w:tc>
          <w:tcPr>
            <w:tcW w:w="2787" w:type="dxa"/>
            <w:tcBorders>
              <w:top w:val="nil"/>
            </w:tcBorders>
            <w:vAlign w:val="bottom"/>
          </w:tcPr>
          <w:p w14:paraId="608E8B4E" w14:textId="77777777" w:rsidR="00C44634" w:rsidRPr="0032293D" w:rsidRDefault="00C44634" w:rsidP="00CF7E37">
            <w:pPr>
              <w:pStyle w:val="ConfigWindow"/>
            </w:pPr>
            <w:r w:rsidRPr="0032293D">
              <w:t>R3</w:t>
            </w:r>
          </w:p>
        </w:tc>
        <w:tc>
          <w:tcPr>
            <w:tcW w:w="3690" w:type="dxa"/>
            <w:vAlign w:val="bottom"/>
          </w:tcPr>
          <w:p w14:paraId="578329C5" w14:textId="77777777" w:rsidR="00C44634" w:rsidRPr="0032293D" w:rsidRDefault="00C44634" w:rsidP="00CF7E37">
            <w:pPr>
              <w:spacing w:line="240" w:lineRule="auto"/>
              <w:rPr>
                <w:sz w:val="20"/>
                <w:szCs w:val="20"/>
              </w:rPr>
            </w:pPr>
            <w:r>
              <w:rPr>
                <w:sz w:val="20"/>
                <w:szCs w:val="20"/>
              </w:rPr>
              <w:t>Tunnel 1</w:t>
            </w:r>
          </w:p>
        </w:tc>
        <w:tc>
          <w:tcPr>
            <w:tcW w:w="3699" w:type="dxa"/>
            <w:vAlign w:val="bottom"/>
          </w:tcPr>
          <w:p w14:paraId="5DE63CC3" w14:textId="77777777" w:rsidR="00C44634" w:rsidRPr="0032293D" w:rsidRDefault="00C44634" w:rsidP="00CF7E37">
            <w:pPr>
              <w:spacing w:line="240" w:lineRule="auto"/>
              <w:rPr>
                <w:sz w:val="20"/>
                <w:szCs w:val="20"/>
              </w:rPr>
            </w:pPr>
            <w:r>
              <w:rPr>
                <w:sz w:val="20"/>
                <w:szCs w:val="20"/>
              </w:rPr>
              <w:t>100.100.100.3/29</w:t>
            </w:r>
          </w:p>
        </w:tc>
      </w:tr>
    </w:tbl>
    <w:p w14:paraId="31AAD9AF" w14:textId="77777777" w:rsidR="00D778DF" w:rsidRPr="00E70096" w:rsidRDefault="00D778DF" w:rsidP="00D452F4">
      <w:pPr>
        <w:pStyle w:val="Heading1"/>
      </w:pPr>
      <w:r w:rsidRPr="00E70096">
        <w:t>Objectives</w:t>
      </w:r>
    </w:p>
    <w:p w14:paraId="4BC22FF7" w14:textId="4438CC91" w:rsidR="00C44634" w:rsidRPr="00F66C26" w:rsidRDefault="00C44634" w:rsidP="00F66C26">
      <w:pPr>
        <w:pStyle w:val="BodyTextL25Bold"/>
        <w:rPr>
          <w:b w:val="0"/>
        </w:rPr>
      </w:pPr>
      <w:r w:rsidRPr="00816C2C">
        <w:t>Part 1:</w:t>
      </w:r>
      <w:r w:rsidR="008566E6" w:rsidRPr="0097119B">
        <w:t xml:space="preserve"> </w:t>
      </w:r>
      <w:r w:rsidR="000773D7" w:rsidRPr="0097119B">
        <w:t>Build the Network and Verify DMVPN Phase 3 Operation</w:t>
      </w:r>
    </w:p>
    <w:p w14:paraId="73B700D4" w14:textId="77777777" w:rsidR="00D778DF" w:rsidRPr="004C0909" w:rsidRDefault="00C44634" w:rsidP="00F66C26">
      <w:pPr>
        <w:pStyle w:val="BodyTextL25Bold"/>
      </w:pPr>
      <w:r w:rsidRPr="00C44634">
        <w:t xml:space="preserve">Part 2: </w:t>
      </w:r>
      <w:r>
        <w:t>Secure DMVPN Phase 3 Tunnels</w:t>
      </w:r>
    </w:p>
    <w:p w14:paraId="4EA7BDA6" w14:textId="77777777" w:rsidR="00D778DF" w:rsidRDefault="00D778DF" w:rsidP="00D452F4">
      <w:pPr>
        <w:pStyle w:val="Heading1"/>
      </w:pPr>
      <w:r w:rsidRPr="00E70096">
        <w:t>Background / Scenario</w:t>
      </w:r>
    </w:p>
    <w:p w14:paraId="1423743B" w14:textId="6C4CA668" w:rsidR="000671D9" w:rsidRDefault="008566E6" w:rsidP="005F0301">
      <w:pPr>
        <w:pStyle w:val="BodyTextL25"/>
      </w:pPr>
      <w:r>
        <w:t xml:space="preserve">In previous labs, you have configured DMVPN Phase 1 and Phase 3 networks, including configuration of DMVPN Phase 3 with IPv6. However, in those labs, IPsec was not used to encrypt and protect data travelling on the tunnels. IPsec functionality is essential to DMVPN implementation. In this lab, you will work with the </w:t>
      </w:r>
      <w:r>
        <w:lastRenderedPageBreak/>
        <w:t xml:space="preserve">DMVPN Phase 3 implementation from the </w:t>
      </w:r>
      <w:r>
        <w:rPr>
          <w:rFonts w:cs="Arial"/>
          <w:color w:val="000000"/>
          <w:szCs w:val="20"/>
          <w:shd w:val="clear" w:color="auto" w:fill="FFFFFF"/>
        </w:rPr>
        <w:t xml:space="preserve">Implement a DMVPN Phase 3 Spoke-to-Spoke Topology lab. You will start with a working configuration and then apply IPsec to the </w:t>
      </w:r>
      <w:r w:rsidR="00E521F1">
        <w:rPr>
          <w:rFonts w:cs="Arial"/>
          <w:color w:val="000000"/>
          <w:szCs w:val="20"/>
          <w:shd w:val="clear" w:color="auto" w:fill="FFFFFF"/>
        </w:rPr>
        <w:t>spoke-to-hub</w:t>
      </w:r>
      <w:r>
        <w:rPr>
          <w:rFonts w:cs="Arial"/>
          <w:color w:val="000000"/>
          <w:szCs w:val="20"/>
          <w:shd w:val="clear" w:color="auto" w:fill="FFFFFF"/>
        </w:rPr>
        <w:t xml:space="preserve"> and spoke-to-spoke tunnels. Finally, you will verify the operation of the secured tunnels.</w:t>
      </w:r>
    </w:p>
    <w:p w14:paraId="2E2104FF" w14:textId="520CAE6B"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w:t>
      </w:r>
      <w:r w:rsidR="008566E6" w:rsidRPr="00A86660">
        <w:rPr>
          <w:rFonts w:eastAsia="Arial"/>
        </w:rPr>
        <w:t xml:space="preserve">The </w:t>
      </w:r>
      <w:r w:rsidR="008566E6">
        <w:rPr>
          <w:rFonts w:eastAsia="Arial"/>
        </w:rPr>
        <w:t xml:space="preserve">switch used is a </w:t>
      </w:r>
      <w:r w:rsidR="008566E6" w:rsidRPr="00A86660">
        <w:rPr>
          <w:rFonts w:eastAsia="Arial"/>
        </w:rPr>
        <w:t xml:space="preserve">Cisco </w:t>
      </w:r>
      <w:r w:rsidR="008566E6">
        <w:rPr>
          <w:rFonts w:eastAsia="Arial"/>
        </w:rPr>
        <w:t>Catalyst 3650</w:t>
      </w:r>
      <w:r w:rsidR="008566E6" w:rsidRPr="00A86660">
        <w:rPr>
          <w:rFonts w:eastAsia="Arial"/>
        </w:rPr>
        <w:t xml:space="preserve"> with </w:t>
      </w:r>
      <w:r w:rsidR="008566E6">
        <w:rPr>
          <w:rFonts w:eastAsia="Arial"/>
        </w:rPr>
        <w:t xml:space="preserve">Cisco </w:t>
      </w:r>
      <w:r w:rsidR="008566E6" w:rsidRPr="00A86660">
        <w:rPr>
          <w:rFonts w:eastAsia="Arial"/>
        </w:rPr>
        <w:t xml:space="preserve">IOS </w:t>
      </w:r>
      <w:r w:rsidR="008566E6">
        <w:rPr>
          <w:rFonts w:eastAsia="Arial"/>
        </w:rPr>
        <w:t xml:space="preserve">XE Release </w:t>
      </w:r>
      <w:r w:rsidR="008566E6" w:rsidRPr="00A86660">
        <w:rPr>
          <w:rFonts w:eastAsia="Arial"/>
        </w:rPr>
        <w:t>1</w:t>
      </w:r>
      <w:r w:rsidR="008566E6">
        <w:rPr>
          <w:rFonts w:eastAsia="Arial"/>
        </w:rPr>
        <w:t xml:space="preserve">6.9.4 (universalk9 </w:t>
      </w:r>
      <w:r w:rsidR="008566E6" w:rsidRPr="00A86660">
        <w:rPr>
          <w:rFonts w:eastAsia="Arial"/>
        </w:rPr>
        <w:t>image).</w:t>
      </w:r>
      <w:r w:rsidR="008566E6">
        <w:rPr>
          <w:rFonts w:eastAsia="Arial"/>
        </w:rPr>
        <w:t xml:space="preserve"> </w:t>
      </w:r>
      <w:r w:rsidR="008566E6" w:rsidRPr="00A86660">
        <w:rPr>
          <w:rFonts w:eastAsia="Arial"/>
        </w:rPr>
        <w:t xml:space="preserve">Other </w:t>
      </w:r>
      <w:r w:rsidR="008566E6">
        <w:rPr>
          <w:rFonts w:eastAsia="Arial"/>
        </w:rPr>
        <w:t xml:space="preserve">routers, Layer 3 switches, and Cisco </w:t>
      </w:r>
      <w:r w:rsidR="008566E6" w:rsidRPr="00A86660">
        <w:rPr>
          <w:rFonts w:eastAsia="Arial"/>
        </w:rPr>
        <w:t>IOS versions can be used</w:t>
      </w:r>
      <w:r w:rsidR="008566E6">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15CDD99" w14:textId="77777777" w:rsidR="00D778DF" w:rsidRPr="00E70096" w:rsidRDefault="00D778DF" w:rsidP="00D452F4">
      <w:pPr>
        <w:pStyle w:val="Heading1"/>
      </w:pPr>
      <w:r w:rsidRPr="00E70096">
        <w:t>Required Resources</w:t>
      </w:r>
    </w:p>
    <w:p w14:paraId="72AE259F" w14:textId="41B9279C" w:rsidR="00334C33" w:rsidRDefault="008566E6"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1DE64C4F" w14:textId="702740F4" w:rsidR="00334C33" w:rsidRDefault="000671D9" w:rsidP="00334C33">
      <w:pPr>
        <w:pStyle w:val="Bulletlevel1"/>
      </w:pPr>
      <w:r>
        <w:t>1</w:t>
      </w:r>
      <w:r w:rsidR="00334C33">
        <w:t xml:space="preserve"> </w:t>
      </w:r>
      <w:r w:rsidR="00A82852">
        <w:t>S</w:t>
      </w:r>
      <w:r w:rsidR="00334C33">
        <w:t xml:space="preserve">witch </w:t>
      </w:r>
      <w:r w:rsidR="00A82852">
        <w:t>(Cisco 3560 with Cisco IOS XE Release 16.9.4 universal image or comparable)</w:t>
      </w:r>
    </w:p>
    <w:p w14:paraId="270A3CCE" w14:textId="77777777" w:rsidR="00334C33" w:rsidRDefault="00177B76" w:rsidP="00334C33">
      <w:pPr>
        <w:pStyle w:val="Bulletlevel1"/>
      </w:pPr>
      <w:r w:rsidRPr="00177B76">
        <w:t>1 PC (Choice of operating system with a terminal emulation program installed)</w:t>
      </w:r>
    </w:p>
    <w:p w14:paraId="4ECB76F6" w14:textId="77777777" w:rsidR="00334C33" w:rsidRDefault="00334C33" w:rsidP="00334C33">
      <w:pPr>
        <w:pStyle w:val="Bulletlevel1"/>
      </w:pPr>
      <w:r>
        <w:t>Console cables to configure the Cisco IOS devices via the console ports</w:t>
      </w:r>
    </w:p>
    <w:p w14:paraId="6E9FAA2F" w14:textId="65DF8F29" w:rsidR="00457934" w:rsidRDefault="00334C33" w:rsidP="00457934">
      <w:pPr>
        <w:pStyle w:val="Bulletlevel1"/>
      </w:pPr>
      <w:r>
        <w:t>Ethernet cables as shown in the topology</w:t>
      </w:r>
    </w:p>
    <w:p w14:paraId="63613B5D" w14:textId="77777777" w:rsidR="000671D9" w:rsidRDefault="000671D9" w:rsidP="000671D9">
      <w:pPr>
        <w:pStyle w:val="Heading1"/>
      </w:pPr>
      <w:r>
        <w:t>Instructions</w:t>
      </w:r>
    </w:p>
    <w:p w14:paraId="242F4092" w14:textId="30D63CBC" w:rsidR="000671D9" w:rsidRDefault="000671D9" w:rsidP="000671D9">
      <w:pPr>
        <w:pStyle w:val="Heading2"/>
      </w:pPr>
      <w:r>
        <w:t xml:space="preserve">Build the Network </w:t>
      </w:r>
      <w:r w:rsidR="000773D7">
        <w:t>and Verify DMVPN Phase 3 Operation</w:t>
      </w:r>
    </w:p>
    <w:p w14:paraId="43CCD617" w14:textId="45A0ABA5" w:rsidR="000671D9" w:rsidRDefault="000671D9" w:rsidP="000671D9">
      <w:pPr>
        <w:pStyle w:val="BodyTextL25"/>
      </w:pPr>
      <w:r>
        <w:t xml:space="preserve">In Part 1, you will set up the network topology and configure basic settings if the network is not already configured. This lab uses the same topology and final configurations from the </w:t>
      </w:r>
      <w:r w:rsidRPr="00786877">
        <w:rPr>
          <w:b/>
          <w:bCs/>
        </w:rPr>
        <w:t xml:space="preserve">Implement a DMVPN Phase </w:t>
      </w:r>
      <w:r w:rsidR="005606AE">
        <w:rPr>
          <w:b/>
          <w:bCs/>
        </w:rPr>
        <w:t>3</w:t>
      </w:r>
      <w:r w:rsidRPr="00786877">
        <w:rPr>
          <w:b/>
          <w:bCs/>
        </w:rPr>
        <w:t xml:space="preserve"> </w:t>
      </w:r>
      <w:r w:rsidR="005606AE">
        <w:rPr>
          <w:b/>
          <w:bCs/>
        </w:rPr>
        <w:t>Spoke</w:t>
      </w:r>
      <w:r w:rsidRPr="00786877">
        <w:rPr>
          <w:b/>
          <w:bCs/>
        </w:rPr>
        <w:t>-to-Spoke Topology</w:t>
      </w:r>
      <w:r>
        <w:t xml:space="preserve"> lab.</w:t>
      </w:r>
    </w:p>
    <w:p w14:paraId="243DFAE9" w14:textId="77777777" w:rsidR="000671D9" w:rsidRDefault="000671D9" w:rsidP="000671D9">
      <w:pPr>
        <w:pStyle w:val="Heading3"/>
      </w:pPr>
      <w:r>
        <w:t>Cable the network as shown in the topology.</w:t>
      </w:r>
    </w:p>
    <w:p w14:paraId="78CF8C37" w14:textId="6500267E" w:rsidR="000671D9" w:rsidRDefault="005606AE" w:rsidP="000671D9">
      <w:pPr>
        <w:pStyle w:val="BodyTextL25"/>
      </w:pPr>
      <w:r>
        <w:t>Connect</w:t>
      </w:r>
      <w:r w:rsidR="000671D9">
        <w:t xml:space="preserve"> the devices as shown in the topology diagram.</w:t>
      </w:r>
    </w:p>
    <w:p w14:paraId="4D431670" w14:textId="77777777" w:rsidR="000671D9" w:rsidRDefault="000671D9" w:rsidP="000671D9">
      <w:pPr>
        <w:pStyle w:val="Heading3"/>
      </w:pPr>
      <w:r>
        <w:t>Configure initial settings for each router and the Layer 3 switch.</w:t>
      </w:r>
    </w:p>
    <w:p w14:paraId="21C0954A" w14:textId="77777777" w:rsidR="000671D9" w:rsidRDefault="000671D9" w:rsidP="000671D9">
      <w:pPr>
        <w:pStyle w:val="BodyTextL25"/>
      </w:pPr>
      <w:r>
        <w:t>Console into each device, enter global configuration mode, and apply the initial settings for the lab if the devices are not already configured.</w:t>
      </w:r>
    </w:p>
    <w:p w14:paraId="742C001C" w14:textId="77777777" w:rsidR="000671D9" w:rsidRDefault="000671D9" w:rsidP="000671D9">
      <w:pPr>
        <w:pStyle w:val="Heading3"/>
      </w:pPr>
      <w:r>
        <w:t>Verify connectivity in the network.</w:t>
      </w:r>
    </w:p>
    <w:p w14:paraId="570D3645" w14:textId="77777777" w:rsidR="000671D9" w:rsidRDefault="000671D9" w:rsidP="00E2409D">
      <w:pPr>
        <w:pStyle w:val="SubStepAlpha"/>
        <w:spacing w:after="0"/>
      </w:pPr>
      <w:r>
        <w:t xml:space="preserve">From R1, </w:t>
      </w:r>
      <w:r w:rsidRPr="00E2409D">
        <w:rPr>
          <w:b/>
        </w:rPr>
        <w:t>ping</w:t>
      </w:r>
      <w:r>
        <w:t xml:space="preserve"> the loopback interfaces of R2 and R3. All pings should be successful. This verifies that full connectivity exists in the underlay, or transport, network.</w:t>
      </w:r>
    </w:p>
    <w:p w14:paraId="30E7D7E6" w14:textId="77777777" w:rsidR="000671D9" w:rsidRDefault="000671D9" w:rsidP="000671D9">
      <w:pPr>
        <w:pStyle w:val="ConfigWindow"/>
      </w:pPr>
      <w:bookmarkStart w:id="0" w:name="_Hlk35600775"/>
      <w:r w:rsidRPr="00F85B72">
        <w:t>Open configuration window</w:t>
      </w:r>
    </w:p>
    <w:bookmarkEnd w:id="0"/>
    <w:p w14:paraId="49525C6F" w14:textId="77777777" w:rsidR="000671D9" w:rsidRPr="00D7408B" w:rsidRDefault="000671D9" w:rsidP="000671D9">
      <w:pPr>
        <w:pStyle w:val="CMD"/>
        <w:rPr>
          <w:b/>
          <w:bCs/>
        </w:rPr>
      </w:pPr>
      <w:r>
        <w:t xml:space="preserve">R1# </w:t>
      </w:r>
      <w:r w:rsidRPr="00D7408B">
        <w:rPr>
          <w:b/>
          <w:bCs/>
        </w:rPr>
        <w:t>ping 192.168.</w:t>
      </w:r>
      <w:r>
        <w:rPr>
          <w:b/>
          <w:bCs/>
        </w:rPr>
        <w:t>2</w:t>
      </w:r>
      <w:r w:rsidRPr="00D7408B">
        <w:rPr>
          <w:b/>
          <w:bCs/>
        </w:rPr>
        <w:t>.1</w:t>
      </w:r>
    </w:p>
    <w:p w14:paraId="77B0EBE8" w14:textId="77777777" w:rsidR="000671D9" w:rsidRDefault="000671D9" w:rsidP="000671D9">
      <w:pPr>
        <w:pStyle w:val="CMDOutput"/>
      </w:pPr>
      <w:r>
        <w:t>Type escape sequence to abort.</w:t>
      </w:r>
    </w:p>
    <w:p w14:paraId="59571E76" w14:textId="77777777" w:rsidR="000671D9" w:rsidRDefault="000671D9" w:rsidP="000671D9">
      <w:pPr>
        <w:pStyle w:val="CMDOutput"/>
      </w:pPr>
      <w:r>
        <w:t>Sending 5, 100-byte ICMP Echos to 192.168.3.1, timeout is 2 seconds:</w:t>
      </w:r>
    </w:p>
    <w:p w14:paraId="7E388661" w14:textId="77777777" w:rsidR="000671D9" w:rsidRDefault="000671D9" w:rsidP="000671D9">
      <w:pPr>
        <w:pStyle w:val="CMDOutput"/>
      </w:pPr>
      <w:r>
        <w:t>!!!!!</w:t>
      </w:r>
    </w:p>
    <w:p w14:paraId="59883E8F" w14:textId="77777777" w:rsidR="000671D9" w:rsidRDefault="000671D9" w:rsidP="000671D9">
      <w:pPr>
        <w:pStyle w:val="CMDOutput"/>
      </w:pPr>
      <w:r>
        <w:t>Success rate is 100 percent (5/5), round-trip min/avg/max = 1/1/1 ms</w:t>
      </w:r>
    </w:p>
    <w:p w14:paraId="5AD4CF96" w14:textId="77777777" w:rsidR="000671D9" w:rsidRDefault="000671D9" w:rsidP="000671D9">
      <w:pPr>
        <w:pStyle w:val="CMDOutput"/>
      </w:pPr>
    </w:p>
    <w:p w14:paraId="312C8CF4" w14:textId="77777777" w:rsidR="000671D9" w:rsidRPr="00584CEA" w:rsidRDefault="000671D9" w:rsidP="000671D9">
      <w:pPr>
        <w:pStyle w:val="CMDOutput"/>
        <w:rPr>
          <w:b/>
          <w:bCs/>
        </w:rPr>
      </w:pPr>
      <w:r w:rsidRPr="00584CEA">
        <w:t xml:space="preserve">R1# </w:t>
      </w:r>
      <w:r w:rsidRPr="00584CEA">
        <w:rPr>
          <w:b/>
          <w:bCs/>
        </w:rPr>
        <w:t>ping 192.168.3.1</w:t>
      </w:r>
    </w:p>
    <w:p w14:paraId="15282FDB" w14:textId="77777777" w:rsidR="000671D9" w:rsidRPr="00584CEA" w:rsidRDefault="000671D9" w:rsidP="000671D9">
      <w:pPr>
        <w:pStyle w:val="CMDOutput"/>
      </w:pPr>
      <w:r w:rsidRPr="00584CEA">
        <w:t>Type escape sequence to abort.</w:t>
      </w:r>
    </w:p>
    <w:p w14:paraId="41C09569" w14:textId="77777777" w:rsidR="000671D9" w:rsidRPr="00584CEA" w:rsidRDefault="000671D9" w:rsidP="000671D9">
      <w:pPr>
        <w:pStyle w:val="CMDOutput"/>
      </w:pPr>
      <w:r w:rsidRPr="00584CEA">
        <w:t>Sending 5, 100-byte ICMP Echos to 192.168.3.1, timeout is 2 seconds:</w:t>
      </w:r>
    </w:p>
    <w:p w14:paraId="1430C779" w14:textId="77777777" w:rsidR="000671D9" w:rsidRPr="00584CEA" w:rsidRDefault="000671D9" w:rsidP="000671D9">
      <w:pPr>
        <w:pStyle w:val="CMDOutput"/>
      </w:pPr>
      <w:r w:rsidRPr="00584CEA">
        <w:t>!!!!!</w:t>
      </w:r>
    </w:p>
    <w:p w14:paraId="2E6116C5" w14:textId="3FC4EBDC" w:rsidR="000671D9" w:rsidRDefault="000671D9" w:rsidP="000671D9">
      <w:pPr>
        <w:pStyle w:val="CMDOutput"/>
      </w:pPr>
      <w:r w:rsidRPr="00584CEA">
        <w:t>Success rate is 100 percent (5/5), round-trip min/avg/max = 1/1/1 ms</w:t>
      </w:r>
    </w:p>
    <w:p w14:paraId="64997D73" w14:textId="77777777" w:rsidR="00034D26" w:rsidRPr="005606AE" w:rsidRDefault="00034D26" w:rsidP="00034D26">
      <w:pPr>
        <w:pStyle w:val="ConfigWindow"/>
      </w:pPr>
      <w:r w:rsidRPr="005606AE">
        <w:t>Close configuration window</w:t>
      </w:r>
    </w:p>
    <w:p w14:paraId="1EA59C2C" w14:textId="049DF51E" w:rsidR="005606AE" w:rsidRPr="005606AE" w:rsidRDefault="005606AE" w:rsidP="00E2409D">
      <w:pPr>
        <w:pStyle w:val="Heading3"/>
        <w:spacing w:before="120"/>
      </w:pPr>
      <w:bookmarkStart w:id="1" w:name="_Hlk36307303"/>
      <w:r w:rsidRPr="005606AE">
        <w:lastRenderedPageBreak/>
        <w:t>Verify DMVPN Phase 3</w:t>
      </w:r>
      <w:r>
        <w:t xml:space="preserve"> operation</w:t>
      </w:r>
      <w:r w:rsidR="008D5E23">
        <w:t>.</w:t>
      </w:r>
    </w:p>
    <w:p w14:paraId="098F97D9" w14:textId="1D0FD088" w:rsidR="005606AE" w:rsidRDefault="005606AE" w:rsidP="005606AE">
      <w:pPr>
        <w:pStyle w:val="BodyTextL25"/>
        <w:numPr>
          <w:ilvl w:val="3"/>
          <w:numId w:val="5"/>
        </w:numPr>
      </w:pPr>
      <w:r w:rsidRPr="005606AE">
        <w:t xml:space="preserve">Return to R2. Initiate a </w:t>
      </w:r>
      <w:r w:rsidRPr="00E2409D">
        <w:rPr>
          <w:b/>
        </w:rPr>
        <w:t>traceroute</w:t>
      </w:r>
      <w:r w:rsidRPr="005606AE">
        <w:t xml:space="preserve"> to the simulated LAN interface on R3. The path will pass through R1 as it does in</w:t>
      </w:r>
      <w:r>
        <w:t xml:space="preserve"> a</w:t>
      </w:r>
      <w:r w:rsidRPr="005606AE">
        <w:t xml:space="preserve"> DMVPN Phase 1</w:t>
      </w:r>
      <w:r>
        <w:t xml:space="preserve"> network</w:t>
      </w:r>
      <w:r w:rsidRPr="005606AE">
        <w:t>.</w:t>
      </w:r>
      <w:r w:rsidR="00500199">
        <w:t xml:space="preserve"> </w:t>
      </w:r>
    </w:p>
    <w:p w14:paraId="02BFA51C" w14:textId="5D2C1401" w:rsidR="00500199" w:rsidRPr="005606AE" w:rsidRDefault="00500199" w:rsidP="00E2409D">
      <w:pPr>
        <w:pStyle w:val="BodyTextL50"/>
        <w:spacing w:after="0"/>
      </w:pPr>
      <w:r w:rsidRPr="00E2409D">
        <w:rPr>
          <w:b/>
          <w:bCs/>
        </w:rPr>
        <w:t>Note</w:t>
      </w:r>
      <w:r>
        <w:t>: The first trace may fail if the DMVPN switch</w:t>
      </w:r>
      <w:r w:rsidR="00B11CC5">
        <w:t xml:space="preserve"> CAM table is empty.</w:t>
      </w:r>
    </w:p>
    <w:p w14:paraId="64C12058" w14:textId="77777777" w:rsidR="005606AE" w:rsidRPr="005606AE" w:rsidRDefault="005606AE" w:rsidP="005606AE">
      <w:pPr>
        <w:pStyle w:val="ConfigWindow"/>
      </w:pPr>
      <w:r w:rsidRPr="005606AE">
        <w:t>Open configuration window</w:t>
      </w:r>
    </w:p>
    <w:p w14:paraId="6002B8DE" w14:textId="77777777" w:rsidR="005606AE" w:rsidRPr="005606AE" w:rsidRDefault="005606AE" w:rsidP="005606AE">
      <w:pPr>
        <w:pStyle w:val="CMD"/>
      </w:pPr>
      <w:r w:rsidRPr="005606AE">
        <w:t xml:space="preserve">R2# </w:t>
      </w:r>
      <w:r w:rsidRPr="005606AE">
        <w:rPr>
          <w:b/>
          <w:bCs/>
        </w:rPr>
        <w:t>traceroute 172.16.3.1</w:t>
      </w:r>
    </w:p>
    <w:p w14:paraId="637B01E0" w14:textId="77777777" w:rsidR="005606AE" w:rsidRPr="005606AE" w:rsidRDefault="005606AE" w:rsidP="005606AE">
      <w:pPr>
        <w:pStyle w:val="CMDOutput"/>
      </w:pPr>
      <w:r w:rsidRPr="005606AE">
        <w:t>Type escape sequence to abort.</w:t>
      </w:r>
    </w:p>
    <w:p w14:paraId="0103D76E" w14:textId="77777777" w:rsidR="005606AE" w:rsidRPr="005606AE" w:rsidRDefault="005606AE" w:rsidP="005606AE">
      <w:pPr>
        <w:pStyle w:val="CMDOutput"/>
      </w:pPr>
      <w:r w:rsidRPr="005606AE">
        <w:t>Tracing the route to 172.16.3.1</w:t>
      </w:r>
    </w:p>
    <w:p w14:paraId="0B6C3D67" w14:textId="77777777" w:rsidR="005606AE" w:rsidRPr="005606AE" w:rsidRDefault="005606AE" w:rsidP="005606AE">
      <w:pPr>
        <w:pStyle w:val="CMDOutput"/>
      </w:pPr>
      <w:r w:rsidRPr="005606AE">
        <w:t>VRF info: (vrf in name/id, vrf out name/id)</w:t>
      </w:r>
    </w:p>
    <w:p w14:paraId="527C52DD" w14:textId="77777777" w:rsidR="005606AE" w:rsidRPr="005606AE" w:rsidRDefault="005606AE" w:rsidP="005606AE">
      <w:pPr>
        <w:pStyle w:val="CMDOutput"/>
      </w:pPr>
      <w:r w:rsidRPr="005606AE">
        <w:t xml:space="preserve">  1 </w:t>
      </w:r>
      <w:r w:rsidRPr="00760804">
        <w:rPr>
          <w:highlight w:val="yellow"/>
        </w:rPr>
        <w:t>100.100.100.1</w:t>
      </w:r>
      <w:r w:rsidRPr="005606AE">
        <w:t xml:space="preserve"> 1 msec 1 msec 1 msec</w:t>
      </w:r>
    </w:p>
    <w:p w14:paraId="0683C157" w14:textId="77777777" w:rsidR="005606AE" w:rsidRPr="005606AE" w:rsidRDefault="005606AE" w:rsidP="005606AE">
      <w:pPr>
        <w:pStyle w:val="CMDOutput"/>
      </w:pPr>
      <w:r w:rsidRPr="005606AE">
        <w:t xml:space="preserve">  2 100.100.100.3 1 msec *  2 msec</w:t>
      </w:r>
    </w:p>
    <w:p w14:paraId="3B4AF10B" w14:textId="5ACA8FFD" w:rsidR="005606AE" w:rsidRPr="005606AE" w:rsidRDefault="005606AE" w:rsidP="005606AE">
      <w:pPr>
        <w:pStyle w:val="BodyTextL25"/>
        <w:numPr>
          <w:ilvl w:val="3"/>
          <w:numId w:val="5"/>
        </w:numPr>
      </w:pPr>
      <w:r w:rsidRPr="005606AE">
        <w:t xml:space="preserve">Issue the </w:t>
      </w:r>
      <w:r w:rsidRPr="005606AE">
        <w:rPr>
          <w:b/>
          <w:bCs/>
        </w:rPr>
        <w:t>traceroute</w:t>
      </w:r>
      <w:r w:rsidRPr="005606AE">
        <w:t xml:space="preserve"> command again. You will now see that R1 has enabled direct spoke-to-spoke communication between R2 and R3. This tunnel will expire </w:t>
      </w:r>
      <w:r w:rsidR="00760804">
        <w:t>and close dynamically</w:t>
      </w:r>
      <w:r w:rsidRPr="005606AE">
        <w:t xml:space="preserve">. The tunnel reopens after data </w:t>
      </w:r>
      <w:r w:rsidR="00760804">
        <w:t xml:space="preserve">for </w:t>
      </w:r>
      <w:r w:rsidR="00760804" w:rsidRPr="005606AE">
        <w:t xml:space="preserve">the spoke router </w:t>
      </w:r>
      <w:r w:rsidRPr="005606AE">
        <w:t xml:space="preserve">is sent </w:t>
      </w:r>
      <w:r w:rsidR="00760804" w:rsidRPr="005606AE">
        <w:t>again</w:t>
      </w:r>
      <w:r w:rsidRPr="005606AE">
        <w:t>.</w:t>
      </w:r>
    </w:p>
    <w:p w14:paraId="44C4D9CC" w14:textId="77777777" w:rsidR="005606AE" w:rsidRPr="005606AE" w:rsidRDefault="005606AE" w:rsidP="00B96F2D">
      <w:pPr>
        <w:pStyle w:val="CMD"/>
      </w:pPr>
      <w:r w:rsidRPr="005606AE">
        <w:t xml:space="preserve">R2# </w:t>
      </w:r>
      <w:r w:rsidRPr="00B96F2D">
        <w:rPr>
          <w:b/>
          <w:bCs/>
        </w:rPr>
        <w:t>traceroute 172.16.3.1</w:t>
      </w:r>
    </w:p>
    <w:p w14:paraId="4EE43D34" w14:textId="77777777" w:rsidR="005606AE" w:rsidRPr="005606AE" w:rsidRDefault="005606AE" w:rsidP="00B96F2D">
      <w:pPr>
        <w:pStyle w:val="CMDOutput"/>
      </w:pPr>
      <w:r w:rsidRPr="005606AE">
        <w:t>Type escape sequence to abort.</w:t>
      </w:r>
    </w:p>
    <w:p w14:paraId="250CC26B" w14:textId="77777777" w:rsidR="005606AE" w:rsidRPr="005606AE" w:rsidRDefault="005606AE" w:rsidP="00B96F2D">
      <w:pPr>
        <w:pStyle w:val="CMDOutput"/>
      </w:pPr>
      <w:r w:rsidRPr="005606AE">
        <w:t>Tracing the route to 172.16.3.1</w:t>
      </w:r>
    </w:p>
    <w:p w14:paraId="758B4421" w14:textId="77777777" w:rsidR="005606AE" w:rsidRPr="005606AE" w:rsidRDefault="005606AE" w:rsidP="00B96F2D">
      <w:pPr>
        <w:pStyle w:val="CMDOutput"/>
      </w:pPr>
      <w:r w:rsidRPr="005606AE">
        <w:t>VRF info: (vrf in name/id, vrf out name/id)</w:t>
      </w:r>
    </w:p>
    <w:p w14:paraId="7AC1AE34" w14:textId="77777777" w:rsidR="005606AE" w:rsidRPr="005606AE" w:rsidRDefault="005606AE" w:rsidP="00B96F2D">
      <w:pPr>
        <w:pStyle w:val="CMDOutput"/>
      </w:pPr>
      <w:r w:rsidRPr="005606AE">
        <w:t xml:space="preserve">  </w:t>
      </w:r>
      <w:r w:rsidRPr="00760804">
        <w:rPr>
          <w:highlight w:val="yellow"/>
        </w:rPr>
        <w:t>1 100.100.100.3</w:t>
      </w:r>
      <w:r w:rsidRPr="005606AE">
        <w:t xml:space="preserve"> 1 msec *  1 msec</w:t>
      </w:r>
    </w:p>
    <w:p w14:paraId="3A953877" w14:textId="77777777" w:rsidR="005606AE" w:rsidRPr="005606AE" w:rsidRDefault="005606AE" w:rsidP="00B96F2D">
      <w:pPr>
        <w:pStyle w:val="ConfigWindow"/>
      </w:pPr>
      <w:bookmarkStart w:id="2" w:name="_Hlk35609620"/>
      <w:r w:rsidRPr="005606AE">
        <w:t>Close configuration window</w:t>
      </w:r>
    </w:p>
    <w:bookmarkEnd w:id="1"/>
    <w:bookmarkEnd w:id="2"/>
    <w:p w14:paraId="1BB44039" w14:textId="7F475A97" w:rsidR="00321C29" w:rsidRDefault="00321C29" w:rsidP="00E2409D">
      <w:pPr>
        <w:pStyle w:val="Heading2"/>
        <w:spacing w:before="120"/>
      </w:pPr>
      <w:r w:rsidRPr="00321C29">
        <w:t>Secure DMVPN Phase 3 Tunnels</w:t>
      </w:r>
    </w:p>
    <w:p w14:paraId="6F6B41BF" w14:textId="4F3DE0E5" w:rsidR="00321C29" w:rsidRDefault="00321C29" w:rsidP="00321C29">
      <w:pPr>
        <w:pStyle w:val="BodyTextL25"/>
      </w:pPr>
      <w:r>
        <w:t xml:space="preserve">Now </w:t>
      </w:r>
      <w:r w:rsidR="00760804">
        <w:t xml:space="preserve">that </w:t>
      </w:r>
      <w:r>
        <w:t xml:space="preserve">the tunnels have been configured and DMVPN connectivity has been verified, the tunnels can be secured with </w:t>
      </w:r>
      <w:r w:rsidR="00760804">
        <w:t>IPsec</w:t>
      </w:r>
      <w:r>
        <w:t>.</w:t>
      </w:r>
    </w:p>
    <w:p w14:paraId="3853939D" w14:textId="43D16E18" w:rsidR="00321C29" w:rsidRDefault="00321C29" w:rsidP="00235522">
      <w:pPr>
        <w:pStyle w:val="Heading3"/>
      </w:pPr>
      <w:r>
        <w:t xml:space="preserve">Create the </w:t>
      </w:r>
      <w:r w:rsidR="001B75A7">
        <w:t>IKE policy</w:t>
      </w:r>
      <w:r>
        <w:t>.</w:t>
      </w:r>
    </w:p>
    <w:p w14:paraId="62ECB944" w14:textId="3FA31501" w:rsidR="00235522" w:rsidRDefault="00BF78D0" w:rsidP="00E2409D">
      <w:pPr>
        <w:pStyle w:val="BodyTextL25"/>
        <w:spacing w:after="0"/>
      </w:pPr>
      <w:r>
        <w:t>Create a</w:t>
      </w:r>
      <w:r w:rsidR="0092126E">
        <w:t>n</w:t>
      </w:r>
      <w:r>
        <w:t xml:space="preserve"> IKE policy that defines the</w:t>
      </w:r>
      <w:r w:rsidR="001B75A7">
        <w:t xml:space="preserve"> </w:t>
      </w:r>
      <w:r>
        <w:t>hash algorithm</w:t>
      </w:r>
      <w:r w:rsidR="001B75A7">
        <w:t>, encryption type</w:t>
      </w:r>
      <w:r>
        <w:t>, key exchange method</w:t>
      </w:r>
      <w:r w:rsidR="001B75A7">
        <w:t>, Diffie-Hellman group, and the authentication method</w:t>
      </w:r>
      <w:r>
        <w:t>.</w:t>
      </w:r>
    </w:p>
    <w:p w14:paraId="3D57C6E8" w14:textId="77777777" w:rsidR="0092126E" w:rsidRDefault="0092126E" w:rsidP="0092126E">
      <w:pPr>
        <w:pStyle w:val="ConfigWindow"/>
      </w:pPr>
      <w:r>
        <w:t>Open configuration window</w:t>
      </w:r>
    </w:p>
    <w:p w14:paraId="27327F19" w14:textId="0F644B18" w:rsidR="001B75A7" w:rsidRDefault="001B75A7" w:rsidP="001B75A7">
      <w:pPr>
        <w:pStyle w:val="CMD"/>
      </w:pPr>
      <w:r>
        <w:t xml:space="preserve">R1(config)# </w:t>
      </w:r>
      <w:r w:rsidRPr="001B75A7">
        <w:rPr>
          <w:b/>
          <w:bCs/>
        </w:rPr>
        <w:t>crypto isakmp policy 99</w:t>
      </w:r>
    </w:p>
    <w:p w14:paraId="5742AAB0" w14:textId="57474E05" w:rsidR="001B75A7" w:rsidRDefault="001B75A7" w:rsidP="001B75A7">
      <w:pPr>
        <w:pStyle w:val="CMD"/>
      </w:pPr>
      <w:r>
        <w:t xml:space="preserve">R1(config-isakmp)# </w:t>
      </w:r>
      <w:r w:rsidRPr="001B75A7">
        <w:rPr>
          <w:b/>
          <w:bCs/>
        </w:rPr>
        <w:t>hash sha384</w:t>
      </w:r>
    </w:p>
    <w:p w14:paraId="339AFC27" w14:textId="6588F4E6" w:rsidR="001B75A7" w:rsidRDefault="001B75A7" w:rsidP="001B75A7">
      <w:pPr>
        <w:pStyle w:val="CMD"/>
      </w:pPr>
      <w:r>
        <w:t xml:space="preserve">R1(config-isakmp)# </w:t>
      </w:r>
      <w:r w:rsidRPr="001B75A7">
        <w:rPr>
          <w:b/>
          <w:bCs/>
        </w:rPr>
        <w:t>encryption aes 256</w:t>
      </w:r>
    </w:p>
    <w:p w14:paraId="5BC83251" w14:textId="1727A672" w:rsidR="001B75A7" w:rsidRDefault="001B75A7" w:rsidP="001B75A7">
      <w:pPr>
        <w:pStyle w:val="CMD"/>
      </w:pPr>
      <w:r>
        <w:t xml:space="preserve">R1(config-isakmp)# </w:t>
      </w:r>
      <w:r w:rsidRPr="001B75A7">
        <w:rPr>
          <w:b/>
          <w:bCs/>
        </w:rPr>
        <w:t>group 14</w:t>
      </w:r>
    </w:p>
    <w:p w14:paraId="2A3F3893" w14:textId="67291D7B" w:rsidR="001B75A7" w:rsidRDefault="001B75A7" w:rsidP="001B75A7">
      <w:pPr>
        <w:pStyle w:val="CMD"/>
      </w:pPr>
      <w:r>
        <w:t xml:space="preserve">R1(config-isakmp)# </w:t>
      </w:r>
      <w:r w:rsidRPr="001B75A7">
        <w:rPr>
          <w:b/>
          <w:bCs/>
        </w:rPr>
        <w:t>authentication pre-share</w:t>
      </w:r>
    </w:p>
    <w:p w14:paraId="1327AB5C" w14:textId="743119B0" w:rsidR="001B75A7" w:rsidRDefault="00552E82" w:rsidP="001B75A7">
      <w:pPr>
        <w:pStyle w:val="CMD"/>
      </w:pPr>
      <w:r>
        <w:t>R1</w:t>
      </w:r>
      <w:r w:rsidR="001B75A7">
        <w:t xml:space="preserve">(config-isakmp)# </w:t>
      </w:r>
      <w:r w:rsidR="001B75A7" w:rsidRPr="001B75A7">
        <w:rPr>
          <w:b/>
          <w:bCs/>
        </w:rPr>
        <w:t>exit</w:t>
      </w:r>
    </w:p>
    <w:p w14:paraId="3A6A1A5F" w14:textId="611A2A30" w:rsidR="00EC43F8" w:rsidRPr="00EC43F8" w:rsidRDefault="00EC43F8" w:rsidP="00EC43F8">
      <w:pPr>
        <w:pStyle w:val="Heading3"/>
      </w:pPr>
      <w:r>
        <w:t>Configure the ISAKMP key.</w:t>
      </w:r>
    </w:p>
    <w:p w14:paraId="079F4C63" w14:textId="6B790BC3" w:rsidR="00321C29" w:rsidRDefault="001B75A7" w:rsidP="00EC43F8">
      <w:pPr>
        <w:pStyle w:val="BodyTextL25"/>
      </w:pPr>
      <w:r w:rsidRPr="00EC43F8">
        <w:rPr>
          <w:rStyle w:val="BodyTextL25Char"/>
        </w:rPr>
        <w:t>Configure the pre-shared key</w:t>
      </w:r>
      <w:r w:rsidR="00552E82" w:rsidRPr="00EC43F8">
        <w:rPr>
          <w:rStyle w:val="BodyTextL25Char"/>
        </w:rPr>
        <w:t xml:space="preserve"> and peer address. Use 0.0.0.0 to match multiple peer addresses</w:t>
      </w:r>
      <w:r w:rsidR="00321C29" w:rsidRPr="00EC43F8">
        <w:rPr>
          <w:rStyle w:val="BodyTextL25Char"/>
        </w:rPr>
        <w:t>.</w:t>
      </w:r>
      <w:r w:rsidR="00552E82" w:rsidRPr="00EC43F8">
        <w:rPr>
          <w:rStyle w:val="BodyTextL25Char"/>
        </w:rPr>
        <w:t xml:space="preserve"> Use a key</w:t>
      </w:r>
      <w:r w:rsidR="00552E82">
        <w:t xml:space="preserve"> of </w:t>
      </w:r>
      <w:r w:rsidR="00552E82" w:rsidRPr="00760804">
        <w:rPr>
          <w:b/>
          <w:bCs/>
        </w:rPr>
        <w:t>DMVPN@key#</w:t>
      </w:r>
      <w:r w:rsidR="00552E82">
        <w:t>.</w:t>
      </w:r>
    </w:p>
    <w:p w14:paraId="1CF5BF23" w14:textId="4AD78176" w:rsidR="00552E82" w:rsidRDefault="00552E82" w:rsidP="00552E82">
      <w:pPr>
        <w:pStyle w:val="CMD"/>
        <w:rPr>
          <w:b/>
          <w:bCs/>
        </w:rPr>
      </w:pPr>
      <w:r>
        <w:t xml:space="preserve">R1(config)# </w:t>
      </w:r>
      <w:r w:rsidRPr="00552E82">
        <w:rPr>
          <w:b/>
          <w:bCs/>
        </w:rPr>
        <w:t xml:space="preserve">crypto </w:t>
      </w:r>
      <w:proofErr w:type="spellStart"/>
      <w:r w:rsidRPr="00552E82">
        <w:rPr>
          <w:b/>
          <w:bCs/>
        </w:rPr>
        <w:t>isakmp</w:t>
      </w:r>
      <w:proofErr w:type="spellEnd"/>
      <w:r w:rsidRPr="00552E82">
        <w:rPr>
          <w:b/>
          <w:bCs/>
        </w:rPr>
        <w:t xml:space="preserve"> key DMVPN@key# address 0.0.0.0</w:t>
      </w:r>
    </w:p>
    <w:p w14:paraId="28EA3AF9" w14:textId="41808885" w:rsidR="00EC43F8" w:rsidRPr="00EC43F8" w:rsidRDefault="00EC43F8" w:rsidP="00EC43F8">
      <w:pPr>
        <w:pStyle w:val="Heading3"/>
      </w:pPr>
      <w:bookmarkStart w:id="3" w:name="_Hlk36136564"/>
      <w:r>
        <w:t>Create and configure the IPsec transform set.</w:t>
      </w:r>
    </w:p>
    <w:bookmarkEnd w:id="3"/>
    <w:p w14:paraId="27F4752B" w14:textId="7B3E940F" w:rsidR="00321C29" w:rsidRDefault="00321C29" w:rsidP="00EC43F8">
      <w:pPr>
        <w:pStyle w:val="BodyTextL25"/>
      </w:pPr>
      <w:r>
        <w:t>Configure the IPsec transform set</w:t>
      </w:r>
      <w:r w:rsidR="00552E82">
        <w:t xml:space="preserve">. Use </w:t>
      </w:r>
      <w:r w:rsidR="00552E82" w:rsidRPr="00760804">
        <w:rPr>
          <w:b/>
          <w:bCs/>
        </w:rPr>
        <w:t>DMVPN_TRANS</w:t>
      </w:r>
      <w:r w:rsidR="00552E82">
        <w:t xml:space="preserve"> as the transform set name. Specify </w:t>
      </w:r>
      <w:r w:rsidR="00552E82" w:rsidRPr="00760804">
        <w:rPr>
          <w:b/>
          <w:bCs/>
        </w:rPr>
        <w:t xml:space="preserve">esp-aes </w:t>
      </w:r>
      <w:r w:rsidR="00E521F1" w:rsidRPr="00E521F1">
        <w:t xml:space="preserve">with a </w:t>
      </w:r>
      <w:r w:rsidR="00552E82" w:rsidRPr="00E521F1">
        <w:t>256</w:t>
      </w:r>
      <w:r w:rsidR="00E521F1" w:rsidRPr="00E521F1">
        <w:t>-bit key</w:t>
      </w:r>
      <w:r w:rsidR="00552E82">
        <w:t xml:space="preserve"> as the encryption transform and </w:t>
      </w:r>
      <w:r w:rsidR="00552E82" w:rsidRPr="00760804">
        <w:rPr>
          <w:b/>
          <w:bCs/>
        </w:rPr>
        <w:t>esp-sha384-hmac</w:t>
      </w:r>
      <w:r w:rsidR="00552E82">
        <w:t xml:space="preserve"> as the authentication transform.</w:t>
      </w:r>
      <w:r w:rsidR="00BC175E">
        <w:t xml:space="preserve"> Configure the transform set to use IPsec </w:t>
      </w:r>
      <w:r w:rsidR="00BC175E" w:rsidRPr="00760804">
        <w:rPr>
          <w:b/>
          <w:bCs/>
        </w:rPr>
        <w:t>transport</w:t>
      </w:r>
      <w:r w:rsidR="00BC175E">
        <w:t xml:space="preserve"> mode for the tunnels.</w:t>
      </w:r>
    </w:p>
    <w:p w14:paraId="2166F5DA" w14:textId="77777777" w:rsidR="0092126E" w:rsidRDefault="0092126E" w:rsidP="00E2409D">
      <w:pPr>
        <w:pStyle w:val="CMDOutput"/>
        <w:rPr>
          <w:b/>
          <w:bCs/>
        </w:rPr>
      </w:pPr>
      <w:r w:rsidRPr="0092126E">
        <w:t>R1(config)#</w:t>
      </w:r>
      <w:r>
        <w:rPr>
          <w:b/>
          <w:bCs/>
        </w:rPr>
        <w:t xml:space="preserve"> </w:t>
      </w:r>
      <w:r w:rsidRPr="0092126E">
        <w:rPr>
          <w:b/>
          <w:bCs/>
        </w:rPr>
        <w:t xml:space="preserve">crypto </w:t>
      </w:r>
      <w:proofErr w:type="spellStart"/>
      <w:r w:rsidRPr="0092126E">
        <w:rPr>
          <w:b/>
          <w:bCs/>
        </w:rPr>
        <w:t>ipsec</w:t>
      </w:r>
      <w:proofErr w:type="spellEnd"/>
      <w:r w:rsidRPr="0092126E">
        <w:rPr>
          <w:b/>
          <w:bCs/>
        </w:rPr>
        <w:t xml:space="preserve"> transform-set DMVPN_TRANS esp-aes 256 esp-sha384-hmac</w:t>
      </w:r>
    </w:p>
    <w:p w14:paraId="6BB5677B" w14:textId="2DAFCA67" w:rsidR="00BC175E" w:rsidRDefault="00BC175E" w:rsidP="00E2409D">
      <w:pPr>
        <w:pStyle w:val="CMDOutput"/>
      </w:pPr>
      <w:r>
        <w:t>R1(</w:t>
      </w:r>
      <w:proofErr w:type="spellStart"/>
      <w:r>
        <w:t>cfg</w:t>
      </w:r>
      <w:proofErr w:type="spellEnd"/>
      <w:r>
        <w:t>-crypto-</w:t>
      </w:r>
      <w:proofErr w:type="gramStart"/>
      <w:r>
        <w:t>trans)#</w:t>
      </w:r>
      <w:proofErr w:type="gramEnd"/>
      <w:r>
        <w:t xml:space="preserve"> </w:t>
      </w:r>
      <w:r w:rsidRPr="00BC175E">
        <w:rPr>
          <w:b/>
          <w:bCs/>
        </w:rPr>
        <w:t>mode transport</w:t>
      </w:r>
    </w:p>
    <w:p w14:paraId="6BDF4CF7" w14:textId="754E42C9" w:rsidR="00BC175E" w:rsidRDefault="00BC175E" w:rsidP="00E2409D">
      <w:pPr>
        <w:pStyle w:val="CMDOutput"/>
      </w:pPr>
      <w:r>
        <w:t>R1(cfg-crypto-</w:t>
      </w:r>
      <w:proofErr w:type="gramStart"/>
      <w:r>
        <w:t>trans)#</w:t>
      </w:r>
      <w:proofErr w:type="gramEnd"/>
      <w:r>
        <w:t xml:space="preserve"> </w:t>
      </w:r>
      <w:r w:rsidRPr="00BC175E">
        <w:rPr>
          <w:b/>
          <w:bCs/>
        </w:rPr>
        <w:t>exit</w:t>
      </w:r>
    </w:p>
    <w:p w14:paraId="30AF946B" w14:textId="5AC32DAD" w:rsidR="00EC43F8" w:rsidRDefault="00EC43F8" w:rsidP="00EC43F8">
      <w:pPr>
        <w:pStyle w:val="Heading3"/>
      </w:pPr>
      <w:r>
        <w:lastRenderedPageBreak/>
        <w:t>Create the IPsec profile.</w:t>
      </w:r>
    </w:p>
    <w:p w14:paraId="2A3F0DD9" w14:textId="77A2D688" w:rsidR="00321C29" w:rsidRDefault="00321C29" w:rsidP="00EC43F8">
      <w:pPr>
        <w:pStyle w:val="BodyTextL25"/>
      </w:pPr>
      <w:r>
        <w:t xml:space="preserve">Create </w:t>
      </w:r>
      <w:r w:rsidR="00BC175E">
        <w:t>an</w:t>
      </w:r>
      <w:r>
        <w:t xml:space="preserve"> IPsec profile</w:t>
      </w:r>
      <w:r w:rsidR="00BC175E">
        <w:t xml:space="preserve"> with </w:t>
      </w:r>
      <w:r w:rsidR="002634EC">
        <w:t xml:space="preserve">the </w:t>
      </w:r>
      <w:r w:rsidR="00BC175E">
        <w:t xml:space="preserve">name </w:t>
      </w:r>
      <w:r w:rsidR="00BC175E" w:rsidRPr="00E2409D">
        <w:rPr>
          <w:b/>
          <w:bCs/>
        </w:rPr>
        <w:t>DMVPN_PROFILE</w:t>
      </w:r>
      <w:r w:rsidR="00BC175E">
        <w:t xml:space="preserve">. Associate the </w:t>
      </w:r>
      <w:r w:rsidR="00BC175E" w:rsidRPr="00E2409D">
        <w:rPr>
          <w:b/>
          <w:bCs/>
        </w:rPr>
        <w:t>DMVPN_TRANS</w:t>
      </w:r>
      <w:r w:rsidR="00BC175E">
        <w:t xml:space="preserve"> transform set with the profile.</w:t>
      </w:r>
    </w:p>
    <w:p w14:paraId="18B08C92" w14:textId="57E167E3" w:rsidR="00BC175E" w:rsidRPr="00BC175E" w:rsidRDefault="00BC175E" w:rsidP="00BC175E">
      <w:pPr>
        <w:pStyle w:val="CMD"/>
        <w:rPr>
          <w:b/>
          <w:bCs/>
        </w:rPr>
      </w:pPr>
      <w:r>
        <w:t xml:space="preserve">R1(config)# </w:t>
      </w:r>
      <w:r w:rsidRPr="00BC175E">
        <w:rPr>
          <w:b/>
          <w:bCs/>
        </w:rPr>
        <w:t xml:space="preserve">crypto </w:t>
      </w:r>
      <w:proofErr w:type="spellStart"/>
      <w:r w:rsidRPr="00BC175E">
        <w:rPr>
          <w:b/>
          <w:bCs/>
        </w:rPr>
        <w:t>ipsec</w:t>
      </w:r>
      <w:proofErr w:type="spellEnd"/>
      <w:r w:rsidRPr="00BC175E">
        <w:rPr>
          <w:b/>
          <w:bCs/>
        </w:rPr>
        <w:t xml:space="preserve"> profile DMVPN_PROFILE</w:t>
      </w:r>
    </w:p>
    <w:p w14:paraId="7D5B658C" w14:textId="6B031E55" w:rsidR="00BC175E" w:rsidRPr="00BC175E" w:rsidRDefault="00BC175E" w:rsidP="00BC175E">
      <w:pPr>
        <w:pStyle w:val="CMD"/>
        <w:rPr>
          <w:b/>
          <w:bCs/>
        </w:rPr>
      </w:pPr>
      <w:r w:rsidRPr="00BC175E">
        <w:t>R1(ipsec-profile)#</w:t>
      </w:r>
      <w:r>
        <w:t xml:space="preserve"> </w:t>
      </w:r>
      <w:r w:rsidRPr="00BC175E">
        <w:rPr>
          <w:b/>
          <w:bCs/>
        </w:rPr>
        <w:t>set transform-set DMVPN_</w:t>
      </w:r>
      <w:r w:rsidR="006304CB">
        <w:rPr>
          <w:b/>
          <w:bCs/>
        </w:rPr>
        <w:t>TRANS</w:t>
      </w:r>
    </w:p>
    <w:p w14:paraId="5B11B72D" w14:textId="58E0AD53" w:rsidR="00BC175E" w:rsidRPr="00BC175E" w:rsidRDefault="00BC175E" w:rsidP="00BC175E">
      <w:pPr>
        <w:pStyle w:val="CMD"/>
        <w:rPr>
          <w:b/>
          <w:bCs/>
        </w:rPr>
      </w:pPr>
      <w:r w:rsidRPr="00BC175E">
        <w:t>R1(ipsec-profile)#</w:t>
      </w:r>
      <w:r>
        <w:t xml:space="preserve"> </w:t>
      </w:r>
      <w:r w:rsidRPr="00BC175E">
        <w:rPr>
          <w:b/>
          <w:bCs/>
        </w:rPr>
        <w:t>exit</w:t>
      </w:r>
    </w:p>
    <w:p w14:paraId="7594E3BC" w14:textId="16AECB82" w:rsidR="00EC43F8" w:rsidRPr="00EC43F8" w:rsidRDefault="00EC43F8" w:rsidP="00EC43F8">
      <w:pPr>
        <w:pStyle w:val="Heading3"/>
      </w:pPr>
      <w:r>
        <w:t>Apply the IPsec profile to the tunnel interface.</w:t>
      </w:r>
    </w:p>
    <w:p w14:paraId="78FA9A52" w14:textId="7F3C3126" w:rsidR="00321C29" w:rsidRDefault="00BC175E" w:rsidP="00EC43F8">
      <w:pPr>
        <w:pStyle w:val="BodyTextL25"/>
      </w:pPr>
      <w:r>
        <w:t>Finally, a</w:t>
      </w:r>
      <w:r w:rsidR="00321C29">
        <w:t xml:space="preserve">pply </w:t>
      </w:r>
      <w:r w:rsidR="002634EC">
        <w:t xml:space="preserve">the </w:t>
      </w:r>
      <w:r w:rsidR="00321C29">
        <w:t xml:space="preserve">IPsec </w:t>
      </w:r>
      <w:r w:rsidR="002634EC">
        <w:t>profile</w:t>
      </w:r>
      <w:r w:rsidR="00321C29">
        <w:t xml:space="preserve"> to the tunnel </w:t>
      </w:r>
      <w:r w:rsidR="002634EC">
        <w:t>interface</w:t>
      </w:r>
      <w:r w:rsidR="00321C29">
        <w:t>.</w:t>
      </w:r>
      <w:r w:rsidR="00B11CC5">
        <w:t xml:space="preserve"> After you apply the profile, you will see the that IPsec is now active and you will lose adjacency with R2 and R3 until their respective ends of the tunnel are configured.</w:t>
      </w:r>
    </w:p>
    <w:p w14:paraId="021D3C2F" w14:textId="181AB739" w:rsidR="00321C29" w:rsidRDefault="002634EC" w:rsidP="002634EC">
      <w:pPr>
        <w:pStyle w:val="CMD"/>
      </w:pPr>
      <w:r>
        <w:t xml:space="preserve">R1(config)# </w:t>
      </w:r>
      <w:r w:rsidRPr="002634EC">
        <w:rPr>
          <w:b/>
          <w:bCs/>
        </w:rPr>
        <w:t>interface tunnel 1</w:t>
      </w:r>
    </w:p>
    <w:p w14:paraId="05110875" w14:textId="351D7DE0" w:rsidR="002634EC" w:rsidRPr="002634EC" w:rsidRDefault="002634EC" w:rsidP="002634EC">
      <w:pPr>
        <w:pStyle w:val="CMD"/>
        <w:rPr>
          <w:b/>
          <w:bCs/>
        </w:rPr>
      </w:pPr>
      <w:r>
        <w:t xml:space="preserve">R1(config-if)# </w:t>
      </w:r>
      <w:r w:rsidRPr="002634EC">
        <w:rPr>
          <w:b/>
          <w:bCs/>
        </w:rPr>
        <w:t>tunnel protection ipsec profile DMVPN_PROFILE</w:t>
      </w:r>
    </w:p>
    <w:p w14:paraId="4772B74B" w14:textId="43367BB6" w:rsidR="002634EC" w:rsidRDefault="002634EC" w:rsidP="002634EC">
      <w:pPr>
        <w:pStyle w:val="CMD"/>
        <w:rPr>
          <w:b/>
          <w:bCs/>
        </w:rPr>
      </w:pPr>
      <w:r>
        <w:t xml:space="preserve">R1(config-if)# </w:t>
      </w:r>
      <w:r w:rsidRPr="002634EC">
        <w:rPr>
          <w:b/>
          <w:bCs/>
        </w:rPr>
        <w:t>exit</w:t>
      </w:r>
    </w:p>
    <w:p w14:paraId="6F5D3FDD" w14:textId="77777777" w:rsidR="00B11CC5" w:rsidRPr="00B11CC5" w:rsidRDefault="00B11CC5" w:rsidP="00E2409D">
      <w:pPr>
        <w:pStyle w:val="CMDOutput"/>
      </w:pPr>
      <w:r w:rsidRPr="00B11CC5">
        <w:t xml:space="preserve">*Mar 30 07:39:32.398: %CRYPTO-6-ISAKMP_ON_OFF: </w:t>
      </w:r>
      <w:r w:rsidRPr="00E2409D">
        <w:rPr>
          <w:highlight w:val="yellow"/>
        </w:rPr>
        <w:t>ISAKMP is ON</w:t>
      </w:r>
    </w:p>
    <w:p w14:paraId="175F402A" w14:textId="77777777" w:rsidR="00B11CC5" w:rsidRPr="00E2409D" w:rsidRDefault="00B11CC5">
      <w:pPr>
        <w:pStyle w:val="CMD"/>
      </w:pPr>
      <w:r w:rsidRPr="00E2409D">
        <w:t>R1(config)#</w:t>
      </w:r>
    </w:p>
    <w:p w14:paraId="3C2D445B" w14:textId="77777777" w:rsidR="00B11CC5" w:rsidRPr="00B11CC5" w:rsidRDefault="00B11CC5" w:rsidP="00E2409D">
      <w:pPr>
        <w:pStyle w:val="CMDOutput"/>
      </w:pPr>
      <w:r w:rsidRPr="00B11CC5">
        <w:t xml:space="preserve">*Mar 30 07:39:32.963: %IOSXE-3-PLATFORM: R0/0: cpp_cp: QFP:0.0 Thread:001 TS:00000000594132950499 %IPSEC-3-RECVD_PKT_NOT_IPSEC: </w:t>
      </w:r>
      <w:r w:rsidRPr="00E2409D">
        <w:rPr>
          <w:highlight w:val="yellow"/>
        </w:rPr>
        <w:t>Rec'd packet not an IPSEC packet</w:t>
      </w:r>
      <w:r w:rsidRPr="00B11CC5">
        <w:t>, dest_addr= 192.0.2.1, src_addr= 192.168.2.1, prot= 47</w:t>
      </w:r>
    </w:p>
    <w:p w14:paraId="4590A048" w14:textId="77777777" w:rsidR="00B11CC5" w:rsidRPr="00B11CC5" w:rsidRDefault="00B11CC5" w:rsidP="00E2409D">
      <w:pPr>
        <w:pStyle w:val="CMDOutput"/>
      </w:pPr>
      <w:r w:rsidRPr="00B11CC5">
        <w:t xml:space="preserve">*Mar 30 07:39:43.664: %DUAL-5-NBRCHANGE: EIGRP-IPv4 68: </w:t>
      </w:r>
      <w:r w:rsidRPr="00E2409D">
        <w:rPr>
          <w:highlight w:val="yellow"/>
        </w:rPr>
        <w:t>Neighbor 100.100.100.2 (Tunnel1) is down: holding time expired</w:t>
      </w:r>
    </w:p>
    <w:p w14:paraId="5861D47A" w14:textId="77777777" w:rsidR="00B11CC5" w:rsidRPr="00B11CC5" w:rsidRDefault="00B11CC5" w:rsidP="00E2409D">
      <w:pPr>
        <w:pStyle w:val="CMDOutput"/>
      </w:pPr>
      <w:r w:rsidRPr="00B11CC5">
        <w:t xml:space="preserve">*Mar 30 07:39:44.235: %DUAL-5-NBRCHANGE: EIGRP-IPv4 68: </w:t>
      </w:r>
      <w:r w:rsidRPr="00E2409D">
        <w:rPr>
          <w:highlight w:val="yellow"/>
        </w:rPr>
        <w:t>Neighbor 100.100.100.3 (Tunnel1) is down: holding time expired</w:t>
      </w:r>
    </w:p>
    <w:p w14:paraId="1C34C72B" w14:textId="3C2142DC" w:rsidR="00B11CC5" w:rsidRPr="00E2409D" w:rsidRDefault="00B11CC5">
      <w:pPr>
        <w:pStyle w:val="CMD"/>
      </w:pPr>
      <w:r w:rsidRPr="00E2409D">
        <w:t>R1(config)#</w:t>
      </w:r>
    </w:p>
    <w:p w14:paraId="3F05DDE4" w14:textId="2E8CD268" w:rsidR="0092126E" w:rsidRDefault="0092126E" w:rsidP="0092126E">
      <w:pPr>
        <w:pStyle w:val="ConfigWindow"/>
      </w:pPr>
      <w:r w:rsidRPr="005606AE">
        <w:t>Close configuration window</w:t>
      </w:r>
    </w:p>
    <w:p w14:paraId="6B70B3DA" w14:textId="6DAA47DB" w:rsidR="005702BD" w:rsidRPr="005702BD" w:rsidRDefault="005702BD" w:rsidP="00E2409D">
      <w:pPr>
        <w:pStyle w:val="Heading3"/>
        <w:spacing w:before="120"/>
      </w:pPr>
      <w:r>
        <w:t>Configure R2 and R3 with IPsec.</w:t>
      </w:r>
    </w:p>
    <w:p w14:paraId="52A22DC5" w14:textId="64673977" w:rsidR="0092126E" w:rsidRDefault="0092126E" w:rsidP="005702BD">
      <w:pPr>
        <w:pStyle w:val="BodyTextL25"/>
      </w:pPr>
      <w:r>
        <w:t>Repeat this configuration on the R2 and R3</w:t>
      </w:r>
      <w:r w:rsidR="00760804">
        <w:t xml:space="preserve"> routers</w:t>
      </w:r>
      <w:r>
        <w:t>.</w:t>
      </w:r>
    </w:p>
    <w:p w14:paraId="1CD6E885" w14:textId="77777777" w:rsidR="00E841A5" w:rsidRPr="005606AE" w:rsidRDefault="00E841A5" w:rsidP="00E841A5">
      <w:pPr>
        <w:pStyle w:val="Heading3"/>
      </w:pPr>
      <w:r w:rsidRPr="005606AE">
        <w:t>Verify DMVPN Phase 3</w:t>
      </w:r>
      <w:r>
        <w:t xml:space="preserve"> operation.</w:t>
      </w:r>
    </w:p>
    <w:p w14:paraId="7BA2F913" w14:textId="27D3B830" w:rsidR="00E841A5" w:rsidRPr="005606AE" w:rsidRDefault="00E841A5" w:rsidP="00AE11BD">
      <w:pPr>
        <w:pStyle w:val="BodyTextL25"/>
        <w:numPr>
          <w:ilvl w:val="3"/>
          <w:numId w:val="5"/>
        </w:numPr>
        <w:spacing w:after="0"/>
      </w:pPr>
      <w:r>
        <w:t xml:space="preserve">As was done previously, test the operation of the spoke-to-spoke DMVPN. </w:t>
      </w:r>
      <w:r w:rsidRPr="005606AE">
        <w:t xml:space="preserve">Return to R2. Initiate a </w:t>
      </w:r>
      <w:r w:rsidRPr="00AE11BD">
        <w:rPr>
          <w:b/>
        </w:rPr>
        <w:t>traceroute</w:t>
      </w:r>
      <w:r w:rsidRPr="005606AE">
        <w:t xml:space="preserve"> to the simulated LAN interface on R3. The path will pass through R1 as it does in</w:t>
      </w:r>
      <w:r>
        <w:t xml:space="preserve"> a</w:t>
      </w:r>
      <w:r w:rsidRPr="005606AE">
        <w:t xml:space="preserve"> DMVPN Phase 1</w:t>
      </w:r>
      <w:r>
        <w:t xml:space="preserve"> network</w:t>
      </w:r>
      <w:r w:rsidRPr="005606AE">
        <w:t>.</w:t>
      </w:r>
    </w:p>
    <w:p w14:paraId="363A4809" w14:textId="77777777" w:rsidR="00E841A5" w:rsidRPr="005606AE" w:rsidRDefault="00E841A5" w:rsidP="00E841A5">
      <w:pPr>
        <w:pStyle w:val="ConfigWindow"/>
      </w:pPr>
      <w:r w:rsidRPr="005606AE">
        <w:t>Open configuration window</w:t>
      </w:r>
    </w:p>
    <w:p w14:paraId="74EA5E1A" w14:textId="77777777" w:rsidR="00E841A5" w:rsidRPr="005606AE" w:rsidRDefault="00E841A5" w:rsidP="00E841A5">
      <w:pPr>
        <w:pStyle w:val="CMD"/>
      </w:pPr>
      <w:r w:rsidRPr="005606AE">
        <w:t xml:space="preserve">R2# </w:t>
      </w:r>
      <w:r w:rsidRPr="005606AE">
        <w:rPr>
          <w:b/>
          <w:bCs/>
        </w:rPr>
        <w:t>traceroute 172.16.3.1</w:t>
      </w:r>
    </w:p>
    <w:p w14:paraId="5E290DAB" w14:textId="77777777" w:rsidR="00E841A5" w:rsidRPr="005606AE" w:rsidRDefault="00E841A5" w:rsidP="00E841A5">
      <w:pPr>
        <w:pStyle w:val="CMDOutput"/>
      </w:pPr>
      <w:r w:rsidRPr="005606AE">
        <w:t>Type escape sequence to abort.</w:t>
      </w:r>
    </w:p>
    <w:p w14:paraId="67FE4DA2" w14:textId="77777777" w:rsidR="00E841A5" w:rsidRPr="005606AE" w:rsidRDefault="00E841A5" w:rsidP="00E841A5">
      <w:pPr>
        <w:pStyle w:val="CMDOutput"/>
      </w:pPr>
      <w:r w:rsidRPr="005606AE">
        <w:t>Tracing the route to 172.16.3.1</w:t>
      </w:r>
    </w:p>
    <w:p w14:paraId="21F52B00" w14:textId="77777777" w:rsidR="00E841A5" w:rsidRPr="005606AE" w:rsidRDefault="00E841A5" w:rsidP="00E841A5">
      <w:pPr>
        <w:pStyle w:val="CMDOutput"/>
      </w:pPr>
      <w:r w:rsidRPr="005606AE">
        <w:t>VRF info: (vrf in name/id, vrf out name/id)</w:t>
      </w:r>
    </w:p>
    <w:p w14:paraId="557F6F19" w14:textId="77777777" w:rsidR="00E841A5" w:rsidRPr="005606AE" w:rsidRDefault="00E841A5" w:rsidP="00E841A5">
      <w:pPr>
        <w:pStyle w:val="CMDOutput"/>
      </w:pPr>
      <w:r w:rsidRPr="005606AE">
        <w:t xml:space="preserve">  1 </w:t>
      </w:r>
      <w:r w:rsidRPr="00760804">
        <w:rPr>
          <w:highlight w:val="yellow"/>
        </w:rPr>
        <w:t>100.100.100.1</w:t>
      </w:r>
      <w:r w:rsidRPr="005606AE">
        <w:t xml:space="preserve"> 1 msec 1 msec 1 msec</w:t>
      </w:r>
    </w:p>
    <w:p w14:paraId="14D5F298" w14:textId="77777777" w:rsidR="00E841A5" w:rsidRPr="005606AE" w:rsidRDefault="00E841A5" w:rsidP="00E841A5">
      <w:pPr>
        <w:pStyle w:val="CMDOutput"/>
      </w:pPr>
      <w:r w:rsidRPr="005606AE">
        <w:t xml:space="preserve">  2 100.100.100.3 1 msec *  2 msec</w:t>
      </w:r>
    </w:p>
    <w:p w14:paraId="07B71969" w14:textId="77777777" w:rsidR="00E841A5" w:rsidRPr="005606AE" w:rsidRDefault="00E841A5" w:rsidP="00E841A5">
      <w:pPr>
        <w:pStyle w:val="BodyTextL25"/>
        <w:numPr>
          <w:ilvl w:val="3"/>
          <w:numId w:val="5"/>
        </w:numPr>
      </w:pPr>
      <w:r w:rsidRPr="005606AE">
        <w:t xml:space="preserve">Issue the </w:t>
      </w:r>
      <w:r w:rsidRPr="005606AE">
        <w:rPr>
          <w:b/>
          <w:bCs/>
        </w:rPr>
        <w:t>traceroute</w:t>
      </w:r>
      <w:r w:rsidRPr="005606AE">
        <w:t xml:space="preserve"> command again. You will now see that R1 has enabled direct spoke-to-spoke communication between R2 and R3. This tunnel will expire </w:t>
      </w:r>
      <w:r>
        <w:t>and close dynamically</w:t>
      </w:r>
      <w:r w:rsidRPr="005606AE">
        <w:t xml:space="preserve">. The tunnel reopens after data </w:t>
      </w:r>
      <w:r>
        <w:t xml:space="preserve">for </w:t>
      </w:r>
      <w:r w:rsidRPr="005606AE">
        <w:t>the spoke router is sent again.</w:t>
      </w:r>
    </w:p>
    <w:p w14:paraId="0F2AC4F2" w14:textId="77777777" w:rsidR="00E841A5" w:rsidRPr="005606AE" w:rsidRDefault="00E841A5" w:rsidP="00E841A5">
      <w:pPr>
        <w:pStyle w:val="CMD"/>
      </w:pPr>
      <w:r w:rsidRPr="005606AE">
        <w:t xml:space="preserve">R2# </w:t>
      </w:r>
      <w:r w:rsidRPr="00B96F2D">
        <w:rPr>
          <w:b/>
          <w:bCs/>
        </w:rPr>
        <w:t>traceroute 172.16.3.1</w:t>
      </w:r>
    </w:p>
    <w:p w14:paraId="76D24071" w14:textId="77777777" w:rsidR="00E841A5" w:rsidRPr="005606AE" w:rsidRDefault="00E841A5" w:rsidP="00E841A5">
      <w:pPr>
        <w:pStyle w:val="CMDOutput"/>
      </w:pPr>
      <w:r w:rsidRPr="005606AE">
        <w:t>Type escape sequence to abort.</w:t>
      </w:r>
    </w:p>
    <w:p w14:paraId="7AFF28A8" w14:textId="77777777" w:rsidR="00E841A5" w:rsidRPr="005606AE" w:rsidRDefault="00E841A5" w:rsidP="00E841A5">
      <w:pPr>
        <w:pStyle w:val="CMDOutput"/>
      </w:pPr>
      <w:r w:rsidRPr="005606AE">
        <w:t>Tracing the route to 172.16.3.1</w:t>
      </w:r>
    </w:p>
    <w:p w14:paraId="29C7ADBE" w14:textId="77777777" w:rsidR="00E841A5" w:rsidRPr="005606AE" w:rsidRDefault="00E841A5" w:rsidP="00E841A5">
      <w:pPr>
        <w:pStyle w:val="CMDOutput"/>
      </w:pPr>
      <w:r w:rsidRPr="005606AE">
        <w:t>VRF info: (vrf in name/id, vrf out name/id)</w:t>
      </w:r>
    </w:p>
    <w:p w14:paraId="6C611D79" w14:textId="77777777" w:rsidR="00E841A5" w:rsidRPr="005606AE" w:rsidRDefault="00E841A5" w:rsidP="00E841A5">
      <w:pPr>
        <w:pStyle w:val="CMDOutput"/>
      </w:pPr>
      <w:r w:rsidRPr="005606AE">
        <w:t xml:space="preserve">  </w:t>
      </w:r>
      <w:r w:rsidRPr="00760804">
        <w:rPr>
          <w:highlight w:val="yellow"/>
        </w:rPr>
        <w:t>1 100.100.100.3</w:t>
      </w:r>
      <w:r w:rsidRPr="005606AE">
        <w:t xml:space="preserve"> 1 msec *  1 msec</w:t>
      </w:r>
    </w:p>
    <w:p w14:paraId="70DA9553" w14:textId="37C1FC3F" w:rsidR="0092126E" w:rsidRDefault="0092126E" w:rsidP="0092126E">
      <w:pPr>
        <w:pStyle w:val="Heading3"/>
      </w:pPr>
      <w:r>
        <w:lastRenderedPageBreak/>
        <w:t>Verify IPsec configuration</w:t>
      </w:r>
      <w:r w:rsidR="003413C9">
        <w:t>.</w:t>
      </w:r>
    </w:p>
    <w:p w14:paraId="25DDA6BD" w14:textId="20530E98" w:rsidR="00BD4D4C" w:rsidRDefault="00BD4D4C" w:rsidP="00BD4D4C">
      <w:pPr>
        <w:pStyle w:val="BodyTextL25"/>
      </w:pPr>
      <w:r w:rsidRPr="00AD5228">
        <w:rPr>
          <w:b/>
          <w:bCs/>
        </w:rPr>
        <w:t>Note</w:t>
      </w:r>
      <w:r>
        <w:t>: Shut</w:t>
      </w:r>
      <w:r w:rsidR="00825D6B">
        <w:t xml:space="preserve"> </w:t>
      </w:r>
      <w:r>
        <w:t>down a tunnel interface to clear its IPsec socket if you wish to explore the outputs before and after spoke-to-spoke tunnel establishment.</w:t>
      </w:r>
    </w:p>
    <w:p w14:paraId="1F6CFC60" w14:textId="22906C97" w:rsidR="0092126E" w:rsidRDefault="00760804" w:rsidP="000B24C5">
      <w:pPr>
        <w:pStyle w:val="SubStepAlpha"/>
      </w:pPr>
      <w:r>
        <w:t xml:space="preserve">To show </w:t>
      </w:r>
      <w:r w:rsidR="00696951">
        <w:t>information about</w:t>
      </w:r>
      <w:r>
        <w:t xml:space="preserve"> the IPsec profiles that are configured on a device, issue the </w:t>
      </w:r>
      <w:r w:rsidR="000B24C5" w:rsidRPr="00760804">
        <w:rPr>
          <w:b/>
          <w:bCs/>
        </w:rPr>
        <w:t>show crypto ipsec profile</w:t>
      </w:r>
      <w:r>
        <w:t xml:space="preserve"> command.</w:t>
      </w:r>
      <w:r w:rsidR="00696951">
        <w:t xml:space="preserve"> Note that the profile that was previously configured is shown along with a default profile.</w:t>
      </w:r>
    </w:p>
    <w:p w14:paraId="09246C58" w14:textId="7B9D22DA" w:rsidR="00760804" w:rsidRDefault="00760804" w:rsidP="00760804">
      <w:pPr>
        <w:pStyle w:val="CMD"/>
      </w:pPr>
      <w:r>
        <w:t xml:space="preserve">R2# </w:t>
      </w:r>
      <w:r w:rsidRPr="00760804">
        <w:rPr>
          <w:b/>
          <w:bCs/>
        </w:rPr>
        <w:t>show crypto ipsec profile</w:t>
      </w:r>
    </w:p>
    <w:p w14:paraId="52783BD1" w14:textId="77777777" w:rsidR="00696951" w:rsidRDefault="00696951" w:rsidP="00696951">
      <w:pPr>
        <w:pStyle w:val="CMDOutput"/>
      </w:pPr>
      <w:r>
        <w:t xml:space="preserve">IPSEC profile </w:t>
      </w:r>
      <w:r w:rsidRPr="00696951">
        <w:rPr>
          <w:highlight w:val="yellow"/>
        </w:rPr>
        <w:t>DMVPN_PROFILE</w:t>
      </w:r>
    </w:p>
    <w:p w14:paraId="699BB36A" w14:textId="77777777" w:rsidR="00696951" w:rsidRDefault="00696951" w:rsidP="00696951">
      <w:pPr>
        <w:pStyle w:val="CMDOutput"/>
      </w:pPr>
      <w:r>
        <w:t xml:space="preserve">        Security association lifetime: 4608000 kilobytes/3600 seconds</w:t>
      </w:r>
    </w:p>
    <w:p w14:paraId="153ED854" w14:textId="77777777" w:rsidR="00696951" w:rsidRDefault="00696951" w:rsidP="00696951">
      <w:pPr>
        <w:pStyle w:val="CMDOutput"/>
      </w:pPr>
      <w:r>
        <w:t xml:space="preserve">        Responder-Only (Y/N): N</w:t>
      </w:r>
    </w:p>
    <w:p w14:paraId="26FDDACB" w14:textId="77777777" w:rsidR="00696951" w:rsidRDefault="00696951" w:rsidP="00696951">
      <w:pPr>
        <w:pStyle w:val="CMDOutput"/>
      </w:pPr>
      <w:r>
        <w:t xml:space="preserve">        PFS (Y/N): N</w:t>
      </w:r>
    </w:p>
    <w:p w14:paraId="73BF7423" w14:textId="77777777" w:rsidR="00696951" w:rsidRDefault="00696951" w:rsidP="00696951">
      <w:pPr>
        <w:pStyle w:val="CMDOutput"/>
      </w:pPr>
      <w:r>
        <w:t xml:space="preserve">        Mixed-mode : Disabled</w:t>
      </w:r>
    </w:p>
    <w:p w14:paraId="12D74D1E" w14:textId="77777777" w:rsidR="00696951" w:rsidRDefault="00696951" w:rsidP="00696951">
      <w:pPr>
        <w:pStyle w:val="CMDOutput"/>
      </w:pPr>
      <w:r>
        <w:t xml:space="preserve">        Transform sets={</w:t>
      </w:r>
    </w:p>
    <w:p w14:paraId="68B628AD" w14:textId="77777777" w:rsidR="00696951" w:rsidRDefault="00696951" w:rsidP="00696951">
      <w:pPr>
        <w:pStyle w:val="CMDOutput"/>
      </w:pPr>
      <w:r>
        <w:t xml:space="preserve">                </w:t>
      </w:r>
      <w:r w:rsidRPr="00696951">
        <w:rPr>
          <w:highlight w:val="yellow"/>
        </w:rPr>
        <w:t>DMVPN_TRANS:  { esp-256-aes esp-sha384-hmac</w:t>
      </w:r>
      <w:r>
        <w:t xml:space="preserve">  } ,</w:t>
      </w:r>
    </w:p>
    <w:p w14:paraId="2F435834" w14:textId="77777777" w:rsidR="00696951" w:rsidRDefault="00696951" w:rsidP="00696951">
      <w:pPr>
        <w:pStyle w:val="CMDOutput"/>
      </w:pPr>
      <w:r>
        <w:t xml:space="preserve">        }</w:t>
      </w:r>
    </w:p>
    <w:p w14:paraId="459B972F" w14:textId="77777777" w:rsidR="00696951" w:rsidRDefault="00696951" w:rsidP="00696951">
      <w:pPr>
        <w:pStyle w:val="CMDOutput"/>
      </w:pPr>
    </w:p>
    <w:p w14:paraId="7D03CD2C" w14:textId="77777777" w:rsidR="00696951" w:rsidRDefault="00696951" w:rsidP="00696951">
      <w:pPr>
        <w:pStyle w:val="CMDOutput"/>
      </w:pPr>
      <w:r>
        <w:t xml:space="preserve">IPSEC profile </w:t>
      </w:r>
      <w:r w:rsidRPr="00696951">
        <w:rPr>
          <w:highlight w:val="yellow"/>
        </w:rPr>
        <w:t>default</w:t>
      </w:r>
    </w:p>
    <w:p w14:paraId="15E30ECB" w14:textId="77777777" w:rsidR="00696951" w:rsidRDefault="00696951" w:rsidP="00696951">
      <w:pPr>
        <w:pStyle w:val="CMDOutput"/>
      </w:pPr>
      <w:r>
        <w:t xml:space="preserve">        Security association lifetime: 4608000 kilobytes/3600 seconds</w:t>
      </w:r>
    </w:p>
    <w:p w14:paraId="42BB3453" w14:textId="77777777" w:rsidR="00696951" w:rsidRDefault="00696951" w:rsidP="00696951">
      <w:pPr>
        <w:pStyle w:val="CMDOutput"/>
      </w:pPr>
      <w:r>
        <w:t xml:space="preserve">        Responder-Only (Y/N): N</w:t>
      </w:r>
    </w:p>
    <w:p w14:paraId="22D31EEF" w14:textId="77777777" w:rsidR="00696951" w:rsidRDefault="00696951" w:rsidP="00696951">
      <w:pPr>
        <w:pStyle w:val="CMDOutput"/>
      </w:pPr>
      <w:r>
        <w:t xml:space="preserve">        PFS (Y/N): N</w:t>
      </w:r>
    </w:p>
    <w:p w14:paraId="185674F1" w14:textId="77777777" w:rsidR="00696951" w:rsidRDefault="00696951" w:rsidP="00696951">
      <w:pPr>
        <w:pStyle w:val="CMDOutput"/>
      </w:pPr>
      <w:r>
        <w:t xml:space="preserve">        Mixed-mode : Disabled</w:t>
      </w:r>
    </w:p>
    <w:p w14:paraId="47D10B48" w14:textId="77777777" w:rsidR="00696951" w:rsidRDefault="00696951" w:rsidP="00696951">
      <w:pPr>
        <w:pStyle w:val="CMDOutput"/>
      </w:pPr>
      <w:r>
        <w:t xml:space="preserve">        Transform sets={</w:t>
      </w:r>
    </w:p>
    <w:p w14:paraId="39AA98CE" w14:textId="77777777" w:rsidR="00696951" w:rsidRDefault="00696951" w:rsidP="00696951">
      <w:pPr>
        <w:pStyle w:val="CMDOutput"/>
      </w:pPr>
      <w:r>
        <w:t xml:space="preserve">                default:  { esp-aes esp-sha-hmac  } ,</w:t>
      </w:r>
    </w:p>
    <w:p w14:paraId="60B4F3E5" w14:textId="7B2C5B90" w:rsidR="00696951" w:rsidRDefault="00696951" w:rsidP="00696951">
      <w:pPr>
        <w:pStyle w:val="CMDOutput"/>
      </w:pPr>
      <w:r>
        <w:t xml:space="preserve">        }</w:t>
      </w:r>
    </w:p>
    <w:p w14:paraId="6FC1A0D1" w14:textId="699B4C58" w:rsidR="00A82852" w:rsidRDefault="00A82852" w:rsidP="00AE11BD">
      <w:pPr>
        <w:pStyle w:val="ConfigWindow"/>
      </w:pPr>
      <w:r>
        <w:t>Close configuration window</w:t>
      </w:r>
    </w:p>
    <w:p w14:paraId="40B1671B" w14:textId="1328C38D" w:rsidR="00EB5261" w:rsidRDefault="00A9672A" w:rsidP="00AE11BD">
      <w:pPr>
        <w:pStyle w:val="SubStepAlpha"/>
        <w:spacing w:before="0"/>
      </w:pPr>
      <w:r>
        <w:t xml:space="preserve">It is very important to verify that tunnel traffic will be encrypted. On R1, issue the </w:t>
      </w:r>
      <w:r w:rsidR="000B24C5" w:rsidRPr="00760804">
        <w:rPr>
          <w:b/>
          <w:bCs/>
        </w:rPr>
        <w:t>show dmvpn detail</w:t>
      </w:r>
      <w:r>
        <w:t xml:space="preserve"> command. As the hub router, R1 should see the spoke peers. </w:t>
      </w:r>
      <w:r w:rsidR="00EB5261">
        <w:t xml:space="preserve">The first part of the output shows the tunnel interface status and the peer table. Both peers should be shown with their transport and overlay interface addresses, as </w:t>
      </w:r>
      <w:r w:rsidR="00BD4D4C">
        <w:t>you</w:t>
      </w:r>
      <w:r w:rsidR="00EB5261">
        <w:t xml:space="preserve"> have seen previously.</w:t>
      </w:r>
    </w:p>
    <w:p w14:paraId="0633875C" w14:textId="1DE2BEF5" w:rsidR="000B24C5" w:rsidRDefault="00A00F1A" w:rsidP="00AE11BD">
      <w:pPr>
        <w:pStyle w:val="BodyTextL50"/>
        <w:spacing w:after="0"/>
      </w:pPr>
      <w:r>
        <w:t>T</w:t>
      </w:r>
      <w:r w:rsidR="00EB5261">
        <w:t xml:space="preserve">he </w:t>
      </w:r>
      <w:r w:rsidR="00EB5261" w:rsidRPr="00F42146">
        <w:rPr>
          <w:bCs/>
        </w:rPr>
        <w:t>Crypto Session Details</w:t>
      </w:r>
      <w:r w:rsidR="00EB5261">
        <w:t xml:space="preserve"> portion of the </w:t>
      </w:r>
      <w:r>
        <w:t>output</w:t>
      </w:r>
      <w:r w:rsidR="00EB5261">
        <w:t xml:space="preserve"> should contain information about the status of the encrypted tunnels.</w:t>
      </w:r>
      <w:r w:rsidR="00A9672A">
        <w:t xml:space="preserve"> </w:t>
      </w:r>
      <w:r w:rsidR="00EB5261">
        <w:t>Both of the spoke routers should appear in this output</w:t>
      </w:r>
      <w:r>
        <w:t xml:space="preserve"> also</w:t>
      </w:r>
      <w:r w:rsidR="00EB5261">
        <w:t xml:space="preserve">. Note that the transform set that </w:t>
      </w:r>
      <w:r w:rsidR="00BD4D4C">
        <w:t>you</w:t>
      </w:r>
      <w:r w:rsidR="00EB5261">
        <w:t xml:space="preserve"> configured is also displayed in the Crypto Session output.</w:t>
      </w:r>
    </w:p>
    <w:p w14:paraId="13CD49BE" w14:textId="15C4DFB5" w:rsidR="00A82852" w:rsidRDefault="00A82852" w:rsidP="00AE11BD">
      <w:pPr>
        <w:pStyle w:val="ConfigWindow"/>
      </w:pPr>
      <w:r>
        <w:t>Open configuration window</w:t>
      </w:r>
    </w:p>
    <w:p w14:paraId="7E28958E" w14:textId="637DCC69" w:rsidR="00AF71FA" w:rsidRPr="00AF71FA" w:rsidRDefault="00AF71FA" w:rsidP="00AF71FA">
      <w:pPr>
        <w:pStyle w:val="CMD"/>
      </w:pPr>
      <w:r w:rsidRPr="00AF71FA">
        <w:t>R1#</w:t>
      </w:r>
      <w:r w:rsidR="00A9672A">
        <w:t xml:space="preserve"> </w:t>
      </w:r>
      <w:r w:rsidRPr="00A9672A">
        <w:rPr>
          <w:b/>
          <w:bCs/>
        </w:rPr>
        <w:t>show dmvpn detail</w:t>
      </w:r>
    </w:p>
    <w:p w14:paraId="75113C0C" w14:textId="1617DBEA" w:rsidR="00AF71FA" w:rsidRPr="00AF71FA" w:rsidRDefault="00EB5261" w:rsidP="00AF71FA">
      <w:pPr>
        <w:pStyle w:val="CMD"/>
      </w:pPr>
      <w:r>
        <w:t>&lt;</w:t>
      </w:r>
      <w:r w:rsidRPr="00C76263">
        <w:t>output omitted</w:t>
      </w:r>
      <w:r>
        <w:t>&gt;</w:t>
      </w:r>
    </w:p>
    <w:p w14:paraId="31398DFF" w14:textId="77777777" w:rsidR="00AF71FA" w:rsidRPr="00AF71FA" w:rsidRDefault="00AF71FA" w:rsidP="00EB5261">
      <w:pPr>
        <w:pStyle w:val="CMDOutput"/>
      </w:pPr>
      <w:r w:rsidRPr="00AF71FA">
        <w:t>Interface Tunnel1 is up/up, Addr. is 100.100.100.1, VRF ""</w:t>
      </w:r>
    </w:p>
    <w:p w14:paraId="0809505F" w14:textId="77777777" w:rsidR="00AF71FA" w:rsidRPr="00AF71FA" w:rsidRDefault="00AF71FA" w:rsidP="00EB5261">
      <w:pPr>
        <w:pStyle w:val="CMDOutput"/>
      </w:pPr>
      <w:r w:rsidRPr="00AF71FA">
        <w:t xml:space="preserve">   Tunnel Src./Dest. addr: 192.0.2.1/Multipoint, Tunnel VRF ""</w:t>
      </w:r>
    </w:p>
    <w:p w14:paraId="685D1318" w14:textId="77777777" w:rsidR="00AF71FA" w:rsidRPr="00AF71FA" w:rsidRDefault="00AF71FA" w:rsidP="00EB5261">
      <w:pPr>
        <w:pStyle w:val="CMDOutput"/>
      </w:pPr>
      <w:r w:rsidRPr="00AF71FA">
        <w:t xml:space="preserve">   Protocol/Transport: "multi-GRE/IP", Protect "DMVPN_PROFILE"</w:t>
      </w:r>
    </w:p>
    <w:p w14:paraId="55B25D9A" w14:textId="77777777" w:rsidR="00AF71FA" w:rsidRPr="00AF71FA" w:rsidRDefault="00AF71FA" w:rsidP="00EB5261">
      <w:pPr>
        <w:pStyle w:val="CMDOutput"/>
      </w:pPr>
      <w:r w:rsidRPr="00AF71FA">
        <w:t xml:space="preserve">   Interface State Control: Disabled</w:t>
      </w:r>
    </w:p>
    <w:p w14:paraId="36BDCDA3" w14:textId="77777777" w:rsidR="00AF71FA" w:rsidRPr="00AF71FA" w:rsidRDefault="00AF71FA" w:rsidP="00EB5261">
      <w:pPr>
        <w:pStyle w:val="CMDOutput"/>
      </w:pPr>
      <w:r w:rsidRPr="00AF71FA">
        <w:t xml:space="preserve">   nhrp event-publisher : Disabled</w:t>
      </w:r>
    </w:p>
    <w:p w14:paraId="2A86C740" w14:textId="77777777" w:rsidR="00AF71FA" w:rsidRPr="00AF71FA" w:rsidRDefault="00AF71FA" w:rsidP="00EB5261">
      <w:pPr>
        <w:pStyle w:val="CMDOutput"/>
      </w:pPr>
      <w:r w:rsidRPr="00AF71FA">
        <w:t xml:space="preserve">Type:Hub, </w:t>
      </w:r>
      <w:r w:rsidRPr="00EB5261">
        <w:rPr>
          <w:highlight w:val="yellow"/>
        </w:rPr>
        <w:t>Total NBMA Peers (v4/v6): 2</w:t>
      </w:r>
    </w:p>
    <w:p w14:paraId="0F969E59" w14:textId="77777777" w:rsidR="00AF71FA" w:rsidRPr="00AF71FA" w:rsidRDefault="00AF71FA" w:rsidP="00EB5261">
      <w:pPr>
        <w:pStyle w:val="CMDOutput"/>
      </w:pPr>
    </w:p>
    <w:p w14:paraId="2045635F" w14:textId="77777777" w:rsidR="00AF71FA" w:rsidRPr="00AF71FA" w:rsidRDefault="00AF71FA" w:rsidP="00EB5261">
      <w:pPr>
        <w:pStyle w:val="CMDOutput"/>
      </w:pPr>
      <w:r w:rsidRPr="00AF71FA">
        <w:t># Ent  Peer NBMA Addr Peer Tunnel Add State  UpDn Tm Attrb    Target Network</w:t>
      </w:r>
    </w:p>
    <w:p w14:paraId="2101FF57" w14:textId="77777777" w:rsidR="00AF71FA" w:rsidRPr="00AF71FA" w:rsidRDefault="00AF71FA" w:rsidP="00EB5261">
      <w:pPr>
        <w:pStyle w:val="CMDOutput"/>
      </w:pPr>
      <w:r w:rsidRPr="00AF71FA">
        <w:t>----- --------------- --------------- ----- -------- ----- -----------------</w:t>
      </w:r>
    </w:p>
    <w:p w14:paraId="64AD7F8D" w14:textId="77777777" w:rsidR="00AF71FA" w:rsidRPr="00AF71FA" w:rsidRDefault="00AF71FA" w:rsidP="00EB5261">
      <w:pPr>
        <w:pStyle w:val="CMDOutput"/>
      </w:pPr>
      <w:r w:rsidRPr="00AF71FA">
        <w:t xml:space="preserve">    1 </w:t>
      </w:r>
      <w:r w:rsidRPr="00EB5261">
        <w:rPr>
          <w:highlight w:val="yellow"/>
        </w:rPr>
        <w:t>192.168.2.1       100.100.100.2    UP 00:04:25     D   100.100.100.2/32</w:t>
      </w:r>
    </w:p>
    <w:p w14:paraId="6F0320FB" w14:textId="77777777" w:rsidR="00AF71FA" w:rsidRPr="00AF71FA" w:rsidRDefault="00AF71FA" w:rsidP="00EB5261">
      <w:pPr>
        <w:pStyle w:val="CMDOutput"/>
      </w:pPr>
      <w:r w:rsidRPr="00AF71FA">
        <w:t xml:space="preserve">    1 </w:t>
      </w:r>
      <w:r w:rsidRPr="00EB5261">
        <w:rPr>
          <w:highlight w:val="yellow"/>
        </w:rPr>
        <w:t>192.168.3.1       100.100.100.3    UP 00:04:59     D   100.100.100.3/32</w:t>
      </w:r>
    </w:p>
    <w:p w14:paraId="66153870" w14:textId="77777777" w:rsidR="00AF71FA" w:rsidRPr="00AF71FA" w:rsidRDefault="00AF71FA" w:rsidP="00EB5261">
      <w:pPr>
        <w:pStyle w:val="CMDOutput"/>
      </w:pPr>
    </w:p>
    <w:p w14:paraId="5723193F" w14:textId="77777777" w:rsidR="00AF71FA" w:rsidRPr="00AF71FA" w:rsidRDefault="00AF71FA" w:rsidP="00EB5261">
      <w:pPr>
        <w:pStyle w:val="CMDOutput"/>
      </w:pPr>
    </w:p>
    <w:p w14:paraId="788C69B0" w14:textId="77777777" w:rsidR="00AF71FA" w:rsidRPr="00AF71FA" w:rsidRDefault="00AF71FA" w:rsidP="00EB5261">
      <w:pPr>
        <w:pStyle w:val="CMDOutput"/>
      </w:pPr>
      <w:r w:rsidRPr="00AF71FA">
        <w:t>Crypto Session Details:</w:t>
      </w:r>
    </w:p>
    <w:p w14:paraId="3DBF830B" w14:textId="77777777" w:rsidR="00AF71FA" w:rsidRPr="00AF71FA" w:rsidRDefault="00AF71FA" w:rsidP="00EB5261">
      <w:pPr>
        <w:pStyle w:val="CMDOutput"/>
      </w:pPr>
      <w:r w:rsidRPr="00AF71FA">
        <w:t>--------------------------------------------------------------------------------</w:t>
      </w:r>
    </w:p>
    <w:p w14:paraId="77130B71" w14:textId="77777777" w:rsidR="00AF71FA" w:rsidRPr="00AF71FA" w:rsidRDefault="00AF71FA" w:rsidP="00EB5261">
      <w:pPr>
        <w:pStyle w:val="CMDOutput"/>
      </w:pPr>
    </w:p>
    <w:p w14:paraId="30AAF513" w14:textId="77777777" w:rsidR="00AF71FA" w:rsidRPr="00AF71FA" w:rsidRDefault="00AF71FA" w:rsidP="00EB5261">
      <w:pPr>
        <w:pStyle w:val="CMDOutput"/>
      </w:pPr>
      <w:r w:rsidRPr="00EB5261">
        <w:rPr>
          <w:highlight w:val="yellow"/>
        </w:rPr>
        <w:t>Interface: Tunnel1</w:t>
      </w:r>
    </w:p>
    <w:p w14:paraId="298899AB" w14:textId="77777777" w:rsidR="00AF71FA" w:rsidRPr="00AF71FA" w:rsidRDefault="00AF71FA" w:rsidP="00EB5261">
      <w:pPr>
        <w:pStyle w:val="CMDOutput"/>
      </w:pPr>
      <w:r w:rsidRPr="00AF71FA">
        <w:t>Session: [0x7F6E17B867D0]</w:t>
      </w:r>
    </w:p>
    <w:p w14:paraId="787BFEB3" w14:textId="77777777" w:rsidR="00AF71FA" w:rsidRPr="00AF71FA" w:rsidRDefault="00AF71FA" w:rsidP="00EB5261">
      <w:pPr>
        <w:pStyle w:val="CMDOutput"/>
      </w:pPr>
      <w:r w:rsidRPr="00AF71FA">
        <w:t xml:space="preserve">  Session ID: 0</w:t>
      </w:r>
    </w:p>
    <w:p w14:paraId="47E7011A" w14:textId="77777777" w:rsidR="00AF71FA" w:rsidRPr="00AF71FA" w:rsidRDefault="00AF71FA" w:rsidP="00EB5261">
      <w:pPr>
        <w:pStyle w:val="CMDOutput"/>
      </w:pPr>
      <w:r w:rsidRPr="00AF71FA">
        <w:t xml:space="preserve">  IKEv1 SA: local 192.0.2.1/500 remote </w:t>
      </w:r>
      <w:r w:rsidRPr="00EB5261">
        <w:rPr>
          <w:highlight w:val="yellow"/>
        </w:rPr>
        <w:t>192.168.2.1</w:t>
      </w:r>
      <w:r w:rsidRPr="00AF71FA">
        <w:t>/</w:t>
      </w:r>
      <w:r w:rsidRPr="00EB5261">
        <w:rPr>
          <w:highlight w:val="yellow"/>
        </w:rPr>
        <w:t>500 Active</w:t>
      </w:r>
    </w:p>
    <w:p w14:paraId="042227D4" w14:textId="77777777" w:rsidR="00AF71FA" w:rsidRPr="00AF71FA" w:rsidRDefault="00AF71FA" w:rsidP="00EB5261">
      <w:pPr>
        <w:pStyle w:val="CMDOutput"/>
      </w:pPr>
      <w:r w:rsidRPr="00AF71FA">
        <w:t xml:space="preserve">          Capabilities:(none) connid:1001 lifetime:23:59:19</w:t>
      </w:r>
    </w:p>
    <w:p w14:paraId="2D5E9A47" w14:textId="77777777" w:rsidR="00AF71FA" w:rsidRPr="00AF71FA" w:rsidRDefault="00AF71FA" w:rsidP="00EB5261">
      <w:pPr>
        <w:pStyle w:val="CMDOutput"/>
      </w:pPr>
      <w:r w:rsidRPr="00AF71FA">
        <w:t xml:space="preserve">  Session ID: 0</w:t>
      </w:r>
    </w:p>
    <w:p w14:paraId="21515A5B" w14:textId="77777777" w:rsidR="00AF71FA" w:rsidRPr="00AF71FA" w:rsidRDefault="00AF71FA" w:rsidP="00EB5261">
      <w:pPr>
        <w:pStyle w:val="CMDOutput"/>
      </w:pPr>
      <w:r w:rsidRPr="00AF71FA">
        <w:t xml:space="preserve">  IKEv1 SA: local 192.0.2.1/500 remote 192.168.2.1/500 Active</w:t>
      </w:r>
    </w:p>
    <w:p w14:paraId="49041040" w14:textId="77777777" w:rsidR="00AF71FA" w:rsidRPr="00AF71FA" w:rsidRDefault="00AF71FA" w:rsidP="00EB5261">
      <w:pPr>
        <w:pStyle w:val="CMDOutput"/>
      </w:pPr>
      <w:r w:rsidRPr="00AF71FA">
        <w:t xml:space="preserve">          Capabilities:(none) connid:1002 lifetime:23:59:28</w:t>
      </w:r>
    </w:p>
    <w:p w14:paraId="3BF0541F" w14:textId="77777777" w:rsidR="00AF71FA" w:rsidRPr="00AF71FA" w:rsidRDefault="00AF71FA" w:rsidP="00EB5261">
      <w:pPr>
        <w:pStyle w:val="CMDOutput"/>
      </w:pPr>
      <w:r w:rsidRPr="00AF71FA">
        <w:t xml:space="preserve">  Crypto Session Status: </w:t>
      </w:r>
      <w:r w:rsidRPr="00EB5261">
        <w:rPr>
          <w:highlight w:val="yellow"/>
        </w:rPr>
        <w:t>UP-ACTIVE</w:t>
      </w:r>
    </w:p>
    <w:p w14:paraId="0DD8002F" w14:textId="77777777" w:rsidR="00AF71FA" w:rsidRPr="00AF71FA" w:rsidRDefault="00AF71FA" w:rsidP="00EB5261">
      <w:pPr>
        <w:pStyle w:val="CMDOutput"/>
      </w:pPr>
      <w:r w:rsidRPr="00AF71FA">
        <w:t xml:space="preserve">  fvrf: (none), Phase1_id: 192.168.2.1</w:t>
      </w:r>
    </w:p>
    <w:p w14:paraId="328BB329" w14:textId="77777777" w:rsidR="00AF71FA" w:rsidRPr="00AF71FA" w:rsidRDefault="00AF71FA" w:rsidP="00EB5261">
      <w:pPr>
        <w:pStyle w:val="CMDOutput"/>
      </w:pPr>
      <w:r w:rsidRPr="00AF71FA">
        <w:t xml:space="preserve">  IPSEC FLOW: permit 47 host 192.0.2.1 host 192.168.2.1</w:t>
      </w:r>
    </w:p>
    <w:p w14:paraId="34650C8E" w14:textId="77777777" w:rsidR="00AF71FA" w:rsidRPr="00AF71FA" w:rsidRDefault="00AF71FA" w:rsidP="00EB5261">
      <w:pPr>
        <w:pStyle w:val="CMDOutput"/>
      </w:pPr>
      <w:r w:rsidRPr="00AF71FA">
        <w:t xml:space="preserve">        Active SAs: 4, origin: crypto map</w:t>
      </w:r>
    </w:p>
    <w:p w14:paraId="239F6334" w14:textId="77777777" w:rsidR="00AF71FA" w:rsidRPr="00AF71FA" w:rsidRDefault="00AF71FA" w:rsidP="00EB5261">
      <w:pPr>
        <w:pStyle w:val="CMDOutput"/>
      </w:pPr>
      <w:r w:rsidRPr="00AF71FA">
        <w:t xml:space="preserve">        Inbound:  #pkts dec'ed 17 drop 0 life (KB/Sec) 4607998/3568</w:t>
      </w:r>
    </w:p>
    <w:p w14:paraId="34AD7D89" w14:textId="77777777" w:rsidR="00AF71FA" w:rsidRPr="00AF71FA" w:rsidRDefault="00AF71FA" w:rsidP="00EB5261">
      <w:pPr>
        <w:pStyle w:val="CMDOutput"/>
      </w:pPr>
      <w:r w:rsidRPr="00AF71FA">
        <w:t xml:space="preserve">        Outbound: #pkts enc'ed 16 drop 0 life (KB/Sec) 4607999/3568</w:t>
      </w:r>
    </w:p>
    <w:p w14:paraId="7EB5BAB8" w14:textId="77777777" w:rsidR="00AF71FA" w:rsidRPr="00AF71FA" w:rsidRDefault="00AF71FA" w:rsidP="00EB5261">
      <w:pPr>
        <w:pStyle w:val="CMDOutput"/>
      </w:pPr>
      <w:r w:rsidRPr="00AF71FA">
        <w:t xml:space="preserve">   Outbound SPI : 0xD2E76488, transform : </w:t>
      </w:r>
      <w:r w:rsidRPr="00EB5261">
        <w:rPr>
          <w:highlight w:val="yellow"/>
        </w:rPr>
        <w:t>esp-256-aes esp-sha384-hmac</w:t>
      </w:r>
    </w:p>
    <w:p w14:paraId="1CC92FC3" w14:textId="77777777" w:rsidR="00AF71FA" w:rsidRPr="00AF71FA" w:rsidRDefault="00AF71FA" w:rsidP="00EB5261">
      <w:pPr>
        <w:pStyle w:val="CMDOutput"/>
      </w:pPr>
      <w:r w:rsidRPr="00AF71FA">
        <w:t xml:space="preserve">    Socket State: Open</w:t>
      </w:r>
    </w:p>
    <w:p w14:paraId="6D3A1CAF" w14:textId="77777777" w:rsidR="00AF71FA" w:rsidRPr="00AF71FA" w:rsidRDefault="00AF71FA" w:rsidP="00EB5261">
      <w:pPr>
        <w:pStyle w:val="CMDOutput"/>
      </w:pPr>
    </w:p>
    <w:p w14:paraId="696B6566" w14:textId="77777777" w:rsidR="00AF71FA" w:rsidRPr="00AF71FA" w:rsidRDefault="00AF71FA" w:rsidP="00EB5261">
      <w:pPr>
        <w:pStyle w:val="CMDOutput"/>
      </w:pPr>
      <w:r w:rsidRPr="00EB5261">
        <w:rPr>
          <w:highlight w:val="yellow"/>
        </w:rPr>
        <w:t>Interface: Tunnel1</w:t>
      </w:r>
    </w:p>
    <w:p w14:paraId="581DF5C3" w14:textId="77777777" w:rsidR="00AF71FA" w:rsidRPr="00AF71FA" w:rsidRDefault="00AF71FA" w:rsidP="00EB5261">
      <w:pPr>
        <w:pStyle w:val="CMDOutput"/>
      </w:pPr>
      <w:r w:rsidRPr="00AF71FA">
        <w:t>Session: [0x7F6E17B86950]</w:t>
      </w:r>
    </w:p>
    <w:p w14:paraId="106A0F69" w14:textId="77777777" w:rsidR="00AF71FA" w:rsidRPr="00AF71FA" w:rsidRDefault="00AF71FA" w:rsidP="00EB5261">
      <w:pPr>
        <w:pStyle w:val="CMDOutput"/>
      </w:pPr>
      <w:r w:rsidRPr="00AF71FA">
        <w:t xml:space="preserve">  Session ID: 0</w:t>
      </w:r>
    </w:p>
    <w:p w14:paraId="4FDDF341" w14:textId="77777777" w:rsidR="00AF71FA" w:rsidRPr="00AF71FA" w:rsidRDefault="00AF71FA" w:rsidP="00EB5261">
      <w:pPr>
        <w:pStyle w:val="CMDOutput"/>
      </w:pPr>
      <w:r w:rsidRPr="00AF71FA">
        <w:t xml:space="preserve">  IKEv1 SA: local 192.0.2.1/500 remote </w:t>
      </w:r>
      <w:r w:rsidRPr="00EB5261">
        <w:rPr>
          <w:highlight w:val="yellow"/>
        </w:rPr>
        <w:t>192.168.3.1</w:t>
      </w:r>
      <w:r w:rsidRPr="00AF71FA">
        <w:t>/</w:t>
      </w:r>
      <w:r w:rsidRPr="00EB5261">
        <w:rPr>
          <w:highlight w:val="yellow"/>
        </w:rPr>
        <w:t>500 Active</w:t>
      </w:r>
    </w:p>
    <w:p w14:paraId="10C9E2BA" w14:textId="77777777" w:rsidR="00AF71FA" w:rsidRPr="00AF71FA" w:rsidRDefault="00AF71FA" w:rsidP="00EB5261">
      <w:pPr>
        <w:pStyle w:val="CMDOutput"/>
      </w:pPr>
      <w:r w:rsidRPr="00AF71FA">
        <w:t xml:space="preserve">          Capabilities:(none) connid:1004 lifetime:23:59:48</w:t>
      </w:r>
    </w:p>
    <w:p w14:paraId="2C0BB271" w14:textId="77777777" w:rsidR="00AF71FA" w:rsidRPr="00AF71FA" w:rsidRDefault="00AF71FA" w:rsidP="00EB5261">
      <w:pPr>
        <w:pStyle w:val="CMDOutput"/>
      </w:pPr>
      <w:r w:rsidRPr="00AF71FA">
        <w:t xml:space="preserve">  Session ID: 0</w:t>
      </w:r>
    </w:p>
    <w:p w14:paraId="57C96DB8" w14:textId="77777777" w:rsidR="00AF71FA" w:rsidRPr="00AF71FA" w:rsidRDefault="00AF71FA" w:rsidP="00EB5261">
      <w:pPr>
        <w:pStyle w:val="CMDOutput"/>
      </w:pPr>
      <w:r w:rsidRPr="00AF71FA">
        <w:t xml:space="preserve">  IKEv1 SA: local 192.0.2.1/500 remote </w:t>
      </w:r>
      <w:r w:rsidRPr="00EB5261">
        <w:rPr>
          <w:highlight w:val="yellow"/>
        </w:rPr>
        <w:t>192.168.3.1</w:t>
      </w:r>
      <w:r w:rsidRPr="00AF71FA">
        <w:t>/</w:t>
      </w:r>
      <w:r w:rsidRPr="00EB5261">
        <w:rPr>
          <w:highlight w:val="yellow"/>
        </w:rPr>
        <w:t>500 Active</w:t>
      </w:r>
    </w:p>
    <w:p w14:paraId="65830F6C" w14:textId="77777777" w:rsidR="00AF71FA" w:rsidRPr="00AF71FA" w:rsidRDefault="00AF71FA" w:rsidP="00EB5261">
      <w:pPr>
        <w:pStyle w:val="CMDOutput"/>
      </w:pPr>
      <w:r w:rsidRPr="00AF71FA">
        <w:t xml:space="preserve">          Capabilities:(none) connid:1003 lifetime:23:59:40</w:t>
      </w:r>
    </w:p>
    <w:p w14:paraId="6FF38B6E" w14:textId="77777777" w:rsidR="00AF71FA" w:rsidRPr="00AF71FA" w:rsidRDefault="00AF71FA" w:rsidP="00EB5261">
      <w:pPr>
        <w:pStyle w:val="CMDOutput"/>
      </w:pPr>
      <w:r w:rsidRPr="00AF71FA">
        <w:t xml:space="preserve">  Crypto Session Status: </w:t>
      </w:r>
      <w:r w:rsidRPr="00EB5261">
        <w:rPr>
          <w:highlight w:val="yellow"/>
        </w:rPr>
        <w:t>UP-ACTIVE</w:t>
      </w:r>
    </w:p>
    <w:p w14:paraId="6D38FC0F" w14:textId="77777777" w:rsidR="00AF71FA" w:rsidRPr="00AF71FA" w:rsidRDefault="00AF71FA" w:rsidP="00EB5261">
      <w:pPr>
        <w:pStyle w:val="CMDOutput"/>
      </w:pPr>
      <w:r w:rsidRPr="00AF71FA">
        <w:t xml:space="preserve">  fvrf: (none), Phase1_id: 192.168.3.1</w:t>
      </w:r>
    </w:p>
    <w:p w14:paraId="3E2ACA74" w14:textId="77777777" w:rsidR="00AF71FA" w:rsidRPr="00AF71FA" w:rsidRDefault="00AF71FA" w:rsidP="00EB5261">
      <w:pPr>
        <w:pStyle w:val="CMDOutput"/>
      </w:pPr>
      <w:r w:rsidRPr="00AF71FA">
        <w:t xml:space="preserve">  IPSEC FLOW: permit 47 host 192.0.2.1 host 192.168.3.1</w:t>
      </w:r>
    </w:p>
    <w:p w14:paraId="0AA5997D" w14:textId="77777777" w:rsidR="00AF71FA" w:rsidRPr="00AF71FA" w:rsidRDefault="00AF71FA" w:rsidP="00EB5261">
      <w:pPr>
        <w:pStyle w:val="CMDOutput"/>
      </w:pPr>
      <w:r w:rsidRPr="00AF71FA">
        <w:t xml:space="preserve">        Active SAs: 6, origin: crypto map</w:t>
      </w:r>
    </w:p>
    <w:p w14:paraId="0DFDFF9E" w14:textId="77777777" w:rsidR="00AF71FA" w:rsidRPr="00AF71FA" w:rsidRDefault="00AF71FA" w:rsidP="00EB5261">
      <w:pPr>
        <w:pStyle w:val="CMDOutput"/>
      </w:pPr>
      <w:r w:rsidRPr="00AF71FA">
        <w:t xml:space="preserve">        Inbound:  #pkts dec'ed 11 drop 0 life (KB/Sec) 4607999/3588</w:t>
      </w:r>
    </w:p>
    <w:p w14:paraId="64441482" w14:textId="77777777" w:rsidR="00AF71FA" w:rsidRPr="00AF71FA" w:rsidRDefault="00AF71FA" w:rsidP="00EB5261">
      <w:pPr>
        <w:pStyle w:val="CMDOutput"/>
      </w:pPr>
      <w:r w:rsidRPr="00AF71FA">
        <w:t xml:space="preserve">        Outbound: #pkts enc'ed 10 drop 0 life (KB/Sec) 4607999/3588</w:t>
      </w:r>
    </w:p>
    <w:p w14:paraId="22D39D57" w14:textId="77777777" w:rsidR="00AF71FA" w:rsidRPr="00AF71FA" w:rsidRDefault="00AF71FA" w:rsidP="00EB5261">
      <w:pPr>
        <w:pStyle w:val="CMDOutput"/>
      </w:pPr>
      <w:r w:rsidRPr="00AF71FA">
        <w:t xml:space="preserve">   Outbound SPI : 0xCB3D3313, transform : </w:t>
      </w:r>
      <w:r w:rsidRPr="00EB5261">
        <w:rPr>
          <w:highlight w:val="yellow"/>
        </w:rPr>
        <w:t>esp-256-aes esp-sha384-hmac</w:t>
      </w:r>
    </w:p>
    <w:p w14:paraId="2B47CB7A" w14:textId="77777777" w:rsidR="00AF71FA" w:rsidRPr="00AF71FA" w:rsidRDefault="00AF71FA" w:rsidP="00EB5261">
      <w:pPr>
        <w:pStyle w:val="CMDOutput"/>
      </w:pPr>
      <w:r w:rsidRPr="00AF71FA">
        <w:t xml:space="preserve">    Socket State: Open</w:t>
      </w:r>
    </w:p>
    <w:p w14:paraId="7C55DBFC" w14:textId="77777777" w:rsidR="00AF71FA" w:rsidRPr="00AF71FA" w:rsidRDefault="00AF71FA" w:rsidP="00EB5261">
      <w:pPr>
        <w:pStyle w:val="CMDOutput"/>
      </w:pPr>
    </w:p>
    <w:p w14:paraId="04E55C7E" w14:textId="29AAEDE1" w:rsidR="00AF71FA" w:rsidRDefault="00AF71FA" w:rsidP="00EB5261">
      <w:pPr>
        <w:pStyle w:val="CMDOutput"/>
      </w:pPr>
      <w:r w:rsidRPr="00AF71FA">
        <w:t>Pending DMVPN Sessions:</w:t>
      </w:r>
    </w:p>
    <w:p w14:paraId="1D749500" w14:textId="2DFEEF78" w:rsidR="00A82852" w:rsidRPr="00AF71FA" w:rsidRDefault="00A82852" w:rsidP="00AE11BD">
      <w:pPr>
        <w:pStyle w:val="ConfigWindow"/>
      </w:pPr>
      <w:r>
        <w:t>Close configuration window</w:t>
      </w:r>
    </w:p>
    <w:p w14:paraId="55B43315" w14:textId="53F9450E" w:rsidR="000B24C5" w:rsidRDefault="00F84BEB" w:rsidP="00A82852">
      <w:pPr>
        <w:pStyle w:val="SubStepAlpha"/>
        <w:spacing w:before="0" w:after="0"/>
      </w:pPr>
      <w:r>
        <w:t xml:space="preserve">Issue the </w:t>
      </w:r>
      <w:r w:rsidRPr="00F84BEB">
        <w:rPr>
          <w:b/>
          <w:bCs/>
        </w:rPr>
        <w:t>show crypto ipsec sa</w:t>
      </w:r>
      <w:r>
        <w:t xml:space="preserve"> command on R2</w:t>
      </w:r>
      <w:r w:rsidR="00A00F1A">
        <w:t xml:space="preserve"> to display the security associations (sa) that have been made by R2. </w:t>
      </w:r>
      <w:r>
        <w:t>This output is for the</w:t>
      </w:r>
      <w:r w:rsidR="00E521F1">
        <w:t xml:space="preserve"> spoke-to-hub</w:t>
      </w:r>
      <w:r>
        <w:t xml:space="preserve"> tunnel between R1 and R2 prior to the establishment of the spoke-to-spoke tunnel. This command provides additional details regarding the IPsec status of the tunnel, encrypted and decrypted packet statistics, and other details regarding characteristics of the encrypted tunnel.</w:t>
      </w:r>
    </w:p>
    <w:p w14:paraId="1CDB0AE5" w14:textId="077EB384" w:rsidR="00A82852" w:rsidRDefault="00A82852" w:rsidP="00AE11BD">
      <w:pPr>
        <w:pStyle w:val="ConfigWindow"/>
      </w:pPr>
      <w:r>
        <w:t>Open configuration window</w:t>
      </w:r>
    </w:p>
    <w:p w14:paraId="67A4FA71" w14:textId="5AAB59CA" w:rsidR="00AF71FA" w:rsidRDefault="00AF71FA" w:rsidP="00AF71FA">
      <w:pPr>
        <w:pStyle w:val="CMD"/>
      </w:pPr>
      <w:r>
        <w:t>R2#</w:t>
      </w:r>
      <w:r w:rsidR="00F84BEB">
        <w:t xml:space="preserve"> </w:t>
      </w:r>
      <w:r w:rsidRPr="00F84BEB">
        <w:rPr>
          <w:b/>
          <w:bCs/>
        </w:rPr>
        <w:t>show crypto ipsec sa</w:t>
      </w:r>
    </w:p>
    <w:p w14:paraId="3F28BACF" w14:textId="77777777" w:rsidR="00AF71FA" w:rsidRDefault="00AF71FA" w:rsidP="00AF71FA">
      <w:pPr>
        <w:pStyle w:val="CMD"/>
      </w:pPr>
    </w:p>
    <w:p w14:paraId="18937769" w14:textId="77777777" w:rsidR="00AF71FA" w:rsidRDefault="00AF71FA" w:rsidP="00F84BEB">
      <w:pPr>
        <w:pStyle w:val="CMDOutput"/>
      </w:pPr>
      <w:r>
        <w:t>interface: Tunnel1</w:t>
      </w:r>
    </w:p>
    <w:p w14:paraId="6C58B34F" w14:textId="77777777" w:rsidR="00AF71FA" w:rsidRDefault="00AF71FA" w:rsidP="00F84BEB">
      <w:pPr>
        <w:pStyle w:val="CMDOutput"/>
      </w:pPr>
      <w:r>
        <w:t xml:space="preserve">    Crypto map tag: </w:t>
      </w:r>
      <w:r w:rsidRPr="00416E98">
        <w:rPr>
          <w:highlight w:val="yellow"/>
        </w:rPr>
        <w:t>Tunnel1-head-0</w:t>
      </w:r>
      <w:r>
        <w:t xml:space="preserve">, local </w:t>
      </w:r>
      <w:r w:rsidRPr="00416E98">
        <w:rPr>
          <w:highlight w:val="yellow"/>
        </w:rPr>
        <w:t>addr 192.168.2.1</w:t>
      </w:r>
    </w:p>
    <w:p w14:paraId="21E3D86F" w14:textId="77777777" w:rsidR="00AF71FA" w:rsidRDefault="00AF71FA" w:rsidP="00F84BEB">
      <w:pPr>
        <w:pStyle w:val="CMDOutput"/>
      </w:pPr>
    </w:p>
    <w:p w14:paraId="3CF2E22E" w14:textId="77777777" w:rsidR="00AF71FA" w:rsidRDefault="00AF71FA" w:rsidP="00F84BEB">
      <w:pPr>
        <w:pStyle w:val="CMDOutput"/>
      </w:pPr>
      <w:r>
        <w:t xml:space="preserve">   protected vrf: (none)</w:t>
      </w:r>
    </w:p>
    <w:p w14:paraId="4CDBDFF8" w14:textId="77777777" w:rsidR="00AF71FA" w:rsidRDefault="00AF71FA" w:rsidP="00F84BEB">
      <w:pPr>
        <w:pStyle w:val="CMDOutput"/>
      </w:pPr>
      <w:r>
        <w:t xml:space="preserve">   local  ident (addr/mask/prot/port): (</w:t>
      </w:r>
      <w:r w:rsidRPr="00A73991">
        <w:rPr>
          <w:highlight w:val="yellow"/>
        </w:rPr>
        <w:t>192.168.2.1/255.255.255.255/47/0</w:t>
      </w:r>
      <w:r>
        <w:t>)</w:t>
      </w:r>
    </w:p>
    <w:p w14:paraId="2A2BFE18" w14:textId="77777777" w:rsidR="00AF71FA" w:rsidRDefault="00AF71FA" w:rsidP="00F84BEB">
      <w:pPr>
        <w:pStyle w:val="CMDOutput"/>
      </w:pPr>
      <w:r>
        <w:t xml:space="preserve">   remote ident (addr/mask/prot/port): (</w:t>
      </w:r>
      <w:r w:rsidRPr="00A73991">
        <w:rPr>
          <w:highlight w:val="yellow"/>
        </w:rPr>
        <w:t>192.0.2.1/255.255.255.255/47/0</w:t>
      </w:r>
      <w:r>
        <w:t>)</w:t>
      </w:r>
    </w:p>
    <w:p w14:paraId="74BF9FC1" w14:textId="77777777" w:rsidR="00AF71FA" w:rsidRDefault="00AF71FA" w:rsidP="00F84BEB">
      <w:pPr>
        <w:pStyle w:val="CMDOutput"/>
      </w:pPr>
      <w:r>
        <w:lastRenderedPageBreak/>
        <w:t xml:space="preserve">   current_peer 192.0.2.1 port 500</w:t>
      </w:r>
    </w:p>
    <w:p w14:paraId="7660A26D" w14:textId="77777777" w:rsidR="00AF71FA" w:rsidRDefault="00AF71FA" w:rsidP="00F84BEB">
      <w:pPr>
        <w:pStyle w:val="CMDOutput"/>
      </w:pPr>
      <w:r>
        <w:t xml:space="preserve">     PERMIT, flags={origin_is_acl,}</w:t>
      </w:r>
    </w:p>
    <w:p w14:paraId="74441E6A" w14:textId="77777777" w:rsidR="00AF71FA" w:rsidRDefault="00AF71FA" w:rsidP="00F84BEB">
      <w:pPr>
        <w:pStyle w:val="CMDOutput"/>
      </w:pPr>
      <w:r>
        <w:t xml:space="preserve">    #pkts encaps: 125, #pkts encrypt: 125, #pkts digest: 125</w:t>
      </w:r>
    </w:p>
    <w:p w14:paraId="744FBB38" w14:textId="77777777" w:rsidR="00AF71FA" w:rsidRDefault="00AF71FA" w:rsidP="00F84BEB">
      <w:pPr>
        <w:pStyle w:val="CMDOutput"/>
      </w:pPr>
      <w:r>
        <w:t xml:space="preserve">    #pkts decaps: 126, #pkts decrypt: 126, #pkts verify: 126</w:t>
      </w:r>
    </w:p>
    <w:p w14:paraId="31CE5725" w14:textId="77777777" w:rsidR="00AF71FA" w:rsidRDefault="00AF71FA" w:rsidP="00F84BEB">
      <w:pPr>
        <w:pStyle w:val="CMDOutput"/>
      </w:pPr>
      <w:r>
        <w:t xml:space="preserve">    #pkts compressed: 0, #pkts decompressed: 0</w:t>
      </w:r>
    </w:p>
    <w:p w14:paraId="53F1ED66" w14:textId="77777777" w:rsidR="00AF71FA" w:rsidRDefault="00AF71FA" w:rsidP="00F84BEB">
      <w:pPr>
        <w:pStyle w:val="CMDOutput"/>
      </w:pPr>
      <w:r>
        <w:t xml:space="preserve">    #pkts not compressed: 0, #pkts compr. failed: 0</w:t>
      </w:r>
    </w:p>
    <w:p w14:paraId="032D3C6C" w14:textId="77777777" w:rsidR="00AF71FA" w:rsidRDefault="00AF71FA" w:rsidP="00F84BEB">
      <w:pPr>
        <w:pStyle w:val="CMDOutput"/>
      </w:pPr>
      <w:r>
        <w:t xml:space="preserve">    #pkts not decompressed: 0, #pkts decompress failed: 0</w:t>
      </w:r>
    </w:p>
    <w:p w14:paraId="7973B0F4" w14:textId="77777777" w:rsidR="00AF71FA" w:rsidRDefault="00AF71FA" w:rsidP="00F84BEB">
      <w:pPr>
        <w:pStyle w:val="CMDOutput"/>
      </w:pPr>
      <w:r>
        <w:t xml:space="preserve">    #send errors 0, #recv errors 0</w:t>
      </w:r>
    </w:p>
    <w:p w14:paraId="665889E9" w14:textId="77777777" w:rsidR="00AF71FA" w:rsidRDefault="00AF71FA" w:rsidP="00F84BEB">
      <w:pPr>
        <w:pStyle w:val="CMDOutput"/>
      </w:pPr>
    </w:p>
    <w:p w14:paraId="6DAF9791" w14:textId="77777777" w:rsidR="00AF71FA" w:rsidRDefault="00AF71FA" w:rsidP="00F84BEB">
      <w:pPr>
        <w:pStyle w:val="CMDOutput"/>
      </w:pPr>
      <w:r>
        <w:t xml:space="preserve">     local crypto endpt.: </w:t>
      </w:r>
      <w:r w:rsidRPr="00A73991">
        <w:t>192.168.2.1</w:t>
      </w:r>
      <w:r>
        <w:t xml:space="preserve">, remote crypto endpt.: </w:t>
      </w:r>
      <w:r w:rsidRPr="00A73991">
        <w:t>192.0.2.1</w:t>
      </w:r>
    </w:p>
    <w:p w14:paraId="04569369" w14:textId="77777777" w:rsidR="00AF71FA" w:rsidRDefault="00AF71FA" w:rsidP="00F84BEB">
      <w:pPr>
        <w:pStyle w:val="CMDOutput"/>
      </w:pPr>
      <w:r>
        <w:t xml:space="preserve">     plaintext mtu 1458, path mtu 1514, ip mtu 1514, ip mtu idb Loopback0</w:t>
      </w:r>
    </w:p>
    <w:p w14:paraId="0861CED5" w14:textId="77777777" w:rsidR="00AF71FA" w:rsidRDefault="00AF71FA" w:rsidP="00F84BEB">
      <w:pPr>
        <w:pStyle w:val="CMDOutput"/>
      </w:pPr>
      <w:r>
        <w:t xml:space="preserve">     current outbound spi: 0x97C1D18A(2546061706)</w:t>
      </w:r>
    </w:p>
    <w:p w14:paraId="2B4870E3" w14:textId="77777777" w:rsidR="00AF71FA" w:rsidRDefault="00AF71FA" w:rsidP="00F84BEB">
      <w:pPr>
        <w:pStyle w:val="CMDOutput"/>
      </w:pPr>
      <w:r>
        <w:t xml:space="preserve">     PFS (Y/N): N, DH group: none</w:t>
      </w:r>
    </w:p>
    <w:p w14:paraId="151F6E16" w14:textId="77777777" w:rsidR="00AF71FA" w:rsidRDefault="00AF71FA" w:rsidP="00F84BEB">
      <w:pPr>
        <w:pStyle w:val="CMDOutput"/>
      </w:pPr>
    </w:p>
    <w:p w14:paraId="71CF0F9D" w14:textId="77777777" w:rsidR="00AF71FA" w:rsidRDefault="00AF71FA" w:rsidP="00F84BEB">
      <w:pPr>
        <w:pStyle w:val="CMDOutput"/>
      </w:pPr>
      <w:r>
        <w:t xml:space="preserve">     inbound esp sas:</w:t>
      </w:r>
    </w:p>
    <w:p w14:paraId="2F970122" w14:textId="77777777" w:rsidR="00AF71FA" w:rsidRDefault="00AF71FA" w:rsidP="00F84BEB">
      <w:pPr>
        <w:pStyle w:val="CMDOutput"/>
      </w:pPr>
      <w:r>
        <w:t xml:space="preserve">      spi: 0xD2E76488(3538379912)</w:t>
      </w:r>
    </w:p>
    <w:p w14:paraId="4F133C02" w14:textId="77777777" w:rsidR="00AF71FA" w:rsidRDefault="00AF71FA" w:rsidP="00F84BEB">
      <w:pPr>
        <w:pStyle w:val="CMDOutput"/>
      </w:pPr>
      <w:r>
        <w:t xml:space="preserve">        </w:t>
      </w:r>
      <w:r w:rsidRPr="00E077D2">
        <w:rPr>
          <w:highlight w:val="yellow"/>
        </w:rPr>
        <w:t>transform: esp-256-aes esp-sha384-hmac ,</w:t>
      </w:r>
    </w:p>
    <w:p w14:paraId="2FF1FD95" w14:textId="77777777" w:rsidR="00AF71FA" w:rsidRDefault="00AF71FA" w:rsidP="00F84BEB">
      <w:pPr>
        <w:pStyle w:val="CMDOutput"/>
      </w:pPr>
      <w:r>
        <w:t xml:space="preserve">        in use settings ={</w:t>
      </w:r>
      <w:r w:rsidRPr="00E077D2">
        <w:rPr>
          <w:highlight w:val="yellow"/>
        </w:rPr>
        <w:t>Transport</w:t>
      </w:r>
      <w:r>
        <w:t>, }</w:t>
      </w:r>
    </w:p>
    <w:p w14:paraId="719A0356" w14:textId="77777777" w:rsidR="00AF71FA" w:rsidRDefault="00AF71FA" w:rsidP="00F84BEB">
      <w:pPr>
        <w:pStyle w:val="CMDOutput"/>
      </w:pPr>
      <w:r>
        <w:t xml:space="preserve">        conn id: 2003, flow_id: ESG:3, sibling_flags FFFFFFFF80000008, crypto map: Tunnel1-head-0</w:t>
      </w:r>
    </w:p>
    <w:p w14:paraId="3C7EDBA6" w14:textId="77777777" w:rsidR="00AF71FA" w:rsidRDefault="00AF71FA" w:rsidP="00F84BEB">
      <w:pPr>
        <w:pStyle w:val="CMDOutput"/>
      </w:pPr>
      <w:r>
        <w:t xml:space="preserve">        sa timing: remaining key lifetime (k/sec): (4607984/3047)</w:t>
      </w:r>
    </w:p>
    <w:p w14:paraId="69BD4E3D" w14:textId="77777777" w:rsidR="00AF71FA" w:rsidRDefault="00AF71FA" w:rsidP="00F84BEB">
      <w:pPr>
        <w:pStyle w:val="CMDOutput"/>
      </w:pPr>
      <w:r>
        <w:t xml:space="preserve">        IV size: 16 bytes</w:t>
      </w:r>
    </w:p>
    <w:p w14:paraId="1E6F5952" w14:textId="77777777" w:rsidR="00AF71FA" w:rsidRDefault="00AF71FA" w:rsidP="00F84BEB">
      <w:pPr>
        <w:pStyle w:val="CMDOutput"/>
      </w:pPr>
      <w:r>
        <w:t xml:space="preserve">        replay detection support: Y</w:t>
      </w:r>
    </w:p>
    <w:p w14:paraId="30C26C7E" w14:textId="77777777" w:rsidR="00AF71FA" w:rsidRDefault="00AF71FA" w:rsidP="00F84BEB">
      <w:pPr>
        <w:pStyle w:val="CMDOutput"/>
      </w:pPr>
      <w:r>
        <w:t xml:space="preserve">        </w:t>
      </w:r>
      <w:r w:rsidRPr="00E077D2">
        <w:t xml:space="preserve">Status: </w:t>
      </w:r>
      <w:r w:rsidRPr="00E077D2">
        <w:rPr>
          <w:highlight w:val="yellow"/>
        </w:rPr>
        <w:t>ACTIVE(ACTIVE)</w:t>
      </w:r>
    </w:p>
    <w:p w14:paraId="2DC8DF1D" w14:textId="77777777" w:rsidR="00AF71FA" w:rsidRDefault="00AF71FA" w:rsidP="00F84BEB">
      <w:pPr>
        <w:pStyle w:val="CMDOutput"/>
      </w:pPr>
    </w:p>
    <w:p w14:paraId="0E241E00" w14:textId="77777777" w:rsidR="00AF71FA" w:rsidRDefault="00AF71FA" w:rsidP="00F84BEB">
      <w:pPr>
        <w:pStyle w:val="CMDOutput"/>
      </w:pPr>
      <w:r>
        <w:t xml:space="preserve">     inbound ah sas:</w:t>
      </w:r>
    </w:p>
    <w:p w14:paraId="1A9F9DE6" w14:textId="77777777" w:rsidR="00AF71FA" w:rsidRDefault="00AF71FA" w:rsidP="00F84BEB">
      <w:pPr>
        <w:pStyle w:val="CMDOutput"/>
      </w:pPr>
    </w:p>
    <w:p w14:paraId="7879475C" w14:textId="77777777" w:rsidR="00AF71FA" w:rsidRDefault="00AF71FA" w:rsidP="00F84BEB">
      <w:pPr>
        <w:pStyle w:val="CMDOutput"/>
      </w:pPr>
      <w:r>
        <w:t xml:space="preserve">     inbound pcp sas:</w:t>
      </w:r>
    </w:p>
    <w:p w14:paraId="5FB38736" w14:textId="77777777" w:rsidR="00AF71FA" w:rsidRDefault="00AF71FA" w:rsidP="00F84BEB">
      <w:pPr>
        <w:pStyle w:val="CMDOutput"/>
      </w:pPr>
    </w:p>
    <w:p w14:paraId="055706F3" w14:textId="77777777" w:rsidR="00AF71FA" w:rsidRDefault="00AF71FA" w:rsidP="00F84BEB">
      <w:pPr>
        <w:pStyle w:val="CMDOutput"/>
      </w:pPr>
      <w:r>
        <w:t xml:space="preserve">     outbound esp sas:</w:t>
      </w:r>
    </w:p>
    <w:p w14:paraId="76B25411" w14:textId="77777777" w:rsidR="00AF71FA" w:rsidRDefault="00AF71FA" w:rsidP="00F84BEB">
      <w:pPr>
        <w:pStyle w:val="CMDOutput"/>
      </w:pPr>
      <w:r>
        <w:t xml:space="preserve">      spi: 0x97C1D18A(2546061706)</w:t>
      </w:r>
    </w:p>
    <w:p w14:paraId="32500E6E" w14:textId="77777777" w:rsidR="00AF71FA" w:rsidRDefault="00AF71FA" w:rsidP="00F84BEB">
      <w:pPr>
        <w:pStyle w:val="CMDOutput"/>
      </w:pPr>
      <w:r>
        <w:t xml:space="preserve">        transform: esp-256-aes esp-sha384-hmac ,</w:t>
      </w:r>
    </w:p>
    <w:p w14:paraId="44466E59" w14:textId="77777777" w:rsidR="00AF71FA" w:rsidRDefault="00AF71FA" w:rsidP="00F84BEB">
      <w:pPr>
        <w:pStyle w:val="CMDOutput"/>
      </w:pPr>
      <w:r>
        <w:t xml:space="preserve">        in use settings ={Transport, }</w:t>
      </w:r>
    </w:p>
    <w:p w14:paraId="5D0424BF" w14:textId="77777777" w:rsidR="00AF71FA" w:rsidRDefault="00AF71FA" w:rsidP="00F84BEB">
      <w:pPr>
        <w:pStyle w:val="CMDOutput"/>
      </w:pPr>
      <w:r>
        <w:t xml:space="preserve">        conn id: 2004, flow_id: ESG:4, sibling_flags FFFFFFFF80000008, crypto map: Tunnel1-head-0</w:t>
      </w:r>
    </w:p>
    <w:p w14:paraId="03029A1E" w14:textId="77777777" w:rsidR="00AF71FA" w:rsidRDefault="00AF71FA" w:rsidP="00F84BEB">
      <w:pPr>
        <w:pStyle w:val="CMDOutput"/>
      </w:pPr>
      <w:r>
        <w:t xml:space="preserve">        sa timing: remaining key lifetime (k/sec): (4607990/3047)</w:t>
      </w:r>
    </w:p>
    <w:p w14:paraId="15DF2580" w14:textId="77777777" w:rsidR="00AF71FA" w:rsidRDefault="00AF71FA" w:rsidP="00F84BEB">
      <w:pPr>
        <w:pStyle w:val="CMDOutput"/>
      </w:pPr>
      <w:r>
        <w:t xml:space="preserve">        IV size: 16 bytes</w:t>
      </w:r>
    </w:p>
    <w:p w14:paraId="2CAE669C" w14:textId="77777777" w:rsidR="00AF71FA" w:rsidRDefault="00AF71FA" w:rsidP="00F84BEB">
      <w:pPr>
        <w:pStyle w:val="CMDOutput"/>
      </w:pPr>
      <w:r>
        <w:t xml:space="preserve">        replay detection support: Y</w:t>
      </w:r>
    </w:p>
    <w:p w14:paraId="39A3479D" w14:textId="77777777" w:rsidR="00AF71FA" w:rsidRDefault="00AF71FA" w:rsidP="00F84BEB">
      <w:pPr>
        <w:pStyle w:val="CMDOutput"/>
      </w:pPr>
      <w:r>
        <w:t xml:space="preserve">        Status: ACTIVE(ACTIVE)</w:t>
      </w:r>
    </w:p>
    <w:p w14:paraId="47FF1CD0" w14:textId="77777777" w:rsidR="00AF71FA" w:rsidRDefault="00AF71FA" w:rsidP="00F84BEB">
      <w:pPr>
        <w:pStyle w:val="CMDOutput"/>
      </w:pPr>
    </w:p>
    <w:p w14:paraId="21013C0B" w14:textId="77777777" w:rsidR="00AF71FA" w:rsidRDefault="00AF71FA" w:rsidP="00F84BEB">
      <w:pPr>
        <w:pStyle w:val="CMDOutput"/>
      </w:pPr>
      <w:r>
        <w:t xml:space="preserve">     outbound ah sas:</w:t>
      </w:r>
    </w:p>
    <w:p w14:paraId="47693BBA" w14:textId="77777777" w:rsidR="00AF71FA" w:rsidRDefault="00AF71FA" w:rsidP="00F84BEB">
      <w:pPr>
        <w:pStyle w:val="CMDOutput"/>
      </w:pPr>
    </w:p>
    <w:p w14:paraId="2B251E38" w14:textId="77777777" w:rsidR="00AF71FA" w:rsidRDefault="00AF71FA" w:rsidP="00F84BEB">
      <w:pPr>
        <w:pStyle w:val="CMDOutput"/>
      </w:pPr>
      <w:r>
        <w:t xml:space="preserve">     outbound pcp sas:</w:t>
      </w:r>
    </w:p>
    <w:p w14:paraId="55E20B27" w14:textId="38152D00" w:rsidR="00F84BEB" w:rsidRDefault="00E077D2" w:rsidP="00E077D2">
      <w:pPr>
        <w:pStyle w:val="BodyTextL50"/>
      </w:pPr>
      <w:r>
        <w:t>The output below is for the same command after the spoke-to-spoke tunnel is open. Entries exist for both the tunnel to R1 and the spoke-to-spoke tunnel</w:t>
      </w:r>
      <w:r w:rsidR="00A00F1A">
        <w:t xml:space="preserve"> between R2 and R3</w:t>
      </w:r>
      <w:r>
        <w:t>.</w:t>
      </w:r>
    </w:p>
    <w:p w14:paraId="1555B27B" w14:textId="5398D1DA" w:rsidR="00AF71FA" w:rsidRDefault="00AF71FA" w:rsidP="00AF71FA">
      <w:pPr>
        <w:pStyle w:val="CMD"/>
      </w:pPr>
      <w:r>
        <w:t>R2#</w:t>
      </w:r>
      <w:r w:rsidR="00E521F1">
        <w:t xml:space="preserve"> </w:t>
      </w:r>
      <w:r w:rsidRPr="00E521F1">
        <w:rPr>
          <w:b/>
          <w:bCs/>
        </w:rPr>
        <w:t>show crypto ipsec sa</w:t>
      </w:r>
    </w:p>
    <w:p w14:paraId="13ACD6A7" w14:textId="77777777" w:rsidR="00AF71FA" w:rsidRDefault="00AF71FA" w:rsidP="00F010ED">
      <w:pPr>
        <w:pStyle w:val="CMDOutput"/>
      </w:pPr>
    </w:p>
    <w:p w14:paraId="68B38075" w14:textId="77777777" w:rsidR="00AF71FA" w:rsidRDefault="00AF71FA" w:rsidP="00F010ED">
      <w:pPr>
        <w:pStyle w:val="CMDOutput"/>
      </w:pPr>
      <w:r>
        <w:t>interface: Tunnel1</w:t>
      </w:r>
    </w:p>
    <w:p w14:paraId="495406C2" w14:textId="77777777" w:rsidR="00AF71FA" w:rsidRDefault="00AF71FA" w:rsidP="00F010ED">
      <w:pPr>
        <w:pStyle w:val="CMDOutput"/>
      </w:pPr>
      <w:r>
        <w:t xml:space="preserve">    Crypto map tag: Tunnel1-head-0, local addr 192.168.2.1</w:t>
      </w:r>
    </w:p>
    <w:p w14:paraId="37941CCA" w14:textId="77777777" w:rsidR="00AF71FA" w:rsidRDefault="00AF71FA" w:rsidP="00F010ED">
      <w:pPr>
        <w:pStyle w:val="CMDOutput"/>
      </w:pPr>
    </w:p>
    <w:p w14:paraId="482142D4" w14:textId="77777777" w:rsidR="00AF71FA" w:rsidRDefault="00AF71FA" w:rsidP="00F010ED">
      <w:pPr>
        <w:pStyle w:val="CMDOutput"/>
      </w:pPr>
      <w:r>
        <w:t xml:space="preserve">   protected vrf: (none)</w:t>
      </w:r>
    </w:p>
    <w:p w14:paraId="3F0DA9DD" w14:textId="77777777" w:rsidR="00AF71FA" w:rsidRDefault="00AF71FA" w:rsidP="00F010ED">
      <w:pPr>
        <w:pStyle w:val="CMDOutput"/>
      </w:pPr>
      <w:r>
        <w:t xml:space="preserve">   </w:t>
      </w:r>
      <w:proofErr w:type="gramStart"/>
      <w:r>
        <w:t>local  ident</w:t>
      </w:r>
      <w:proofErr w:type="gramEnd"/>
      <w:r>
        <w:t xml:space="preserve"> (addr/mask/prot/port): (</w:t>
      </w:r>
      <w:r w:rsidRPr="00A73991">
        <w:rPr>
          <w:highlight w:val="yellow"/>
        </w:rPr>
        <w:t>192.168.2.1/255.255.255.255/47/0</w:t>
      </w:r>
      <w:r>
        <w:t>)</w:t>
      </w:r>
    </w:p>
    <w:p w14:paraId="0A3A5DE1" w14:textId="77777777" w:rsidR="00AF71FA" w:rsidRDefault="00AF71FA" w:rsidP="00F010ED">
      <w:pPr>
        <w:pStyle w:val="CMDOutput"/>
      </w:pPr>
      <w:r>
        <w:t xml:space="preserve">   remote ident (addr/mask/prot/port): (</w:t>
      </w:r>
      <w:r w:rsidRPr="00A73991">
        <w:rPr>
          <w:highlight w:val="yellow"/>
        </w:rPr>
        <w:t>192.168.3.1/255.255.255.255/47/0</w:t>
      </w:r>
      <w:r>
        <w:t>)</w:t>
      </w:r>
    </w:p>
    <w:p w14:paraId="7C302500" w14:textId="77777777" w:rsidR="00AF71FA" w:rsidRDefault="00AF71FA" w:rsidP="00F010ED">
      <w:pPr>
        <w:pStyle w:val="CMDOutput"/>
      </w:pPr>
      <w:r>
        <w:t xml:space="preserve">   current_peer 192.168.3.1 port 500</w:t>
      </w:r>
    </w:p>
    <w:p w14:paraId="5E086DE7" w14:textId="77777777" w:rsidR="00AF71FA" w:rsidRDefault="00AF71FA" w:rsidP="00F010ED">
      <w:pPr>
        <w:pStyle w:val="CMDOutput"/>
      </w:pPr>
      <w:r>
        <w:t xml:space="preserve">     PERMIT, flags={origin_is_acl,}</w:t>
      </w:r>
    </w:p>
    <w:p w14:paraId="046D2F55" w14:textId="77777777" w:rsidR="00AF71FA" w:rsidRDefault="00AF71FA" w:rsidP="00F010ED">
      <w:pPr>
        <w:pStyle w:val="CMDOutput"/>
      </w:pPr>
      <w:r>
        <w:t xml:space="preserve">    #pkts encaps: 0, #pkts encrypt: 0, #pkts digest: 0</w:t>
      </w:r>
    </w:p>
    <w:p w14:paraId="6BBD7F62" w14:textId="77777777" w:rsidR="00AF71FA" w:rsidRDefault="00AF71FA" w:rsidP="00F010ED">
      <w:pPr>
        <w:pStyle w:val="CMDOutput"/>
      </w:pPr>
      <w:r>
        <w:t xml:space="preserve">    #pkts decaps: 0, #pkts decrypt: 0, #pkts verify: 0</w:t>
      </w:r>
    </w:p>
    <w:p w14:paraId="5FCCB295" w14:textId="77777777" w:rsidR="00AF71FA" w:rsidRDefault="00AF71FA" w:rsidP="00F010ED">
      <w:pPr>
        <w:pStyle w:val="CMDOutput"/>
      </w:pPr>
      <w:r>
        <w:t xml:space="preserve">    #pkts compressed: 0, #pkts decompressed: 0</w:t>
      </w:r>
    </w:p>
    <w:p w14:paraId="4AEBF231" w14:textId="77777777" w:rsidR="00AF71FA" w:rsidRDefault="00AF71FA" w:rsidP="00F010ED">
      <w:pPr>
        <w:pStyle w:val="CMDOutput"/>
      </w:pPr>
      <w:r>
        <w:t xml:space="preserve">    #pkts not compressed: 0, #pkts compr. failed: 0</w:t>
      </w:r>
    </w:p>
    <w:p w14:paraId="58B72980" w14:textId="77777777" w:rsidR="00AF71FA" w:rsidRDefault="00AF71FA" w:rsidP="00F010ED">
      <w:pPr>
        <w:pStyle w:val="CMDOutput"/>
      </w:pPr>
      <w:r>
        <w:t xml:space="preserve">    #pkts not decompressed: 0, #pkts decompress failed: 0</w:t>
      </w:r>
    </w:p>
    <w:p w14:paraId="05BFFC54" w14:textId="77777777" w:rsidR="00AF71FA" w:rsidRDefault="00AF71FA" w:rsidP="00F010ED">
      <w:pPr>
        <w:pStyle w:val="CMDOutput"/>
      </w:pPr>
      <w:r>
        <w:t xml:space="preserve">    #send errors 0, #recv errors 0</w:t>
      </w:r>
    </w:p>
    <w:p w14:paraId="313FDA6A" w14:textId="77777777" w:rsidR="00AF71FA" w:rsidRDefault="00AF71FA" w:rsidP="00F010ED">
      <w:pPr>
        <w:pStyle w:val="CMDOutput"/>
      </w:pPr>
    </w:p>
    <w:p w14:paraId="79AADB50" w14:textId="77777777" w:rsidR="00AF71FA" w:rsidRDefault="00AF71FA" w:rsidP="00F010ED">
      <w:pPr>
        <w:pStyle w:val="CMDOutput"/>
      </w:pPr>
      <w:r>
        <w:t xml:space="preserve">     local crypto endpt.: 192.168.2.1, remote crypto endpt.: 192.168.3.1</w:t>
      </w:r>
    </w:p>
    <w:p w14:paraId="2AAC7EDB" w14:textId="77777777" w:rsidR="00AF71FA" w:rsidRDefault="00AF71FA" w:rsidP="00F010ED">
      <w:pPr>
        <w:pStyle w:val="CMDOutput"/>
      </w:pPr>
      <w:r>
        <w:t xml:space="preserve">     plaintext mtu 1458, path mtu 1514, ip mtu 1514, ip mtu idb Loopback0</w:t>
      </w:r>
    </w:p>
    <w:p w14:paraId="368B5586" w14:textId="77777777" w:rsidR="00AF71FA" w:rsidRDefault="00AF71FA" w:rsidP="00F010ED">
      <w:pPr>
        <w:pStyle w:val="CMDOutput"/>
      </w:pPr>
      <w:r>
        <w:t xml:space="preserve">     current outbound spi: 0x658E8CF5(1703841013)</w:t>
      </w:r>
    </w:p>
    <w:p w14:paraId="1A5CD7D7" w14:textId="77777777" w:rsidR="00AF71FA" w:rsidRDefault="00AF71FA" w:rsidP="00F010ED">
      <w:pPr>
        <w:pStyle w:val="CMDOutput"/>
      </w:pPr>
      <w:r>
        <w:t xml:space="preserve">     PFS (Y/N): N, DH group: none</w:t>
      </w:r>
    </w:p>
    <w:p w14:paraId="76D104A1" w14:textId="77777777" w:rsidR="00AF71FA" w:rsidRDefault="00AF71FA" w:rsidP="00F010ED">
      <w:pPr>
        <w:pStyle w:val="CMDOutput"/>
      </w:pPr>
    </w:p>
    <w:p w14:paraId="4BAB972A" w14:textId="77777777" w:rsidR="00AF71FA" w:rsidRDefault="00AF71FA" w:rsidP="00F010ED">
      <w:pPr>
        <w:pStyle w:val="CMDOutput"/>
      </w:pPr>
      <w:r>
        <w:t xml:space="preserve">     inbound esp sas:</w:t>
      </w:r>
    </w:p>
    <w:p w14:paraId="10D2F7B5" w14:textId="77777777" w:rsidR="00AF71FA" w:rsidRDefault="00AF71FA" w:rsidP="00F010ED">
      <w:pPr>
        <w:pStyle w:val="CMDOutput"/>
      </w:pPr>
      <w:r>
        <w:t xml:space="preserve">      spi: 0xFA8FC9F2(4203727346)</w:t>
      </w:r>
    </w:p>
    <w:p w14:paraId="08759F3E" w14:textId="77777777" w:rsidR="00AF71FA" w:rsidRDefault="00AF71FA" w:rsidP="00F010ED">
      <w:pPr>
        <w:pStyle w:val="CMDOutput"/>
      </w:pPr>
      <w:r>
        <w:t xml:space="preserve">        transform: </w:t>
      </w:r>
      <w:r w:rsidRPr="00E077D2">
        <w:t>esp-256-aes esp-sha384-</w:t>
      </w:r>
      <w:proofErr w:type="gramStart"/>
      <w:r w:rsidRPr="00E077D2">
        <w:t>hmac</w:t>
      </w:r>
      <w:r>
        <w:t xml:space="preserve"> ,</w:t>
      </w:r>
      <w:proofErr w:type="gramEnd"/>
    </w:p>
    <w:p w14:paraId="236AC1C0" w14:textId="77777777" w:rsidR="00AF71FA" w:rsidRDefault="00AF71FA" w:rsidP="00F010ED">
      <w:pPr>
        <w:pStyle w:val="CMDOutput"/>
      </w:pPr>
      <w:r>
        <w:t xml:space="preserve">        in use settings </w:t>
      </w:r>
      <w:proofErr w:type="gramStart"/>
      <w:r>
        <w:t>={</w:t>
      </w:r>
      <w:proofErr w:type="gramEnd"/>
      <w:r w:rsidRPr="00E077D2">
        <w:t>Transport,</w:t>
      </w:r>
      <w:r>
        <w:t xml:space="preserve"> }</w:t>
      </w:r>
    </w:p>
    <w:p w14:paraId="5197AD61" w14:textId="77777777" w:rsidR="00AF71FA" w:rsidRDefault="00AF71FA" w:rsidP="00F010ED">
      <w:pPr>
        <w:pStyle w:val="CMDOutput"/>
      </w:pPr>
      <w:r>
        <w:t xml:space="preserve">        conn id: 2005, flow_id: ESG:5, sibling_flags FFFFFFFF80000008, crypto map: Tunnel1-head-0</w:t>
      </w:r>
    </w:p>
    <w:p w14:paraId="42E338C8" w14:textId="77777777" w:rsidR="00AF71FA" w:rsidRDefault="00AF71FA" w:rsidP="00F010ED">
      <w:pPr>
        <w:pStyle w:val="CMDOutput"/>
      </w:pPr>
      <w:r>
        <w:t xml:space="preserve">        sa timing: remaining key lifetime (k/sec): (4608000/3316)</w:t>
      </w:r>
    </w:p>
    <w:p w14:paraId="220622A1" w14:textId="77777777" w:rsidR="00AF71FA" w:rsidRDefault="00AF71FA" w:rsidP="00F010ED">
      <w:pPr>
        <w:pStyle w:val="CMDOutput"/>
      </w:pPr>
      <w:r>
        <w:t xml:space="preserve">        IV size: 16 bytes</w:t>
      </w:r>
    </w:p>
    <w:p w14:paraId="606B4963" w14:textId="77777777" w:rsidR="00AF71FA" w:rsidRDefault="00AF71FA" w:rsidP="00F010ED">
      <w:pPr>
        <w:pStyle w:val="CMDOutput"/>
      </w:pPr>
      <w:r>
        <w:t xml:space="preserve">        replay detection support: Y</w:t>
      </w:r>
    </w:p>
    <w:p w14:paraId="0EEB3F13" w14:textId="77777777" w:rsidR="00AF71FA" w:rsidRDefault="00AF71FA" w:rsidP="00F010ED">
      <w:pPr>
        <w:pStyle w:val="CMDOutput"/>
      </w:pPr>
      <w:r>
        <w:t xml:space="preserve">        Status: ACTIVE(ACTIVE)</w:t>
      </w:r>
    </w:p>
    <w:p w14:paraId="71DF62CA" w14:textId="77777777" w:rsidR="00AF71FA" w:rsidRDefault="00AF71FA" w:rsidP="00F010ED">
      <w:pPr>
        <w:pStyle w:val="CMDOutput"/>
      </w:pPr>
      <w:r>
        <w:t xml:space="preserve">      spi: 0x59C41A42(1506024002)</w:t>
      </w:r>
    </w:p>
    <w:p w14:paraId="21DDC3A4" w14:textId="77777777" w:rsidR="00AF71FA" w:rsidRDefault="00AF71FA" w:rsidP="00F010ED">
      <w:pPr>
        <w:pStyle w:val="CMDOutput"/>
      </w:pPr>
      <w:r>
        <w:t xml:space="preserve">        transform: esp-256-aes esp-sha384-</w:t>
      </w:r>
      <w:proofErr w:type="gramStart"/>
      <w:r>
        <w:t>hmac ,</w:t>
      </w:r>
      <w:proofErr w:type="gramEnd"/>
    </w:p>
    <w:p w14:paraId="53A71F8D" w14:textId="77777777" w:rsidR="00AF71FA" w:rsidRDefault="00AF71FA" w:rsidP="00F010ED">
      <w:pPr>
        <w:pStyle w:val="CMDOutput"/>
      </w:pPr>
      <w:r>
        <w:t xml:space="preserve">        in use settings </w:t>
      </w:r>
      <w:proofErr w:type="gramStart"/>
      <w:r>
        <w:t>={</w:t>
      </w:r>
      <w:proofErr w:type="gramEnd"/>
      <w:r>
        <w:t>Transport, }</w:t>
      </w:r>
    </w:p>
    <w:p w14:paraId="4D724E2C" w14:textId="77777777" w:rsidR="00AF71FA" w:rsidRDefault="00AF71FA" w:rsidP="00F010ED">
      <w:pPr>
        <w:pStyle w:val="CMDOutput"/>
      </w:pPr>
      <w:r>
        <w:t xml:space="preserve">        conn id: 2007, flow_id: ESG:7, sibling_flags FFFFFFFF80004008, crypto map: Tunnel1-head-0</w:t>
      </w:r>
    </w:p>
    <w:p w14:paraId="352DC1AE" w14:textId="77777777" w:rsidR="00AF71FA" w:rsidRDefault="00AF71FA" w:rsidP="00F010ED">
      <w:pPr>
        <w:pStyle w:val="CMDOutput"/>
      </w:pPr>
      <w:r>
        <w:t xml:space="preserve">        sa timing: remaining key lifetime (k/sec): (4608000/3326)</w:t>
      </w:r>
    </w:p>
    <w:p w14:paraId="376C05EE" w14:textId="77777777" w:rsidR="00AF71FA" w:rsidRDefault="00AF71FA" w:rsidP="00F010ED">
      <w:pPr>
        <w:pStyle w:val="CMDOutput"/>
      </w:pPr>
      <w:r>
        <w:t xml:space="preserve">        IV size: 16 bytes</w:t>
      </w:r>
    </w:p>
    <w:p w14:paraId="462C4D82" w14:textId="77777777" w:rsidR="00AF71FA" w:rsidRDefault="00AF71FA" w:rsidP="00F010ED">
      <w:pPr>
        <w:pStyle w:val="CMDOutput"/>
      </w:pPr>
      <w:r>
        <w:t xml:space="preserve">        replay detection support: Y</w:t>
      </w:r>
    </w:p>
    <w:p w14:paraId="2CA64A19" w14:textId="77777777" w:rsidR="00AF71FA" w:rsidRDefault="00AF71FA" w:rsidP="00F010ED">
      <w:pPr>
        <w:pStyle w:val="CMDOutput"/>
      </w:pPr>
      <w:r>
        <w:t xml:space="preserve">        Status: ACTIVE(ACTIVE)</w:t>
      </w:r>
    </w:p>
    <w:p w14:paraId="02755AB5" w14:textId="77777777" w:rsidR="00AF71FA" w:rsidRDefault="00AF71FA" w:rsidP="00F010ED">
      <w:pPr>
        <w:pStyle w:val="CMDOutput"/>
      </w:pPr>
    </w:p>
    <w:p w14:paraId="6B257904" w14:textId="77777777" w:rsidR="00AF71FA" w:rsidRDefault="00AF71FA" w:rsidP="00F010ED">
      <w:pPr>
        <w:pStyle w:val="CMDOutput"/>
      </w:pPr>
      <w:r>
        <w:t xml:space="preserve">     inbound ah sas:</w:t>
      </w:r>
    </w:p>
    <w:p w14:paraId="17A06F31" w14:textId="77777777" w:rsidR="00AF71FA" w:rsidRDefault="00AF71FA" w:rsidP="00F010ED">
      <w:pPr>
        <w:pStyle w:val="CMDOutput"/>
      </w:pPr>
    </w:p>
    <w:p w14:paraId="00D66207" w14:textId="77777777" w:rsidR="00AF71FA" w:rsidRDefault="00AF71FA" w:rsidP="00F010ED">
      <w:pPr>
        <w:pStyle w:val="CMDOutput"/>
      </w:pPr>
      <w:r>
        <w:t xml:space="preserve">     inbound pcp sas:</w:t>
      </w:r>
    </w:p>
    <w:p w14:paraId="3B7B5500" w14:textId="77777777" w:rsidR="00AF71FA" w:rsidRDefault="00AF71FA" w:rsidP="00F010ED">
      <w:pPr>
        <w:pStyle w:val="CMDOutput"/>
      </w:pPr>
    </w:p>
    <w:p w14:paraId="0578AC28" w14:textId="77777777" w:rsidR="00AF71FA" w:rsidRDefault="00AF71FA" w:rsidP="00F010ED">
      <w:pPr>
        <w:pStyle w:val="CMDOutput"/>
      </w:pPr>
      <w:r>
        <w:t xml:space="preserve">     outbound esp sas:</w:t>
      </w:r>
    </w:p>
    <w:p w14:paraId="01714098" w14:textId="77777777" w:rsidR="00AF71FA" w:rsidRDefault="00AF71FA" w:rsidP="00F010ED">
      <w:pPr>
        <w:pStyle w:val="CMDOutput"/>
      </w:pPr>
      <w:r>
        <w:t xml:space="preserve">      spi: 0x60CC6F77(1624010615)</w:t>
      </w:r>
    </w:p>
    <w:p w14:paraId="70C7B453" w14:textId="77777777" w:rsidR="00AF71FA" w:rsidRDefault="00AF71FA" w:rsidP="00F010ED">
      <w:pPr>
        <w:pStyle w:val="CMDOutput"/>
      </w:pPr>
      <w:r>
        <w:t xml:space="preserve">        transform: esp-256-aes esp-sha384-</w:t>
      </w:r>
      <w:proofErr w:type="gramStart"/>
      <w:r>
        <w:t>hmac ,</w:t>
      </w:r>
      <w:proofErr w:type="gramEnd"/>
    </w:p>
    <w:p w14:paraId="385DBB55" w14:textId="77777777" w:rsidR="00AF71FA" w:rsidRDefault="00AF71FA" w:rsidP="00F010ED">
      <w:pPr>
        <w:pStyle w:val="CMDOutput"/>
      </w:pPr>
      <w:r>
        <w:t xml:space="preserve">        in use settings </w:t>
      </w:r>
      <w:proofErr w:type="gramStart"/>
      <w:r>
        <w:t>={</w:t>
      </w:r>
      <w:proofErr w:type="gramEnd"/>
      <w:r>
        <w:t>Transport, }</w:t>
      </w:r>
    </w:p>
    <w:p w14:paraId="7EE86F89" w14:textId="77777777" w:rsidR="00AF71FA" w:rsidRDefault="00AF71FA" w:rsidP="00F010ED">
      <w:pPr>
        <w:pStyle w:val="CMDOutput"/>
      </w:pPr>
      <w:r>
        <w:t xml:space="preserve">        conn id: 2006, flow_id: ESG:6, sibling_flags FFFFFFFF80000008, crypto map: Tunnel1-head-0</w:t>
      </w:r>
    </w:p>
    <w:p w14:paraId="360BDBCC" w14:textId="77777777" w:rsidR="00AF71FA" w:rsidRDefault="00AF71FA" w:rsidP="00F010ED">
      <w:pPr>
        <w:pStyle w:val="CMDOutput"/>
      </w:pPr>
      <w:r>
        <w:t xml:space="preserve">        sa timing: remaining key lifetime (k/sec): (4608000/3316)</w:t>
      </w:r>
    </w:p>
    <w:p w14:paraId="7FFBF2DA" w14:textId="77777777" w:rsidR="00AF71FA" w:rsidRDefault="00AF71FA" w:rsidP="00F010ED">
      <w:pPr>
        <w:pStyle w:val="CMDOutput"/>
      </w:pPr>
      <w:r>
        <w:t xml:space="preserve">        IV size: 16 bytes</w:t>
      </w:r>
    </w:p>
    <w:p w14:paraId="7FA09BEA" w14:textId="77777777" w:rsidR="00AF71FA" w:rsidRDefault="00AF71FA" w:rsidP="00F010ED">
      <w:pPr>
        <w:pStyle w:val="CMDOutput"/>
      </w:pPr>
      <w:r>
        <w:lastRenderedPageBreak/>
        <w:t xml:space="preserve">        replay detection support: Y</w:t>
      </w:r>
    </w:p>
    <w:p w14:paraId="4F8A50A0" w14:textId="77777777" w:rsidR="00AF71FA" w:rsidRDefault="00AF71FA" w:rsidP="00F010ED">
      <w:pPr>
        <w:pStyle w:val="CMDOutput"/>
      </w:pPr>
      <w:r>
        <w:t xml:space="preserve">        Status: ACTIVE(ACTIVE)</w:t>
      </w:r>
    </w:p>
    <w:p w14:paraId="0843E444" w14:textId="77777777" w:rsidR="00AF71FA" w:rsidRDefault="00AF71FA" w:rsidP="00F010ED">
      <w:pPr>
        <w:pStyle w:val="CMDOutput"/>
      </w:pPr>
      <w:r>
        <w:t xml:space="preserve">      spi: 0x658E8CF5(1703841013)</w:t>
      </w:r>
    </w:p>
    <w:p w14:paraId="2F98CBE3" w14:textId="77777777" w:rsidR="00AF71FA" w:rsidRDefault="00AF71FA" w:rsidP="00F010ED">
      <w:pPr>
        <w:pStyle w:val="CMDOutput"/>
      </w:pPr>
      <w:r>
        <w:t xml:space="preserve">        transform: esp-256-aes esp-sha384-</w:t>
      </w:r>
      <w:proofErr w:type="gramStart"/>
      <w:r>
        <w:t>hmac ,</w:t>
      </w:r>
      <w:proofErr w:type="gramEnd"/>
    </w:p>
    <w:p w14:paraId="13D28C60" w14:textId="77777777" w:rsidR="00AF71FA" w:rsidRDefault="00AF71FA" w:rsidP="00F010ED">
      <w:pPr>
        <w:pStyle w:val="CMDOutput"/>
      </w:pPr>
      <w:r>
        <w:t xml:space="preserve">        in use settings </w:t>
      </w:r>
      <w:proofErr w:type="gramStart"/>
      <w:r>
        <w:t>={</w:t>
      </w:r>
      <w:proofErr w:type="gramEnd"/>
      <w:r>
        <w:t>Transport, }</w:t>
      </w:r>
    </w:p>
    <w:p w14:paraId="0F5FE83D" w14:textId="77777777" w:rsidR="00AF71FA" w:rsidRDefault="00AF71FA" w:rsidP="00F010ED">
      <w:pPr>
        <w:pStyle w:val="CMDOutput"/>
      </w:pPr>
      <w:r>
        <w:t xml:space="preserve">        conn id: 2008, flow_id: ESG:8, sibling_flags FFFFFFFF80004008, crypto map: Tunnel1-head-0</w:t>
      </w:r>
    </w:p>
    <w:p w14:paraId="6D5D29D3" w14:textId="77777777" w:rsidR="00AF71FA" w:rsidRDefault="00AF71FA" w:rsidP="00F010ED">
      <w:pPr>
        <w:pStyle w:val="CMDOutput"/>
      </w:pPr>
      <w:r>
        <w:t xml:space="preserve">        sa timing: remaining key lifetime (k/sec): (4608000/3326)</w:t>
      </w:r>
    </w:p>
    <w:p w14:paraId="2A1A704D" w14:textId="77777777" w:rsidR="00AF71FA" w:rsidRDefault="00AF71FA" w:rsidP="00F010ED">
      <w:pPr>
        <w:pStyle w:val="CMDOutput"/>
      </w:pPr>
      <w:r>
        <w:t xml:space="preserve">        IV size: 16 bytes</w:t>
      </w:r>
    </w:p>
    <w:p w14:paraId="5352FC22" w14:textId="77777777" w:rsidR="00AF71FA" w:rsidRDefault="00AF71FA" w:rsidP="00F010ED">
      <w:pPr>
        <w:pStyle w:val="CMDOutput"/>
      </w:pPr>
      <w:r>
        <w:t xml:space="preserve">        replay detection support: Y</w:t>
      </w:r>
    </w:p>
    <w:p w14:paraId="319F8D1A" w14:textId="77777777" w:rsidR="00AF71FA" w:rsidRDefault="00AF71FA" w:rsidP="00F010ED">
      <w:pPr>
        <w:pStyle w:val="CMDOutput"/>
      </w:pPr>
      <w:r>
        <w:t xml:space="preserve">        Status: ACTIVE(ACTIVE)</w:t>
      </w:r>
    </w:p>
    <w:p w14:paraId="50F4F5BC" w14:textId="77777777" w:rsidR="00AF71FA" w:rsidRDefault="00AF71FA" w:rsidP="00F010ED">
      <w:pPr>
        <w:pStyle w:val="CMDOutput"/>
      </w:pPr>
    </w:p>
    <w:p w14:paraId="60841E96" w14:textId="77777777" w:rsidR="00AF71FA" w:rsidRDefault="00AF71FA" w:rsidP="00F010ED">
      <w:pPr>
        <w:pStyle w:val="CMDOutput"/>
      </w:pPr>
      <w:r>
        <w:t xml:space="preserve">     outbound ah sas:</w:t>
      </w:r>
    </w:p>
    <w:p w14:paraId="479652E8" w14:textId="77777777" w:rsidR="00AF71FA" w:rsidRDefault="00AF71FA" w:rsidP="00F010ED">
      <w:pPr>
        <w:pStyle w:val="CMDOutput"/>
      </w:pPr>
    </w:p>
    <w:p w14:paraId="6CF77621" w14:textId="77777777" w:rsidR="00AF71FA" w:rsidRDefault="00AF71FA" w:rsidP="00F010ED">
      <w:pPr>
        <w:pStyle w:val="CMDOutput"/>
      </w:pPr>
      <w:r>
        <w:t xml:space="preserve">     outbound pcp sas:</w:t>
      </w:r>
    </w:p>
    <w:p w14:paraId="6C7BC6BF" w14:textId="77777777" w:rsidR="00AF71FA" w:rsidRDefault="00AF71FA" w:rsidP="00F010ED">
      <w:pPr>
        <w:pStyle w:val="CMDOutput"/>
      </w:pPr>
    </w:p>
    <w:p w14:paraId="638489D7" w14:textId="77777777" w:rsidR="00AF71FA" w:rsidRDefault="00AF71FA" w:rsidP="00F010ED">
      <w:pPr>
        <w:pStyle w:val="CMDOutput"/>
      </w:pPr>
      <w:r>
        <w:t xml:space="preserve">   protected vrf: (none)</w:t>
      </w:r>
    </w:p>
    <w:p w14:paraId="6EA8F211" w14:textId="77777777" w:rsidR="00AF71FA" w:rsidRDefault="00AF71FA" w:rsidP="00F010ED">
      <w:pPr>
        <w:pStyle w:val="CMDOutput"/>
      </w:pPr>
      <w:r>
        <w:t xml:space="preserve">   </w:t>
      </w:r>
      <w:proofErr w:type="gramStart"/>
      <w:r>
        <w:t>local  ident</w:t>
      </w:r>
      <w:proofErr w:type="gramEnd"/>
      <w:r>
        <w:t xml:space="preserve"> (addr/mask/prot/port): (</w:t>
      </w:r>
      <w:r w:rsidRPr="00A73991">
        <w:rPr>
          <w:highlight w:val="yellow"/>
        </w:rPr>
        <w:t>192.168.2.1/255.255.255.255/47/0</w:t>
      </w:r>
      <w:r>
        <w:t>)</w:t>
      </w:r>
    </w:p>
    <w:p w14:paraId="625B64C5" w14:textId="77777777" w:rsidR="00AF71FA" w:rsidRDefault="00AF71FA" w:rsidP="00F010ED">
      <w:pPr>
        <w:pStyle w:val="CMDOutput"/>
      </w:pPr>
      <w:r>
        <w:t xml:space="preserve">   remote ident (addr/mask/prot/port): (</w:t>
      </w:r>
      <w:r w:rsidRPr="00A73991">
        <w:rPr>
          <w:highlight w:val="yellow"/>
        </w:rPr>
        <w:t>192.0.2.1/255.255.255.255/47/0</w:t>
      </w:r>
      <w:r>
        <w:t>)</w:t>
      </w:r>
    </w:p>
    <w:p w14:paraId="6735B74D" w14:textId="77777777" w:rsidR="00AF71FA" w:rsidRDefault="00AF71FA" w:rsidP="00F010ED">
      <w:pPr>
        <w:pStyle w:val="CMDOutput"/>
      </w:pPr>
      <w:r>
        <w:t xml:space="preserve">   current_peer 192.0.2.1 port 500</w:t>
      </w:r>
    </w:p>
    <w:p w14:paraId="12C5E7BB" w14:textId="77777777" w:rsidR="00AF71FA" w:rsidRDefault="00AF71FA" w:rsidP="00F010ED">
      <w:pPr>
        <w:pStyle w:val="CMDOutput"/>
      </w:pPr>
      <w:r>
        <w:t xml:space="preserve">     PERMIT, flags={origin_is_acl,}</w:t>
      </w:r>
    </w:p>
    <w:p w14:paraId="4D57B3D8" w14:textId="77777777" w:rsidR="00AF71FA" w:rsidRDefault="00AF71FA" w:rsidP="00F010ED">
      <w:pPr>
        <w:pStyle w:val="CMDOutput"/>
      </w:pPr>
      <w:r>
        <w:t xml:space="preserve">    #pkts encaps: 67, #pkts encrypt: 67, #pkts </w:t>
      </w:r>
      <w:proofErr w:type="gramStart"/>
      <w:r>
        <w:t>digest</w:t>
      </w:r>
      <w:proofErr w:type="gramEnd"/>
      <w:r>
        <w:t>: 67</w:t>
      </w:r>
    </w:p>
    <w:p w14:paraId="389B472D" w14:textId="77777777" w:rsidR="00AF71FA" w:rsidRDefault="00AF71FA" w:rsidP="00F010ED">
      <w:pPr>
        <w:pStyle w:val="CMDOutput"/>
      </w:pPr>
      <w:r>
        <w:t xml:space="preserve">    #pkts decaps: 67, #pkts </w:t>
      </w:r>
      <w:proofErr w:type="gramStart"/>
      <w:r>
        <w:t>decrypt</w:t>
      </w:r>
      <w:proofErr w:type="gramEnd"/>
      <w:r>
        <w:t>: 67, #pkts verify: 67</w:t>
      </w:r>
    </w:p>
    <w:p w14:paraId="38065DCB" w14:textId="77777777" w:rsidR="00AF71FA" w:rsidRDefault="00AF71FA" w:rsidP="00F010ED">
      <w:pPr>
        <w:pStyle w:val="CMDOutput"/>
      </w:pPr>
      <w:r>
        <w:t xml:space="preserve">    #pkts compressed: 0, #pkts decompressed: 0</w:t>
      </w:r>
    </w:p>
    <w:p w14:paraId="6749036B" w14:textId="77777777" w:rsidR="00AF71FA" w:rsidRDefault="00AF71FA" w:rsidP="00F010ED">
      <w:pPr>
        <w:pStyle w:val="CMDOutput"/>
      </w:pPr>
      <w:r>
        <w:t xml:space="preserve">    #pkts not compressed: 0, #pkts compr. failed: 0</w:t>
      </w:r>
    </w:p>
    <w:p w14:paraId="7715156E" w14:textId="77777777" w:rsidR="00AF71FA" w:rsidRDefault="00AF71FA" w:rsidP="00F010ED">
      <w:pPr>
        <w:pStyle w:val="CMDOutput"/>
      </w:pPr>
      <w:r>
        <w:t xml:space="preserve">    #pkts not decompressed: 0, #pkts decompress failed: 0</w:t>
      </w:r>
    </w:p>
    <w:p w14:paraId="7EE41CEF" w14:textId="77777777" w:rsidR="00AF71FA" w:rsidRDefault="00AF71FA" w:rsidP="00F010ED">
      <w:pPr>
        <w:pStyle w:val="CMDOutput"/>
      </w:pPr>
      <w:r>
        <w:t xml:space="preserve">    #send errors 0, #recv errors 0</w:t>
      </w:r>
    </w:p>
    <w:p w14:paraId="10370652" w14:textId="77777777" w:rsidR="00AF71FA" w:rsidRDefault="00AF71FA" w:rsidP="00F010ED">
      <w:pPr>
        <w:pStyle w:val="CMDOutput"/>
      </w:pPr>
    </w:p>
    <w:p w14:paraId="29FA3741" w14:textId="77777777" w:rsidR="00AF71FA" w:rsidRDefault="00AF71FA" w:rsidP="00F010ED">
      <w:pPr>
        <w:pStyle w:val="CMDOutput"/>
      </w:pPr>
      <w:r>
        <w:t xml:space="preserve">     local crypto endpt.: 192.168.2.1, remote crypto endpt.: 192.0.2.1</w:t>
      </w:r>
    </w:p>
    <w:p w14:paraId="7F268CAE" w14:textId="77777777" w:rsidR="00AF71FA" w:rsidRDefault="00AF71FA" w:rsidP="00F010ED">
      <w:pPr>
        <w:pStyle w:val="CMDOutput"/>
      </w:pPr>
      <w:r>
        <w:t xml:space="preserve">     plaintext mtu 1458, path mtu 1514, ip mtu 1514, ip mtu idb Loopback0</w:t>
      </w:r>
    </w:p>
    <w:p w14:paraId="04EFE7C6" w14:textId="77777777" w:rsidR="00AF71FA" w:rsidRDefault="00AF71FA" w:rsidP="00F010ED">
      <w:pPr>
        <w:pStyle w:val="CMDOutput"/>
      </w:pPr>
      <w:r>
        <w:t xml:space="preserve">     current outbound spi: 0x97C1D18</w:t>
      </w:r>
      <w:proofErr w:type="gramStart"/>
      <w:r>
        <w:t>A(</w:t>
      </w:r>
      <w:proofErr w:type="gramEnd"/>
      <w:r>
        <w:t>2546061706)</w:t>
      </w:r>
    </w:p>
    <w:p w14:paraId="029B5473" w14:textId="77777777" w:rsidR="00AF71FA" w:rsidRDefault="00AF71FA" w:rsidP="00F010ED">
      <w:pPr>
        <w:pStyle w:val="CMDOutput"/>
      </w:pPr>
      <w:r>
        <w:t xml:space="preserve">     PFS (Y/N): N, DH group: none</w:t>
      </w:r>
    </w:p>
    <w:p w14:paraId="1C037820" w14:textId="77777777" w:rsidR="00AF71FA" w:rsidRDefault="00AF71FA" w:rsidP="00F010ED">
      <w:pPr>
        <w:pStyle w:val="CMDOutput"/>
      </w:pPr>
    </w:p>
    <w:p w14:paraId="4C242DE2" w14:textId="77777777" w:rsidR="00AF71FA" w:rsidRDefault="00AF71FA" w:rsidP="00F010ED">
      <w:pPr>
        <w:pStyle w:val="CMDOutput"/>
      </w:pPr>
      <w:r>
        <w:t xml:space="preserve">     inbound esp sas:</w:t>
      </w:r>
    </w:p>
    <w:p w14:paraId="230101CF" w14:textId="77777777" w:rsidR="00AF71FA" w:rsidRDefault="00AF71FA" w:rsidP="00F010ED">
      <w:pPr>
        <w:pStyle w:val="CMDOutput"/>
      </w:pPr>
      <w:r>
        <w:t xml:space="preserve">      spi: 0xD2E76488(3538379912)</w:t>
      </w:r>
    </w:p>
    <w:p w14:paraId="78AF1958" w14:textId="77777777" w:rsidR="00AF71FA" w:rsidRDefault="00AF71FA" w:rsidP="00F010ED">
      <w:pPr>
        <w:pStyle w:val="CMDOutput"/>
      </w:pPr>
      <w:r>
        <w:t xml:space="preserve">        transform: esp-256-aes esp-sha384-</w:t>
      </w:r>
      <w:proofErr w:type="gramStart"/>
      <w:r>
        <w:t>hmac ,</w:t>
      </w:r>
      <w:proofErr w:type="gramEnd"/>
    </w:p>
    <w:p w14:paraId="706C392E" w14:textId="77777777" w:rsidR="00AF71FA" w:rsidRDefault="00AF71FA" w:rsidP="00F010ED">
      <w:pPr>
        <w:pStyle w:val="CMDOutput"/>
      </w:pPr>
      <w:r>
        <w:t xml:space="preserve">        in use settings </w:t>
      </w:r>
      <w:proofErr w:type="gramStart"/>
      <w:r>
        <w:t>={</w:t>
      </w:r>
      <w:proofErr w:type="gramEnd"/>
      <w:r>
        <w:t>Transport, }</w:t>
      </w:r>
    </w:p>
    <w:p w14:paraId="02DA8F6D" w14:textId="77777777" w:rsidR="00AF71FA" w:rsidRDefault="00AF71FA" w:rsidP="00F010ED">
      <w:pPr>
        <w:pStyle w:val="CMDOutput"/>
      </w:pPr>
      <w:r>
        <w:t xml:space="preserve">        conn id: 2003, flow_id: ESG:3, sibling_flags FFFFFFFF80000008, crypto map: Tunnel1-head-0</w:t>
      </w:r>
    </w:p>
    <w:p w14:paraId="15BD09DD" w14:textId="77777777" w:rsidR="00AF71FA" w:rsidRDefault="00AF71FA" w:rsidP="00F010ED">
      <w:pPr>
        <w:pStyle w:val="CMDOutput"/>
      </w:pPr>
      <w:r>
        <w:t xml:space="preserve">        sa timing: remaining key lifetime (k/sec): (4607991/3305)</w:t>
      </w:r>
    </w:p>
    <w:p w14:paraId="10301EC9" w14:textId="77777777" w:rsidR="00AF71FA" w:rsidRDefault="00AF71FA" w:rsidP="00F010ED">
      <w:pPr>
        <w:pStyle w:val="CMDOutput"/>
      </w:pPr>
      <w:r>
        <w:t xml:space="preserve">        IV size: 16 bytes</w:t>
      </w:r>
    </w:p>
    <w:p w14:paraId="2119B1AE" w14:textId="77777777" w:rsidR="00AF71FA" w:rsidRDefault="00AF71FA" w:rsidP="00F010ED">
      <w:pPr>
        <w:pStyle w:val="CMDOutput"/>
      </w:pPr>
      <w:r>
        <w:t xml:space="preserve">        replay detection support: Y</w:t>
      </w:r>
    </w:p>
    <w:p w14:paraId="71C21D93" w14:textId="77777777" w:rsidR="00AF71FA" w:rsidRDefault="00AF71FA" w:rsidP="00F010ED">
      <w:pPr>
        <w:pStyle w:val="CMDOutput"/>
      </w:pPr>
      <w:r>
        <w:t xml:space="preserve">        Status: ACTIVE(ACTIVE)</w:t>
      </w:r>
    </w:p>
    <w:p w14:paraId="3EF5878A" w14:textId="77777777" w:rsidR="00AF71FA" w:rsidRDefault="00AF71FA" w:rsidP="00F010ED">
      <w:pPr>
        <w:pStyle w:val="CMDOutput"/>
      </w:pPr>
    </w:p>
    <w:p w14:paraId="6C5D8BC7" w14:textId="77777777" w:rsidR="00AF71FA" w:rsidRDefault="00AF71FA" w:rsidP="00F010ED">
      <w:pPr>
        <w:pStyle w:val="CMDOutput"/>
      </w:pPr>
      <w:r>
        <w:t xml:space="preserve">     inbound ah sas:</w:t>
      </w:r>
    </w:p>
    <w:p w14:paraId="5BC8388B" w14:textId="77777777" w:rsidR="00AF71FA" w:rsidRDefault="00AF71FA" w:rsidP="00F010ED">
      <w:pPr>
        <w:pStyle w:val="CMDOutput"/>
      </w:pPr>
    </w:p>
    <w:p w14:paraId="2B2E1207" w14:textId="77777777" w:rsidR="00AF71FA" w:rsidRDefault="00AF71FA" w:rsidP="00F010ED">
      <w:pPr>
        <w:pStyle w:val="CMDOutput"/>
      </w:pPr>
      <w:r>
        <w:t xml:space="preserve">     inbound pcp sas:</w:t>
      </w:r>
    </w:p>
    <w:p w14:paraId="21764EBE" w14:textId="77777777" w:rsidR="00AF71FA" w:rsidRDefault="00AF71FA" w:rsidP="00F010ED">
      <w:pPr>
        <w:pStyle w:val="CMDOutput"/>
      </w:pPr>
    </w:p>
    <w:p w14:paraId="52B78B57" w14:textId="77777777" w:rsidR="00AF71FA" w:rsidRDefault="00AF71FA" w:rsidP="00F010ED">
      <w:pPr>
        <w:pStyle w:val="CMDOutput"/>
      </w:pPr>
      <w:r>
        <w:t xml:space="preserve">     outbound esp sas:</w:t>
      </w:r>
    </w:p>
    <w:p w14:paraId="66696AE9" w14:textId="77777777" w:rsidR="00AF71FA" w:rsidRDefault="00AF71FA" w:rsidP="00F010ED">
      <w:pPr>
        <w:pStyle w:val="CMDOutput"/>
      </w:pPr>
      <w:r>
        <w:t xml:space="preserve">      spi: 0x97C1D18</w:t>
      </w:r>
      <w:proofErr w:type="gramStart"/>
      <w:r>
        <w:t>A(</w:t>
      </w:r>
      <w:proofErr w:type="gramEnd"/>
      <w:r>
        <w:t>2546061706)</w:t>
      </w:r>
    </w:p>
    <w:p w14:paraId="75375278" w14:textId="77777777" w:rsidR="00AF71FA" w:rsidRDefault="00AF71FA" w:rsidP="00F010ED">
      <w:pPr>
        <w:pStyle w:val="CMDOutput"/>
      </w:pPr>
      <w:r>
        <w:lastRenderedPageBreak/>
        <w:t xml:space="preserve">        transform: esp-256-aes esp-sha384-</w:t>
      </w:r>
      <w:proofErr w:type="gramStart"/>
      <w:r>
        <w:t>hmac ,</w:t>
      </w:r>
      <w:proofErr w:type="gramEnd"/>
    </w:p>
    <w:p w14:paraId="6663C006" w14:textId="77777777" w:rsidR="00AF71FA" w:rsidRDefault="00AF71FA" w:rsidP="00F010ED">
      <w:pPr>
        <w:pStyle w:val="CMDOutput"/>
      </w:pPr>
      <w:r>
        <w:t xml:space="preserve">        in use settings </w:t>
      </w:r>
      <w:proofErr w:type="gramStart"/>
      <w:r>
        <w:t>={</w:t>
      </w:r>
      <w:proofErr w:type="gramEnd"/>
      <w:r>
        <w:t>Transport, }</w:t>
      </w:r>
    </w:p>
    <w:p w14:paraId="1BCA9EE4" w14:textId="77777777" w:rsidR="00AF71FA" w:rsidRDefault="00AF71FA" w:rsidP="00F010ED">
      <w:pPr>
        <w:pStyle w:val="CMDOutput"/>
      </w:pPr>
      <w:r>
        <w:t xml:space="preserve">        conn id: 2004, flow_id: ESG:4, sibling_flags FFFFFFFF80000008, crypto map: Tunnel1-head-0</w:t>
      </w:r>
    </w:p>
    <w:p w14:paraId="473E5C35" w14:textId="77777777" w:rsidR="00AF71FA" w:rsidRDefault="00AF71FA" w:rsidP="00F010ED">
      <w:pPr>
        <w:pStyle w:val="CMDOutput"/>
      </w:pPr>
      <w:r>
        <w:t xml:space="preserve">        sa timing: remaining key lifetime (k/sec): (4607995/3305)</w:t>
      </w:r>
    </w:p>
    <w:p w14:paraId="3E642CC1" w14:textId="77777777" w:rsidR="00AF71FA" w:rsidRDefault="00AF71FA" w:rsidP="00F010ED">
      <w:pPr>
        <w:pStyle w:val="CMDOutput"/>
      </w:pPr>
      <w:r>
        <w:t xml:space="preserve">        IV size: 16 bytes</w:t>
      </w:r>
    </w:p>
    <w:p w14:paraId="2415B73D" w14:textId="77777777" w:rsidR="00AF71FA" w:rsidRDefault="00AF71FA" w:rsidP="00F010ED">
      <w:pPr>
        <w:pStyle w:val="CMDOutput"/>
      </w:pPr>
      <w:r>
        <w:t xml:space="preserve">        replay detection support: Y</w:t>
      </w:r>
    </w:p>
    <w:p w14:paraId="702371CE" w14:textId="77777777" w:rsidR="00AF71FA" w:rsidRDefault="00AF71FA" w:rsidP="00F010ED">
      <w:pPr>
        <w:pStyle w:val="CMDOutput"/>
      </w:pPr>
      <w:r>
        <w:t xml:space="preserve">        Status: ACTIVE(ACTIVE)</w:t>
      </w:r>
    </w:p>
    <w:p w14:paraId="1AD1D317" w14:textId="77777777" w:rsidR="00AF71FA" w:rsidRDefault="00AF71FA" w:rsidP="00F010ED">
      <w:pPr>
        <w:pStyle w:val="CMDOutput"/>
      </w:pPr>
    </w:p>
    <w:p w14:paraId="7E9BD884" w14:textId="77777777" w:rsidR="00AF71FA" w:rsidRDefault="00AF71FA" w:rsidP="00F010ED">
      <w:pPr>
        <w:pStyle w:val="CMDOutput"/>
      </w:pPr>
      <w:r>
        <w:t xml:space="preserve">     outbound ah sas:</w:t>
      </w:r>
    </w:p>
    <w:p w14:paraId="3BCE44E0" w14:textId="77777777" w:rsidR="00AF71FA" w:rsidRDefault="00AF71FA" w:rsidP="00F010ED">
      <w:pPr>
        <w:pStyle w:val="CMDOutput"/>
      </w:pPr>
    </w:p>
    <w:p w14:paraId="73352834" w14:textId="77777777" w:rsidR="00AF71FA" w:rsidRDefault="00AF71FA" w:rsidP="00F010ED">
      <w:pPr>
        <w:pStyle w:val="CMDOutput"/>
      </w:pPr>
      <w:r>
        <w:t xml:space="preserve">     outbound pcp sas:</w:t>
      </w:r>
    </w:p>
    <w:p w14:paraId="2A8A5680" w14:textId="666A95D0" w:rsidR="000B24C5" w:rsidRDefault="006A403D" w:rsidP="000B24C5">
      <w:pPr>
        <w:pStyle w:val="SubStepAlpha"/>
      </w:pPr>
      <w:r>
        <w:t xml:space="preserve">On R2 issue the </w:t>
      </w:r>
      <w:r w:rsidR="000B24C5" w:rsidRPr="006A403D">
        <w:rPr>
          <w:b/>
          <w:bCs/>
        </w:rPr>
        <w:t>show crypto isakmp sa</w:t>
      </w:r>
      <w:r w:rsidR="00CF7E37">
        <w:rPr>
          <w:b/>
          <w:bCs/>
        </w:rPr>
        <w:t xml:space="preserve"> </w:t>
      </w:r>
      <w:r w:rsidR="00F42146" w:rsidRPr="00AE11BD">
        <w:rPr>
          <w:bCs/>
        </w:rPr>
        <w:t>command</w:t>
      </w:r>
      <w:r w:rsidR="00F42146">
        <w:rPr>
          <w:b/>
          <w:bCs/>
        </w:rPr>
        <w:t xml:space="preserve"> </w:t>
      </w:r>
      <w:r w:rsidR="00CF7E37" w:rsidRPr="00CF7E37">
        <w:t>to view the</w:t>
      </w:r>
      <w:r w:rsidR="00CF7E37">
        <w:rPr>
          <w:b/>
          <w:bCs/>
        </w:rPr>
        <w:t xml:space="preserve"> </w:t>
      </w:r>
      <w:r w:rsidR="00CF7E37" w:rsidRPr="00CF7E37">
        <w:t>Internet Security Association Management Protocol (ISAKMP) SAs</w:t>
      </w:r>
      <w:r w:rsidR="00CF7E37">
        <w:t xml:space="preserve"> between the peers</w:t>
      </w:r>
      <w:r>
        <w:t xml:space="preserve">. Before the </w:t>
      </w:r>
      <w:r w:rsidR="00CF7E37">
        <w:t xml:space="preserve">formation of the spoke-to-spoke tunnel, SAs have been </w:t>
      </w:r>
      <w:r w:rsidR="009A2A79">
        <w:t xml:space="preserve">made </w:t>
      </w:r>
      <w:r w:rsidR="00CF7E37">
        <w:t xml:space="preserve">between R2 and R3, but no further negotiations have occurred, as indicated by the MM_NO_STATE state of the two SAs between the </w:t>
      </w:r>
      <w:r w:rsidR="0046523C">
        <w:t>routers.</w:t>
      </w:r>
      <w:r w:rsidR="00CF7E37">
        <w:t xml:space="preserve">  </w:t>
      </w:r>
    </w:p>
    <w:p w14:paraId="4B8DBD46" w14:textId="7C1F0F88" w:rsidR="00AF71FA" w:rsidRDefault="00AF71FA" w:rsidP="00AF71FA">
      <w:pPr>
        <w:pStyle w:val="CMD"/>
      </w:pPr>
      <w:r>
        <w:t>R2#</w:t>
      </w:r>
      <w:r w:rsidR="006A403D">
        <w:t xml:space="preserve"> </w:t>
      </w:r>
      <w:r w:rsidRPr="006A403D">
        <w:rPr>
          <w:b/>
          <w:bCs/>
        </w:rPr>
        <w:t xml:space="preserve">show crypto </w:t>
      </w:r>
      <w:proofErr w:type="spellStart"/>
      <w:r w:rsidRPr="006A403D">
        <w:rPr>
          <w:b/>
          <w:bCs/>
        </w:rPr>
        <w:t>isakmp</w:t>
      </w:r>
      <w:proofErr w:type="spellEnd"/>
      <w:r w:rsidRPr="006A403D">
        <w:rPr>
          <w:b/>
          <w:bCs/>
        </w:rPr>
        <w:t xml:space="preserve"> sa</w:t>
      </w:r>
    </w:p>
    <w:p w14:paraId="17A315B3" w14:textId="77777777" w:rsidR="00AF71FA" w:rsidRDefault="00AF71FA" w:rsidP="004E290A">
      <w:pPr>
        <w:pStyle w:val="CMDOutput"/>
      </w:pPr>
      <w:r>
        <w:t>IPv4 Crypto ISAKMP SA</w:t>
      </w:r>
    </w:p>
    <w:p w14:paraId="668443C0" w14:textId="77777777" w:rsidR="00AF71FA" w:rsidRDefault="00AF71FA" w:rsidP="004E290A">
      <w:pPr>
        <w:pStyle w:val="CMDOutput"/>
      </w:pPr>
      <w:r>
        <w:t>dst             src             state          conn-id status</w:t>
      </w:r>
    </w:p>
    <w:p w14:paraId="7B2800C7" w14:textId="77777777" w:rsidR="00AF71FA" w:rsidRDefault="00AF71FA" w:rsidP="004E290A">
      <w:pPr>
        <w:pStyle w:val="CMDOutput"/>
      </w:pPr>
      <w:r>
        <w:t>192.0.2.1       192.168.2.1     QM_IDLE           1001 ACTIVE</w:t>
      </w:r>
    </w:p>
    <w:p w14:paraId="48B2BEF0" w14:textId="77777777" w:rsidR="00AF71FA" w:rsidRDefault="00AF71FA" w:rsidP="004E290A">
      <w:pPr>
        <w:pStyle w:val="CMDOutput"/>
      </w:pPr>
      <w:r>
        <w:t>192.168.2.1     192.0.2.1       QM_IDLE           1002 ACTIVE</w:t>
      </w:r>
    </w:p>
    <w:p w14:paraId="0C53E5B7" w14:textId="77777777" w:rsidR="00AF71FA" w:rsidRDefault="00AF71FA" w:rsidP="004E290A">
      <w:pPr>
        <w:pStyle w:val="CMDOutput"/>
      </w:pPr>
      <w:r>
        <w:t xml:space="preserve">192.168.3.1     192.168.2.1     </w:t>
      </w:r>
      <w:r w:rsidRPr="00CF7E37">
        <w:rPr>
          <w:highlight w:val="yellow"/>
        </w:rPr>
        <w:t>MM_NO_STATE</w:t>
      </w:r>
      <w:r>
        <w:t xml:space="preserve">       1004 ACTIVE (deleted)</w:t>
      </w:r>
    </w:p>
    <w:p w14:paraId="09A05FDF" w14:textId="77777777" w:rsidR="00AF71FA" w:rsidRDefault="00AF71FA" w:rsidP="004E290A">
      <w:pPr>
        <w:pStyle w:val="CMDOutput"/>
      </w:pPr>
      <w:r>
        <w:t xml:space="preserve">192.168.2.1     192.168.3.1     </w:t>
      </w:r>
      <w:r w:rsidRPr="00CF7E37">
        <w:rPr>
          <w:highlight w:val="yellow"/>
        </w:rPr>
        <w:t>MM_NO_STATE</w:t>
      </w:r>
      <w:r>
        <w:t xml:space="preserve">       1003 ACTIVE (deleted)</w:t>
      </w:r>
    </w:p>
    <w:p w14:paraId="688A9EF0" w14:textId="77777777" w:rsidR="00AF71FA" w:rsidRDefault="00AF71FA" w:rsidP="004E290A">
      <w:pPr>
        <w:pStyle w:val="CMDOutput"/>
      </w:pPr>
    </w:p>
    <w:p w14:paraId="29004E7B" w14:textId="77777777" w:rsidR="00AF71FA" w:rsidRDefault="00AF71FA" w:rsidP="004E290A">
      <w:pPr>
        <w:pStyle w:val="CMDOutput"/>
      </w:pPr>
      <w:r>
        <w:t>IPv6 Crypto ISAKMP SA</w:t>
      </w:r>
    </w:p>
    <w:p w14:paraId="3C7A127F" w14:textId="77777777" w:rsidR="007A0A57" w:rsidRDefault="00CF7E37" w:rsidP="00CF7E37">
      <w:pPr>
        <w:pStyle w:val="BodyTextL50"/>
      </w:pPr>
      <w:r>
        <w:t>A</w:t>
      </w:r>
      <w:r w:rsidR="00AF71FA">
        <w:t>fter</w:t>
      </w:r>
      <w:r>
        <w:t xml:space="preserve"> traffic has established the spoke-to-spoke tunnel, the SAs all show the QM_IDLE state. The SAs have been fully negotiated and are available for further ISAKMP quick mode exchanges.</w:t>
      </w:r>
      <w:r w:rsidR="004E290A">
        <w:t xml:space="preserve"> </w:t>
      </w:r>
    </w:p>
    <w:p w14:paraId="42C32EFC" w14:textId="5C7BC8FE" w:rsidR="00AF71FA" w:rsidRDefault="007A0A57" w:rsidP="00CF7E37">
      <w:pPr>
        <w:pStyle w:val="BodyTextL50"/>
      </w:pPr>
      <w:r w:rsidRPr="00AE11BD">
        <w:rPr>
          <w:b/>
          <w:bCs/>
        </w:rPr>
        <w:t>Note</w:t>
      </w:r>
      <w:r>
        <w:t xml:space="preserve">: </w:t>
      </w:r>
      <w:r w:rsidR="004E290A">
        <w:t>ISAKMP modes are outside the scope of this course.</w:t>
      </w:r>
    </w:p>
    <w:p w14:paraId="3195F7E3" w14:textId="29B42A88" w:rsidR="00AF71FA" w:rsidRDefault="00AF71FA" w:rsidP="00AF71FA">
      <w:pPr>
        <w:pStyle w:val="CMD"/>
      </w:pPr>
      <w:r>
        <w:t>R2#</w:t>
      </w:r>
      <w:r w:rsidR="006A403D">
        <w:t xml:space="preserve"> </w:t>
      </w:r>
      <w:r w:rsidRPr="006A403D">
        <w:rPr>
          <w:b/>
          <w:bCs/>
        </w:rPr>
        <w:t>show crypto isakmp sa</w:t>
      </w:r>
    </w:p>
    <w:p w14:paraId="61539E2C" w14:textId="77777777" w:rsidR="00AF71FA" w:rsidRDefault="00AF71FA" w:rsidP="004E290A">
      <w:pPr>
        <w:pStyle w:val="CMDOutput"/>
      </w:pPr>
      <w:r>
        <w:t>IPv4 Crypto ISAKMP SA</w:t>
      </w:r>
    </w:p>
    <w:p w14:paraId="5FE7EE9A" w14:textId="77777777" w:rsidR="00AF71FA" w:rsidRDefault="00AF71FA" w:rsidP="004E290A">
      <w:pPr>
        <w:pStyle w:val="CMDOutput"/>
      </w:pPr>
      <w:r>
        <w:t>dst             src             state          conn-id status</w:t>
      </w:r>
    </w:p>
    <w:p w14:paraId="5FB96402" w14:textId="77777777" w:rsidR="00AF71FA" w:rsidRDefault="00AF71FA" w:rsidP="004E290A">
      <w:pPr>
        <w:pStyle w:val="CMDOutput"/>
      </w:pPr>
      <w:r>
        <w:t>192.0.2.1       192.168.2.1     QM_IDLE           1001 ACTIVE</w:t>
      </w:r>
    </w:p>
    <w:p w14:paraId="663E874D" w14:textId="77777777" w:rsidR="00AF71FA" w:rsidRDefault="00AF71FA" w:rsidP="004E290A">
      <w:pPr>
        <w:pStyle w:val="CMDOutput"/>
      </w:pPr>
      <w:r>
        <w:t>192.168.2.1     192.0.2.1       QM_IDLE           1002 ACTIVE</w:t>
      </w:r>
    </w:p>
    <w:p w14:paraId="07D9885E" w14:textId="77777777" w:rsidR="00AF71FA" w:rsidRDefault="00AF71FA" w:rsidP="004E290A">
      <w:pPr>
        <w:pStyle w:val="CMDOutput"/>
      </w:pPr>
      <w:r>
        <w:t>192.168.3.1     192.168.2.1     QM_IDLE           1004 ACTIVE</w:t>
      </w:r>
    </w:p>
    <w:p w14:paraId="3F512722" w14:textId="77777777" w:rsidR="00AF71FA" w:rsidRDefault="00AF71FA" w:rsidP="004E290A">
      <w:pPr>
        <w:pStyle w:val="CMDOutput"/>
      </w:pPr>
      <w:r>
        <w:t>192.168.2.1     192.168.3.1     QM_IDLE           1003 ACTIVE</w:t>
      </w:r>
    </w:p>
    <w:p w14:paraId="27572AE7" w14:textId="77777777" w:rsidR="00AF71FA" w:rsidRDefault="00AF71FA" w:rsidP="004E290A">
      <w:pPr>
        <w:pStyle w:val="CMDOutput"/>
      </w:pPr>
    </w:p>
    <w:p w14:paraId="5615BACE" w14:textId="078F24B7" w:rsidR="00AF71FA" w:rsidRDefault="00AF71FA" w:rsidP="004E290A">
      <w:pPr>
        <w:pStyle w:val="CMDOutput"/>
      </w:pPr>
      <w:r>
        <w:t>IPv6 Crypto ISAKMP SA</w:t>
      </w:r>
    </w:p>
    <w:p w14:paraId="44168F86" w14:textId="4E1F7F7D" w:rsidR="009A2A79" w:rsidRDefault="009A2A79">
      <w:pPr>
        <w:pStyle w:val="SubStepAlpha"/>
      </w:pPr>
      <w:r>
        <w:t>You have successfully configured and verified IPsec on DMVPN Phase 3 tunnels.</w:t>
      </w:r>
    </w:p>
    <w:p w14:paraId="002AE9E8" w14:textId="77777777" w:rsidR="00D7617B" w:rsidRDefault="00D7617B" w:rsidP="00AE11BD">
      <w:pPr>
        <w:pStyle w:val="ConfigWindow"/>
      </w:pPr>
      <w:r>
        <w:t>Close configuration window</w:t>
      </w:r>
    </w:p>
    <w:p w14:paraId="45205C21" w14:textId="77777777" w:rsidR="006513FB" w:rsidRPr="004C0909" w:rsidRDefault="006513FB" w:rsidP="00AE11BD">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638BE003"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57B34D6" w14:textId="77777777" w:rsidR="006513FB" w:rsidRPr="00763D8B" w:rsidRDefault="006513FB" w:rsidP="00CF7E37">
            <w:pPr>
              <w:pStyle w:val="TableHeading"/>
            </w:pPr>
            <w:r w:rsidRPr="00763D8B">
              <w:t>Router Model</w:t>
            </w:r>
          </w:p>
        </w:tc>
        <w:tc>
          <w:tcPr>
            <w:tcW w:w="2250" w:type="dxa"/>
          </w:tcPr>
          <w:p w14:paraId="62A696DC" w14:textId="77777777" w:rsidR="006513FB" w:rsidRPr="00763D8B" w:rsidRDefault="006513FB" w:rsidP="00CF7E37">
            <w:pPr>
              <w:pStyle w:val="TableHeading"/>
            </w:pPr>
            <w:r w:rsidRPr="00763D8B">
              <w:t>Ethernet Interface #1</w:t>
            </w:r>
          </w:p>
        </w:tc>
        <w:tc>
          <w:tcPr>
            <w:tcW w:w="2250" w:type="dxa"/>
          </w:tcPr>
          <w:p w14:paraId="2BF65AB4" w14:textId="77777777" w:rsidR="006513FB" w:rsidRPr="00763D8B" w:rsidRDefault="006513FB" w:rsidP="00CF7E37">
            <w:pPr>
              <w:pStyle w:val="TableHeading"/>
            </w:pPr>
            <w:r w:rsidRPr="00763D8B">
              <w:t>Ethernet Interface #2</w:t>
            </w:r>
          </w:p>
        </w:tc>
        <w:tc>
          <w:tcPr>
            <w:tcW w:w="2070" w:type="dxa"/>
          </w:tcPr>
          <w:p w14:paraId="25026AA2" w14:textId="77777777" w:rsidR="006513FB" w:rsidRPr="00763D8B" w:rsidRDefault="006513FB" w:rsidP="00CF7E37">
            <w:pPr>
              <w:pStyle w:val="TableHeading"/>
            </w:pPr>
            <w:r w:rsidRPr="00763D8B">
              <w:t>Serial Interface #1</w:t>
            </w:r>
          </w:p>
        </w:tc>
        <w:tc>
          <w:tcPr>
            <w:tcW w:w="2160" w:type="dxa"/>
          </w:tcPr>
          <w:p w14:paraId="68C18804" w14:textId="77777777" w:rsidR="006513FB" w:rsidRPr="00763D8B" w:rsidRDefault="006513FB" w:rsidP="00CF7E37">
            <w:pPr>
              <w:pStyle w:val="TableHeading"/>
            </w:pPr>
            <w:r w:rsidRPr="00763D8B">
              <w:t>Serial Interface #2</w:t>
            </w:r>
          </w:p>
        </w:tc>
      </w:tr>
      <w:tr w:rsidR="006513FB" w14:paraId="71011630" w14:textId="77777777" w:rsidTr="009453F7">
        <w:tc>
          <w:tcPr>
            <w:tcW w:w="1530" w:type="dxa"/>
          </w:tcPr>
          <w:p w14:paraId="081DB5C6" w14:textId="77777777" w:rsidR="006513FB" w:rsidRPr="009453F7" w:rsidRDefault="006513FB" w:rsidP="009453F7">
            <w:pPr>
              <w:pStyle w:val="TableText"/>
            </w:pPr>
            <w:r w:rsidRPr="009453F7">
              <w:t>1800</w:t>
            </w:r>
          </w:p>
        </w:tc>
        <w:tc>
          <w:tcPr>
            <w:tcW w:w="2250" w:type="dxa"/>
          </w:tcPr>
          <w:p w14:paraId="76D328DF" w14:textId="77777777" w:rsidR="006513FB" w:rsidRPr="009453F7" w:rsidRDefault="006513FB" w:rsidP="009453F7">
            <w:pPr>
              <w:pStyle w:val="TableText"/>
            </w:pPr>
            <w:r w:rsidRPr="009453F7">
              <w:t>Fast Ethernet 0/0 (F0/0)</w:t>
            </w:r>
          </w:p>
        </w:tc>
        <w:tc>
          <w:tcPr>
            <w:tcW w:w="2250" w:type="dxa"/>
          </w:tcPr>
          <w:p w14:paraId="1DD3D8D7" w14:textId="77777777" w:rsidR="006513FB" w:rsidRPr="009453F7" w:rsidRDefault="006513FB" w:rsidP="009453F7">
            <w:pPr>
              <w:pStyle w:val="TableText"/>
            </w:pPr>
            <w:r w:rsidRPr="009453F7">
              <w:t>Fast Ethernet 0/1 (F0/1)</w:t>
            </w:r>
          </w:p>
        </w:tc>
        <w:tc>
          <w:tcPr>
            <w:tcW w:w="2070" w:type="dxa"/>
          </w:tcPr>
          <w:p w14:paraId="63328440" w14:textId="77777777" w:rsidR="006513FB" w:rsidRPr="009453F7" w:rsidRDefault="006513FB" w:rsidP="009453F7">
            <w:pPr>
              <w:pStyle w:val="TableText"/>
            </w:pPr>
            <w:r w:rsidRPr="009453F7">
              <w:t>Serial 0/0/0 (S0/0/0)</w:t>
            </w:r>
          </w:p>
        </w:tc>
        <w:tc>
          <w:tcPr>
            <w:tcW w:w="2160" w:type="dxa"/>
          </w:tcPr>
          <w:p w14:paraId="2408646B" w14:textId="77777777" w:rsidR="006513FB" w:rsidRPr="009453F7" w:rsidRDefault="006513FB" w:rsidP="009453F7">
            <w:pPr>
              <w:pStyle w:val="TableText"/>
            </w:pPr>
            <w:r w:rsidRPr="009453F7">
              <w:t>Serial 0/0/1 (S0/0</w:t>
            </w:r>
            <w:r w:rsidR="00C878D9">
              <w:t>/</w:t>
            </w:r>
            <w:r w:rsidRPr="009453F7">
              <w:t>1)</w:t>
            </w:r>
          </w:p>
        </w:tc>
      </w:tr>
      <w:tr w:rsidR="006513FB" w14:paraId="7CC57CFB" w14:textId="77777777" w:rsidTr="009453F7">
        <w:tc>
          <w:tcPr>
            <w:tcW w:w="1530" w:type="dxa"/>
          </w:tcPr>
          <w:p w14:paraId="51BD2DEA" w14:textId="77777777" w:rsidR="006513FB" w:rsidRPr="009453F7" w:rsidRDefault="006513FB" w:rsidP="009453F7">
            <w:pPr>
              <w:pStyle w:val="TableText"/>
            </w:pPr>
            <w:r w:rsidRPr="009453F7">
              <w:t>1900</w:t>
            </w:r>
          </w:p>
        </w:tc>
        <w:tc>
          <w:tcPr>
            <w:tcW w:w="2250" w:type="dxa"/>
          </w:tcPr>
          <w:p w14:paraId="61975B39" w14:textId="77777777" w:rsidR="006513FB" w:rsidRPr="009453F7" w:rsidRDefault="006513FB" w:rsidP="009453F7">
            <w:pPr>
              <w:pStyle w:val="TableText"/>
            </w:pPr>
            <w:r w:rsidRPr="009453F7">
              <w:t>Gigabit Ethernet 0/0 (G0/0)</w:t>
            </w:r>
          </w:p>
        </w:tc>
        <w:tc>
          <w:tcPr>
            <w:tcW w:w="2250" w:type="dxa"/>
          </w:tcPr>
          <w:p w14:paraId="06938528" w14:textId="77777777" w:rsidR="006513FB" w:rsidRPr="009453F7" w:rsidRDefault="006513FB" w:rsidP="009453F7">
            <w:pPr>
              <w:pStyle w:val="TableText"/>
            </w:pPr>
            <w:r w:rsidRPr="009453F7">
              <w:t>Gigabit Ethernet 0/1 (G0/1)</w:t>
            </w:r>
          </w:p>
        </w:tc>
        <w:tc>
          <w:tcPr>
            <w:tcW w:w="2070" w:type="dxa"/>
          </w:tcPr>
          <w:p w14:paraId="64681523" w14:textId="77777777" w:rsidR="006513FB" w:rsidRPr="009453F7" w:rsidRDefault="006513FB" w:rsidP="009453F7">
            <w:pPr>
              <w:pStyle w:val="TableText"/>
            </w:pPr>
            <w:r w:rsidRPr="009453F7">
              <w:t>Serial 0/0/0 (S0/0/0)</w:t>
            </w:r>
          </w:p>
        </w:tc>
        <w:tc>
          <w:tcPr>
            <w:tcW w:w="2160" w:type="dxa"/>
          </w:tcPr>
          <w:p w14:paraId="07FFD61B" w14:textId="77777777" w:rsidR="006513FB" w:rsidRPr="009453F7" w:rsidRDefault="006513FB" w:rsidP="009453F7">
            <w:pPr>
              <w:pStyle w:val="TableText"/>
            </w:pPr>
            <w:r w:rsidRPr="009453F7">
              <w:t>Serial 0/0/1 (S0/0/1)</w:t>
            </w:r>
          </w:p>
        </w:tc>
      </w:tr>
      <w:tr w:rsidR="006513FB" w14:paraId="34C3427F" w14:textId="77777777" w:rsidTr="009453F7">
        <w:tc>
          <w:tcPr>
            <w:tcW w:w="1530" w:type="dxa"/>
          </w:tcPr>
          <w:p w14:paraId="3F58ABB6" w14:textId="77777777" w:rsidR="006513FB" w:rsidRPr="009453F7" w:rsidRDefault="006513FB" w:rsidP="009453F7">
            <w:pPr>
              <w:pStyle w:val="TableText"/>
            </w:pPr>
            <w:r w:rsidRPr="009453F7">
              <w:lastRenderedPageBreak/>
              <w:t>2801</w:t>
            </w:r>
          </w:p>
        </w:tc>
        <w:tc>
          <w:tcPr>
            <w:tcW w:w="2250" w:type="dxa"/>
          </w:tcPr>
          <w:p w14:paraId="47C028C7" w14:textId="77777777" w:rsidR="006513FB" w:rsidRPr="009453F7" w:rsidRDefault="006513FB" w:rsidP="009453F7">
            <w:pPr>
              <w:pStyle w:val="TableText"/>
            </w:pPr>
            <w:r w:rsidRPr="009453F7">
              <w:t>Fast Ethernet 0/0 (F0/0)</w:t>
            </w:r>
          </w:p>
        </w:tc>
        <w:tc>
          <w:tcPr>
            <w:tcW w:w="2250" w:type="dxa"/>
          </w:tcPr>
          <w:p w14:paraId="31E934F5" w14:textId="77777777" w:rsidR="006513FB" w:rsidRPr="009453F7" w:rsidRDefault="006513FB" w:rsidP="009453F7">
            <w:pPr>
              <w:pStyle w:val="TableText"/>
            </w:pPr>
            <w:r w:rsidRPr="009453F7">
              <w:t>Fast Ethernet 0/1 (F0/1)</w:t>
            </w:r>
          </w:p>
        </w:tc>
        <w:tc>
          <w:tcPr>
            <w:tcW w:w="2070" w:type="dxa"/>
          </w:tcPr>
          <w:p w14:paraId="5AA16C99" w14:textId="77777777" w:rsidR="006513FB" w:rsidRPr="009453F7" w:rsidRDefault="006513FB" w:rsidP="009453F7">
            <w:pPr>
              <w:pStyle w:val="TableText"/>
            </w:pPr>
            <w:r w:rsidRPr="009453F7">
              <w:t>Serial 0/1/0 (S0/1/0)</w:t>
            </w:r>
          </w:p>
        </w:tc>
        <w:tc>
          <w:tcPr>
            <w:tcW w:w="2160" w:type="dxa"/>
          </w:tcPr>
          <w:p w14:paraId="7DD0225D" w14:textId="77777777" w:rsidR="006513FB" w:rsidRPr="009453F7" w:rsidRDefault="006513FB" w:rsidP="009453F7">
            <w:pPr>
              <w:pStyle w:val="TableText"/>
            </w:pPr>
            <w:r w:rsidRPr="009453F7">
              <w:t>Serial 0/1/1 (S0/1/1)</w:t>
            </w:r>
          </w:p>
        </w:tc>
      </w:tr>
      <w:tr w:rsidR="006513FB" w14:paraId="43345D95" w14:textId="77777777" w:rsidTr="009453F7">
        <w:tc>
          <w:tcPr>
            <w:tcW w:w="1530" w:type="dxa"/>
          </w:tcPr>
          <w:p w14:paraId="41DACD97" w14:textId="77777777" w:rsidR="006513FB" w:rsidRPr="009453F7" w:rsidRDefault="006513FB" w:rsidP="009453F7">
            <w:pPr>
              <w:pStyle w:val="TableText"/>
            </w:pPr>
            <w:r w:rsidRPr="009453F7">
              <w:t>2811</w:t>
            </w:r>
          </w:p>
        </w:tc>
        <w:tc>
          <w:tcPr>
            <w:tcW w:w="2250" w:type="dxa"/>
          </w:tcPr>
          <w:p w14:paraId="020DF054" w14:textId="77777777" w:rsidR="006513FB" w:rsidRPr="009453F7" w:rsidRDefault="006513FB" w:rsidP="009453F7">
            <w:pPr>
              <w:pStyle w:val="TableText"/>
            </w:pPr>
            <w:r w:rsidRPr="009453F7">
              <w:t>Fast Ethernet 0/0 (F0/0)</w:t>
            </w:r>
          </w:p>
        </w:tc>
        <w:tc>
          <w:tcPr>
            <w:tcW w:w="2250" w:type="dxa"/>
          </w:tcPr>
          <w:p w14:paraId="6BC96B27" w14:textId="77777777" w:rsidR="006513FB" w:rsidRPr="009453F7" w:rsidRDefault="006513FB" w:rsidP="009453F7">
            <w:pPr>
              <w:pStyle w:val="TableText"/>
            </w:pPr>
            <w:r w:rsidRPr="009453F7">
              <w:t>Fast Ethernet 0/1 (F0/1)</w:t>
            </w:r>
          </w:p>
        </w:tc>
        <w:tc>
          <w:tcPr>
            <w:tcW w:w="2070" w:type="dxa"/>
          </w:tcPr>
          <w:p w14:paraId="2920B08E" w14:textId="77777777" w:rsidR="006513FB" w:rsidRPr="009453F7" w:rsidRDefault="006513FB" w:rsidP="009453F7">
            <w:pPr>
              <w:pStyle w:val="TableText"/>
            </w:pPr>
            <w:r w:rsidRPr="009453F7">
              <w:t>Serial 0/0/0 (S0/0/0)</w:t>
            </w:r>
          </w:p>
        </w:tc>
        <w:tc>
          <w:tcPr>
            <w:tcW w:w="2160" w:type="dxa"/>
          </w:tcPr>
          <w:p w14:paraId="66220C07" w14:textId="77777777" w:rsidR="006513FB" w:rsidRPr="009453F7" w:rsidRDefault="006513FB" w:rsidP="009453F7">
            <w:pPr>
              <w:pStyle w:val="TableText"/>
            </w:pPr>
            <w:r w:rsidRPr="009453F7">
              <w:t>Serial 0/0/1 (S0/0/1)</w:t>
            </w:r>
          </w:p>
        </w:tc>
      </w:tr>
      <w:tr w:rsidR="006513FB" w14:paraId="3B7CE5A5" w14:textId="77777777" w:rsidTr="009453F7">
        <w:tc>
          <w:tcPr>
            <w:tcW w:w="1530" w:type="dxa"/>
          </w:tcPr>
          <w:p w14:paraId="4AF6EC54" w14:textId="77777777" w:rsidR="006513FB" w:rsidRPr="009453F7" w:rsidRDefault="006513FB" w:rsidP="009453F7">
            <w:pPr>
              <w:pStyle w:val="TableText"/>
            </w:pPr>
            <w:r w:rsidRPr="009453F7">
              <w:t>2900</w:t>
            </w:r>
          </w:p>
        </w:tc>
        <w:tc>
          <w:tcPr>
            <w:tcW w:w="2250" w:type="dxa"/>
          </w:tcPr>
          <w:p w14:paraId="7DD52C20" w14:textId="77777777" w:rsidR="006513FB" w:rsidRPr="009453F7" w:rsidRDefault="006513FB" w:rsidP="009453F7">
            <w:pPr>
              <w:pStyle w:val="TableText"/>
            </w:pPr>
            <w:r w:rsidRPr="009453F7">
              <w:t>Gigabit Ethernet 0/0 (G0/0)</w:t>
            </w:r>
          </w:p>
        </w:tc>
        <w:tc>
          <w:tcPr>
            <w:tcW w:w="2250" w:type="dxa"/>
          </w:tcPr>
          <w:p w14:paraId="760AD11E" w14:textId="77777777" w:rsidR="006513FB" w:rsidRPr="009453F7" w:rsidRDefault="006513FB" w:rsidP="009453F7">
            <w:pPr>
              <w:pStyle w:val="TableText"/>
            </w:pPr>
            <w:r w:rsidRPr="009453F7">
              <w:t>Gigabit Ethernet 0/1 (G0/1)</w:t>
            </w:r>
          </w:p>
        </w:tc>
        <w:tc>
          <w:tcPr>
            <w:tcW w:w="2070" w:type="dxa"/>
          </w:tcPr>
          <w:p w14:paraId="180551BB" w14:textId="77777777" w:rsidR="006513FB" w:rsidRPr="009453F7" w:rsidRDefault="006513FB" w:rsidP="009453F7">
            <w:pPr>
              <w:pStyle w:val="TableText"/>
            </w:pPr>
            <w:r w:rsidRPr="009453F7">
              <w:t>Serial 0/0/0 (S0/0/0)</w:t>
            </w:r>
          </w:p>
        </w:tc>
        <w:tc>
          <w:tcPr>
            <w:tcW w:w="2160" w:type="dxa"/>
          </w:tcPr>
          <w:p w14:paraId="1F1D20B8" w14:textId="77777777" w:rsidR="006513FB" w:rsidRPr="009453F7" w:rsidRDefault="006513FB" w:rsidP="009453F7">
            <w:pPr>
              <w:pStyle w:val="TableText"/>
            </w:pPr>
            <w:r w:rsidRPr="009453F7">
              <w:t>Serial 0/0/1 (S0/0/1)</w:t>
            </w:r>
          </w:p>
        </w:tc>
      </w:tr>
      <w:tr w:rsidR="00C665A2" w14:paraId="230764DE" w14:textId="77777777" w:rsidTr="009453F7">
        <w:tc>
          <w:tcPr>
            <w:tcW w:w="1530" w:type="dxa"/>
          </w:tcPr>
          <w:p w14:paraId="4182CAA0" w14:textId="77777777" w:rsidR="00C665A2" w:rsidRPr="009453F7" w:rsidRDefault="00C665A2" w:rsidP="009453F7">
            <w:pPr>
              <w:pStyle w:val="TableText"/>
            </w:pPr>
            <w:r>
              <w:t>4221</w:t>
            </w:r>
          </w:p>
        </w:tc>
        <w:tc>
          <w:tcPr>
            <w:tcW w:w="2250" w:type="dxa"/>
          </w:tcPr>
          <w:p w14:paraId="51A4343D"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2374F961"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598FC352" w14:textId="77777777" w:rsidR="00C665A2" w:rsidRPr="009453F7" w:rsidRDefault="00C665A2" w:rsidP="009453F7">
            <w:pPr>
              <w:pStyle w:val="TableText"/>
            </w:pPr>
            <w:r>
              <w:t>Serial 0/1/0 (S0/1</w:t>
            </w:r>
            <w:r w:rsidRPr="009453F7">
              <w:t>/0)</w:t>
            </w:r>
          </w:p>
        </w:tc>
        <w:tc>
          <w:tcPr>
            <w:tcW w:w="2160" w:type="dxa"/>
          </w:tcPr>
          <w:p w14:paraId="7B450CC2" w14:textId="77777777" w:rsidR="00C665A2" w:rsidRPr="009453F7" w:rsidRDefault="00C665A2" w:rsidP="00C665A2">
            <w:pPr>
              <w:pStyle w:val="TableText"/>
            </w:pPr>
            <w:r>
              <w:t>Serial 0/1/1</w:t>
            </w:r>
            <w:r w:rsidRPr="009453F7">
              <w:t xml:space="preserve"> (S0/</w:t>
            </w:r>
            <w:r>
              <w:t>1/1</w:t>
            </w:r>
            <w:r w:rsidRPr="009453F7">
              <w:t>)</w:t>
            </w:r>
          </w:p>
        </w:tc>
      </w:tr>
      <w:tr w:rsidR="00C665A2" w14:paraId="54DA8369" w14:textId="77777777" w:rsidTr="009453F7">
        <w:tc>
          <w:tcPr>
            <w:tcW w:w="1530" w:type="dxa"/>
          </w:tcPr>
          <w:p w14:paraId="6DB54BD2" w14:textId="77777777" w:rsidR="00C665A2" w:rsidRDefault="00C665A2" w:rsidP="00C665A2">
            <w:pPr>
              <w:pStyle w:val="TableText"/>
            </w:pPr>
            <w:r>
              <w:t>4300</w:t>
            </w:r>
          </w:p>
        </w:tc>
        <w:tc>
          <w:tcPr>
            <w:tcW w:w="2250" w:type="dxa"/>
          </w:tcPr>
          <w:p w14:paraId="5F2AB9D0"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05274A97"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4F653728" w14:textId="77777777" w:rsidR="00C665A2" w:rsidRDefault="00C665A2" w:rsidP="00C665A2">
            <w:pPr>
              <w:pStyle w:val="TableText"/>
            </w:pPr>
            <w:r>
              <w:t>Serial 0/1/0 (S0/1</w:t>
            </w:r>
            <w:r w:rsidRPr="009453F7">
              <w:t>/0)</w:t>
            </w:r>
          </w:p>
        </w:tc>
        <w:tc>
          <w:tcPr>
            <w:tcW w:w="2160" w:type="dxa"/>
          </w:tcPr>
          <w:p w14:paraId="7901CB20" w14:textId="77777777" w:rsidR="00C665A2" w:rsidRDefault="00C665A2" w:rsidP="00C665A2">
            <w:pPr>
              <w:pStyle w:val="TableText"/>
            </w:pPr>
            <w:r>
              <w:t>Serial 0/1/1</w:t>
            </w:r>
            <w:r w:rsidRPr="009453F7">
              <w:t xml:space="preserve"> (S0/</w:t>
            </w:r>
            <w:r>
              <w:t>1/1</w:t>
            </w:r>
            <w:r w:rsidRPr="009453F7">
              <w:t>)</w:t>
            </w:r>
          </w:p>
        </w:tc>
      </w:tr>
    </w:tbl>
    <w:p w14:paraId="5DF0257D" w14:textId="2058A99B"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46F63B9" w14:textId="125B0CDE" w:rsidR="00AB4B7E" w:rsidRPr="00603503" w:rsidRDefault="00AB4B7E" w:rsidP="00AD7FB7">
      <w:pPr>
        <w:pStyle w:val="ConfigWindow"/>
      </w:pPr>
      <w:r>
        <w:t>End of document</w:t>
      </w:r>
      <w:bookmarkStart w:id="4" w:name="_GoBack"/>
      <w:bookmarkEnd w:id="4"/>
    </w:p>
    <w:sectPr w:rsidR="00AB4B7E"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C91E8" w14:textId="77777777" w:rsidR="001768E6" w:rsidRDefault="001768E6" w:rsidP="00710659">
      <w:pPr>
        <w:spacing w:after="0" w:line="240" w:lineRule="auto"/>
      </w:pPr>
      <w:r>
        <w:separator/>
      </w:r>
    </w:p>
    <w:p w14:paraId="26963E02" w14:textId="77777777" w:rsidR="001768E6" w:rsidRDefault="001768E6"/>
  </w:endnote>
  <w:endnote w:type="continuationSeparator" w:id="0">
    <w:p w14:paraId="5C4A0859" w14:textId="77777777" w:rsidR="001768E6" w:rsidRDefault="001768E6" w:rsidP="00710659">
      <w:pPr>
        <w:spacing w:after="0" w:line="240" w:lineRule="auto"/>
      </w:pPr>
      <w:r>
        <w:continuationSeparator/>
      </w:r>
    </w:p>
    <w:p w14:paraId="1F2F17E0" w14:textId="77777777" w:rsidR="001768E6" w:rsidRDefault="00176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675B" w14:textId="30AD3DF8" w:rsidR="00A82852" w:rsidRPr="00882B63" w:rsidRDefault="00A8285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7299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446D6" w14:textId="307F094C" w:rsidR="00A82852" w:rsidRPr="00882B63" w:rsidRDefault="00A8285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7299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FBFE6" w14:textId="77777777" w:rsidR="001768E6" w:rsidRDefault="001768E6" w:rsidP="00710659">
      <w:pPr>
        <w:spacing w:after="0" w:line="240" w:lineRule="auto"/>
      </w:pPr>
      <w:r>
        <w:separator/>
      </w:r>
    </w:p>
    <w:p w14:paraId="55B198BF" w14:textId="77777777" w:rsidR="001768E6" w:rsidRDefault="001768E6"/>
  </w:footnote>
  <w:footnote w:type="continuationSeparator" w:id="0">
    <w:p w14:paraId="6D661F84" w14:textId="77777777" w:rsidR="001768E6" w:rsidRDefault="001768E6" w:rsidP="00710659">
      <w:pPr>
        <w:spacing w:after="0" w:line="240" w:lineRule="auto"/>
      </w:pPr>
      <w:r>
        <w:continuationSeparator/>
      </w:r>
    </w:p>
    <w:p w14:paraId="01D40EC2" w14:textId="77777777" w:rsidR="001768E6" w:rsidRDefault="001768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8EA93A032DB4ABA9D9C738C1AC5C0DD"/>
      </w:placeholder>
      <w:dataBinding w:prefixMappings="xmlns:ns0='http://purl.org/dc/elements/1.1/' xmlns:ns1='http://schemas.openxmlformats.org/package/2006/metadata/core-properties' " w:xpath="/ns1:coreProperties[1]/ns0:title[1]" w:storeItemID="{6C3C8BC8-F283-45AE-878A-BAB7291924A1}"/>
      <w:text/>
    </w:sdtPr>
    <w:sdtContent>
      <w:p w14:paraId="4882E121" w14:textId="6FEF7454" w:rsidR="00A82852" w:rsidRDefault="00A82852" w:rsidP="008402F2">
        <w:pPr>
          <w:pStyle w:val="PageHead"/>
        </w:pPr>
        <w:r>
          <w:t>Lab - Configure Secure DMVPN Tunnels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8A28" w14:textId="77777777" w:rsidR="00A82852" w:rsidRDefault="00A82852" w:rsidP="006C3FCF">
    <w:pPr>
      <w:ind w:left="-288"/>
    </w:pPr>
    <w:r>
      <w:rPr>
        <w:noProof/>
      </w:rPr>
      <w:drawing>
        <wp:inline distT="0" distB="0" distL="0" distR="0" wp14:anchorId="1BFCD395" wp14:editId="4D4DBC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48E39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CC"/>
    <w:rsid w:val="00001BDF"/>
    <w:rsid w:val="000036C3"/>
    <w:rsid w:val="0000380F"/>
    <w:rsid w:val="00004175"/>
    <w:rsid w:val="000059C9"/>
    <w:rsid w:val="00012C22"/>
    <w:rsid w:val="000160F7"/>
    <w:rsid w:val="00016D5B"/>
    <w:rsid w:val="00016F30"/>
    <w:rsid w:val="0002047C"/>
    <w:rsid w:val="00021B9A"/>
    <w:rsid w:val="000242D6"/>
    <w:rsid w:val="00024EE5"/>
    <w:rsid w:val="0003319B"/>
    <w:rsid w:val="00034D26"/>
    <w:rsid w:val="00041AF6"/>
    <w:rsid w:val="00044E62"/>
    <w:rsid w:val="00050BA4"/>
    <w:rsid w:val="0005141D"/>
    <w:rsid w:val="00051738"/>
    <w:rsid w:val="0005242B"/>
    <w:rsid w:val="00052548"/>
    <w:rsid w:val="00060696"/>
    <w:rsid w:val="00062D89"/>
    <w:rsid w:val="000671D9"/>
    <w:rsid w:val="00067A67"/>
    <w:rsid w:val="00070C16"/>
    <w:rsid w:val="00075EA9"/>
    <w:rsid w:val="000769CF"/>
    <w:rsid w:val="000773D7"/>
    <w:rsid w:val="00080AD8"/>
    <w:rsid w:val="000815D8"/>
    <w:rsid w:val="00083688"/>
    <w:rsid w:val="00084C99"/>
    <w:rsid w:val="00085CC6"/>
    <w:rsid w:val="00090C07"/>
    <w:rsid w:val="0009147A"/>
    <w:rsid w:val="00091E8D"/>
    <w:rsid w:val="0009378D"/>
    <w:rsid w:val="00097163"/>
    <w:rsid w:val="000A22C8"/>
    <w:rsid w:val="000B2344"/>
    <w:rsid w:val="000B24C5"/>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8E6"/>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5A7"/>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522"/>
    <w:rsid w:val="00235792"/>
    <w:rsid w:val="00242E3A"/>
    <w:rsid w:val="00246492"/>
    <w:rsid w:val="002506CF"/>
    <w:rsid w:val="0025107F"/>
    <w:rsid w:val="00260CD4"/>
    <w:rsid w:val="002634EC"/>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40B"/>
    <w:rsid w:val="00302887"/>
    <w:rsid w:val="003056EB"/>
    <w:rsid w:val="003071FF"/>
    <w:rsid w:val="00310652"/>
    <w:rsid w:val="00311065"/>
    <w:rsid w:val="0031371D"/>
    <w:rsid w:val="0031789F"/>
    <w:rsid w:val="00320788"/>
    <w:rsid w:val="00321C29"/>
    <w:rsid w:val="003233A3"/>
    <w:rsid w:val="00334C33"/>
    <w:rsid w:val="003413C9"/>
    <w:rsid w:val="0034218C"/>
    <w:rsid w:val="0034455D"/>
    <w:rsid w:val="0034604B"/>
    <w:rsid w:val="00346D17"/>
    <w:rsid w:val="00347972"/>
    <w:rsid w:val="0035469B"/>
    <w:rsid w:val="003559CC"/>
    <w:rsid w:val="00355D4B"/>
    <w:rsid w:val="003569D7"/>
    <w:rsid w:val="003608AC"/>
    <w:rsid w:val="00363A23"/>
    <w:rsid w:val="0036440C"/>
    <w:rsid w:val="0036465A"/>
    <w:rsid w:val="00374ACC"/>
    <w:rsid w:val="00377C3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BB1"/>
    <w:rsid w:val="003F18D1"/>
    <w:rsid w:val="003F20EC"/>
    <w:rsid w:val="003F4F0E"/>
    <w:rsid w:val="003F6096"/>
    <w:rsid w:val="003F6E06"/>
    <w:rsid w:val="00403C7A"/>
    <w:rsid w:val="004057A6"/>
    <w:rsid w:val="00406554"/>
    <w:rsid w:val="00407755"/>
    <w:rsid w:val="0041293B"/>
    <w:rsid w:val="004131B0"/>
    <w:rsid w:val="00416C42"/>
    <w:rsid w:val="00416E98"/>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23C"/>
    <w:rsid w:val="004659EE"/>
    <w:rsid w:val="00473E34"/>
    <w:rsid w:val="00476BA9"/>
    <w:rsid w:val="00481650"/>
    <w:rsid w:val="004860D8"/>
    <w:rsid w:val="00490807"/>
    <w:rsid w:val="004936C2"/>
    <w:rsid w:val="0049379C"/>
    <w:rsid w:val="004A1CA0"/>
    <w:rsid w:val="004A22E9"/>
    <w:rsid w:val="004A4ACD"/>
    <w:rsid w:val="004A506C"/>
    <w:rsid w:val="004A5BC5"/>
    <w:rsid w:val="004B023D"/>
    <w:rsid w:val="004B5019"/>
    <w:rsid w:val="004C0909"/>
    <w:rsid w:val="004C3F97"/>
    <w:rsid w:val="004D01F2"/>
    <w:rsid w:val="004D2CED"/>
    <w:rsid w:val="004D3339"/>
    <w:rsid w:val="004D353F"/>
    <w:rsid w:val="004D36D7"/>
    <w:rsid w:val="004D682B"/>
    <w:rsid w:val="004E290A"/>
    <w:rsid w:val="004E6152"/>
    <w:rsid w:val="004F344A"/>
    <w:rsid w:val="004F4EC3"/>
    <w:rsid w:val="00500199"/>
    <w:rsid w:val="00504ED4"/>
    <w:rsid w:val="00510639"/>
    <w:rsid w:val="00511791"/>
    <w:rsid w:val="005139BE"/>
    <w:rsid w:val="00516142"/>
    <w:rsid w:val="0051681C"/>
    <w:rsid w:val="00520027"/>
    <w:rsid w:val="0052093C"/>
    <w:rsid w:val="00521B31"/>
    <w:rsid w:val="00522469"/>
    <w:rsid w:val="0052400A"/>
    <w:rsid w:val="00525EB4"/>
    <w:rsid w:val="00536277"/>
    <w:rsid w:val="00536F43"/>
    <w:rsid w:val="00542616"/>
    <w:rsid w:val="005468C1"/>
    <w:rsid w:val="005510BA"/>
    <w:rsid w:val="00552E82"/>
    <w:rsid w:val="005538C8"/>
    <w:rsid w:val="00554B4E"/>
    <w:rsid w:val="00556C02"/>
    <w:rsid w:val="005606AE"/>
    <w:rsid w:val="00561BB2"/>
    <w:rsid w:val="00563249"/>
    <w:rsid w:val="005702BD"/>
    <w:rsid w:val="00570A65"/>
    <w:rsid w:val="0057595C"/>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12D3"/>
    <w:rsid w:val="005F3AE9"/>
    <w:rsid w:val="006007BB"/>
    <w:rsid w:val="00601DC0"/>
    <w:rsid w:val="006034CB"/>
    <w:rsid w:val="00603503"/>
    <w:rsid w:val="00603C52"/>
    <w:rsid w:val="00610DC7"/>
    <w:rsid w:val="006131CE"/>
    <w:rsid w:val="0061336B"/>
    <w:rsid w:val="00617D6E"/>
    <w:rsid w:val="00620ED5"/>
    <w:rsid w:val="00622D61"/>
    <w:rsid w:val="00624198"/>
    <w:rsid w:val="006304CB"/>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51"/>
    <w:rsid w:val="006A0A2A"/>
    <w:rsid w:val="006A1587"/>
    <w:rsid w:val="006A1B33"/>
    <w:rsid w:val="006A403D"/>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B97"/>
    <w:rsid w:val="0073604C"/>
    <w:rsid w:val="007436BF"/>
    <w:rsid w:val="007443E9"/>
    <w:rsid w:val="00745DCE"/>
    <w:rsid w:val="00753D89"/>
    <w:rsid w:val="00753DDA"/>
    <w:rsid w:val="00754A6E"/>
    <w:rsid w:val="007550F9"/>
    <w:rsid w:val="007553D8"/>
    <w:rsid w:val="00755C9B"/>
    <w:rsid w:val="00760804"/>
    <w:rsid w:val="00760FE4"/>
    <w:rsid w:val="007636C2"/>
    <w:rsid w:val="00763D8B"/>
    <w:rsid w:val="007657F6"/>
    <w:rsid w:val="00765E47"/>
    <w:rsid w:val="0077125A"/>
    <w:rsid w:val="007777ED"/>
    <w:rsid w:val="0078405B"/>
    <w:rsid w:val="00786F58"/>
    <w:rsid w:val="00787CC1"/>
    <w:rsid w:val="00792F4E"/>
    <w:rsid w:val="0079398D"/>
    <w:rsid w:val="00796C25"/>
    <w:rsid w:val="007A0A57"/>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A0B"/>
    <w:rsid w:val="007F3A60"/>
    <w:rsid w:val="007F3D0B"/>
    <w:rsid w:val="007F7C94"/>
    <w:rsid w:val="00802FFA"/>
    <w:rsid w:val="00810E4B"/>
    <w:rsid w:val="00814BAA"/>
    <w:rsid w:val="00816C2C"/>
    <w:rsid w:val="00816F0C"/>
    <w:rsid w:val="0082211C"/>
    <w:rsid w:val="00824295"/>
    <w:rsid w:val="00825D6B"/>
    <w:rsid w:val="00827A65"/>
    <w:rsid w:val="00830473"/>
    <w:rsid w:val="008313F3"/>
    <w:rsid w:val="008402F2"/>
    <w:rsid w:val="00840469"/>
    <w:rsid w:val="008405BB"/>
    <w:rsid w:val="0084564F"/>
    <w:rsid w:val="00846494"/>
    <w:rsid w:val="00847B20"/>
    <w:rsid w:val="008509D3"/>
    <w:rsid w:val="00853418"/>
    <w:rsid w:val="008566E6"/>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A72"/>
    <w:rsid w:val="008C286A"/>
    <w:rsid w:val="008C2920"/>
    <w:rsid w:val="008C4307"/>
    <w:rsid w:val="008D23DF"/>
    <w:rsid w:val="008D5E23"/>
    <w:rsid w:val="008D73BF"/>
    <w:rsid w:val="008D7F09"/>
    <w:rsid w:val="008E00D5"/>
    <w:rsid w:val="008E5B64"/>
    <w:rsid w:val="008E7DAA"/>
    <w:rsid w:val="008F0094"/>
    <w:rsid w:val="008F03EF"/>
    <w:rsid w:val="008F340F"/>
    <w:rsid w:val="008F5AC3"/>
    <w:rsid w:val="00903523"/>
    <w:rsid w:val="00906281"/>
    <w:rsid w:val="0090659A"/>
    <w:rsid w:val="00911080"/>
    <w:rsid w:val="00912500"/>
    <w:rsid w:val="0091350B"/>
    <w:rsid w:val="00915986"/>
    <w:rsid w:val="00917624"/>
    <w:rsid w:val="0092126E"/>
    <w:rsid w:val="00921703"/>
    <w:rsid w:val="00926CB2"/>
    <w:rsid w:val="00930386"/>
    <w:rsid w:val="009309F5"/>
    <w:rsid w:val="00933237"/>
    <w:rsid w:val="00933F28"/>
    <w:rsid w:val="009400C3"/>
    <w:rsid w:val="00942299"/>
    <w:rsid w:val="009453F7"/>
    <w:rsid w:val="009476C0"/>
    <w:rsid w:val="00963E34"/>
    <w:rsid w:val="00964DFA"/>
    <w:rsid w:val="00970898"/>
    <w:rsid w:val="00970A69"/>
    <w:rsid w:val="0097119B"/>
    <w:rsid w:val="0098155C"/>
    <w:rsid w:val="00981CCA"/>
    <w:rsid w:val="00983B77"/>
    <w:rsid w:val="00996053"/>
    <w:rsid w:val="00997E71"/>
    <w:rsid w:val="009A0B2F"/>
    <w:rsid w:val="009A1CF4"/>
    <w:rsid w:val="009A2A79"/>
    <w:rsid w:val="009A37D7"/>
    <w:rsid w:val="009A4E17"/>
    <w:rsid w:val="009A6955"/>
    <w:rsid w:val="009B0697"/>
    <w:rsid w:val="009B341C"/>
    <w:rsid w:val="009B5747"/>
    <w:rsid w:val="009C0B81"/>
    <w:rsid w:val="009C3182"/>
    <w:rsid w:val="009C344A"/>
    <w:rsid w:val="009D2C27"/>
    <w:rsid w:val="009D503E"/>
    <w:rsid w:val="009E2309"/>
    <w:rsid w:val="009E42B9"/>
    <w:rsid w:val="009E4E17"/>
    <w:rsid w:val="009E54B9"/>
    <w:rsid w:val="009F4C2E"/>
    <w:rsid w:val="00A00F1A"/>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678BF"/>
    <w:rsid w:val="00A724F1"/>
    <w:rsid w:val="00A73991"/>
    <w:rsid w:val="00A73EBA"/>
    <w:rsid w:val="00A754B4"/>
    <w:rsid w:val="00A76665"/>
    <w:rsid w:val="00A76749"/>
    <w:rsid w:val="00A807C1"/>
    <w:rsid w:val="00A82658"/>
    <w:rsid w:val="00A82852"/>
    <w:rsid w:val="00A83374"/>
    <w:rsid w:val="00A837A4"/>
    <w:rsid w:val="00A96172"/>
    <w:rsid w:val="00A9672A"/>
    <w:rsid w:val="00A96D52"/>
    <w:rsid w:val="00A97C5F"/>
    <w:rsid w:val="00AA3A90"/>
    <w:rsid w:val="00AB0D6A"/>
    <w:rsid w:val="00AB43B3"/>
    <w:rsid w:val="00AB49B9"/>
    <w:rsid w:val="00AB4B7E"/>
    <w:rsid w:val="00AB501D"/>
    <w:rsid w:val="00AB758A"/>
    <w:rsid w:val="00AC027E"/>
    <w:rsid w:val="00AC05AB"/>
    <w:rsid w:val="00AC1E7E"/>
    <w:rsid w:val="00AC507D"/>
    <w:rsid w:val="00AC66E4"/>
    <w:rsid w:val="00AD0118"/>
    <w:rsid w:val="00AD04F2"/>
    <w:rsid w:val="00AD4578"/>
    <w:rsid w:val="00AD68E9"/>
    <w:rsid w:val="00AD761F"/>
    <w:rsid w:val="00AD7FB7"/>
    <w:rsid w:val="00AE11BD"/>
    <w:rsid w:val="00AE56C0"/>
    <w:rsid w:val="00AF71FA"/>
    <w:rsid w:val="00AF7ACC"/>
    <w:rsid w:val="00B00914"/>
    <w:rsid w:val="00B02A8E"/>
    <w:rsid w:val="00B052EE"/>
    <w:rsid w:val="00B1081F"/>
    <w:rsid w:val="00B11CC5"/>
    <w:rsid w:val="00B14E2A"/>
    <w:rsid w:val="00B2496B"/>
    <w:rsid w:val="00B27499"/>
    <w:rsid w:val="00B3010D"/>
    <w:rsid w:val="00B311B9"/>
    <w:rsid w:val="00B35151"/>
    <w:rsid w:val="00B433F2"/>
    <w:rsid w:val="00B458E8"/>
    <w:rsid w:val="00B46D28"/>
    <w:rsid w:val="00B47940"/>
    <w:rsid w:val="00B5397B"/>
    <w:rsid w:val="00B53EE9"/>
    <w:rsid w:val="00B6183E"/>
    <w:rsid w:val="00B62809"/>
    <w:rsid w:val="00B72F2A"/>
    <w:rsid w:val="00B74716"/>
    <w:rsid w:val="00B7675A"/>
    <w:rsid w:val="00B81898"/>
    <w:rsid w:val="00B82DED"/>
    <w:rsid w:val="00B8606B"/>
    <w:rsid w:val="00B878E7"/>
    <w:rsid w:val="00B879CC"/>
    <w:rsid w:val="00B96F2D"/>
    <w:rsid w:val="00B97278"/>
    <w:rsid w:val="00B97943"/>
    <w:rsid w:val="00BA1D0B"/>
    <w:rsid w:val="00BA2B50"/>
    <w:rsid w:val="00BA6972"/>
    <w:rsid w:val="00BB1E0D"/>
    <w:rsid w:val="00BB26C8"/>
    <w:rsid w:val="00BB4D9B"/>
    <w:rsid w:val="00BB73FF"/>
    <w:rsid w:val="00BB7688"/>
    <w:rsid w:val="00BC175E"/>
    <w:rsid w:val="00BC7423"/>
    <w:rsid w:val="00BC7CAC"/>
    <w:rsid w:val="00BD4D4C"/>
    <w:rsid w:val="00BD5553"/>
    <w:rsid w:val="00BD6D76"/>
    <w:rsid w:val="00BE3A73"/>
    <w:rsid w:val="00BE56B3"/>
    <w:rsid w:val="00BE676D"/>
    <w:rsid w:val="00BF04E8"/>
    <w:rsid w:val="00BF16BF"/>
    <w:rsid w:val="00BF4D1F"/>
    <w:rsid w:val="00BF76BE"/>
    <w:rsid w:val="00BF78D0"/>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63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994"/>
    <w:rsid w:val="00C73E03"/>
    <w:rsid w:val="00C7626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0EE"/>
    <w:rsid w:val="00CF5D31"/>
    <w:rsid w:val="00CF5E87"/>
    <w:rsid w:val="00CF5F3B"/>
    <w:rsid w:val="00CF7733"/>
    <w:rsid w:val="00CF791A"/>
    <w:rsid w:val="00CF7E37"/>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17B"/>
    <w:rsid w:val="00D778DF"/>
    <w:rsid w:val="00D84BDA"/>
    <w:rsid w:val="00D86D9E"/>
    <w:rsid w:val="00D87013"/>
    <w:rsid w:val="00D876A8"/>
    <w:rsid w:val="00D87F26"/>
    <w:rsid w:val="00D913F0"/>
    <w:rsid w:val="00D93063"/>
    <w:rsid w:val="00D933B0"/>
    <w:rsid w:val="00D951FC"/>
    <w:rsid w:val="00D977E8"/>
    <w:rsid w:val="00D97B16"/>
    <w:rsid w:val="00DA119B"/>
    <w:rsid w:val="00DA16F7"/>
    <w:rsid w:val="00DB03CC"/>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77D2"/>
    <w:rsid w:val="00E11A48"/>
    <w:rsid w:val="00E130EB"/>
    <w:rsid w:val="00E162CD"/>
    <w:rsid w:val="00E17FA5"/>
    <w:rsid w:val="00E21BFE"/>
    <w:rsid w:val="00E21C88"/>
    <w:rsid w:val="00E223AC"/>
    <w:rsid w:val="00E2409D"/>
    <w:rsid w:val="00E26930"/>
    <w:rsid w:val="00E27257"/>
    <w:rsid w:val="00E27F4F"/>
    <w:rsid w:val="00E33C65"/>
    <w:rsid w:val="00E449D0"/>
    <w:rsid w:val="00E44A34"/>
    <w:rsid w:val="00E4506A"/>
    <w:rsid w:val="00E521F1"/>
    <w:rsid w:val="00E53F99"/>
    <w:rsid w:val="00E56510"/>
    <w:rsid w:val="00E62EA8"/>
    <w:rsid w:val="00E67A6E"/>
    <w:rsid w:val="00E70096"/>
    <w:rsid w:val="00E71B43"/>
    <w:rsid w:val="00E81612"/>
    <w:rsid w:val="00E82BD7"/>
    <w:rsid w:val="00E841A5"/>
    <w:rsid w:val="00E85850"/>
    <w:rsid w:val="00E859E3"/>
    <w:rsid w:val="00E87D18"/>
    <w:rsid w:val="00E87D62"/>
    <w:rsid w:val="00E97333"/>
    <w:rsid w:val="00EA486E"/>
    <w:rsid w:val="00EA4FA3"/>
    <w:rsid w:val="00EB001B"/>
    <w:rsid w:val="00EB3082"/>
    <w:rsid w:val="00EB5261"/>
    <w:rsid w:val="00EB6C33"/>
    <w:rsid w:val="00EC1DEA"/>
    <w:rsid w:val="00EC43F8"/>
    <w:rsid w:val="00EC6F62"/>
    <w:rsid w:val="00ED2EA2"/>
    <w:rsid w:val="00ED6019"/>
    <w:rsid w:val="00ED7830"/>
    <w:rsid w:val="00EE2BFF"/>
    <w:rsid w:val="00EE3909"/>
    <w:rsid w:val="00EE4ECB"/>
    <w:rsid w:val="00EF4205"/>
    <w:rsid w:val="00EF5939"/>
    <w:rsid w:val="00F010ED"/>
    <w:rsid w:val="00F01714"/>
    <w:rsid w:val="00F0258F"/>
    <w:rsid w:val="00F02D06"/>
    <w:rsid w:val="00F056E5"/>
    <w:rsid w:val="00F06FDD"/>
    <w:rsid w:val="00F10366"/>
    <w:rsid w:val="00F10819"/>
    <w:rsid w:val="00F11219"/>
    <w:rsid w:val="00F15735"/>
    <w:rsid w:val="00F16F35"/>
    <w:rsid w:val="00F17559"/>
    <w:rsid w:val="00F2229D"/>
    <w:rsid w:val="00F25ABB"/>
    <w:rsid w:val="00F266F0"/>
    <w:rsid w:val="00F26F62"/>
    <w:rsid w:val="00F27963"/>
    <w:rsid w:val="00F30103"/>
    <w:rsid w:val="00F30446"/>
    <w:rsid w:val="00F4135D"/>
    <w:rsid w:val="00F41F1B"/>
    <w:rsid w:val="00F42146"/>
    <w:rsid w:val="00F46BD9"/>
    <w:rsid w:val="00F60BE0"/>
    <w:rsid w:val="00F6280E"/>
    <w:rsid w:val="00F666EC"/>
    <w:rsid w:val="00F66C26"/>
    <w:rsid w:val="00F7050A"/>
    <w:rsid w:val="00F75533"/>
    <w:rsid w:val="00F8036D"/>
    <w:rsid w:val="00F809DC"/>
    <w:rsid w:val="00F84BEB"/>
    <w:rsid w:val="00F86EB0"/>
    <w:rsid w:val="00FA154B"/>
    <w:rsid w:val="00FA3811"/>
    <w:rsid w:val="00FA3B9F"/>
    <w:rsid w:val="00FA3F06"/>
    <w:rsid w:val="00FA4A26"/>
    <w:rsid w:val="00FA7084"/>
    <w:rsid w:val="00FA7BEF"/>
    <w:rsid w:val="00FB1105"/>
    <w:rsid w:val="00FB1929"/>
    <w:rsid w:val="00FB5DBC"/>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5D705"/>
  <w15:docId w15:val="{40FAEE7E-AB1D-4806-B227-81F16E9D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8285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F12D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B4B7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A82852"/>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P\ENARSI\DMVPN\secur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EA93A032DB4ABA9D9C738C1AC5C0DD"/>
        <w:category>
          <w:name w:val="General"/>
          <w:gallery w:val="placeholder"/>
        </w:category>
        <w:types>
          <w:type w:val="bbPlcHdr"/>
        </w:types>
        <w:behaviors>
          <w:behavior w:val="content"/>
        </w:behaviors>
        <w:guid w:val="{7475C48C-541E-4440-8F74-B730190FC49B}"/>
      </w:docPartPr>
      <w:docPartBody>
        <w:p w:rsidR="007551A4" w:rsidRDefault="003711B3">
          <w:pPr>
            <w:pStyle w:val="48EA93A032DB4ABA9D9C738C1AC5C0D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B3"/>
    <w:rsid w:val="003711B3"/>
    <w:rsid w:val="007551A4"/>
    <w:rsid w:val="0091212B"/>
    <w:rsid w:val="00B8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EA93A032DB4ABA9D9C738C1AC5C0DD">
    <w:name w:val="48EA93A032DB4ABA9D9C738C1AC5C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F7B52-248A-4EA8-A293-6E254CE0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11</Pages>
  <Words>3149</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Lab - Configure Secure DMVPN Tunnels</vt:lpstr>
    </vt:vector>
  </TitlesOfParts>
  <Company>Cisco Systems, Inc.</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Secure DMVPN Tunnels</dc:title>
  <dc:creator>Martin Benson</dc:creator>
  <dc:description>2020</dc:description>
  <cp:lastModifiedBy>Suk-Yi Pennock -X (spennock - UNICON INC at Cisco)</cp:lastModifiedBy>
  <cp:revision>4</cp:revision>
  <cp:lastPrinted>2020-04-01T20:47:00Z</cp:lastPrinted>
  <dcterms:created xsi:type="dcterms:W3CDTF">2020-04-01T20:46:00Z</dcterms:created>
  <dcterms:modified xsi:type="dcterms:W3CDTF">2020-04-01T20:47:00Z</dcterms:modified>
</cp:coreProperties>
</file>