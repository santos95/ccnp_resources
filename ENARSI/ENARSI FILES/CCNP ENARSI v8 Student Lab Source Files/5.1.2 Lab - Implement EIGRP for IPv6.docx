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BE50" w14:textId="5E56E23D" w:rsidR="004D36D7" w:rsidRPr="00FD4A68" w:rsidRDefault="00F06344" w:rsidP="00F06344">
      <w:pPr>
        <w:pStyle w:val="Title"/>
        <w:rPr>
          <w:rStyle w:val="LabTitleInstVersred"/>
          <w:b/>
          <w:color w:val="auto"/>
        </w:rPr>
      </w:pPr>
      <w:sdt>
        <w:sdtPr>
          <w:rPr>
            <w:color w:val="EE0000"/>
          </w:rPr>
          <w:alias w:val="Title"/>
          <w:tag w:val=""/>
          <w:id w:val="-487021785"/>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Content>
          <w:r w:rsidR="00EA503D" w:rsidRPr="00333556">
            <w:t>Lab - Implement EIGRP</w:t>
          </w:r>
          <w:r w:rsidR="00EA503D">
            <w:t xml:space="preserve"> for IP</w:t>
          </w:r>
          <w:r w:rsidR="00EA503D" w:rsidRPr="00333556">
            <w:t>v6</w:t>
          </w:r>
        </w:sdtContent>
      </w:sdt>
    </w:p>
    <w:p w14:paraId="37C61B63" w14:textId="77777777" w:rsidR="00D778DF" w:rsidRPr="00E70096" w:rsidRDefault="00D778DF" w:rsidP="00D452F4">
      <w:pPr>
        <w:pStyle w:val="Heading1"/>
      </w:pPr>
      <w:r w:rsidRPr="00E70096">
        <w:t>Topology</w:t>
      </w:r>
    </w:p>
    <w:p w14:paraId="06E1F5BD" w14:textId="39A3BBAE" w:rsidR="005A3F65" w:rsidRDefault="005A3F65" w:rsidP="00D778DF">
      <w:pPr>
        <w:pStyle w:val="Visual"/>
      </w:pPr>
      <w:r>
        <w:rPr>
          <w:noProof/>
        </w:rPr>
        <w:drawing>
          <wp:inline distT="0" distB="0" distL="0" distR="0" wp14:anchorId="243A7F81" wp14:editId="28FCAFF3">
            <wp:extent cx="6229350" cy="2461173"/>
            <wp:effectExtent l="0" t="0" r="0" b="0"/>
            <wp:docPr id="6" name="Picture 6" descr="This topology has 3 routers, 2 switches, and 1 PC. PC1 is connected to D1 G1/0/23. D1 G1/0/11 is connected to R1 G0/0/1. R1 g0/0/0 is connected to R2 g0/0/0. R2 G0/0/1 is connected to R3 G0/0/0. R3 G0/0/1 is connected to D2 G1/0/11. D2 G1/0/1 is connected to D1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653" cy="2481047"/>
                    </a:xfrm>
                    <a:prstGeom prst="rect">
                      <a:avLst/>
                    </a:prstGeom>
                    <a:noFill/>
                  </pic:spPr>
                </pic:pic>
              </a:graphicData>
            </a:graphic>
          </wp:inline>
        </w:drawing>
      </w:r>
    </w:p>
    <w:p w14:paraId="58DA132B" w14:textId="67A64158" w:rsidR="006D08BB" w:rsidRPr="006D08BB" w:rsidRDefault="00D778DF" w:rsidP="006D08BB">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6 address / prefix length, and link local address."/>
      </w:tblPr>
      <w:tblGrid>
        <w:gridCol w:w="1797"/>
        <w:gridCol w:w="2250"/>
        <w:gridCol w:w="3426"/>
        <w:gridCol w:w="2332"/>
      </w:tblGrid>
      <w:tr w:rsidR="006D08BB" w14:paraId="315D3BD9" w14:textId="77777777" w:rsidTr="00532A79">
        <w:trPr>
          <w:cantSplit/>
          <w:tblHeader/>
          <w:jc w:val="center"/>
        </w:trPr>
        <w:tc>
          <w:tcPr>
            <w:tcW w:w="17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1E2E90" w14:textId="77777777" w:rsidR="006D08BB" w:rsidRPr="00E87D62" w:rsidRDefault="006D08BB" w:rsidP="00383E2C">
            <w:pPr>
              <w:pStyle w:val="TableHeading"/>
            </w:pPr>
            <w:r>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ED3144" w14:textId="77777777" w:rsidR="006D08BB" w:rsidRPr="00E87D62" w:rsidRDefault="006D08BB" w:rsidP="00383E2C">
            <w:pPr>
              <w:pStyle w:val="TableHeading"/>
            </w:pPr>
            <w:r w:rsidRPr="00E87D62">
              <w:t>Interface</w:t>
            </w:r>
          </w:p>
        </w:tc>
        <w:tc>
          <w:tcPr>
            <w:tcW w:w="3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87C735" w14:textId="77777777" w:rsidR="006D08BB" w:rsidRPr="00E87D62" w:rsidRDefault="006D08BB" w:rsidP="00383E2C">
            <w:pPr>
              <w:pStyle w:val="TableHeading"/>
            </w:pPr>
            <w:r w:rsidRPr="00E87D62">
              <w:t>IP</w:t>
            </w:r>
            <w:r>
              <w:t>v6</w:t>
            </w:r>
            <w:r w:rsidRPr="00E87D62">
              <w:t xml:space="preserve"> Address</w:t>
            </w:r>
            <w:r>
              <w:t>/Prefix Length</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F21D5D" w14:textId="77777777" w:rsidR="006D08BB" w:rsidRPr="00E87D62" w:rsidRDefault="006D08BB" w:rsidP="00383E2C">
            <w:pPr>
              <w:pStyle w:val="TableHeading"/>
            </w:pPr>
            <w:r>
              <w:t>Link Local Address</w:t>
            </w:r>
          </w:p>
        </w:tc>
      </w:tr>
      <w:tr w:rsidR="006D08BB" w14:paraId="68BF7F92" w14:textId="77777777" w:rsidTr="00532A79">
        <w:trPr>
          <w:cantSplit/>
          <w:jc w:val="center"/>
        </w:trPr>
        <w:tc>
          <w:tcPr>
            <w:tcW w:w="1797" w:type="dxa"/>
            <w:tcBorders>
              <w:bottom w:val="nil"/>
            </w:tcBorders>
            <w:vAlign w:val="bottom"/>
          </w:tcPr>
          <w:p w14:paraId="60CDBD1C" w14:textId="77777777" w:rsidR="006D08BB" w:rsidRPr="008B68E7" w:rsidRDefault="006D08BB" w:rsidP="00E50AAD">
            <w:pPr>
              <w:pStyle w:val="TableText"/>
            </w:pPr>
            <w:r>
              <w:t>R1</w:t>
            </w:r>
          </w:p>
        </w:tc>
        <w:tc>
          <w:tcPr>
            <w:tcW w:w="2250" w:type="dxa"/>
            <w:vAlign w:val="bottom"/>
          </w:tcPr>
          <w:p w14:paraId="4FDCCDBD" w14:textId="77777777" w:rsidR="006D08BB" w:rsidRPr="008B68E7" w:rsidRDefault="006D08BB" w:rsidP="00E50AAD">
            <w:pPr>
              <w:pStyle w:val="TableText"/>
            </w:pPr>
            <w:r>
              <w:t>G0/0/0</w:t>
            </w:r>
          </w:p>
        </w:tc>
        <w:tc>
          <w:tcPr>
            <w:tcW w:w="3426" w:type="dxa"/>
            <w:vAlign w:val="bottom"/>
          </w:tcPr>
          <w:p w14:paraId="64CD9B15" w14:textId="084F7E3D" w:rsidR="006D08BB" w:rsidRPr="008B68E7" w:rsidRDefault="008E6AA7" w:rsidP="00E50AAD">
            <w:pPr>
              <w:pStyle w:val="TableText"/>
            </w:pPr>
            <w:r>
              <w:t>2001:</w:t>
            </w:r>
            <w:r w:rsidR="00D144DB">
              <w:t>db</w:t>
            </w:r>
            <w:proofErr w:type="gramStart"/>
            <w:r w:rsidR="00D144DB">
              <w:t>8:cafe</w:t>
            </w:r>
            <w:proofErr w:type="gramEnd"/>
            <w:r>
              <w:t>:1::1/64</w:t>
            </w:r>
          </w:p>
        </w:tc>
        <w:tc>
          <w:tcPr>
            <w:tcW w:w="2332" w:type="dxa"/>
            <w:vAlign w:val="bottom"/>
          </w:tcPr>
          <w:p w14:paraId="3EC36326" w14:textId="6CAAABDF" w:rsidR="006D08BB" w:rsidRPr="008B68E7" w:rsidRDefault="00214964" w:rsidP="00E50AAD">
            <w:pPr>
              <w:pStyle w:val="TableText"/>
            </w:pPr>
            <w:r>
              <w:t>fe</w:t>
            </w:r>
            <w:r w:rsidR="008E6AA7">
              <w:t>80::1</w:t>
            </w:r>
            <w:r w:rsidR="00A64946">
              <w:t>:1</w:t>
            </w:r>
          </w:p>
        </w:tc>
      </w:tr>
      <w:tr w:rsidR="006D08BB" w14:paraId="135E6810" w14:textId="77777777" w:rsidTr="00532A79">
        <w:trPr>
          <w:cantSplit/>
          <w:jc w:val="center"/>
        </w:trPr>
        <w:tc>
          <w:tcPr>
            <w:tcW w:w="1797" w:type="dxa"/>
            <w:tcBorders>
              <w:top w:val="nil"/>
              <w:bottom w:val="nil"/>
            </w:tcBorders>
            <w:vAlign w:val="bottom"/>
          </w:tcPr>
          <w:p w14:paraId="158DEAEB" w14:textId="77777777" w:rsidR="006D08BB" w:rsidRPr="008B68E7" w:rsidRDefault="006D08BB" w:rsidP="00E50AAD">
            <w:pPr>
              <w:pStyle w:val="ConfigWindow"/>
            </w:pPr>
            <w:r>
              <w:t>R1</w:t>
            </w:r>
          </w:p>
        </w:tc>
        <w:tc>
          <w:tcPr>
            <w:tcW w:w="2250" w:type="dxa"/>
            <w:vAlign w:val="bottom"/>
          </w:tcPr>
          <w:p w14:paraId="0079FBE9" w14:textId="77777777" w:rsidR="006D08BB" w:rsidRPr="008B68E7" w:rsidRDefault="006D08BB" w:rsidP="00E50AAD">
            <w:pPr>
              <w:pStyle w:val="TableText"/>
            </w:pPr>
            <w:r>
              <w:t>G0/0/1.1</w:t>
            </w:r>
          </w:p>
        </w:tc>
        <w:tc>
          <w:tcPr>
            <w:tcW w:w="3426" w:type="dxa"/>
            <w:vAlign w:val="bottom"/>
          </w:tcPr>
          <w:p w14:paraId="62C1D882" w14:textId="6A906F50" w:rsidR="006D08BB" w:rsidRPr="008B68E7" w:rsidRDefault="008E6AA7" w:rsidP="00E50AAD">
            <w:pPr>
              <w:pStyle w:val="TableText"/>
            </w:pPr>
            <w:r>
              <w:t>2001:</w:t>
            </w:r>
            <w:r w:rsidR="00D144DB">
              <w:t>db</w:t>
            </w:r>
            <w:proofErr w:type="gramStart"/>
            <w:r w:rsidR="00D144DB">
              <w:t>8:acad</w:t>
            </w:r>
            <w:proofErr w:type="gramEnd"/>
            <w:r>
              <w:t>:1::1/64</w:t>
            </w:r>
          </w:p>
        </w:tc>
        <w:tc>
          <w:tcPr>
            <w:tcW w:w="2332" w:type="dxa"/>
            <w:vAlign w:val="bottom"/>
          </w:tcPr>
          <w:p w14:paraId="419BDC47" w14:textId="420B4015" w:rsidR="006D08BB" w:rsidRPr="008B68E7" w:rsidRDefault="00214964" w:rsidP="00E50AAD">
            <w:pPr>
              <w:pStyle w:val="TableText"/>
            </w:pPr>
            <w:r>
              <w:t>fe80</w:t>
            </w:r>
            <w:r w:rsidR="008E6AA7">
              <w:t>::1</w:t>
            </w:r>
            <w:r w:rsidR="00A64946">
              <w:t>:2</w:t>
            </w:r>
          </w:p>
        </w:tc>
      </w:tr>
      <w:tr w:rsidR="006D08BB" w14:paraId="1F0F3AF3" w14:textId="77777777" w:rsidTr="00532A79">
        <w:trPr>
          <w:cantSplit/>
          <w:jc w:val="center"/>
        </w:trPr>
        <w:tc>
          <w:tcPr>
            <w:tcW w:w="1797" w:type="dxa"/>
            <w:tcBorders>
              <w:top w:val="nil"/>
              <w:bottom w:val="single" w:sz="2" w:space="0" w:color="auto"/>
            </w:tcBorders>
            <w:vAlign w:val="bottom"/>
          </w:tcPr>
          <w:p w14:paraId="27CAE03E" w14:textId="77777777" w:rsidR="006D08BB" w:rsidRDefault="006D08BB" w:rsidP="00E50AAD">
            <w:pPr>
              <w:pStyle w:val="ConfigWindow"/>
            </w:pPr>
            <w:r>
              <w:t>R1</w:t>
            </w:r>
          </w:p>
        </w:tc>
        <w:tc>
          <w:tcPr>
            <w:tcW w:w="2250" w:type="dxa"/>
            <w:vAlign w:val="bottom"/>
          </w:tcPr>
          <w:p w14:paraId="2D09675E" w14:textId="77777777" w:rsidR="006D08BB" w:rsidRDefault="006D08BB" w:rsidP="00E50AAD">
            <w:pPr>
              <w:pStyle w:val="TableText"/>
            </w:pPr>
            <w:r>
              <w:t>G0/0/1.2</w:t>
            </w:r>
          </w:p>
        </w:tc>
        <w:tc>
          <w:tcPr>
            <w:tcW w:w="3426" w:type="dxa"/>
            <w:vAlign w:val="bottom"/>
          </w:tcPr>
          <w:p w14:paraId="5CCF4781" w14:textId="44A62E4F" w:rsidR="006D08BB" w:rsidRDefault="008E6AA7" w:rsidP="00E50AAD">
            <w:pPr>
              <w:pStyle w:val="TableText"/>
            </w:pPr>
            <w:r>
              <w:t>2001:</w:t>
            </w:r>
            <w:r w:rsidR="00D144DB">
              <w:t>db</w:t>
            </w:r>
            <w:proofErr w:type="gramStart"/>
            <w:r w:rsidR="00D144DB">
              <w:t>8:acad</w:t>
            </w:r>
            <w:proofErr w:type="gramEnd"/>
            <w:r>
              <w:t>:2::1/64</w:t>
            </w:r>
          </w:p>
        </w:tc>
        <w:tc>
          <w:tcPr>
            <w:tcW w:w="2332" w:type="dxa"/>
            <w:vAlign w:val="bottom"/>
          </w:tcPr>
          <w:p w14:paraId="16F70F36" w14:textId="364B6DE2" w:rsidR="006D08BB" w:rsidRPr="008B68E7" w:rsidRDefault="00214964" w:rsidP="00E50AAD">
            <w:pPr>
              <w:pStyle w:val="TableText"/>
            </w:pPr>
            <w:r>
              <w:t>fe80</w:t>
            </w:r>
            <w:r w:rsidR="008E6AA7">
              <w:t>::1</w:t>
            </w:r>
            <w:r w:rsidR="00A64946">
              <w:t>:3</w:t>
            </w:r>
          </w:p>
        </w:tc>
      </w:tr>
      <w:tr w:rsidR="006D08BB" w14:paraId="3B9B1727" w14:textId="77777777" w:rsidTr="00532A79">
        <w:trPr>
          <w:cantSplit/>
          <w:jc w:val="center"/>
        </w:trPr>
        <w:tc>
          <w:tcPr>
            <w:tcW w:w="1797" w:type="dxa"/>
            <w:tcBorders>
              <w:bottom w:val="nil"/>
            </w:tcBorders>
            <w:vAlign w:val="bottom"/>
          </w:tcPr>
          <w:p w14:paraId="265535D3" w14:textId="77777777" w:rsidR="006D08BB" w:rsidRPr="008B68E7" w:rsidRDefault="006D08BB" w:rsidP="00E50AAD">
            <w:pPr>
              <w:pStyle w:val="TableText"/>
            </w:pPr>
            <w:r>
              <w:t>R2</w:t>
            </w:r>
          </w:p>
        </w:tc>
        <w:tc>
          <w:tcPr>
            <w:tcW w:w="2250" w:type="dxa"/>
            <w:vAlign w:val="bottom"/>
          </w:tcPr>
          <w:p w14:paraId="2DFEA650" w14:textId="77777777" w:rsidR="006D08BB" w:rsidRPr="008B68E7" w:rsidRDefault="006D08BB" w:rsidP="00E50AAD">
            <w:pPr>
              <w:pStyle w:val="TableText"/>
            </w:pPr>
            <w:r>
              <w:t>G0/0/0</w:t>
            </w:r>
          </w:p>
        </w:tc>
        <w:tc>
          <w:tcPr>
            <w:tcW w:w="3426" w:type="dxa"/>
            <w:vAlign w:val="bottom"/>
          </w:tcPr>
          <w:p w14:paraId="1D3F098E" w14:textId="06C34122" w:rsidR="006D08BB" w:rsidRPr="008B68E7" w:rsidRDefault="00F15AD4" w:rsidP="00E50AAD">
            <w:pPr>
              <w:pStyle w:val="TableText"/>
            </w:pPr>
            <w:r>
              <w:t>2001:</w:t>
            </w:r>
            <w:r w:rsidR="00D144DB">
              <w:t>db</w:t>
            </w:r>
            <w:proofErr w:type="gramStart"/>
            <w:r w:rsidR="00D144DB">
              <w:t>8:cafe</w:t>
            </w:r>
            <w:proofErr w:type="gramEnd"/>
            <w:r>
              <w:t>:1::2/64</w:t>
            </w:r>
          </w:p>
        </w:tc>
        <w:tc>
          <w:tcPr>
            <w:tcW w:w="2332" w:type="dxa"/>
            <w:vAlign w:val="bottom"/>
          </w:tcPr>
          <w:p w14:paraId="165E52CC" w14:textId="0BA67A84" w:rsidR="006D08BB" w:rsidRPr="008B68E7" w:rsidRDefault="00214964" w:rsidP="00E50AAD">
            <w:pPr>
              <w:pStyle w:val="TableText"/>
            </w:pPr>
            <w:r>
              <w:t>fe80</w:t>
            </w:r>
            <w:r w:rsidR="00F15AD4">
              <w:t>::2</w:t>
            </w:r>
            <w:r w:rsidR="00A64946">
              <w:t>:1</w:t>
            </w:r>
          </w:p>
        </w:tc>
      </w:tr>
      <w:tr w:rsidR="006D08BB" w14:paraId="29A7F06D" w14:textId="77777777" w:rsidTr="00532A79">
        <w:trPr>
          <w:cantSplit/>
          <w:jc w:val="center"/>
        </w:trPr>
        <w:tc>
          <w:tcPr>
            <w:tcW w:w="1797" w:type="dxa"/>
            <w:tcBorders>
              <w:top w:val="nil"/>
              <w:bottom w:val="nil"/>
            </w:tcBorders>
            <w:vAlign w:val="bottom"/>
          </w:tcPr>
          <w:p w14:paraId="47D4121A" w14:textId="77777777" w:rsidR="006D08BB" w:rsidRDefault="006D08BB" w:rsidP="00E50AAD">
            <w:pPr>
              <w:pStyle w:val="ConfigWindow"/>
            </w:pPr>
            <w:r>
              <w:t>R2</w:t>
            </w:r>
          </w:p>
        </w:tc>
        <w:tc>
          <w:tcPr>
            <w:tcW w:w="2250" w:type="dxa"/>
            <w:vAlign w:val="bottom"/>
          </w:tcPr>
          <w:p w14:paraId="2DC74E9B" w14:textId="77777777" w:rsidR="006D08BB" w:rsidRDefault="006D08BB" w:rsidP="00E50AAD">
            <w:pPr>
              <w:pStyle w:val="TableText"/>
            </w:pPr>
            <w:r>
              <w:t>G0/0/1</w:t>
            </w:r>
          </w:p>
        </w:tc>
        <w:tc>
          <w:tcPr>
            <w:tcW w:w="3426" w:type="dxa"/>
            <w:vAlign w:val="bottom"/>
          </w:tcPr>
          <w:p w14:paraId="521F5E02" w14:textId="0CB6C02C" w:rsidR="006D08BB" w:rsidRDefault="00F15AD4" w:rsidP="00E50AAD">
            <w:pPr>
              <w:pStyle w:val="TableText"/>
            </w:pPr>
            <w:r>
              <w:t>2001:</w:t>
            </w:r>
            <w:r w:rsidR="00D144DB">
              <w:t>db</w:t>
            </w:r>
            <w:proofErr w:type="gramStart"/>
            <w:r w:rsidR="00D144DB">
              <w:t>8:cafe</w:t>
            </w:r>
            <w:proofErr w:type="gramEnd"/>
            <w:r>
              <w:t>:2::2/64</w:t>
            </w:r>
          </w:p>
        </w:tc>
        <w:tc>
          <w:tcPr>
            <w:tcW w:w="2332" w:type="dxa"/>
            <w:vAlign w:val="bottom"/>
          </w:tcPr>
          <w:p w14:paraId="18665A6E" w14:textId="59F6FD86" w:rsidR="006D08BB" w:rsidRPr="008B68E7" w:rsidRDefault="00214964" w:rsidP="00E50AAD">
            <w:pPr>
              <w:pStyle w:val="TableText"/>
            </w:pPr>
            <w:r>
              <w:t>fe80</w:t>
            </w:r>
            <w:r w:rsidR="00F15AD4">
              <w:t>::2</w:t>
            </w:r>
            <w:r w:rsidR="00A64946">
              <w:t>:2</w:t>
            </w:r>
          </w:p>
        </w:tc>
      </w:tr>
      <w:tr w:rsidR="00AB161E" w14:paraId="13B6B246" w14:textId="77777777" w:rsidTr="00532A79">
        <w:trPr>
          <w:cantSplit/>
          <w:jc w:val="center"/>
        </w:trPr>
        <w:tc>
          <w:tcPr>
            <w:tcW w:w="1797" w:type="dxa"/>
            <w:tcBorders>
              <w:top w:val="nil"/>
              <w:bottom w:val="nil"/>
            </w:tcBorders>
            <w:vAlign w:val="bottom"/>
          </w:tcPr>
          <w:p w14:paraId="1F702CC0" w14:textId="0D55AAEE" w:rsidR="00AB161E" w:rsidRDefault="00AB161E" w:rsidP="00E50AAD">
            <w:pPr>
              <w:pStyle w:val="ConfigWindow"/>
            </w:pPr>
            <w:r>
              <w:t>R2</w:t>
            </w:r>
          </w:p>
        </w:tc>
        <w:tc>
          <w:tcPr>
            <w:tcW w:w="2250" w:type="dxa"/>
            <w:vAlign w:val="bottom"/>
          </w:tcPr>
          <w:p w14:paraId="2D719765" w14:textId="516426E8" w:rsidR="00AB161E" w:rsidRDefault="00AB161E" w:rsidP="00E50AAD">
            <w:pPr>
              <w:pStyle w:val="TableText"/>
            </w:pPr>
            <w:r>
              <w:t>Loopback 0</w:t>
            </w:r>
          </w:p>
        </w:tc>
        <w:tc>
          <w:tcPr>
            <w:tcW w:w="3426" w:type="dxa"/>
            <w:vAlign w:val="bottom"/>
          </w:tcPr>
          <w:p w14:paraId="79C9C8C4" w14:textId="7368D797" w:rsidR="00AB161E" w:rsidRDefault="00AB161E" w:rsidP="00E50AAD">
            <w:pPr>
              <w:pStyle w:val="TableText"/>
            </w:pPr>
            <w:r>
              <w:t>2001:</w:t>
            </w:r>
            <w:r w:rsidR="00D144DB">
              <w:t>db</w:t>
            </w:r>
            <w:proofErr w:type="gramStart"/>
            <w:r w:rsidR="00D144DB">
              <w:t>8:ff</w:t>
            </w:r>
            <w:proofErr w:type="gramEnd"/>
            <w:r>
              <w:t>:999:153/64</w:t>
            </w:r>
          </w:p>
        </w:tc>
        <w:tc>
          <w:tcPr>
            <w:tcW w:w="2332" w:type="dxa"/>
            <w:vAlign w:val="bottom"/>
          </w:tcPr>
          <w:p w14:paraId="4D28078E" w14:textId="1823BADD" w:rsidR="00AB161E" w:rsidRDefault="00214964" w:rsidP="00E50AAD">
            <w:pPr>
              <w:pStyle w:val="TableText"/>
            </w:pPr>
            <w:r>
              <w:t>fe80</w:t>
            </w:r>
            <w:r w:rsidR="00AB161E">
              <w:t>::2:3</w:t>
            </w:r>
          </w:p>
        </w:tc>
      </w:tr>
      <w:tr w:rsidR="00AB161E" w14:paraId="0335DB66" w14:textId="77777777" w:rsidTr="00532A79">
        <w:trPr>
          <w:cantSplit/>
          <w:jc w:val="center"/>
        </w:trPr>
        <w:tc>
          <w:tcPr>
            <w:tcW w:w="1797" w:type="dxa"/>
            <w:tcBorders>
              <w:top w:val="nil"/>
              <w:bottom w:val="nil"/>
            </w:tcBorders>
            <w:vAlign w:val="bottom"/>
          </w:tcPr>
          <w:p w14:paraId="700DC2A8" w14:textId="491BCD09" w:rsidR="00AB161E" w:rsidRDefault="00AB161E" w:rsidP="00E50AAD">
            <w:pPr>
              <w:pStyle w:val="ConfigWindow"/>
            </w:pPr>
            <w:r>
              <w:t>R2</w:t>
            </w:r>
          </w:p>
        </w:tc>
        <w:tc>
          <w:tcPr>
            <w:tcW w:w="2250" w:type="dxa"/>
            <w:vAlign w:val="bottom"/>
          </w:tcPr>
          <w:p w14:paraId="5AF18A4F" w14:textId="5BE0B492" w:rsidR="00AB161E" w:rsidRDefault="00AB161E" w:rsidP="00E50AAD">
            <w:pPr>
              <w:pStyle w:val="TableText"/>
            </w:pPr>
            <w:r>
              <w:t>Loopback 1</w:t>
            </w:r>
          </w:p>
        </w:tc>
        <w:tc>
          <w:tcPr>
            <w:tcW w:w="3426" w:type="dxa"/>
            <w:vAlign w:val="bottom"/>
          </w:tcPr>
          <w:p w14:paraId="7F53EC76" w14:textId="2DC45F44" w:rsidR="00AB161E" w:rsidRDefault="00AB161E" w:rsidP="00E50AAD">
            <w:pPr>
              <w:pStyle w:val="TableText"/>
            </w:pPr>
            <w:r>
              <w:t>2001:</w:t>
            </w:r>
            <w:r w:rsidR="00D144DB">
              <w:t>db</w:t>
            </w:r>
            <w:proofErr w:type="gramStart"/>
            <w:r w:rsidR="00D144DB">
              <w:t>8:cede</w:t>
            </w:r>
            <w:r>
              <w:t>::</w:t>
            </w:r>
            <w:proofErr w:type="gramEnd"/>
            <w:r>
              <w:t>1/64</w:t>
            </w:r>
          </w:p>
        </w:tc>
        <w:tc>
          <w:tcPr>
            <w:tcW w:w="2332" w:type="dxa"/>
            <w:vAlign w:val="bottom"/>
          </w:tcPr>
          <w:p w14:paraId="51A35D0F" w14:textId="61878945" w:rsidR="00AB161E" w:rsidRDefault="00214964" w:rsidP="00E50AAD">
            <w:pPr>
              <w:pStyle w:val="TableText"/>
            </w:pPr>
            <w:r>
              <w:t>fe80</w:t>
            </w:r>
            <w:r w:rsidR="00AB161E">
              <w:t>::2:4</w:t>
            </w:r>
          </w:p>
        </w:tc>
      </w:tr>
      <w:tr w:rsidR="00AB161E" w14:paraId="48C6FE14" w14:textId="77777777" w:rsidTr="00532A79">
        <w:trPr>
          <w:cantSplit/>
          <w:jc w:val="center"/>
        </w:trPr>
        <w:tc>
          <w:tcPr>
            <w:tcW w:w="1797" w:type="dxa"/>
            <w:tcBorders>
              <w:top w:val="nil"/>
              <w:bottom w:val="nil"/>
            </w:tcBorders>
            <w:vAlign w:val="bottom"/>
          </w:tcPr>
          <w:p w14:paraId="10099FBD" w14:textId="577BFB1F" w:rsidR="00AB161E" w:rsidRDefault="00AB161E" w:rsidP="00E50AAD">
            <w:pPr>
              <w:pStyle w:val="ConfigWindow"/>
            </w:pPr>
            <w:r>
              <w:t>R2</w:t>
            </w:r>
          </w:p>
        </w:tc>
        <w:tc>
          <w:tcPr>
            <w:tcW w:w="2250" w:type="dxa"/>
            <w:vAlign w:val="bottom"/>
          </w:tcPr>
          <w:p w14:paraId="5C41D3C6" w14:textId="63FE8B43" w:rsidR="00AB161E" w:rsidRDefault="00AB161E" w:rsidP="00E50AAD">
            <w:pPr>
              <w:pStyle w:val="TableText"/>
            </w:pPr>
            <w:r>
              <w:t>Loopback 2</w:t>
            </w:r>
          </w:p>
        </w:tc>
        <w:tc>
          <w:tcPr>
            <w:tcW w:w="3426" w:type="dxa"/>
            <w:vAlign w:val="bottom"/>
          </w:tcPr>
          <w:p w14:paraId="64664305" w14:textId="27AA068B" w:rsidR="00AB161E" w:rsidRDefault="00AB161E" w:rsidP="00E50AAD">
            <w:pPr>
              <w:pStyle w:val="TableText"/>
            </w:pPr>
            <w:r>
              <w:t>2001:</w:t>
            </w:r>
            <w:r w:rsidR="00D144DB">
              <w:t>db</w:t>
            </w:r>
            <w:proofErr w:type="gramStart"/>
            <w:r w:rsidR="00D144DB">
              <w:t>8:cede</w:t>
            </w:r>
            <w:proofErr w:type="gramEnd"/>
            <w:r>
              <w:t>:1::1/64</w:t>
            </w:r>
          </w:p>
        </w:tc>
        <w:tc>
          <w:tcPr>
            <w:tcW w:w="2332" w:type="dxa"/>
            <w:vAlign w:val="bottom"/>
          </w:tcPr>
          <w:p w14:paraId="42260CD4" w14:textId="40C9BA3E" w:rsidR="00AB161E" w:rsidRDefault="00214964" w:rsidP="00E50AAD">
            <w:pPr>
              <w:pStyle w:val="TableText"/>
            </w:pPr>
            <w:r>
              <w:t>fe80</w:t>
            </w:r>
            <w:r w:rsidR="00AB161E">
              <w:t>::2:5</w:t>
            </w:r>
          </w:p>
        </w:tc>
      </w:tr>
      <w:tr w:rsidR="006D08BB" w14:paraId="27187E51" w14:textId="77777777" w:rsidTr="00532A79">
        <w:trPr>
          <w:cantSplit/>
          <w:jc w:val="center"/>
        </w:trPr>
        <w:tc>
          <w:tcPr>
            <w:tcW w:w="1797" w:type="dxa"/>
            <w:tcBorders>
              <w:bottom w:val="nil"/>
            </w:tcBorders>
            <w:vAlign w:val="bottom"/>
          </w:tcPr>
          <w:p w14:paraId="2BCC0AF2" w14:textId="77777777" w:rsidR="006D08BB" w:rsidRDefault="006D08BB" w:rsidP="00E50AAD">
            <w:pPr>
              <w:pStyle w:val="TableText"/>
            </w:pPr>
            <w:r>
              <w:t>R3</w:t>
            </w:r>
          </w:p>
        </w:tc>
        <w:tc>
          <w:tcPr>
            <w:tcW w:w="2250" w:type="dxa"/>
            <w:vAlign w:val="bottom"/>
          </w:tcPr>
          <w:p w14:paraId="4DCCBE41" w14:textId="77777777" w:rsidR="006D08BB" w:rsidRDefault="006D08BB" w:rsidP="00E50AAD">
            <w:pPr>
              <w:pStyle w:val="TableText"/>
            </w:pPr>
            <w:r>
              <w:t>G0/0/0</w:t>
            </w:r>
          </w:p>
        </w:tc>
        <w:tc>
          <w:tcPr>
            <w:tcW w:w="3426" w:type="dxa"/>
            <w:vAlign w:val="bottom"/>
          </w:tcPr>
          <w:p w14:paraId="42ABA35F" w14:textId="15FABBC3" w:rsidR="006D08BB" w:rsidRDefault="00E50AAD" w:rsidP="00E50AAD">
            <w:pPr>
              <w:pStyle w:val="TableText"/>
            </w:pPr>
            <w:r>
              <w:t>2001:</w:t>
            </w:r>
            <w:r w:rsidR="00D144DB">
              <w:t>db</w:t>
            </w:r>
            <w:proofErr w:type="gramStart"/>
            <w:r w:rsidR="00D144DB">
              <w:t>8:cafe</w:t>
            </w:r>
            <w:proofErr w:type="gramEnd"/>
            <w:r>
              <w:t>:2::1/64</w:t>
            </w:r>
          </w:p>
        </w:tc>
        <w:tc>
          <w:tcPr>
            <w:tcW w:w="2332" w:type="dxa"/>
            <w:vAlign w:val="bottom"/>
          </w:tcPr>
          <w:p w14:paraId="4DA75298" w14:textId="4F01D625" w:rsidR="006D08BB" w:rsidRDefault="00214964" w:rsidP="00E50AAD">
            <w:pPr>
              <w:pStyle w:val="TableText"/>
            </w:pPr>
            <w:r>
              <w:t>fe80</w:t>
            </w:r>
            <w:r w:rsidR="00E50AAD">
              <w:t>::3</w:t>
            </w:r>
            <w:r w:rsidR="00A64946">
              <w:t>:1</w:t>
            </w:r>
          </w:p>
        </w:tc>
      </w:tr>
      <w:tr w:rsidR="006D08BB" w14:paraId="1C00F493" w14:textId="77777777" w:rsidTr="00532A79">
        <w:trPr>
          <w:cantSplit/>
          <w:jc w:val="center"/>
        </w:trPr>
        <w:tc>
          <w:tcPr>
            <w:tcW w:w="1797" w:type="dxa"/>
            <w:tcBorders>
              <w:top w:val="nil"/>
              <w:bottom w:val="nil"/>
            </w:tcBorders>
            <w:vAlign w:val="bottom"/>
          </w:tcPr>
          <w:p w14:paraId="71B2AEE2" w14:textId="77777777" w:rsidR="006D08BB" w:rsidRDefault="006D08BB" w:rsidP="00E50AAD">
            <w:pPr>
              <w:pStyle w:val="ConfigWindow"/>
            </w:pPr>
            <w:r>
              <w:t>R3</w:t>
            </w:r>
          </w:p>
        </w:tc>
        <w:tc>
          <w:tcPr>
            <w:tcW w:w="2250" w:type="dxa"/>
            <w:vAlign w:val="bottom"/>
          </w:tcPr>
          <w:p w14:paraId="6EEBFC8D" w14:textId="77777777" w:rsidR="006D08BB" w:rsidRDefault="006D08BB" w:rsidP="00E50AAD">
            <w:pPr>
              <w:pStyle w:val="TableText"/>
            </w:pPr>
            <w:r>
              <w:t>G0/0/1</w:t>
            </w:r>
          </w:p>
        </w:tc>
        <w:tc>
          <w:tcPr>
            <w:tcW w:w="3426" w:type="dxa"/>
            <w:vAlign w:val="bottom"/>
          </w:tcPr>
          <w:p w14:paraId="6E448F27" w14:textId="3AA90204" w:rsidR="006D08BB" w:rsidRDefault="00E50AAD" w:rsidP="00E50AAD">
            <w:pPr>
              <w:pStyle w:val="TableText"/>
            </w:pPr>
            <w:r>
              <w:t>2001:</w:t>
            </w:r>
            <w:r w:rsidR="00D144DB">
              <w:t>db</w:t>
            </w:r>
            <w:proofErr w:type="gramStart"/>
            <w:r w:rsidR="00D144DB">
              <w:t>8:acad</w:t>
            </w:r>
            <w:proofErr w:type="gramEnd"/>
            <w:r>
              <w:t>:</w:t>
            </w:r>
            <w:r w:rsidR="00A64946">
              <w:t>3</w:t>
            </w:r>
            <w:r>
              <w:t>::</w:t>
            </w:r>
            <w:r w:rsidR="00A64946">
              <w:t>1</w:t>
            </w:r>
            <w:r>
              <w:t>/64</w:t>
            </w:r>
          </w:p>
        </w:tc>
        <w:tc>
          <w:tcPr>
            <w:tcW w:w="2332" w:type="dxa"/>
            <w:vAlign w:val="bottom"/>
          </w:tcPr>
          <w:p w14:paraId="5734B497" w14:textId="00BF2E32" w:rsidR="006D08BB" w:rsidRDefault="00214964" w:rsidP="00E50AAD">
            <w:pPr>
              <w:pStyle w:val="TableText"/>
            </w:pPr>
            <w:r>
              <w:t>fe80</w:t>
            </w:r>
            <w:r w:rsidR="00E50AAD">
              <w:t>::3</w:t>
            </w:r>
            <w:r w:rsidR="00A64946">
              <w:t>:2</w:t>
            </w:r>
          </w:p>
        </w:tc>
      </w:tr>
      <w:tr w:rsidR="00E50AAD" w14:paraId="7F9B925D" w14:textId="77777777" w:rsidTr="00532A79">
        <w:trPr>
          <w:cantSplit/>
          <w:jc w:val="center"/>
        </w:trPr>
        <w:tc>
          <w:tcPr>
            <w:tcW w:w="1797" w:type="dxa"/>
            <w:tcBorders>
              <w:top w:val="nil"/>
              <w:bottom w:val="nil"/>
            </w:tcBorders>
            <w:vAlign w:val="bottom"/>
          </w:tcPr>
          <w:p w14:paraId="6BB37E92" w14:textId="77777777" w:rsidR="00E50AAD" w:rsidRDefault="00E50AAD" w:rsidP="00E50AAD">
            <w:pPr>
              <w:pStyle w:val="ConfigWindow"/>
            </w:pPr>
            <w:r>
              <w:t>R3</w:t>
            </w:r>
          </w:p>
        </w:tc>
        <w:tc>
          <w:tcPr>
            <w:tcW w:w="2250" w:type="dxa"/>
            <w:vAlign w:val="bottom"/>
          </w:tcPr>
          <w:p w14:paraId="600B98B4" w14:textId="77777777" w:rsidR="00E50AAD" w:rsidRDefault="00E50AAD" w:rsidP="00E50AAD">
            <w:pPr>
              <w:pStyle w:val="TableText"/>
            </w:pPr>
            <w:r>
              <w:t>Loopback 1</w:t>
            </w:r>
          </w:p>
        </w:tc>
        <w:tc>
          <w:tcPr>
            <w:tcW w:w="3426" w:type="dxa"/>
          </w:tcPr>
          <w:p w14:paraId="37EE205C" w14:textId="415BE65E"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:8::1/64</w:t>
            </w:r>
          </w:p>
        </w:tc>
        <w:tc>
          <w:tcPr>
            <w:tcW w:w="2332" w:type="dxa"/>
            <w:vAlign w:val="bottom"/>
          </w:tcPr>
          <w:p w14:paraId="455C43A3" w14:textId="7DA17272" w:rsidR="00E50AAD" w:rsidRDefault="00214964" w:rsidP="00E50AAD">
            <w:pPr>
              <w:pStyle w:val="TableText"/>
            </w:pPr>
            <w:r>
              <w:t>fe80</w:t>
            </w:r>
            <w:r w:rsidR="00E50AAD">
              <w:t>::3</w:t>
            </w:r>
            <w:r w:rsidR="00A64946">
              <w:t>:</w:t>
            </w:r>
            <w:r w:rsidR="008D187D">
              <w:t>3</w:t>
            </w:r>
          </w:p>
        </w:tc>
      </w:tr>
      <w:tr w:rsidR="00E50AAD" w14:paraId="2C4B6AF8" w14:textId="77777777" w:rsidTr="00532A79">
        <w:trPr>
          <w:cantSplit/>
          <w:jc w:val="center"/>
        </w:trPr>
        <w:tc>
          <w:tcPr>
            <w:tcW w:w="1797" w:type="dxa"/>
            <w:tcBorders>
              <w:top w:val="nil"/>
              <w:bottom w:val="nil"/>
            </w:tcBorders>
            <w:vAlign w:val="bottom"/>
          </w:tcPr>
          <w:p w14:paraId="0E4AE4F0" w14:textId="77777777" w:rsidR="00E50AAD" w:rsidRDefault="00E50AAD" w:rsidP="00E50AAD">
            <w:pPr>
              <w:pStyle w:val="ConfigWindow"/>
            </w:pPr>
            <w:r>
              <w:t>R3</w:t>
            </w:r>
          </w:p>
        </w:tc>
        <w:tc>
          <w:tcPr>
            <w:tcW w:w="2250" w:type="dxa"/>
            <w:vAlign w:val="bottom"/>
          </w:tcPr>
          <w:p w14:paraId="6A3D7512" w14:textId="77777777" w:rsidR="00E50AAD" w:rsidRDefault="00E50AAD" w:rsidP="00E50AAD">
            <w:pPr>
              <w:pStyle w:val="TableText"/>
            </w:pPr>
            <w:r>
              <w:t>Loopback 2</w:t>
            </w:r>
          </w:p>
        </w:tc>
        <w:tc>
          <w:tcPr>
            <w:tcW w:w="3426" w:type="dxa"/>
          </w:tcPr>
          <w:p w14:paraId="52C121FC" w14:textId="35B083F7"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:9::1/64</w:t>
            </w:r>
          </w:p>
        </w:tc>
        <w:tc>
          <w:tcPr>
            <w:tcW w:w="2332" w:type="dxa"/>
            <w:vAlign w:val="bottom"/>
          </w:tcPr>
          <w:p w14:paraId="56419058" w14:textId="4FC35AA5" w:rsidR="00E50AAD" w:rsidRDefault="00214964" w:rsidP="00E50AAD">
            <w:pPr>
              <w:pStyle w:val="TableText"/>
            </w:pPr>
            <w:r>
              <w:t>fe80</w:t>
            </w:r>
            <w:r w:rsidR="00E50AAD">
              <w:t>::3</w:t>
            </w:r>
            <w:r w:rsidR="00A64946">
              <w:t>:</w:t>
            </w:r>
            <w:r w:rsidR="008D187D">
              <w:t>4</w:t>
            </w:r>
          </w:p>
        </w:tc>
      </w:tr>
      <w:tr w:rsidR="00E50AAD" w14:paraId="1240D717" w14:textId="77777777" w:rsidTr="00532A79">
        <w:trPr>
          <w:cantSplit/>
          <w:jc w:val="center"/>
        </w:trPr>
        <w:tc>
          <w:tcPr>
            <w:tcW w:w="1797" w:type="dxa"/>
            <w:tcBorders>
              <w:top w:val="nil"/>
              <w:bottom w:val="nil"/>
            </w:tcBorders>
            <w:vAlign w:val="bottom"/>
          </w:tcPr>
          <w:p w14:paraId="64536E41" w14:textId="77777777" w:rsidR="00E50AAD" w:rsidRDefault="00E50AAD" w:rsidP="00E50AAD">
            <w:pPr>
              <w:pStyle w:val="ConfigWindow"/>
            </w:pPr>
            <w:r>
              <w:t>R3</w:t>
            </w:r>
          </w:p>
        </w:tc>
        <w:tc>
          <w:tcPr>
            <w:tcW w:w="2250" w:type="dxa"/>
            <w:vAlign w:val="bottom"/>
          </w:tcPr>
          <w:p w14:paraId="6FB99C5C" w14:textId="77777777" w:rsidR="00E50AAD" w:rsidRDefault="00E50AAD" w:rsidP="00E50AAD">
            <w:pPr>
              <w:pStyle w:val="TableText"/>
            </w:pPr>
            <w:r>
              <w:t>Loopback 3</w:t>
            </w:r>
          </w:p>
        </w:tc>
        <w:tc>
          <w:tcPr>
            <w:tcW w:w="3426" w:type="dxa"/>
          </w:tcPr>
          <w:p w14:paraId="3EB07314" w14:textId="14794376"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:10::1/64</w:t>
            </w:r>
          </w:p>
        </w:tc>
        <w:tc>
          <w:tcPr>
            <w:tcW w:w="2332" w:type="dxa"/>
            <w:vAlign w:val="bottom"/>
          </w:tcPr>
          <w:p w14:paraId="123B9146" w14:textId="0B1DBF57" w:rsidR="00E50AAD" w:rsidRDefault="00214964" w:rsidP="00E50AAD">
            <w:pPr>
              <w:pStyle w:val="TableText"/>
            </w:pPr>
            <w:r>
              <w:t>fe80</w:t>
            </w:r>
            <w:r w:rsidR="00E50AAD">
              <w:t>::3</w:t>
            </w:r>
            <w:r w:rsidR="00A64946">
              <w:t>:</w:t>
            </w:r>
            <w:r w:rsidR="008D187D">
              <w:t>5</w:t>
            </w:r>
          </w:p>
        </w:tc>
      </w:tr>
      <w:tr w:rsidR="00E50AAD" w14:paraId="65B8DC3E" w14:textId="77777777" w:rsidTr="00532A79">
        <w:trPr>
          <w:cantSplit/>
          <w:jc w:val="center"/>
        </w:trPr>
        <w:tc>
          <w:tcPr>
            <w:tcW w:w="1797" w:type="dxa"/>
            <w:tcBorders>
              <w:top w:val="nil"/>
              <w:bottom w:val="nil"/>
            </w:tcBorders>
            <w:vAlign w:val="bottom"/>
          </w:tcPr>
          <w:p w14:paraId="5C884AB8" w14:textId="77777777" w:rsidR="00E50AAD" w:rsidRDefault="00E50AAD" w:rsidP="00E50AAD">
            <w:pPr>
              <w:pStyle w:val="ConfigWindow"/>
            </w:pPr>
            <w:r>
              <w:t>R3</w:t>
            </w:r>
          </w:p>
        </w:tc>
        <w:tc>
          <w:tcPr>
            <w:tcW w:w="2250" w:type="dxa"/>
            <w:vAlign w:val="bottom"/>
          </w:tcPr>
          <w:p w14:paraId="73A76BFA" w14:textId="77777777" w:rsidR="00E50AAD" w:rsidRDefault="00E50AAD" w:rsidP="00E50AAD">
            <w:pPr>
              <w:pStyle w:val="TableText"/>
            </w:pPr>
            <w:r>
              <w:t>Loopback 4</w:t>
            </w:r>
          </w:p>
        </w:tc>
        <w:tc>
          <w:tcPr>
            <w:tcW w:w="3426" w:type="dxa"/>
          </w:tcPr>
          <w:p w14:paraId="78E64EAD" w14:textId="0F422C4C"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:11::1/64</w:t>
            </w:r>
          </w:p>
        </w:tc>
        <w:tc>
          <w:tcPr>
            <w:tcW w:w="2332" w:type="dxa"/>
            <w:vAlign w:val="bottom"/>
          </w:tcPr>
          <w:p w14:paraId="3665429A" w14:textId="78AA2238" w:rsidR="00E50AAD" w:rsidRDefault="00214964" w:rsidP="00E50AAD">
            <w:pPr>
              <w:pStyle w:val="TableText"/>
            </w:pPr>
            <w:r>
              <w:t>fe80</w:t>
            </w:r>
            <w:r w:rsidR="00E50AAD">
              <w:t>::3</w:t>
            </w:r>
            <w:r w:rsidR="00A64946">
              <w:t>:</w:t>
            </w:r>
            <w:r w:rsidR="008D187D">
              <w:t>6</w:t>
            </w:r>
          </w:p>
        </w:tc>
      </w:tr>
      <w:tr w:rsidR="00E50AAD" w14:paraId="48225063" w14:textId="77777777" w:rsidTr="00532A79">
        <w:trPr>
          <w:cantSplit/>
          <w:jc w:val="center"/>
        </w:trPr>
        <w:tc>
          <w:tcPr>
            <w:tcW w:w="1797" w:type="dxa"/>
            <w:tcBorders>
              <w:top w:val="nil"/>
              <w:bottom w:val="single" w:sz="2" w:space="0" w:color="auto"/>
            </w:tcBorders>
            <w:vAlign w:val="bottom"/>
          </w:tcPr>
          <w:p w14:paraId="7FE62F9B" w14:textId="77777777" w:rsidR="00E50AAD" w:rsidRDefault="00E50AAD" w:rsidP="00E50AAD">
            <w:pPr>
              <w:pStyle w:val="ConfigWindow"/>
            </w:pPr>
            <w:r>
              <w:t>R3</w:t>
            </w:r>
          </w:p>
        </w:tc>
        <w:tc>
          <w:tcPr>
            <w:tcW w:w="2250" w:type="dxa"/>
            <w:vAlign w:val="bottom"/>
          </w:tcPr>
          <w:p w14:paraId="3CBD3B87" w14:textId="77777777" w:rsidR="00E50AAD" w:rsidRDefault="00E50AAD" w:rsidP="00E50AAD">
            <w:pPr>
              <w:pStyle w:val="TableText"/>
            </w:pPr>
            <w:r>
              <w:t>Loopback 5</w:t>
            </w:r>
          </w:p>
        </w:tc>
        <w:tc>
          <w:tcPr>
            <w:tcW w:w="3426" w:type="dxa"/>
          </w:tcPr>
          <w:p w14:paraId="42A18B60" w14:textId="31EFAA8B" w:rsidR="00E50AAD" w:rsidRDefault="00E50AAD" w:rsidP="00E50AAD">
            <w:pPr>
              <w:pStyle w:val="TableText"/>
            </w:pPr>
            <w:r w:rsidRPr="00A32A0F">
              <w:t>2001:</w:t>
            </w:r>
            <w:r w:rsidR="00D144DB">
              <w:t>db</w:t>
            </w:r>
            <w:proofErr w:type="gramStart"/>
            <w:r w:rsidR="00D144DB">
              <w:t>8:</w:t>
            </w:r>
            <w:r w:rsidR="00CF0096">
              <w:t>abcd</w:t>
            </w:r>
            <w:proofErr w:type="gramEnd"/>
            <w:r w:rsidRPr="00A32A0F">
              <w:t>:12::1/64</w:t>
            </w:r>
          </w:p>
        </w:tc>
        <w:tc>
          <w:tcPr>
            <w:tcW w:w="2332" w:type="dxa"/>
            <w:vAlign w:val="bottom"/>
          </w:tcPr>
          <w:p w14:paraId="4A6CB9D7" w14:textId="526E550F" w:rsidR="00E50AAD" w:rsidRDefault="00214964" w:rsidP="00E50AAD">
            <w:pPr>
              <w:pStyle w:val="TableText"/>
            </w:pPr>
            <w:r>
              <w:t>fe80</w:t>
            </w:r>
            <w:r w:rsidR="00E50AAD">
              <w:t>::3</w:t>
            </w:r>
            <w:r w:rsidR="00A64946">
              <w:t>:</w:t>
            </w:r>
            <w:r w:rsidR="008D187D">
              <w:t>7</w:t>
            </w:r>
          </w:p>
        </w:tc>
      </w:tr>
      <w:tr w:rsidR="00A64946" w14:paraId="6D74A992" w14:textId="77777777" w:rsidTr="00532A79">
        <w:trPr>
          <w:cantSplit/>
          <w:jc w:val="center"/>
        </w:trPr>
        <w:tc>
          <w:tcPr>
            <w:tcW w:w="1797" w:type="dxa"/>
            <w:tcBorders>
              <w:top w:val="single" w:sz="2" w:space="0" w:color="auto"/>
              <w:bottom w:val="nil"/>
            </w:tcBorders>
            <w:vAlign w:val="bottom"/>
          </w:tcPr>
          <w:p w14:paraId="3613C9DA" w14:textId="1603D183" w:rsidR="00A64946" w:rsidRPr="00A64946" w:rsidRDefault="00A64946" w:rsidP="00532A79">
            <w:pPr>
              <w:pStyle w:val="TableText"/>
            </w:pPr>
            <w:r w:rsidRPr="00A64946">
              <w:t>D</w:t>
            </w:r>
            <w:r w:rsidR="008D187D">
              <w:t>2</w:t>
            </w:r>
          </w:p>
        </w:tc>
        <w:tc>
          <w:tcPr>
            <w:tcW w:w="2250" w:type="dxa"/>
            <w:vAlign w:val="bottom"/>
          </w:tcPr>
          <w:p w14:paraId="303379B4" w14:textId="1E543C7D" w:rsidR="00A64946" w:rsidRDefault="00A64946" w:rsidP="00E50AAD">
            <w:pPr>
              <w:pStyle w:val="TableText"/>
            </w:pPr>
            <w:r>
              <w:t>G1/0/1</w:t>
            </w:r>
          </w:p>
        </w:tc>
        <w:tc>
          <w:tcPr>
            <w:tcW w:w="3426" w:type="dxa"/>
          </w:tcPr>
          <w:p w14:paraId="41D0A922" w14:textId="6DC213FC" w:rsidR="00A64946" w:rsidRPr="00A32A0F" w:rsidRDefault="00A64946" w:rsidP="00E50AAD">
            <w:pPr>
              <w:pStyle w:val="TableText"/>
            </w:pPr>
            <w:r>
              <w:t>2001:</w:t>
            </w:r>
            <w:r w:rsidR="00D144DB">
              <w:t>db</w:t>
            </w:r>
            <w:proofErr w:type="gramStart"/>
            <w:r w:rsidR="00D144DB">
              <w:t>8:acad</w:t>
            </w:r>
            <w:proofErr w:type="gramEnd"/>
            <w:r>
              <w:t>:1::2/64</w:t>
            </w:r>
          </w:p>
        </w:tc>
        <w:tc>
          <w:tcPr>
            <w:tcW w:w="2332" w:type="dxa"/>
            <w:vAlign w:val="bottom"/>
          </w:tcPr>
          <w:p w14:paraId="7CF566C6" w14:textId="4985AE32" w:rsidR="00A64946" w:rsidRDefault="00214964" w:rsidP="00E50AAD">
            <w:pPr>
              <w:pStyle w:val="TableText"/>
            </w:pPr>
            <w:r>
              <w:t>fe</w:t>
            </w:r>
            <w:proofErr w:type="gramStart"/>
            <w:r>
              <w:t>80</w:t>
            </w:r>
            <w:r w:rsidR="00A64946">
              <w:t>::</w:t>
            </w:r>
            <w:proofErr w:type="gramEnd"/>
            <w:r w:rsidR="008D187D">
              <w:t>d2</w:t>
            </w:r>
            <w:r w:rsidR="00A64946">
              <w:t>:1</w:t>
            </w:r>
          </w:p>
        </w:tc>
      </w:tr>
      <w:tr w:rsidR="00A64946" w14:paraId="6FE28852" w14:textId="77777777" w:rsidTr="00532A79">
        <w:trPr>
          <w:cantSplit/>
          <w:jc w:val="center"/>
        </w:trPr>
        <w:tc>
          <w:tcPr>
            <w:tcW w:w="1797" w:type="dxa"/>
            <w:tcBorders>
              <w:top w:val="nil"/>
            </w:tcBorders>
            <w:vAlign w:val="bottom"/>
          </w:tcPr>
          <w:p w14:paraId="49335DC7" w14:textId="752A772A" w:rsidR="00A64946" w:rsidRPr="00A64946" w:rsidRDefault="00A64946" w:rsidP="00532A79">
            <w:pPr>
              <w:pStyle w:val="ConfigWindow"/>
            </w:pPr>
            <w:r>
              <w:lastRenderedPageBreak/>
              <w:t>D</w:t>
            </w:r>
            <w:r w:rsidR="008D187D">
              <w:t>2</w:t>
            </w:r>
          </w:p>
        </w:tc>
        <w:tc>
          <w:tcPr>
            <w:tcW w:w="2250" w:type="dxa"/>
            <w:vAlign w:val="bottom"/>
          </w:tcPr>
          <w:p w14:paraId="52A17C2D" w14:textId="7240A2F2" w:rsidR="00A64946" w:rsidRDefault="00A64946" w:rsidP="00E50AAD">
            <w:pPr>
              <w:pStyle w:val="TableText"/>
            </w:pPr>
            <w:r>
              <w:t>G1/0/11</w:t>
            </w:r>
          </w:p>
        </w:tc>
        <w:tc>
          <w:tcPr>
            <w:tcW w:w="3426" w:type="dxa"/>
          </w:tcPr>
          <w:p w14:paraId="18259EDF" w14:textId="2878938D" w:rsidR="00A64946" w:rsidRDefault="00A64946" w:rsidP="00E50AAD">
            <w:pPr>
              <w:pStyle w:val="TableText"/>
            </w:pPr>
            <w:r>
              <w:t>2001:</w:t>
            </w:r>
            <w:r w:rsidR="00D144DB">
              <w:t>db</w:t>
            </w:r>
            <w:proofErr w:type="gramStart"/>
            <w:r w:rsidR="00D144DB">
              <w:t>8:acad</w:t>
            </w:r>
            <w:proofErr w:type="gramEnd"/>
            <w:r>
              <w:t>:3::2/64</w:t>
            </w:r>
          </w:p>
        </w:tc>
        <w:tc>
          <w:tcPr>
            <w:tcW w:w="2332" w:type="dxa"/>
            <w:vAlign w:val="bottom"/>
          </w:tcPr>
          <w:p w14:paraId="764C804A" w14:textId="34C14477" w:rsidR="00A64946" w:rsidRDefault="00214964" w:rsidP="00E50AAD">
            <w:pPr>
              <w:pStyle w:val="TableText"/>
            </w:pPr>
            <w:r>
              <w:t>fe</w:t>
            </w:r>
            <w:proofErr w:type="gramStart"/>
            <w:r>
              <w:t>80</w:t>
            </w:r>
            <w:r w:rsidR="00A64946">
              <w:t>::</w:t>
            </w:r>
            <w:proofErr w:type="gramEnd"/>
            <w:r w:rsidR="008D187D">
              <w:t>d2</w:t>
            </w:r>
            <w:r w:rsidR="00A64946">
              <w:t>:2</w:t>
            </w:r>
          </w:p>
        </w:tc>
      </w:tr>
      <w:tr w:rsidR="000035F0" w14:paraId="1E024955" w14:textId="77777777" w:rsidTr="00532A79">
        <w:trPr>
          <w:cantSplit/>
          <w:jc w:val="center"/>
        </w:trPr>
        <w:tc>
          <w:tcPr>
            <w:tcW w:w="1797" w:type="dxa"/>
            <w:vAlign w:val="bottom"/>
          </w:tcPr>
          <w:p w14:paraId="6772B34A" w14:textId="756C6491" w:rsidR="000035F0" w:rsidRDefault="000035F0" w:rsidP="00E50AAD">
            <w:pPr>
              <w:pStyle w:val="TableText"/>
            </w:pPr>
            <w:r>
              <w:t>PC1</w:t>
            </w:r>
          </w:p>
        </w:tc>
        <w:tc>
          <w:tcPr>
            <w:tcW w:w="2250" w:type="dxa"/>
            <w:vAlign w:val="bottom"/>
          </w:tcPr>
          <w:p w14:paraId="3655091B" w14:textId="77777777" w:rsidR="000035F0" w:rsidRDefault="000035F0" w:rsidP="00E50AAD">
            <w:pPr>
              <w:pStyle w:val="TableText"/>
            </w:pPr>
            <w:r>
              <w:t>NIC</w:t>
            </w:r>
          </w:p>
        </w:tc>
        <w:tc>
          <w:tcPr>
            <w:tcW w:w="3426" w:type="dxa"/>
            <w:vAlign w:val="bottom"/>
          </w:tcPr>
          <w:p w14:paraId="774B27DF" w14:textId="41C8BF9F" w:rsidR="000035F0" w:rsidRDefault="00A64946" w:rsidP="00E50AAD">
            <w:pPr>
              <w:pStyle w:val="TableText"/>
            </w:pPr>
            <w:r>
              <w:t>SLAAC</w:t>
            </w:r>
          </w:p>
        </w:tc>
        <w:tc>
          <w:tcPr>
            <w:tcW w:w="2332" w:type="dxa"/>
            <w:vAlign w:val="bottom"/>
          </w:tcPr>
          <w:p w14:paraId="194598C4" w14:textId="009B0DE8" w:rsidR="000035F0" w:rsidRDefault="00A64946" w:rsidP="00E50AAD">
            <w:pPr>
              <w:pStyle w:val="TableText"/>
            </w:pPr>
            <w:r>
              <w:t>EUI-64</w:t>
            </w:r>
          </w:p>
        </w:tc>
      </w:tr>
    </w:tbl>
    <w:p w14:paraId="73A23375" w14:textId="77777777" w:rsidR="00D778DF" w:rsidRPr="00E70096" w:rsidRDefault="00D778DF" w:rsidP="00F269A5">
      <w:pPr>
        <w:pStyle w:val="Heading1"/>
        <w:numPr>
          <w:ilvl w:val="0"/>
          <w:numId w:val="0"/>
        </w:numPr>
      </w:pPr>
      <w:r w:rsidRPr="00E70096">
        <w:t>Objectives</w:t>
      </w:r>
    </w:p>
    <w:p w14:paraId="55EC87BC" w14:textId="56FAA172" w:rsidR="00022BFA" w:rsidRPr="00022BFA" w:rsidRDefault="00022BFA" w:rsidP="00E70096">
      <w:pPr>
        <w:pStyle w:val="BodyTextL25"/>
        <w:rPr>
          <w:b/>
          <w:bCs/>
        </w:rPr>
      </w:pPr>
      <w:r w:rsidRPr="00022BFA">
        <w:rPr>
          <w:b/>
          <w:bCs/>
        </w:rPr>
        <w:t xml:space="preserve">Part 1: Build </w:t>
      </w:r>
      <w:r w:rsidR="00277436">
        <w:rPr>
          <w:b/>
          <w:bCs/>
        </w:rPr>
        <w:t>t</w:t>
      </w:r>
      <w:r w:rsidRPr="00022BFA">
        <w:rPr>
          <w:b/>
          <w:bCs/>
        </w:rPr>
        <w:t>he Network and Configure Basic Device Settings</w:t>
      </w:r>
    </w:p>
    <w:p w14:paraId="21C0688F" w14:textId="635E64D4" w:rsidR="00022BFA" w:rsidRPr="00022BFA" w:rsidRDefault="00022BFA" w:rsidP="00E70096">
      <w:pPr>
        <w:pStyle w:val="BodyTextL25"/>
        <w:rPr>
          <w:b/>
          <w:bCs/>
        </w:rPr>
      </w:pPr>
      <w:r w:rsidRPr="00022BFA">
        <w:rPr>
          <w:b/>
          <w:bCs/>
        </w:rPr>
        <w:t>Part 2: Implement EIGRP for IPv6 and Named EIGRP</w:t>
      </w:r>
    </w:p>
    <w:p w14:paraId="453CC586" w14:textId="374F14B9" w:rsidR="00022BFA" w:rsidRPr="00022BFA" w:rsidRDefault="00022BFA" w:rsidP="00E70096">
      <w:pPr>
        <w:pStyle w:val="BodyTextL25"/>
        <w:rPr>
          <w:b/>
          <w:bCs/>
        </w:rPr>
      </w:pPr>
      <w:r w:rsidRPr="00022BFA">
        <w:rPr>
          <w:b/>
          <w:bCs/>
        </w:rPr>
        <w:t xml:space="preserve">Part 3: Tune and Optimize EIGRP </w:t>
      </w:r>
      <w:r w:rsidR="006D1D73">
        <w:rPr>
          <w:b/>
          <w:bCs/>
        </w:rPr>
        <w:t>for</w:t>
      </w:r>
      <w:r w:rsidRPr="00022BFA">
        <w:rPr>
          <w:b/>
          <w:bCs/>
        </w:rPr>
        <w:t xml:space="preserve"> IPv6</w:t>
      </w:r>
    </w:p>
    <w:p w14:paraId="1A7D3487" w14:textId="77777777" w:rsidR="00D778DF" w:rsidRDefault="00D778DF" w:rsidP="00022BFA">
      <w:pPr>
        <w:pStyle w:val="Heading1"/>
        <w:numPr>
          <w:ilvl w:val="0"/>
          <w:numId w:val="0"/>
        </w:numPr>
      </w:pPr>
      <w:r w:rsidRPr="00E70096">
        <w:t>Background / Scenario</w:t>
      </w:r>
    </w:p>
    <w:p w14:paraId="5054E360" w14:textId="77777777" w:rsidR="002D5F23" w:rsidRDefault="002D5F23" w:rsidP="002D5F23">
      <w:pPr>
        <w:pStyle w:val="BodyTextL25"/>
      </w:pPr>
      <w:r>
        <w:t>EIGRP for IPv6 has the same overall operation and features as EIGRP for IPv4. However, there are a few major differences between them:</w:t>
      </w:r>
    </w:p>
    <w:p w14:paraId="46F44D19" w14:textId="77777777" w:rsidR="00277436" w:rsidRDefault="00277436" w:rsidP="00277436">
      <w:pPr>
        <w:pStyle w:val="Bulletlevel2"/>
        <w:numPr>
          <w:ilvl w:val="0"/>
          <w:numId w:val="10"/>
        </w:numPr>
        <w:spacing w:before="60" w:after="60" w:line="276" w:lineRule="auto"/>
      </w:pPr>
      <w:r>
        <w:t>IPv6 unicast routing must be enabled before the routing process can be configured.</w:t>
      </w:r>
    </w:p>
    <w:p w14:paraId="01A159D8" w14:textId="77777777" w:rsidR="00277436" w:rsidRDefault="00277436" w:rsidP="00277436">
      <w:pPr>
        <w:pStyle w:val="Bulletlevel2"/>
        <w:numPr>
          <w:ilvl w:val="0"/>
          <w:numId w:val="10"/>
        </w:numPr>
        <w:spacing w:before="60" w:after="60" w:line="276" w:lineRule="auto"/>
      </w:pPr>
      <w:r>
        <w:t>In the absence of the router having any IPv4 addresses, a 32-bit router ID must be configured for the routing process to start.</w:t>
      </w:r>
    </w:p>
    <w:p w14:paraId="63A3CCE3" w14:textId="77777777" w:rsidR="002D5F23" w:rsidRDefault="002D5F23" w:rsidP="002D5F23">
      <w:pPr>
        <w:pStyle w:val="Bulletlevel2"/>
        <w:numPr>
          <w:ilvl w:val="0"/>
          <w:numId w:val="10"/>
        </w:numPr>
        <w:spacing w:before="60" w:after="60" w:line="276" w:lineRule="auto"/>
      </w:pPr>
      <w:r>
        <w:t>EIGRP for IPv6 is configured directly on the router interfaces.</w:t>
      </w:r>
    </w:p>
    <w:p w14:paraId="34C4FA4E" w14:textId="104C034B" w:rsidR="002D5F23" w:rsidRDefault="002D5F23" w:rsidP="002D5F23">
      <w:pPr>
        <w:pStyle w:val="BodyTextL25"/>
      </w:pPr>
      <w:r>
        <w:t xml:space="preserve">In this lab, you will configure the network with EIGRP for IPv6. You will also configure passive interfaces, </w:t>
      </w:r>
      <w:r w:rsidR="00277436">
        <w:t xml:space="preserve">propagate </w:t>
      </w:r>
      <w:r w:rsidR="00022BFA">
        <w:t xml:space="preserve">a default route, </w:t>
      </w:r>
      <w:r w:rsidR="00277436">
        <w:t xml:space="preserve">configure a summary route, implement </w:t>
      </w:r>
      <w:r w:rsidR="00022BFA">
        <w:t xml:space="preserve">routing protocol authentication, </w:t>
      </w:r>
      <w:r w:rsidR="00277436">
        <w:t xml:space="preserve">modify </w:t>
      </w:r>
      <w:r w:rsidR="00022BFA">
        <w:t xml:space="preserve">load balancing, and </w:t>
      </w:r>
      <w:r w:rsidR="00277436">
        <w:t>filter routes with a prefix list</w:t>
      </w:r>
      <w:r w:rsidR="00022BFA">
        <w:t>.</w:t>
      </w:r>
    </w:p>
    <w:p w14:paraId="03C35416" w14:textId="4FA75E59" w:rsidR="002D5F23" w:rsidRPr="006C55D2" w:rsidRDefault="002D5F23" w:rsidP="002D5F23">
      <w:pPr>
        <w:pStyle w:val="BodyTextL25"/>
      </w:pPr>
      <w:r>
        <w:rPr>
          <w:b/>
        </w:rPr>
        <w:t>Note</w:t>
      </w:r>
      <w:r w:rsidRPr="00532A79">
        <w:rPr>
          <w:bCs/>
        </w:rPr>
        <w:t>:</w:t>
      </w:r>
      <w:r>
        <w:t xml:space="preserve"> This lab is an exercise in configuring </w:t>
      </w:r>
      <w:r w:rsidR="006D1D73">
        <w:t xml:space="preserve">the </w:t>
      </w:r>
      <w:r>
        <w:t xml:space="preserve">options available </w:t>
      </w:r>
      <w:r w:rsidR="006D1D73">
        <w:t>with</w:t>
      </w:r>
      <w:r>
        <w:t xml:space="preserve"> EIGRP </w:t>
      </w:r>
      <w:r w:rsidR="006D1D73">
        <w:t>for</w:t>
      </w:r>
      <w:r>
        <w:t xml:space="preserve"> IPv6</w:t>
      </w:r>
      <w:r w:rsidR="006D1D73">
        <w:t>. It</w:t>
      </w:r>
      <w:r>
        <w:t xml:space="preserve"> does not necessarily reflect implementation best practices.</w:t>
      </w:r>
    </w:p>
    <w:p w14:paraId="777D89FC" w14:textId="62DB49CE" w:rsidR="002D5F23" w:rsidRDefault="002D5F23" w:rsidP="002D5F23">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6237904" w14:textId="77777777" w:rsidR="002D5F23" w:rsidRDefault="002D5F23" w:rsidP="002D5F23">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5530AE74" w14:textId="77777777" w:rsidR="00D778DF" w:rsidRPr="00E70096" w:rsidRDefault="00D778DF" w:rsidP="00456A29">
      <w:pPr>
        <w:pStyle w:val="Heading1"/>
      </w:pPr>
      <w:bookmarkStart w:id="0" w:name="_GoBack"/>
      <w:r w:rsidRPr="00E70096">
        <w:t>Required Resources</w:t>
      </w:r>
    </w:p>
    <w:bookmarkEnd w:id="0"/>
    <w:p w14:paraId="47A186A9" w14:textId="54196E7F" w:rsidR="00334C33" w:rsidRDefault="00EA3F24"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1AB7D82A" w14:textId="15A28FF6" w:rsidR="00334C33" w:rsidRDefault="00AC05AB" w:rsidP="00334C33">
      <w:pPr>
        <w:pStyle w:val="Bulletlevel1"/>
      </w:pPr>
      <w:r>
        <w:t>2</w:t>
      </w:r>
      <w:r w:rsidR="00334C33">
        <w:t xml:space="preserve"> Switches (Cisco </w:t>
      </w:r>
      <w:r w:rsidR="00EA3F24">
        <w:t>365</w:t>
      </w:r>
      <w:r w:rsidR="0034218C">
        <w:t xml:space="preserve">0 with Cisco IOS </w:t>
      </w:r>
      <w:r w:rsidR="00EA3F24">
        <w:t>XE Release 16.9.4 universal image or comparable</w:t>
      </w:r>
      <w:r w:rsidR="00334C33">
        <w:t>)</w:t>
      </w:r>
    </w:p>
    <w:p w14:paraId="19EC83C6" w14:textId="761B7175" w:rsidR="00334C33" w:rsidRDefault="00EA3F24" w:rsidP="00334C33">
      <w:pPr>
        <w:pStyle w:val="Bulletlevel1"/>
      </w:pPr>
      <w:r>
        <w:t>1</w:t>
      </w:r>
      <w:r w:rsidR="00334C33">
        <w:t xml:space="preserve"> PC (</w:t>
      </w:r>
      <w:r w:rsidR="006D1D73">
        <w:t>Choice of operating system w</w:t>
      </w:r>
      <w:r w:rsidR="00334C33">
        <w:t>ith terminal emulation program</w:t>
      </w:r>
      <w:r w:rsidR="006D1C0D">
        <w:t xml:space="preserve"> installed</w:t>
      </w:r>
      <w:r w:rsidR="00334C33">
        <w:t>)</w:t>
      </w:r>
    </w:p>
    <w:p w14:paraId="21880578" w14:textId="77777777" w:rsidR="00334C33" w:rsidRDefault="00334C33" w:rsidP="00334C33">
      <w:pPr>
        <w:pStyle w:val="Bulletlevel1"/>
      </w:pPr>
      <w:r>
        <w:t>Console cables to configure the Cisco IOS devices via the console ports</w:t>
      </w:r>
    </w:p>
    <w:p w14:paraId="7A468B75" w14:textId="24DE1A5F" w:rsidR="00457934" w:rsidRDefault="00334C33" w:rsidP="00457934">
      <w:pPr>
        <w:pStyle w:val="Bulletlevel1"/>
      </w:pPr>
      <w:r>
        <w:t>Ethernet cables as shown in the topology</w:t>
      </w:r>
    </w:p>
    <w:p w14:paraId="77A67DDC" w14:textId="05C7DC59" w:rsidR="007036FF" w:rsidRDefault="007036FF" w:rsidP="00532A79">
      <w:pPr>
        <w:pStyle w:val="Heading1"/>
      </w:pPr>
      <w:r>
        <w:t>Instructions</w:t>
      </w:r>
    </w:p>
    <w:p w14:paraId="44F9448A" w14:textId="435EC04C" w:rsidR="002D5F23" w:rsidRPr="002D5F23" w:rsidRDefault="002D5F23" w:rsidP="002D5F23">
      <w:pPr>
        <w:pStyle w:val="Heading2"/>
      </w:pPr>
      <w:r w:rsidRPr="002D5F23">
        <w:t>Build the Network and Configure Basic Device Settings</w:t>
      </w:r>
    </w:p>
    <w:p w14:paraId="29C72A97" w14:textId="77777777" w:rsidR="002D5F23" w:rsidRDefault="002D5F23" w:rsidP="002D5F23">
      <w:pPr>
        <w:pStyle w:val="BodyTextL25"/>
      </w:pPr>
      <w:r>
        <w:t>In Part 1, you will set up the network topology and configure basic settings and interface addressing on routers.</w:t>
      </w:r>
    </w:p>
    <w:p w14:paraId="58B9AF22" w14:textId="77777777" w:rsidR="002D5F23" w:rsidRPr="002D5F23" w:rsidRDefault="002D5F23" w:rsidP="002D5F23">
      <w:pPr>
        <w:pStyle w:val="Heading3"/>
      </w:pPr>
      <w:r w:rsidRPr="002D5F23">
        <w:lastRenderedPageBreak/>
        <w:t>Cable the network as shown in the topology.</w:t>
      </w:r>
    </w:p>
    <w:p w14:paraId="668081BE" w14:textId="77777777" w:rsidR="002D5F23" w:rsidRDefault="002D5F23" w:rsidP="002D5F23">
      <w:pPr>
        <w:pStyle w:val="BodyTextL25"/>
      </w:pPr>
      <w:r>
        <w:t>Attach the devices as shown in the topology diagram, and cable as necessary.</w:t>
      </w:r>
    </w:p>
    <w:p w14:paraId="6AFE406B" w14:textId="77777777" w:rsidR="002D5F23" w:rsidRPr="002D5F23" w:rsidRDefault="002D5F23" w:rsidP="002D5F23">
      <w:pPr>
        <w:pStyle w:val="Heading3"/>
      </w:pPr>
      <w:r w:rsidRPr="002D5F23">
        <w:t>Configure basic settings for each device.</w:t>
      </w:r>
    </w:p>
    <w:p w14:paraId="55B2E9AC" w14:textId="4AE68CCF" w:rsidR="00F06344" w:rsidRDefault="002D5F23" w:rsidP="00532A79">
      <w:pPr>
        <w:pStyle w:val="SubStepAlpha"/>
        <w:spacing w:after="0"/>
      </w:pPr>
      <w:r>
        <w:t>Console into each device, enter global configuration mode, and apply the basic settings. The startup configurations for each device are provided below</w:t>
      </w:r>
      <w:r w:rsidR="00F06344">
        <w:t>.</w:t>
      </w:r>
    </w:p>
    <w:p w14:paraId="33DB149C" w14:textId="20D4E836" w:rsidR="00277436" w:rsidRDefault="00F06344" w:rsidP="00532A79">
      <w:pPr>
        <w:pStyle w:val="ConfigWindow"/>
      </w:pPr>
      <w:r>
        <w:t>Open configuration window</w:t>
      </w:r>
    </w:p>
    <w:p w14:paraId="76B265EE" w14:textId="77777777" w:rsidR="00277436" w:rsidRDefault="00277436" w:rsidP="00277436">
      <w:pPr>
        <w:pStyle w:val="BodyTextL25Bold"/>
      </w:pPr>
      <w:r>
        <w:t>Router R1</w:t>
      </w:r>
    </w:p>
    <w:p w14:paraId="4CC962AA" w14:textId="77777777" w:rsidR="005322BA" w:rsidRDefault="005322BA" w:rsidP="005322BA">
      <w:pPr>
        <w:pStyle w:val="CMD"/>
      </w:pPr>
      <w:r>
        <w:t>hostname R1</w:t>
      </w:r>
    </w:p>
    <w:p w14:paraId="64DAEF18" w14:textId="77777777" w:rsidR="005322BA" w:rsidRDefault="005322BA" w:rsidP="005322BA">
      <w:pPr>
        <w:pStyle w:val="CMD"/>
      </w:pPr>
      <w:r>
        <w:t xml:space="preserve">no </w:t>
      </w:r>
      <w:proofErr w:type="spellStart"/>
      <w:r>
        <w:t>ip</w:t>
      </w:r>
      <w:proofErr w:type="spellEnd"/>
      <w:r>
        <w:t xml:space="preserve"> domain lookup</w:t>
      </w:r>
    </w:p>
    <w:p w14:paraId="3E1355AB" w14:textId="77777777" w:rsidR="005322BA" w:rsidRDefault="005322BA" w:rsidP="005322BA">
      <w:pPr>
        <w:pStyle w:val="CMD"/>
      </w:pPr>
      <w:r>
        <w:t xml:space="preserve">ipv6 </w:t>
      </w:r>
      <w:proofErr w:type="gramStart"/>
      <w:r>
        <w:t>unicast-routing</w:t>
      </w:r>
      <w:proofErr w:type="gramEnd"/>
    </w:p>
    <w:p w14:paraId="06CA54D2" w14:textId="77777777" w:rsidR="005322BA" w:rsidRDefault="005322BA" w:rsidP="005322BA">
      <w:pPr>
        <w:pStyle w:val="CMD"/>
      </w:pPr>
      <w:r>
        <w:t xml:space="preserve">banner </w:t>
      </w:r>
      <w:proofErr w:type="spellStart"/>
      <w:r>
        <w:t>motd</w:t>
      </w:r>
      <w:proofErr w:type="spellEnd"/>
      <w:r>
        <w:t xml:space="preserve"> # R1, Implement EIGRP for IPv6 #</w:t>
      </w:r>
    </w:p>
    <w:p w14:paraId="1B24ABA5" w14:textId="77777777" w:rsidR="005322BA" w:rsidRDefault="005322BA" w:rsidP="005322BA">
      <w:pPr>
        <w:pStyle w:val="CMD"/>
      </w:pPr>
      <w:r>
        <w:t>line con 0</w:t>
      </w:r>
    </w:p>
    <w:p w14:paraId="68D9AAFC" w14:textId="77777777" w:rsidR="005322BA" w:rsidRDefault="005322BA" w:rsidP="005322BA">
      <w:pPr>
        <w:pStyle w:val="CMD"/>
      </w:pPr>
      <w:r>
        <w:t xml:space="preserve"> exec-timeout 0 0</w:t>
      </w:r>
    </w:p>
    <w:p w14:paraId="018181C8" w14:textId="77777777" w:rsidR="005322BA" w:rsidRDefault="005322BA" w:rsidP="005322BA">
      <w:pPr>
        <w:pStyle w:val="CMD"/>
      </w:pPr>
      <w:r>
        <w:t xml:space="preserve"> logging synchronous</w:t>
      </w:r>
    </w:p>
    <w:p w14:paraId="605C8F46" w14:textId="77777777" w:rsidR="005322BA" w:rsidRDefault="005322BA" w:rsidP="005322BA">
      <w:pPr>
        <w:pStyle w:val="CMD"/>
      </w:pPr>
      <w:r>
        <w:t xml:space="preserve"> exit</w:t>
      </w:r>
    </w:p>
    <w:p w14:paraId="59F1646B" w14:textId="77777777" w:rsidR="005322BA" w:rsidRDefault="005322BA" w:rsidP="005322BA">
      <w:pPr>
        <w:pStyle w:val="CMD"/>
      </w:pPr>
      <w:r>
        <w:t xml:space="preserve">line </w:t>
      </w:r>
      <w:proofErr w:type="spellStart"/>
      <w:r>
        <w:t>vty</w:t>
      </w:r>
      <w:proofErr w:type="spellEnd"/>
      <w:r>
        <w:t xml:space="preserve"> 0 4</w:t>
      </w:r>
    </w:p>
    <w:p w14:paraId="1CA64912" w14:textId="77777777" w:rsidR="005322BA" w:rsidRDefault="005322BA" w:rsidP="005322BA">
      <w:pPr>
        <w:pStyle w:val="CMD"/>
      </w:pPr>
      <w:r>
        <w:t xml:space="preserve"> privilege level 15</w:t>
      </w:r>
    </w:p>
    <w:p w14:paraId="324DF61B" w14:textId="77777777" w:rsidR="005322BA" w:rsidRDefault="005322BA" w:rsidP="005322BA">
      <w:pPr>
        <w:pStyle w:val="CMD"/>
      </w:pPr>
      <w:r>
        <w:t xml:space="preserve"> exec-timeout 0 0</w:t>
      </w:r>
    </w:p>
    <w:p w14:paraId="73E736FB" w14:textId="77777777" w:rsidR="005322BA" w:rsidRDefault="005322BA" w:rsidP="005322BA">
      <w:pPr>
        <w:pStyle w:val="CMD"/>
      </w:pPr>
      <w:r>
        <w:t xml:space="preserve"> password cisco123</w:t>
      </w:r>
    </w:p>
    <w:p w14:paraId="08353ED6" w14:textId="77777777" w:rsidR="005322BA" w:rsidRDefault="005322BA" w:rsidP="005322BA">
      <w:pPr>
        <w:pStyle w:val="CMD"/>
      </w:pPr>
      <w:r>
        <w:t xml:space="preserve"> login</w:t>
      </w:r>
    </w:p>
    <w:p w14:paraId="22FF2B73" w14:textId="46BDD0D3" w:rsidR="005322BA" w:rsidRDefault="005322BA" w:rsidP="000A46FC">
      <w:pPr>
        <w:pStyle w:val="CMD"/>
      </w:pPr>
      <w:r>
        <w:t xml:space="preserve"> exit</w:t>
      </w:r>
    </w:p>
    <w:p w14:paraId="32328FC1" w14:textId="77777777" w:rsidR="005322BA" w:rsidRDefault="005322BA" w:rsidP="005322BA">
      <w:pPr>
        <w:pStyle w:val="CMD"/>
      </w:pPr>
      <w:r>
        <w:t>interface g0/0/0</w:t>
      </w:r>
    </w:p>
    <w:p w14:paraId="58C1A2B3" w14:textId="77777777" w:rsidR="005322BA" w:rsidRDefault="005322BA" w:rsidP="005322BA">
      <w:pPr>
        <w:pStyle w:val="CMD"/>
      </w:pPr>
      <w:r>
        <w:t xml:space="preserve"> ipv6 address 2001:db</w:t>
      </w:r>
      <w:proofErr w:type="gramStart"/>
      <w:r>
        <w:t>8:cafe</w:t>
      </w:r>
      <w:proofErr w:type="gramEnd"/>
      <w:r>
        <w:t>:1::1/64</w:t>
      </w:r>
    </w:p>
    <w:p w14:paraId="178B80BA" w14:textId="77777777" w:rsidR="005322BA" w:rsidRDefault="005322BA" w:rsidP="005322BA">
      <w:pPr>
        <w:pStyle w:val="CMD"/>
      </w:pPr>
      <w:r>
        <w:t xml:space="preserve"> ipv6 address fe80::1:1 link-local</w:t>
      </w:r>
    </w:p>
    <w:p w14:paraId="5DD60EEC" w14:textId="77777777" w:rsidR="005322BA" w:rsidRDefault="005322BA" w:rsidP="005322BA">
      <w:pPr>
        <w:pStyle w:val="CMD"/>
      </w:pPr>
      <w:r>
        <w:t xml:space="preserve"> no shutdown</w:t>
      </w:r>
    </w:p>
    <w:p w14:paraId="4FCC9D4F" w14:textId="7081C906" w:rsidR="005322BA" w:rsidRDefault="005322BA" w:rsidP="000A46FC">
      <w:pPr>
        <w:pStyle w:val="CMD"/>
      </w:pPr>
      <w:r>
        <w:t xml:space="preserve"> exit</w:t>
      </w:r>
    </w:p>
    <w:p w14:paraId="77BBBFD4" w14:textId="77777777" w:rsidR="005322BA" w:rsidRDefault="005322BA" w:rsidP="005322BA">
      <w:pPr>
        <w:pStyle w:val="CMD"/>
      </w:pPr>
      <w:r>
        <w:t>interface g0/0/1</w:t>
      </w:r>
    </w:p>
    <w:p w14:paraId="78BB29F0" w14:textId="77777777" w:rsidR="005322BA" w:rsidRDefault="005322BA" w:rsidP="005322BA">
      <w:pPr>
        <w:pStyle w:val="CMD"/>
      </w:pPr>
      <w:r>
        <w:t xml:space="preserve"> no </w:t>
      </w:r>
      <w:proofErr w:type="spellStart"/>
      <w:r>
        <w:t>ip</w:t>
      </w:r>
      <w:proofErr w:type="spellEnd"/>
      <w:r>
        <w:t xml:space="preserve"> address</w:t>
      </w:r>
    </w:p>
    <w:p w14:paraId="3F44DB31" w14:textId="77777777" w:rsidR="005322BA" w:rsidRDefault="005322BA" w:rsidP="005322BA">
      <w:pPr>
        <w:pStyle w:val="CMD"/>
      </w:pPr>
      <w:r>
        <w:t xml:space="preserve"> no shutdown</w:t>
      </w:r>
    </w:p>
    <w:p w14:paraId="4F99BC25" w14:textId="77777777" w:rsidR="005322BA" w:rsidRDefault="005322BA" w:rsidP="005322BA">
      <w:pPr>
        <w:pStyle w:val="CMD"/>
      </w:pPr>
      <w:r>
        <w:t xml:space="preserve"> exit</w:t>
      </w:r>
    </w:p>
    <w:p w14:paraId="57D3AD02" w14:textId="77777777" w:rsidR="005322BA" w:rsidRDefault="005322BA" w:rsidP="005322BA">
      <w:pPr>
        <w:pStyle w:val="CMD"/>
      </w:pPr>
      <w:r>
        <w:t>interface g0/0/1.1</w:t>
      </w:r>
    </w:p>
    <w:p w14:paraId="6EA11032" w14:textId="77777777" w:rsidR="005322BA" w:rsidRDefault="005322BA" w:rsidP="005322BA">
      <w:pPr>
        <w:pStyle w:val="CMD"/>
      </w:pPr>
      <w:r>
        <w:t xml:space="preserve"> description VLAN 1 Interface</w:t>
      </w:r>
    </w:p>
    <w:p w14:paraId="33F752A3" w14:textId="77777777" w:rsidR="005322BA" w:rsidRDefault="005322BA" w:rsidP="005322BA">
      <w:pPr>
        <w:pStyle w:val="CMD"/>
      </w:pPr>
      <w:r>
        <w:t xml:space="preserve"> encapsulation dot1q 1</w:t>
      </w:r>
    </w:p>
    <w:p w14:paraId="322A1673" w14:textId="77777777" w:rsidR="005322BA" w:rsidRDefault="005322BA" w:rsidP="005322BA">
      <w:pPr>
        <w:pStyle w:val="CMD"/>
      </w:pPr>
      <w:r>
        <w:t xml:space="preserve"> ipv6 address fe80::1:2 link-local</w:t>
      </w:r>
    </w:p>
    <w:p w14:paraId="13AC0E73" w14:textId="3E09CF5C" w:rsidR="005322BA" w:rsidRDefault="005322BA" w:rsidP="005322BA">
      <w:pPr>
        <w:pStyle w:val="CMD"/>
      </w:pPr>
      <w:r>
        <w:t xml:space="preserve"> ipv6 address 2001:</w:t>
      </w:r>
      <w:r w:rsidR="00D144DB">
        <w:t>db</w:t>
      </w:r>
      <w:proofErr w:type="gramStart"/>
      <w:r w:rsidR="00D144DB">
        <w:t>8:acad</w:t>
      </w:r>
      <w:proofErr w:type="gramEnd"/>
      <w:r>
        <w:t>:1::1/64</w:t>
      </w:r>
    </w:p>
    <w:p w14:paraId="4AB30EFE" w14:textId="77777777" w:rsidR="005322BA" w:rsidRDefault="005322BA" w:rsidP="005322BA">
      <w:pPr>
        <w:pStyle w:val="CMD"/>
      </w:pPr>
      <w:r>
        <w:t xml:space="preserve"> no shutdown</w:t>
      </w:r>
    </w:p>
    <w:p w14:paraId="52530F79" w14:textId="77777777" w:rsidR="005322BA" w:rsidRDefault="005322BA" w:rsidP="005322BA">
      <w:pPr>
        <w:pStyle w:val="CMD"/>
      </w:pPr>
      <w:r>
        <w:t xml:space="preserve"> exit</w:t>
      </w:r>
    </w:p>
    <w:p w14:paraId="57856FB2" w14:textId="77777777" w:rsidR="005322BA" w:rsidRDefault="005322BA" w:rsidP="005322BA">
      <w:pPr>
        <w:pStyle w:val="CMD"/>
      </w:pPr>
      <w:r>
        <w:t>interface g0/0/1.2</w:t>
      </w:r>
    </w:p>
    <w:p w14:paraId="351AD83B" w14:textId="77777777" w:rsidR="005322BA" w:rsidRDefault="005322BA" w:rsidP="005322BA">
      <w:pPr>
        <w:pStyle w:val="CMD"/>
      </w:pPr>
      <w:r>
        <w:t xml:space="preserve"> description VLAN 2 Interface</w:t>
      </w:r>
    </w:p>
    <w:p w14:paraId="61E61DBB" w14:textId="77777777" w:rsidR="005322BA" w:rsidRDefault="005322BA" w:rsidP="005322BA">
      <w:pPr>
        <w:pStyle w:val="CMD"/>
      </w:pPr>
      <w:r>
        <w:t xml:space="preserve"> encapsulation dot1q 2</w:t>
      </w:r>
    </w:p>
    <w:p w14:paraId="540F8804" w14:textId="77777777" w:rsidR="005322BA" w:rsidRDefault="005322BA" w:rsidP="005322BA">
      <w:pPr>
        <w:pStyle w:val="CMD"/>
      </w:pPr>
      <w:r>
        <w:t xml:space="preserve"> ipv6 address fe80::1:3 link-local</w:t>
      </w:r>
    </w:p>
    <w:p w14:paraId="72E1EFAB" w14:textId="1964D0B8" w:rsidR="005322BA" w:rsidRDefault="005322BA" w:rsidP="005322BA">
      <w:pPr>
        <w:pStyle w:val="CMD"/>
      </w:pPr>
      <w:r>
        <w:t xml:space="preserve"> ipv6 address 2001:</w:t>
      </w:r>
      <w:r w:rsidR="00D144DB">
        <w:t>db</w:t>
      </w:r>
      <w:proofErr w:type="gramStart"/>
      <w:r w:rsidR="00D144DB">
        <w:t>8:acad</w:t>
      </w:r>
      <w:proofErr w:type="gramEnd"/>
      <w:r>
        <w:t>:2::1/64</w:t>
      </w:r>
    </w:p>
    <w:p w14:paraId="60B47ABD" w14:textId="77777777" w:rsidR="005322BA" w:rsidRDefault="005322BA" w:rsidP="005322BA">
      <w:pPr>
        <w:pStyle w:val="CMD"/>
      </w:pPr>
      <w:r>
        <w:t xml:space="preserve"> no shutdown</w:t>
      </w:r>
    </w:p>
    <w:p w14:paraId="06D59C2D" w14:textId="77777777" w:rsidR="005322BA" w:rsidRDefault="005322BA" w:rsidP="005322BA">
      <w:pPr>
        <w:pStyle w:val="CMD"/>
      </w:pPr>
      <w:r>
        <w:t xml:space="preserve"> exit</w:t>
      </w:r>
    </w:p>
    <w:p w14:paraId="2918868E" w14:textId="4BA7E395" w:rsidR="00B27633" w:rsidRDefault="005322BA" w:rsidP="00B27633">
      <w:pPr>
        <w:pStyle w:val="CMD"/>
      </w:pPr>
      <w:r>
        <w:lastRenderedPageBreak/>
        <w:t>end</w:t>
      </w:r>
    </w:p>
    <w:p w14:paraId="208861FC" w14:textId="184716F4" w:rsidR="00277436" w:rsidRPr="00B27633" w:rsidRDefault="00277436" w:rsidP="00532A79">
      <w:pPr>
        <w:pStyle w:val="BodyTextL25Bold"/>
      </w:pPr>
      <w:r>
        <w:t>Router R2</w:t>
      </w:r>
    </w:p>
    <w:p w14:paraId="107B9E11" w14:textId="77777777" w:rsidR="005322BA" w:rsidRDefault="005322BA" w:rsidP="005322BA">
      <w:pPr>
        <w:pStyle w:val="CMD"/>
      </w:pPr>
      <w:r>
        <w:t>hostname R2</w:t>
      </w:r>
    </w:p>
    <w:p w14:paraId="716BBD7A" w14:textId="77777777" w:rsidR="005322BA" w:rsidRDefault="005322BA" w:rsidP="005322BA">
      <w:pPr>
        <w:pStyle w:val="CMD"/>
      </w:pPr>
      <w:r>
        <w:t xml:space="preserve">no </w:t>
      </w:r>
      <w:proofErr w:type="spellStart"/>
      <w:r>
        <w:t>ip</w:t>
      </w:r>
      <w:proofErr w:type="spellEnd"/>
      <w:r>
        <w:t xml:space="preserve"> domain lookup</w:t>
      </w:r>
    </w:p>
    <w:p w14:paraId="4D50E037" w14:textId="77777777" w:rsidR="005322BA" w:rsidRDefault="005322BA" w:rsidP="005322BA">
      <w:pPr>
        <w:pStyle w:val="CMD"/>
      </w:pPr>
      <w:r>
        <w:t xml:space="preserve">ipv6 </w:t>
      </w:r>
      <w:proofErr w:type="gramStart"/>
      <w:r>
        <w:t>unicast-routing</w:t>
      </w:r>
      <w:proofErr w:type="gramEnd"/>
    </w:p>
    <w:p w14:paraId="32B6713A" w14:textId="77777777" w:rsidR="005322BA" w:rsidRDefault="005322BA" w:rsidP="005322BA">
      <w:pPr>
        <w:pStyle w:val="CMD"/>
      </w:pPr>
      <w:r>
        <w:t xml:space="preserve">banner </w:t>
      </w:r>
      <w:proofErr w:type="spellStart"/>
      <w:r>
        <w:t>motd</w:t>
      </w:r>
      <w:proofErr w:type="spellEnd"/>
      <w:r>
        <w:t xml:space="preserve"> # R2, Implement EIGRP for IPv6 #</w:t>
      </w:r>
    </w:p>
    <w:p w14:paraId="1C229058" w14:textId="77777777" w:rsidR="005322BA" w:rsidRDefault="005322BA" w:rsidP="005322BA">
      <w:pPr>
        <w:pStyle w:val="CMD"/>
      </w:pPr>
      <w:r>
        <w:t>line con 0</w:t>
      </w:r>
    </w:p>
    <w:p w14:paraId="75084460" w14:textId="77777777" w:rsidR="005322BA" w:rsidRDefault="005322BA" w:rsidP="005322BA">
      <w:pPr>
        <w:pStyle w:val="CMD"/>
      </w:pPr>
      <w:r>
        <w:t xml:space="preserve"> exec-timeout 0 0</w:t>
      </w:r>
    </w:p>
    <w:p w14:paraId="593410DB" w14:textId="77777777" w:rsidR="005322BA" w:rsidRDefault="005322BA" w:rsidP="005322BA">
      <w:pPr>
        <w:pStyle w:val="CMD"/>
      </w:pPr>
      <w:r>
        <w:t xml:space="preserve"> logging synchronous</w:t>
      </w:r>
    </w:p>
    <w:p w14:paraId="3D7796AC" w14:textId="77777777" w:rsidR="005322BA" w:rsidRDefault="005322BA" w:rsidP="005322BA">
      <w:pPr>
        <w:pStyle w:val="CMD"/>
      </w:pPr>
      <w:r>
        <w:t xml:space="preserve"> exit</w:t>
      </w:r>
    </w:p>
    <w:p w14:paraId="2FDC1AA7" w14:textId="77777777" w:rsidR="005322BA" w:rsidRDefault="005322BA" w:rsidP="005322BA">
      <w:pPr>
        <w:pStyle w:val="CMD"/>
      </w:pPr>
      <w:r>
        <w:t xml:space="preserve">line </w:t>
      </w:r>
      <w:proofErr w:type="spellStart"/>
      <w:r>
        <w:t>vty</w:t>
      </w:r>
      <w:proofErr w:type="spellEnd"/>
      <w:r>
        <w:t xml:space="preserve"> 0 4</w:t>
      </w:r>
    </w:p>
    <w:p w14:paraId="29F74E2A" w14:textId="77777777" w:rsidR="005322BA" w:rsidRDefault="005322BA" w:rsidP="005322BA">
      <w:pPr>
        <w:pStyle w:val="CMD"/>
      </w:pPr>
      <w:r>
        <w:t xml:space="preserve"> privilege level 15</w:t>
      </w:r>
    </w:p>
    <w:p w14:paraId="0F7E5E67" w14:textId="77777777" w:rsidR="005322BA" w:rsidRDefault="005322BA" w:rsidP="005322BA">
      <w:pPr>
        <w:pStyle w:val="CMD"/>
      </w:pPr>
      <w:r>
        <w:t xml:space="preserve"> exec-timeout 0 0</w:t>
      </w:r>
    </w:p>
    <w:p w14:paraId="7DF85148" w14:textId="77777777" w:rsidR="005322BA" w:rsidRDefault="005322BA" w:rsidP="005322BA">
      <w:pPr>
        <w:pStyle w:val="CMD"/>
      </w:pPr>
      <w:r>
        <w:t xml:space="preserve"> password cisco123</w:t>
      </w:r>
    </w:p>
    <w:p w14:paraId="3A533C61" w14:textId="77777777" w:rsidR="005322BA" w:rsidRDefault="005322BA" w:rsidP="005322BA">
      <w:pPr>
        <w:pStyle w:val="CMD"/>
      </w:pPr>
      <w:r>
        <w:t xml:space="preserve"> login</w:t>
      </w:r>
    </w:p>
    <w:p w14:paraId="07216687" w14:textId="240A44F6" w:rsidR="005322BA" w:rsidRDefault="005322BA" w:rsidP="000A46FC">
      <w:pPr>
        <w:pStyle w:val="CMD"/>
      </w:pPr>
      <w:r>
        <w:t xml:space="preserve"> exit</w:t>
      </w:r>
    </w:p>
    <w:p w14:paraId="276701C4" w14:textId="77777777" w:rsidR="005322BA" w:rsidRDefault="005322BA" w:rsidP="005322BA">
      <w:pPr>
        <w:pStyle w:val="CMD"/>
      </w:pPr>
      <w:r>
        <w:t>interface g0/0/0</w:t>
      </w:r>
    </w:p>
    <w:p w14:paraId="35BB82F0" w14:textId="77777777" w:rsidR="005322BA" w:rsidRDefault="005322BA" w:rsidP="005322BA">
      <w:pPr>
        <w:pStyle w:val="CMD"/>
      </w:pPr>
      <w:r>
        <w:t xml:space="preserve"> ipv6 address fe80::2:1 link-local</w:t>
      </w:r>
    </w:p>
    <w:p w14:paraId="759AF6A5" w14:textId="77777777" w:rsidR="005322BA" w:rsidRDefault="005322BA" w:rsidP="005322BA">
      <w:pPr>
        <w:pStyle w:val="CMD"/>
      </w:pPr>
      <w:r>
        <w:t xml:space="preserve"> ipv6 address 2001:db</w:t>
      </w:r>
      <w:proofErr w:type="gramStart"/>
      <w:r>
        <w:t>8:cafe</w:t>
      </w:r>
      <w:proofErr w:type="gramEnd"/>
      <w:r>
        <w:t>:1::2/64</w:t>
      </w:r>
    </w:p>
    <w:p w14:paraId="54F50064" w14:textId="77777777" w:rsidR="005322BA" w:rsidRDefault="005322BA" w:rsidP="005322BA">
      <w:pPr>
        <w:pStyle w:val="CMD"/>
      </w:pPr>
      <w:r>
        <w:t xml:space="preserve"> no shutdown</w:t>
      </w:r>
    </w:p>
    <w:p w14:paraId="561CDE42" w14:textId="77777777" w:rsidR="005322BA" w:rsidRDefault="005322BA" w:rsidP="005322BA">
      <w:pPr>
        <w:pStyle w:val="CMD"/>
      </w:pPr>
      <w:r>
        <w:t xml:space="preserve"> exit</w:t>
      </w:r>
    </w:p>
    <w:p w14:paraId="2C877354" w14:textId="77777777" w:rsidR="005322BA" w:rsidRDefault="005322BA" w:rsidP="005322BA">
      <w:pPr>
        <w:pStyle w:val="CMD"/>
      </w:pPr>
      <w:r>
        <w:t>interface g0/0/1</w:t>
      </w:r>
    </w:p>
    <w:p w14:paraId="63601FD3" w14:textId="77777777" w:rsidR="005322BA" w:rsidRDefault="005322BA" w:rsidP="005322BA">
      <w:pPr>
        <w:pStyle w:val="CMD"/>
      </w:pPr>
      <w:r>
        <w:t xml:space="preserve"> ipv6 address fe80::2:2 link-local</w:t>
      </w:r>
    </w:p>
    <w:p w14:paraId="79B1D856" w14:textId="77777777" w:rsidR="005322BA" w:rsidRDefault="005322BA" w:rsidP="005322BA">
      <w:pPr>
        <w:pStyle w:val="CMD"/>
      </w:pPr>
      <w:r>
        <w:t xml:space="preserve"> ipv6 address 2001:db</w:t>
      </w:r>
      <w:proofErr w:type="gramStart"/>
      <w:r>
        <w:t>8:cafe</w:t>
      </w:r>
      <w:proofErr w:type="gramEnd"/>
      <w:r>
        <w:t>:2::2/64</w:t>
      </w:r>
    </w:p>
    <w:p w14:paraId="36C550A8" w14:textId="77777777" w:rsidR="005322BA" w:rsidRDefault="005322BA" w:rsidP="005322BA">
      <w:pPr>
        <w:pStyle w:val="CMD"/>
      </w:pPr>
      <w:r>
        <w:t xml:space="preserve"> no shutdown</w:t>
      </w:r>
    </w:p>
    <w:p w14:paraId="4AB408C9" w14:textId="77777777" w:rsidR="005322BA" w:rsidRDefault="005322BA" w:rsidP="005322BA">
      <w:pPr>
        <w:pStyle w:val="CMD"/>
      </w:pPr>
      <w:r>
        <w:t xml:space="preserve"> exit</w:t>
      </w:r>
    </w:p>
    <w:p w14:paraId="77C1D2FE" w14:textId="77777777" w:rsidR="005322BA" w:rsidRDefault="005322BA" w:rsidP="005322BA">
      <w:pPr>
        <w:pStyle w:val="CMD"/>
      </w:pPr>
      <w:r>
        <w:t>interface loopback 0</w:t>
      </w:r>
    </w:p>
    <w:p w14:paraId="61C86184" w14:textId="77777777" w:rsidR="005322BA" w:rsidRDefault="005322BA" w:rsidP="005322BA">
      <w:pPr>
        <w:pStyle w:val="CMD"/>
      </w:pPr>
      <w:r>
        <w:t xml:space="preserve"> description Internet host</w:t>
      </w:r>
    </w:p>
    <w:p w14:paraId="5F51FFE9" w14:textId="77777777" w:rsidR="005322BA" w:rsidRDefault="005322BA" w:rsidP="005322BA">
      <w:pPr>
        <w:pStyle w:val="CMD"/>
      </w:pPr>
      <w:r>
        <w:t xml:space="preserve"> ipv6 address fe80::2:3 link-local</w:t>
      </w:r>
    </w:p>
    <w:p w14:paraId="67D36A41" w14:textId="77777777" w:rsidR="005322BA" w:rsidRDefault="005322BA" w:rsidP="005322BA">
      <w:pPr>
        <w:pStyle w:val="CMD"/>
      </w:pPr>
      <w:r>
        <w:t xml:space="preserve"> ipv6 address 2001:db</w:t>
      </w:r>
      <w:proofErr w:type="gramStart"/>
      <w:r>
        <w:t>8:ff</w:t>
      </w:r>
      <w:proofErr w:type="gramEnd"/>
      <w:r>
        <w:t>:999::153/64</w:t>
      </w:r>
    </w:p>
    <w:p w14:paraId="34A02CEF" w14:textId="77777777" w:rsidR="005322BA" w:rsidRDefault="005322BA" w:rsidP="005322BA">
      <w:pPr>
        <w:pStyle w:val="CMD"/>
      </w:pPr>
      <w:r>
        <w:t xml:space="preserve"> no shutdown</w:t>
      </w:r>
    </w:p>
    <w:p w14:paraId="7FE8A72F" w14:textId="77777777" w:rsidR="005322BA" w:rsidRDefault="005322BA" w:rsidP="005322BA">
      <w:pPr>
        <w:pStyle w:val="CMD"/>
      </w:pPr>
      <w:r>
        <w:t xml:space="preserve"> exit</w:t>
      </w:r>
    </w:p>
    <w:p w14:paraId="1B62B887" w14:textId="77777777" w:rsidR="005322BA" w:rsidRDefault="005322BA" w:rsidP="005322BA">
      <w:pPr>
        <w:pStyle w:val="CMD"/>
      </w:pPr>
      <w:r>
        <w:t>interface loopback 1</w:t>
      </w:r>
    </w:p>
    <w:p w14:paraId="354DCFA9" w14:textId="77777777" w:rsidR="005322BA" w:rsidRDefault="005322BA" w:rsidP="005322BA">
      <w:pPr>
        <w:pStyle w:val="CMD"/>
      </w:pPr>
      <w:r>
        <w:t xml:space="preserve"> ipv6 address fe80::2:4 link-local</w:t>
      </w:r>
    </w:p>
    <w:p w14:paraId="05245E37" w14:textId="77777777" w:rsidR="005322BA" w:rsidRDefault="005322BA" w:rsidP="005322BA">
      <w:pPr>
        <w:pStyle w:val="CMD"/>
      </w:pPr>
      <w:r>
        <w:t xml:space="preserve"> ipv6 address 2001:db</w:t>
      </w:r>
      <w:proofErr w:type="gramStart"/>
      <w:r>
        <w:t>8:cede::</w:t>
      </w:r>
      <w:proofErr w:type="gramEnd"/>
      <w:r>
        <w:t>1/64</w:t>
      </w:r>
    </w:p>
    <w:p w14:paraId="5F3F12F5" w14:textId="77777777" w:rsidR="005322BA" w:rsidRDefault="005322BA" w:rsidP="005322BA">
      <w:pPr>
        <w:pStyle w:val="CMD"/>
      </w:pPr>
      <w:r>
        <w:t xml:space="preserve"> no shutdown</w:t>
      </w:r>
    </w:p>
    <w:p w14:paraId="11C73CF0" w14:textId="77777777" w:rsidR="005322BA" w:rsidRDefault="005322BA" w:rsidP="005322BA">
      <w:pPr>
        <w:pStyle w:val="CMD"/>
      </w:pPr>
      <w:r>
        <w:t xml:space="preserve"> exit</w:t>
      </w:r>
    </w:p>
    <w:p w14:paraId="2379874D" w14:textId="77777777" w:rsidR="005322BA" w:rsidRDefault="005322BA" w:rsidP="005322BA">
      <w:pPr>
        <w:pStyle w:val="CMD"/>
      </w:pPr>
      <w:r>
        <w:t>interface loopback 2</w:t>
      </w:r>
    </w:p>
    <w:p w14:paraId="08484CB9" w14:textId="77777777" w:rsidR="005322BA" w:rsidRDefault="005322BA" w:rsidP="005322BA">
      <w:pPr>
        <w:pStyle w:val="CMD"/>
      </w:pPr>
      <w:r>
        <w:t xml:space="preserve"> ipv6 address fe80::2:5 link-local</w:t>
      </w:r>
    </w:p>
    <w:p w14:paraId="58B40E14" w14:textId="77777777" w:rsidR="005322BA" w:rsidRDefault="005322BA" w:rsidP="005322BA">
      <w:pPr>
        <w:pStyle w:val="CMD"/>
      </w:pPr>
      <w:r>
        <w:t xml:space="preserve"> ipv6 address 2001:db</w:t>
      </w:r>
      <w:proofErr w:type="gramStart"/>
      <w:r>
        <w:t>8:cede</w:t>
      </w:r>
      <w:proofErr w:type="gramEnd"/>
      <w:r>
        <w:t>:1::1/64</w:t>
      </w:r>
    </w:p>
    <w:p w14:paraId="0E8CE9F0" w14:textId="77777777" w:rsidR="005322BA" w:rsidRDefault="005322BA" w:rsidP="005322BA">
      <w:pPr>
        <w:pStyle w:val="CMD"/>
      </w:pPr>
      <w:r>
        <w:t xml:space="preserve"> no shutdown</w:t>
      </w:r>
    </w:p>
    <w:p w14:paraId="4EF75967" w14:textId="77777777" w:rsidR="005322BA" w:rsidRDefault="005322BA" w:rsidP="005322BA">
      <w:pPr>
        <w:pStyle w:val="CMD"/>
      </w:pPr>
      <w:r>
        <w:t xml:space="preserve"> exit</w:t>
      </w:r>
    </w:p>
    <w:p w14:paraId="76895937" w14:textId="390451A8" w:rsidR="00B27633" w:rsidRPr="00B27633" w:rsidRDefault="005322BA" w:rsidP="00B27633">
      <w:pPr>
        <w:pStyle w:val="CMD"/>
      </w:pPr>
      <w:r>
        <w:t>end</w:t>
      </w:r>
    </w:p>
    <w:p w14:paraId="1172BC2B" w14:textId="0A2AD95A" w:rsidR="00277436" w:rsidRDefault="00277436" w:rsidP="00277436">
      <w:pPr>
        <w:pStyle w:val="BodyTextL25Bold"/>
      </w:pPr>
      <w:r>
        <w:t>Router R3</w:t>
      </w:r>
    </w:p>
    <w:p w14:paraId="2E3AC2EE" w14:textId="77777777" w:rsidR="005322BA" w:rsidRDefault="005322BA" w:rsidP="005322BA">
      <w:pPr>
        <w:pStyle w:val="CMD"/>
      </w:pPr>
      <w:r>
        <w:lastRenderedPageBreak/>
        <w:t>hostname R3</w:t>
      </w:r>
    </w:p>
    <w:p w14:paraId="1F54E32E" w14:textId="77777777" w:rsidR="005322BA" w:rsidRDefault="005322BA" w:rsidP="005322BA">
      <w:pPr>
        <w:pStyle w:val="CMD"/>
      </w:pPr>
      <w:r>
        <w:t xml:space="preserve">no </w:t>
      </w:r>
      <w:proofErr w:type="spellStart"/>
      <w:r>
        <w:t>ip</w:t>
      </w:r>
      <w:proofErr w:type="spellEnd"/>
      <w:r>
        <w:t xml:space="preserve"> domain lookup</w:t>
      </w:r>
    </w:p>
    <w:p w14:paraId="169C1077" w14:textId="77777777" w:rsidR="005322BA" w:rsidRDefault="005322BA" w:rsidP="005322BA">
      <w:pPr>
        <w:pStyle w:val="CMD"/>
      </w:pPr>
      <w:r>
        <w:t xml:space="preserve">ipv6 </w:t>
      </w:r>
      <w:proofErr w:type="gramStart"/>
      <w:r>
        <w:t>unicast-routing</w:t>
      </w:r>
      <w:proofErr w:type="gramEnd"/>
    </w:p>
    <w:p w14:paraId="7C3053E8" w14:textId="77777777" w:rsidR="005322BA" w:rsidRDefault="005322BA" w:rsidP="005322BA">
      <w:pPr>
        <w:pStyle w:val="CMD"/>
      </w:pPr>
      <w:r>
        <w:t xml:space="preserve">banner </w:t>
      </w:r>
      <w:proofErr w:type="spellStart"/>
      <w:r>
        <w:t>motd</w:t>
      </w:r>
      <w:proofErr w:type="spellEnd"/>
      <w:r>
        <w:t xml:space="preserve"> # R3, Implement EIGRP for IPv6 #</w:t>
      </w:r>
    </w:p>
    <w:p w14:paraId="650FF1B3" w14:textId="77777777" w:rsidR="005322BA" w:rsidRDefault="005322BA" w:rsidP="005322BA">
      <w:pPr>
        <w:pStyle w:val="CMD"/>
      </w:pPr>
      <w:r>
        <w:t>line con 0</w:t>
      </w:r>
    </w:p>
    <w:p w14:paraId="2FB85B23" w14:textId="77777777" w:rsidR="005322BA" w:rsidRDefault="005322BA" w:rsidP="005322BA">
      <w:pPr>
        <w:pStyle w:val="CMD"/>
      </w:pPr>
      <w:r>
        <w:t xml:space="preserve"> exec-timeout 0 0</w:t>
      </w:r>
    </w:p>
    <w:p w14:paraId="4E8D11E6" w14:textId="77777777" w:rsidR="005322BA" w:rsidRDefault="005322BA" w:rsidP="005322BA">
      <w:pPr>
        <w:pStyle w:val="CMD"/>
      </w:pPr>
      <w:r>
        <w:t xml:space="preserve"> logging synchronous</w:t>
      </w:r>
    </w:p>
    <w:p w14:paraId="14F489A3" w14:textId="77777777" w:rsidR="005322BA" w:rsidRDefault="005322BA" w:rsidP="005322BA">
      <w:pPr>
        <w:pStyle w:val="CMD"/>
      </w:pPr>
      <w:r>
        <w:t xml:space="preserve"> exit</w:t>
      </w:r>
    </w:p>
    <w:p w14:paraId="0450E6F8" w14:textId="77777777" w:rsidR="005322BA" w:rsidRDefault="005322BA" w:rsidP="005322BA">
      <w:pPr>
        <w:pStyle w:val="CMD"/>
      </w:pPr>
      <w:r>
        <w:t xml:space="preserve">line </w:t>
      </w:r>
      <w:proofErr w:type="spellStart"/>
      <w:r>
        <w:t>vty</w:t>
      </w:r>
      <w:proofErr w:type="spellEnd"/>
      <w:r>
        <w:t xml:space="preserve"> 0 4</w:t>
      </w:r>
    </w:p>
    <w:p w14:paraId="2EB966C7" w14:textId="77777777" w:rsidR="005322BA" w:rsidRDefault="005322BA" w:rsidP="005322BA">
      <w:pPr>
        <w:pStyle w:val="CMD"/>
      </w:pPr>
      <w:r>
        <w:t xml:space="preserve"> privilege level 15</w:t>
      </w:r>
    </w:p>
    <w:p w14:paraId="19A899FE" w14:textId="77777777" w:rsidR="005322BA" w:rsidRDefault="005322BA" w:rsidP="005322BA">
      <w:pPr>
        <w:pStyle w:val="CMD"/>
      </w:pPr>
      <w:r>
        <w:t xml:space="preserve"> exec-timeout 0 0</w:t>
      </w:r>
    </w:p>
    <w:p w14:paraId="74285380" w14:textId="77777777" w:rsidR="005322BA" w:rsidRDefault="005322BA" w:rsidP="005322BA">
      <w:pPr>
        <w:pStyle w:val="CMD"/>
      </w:pPr>
      <w:r>
        <w:t xml:space="preserve"> password cisco123</w:t>
      </w:r>
    </w:p>
    <w:p w14:paraId="4A185879" w14:textId="77777777" w:rsidR="005322BA" w:rsidRDefault="005322BA" w:rsidP="005322BA">
      <w:pPr>
        <w:pStyle w:val="CMD"/>
      </w:pPr>
      <w:r>
        <w:t xml:space="preserve"> login</w:t>
      </w:r>
    </w:p>
    <w:p w14:paraId="5FAF0928" w14:textId="18F34738" w:rsidR="005322BA" w:rsidRDefault="005322BA" w:rsidP="000A46FC">
      <w:pPr>
        <w:pStyle w:val="CMD"/>
      </w:pPr>
      <w:r>
        <w:t xml:space="preserve"> exit</w:t>
      </w:r>
    </w:p>
    <w:p w14:paraId="58FF1F9E" w14:textId="77777777" w:rsidR="005322BA" w:rsidRDefault="005322BA" w:rsidP="005322BA">
      <w:pPr>
        <w:pStyle w:val="CMD"/>
      </w:pPr>
      <w:r>
        <w:t>interface g0/0/0</w:t>
      </w:r>
    </w:p>
    <w:p w14:paraId="4E6CD34E" w14:textId="77777777" w:rsidR="005322BA" w:rsidRDefault="005322BA" w:rsidP="005322BA">
      <w:pPr>
        <w:pStyle w:val="CMD"/>
      </w:pPr>
      <w:r>
        <w:t xml:space="preserve"> ipv6 address fe80::3:1 link-local</w:t>
      </w:r>
    </w:p>
    <w:p w14:paraId="3FF3282F" w14:textId="77777777" w:rsidR="005322BA" w:rsidRDefault="005322BA" w:rsidP="005322BA">
      <w:pPr>
        <w:pStyle w:val="CMD"/>
      </w:pPr>
      <w:r>
        <w:t xml:space="preserve"> ipv6 address 2001:db</w:t>
      </w:r>
      <w:proofErr w:type="gramStart"/>
      <w:r>
        <w:t>8:cafe</w:t>
      </w:r>
      <w:proofErr w:type="gramEnd"/>
      <w:r>
        <w:t>:2::1/64</w:t>
      </w:r>
    </w:p>
    <w:p w14:paraId="6E596C89" w14:textId="77777777" w:rsidR="005322BA" w:rsidRDefault="005322BA" w:rsidP="005322BA">
      <w:pPr>
        <w:pStyle w:val="CMD"/>
      </w:pPr>
      <w:r>
        <w:t xml:space="preserve"> no shutdown</w:t>
      </w:r>
    </w:p>
    <w:p w14:paraId="77A5BF53" w14:textId="77777777" w:rsidR="005322BA" w:rsidRDefault="005322BA" w:rsidP="005322BA">
      <w:pPr>
        <w:pStyle w:val="CMD"/>
      </w:pPr>
      <w:r>
        <w:t xml:space="preserve"> exit</w:t>
      </w:r>
    </w:p>
    <w:p w14:paraId="2CA9C139" w14:textId="77777777" w:rsidR="005322BA" w:rsidRDefault="005322BA" w:rsidP="005322BA">
      <w:pPr>
        <w:pStyle w:val="CMD"/>
      </w:pPr>
      <w:r>
        <w:t>interface g0/0/1</w:t>
      </w:r>
    </w:p>
    <w:p w14:paraId="07667B1B" w14:textId="77777777" w:rsidR="005322BA" w:rsidRDefault="005322BA" w:rsidP="005322BA">
      <w:pPr>
        <w:pStyle w:val="CMD"/>
      </w:pPr>
      <w:r>
        <w:t xml:space="preserve"> ipv6 address fe80::3:2 link-local</w:t>
      </w:r>
    </w:p>
    <w:p w14:paraId="018D74A8" w14:textId="77777777" w:rsidR="005322BA" w:rsidRDefault="005322BA" w:rsidP="005322BA">
      <w:pPr>
        <w:pStyle w:val="CMD"/>
      </w:pPr>
      <w:r>
        <w:t xml:space="preserve"> ipv6 address 2001:db</w:t>
      </w:r>
      <w:proofErr w:type="gramStart"/>
      <w:r>
        <w:t>8:acad</w:t>
      </w:r>
      <w:proofErr w:type="gramEnd"/>
      <w:r>
        <w:t>:1::3/64</w:t>
      </w:r>
    </w:p>
    <w:p w14:paraId="2AC10D33" w14:textId="77777777" w:rsidR="005322BA" w:rsidRDefault="005322BA" w:rsidP="005322BA">
      <w:pPr>
        <w:pStyle w:val="CMD"/>
      </w:pPr>
      <w:r>
        <w:t xml:space="preserve"> no shutdown</w:t>
      </w:r>
    </w:p>
    <w:p w14:paraId="469B17C3" w14:textId="3E8805A4" w:rsidR="005322BA" w:rsidRDefault="005322BA" w:rsidP="000A46FC">
      <w:pPr>
        <w:pStyle w:val="CMD"/>
      </w:pPr>
      <w:r>
        <w:t xml:space="preserve"> exit</w:t>
      </w:r>
    </w:p>
    <w:p w14:paraId="46EB75D9" w14:textId="77777777" w:rsidR="005322BA" w:rsidRDefault="005322BA" w:rsidP="005322BA">
      <w:pPr>
        <w:pStyle w:val="CMD"/>
      </w:pPr>
      <w:r>
        <w:t>interface loopback 1</w:t>
      </w:r>
    </w:p>
    <w:p w14:paraId="5214CFC9" w14:textId="77777777" w:rsidR="005322BA" w:rsidRDefault="005322BA" w:rsidP="005322BA">
      <w:pPr>
        <w:pStyle w:val="CMD"/>
      </w:pPr>
      <w:r>
        <w:t xml:space="preserve"> ipv6 address fe80::3:3 link-local</w:t>
      </w:r>
    </w:p>
    <w:p w14:paraId="03743694" w14:textId="034D4D2F" w:rsidR="005322BA" w:rsidRDefault="005322BA" w:rsidP="005322BA">
      <w:pPr>
        <w:pStyle w:val="CMD"/>
      </w:pPr>
      <w:r>
        <w:t xml:space="preserve"> ipv6 address 2001:db</w:t>
      </w:r>
      <w:proofErr w:type="gramStart"/>
      <w:r>
        <w:t>8:</w:t>
      </w:r>
      <w:r w:rsidR="00CF0096">
        <w:t>abcd</w:t>
      </w:r>
      <w:proofErr w:type="gramEnd"/>
      <w:r>
        <w:t>:8::1/64</w:t>
      </w:r>
    </w:p>
    <w:p w14:paraId="1C5E761A" w14:textId="77777777" w:rsidR="005322BA" w:rsidRDefault="005322BA" w:rsidP="005322BA">
      <w:pPr>
        <w:pStyle w:val="CMD"/>
      </w:pPr>
      <w:r>
        <w:t xml:space="preserve"> no shutdown</w:t>
      </w:r>
    </w:p>
    <w:p w14:paraId="6EE58EF8" w14:textId="77777777" w:rsidR="005322BA" w:rsidRDefault="005322BA" w:rsidP="005322BA">
      <w:pPr>
        <w:pStyle w:val="CMD"/>
      </w:pPr>
      <w:r>
        <w:t>interface loopback 2</w:t>
      </w:r>
    </w:p>
    <w:p w14:paraId="77AAC3E4" w14:textId="77777777" w:rsidR="005322BA" w:rsidRDefault="005322BA" w:rsidP="005322BA">
      <w:pPr>
        <w:pStyle w:val="CMD"/>
      </w:pPr>
      <w:r>
        <w:t xml:space="preserve"> ipv6 address fe80::3:4 link-local</w:t>
      </w:r>
    </w:p>
    <w:p w14:paraId="6D29EF25" w14:textId="4796A711" w:rsidR="005322BA" w:rsidRDefault="005322BA" w:rsidP="005322BA">
      <w:pPr>
        <w:pStyle w:val="CMD"/>
      </w:pPr>
      <w:r>
        <w:t xml:space="preserve"> ipv6 address 2001:db</w:t>
      </w:r>
      <w:proofErr w:type="gramStart"/>
      <w:r>
        <w:t>8:</w:t>
      </w:r>
      <w:r w:rsidR="00CF0096">
        <w:t>abcd</w:t>
      </w:r>
      <w:proofErr w:type="gramEnd"/>
      <w:r>
        <w:t>:9::1/64</w:t>
      </w:r>
    </w:p>
    <w:p w14:paraId="7CC85F3D" w14:textId="77777777" w:rsidR="005322BA" w:rsidRDefault="005322BA" w:rsidP="005322BA">
      <w:pPr>
        <w:pStyle w:val="CMD"/>
      </w:pPr>
      <w:r>
        <w:t xml:space="preserve"> no shutdown</w:t>
      </w:r>
    </w:p>
    <w:p w14:paraId="2DFAB0A8" w14:textId="77777777" w:rsidR="005322BA" w:rsidRDefault="005322BA" w:rsidP="005322BA">
      <w:pPr>
        <w:pStyle w:val="CMD"/>
      </w:pPr>
      <w:r>
        <w:t>interface loopback 3</w:t>
      </w:r>
    </w:p>
    <w:p w14:paraId="0557DC80" w14:textId="77777777" w:rsidR="005322BA" w:rsidRDefault="005322BA" w:rsidP="005322BA">
      <w:pPr>
        <w:pStyle w:val="CMD"/>
      </w:pPr>
      <w:r>
        <w:t xml:space="preserve"> ipv6 address fe80::3:5 link-local</w:t>
      </w:r>
    </w:p>
    <w:p w14:paraId="16B2C836" w14:textId="79940A58" w:rsidR="005322BA" w:rsidRDefault="005322BA" w:rsidP="005322BA">
      <w:pPr>
        <w:pStyle w:val="CMD"/>
      </w:pPr>
      <w:r>
        <w:t xml:space="preserve"> ipv6 address 2001:db</w:t>
      </w:r>
      <w:proofErr w:type="gramStart"/>
      <w:r>
        <w:t>8:</w:t>
      </w:r>
      <w:r w:rsidR="00CF0096">
        <w:t>abcd</w:t>
      </w:r>
      <w:proofErr w:type="gramEnd"/>
      <w:r>
        <w:t>:10::1/64</w:t>
      </w:r>
    </w:p>
    <w:p w14:paraId="63B76B73" w14:textId="77777777" w:rsidR="005322BA" w:rsidRDefault="005322BA" w:rsidP="005322BA">
      <w:pPr>
        <w:pStyle w:val="CMD"/>
      </w:pPr>
      <w:r>
        <w:t xml:space="preserve"> no shutdown</w:t>
      </w:r>
    </w:p>
    <w:p w14:paraId="0EA1FE96" w14:textId="77777777" w:rsidR="005322BA" w:rsidRDefault="005322BA" w:rsidP="005322BA">
      <w:pPr>
        <w:pStyle w:val="CMD"/>
      </w:pPr>
      <w:r>
        <w:t>interface loopback 4</w:t>
      </w:r>
    </w:p>
    <w:p w14:paraId="77B071DE" w14:textId="77777777" w:rsidR="005322BA" w:rsidRDefault="005322BA" w:rsidP="005322BA">
      <w:pPr>
        <w:pStyle w:val="CMD"/>
      </w:pPr>
      <w:r>
        <w:t xml:space="preserve"> ipv6 address fe80::3:6 link-local</w:t>
      </w:r>
    </w:p>
    <w:p w14:paraId="470D4663" w14:textId="3F5DDAA3" w:rsidR="005322BA" w:rsidRDefault="005322BA" w:rsidP="005322BA">
      <w:pPr>
        <w:pStyle w:val="CMD"/>
      </w:pPr>
      <w:r>
        <w:t xml:space="preserve"> ipv6 address 2001:db</w:t>
      </w:r>
      <w:proofErr w:type="gramStart"/>
      <w:r>
        <w:t>8:</w:t>
      </w:r>
      <w:r w:rsidR="00CF0096">
        <w:t>abcd</w:t>
      </w:r>
      <w:proofErr w:type="gramEnd"/>
      <w:r>
        <w:t>:11::1/64</w:t>
      </w:r>
    </w:p>
    <w:p w14:paraId="63521DCD" w14:textId="77777777" w:rsidR="005322BA" w:rsidRDefault="005322BA" w:rsidP="005322BA">
      <w:pPr>
        <w:pStyle w:val="CMD"/>
      </w:pPr>
      <w:r>
        <w:t xml:space="preserve"> no shutdown</w:t>
      </w:r>
    </w:p>
    <w:p w14:paraId="604E3982" w14:textId="77777777" w:rsidR="005322BA" w:rsidRDefault="005322BA" w:rsidP="005322BA">
      <w:pPr>
        <w:pStyle w:val="CMD"/>
      </w:pPr>
      <w:r>
        <w:t>interface loopback 5</w:t>
      </w:r>
    </w:p>
    <w:p w14:paraId="3401099E" w14:textId="77777777" w:rsidR="005322BA" w:rsidRDefault="005322BA" w:rsidP="005322BA">
      <w:pPr>
        <w:pStyle w:val="CMD"/>
      </w:pPr>
      <w:r>
        <w:t xml:space="preserve"> ipv6 address fe80::3:7 link-local</w:t>
      </w:r>
    </w:p>
    <w:p w14:paraId="26DAC0A0" w14:textId="0E99850C" w:rsidR="005322BA" w:rsidRDefault="005322BA" w:rsidP="005322BA">
      <w:pPr>
        <w:pStyle w:val="CMD"/>
      </w:pPr>
      <w:r>
        <w:t xml:space="preserve"> ipv6 address 2001:db</w:t>
      </w:r>
      <w:proofErr w:type="gramStart"/>
      <w:r>
        <w:t>8:</w:t>
      </w:r>
      <w:r w:rsidR="00CF0096">
        <w:t>abcd</w:t>
      </w:r>
      <w:proofErr w:type="gramEnd"/>
      <w:r>
        <w:t>:12::1/64</w:t>
      </w:r>
    </w:p>
    <w:p w14:paraId="311C85E1" w14:textId="77777777" w:rsidR="005322BA" w:rsidRDefault="005322BA" w:rsidP="005322BA">
      <w:pPr>
        <w:pStyle w:val="CMD"/>
      </w:pPr>
      <w:r>
        <w:t xml:space="preserve"> no shutdown</w:t>
      </w:r>
    </w:p>
    <w:p w14:paraId="51B86422" w14:textId="1E281D60" w:rsidR="00B27633" w:rsidRPr="00B27633" w:rsidRDefault="005322BA" w:rsidP="00B27633">
      <w:pPr>
        <w:pStyle w:val="CMD"/>
      </w:pPr>
      <w:r>
        <w:t>end</w:t>
      </w:r>
    </w:p>
    <w:p w14:paraId="3A586004" w14:textId="16D841B6" w:rsidR="00277436" w:rsidRDefault="00277436" w:rsidP="00277436">
      <w:pPr>
        <w:pStyle w:val="BodyTextL25Bold"/>
      </w:pPr>
      <w:r>
        <w:lastRenderedPageBreak/>
        <w:t>Router D1</w:t>
      </w:r>
    </w:p>
    <w:p w14:paraId="706165F7" w14:textId="77777777" w:rsidR="005322BA" w:rsidRDefault="005322BA" w:rsidP="005322BA">
      <w:pPr>
        <w:pStyle w:val="CMD"/>
      </w:pPr>
      <w:r>
        <w:t>hostname D1</w:t>
      </w:r>
    </w:p>
    <w:p w14:paraId="6391B72E" w14:textId="77777777" w:rsidR="005322BA" w:rsidRDefault="005322BA" w:rsidP="005322BA">
      <w:pPr>
        <w:pStyle w:val="CMD"/>
      </w:pPr>
      <w:r>
        <w:t xml:space="preserve">no </w:t>
      </w:r>
      <w:proofErr w:type="spellStart"/>
      <w:r>
        <w:t>ip</w:t>
      </w:r>
      <w:proofErr w:type="spellEnd"/>
      <w:r>
        <w:t xml:space="preserve"> domain lookup</w:t>
      </w:r>
    </w:p>
    <w:p w14:paraId="2B64581E" w14:textId="77777777" w:rsidR="005322BA" w:rsidRDefault="005322BA" w:rsidP="005322BA">
      <w:pPr>
        <w:pStyle w:val="CMD"/>
      </w:pPr>
      <w:r>
        <w:t xml:space="preserve">banner </w:t>
      </w:r>
      <w:proofErr w:type="spellStart"/>
      <w:r>
        <w:t>motd</w:t>
      </w:r>
      <w:proofErr w:type="spellEnd"/>
      <w:r>
        <w:t xml:space="preserve"> # D1, Implement EIGRP for IPv6 #</w:t>
      </w:r>
    </w:p>
    <w:p w14:paraId="43954C3E" w14:textId="77777777" w:rsidR="005322BA" w:rsidRDefault="005322BA" w:rsidP="005322BA">
      <w:pPr>
        <w:pStyle w:val="CMD"/>
      </w:pPr>
      <w:r>
        <w:t>line con 0</w:t>
      </w:r>
    </w:p>
    <w:p w14:paraId="519ABC17" w14:textId="77777777" w:rsidR="005322BA" w:rsidRDefault="005322BA" w:rsidP="005322BA">
      <w:pPr>
        <w:pStyle w:val="CMD"/>
      </w:pPr>
      <w:r>
        <w:t xml:space="preserve"> exec-timeout 0 0</w:t>
      </w:r>
    </w:p>
    <w:p w14:paraId="382EA8D4" w14:textId="77777777" w:rsidR="005322BA" w:rsidRDefault="005322BA" w:rsidP="005322BA">
      <w:pPr>
        <w:pStyle w:val="CMD"/>
      </w:pPr>
      <w:r>
        <w:t xml:space="preserve"> logging synchronous</w:t>
      </w:r>
    </w:p>
    <w:p w14:paraId="710FAB1F" w14:textId="77777777" w:rsidR="005322BA" w:rsidRDefault="005322BA" w:rsidP="005322BA">
      <w:pPr>
        <w:pStyle w:val="CMD"/>
      </w:pPr>
      <w:r>
        <w:t xml:space="preserve">line </w:t>
      </w:r>
      <w:proofErr w:type="spellStart"/>
      <w:r>
        <w:t>vty</w:t>
      </w:r>
      <w:proofErr w:type="spellEnd"/>
      <w:r>
        <w:t xml:space="preserve"> 0 4</w:t>
      </w:r>
    </w:p>
    <w:p w14:paraId="0124C9DD" w14:textId="77777777" w:rsidR="005322BA" w:rsidRDefault="005322BA" w:rsidP="005322BA">
      <w:pPr>
        <w:pStyle w:val="CMD"/>
      </w:pPr>
      <w:r>
        <w:t xml:space="preserve"> privilege level 15</w:t>
      </w:r>
    </w:p>
    <w:p w14:paraId="7B60D1AA" w14:textId="77777777" w:rsidR="005322BA" w:rsidRDefault="005322BA" w:rsidP="005322BA">
      <w:pPr>
        <w:pStyle w:val="CMD"/>
      </w:pPr>
      <w:r>
        <w:t xml:space="preserve"> exec-timeout 0 0</w:t>
      </w:r>
    </w:p>
    <w:p w14:paraId="4C58514E" w14:textId="77777777" w:rsidR="005322BA" w:rsidRDefault="005322BA" w:rsidP="005322BA">
      <w:pPr>
        <w:pStyle w:val="CMD"/>
      </w:pPr>
      <w:r>
        <w:t xml:space="preserve"> password cisco123</w:t>
      </w:r>
    </w:p>
    <w:p w14:paraId="2F0823B5" w14:textId="44695353" w:rsidR="005322BA" w:rsidRDefault="005322BA" w:rsidP="000A46FC">
      <w:pPr>
        <w:pStyle w:val="CMD"/>
      </w:pPr>
      <w:r>
        <w:t xml:space="preserve"> login</w:t>
      </w:r>
    </w:p>
    <w:p w14:paraId="664E971E" w14:textId="77777777" w:rsidR="005322BA" w:rsidRDefault="005322BA" w:rsidP="005322BA">
      <w:pPr>
        <w:pStyle w:val="CMD"/>
      </w:pPr>
      <w:proofErr w:type="spellStart"/>
      <w:r>
        <w:t>vlan</w:t>
      </w:r>
      <w:proofErr w:type="spellEnd"/>
      <w:r>
        <w:t xml:space="preserve"> 2</w:t>
      </w:r>
    </w:p>
    <w:p w14:paraId="700834DC" w14:textId="77777777" w:rsidR="005322BA" w:rsidRDefault="005322BA" w:rsidP="005322BA">
      <w:pPr>
        <w:pStyle w:val="CMD"/>
      </w:pPr>
      <w:r>
        <w:t xml:space="preserve"> name HOST-VLAN</w:t>
      </w:r>
    </w:p>
    <w:p w14:paraId="548B68E5" w14:textId="28E203DF" w:rsidR="00CF6D15" w:rsidRDefault="00CF6D15" w:rsidP="00CF6D15">
      <w:pPr>
        <w:pStyle w:val="CMD"/>
      </w:pPr>
      <w:r>
        <w:t>interface range g1/0/1 - 24, g1/1/1 - 2</w:t>
      </w:r>
    </w:p>
    <w:p w14:paraId="0343EA58" w14:textId="77777777" w:rsidR="00CF6D15" w:rsidRDefault="00CF6D15" w:rsidP="00CF6D15">
      <w:pPr>
        <w:pStyle w:val="CMD"/>
      </w:pPr>
      <w:r>
        <w:t xml:space="preserve"> switchport mode access</w:t>
      </w:r>
    </w:p>
    <w:p w14:paraId="5F81DA94" w14:textId="77777777" w:rsidR="00CF6D15" w:rsidRDefault="00CF6D15" w:rsidP="00CF6D15">
      <w:pPr>
        <w:pStyle w:val="CMD"/>
      </w:pPr>
      <w:r>
        <w:t xml:space="preserve"> shutdown</w:t>
      </w:r>
    </w:p>
    <w:p w14:paraId="05E0C965" w14:textId="17AE8141" w:rsidR="005322BA" w:rsidRDefault="005322BA" w:rsidP="005322BA">
      <w:pPr>
        <w:pStyle w:val="CMD"/>
      </w:pPr>
      <w:r>
        <w:t xml:space="preserve">interface </w:t>
      </w:r>
      <w:r w:rsidR="00CF6D15">
        <w:t xml:space="preserve">range </w:t>
      </w:r>
      <w:r>
        <w:t>g1/0/1</w:t>
      </w:r>
      <w:r w:rsidR="00CF6D15">
        <w:t>, g1/0/11</w:t>
      </w:r>
    </w:p>
    <w:p w14:paraId="1B9AE9B5" w14:textId="77777777" w:rsidR="005322BA" w:rsidRDefault="005322BA" w:rsidP="005322BA">
      <w:pPr>
        <w:pStyle w:val="CMD"/>
      </w:pPr>
      <w:r>
        <w:t xml:space="preserve"> switchport mode trunk</w:t>
      </w:r>
    </w:p>
    <w:p w14:paraId="21047935" w14:textId="77777777" w:rsidR="005322BA" w:rsidRDefault="005322BA" w:rsidP="005322BA">
      <w:pPr>
        <w:pStyle w:val="CMD"/>
      </w:pPr>
      <w:r>
        <w:t xml:space="preserve"> no shutdown</w:t>
      </w:r>
    </w:p>
    <w:p w14:paraId="43AA9F6D" w14:textId="77777777" w:rsidR="005322BA" w:rsidRDefault="005322BA" w:rsidP="005322BA">
      <w:pPr>
        <w:pStyle w:val="CMD"/>
      </w:pPr>
      <w:r>
        <w:t xml:space="preserve"> exit</w:t>
      </w:r>
    </w:p>
    <w:p w14:paraId="393E62B0" w14:textId="77777777" w:rsidR="005322BA" w:rsidRDefault="005322BA" w:rsidP="005322BA">
      <w:pPr>
        <w:pStyle w:val="CMD"/>
      </w:pPr>
      <w:r>
        <w:t>interface g1/0/23</w:t>
      </w:r>
    </w:p>
    <w:p w14:paraId="295CD893" w14:textId="77777777" w:rsidR="005322BA" w:rsidRDefault="005322BA" w:rsidP="005322BA">
      <w:pPr>
        <w:pStyle w:val="CMD"/>
      </w:pPr>
      <w:r>
        <w:t xml:space="preserve"> switchport mode access</w:t>
      </w:r>
    </w:p>
    <w:p w14:paraId="69ED42B0" w14:textId="77777777" w:rsidR="005322BA" w:rsidRDefault="005322BA" w:rsidP="005322BA">
      <w:pPr>
        <w:pStyle w:val="CMD"/>
      </w:pPr>
      <w:r>
        <w:t xml:space="preserve"> switchport access </w:t>
      </w:r>
      <w:proofErr w:type="spellStart"/>
      <w:r>
        <w:t>vlan</w:t>
      </w:r>
      <w:proofErr w:type="spellEnd"/>
      <w:r>
        <w:t xml:space="preserve"> 2</w:t>
      </w:r>
    </w:p>
    <w:p w14:paraId="4E24381F" w14:textId="77777777" w:rsidR="005322BA" w:rsidRDefault="005322BA" w:rsidP="005322BA">
      <w:pPr>
        <w:pStyle w:val="CMD"/>
      </w:pPr>
      <w:r>
        <w:t xml:space="preserve"> </w:t>
      </w:r>
      <w:proofErr w:type="gramStart"/>
      <w:r>
        <w:t>spanning-tree</w:t>
      </w:r>
      <w:proofErr w:type="gramEnd"/>
      <w:r>
        <w:t xml:space="preserve"> </w:t>
      </w:r>
      <w:proofErr w:type="spellStart"/>
      <w:r>
        <w:t>portfast</w:t>
      </w:r>
      <w:proofErr w:type="spellEnd"/>
    </w:p>
    <w:p w14:paraId="5E89E376" w14:textId="77777777" w:rsidR="005322BA" w:rsidRDefault="005322BA" w:rsidP="005322BA">
      <w:pPr>
        <w:pStyle w:val="CMD"/>
      </w:pPr>
      <w:r>
        <w:t xml:space="preserve"> no shutdown</w:t>
      </w:r>
    </w:p>
    <w:p w14:paraId="6AE81CC7" w14:textId="77777777" w:rsidR="005322BA" w:rsidRDefault="005322BA" w:rsidP="005322BA">
      <w:pPr>
        <w:pStyle w:val="CMD"/>
      </w:pPr>
      <w:r>
        <w:t xml:space="preserve"> exit</w:t>
      </w:r>
    </w:p>
    <w:p w14:paraId="65A4E23F" w14:textId="77777777" w:rsidR="005322BA" w:rsidRDefault="005322BA" w:rsidP="005322BA">
      <w:pPr>
        <w:pStyle w:val="CMD"/>
      </w:pPr>
      <w:r>
        <w:t>end</w:t>
      </w:r>
    </w:p>
    <w:p w14:paraId="015D9300" w14:textId="209AC51B" w:rsidR="00277436" w:rsidRDefault="00277436" w:rsidP="00277436">
      <w:pPr>
        <w:pStyle w:val="BodyTextL25Bold"/>
      </w:pPr>
      <w:r>
        <w:t>Router D2</w:t>
      </w:r>
    </w:p>
    <w:p w14:paraId="57DCA7F5" w14:textId="77777777" w:rsidR="005322BA" w:rsidRDefault="005322BA" w:rsidP="005322BA">
      <w:pPr>
        <w:pStyle w:val="CMD"/>
      </w:pPr>
      <w:r>
        <w:t>hostname D2</w:t>
      </w:r>
    </w:p>
    <w:p w14:paraId="472449B4" w14:textId="77777777" w:rsidR="005322BA" w:rsidRDefault="005322BA" w:rsidP="005322BA">
      <w:pPr>
        <w:pStyle w:val="CMD"/>
      </w:pPr>
      <w:r>
        <w:t xml:space="preserve">no </w:t>
      </w:r>
      <w:proofErr w:type="spellStart"/>
      <w:r>
        <w:t>ip</w:t>
      </w:r>
      <w:proofErr w:type="spellEnd"/>
      <w:r>
        <w:t xml:space="preserve"> domain lookup</w:t>
      </w:r>
    </w:p>
    <w:p w14:paraId="562C6737" w14:textId="77777777" w:rsidR="005322BA" w:rsidRDefault="005322BA" w:rsidP="005322BA">
      <w:pPr>
        <w:pStyle w:val="CMD"/>
      </w:pPr>
      <w:r>
        <w:t xml:space="preserve">ipv6 </w:t>
      </w:r>
      <w:proofErr w:type="gramStart"/>
      <w:r>
        <w:t>unicast-routing</w:t>
      </w:r>
      <w:proofErr w:type="gramEnd"/>
    </w:p>
    <w:p w14:paraId="0080873F" w14:textId="77777777" w:rsidR="005322BA" w:rsidRDefault="005322BA" w:rsidP="005322BA">
      <w:pPr>
        <w:pStyle w:val="CMD"/>
      </w:pPr>
      <w:r>
        <w:t xml:space="preserve">banner </w:t>
      </w:r>
      <w:proofErr w:type="spellStart"/>
      <w:r>
        <w:t>motd</w:t>
      </w:r>
      <w:proofErr w:type="spellEnd"/>
      <w:r>
        <w:t xml:space="preserve"> # D2, Implement EIGRP for IPv6 #</w:t>
      </w:r>
    </w:p>
    <w:p w14:paraId="5DD11C54" w14:textId="77777777" w:rsidR="005322BA" w:rsidRDefault="005322BA" w:rsidP="005322BA">
      <w:pPr>
        <w:pStyle w:val="CMD"/>
      </w:pPr>
      <w:r>
        <w:t>line con 0</w:t>
      </w:r>
    </w:p>
    <w:p w14:paraId="3A38B54F" w14:textId="77777777" w:rsidR="005322BA" w:rsidRDefault="005322BA" w:rsidP="005322BA">
      <w:pPr>
        <w:pStyle w:val="CMD"/>
      </w:pPr>
      <w:r>
        <w:t xml:space="preserve"> exec-timeout 0 0</w:t>
      </w:r>
    </w:p>
    <w:p w14:paraId="2C906121" w14:textId="77777777" w:rsidR="005322BA" w:rsidRDefault="005322BA" w:rsidP="005322BA">
      <w:pPr>
        <w:pStyle w:val="CMD"/>
      </w:pPr>
      <w:r>
        <w:t xml:space="preserve"> logging synchronous</w:t>
      </w:r>
    </w:p>
    <w:p w14:paraId="39EB0921" w14:textId="77777777" w:rsidR="005322BA" w:rsidRDefault="005322BA" w:rsidP="005322BA">
      <w:pPr>
        <w:pStyle w:val="CMD"/>
      </w:pPr>
      <w:r>
        <w:t xml:space="preserve"> exit</w:t>
      </w:r>
    </w:p>
    <w:p w14:paraId="08C9FE2D" w14:textId="77777777" w:rsidR="005322BA" w:rsidRDefault="005322BA" w:rsidP="005322BA">
      <w:pPr>
        <w:pStyle w:val="CMD"/>
      </w:pPr>
      <w:r>
        <w:t xml:space="preserve">line </w:t>
      </w:r>
      <w:proofErr w:type="spellStart"/>
      <w:r>
        <w:t>vty</w:t>
      </w:r>
      <w:proofErr w:type="spellEnd"/>
      <w:r>
        <w:t xml:space="preserve"> 0 4</w:t>
      </w:r>
    </w:p>
    <w:p w14:paraId="4828A6E4" w14:textId="77777777" w:rsidR="005322BA" w:rsidRDefault="005322BA" w:rsidP="005322BA">
      <w:pPr>
        <w:pStyle w:val="CMD"/>
      </w:pPr>
      <w:r>
        <w:t xml:space="preserve"> privilege level 15</w:t>
      </w:r>
    </w:p>
    <w:p w14:paraId="5A97488D" w14:textId="77777777" w:rsidR="005322BA" w:rsidRDefault="005322BA" w:rsidP="005322BA">
      <w:pPr>
        <w:pStyle w:val="CMD"/>
      </w:pPr>
      <w:r>
        <w:t xml:space="preserve"> exec-timeout 0 0</w:t>
      </w:r>
    </w:p>
    <w:p w14:paraId="78C72D40" w14:textId="77777777" w:rsidR="005322BA" w:rsidRDefault="005322BA" w:rsidP="005322BA">
      <w:pPr>
        <w:pStyle w:val="CMD"/>
      </w:pPr>
      <w:r>
        <w:t xml:space="preserve"> password cisco123</w:t>
      </w:r>
    </w:p>
    <w:p w14:paraId="0C1FDCE6" w14:textId="77777777" w:rsidR="005322BA" w:rsidRDefault="005322BA" w:rsidP="005322BA">
      <w:pPr>
        <w:pStyle w:val="CMD"/>
      </w:pPr>
      <w:r>
        <w:t xml:space="preserve"> login</w:t>
      </w:r>
    </w:p>
    <w:p w14:paraId="2C35C63B" w14:textId="64432FD2" w:rsidR="005322BA" w:rsidRDefault="005322BA" w:rsidP="000A46FC">
      <w:pPr>
        <w:pStyle w:val="CMD"/>
      </w:pPr>
      <w:r>
        <w:t xml:space="preserve"> exit</w:t>
      </w:r>
    </w:p>
    <w:p w14:paraId="26029CBA" w14:textId="77777777" w:rsidR="005322BA" w:rsidRDefault="005322BA" w:rsidP="005322BA">
      <w:pPr>
        <w:pStyle w:val="CMD"/>
      </w:pPr>
      <w:r>
        <w:t>interface range g1/0/1 - 24, g1/1/1 - 2</w:t>
      </w:r>
    </w:p>
    <w:p w14:paraId="4D435680" w14:textId="77777777" w:rsidR="005322BA" w:rsidRDefault="005322BA" w:rsidP="005322BA">
      <w:pPr>
        <w:pStyle w:val="CMD"/>
      </w:pPr>
      <w:r>
        <w:lastRenderedPageBreak/>
        <w:t xml:space="preserve"> shutdown</w:t>
      </w:r>
    </w:p>
    <w:p w14:paraId="2B5A388E" w14:textId="77777777" w:rsidR="005322BA" w:rsidRDefault="005322BA" w:rsidP="005322BA">
      <w:pPr>
        <w:pStyle w:val="CMD"/>
      </w:pPr>
      <w:r>
        <w:t xml:space="preserve"> exit</w:t>
      </w:r>
    </w:p>
    <w:p w14:paraId="3F386113" w14:textId="77777777" w:rsidR="005322BA" w:rsidRDefault="005322BA" w:rsidP="005322BA">
      <w:pPr>
        <w:pStyle w:val="CMD"/>
      </w:pPr>
      <w:r>
        <w:t>interface g1/0/1</w:t>
      </w:r>
    </w:p>
    <w:p w14:paraId="70F0E64C" w14:textId="77777777" w:rsidR="005322BA" w:rsidRDefault="005322BA" w:rsidP="005322BA">
      <w:pPr>
        <w:pStyle w:val="CMD"/>
      </w:pPr>
      <w:r>
        <w:t xml:space="preserve"> no switchport</w:t>
      </w:r>
    </w:p>
    <w:p w14:paraId="64BFEDFD" w14:textId="77777777" w:rsidR="005322BA" w:rsidRDefault="005322BA" w:rsidP="005322BA">
      <w:pPr>
        <w:pStyle w:val="CMD"/>
      </w:pPr>
      <w:r>
        <w:t xml:space="preserve"> ipv6 address fe</w:t>
      </w:r>
      <w:proofErr w:type="gramStart"/>
      <w:r>
        <w:t>80::</w:t>
      </w:r>
      <w:proofErr w:type="gramEnd"/>
      <w:r>
        <w:t>d1:1 link-local</w:t>
      </w:r>
    </w:p>
    <w:p w14:paraId="3219F0D5" w14:textId="77777777" w:rsidR="005322BA" w:rsidRDefault="005322BA" w:rsidP="005322BA">
      <w:pPr>
        <w:pStyle w:val="CMD"/>
      </w:pPr>
      <w:r>
        <w:t xml:space="preserve"> ipv6 address </w:t>
      </w:r>
      <w:proofErr w:type="gramStart"/>
      <w:r>
        <w:t>2001:Db</w:t>
      </w:r>
      <w:proofErr w:type="gramEnd"/>
      <w:r>
        <w:t>8:acad:1::2/64</w:t>
      </w:r>
    </w:p>
    <w:p w14:paraId="2838E0C4" w14:textId="77777777" w:rsidR="005322BA" w:rsidRDefault="005322BA" w:rsidP="005322BA">
      <w:pPr>
        <w:pStyle w:val="CMD"/>
      </w:pPr>
      <w:r>
        <w:t xml:space="preserve"> no shutdown</w:t>
      </w:r>
    </w:p>
    <w:p w14:paraId="29137A53" w14:textId="77777777" w:rsidR="005322BA" w:rsidRDefault="005322BA" w:rsidP="005322BA">
      <w:pPr>
        <w:pStyle w:val="CMD"/>
      </w:pPr>
      <w:r>
        <w:t xml:space="preserve"> exit</w:t>
      </w:r>
    </w:p>
    <w:p w14:paraId="6B4881B0" w14:textId="77777777" w:rsidR="005322BA" w:rsidRDefault="005322BA" w:rsidP="005322BA">
      <w:pPr>
        <w:pStyle w:val="CMD"/>
      </w:pPr>
      <w:r>
        <w:t>interface g1/0/11</w:t>
      </w:r>
    </w:p>
    <w:p w14:paraId="57A43E56" w14:textId="77777777" w:rsidR="005322BA" w:rsidRDefault="005322BA" w:rsidP="005322BA">
      <w:pPr>
        <w:pStyle w:val="CMD"/>
      </w:pPr>
      <w:r>
        <w:t xml:space="preserve"> no switchport</w:t>
      </w:r>
    </w:p>
    <w:p w14:paraId="52F85DC1" w14:textId="77777777" w:rsidR="005322BA" w:rsidRDefault="005322BA" w:rsidP="005322BA">
      <w:pPr>
        <w:pStyle w:val="CMD"/>
      </w:pPr>
      <w:r>
        <w:t xml:space="preserve"> ipv6 address fe</w:t>
      </w:r>
      <w:proofErr w:type="gramStart"/>
      <w:r>
        <w:t>80::</w:t>
      </w:r>
      <w:proofErr w:type="gramEnd"/>
      <w:r>
        <w:t>d1:2 link-local</w:t>
      </w:r>
    </w:p>
    <w:p w14:paraId="1D31A043" w14:textId="77777777" w:rsidR="005322BA" w:rsidRDefault="005322BA" w:rsidP="005322BA">
      <w:pPr>
        <w:pStyle w:val="CMD"/>
      </w:pPr>
      <w:r>
        <w:t xml:space="preserve"> ipv6 address 2001:db</w:t>
      </w:r>
      <w:proofErr w:type="gramStart"/>
      <w:r>
        <w:t>8:acad</w:t>
      </w:r>
      <w:proofErr w:type="gramEnd"/>
      <w:r>
        <w:t>:3::2/64</w:t>
      </w:r>
    </w:p>
    <w:p w14:paraId="13DDFA71" w14:textId="77777777" w:rsidR="005322BA" w:rsidRDefault="005322BA" w:rsidP="005322BA">
      <w:pPr>
        <w:pStyle w:val="CMD"/>
      </w:pPr>
      <w:r>
        <w:t xml:space="preserve"> no shutdown</w:t>
      </w:r>
    </w:p>
    <w:p w14:paraId="45DD7B32" w14:textId="77777777" w:rsidR="005322BA" w:rsidRDefault="005322BA" w:rsidP="005322BA">
      <w:pPr>
        <w:pStyle w:val="CMD"/>
      </w:pPr>
      <w:r>
        <w:t xml:space="preserve"> exit</w:t>
      </w:r>
    </w:p>
    <w:p w14:paraId="4228BAFB" w14:textId="008E68A7" w:rsidR="0070571E" w:rsidRPr="00B27633" w:rsidRDefault="005322BA" w:rsidP="0070571E">
      <w:pPr>
        <w:pStyle w:val="CMD"/>
        <w:rPr>
          <w:rFonts w:ascii="Arial" w:hAnsi="Arial"/>
        </w:rPr>
      </w:pPr>
      <w:r>
        <w:t>end</w:t>
      </w:r>
    </w:p>
    <w:p w14:paraId="2A93EF9A" w14:textId="53CA0F04" w:rsidR="00D27D1D" w:rsidRDefault="00D27D1D" w:rsidP="00B27633">
      <w:pPr>
        <w:pStyle w:val="SubStepAlpha"/>
      </w:pPr>
      <w:r>
        <w:t>Set the clock on each device to UTC time.</w:t>
      </w:r>
    </w:p>
    <w:p w14:paraId="085BA391" w14:textId="53FCF6CE" w:rsidR="00D27D1D" w:rsidRDefault="00D27D1D" w:rsidP="00532A79">
      <w:pPr>
        <w:pStyle w:val="SubStepAlpha"/>
        <w:spacing w:after="0"/>
      </w:pPr>
      <w:r>
        <w:t>Save the running configuration to startup-config.</w:t>
      </w:r>
    </w:p>
    <w:p w14:paraId="2A952849" w14:textId="385D3444" w:rsidR="00F06344" w:rsidRDefault="00F06344" w:rsidP="00532A79">
      <w:pPr>
        <w:pStyle w:val="ConfigWindow"/>
      </w:pPr>
      <w:r>
        <w:t>Close configuration window</w:t>
      </w:r>
    </w:p>
    <w:p w14:paraId="3E9EA321" w14:textId="5177F80B" w:rsidR="00D27D1D" w:rsidRPr="00CF6D15" w:rsidRDefault="00D27D1D" w:rsidP="00D27D1D">
      <w:pPr>
        <w:pStyle w:val="SubStepAlpha"/>
      </w:pPr>
      <w:r w:rsidRPr="00CF6D15">
        <w:t>Verify that PC</w:t>
      </w:r>
      <w:r w:rsidR="0070571E" w:rsidRPr="00CF6D15">
        <w:t>1 generates an IPv6 address.</w:t>
      </w:r>
    </w:p>
    <w:p w14:paraId="66E4FE54" w14:textId="72518E94" w:rsidR="00D27D1D" w:rsidRPr="00CF6D15" w:rsidRDefault="00D27D1D" w:rsidP="00D27D1D">
      <w:pPr>
        <w:pStyle w:val="SubStepAlpha"/>
      </w:pPr>
      <w:r w:rsidRPr="00CF6D15">
        <w:t xml:space="preserve">Verify that PC1 can ping </w:t>
      </w:r>
      <w:r w:rsidR="0070571E" w:rsidRPr="00CF6D15">
        <w:t>its</w:t>
      </w:r>
      <w:r w:rsidRPr="00CF6D15">
        <w:t xml:space="preserve"> default gateway</w:t>
      </w:r>
      <w:r w:rsidR="00CF0096">
        <w:t xml:space="preserve"> at </w:t>
      </w:r>
      <w:r w:rsidR="00CF0096" w:rsidRPr="00532A79">
        <w:rPr>
          <w:b/>
          <w:bCs/>
        </w:rPr>
        <w:t>fe</w:t>
      </w:r>
      <w:r w:rsidR="00DF2941" w:rsidRPr="00532A79">
        <w:rPr>
          <w:b/>
          <w:bCs/>
        </w:rPr>
        <w:t>80::1:3</w:t>
      </w:r>
      <w:r w:rsidR="00DF2941">
        <w:t>.</w:t>
      </w:r>
    </w:p>
    <w:p w14:paraId="79FDD872" w14:textId="192CC251" w:rsidR="00D27D1D" w:rsidRDefault="006D1D73" w:rsidP="00D27D1D">
      <w:pPr>
        <w:pStyle w:val="Heading2"/>
      </w:pPr>
      <w:r w:rsidRPr="006D1D73">
        <w:t xml:space="preserve">Implement EIGRP for IPv6 and Named EIGRP </w:t>
      </w:r>
    </w:p>
    <w:p w14:paraId="1A6577E4" w14:textId="3203CC52" w:rsidR="00D27D1D" w:rsidRDefault="00D27D1D" w:rsidP="00D27D1D">
      <w:pPr>
        <w:pStyle w:val="BodyTextL25"/>
      </w:pPr>
      <w:r>
        <w:t xml:space="preserve">In this part of the lab, you will configure and verify EIGRP in the network. Routers </w:t>
      </w:r>
      <w:r w:rsidR="00DF2941">
        <w:t>R</w:t>
      </w:r>
      <w:r>
        <w:t xml:space="preserve">1 and </w:t>
      </w:r>
      <w:r w:rsidR="00DF2941">
        <w:t>R</w:t>
      </w:r>
      <w:r>
        <w:t xml:space="preserve">3 will used Named EIGRP, while </w:t>
      </w:r>
      <w:r w:rsidR="00DF2941">
        <w:t>router R</w:t>
      </w:r>
      <w:r>
        <w:t xml:space="preserve">2 will use Classic EIGRP. </w:t>
      </w:r>
      <w:r w:rsidR="00ED4A71">
        <w:t>After</w:t>
      </w:r>
      <w:r>
        <w:t xml:space="preserve"> you have established the network, you will examine the differences in how each version of EIGRP deals with metrics.</w:t>
      </w:r>
    </w:p>
    <w:p w14:paraId="41B51DA6" w14:textId="65B8F335" w:rsidR="00D27D1D" w:rsidRDefault="00D27D1D" w:rsidP="00D27D1D">
      <w:pPr>
        <w:pStyle w:val="BodyTextL25"/>
      </w:pPr>
      <w:r>
        <w:t>For the lab</w:t>
      </w:r>
      <w:r w:rsidR="001A1695">
        <w:t>,</w:t>
      </w:r>
      <w:r>
        <w:t xml:space="preserve"> you will use the Autonomous System number </w:t>
      </w:r>
      <w:r w:rsidR="0070571E">
        <w:t>43</w:t>
      </w:r>
      <w:r>
        <w:t xml:space="preserve"> on all routers.</w:t>
      </w:r>
    </w:p>
    <w:p w14:paraId="5C3F4F81" w14:textId="022F5496" w:rsidR="00D27D1D" w:rsidRDefault="00D27D1D" w:rsidP="00D27D1D">
      <w:pPr>
        <w:pStyle w:val="Heading3"/>
      </w:pPr>
      <w:r>
        <w:t>Configure EIGRP for IPv</w:t>
      </w:r>
      <w:r w:rsidR="003D1B53">
        <w:t>6</w:t>
      </w:r>
      <w:r>
        <w:t xml:space="preserve"> on R2</w:t>
      </w:r>
    </w:p>
    <w:p w14:paraId="03D9FEC7" w14:textId="74F5F652" w:rsidR="003D1B53" w:rsidRDefault="003D1B53" w:rsidP="00532A79">
      <w:pPr>
        <w:pStyle w:val="SubStepAlpha"/>
        <w:spacing w:after="0"/>
      </w:pPr>
      <w:r>
        <w:t xml:space="preserve">Start the configuration of Classic EIGRP by issuing the </w:t>
      </w:r>
      <w:r w:rsidR="00C637DF" w:rsidRPr="00C637DF">
        <w:rPr>
          <w:b/>
          <w:bCs/>
        </w:rPr>
        <w:t xml:space="preserve">ipv6 </w:t>
      </w:r>
      <w:r w:rsidRPr="00AF6886">
        <w:rPr>
          <w:b/>
          <w:bCs/>
        </w:rPr>
        <w:t xml:space="preserve">router </w:t>
      </w:r>
      <w:proofErr w:type="spellStart"/>
      <w:r w:rsidRPr="00AF6886">
        <w:rPr>
          <w:b/>
          <w:bCs/>
        </w:rPr>
        <w:t>eigrp</w:t>
      </w:r>
      <w:proofErr w:type="spellEnd"/>
      <w:r w:rsidRPr="00AF6886">
        <w:rPr>
          <w:b/>
          <w:bCs/>
        </w:rPr>
        <w:t xml:space="preserve"> </w:t>
      </w:r>
      <w:r w:rsidR="00C637DF">
        <w:rPr>
          <w:b/>
          <w:bCs/>
        </w:rPr>
        <w:t>43</w:t>
      </w:r>
      <w:r w:rsidR="00ED4A71">
        <w:rPr>
          <w:b/>
          <w:bCs/>
        </w:rPr>
        <w:t xml:space="preserve"> </w:t>
      </w:r>
      <w:r w:rsidR="00ED4A71">
        <w:t>command</w:t>
      </w:r>
      <w:r>
        <w:t>.</w:t>
      </w:r>
    </w:p>
    <w:p w14:paraId="5F216BBD" w14:textId="34449621" w:rsidR="00F06344" w:rsidRDefault="00F06344" w:rsidP="00532A79">
      <w:pPr>
        <w:pStyle w:val="ConfigWindow"/>
      </w:pPr>
      <w:r>
        <w:t>Open configuration window</w:t>
      </w:r>
    </w:p>
    <w:p w14:paraId="5D0FD5E2" w14:textId="77777777" w:rsidR="003D1B53" w:rsidRDefault="003D1B53" w:rsidP="003D1B53">
      <w:pPr>
        <w:pStyle w:val="CMD"/>
      </w:pPr>
      <w:r w:rsidRPr="00BD573F">
        <w:t>R2(config)#</w:t>
      </w:r>
      <w:r>
        <w:t xml:space="preserve"> </w:t>
      </w:r>
      <w:r w:rsidR="00C637DF" w:rsidRPr="00C637DF">
        <w:rPr>
          <w:b/>
          <w:bCs/>
        </w:rPr>
        <w:t xml:space="preserve">ipv6 </w:t>
      </w:r>
      <w:r w:rsidRPr="00BD573F">
        <w:rPr>
          <w:b/>
          <w:bCs/>
        </w:rPr>
        <w:t xml:space="preserve">router </w:t>
      </w:r>
      <w:proofErr w:type="spellStart"/>
      <w:r w:rsidRPr="00BD573F">
        <w:rPr>
          <w:b/>
          <w:bCs/>
        </w:rPr>
        <w:t>eigrp</w:t>
      </w:r>
      <w:proofErr w:type="spellEnd"/>
      <w:r w:rsidRPr="00BD573F">
        <w:rPr>
          <w:b/>
          <w:bCs/>
        </w:rPr>
        <w:t xml:space="preserve"> </w:t>
      </w:r>
      <w:r w:rsidR="00C637DF">
        <w:rPr>
          <w:b/>
          <w:bCs/>
        </w:rPr>
        <w:t>43</w:t>
      </w:r>
    </w:p>
    <w:p w14:paraId="438D24C8" w14:textId="1AF7A645" w:rsidR="003D1B53" w:rsidRDefault="003D1B53" w:rsidP="003D1B53">
      <w:pPr>
        <w:pStyle w:val="SubStepAlpha"/>
      </w:pPr>
      <w:r>
        <w:t xml:space="preserve">Configure the EIGRP Router ID using the </w:t>
      </w:r>
      <w:proofErr w:type="spellStart"/>
      <w:r w:rsidRPr="00AF6886">
        <w:rPr>
          <w:b/>
          <w:bCs/>
        </w:rPr>
        <w:t>eigrp</w:t>
      </w:r>
      <w:proofErr w:type="spellEnd"/>
      <w:r w:rsidRPr="00AF6886">
        <w:rPr>
          <w:b/>
          <w:bCs/>
        </w:rPr>
        <w:t xml:space="preserve"> router-id</w:t>
      </w:r>
      <w:r w:rsidR="00ED4A71">
        <w:rPr>
          <w:b/>
          <w:bCs/>
        </w:rPr>
        <w:t xml:space="preserve"> </w:t>
      </w:r>
      <w:r w:rsidR="00ED4A71">
        <w:t>command</w:t>
      </w:r>
      <w:r>
        <w:t>. Use the number 2.2.2.2 for R2.</w:t>
      </w:r>
    </w:p>
    <w:p w14:paraId="18C8D2CB" w14:textId="77777777" w:rsidR="003D1B53" w:rsidRPr="00BD573F" w:rsidRDefault="003D1B53" w:rsidP="003D1B53">
      <w:pPr>
        <w:pStyle w:val="CMD"/>
        <w:rPr>
          <w:b/>
          <w:bCs/>
        </w:rPr>
      </w:pPr>
      <w:r w:rsidRPr="00BD573F">
        <w:t>R2(config-</w:t>
      </w:r>
      <w:proofErr w:type="gramStart"/>
      <w:r w:rsidRPr="00BD573F">
        <w:t>router)#</w:t>
      </w:r>
      <w:proofErr w:type="gramEnd"/>
      <w:r w:rsidRPr="00BD573F">
        <w:t xml:space="preserve"> </w:t>
      </w:r>
      <w:proofErr w:type="spellStart"/>
      <w:r w:rsidRPr="00BD573F">
        <w:rPr>
          <w:b/>
          <w:bCs/>
        </w:rPr>
        <w:t>eigrp</w:t>
      </w:r>
      <w:proofErr w:type="spellEnd"/>
      <w:r w:rsidRPr="00BD573F">
        <w:rPr>
          <w:b/>
          <w:bCs/>
        </w:rPr>
        <w:t xml:space="preserve"> router-id 2.2.2.2</w:t>
      </w:r>
    </w:p>
    <w:p w14:paraId="6B4B69D2" w14:textId="77777777" w:rsidR="003D1B53" w:rsidRDefault="003D1B53" w:rsidP="003D1B53">
      <w:pPr>
        <w:pStyle w:val="SubStepAlpha"/>
      </w:pPr>
      <w:r>
        <w:t xml:space="preserve">Identify the interfaces that should be </w:t>
      </w:r>
      <w:r w:rsidR="00C637DF">
        <w:t>configured with</w:t>
      </w:r>
      <w:r>
        <w:t xml:space="preserve"> EIGRP and the networks that should be included in the EIGRP topology table. This is done </w:t>
      </w:r>
      <w:r w:rsidR="00C637DF">
        <w:t xml:space="preserve">on the interfaces with the </w:t>
      </w:r>
      <w:r w:rsidR="00C637DF" w:rsidRPr="00C637DF">
        <w:rPr>
          <w:b/>
          <w:bCs/>
        </w:rPr>
        <w:t xml:space="preserve">ipv6 </w:t>
      </w:r>
      <w:proofErr w:type="spellStart"/>
      <w:r w:rsidR="00C637DF" w:rsidRPr="00C637DF">
        <w:rPr>
          <w:b/>
          <w:bCs/>
        </w:rPr>
        <w:t>eigrp</w:t>
      </w:r>
      <w:proofErr w:type="spellEnd"/>
      <w:r w:rsidR="00C637DF">
        <w:t xml:space="preserve"> command</w:t>
      </w:r>
      <w:r>
        <w:t xml:space="preserve">. </w:t>
      </w:r>
    </w:p>
    <w:p w14:paraId="1818690D" w14:textId="4A4D621D" w:rsidR="00834FF4" w:rsidRPr="00834FF4" w:rsidRDefault="00834FF4" w:rsidP="00834FF4">
      <w:pPr>
        <w:pStyle w:val="CMD"/>
        <w:rPr>
          <w:b/>
          <w:bCs/>
        </w:rPr>
      </w:pPr>
      <w:r>
        <w:t xml:space="preserve">R2(config)# </w:t>
      </w:r>
      <w:r w:rsidRPr="00834FF4">
        <w:rPr>
          <w:b/>
          <w:bCs/>
        </w:rPr>
        <w:t>interface g0/0/0</w:t>
      </w:r>
    </w:p>
    <w:p w14:paraId="7B82E7AB"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67FE840E" w14:textId="77777777" w:rsidR="00834FF4" w:rsidRDefault="00834FF4" w:rsidP="00834FF4">
      <w:pPr>
        <w:pStyle w:val="CMD"/>
      </w:pPr>
      <w:r>
        <w:t>R2(config-</w:t>
      </w:r>
      <w:proofErr w:type="gramStart"/>
      <w:r>
        <w:t>if)#</w:t>
      </w:r>
      <w:proofErr w:type="gramEnd"/>
      <w:r>
        <w:t xml:space="preserve"> </w:t>
      </w:r>
      <w:r w:rsidRPr="00834FF4">
        <w:rPr>
          <w:b/>
          <w:bCs/>
        </w:rPr>
        <w:t>exit</w:t>
      </w:r>
    </w:p>
    <w:p w14:paraId="2A1CED85" w14:textId="15B9DB36" w:rsidR="00834FF4" w:rsidRPr="00834FF4" w:rsidRDefault="00834FF4" w:rsidP="00834FF4">
      <w:pPr>
        <w:pStyle w:val="CMD"/>
        <w:rPr>
          <w:b/>
          <w:bCs/>
        </w:rPr>
      </w:pPr>
      <w:r>
        <w:t xml:space="preserve">R2(config)# </w:t>
      </w:r>
      <w:r w:rsidRPr="00834FF4">
        <w:rPr>
          <w:b/>
          <w:bCs/>
        </w:rPr>
        <w:t>interface g0/0/1</w:t>
      </w:r>
    </w:p>
    <w:p w14:paraId="32D0D864"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110A3C56"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exit</w:t>
      </w:r>
    </w:p>
    <w:p w14:paraId="50B97812" w14:textId="6A9F419F" w:rsidR="00834FF4" w:rsidRPr="00834FF4" w:rsidRDefault="00834FF4" w:rsidP="00834FF4">
      <w:pPr>
        <w:pStyle w:val="CMD"/>
        <w:rPr>
          <w:b/>
          <w:bCs/>
        </w:rPr>
      </w:pPr>
      <w:r>
        <w:t xml:space="preserve">R2(config)# </w:t>
      </w:r>
      <w:r w:rsidRPr="00834FF4">
        <w:rPr>
          <w:b/>
          <w:bCs/>
        </w:rPr>
        <w:t>interface loopback0</w:t>
      </w:r>
    </w:p>
    <w:p w14:paraId="764039A8"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18F0CA2F"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exit</w:t>
      </w:r>
    </w:p>
    <w:p w14:paraId="68893321" w14:textId="7AA55C21" w:rsidR="00834FF4" w:rsidRPr="00834FF4" w:rsidRDefault="00834FF4" w:rsidP="00834FF4">
      <w:pPr>
        <w:pStyle w:val="CMD"/>
        <w:rPr>
          <w:b/>
          <w:bCs/>
        </w:rPr>
      </w:pPr>
      <w:r>
        <w:t xml:space="preserve">R2(config)# </w:t>
      </w:r>
      <w:r w:rsidRPr="00834FF4">
        <w:rPr>
          <w:b/>
          <w:bCs/>
        </w:rPr>
        <w:t>interface loopback1</w:t>
      </w:r>
    </w:p>
    <w:p w14:paraId="727B72D2" w14:textId="77777777" w:rsidR="00834FF4" w:rsidRPr="00834FF4" w:rsidRDefault="00834FF4" w:rsidP="00834FF4">
      <w:pPr>
        <w:pStyle w:val="CMD"/>
        <w:rPr>
          <w:b/>
          <w:bCs/>
        </w:rPr>
      </w:pPr>
      <w:r>
        <w:lastRenderedPageBreak/>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04F0C978"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exit</w:t>
      </w:r>
    </w:p>
    <w:p w14:paraId="246DB8B8" w14:textId="34CC695B" w:rsidR="00834FF4" w:rsidRPr="00834FF4" w:rsidRDefault="00834FF4" w:rsidP="00834FF4">
      <w:pPr>
        <w:pStyle w:val="CMD"/>
        <w:rPr>
          <w:b/>
          <w:bCs/>
        </w:rPr>
      </w:pPr>
      <w:r>
        <w:t xml:space="preserve">R2(config)# </w:t>
      </w:r>
      <w:r w:rsidRPr="00834FF4">
        <w:rPr>
          <w:b/>
          <w:bCs/>
        </w:rPr>
        <w:t>interface loopback 2</w:t>
      </w:r>
    </w:p>
    <w:p w14:paraId="20542032"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5663DE3A" w14:textId="29B26FEC" w:rsidR="00834FF4" w:rsidRPr="00834FF4" w:rsidRDefault="00834FF4" w:rsidP="00834FF4">
      <w:pPr>
        <w:pStyle w:val="CMD"/>
        <w:rPr>
          <w:b/>
          <w:bCs/>
        </w:rPr>
      </w:pPr>
      <w:r>
        <w:t>R2(config-</w:t>
      </w:r>
      <w:proofErr w:type="gramStart"/>
      <w:r>
        <w:t>if)#</w:t>
      </w:r>
      <w:proofErr w:type="gramEnd"/>
      <w:r>
        <w:t xml:space="preserve"> </w:t>
      </w:r>
      <w:r w:rsidR="00DF2941">
        <w:rPr>
          <w:b/>
          <w:bCs/>
        </w:rPr>
        <w:t>end</w:t>
      </w:r>
    </w:p>
    <w:p w14:paraId="2E9B4B29" w14:textId="77777777" w:rsidR="003D1B53" w:rsidRDefault="003D1B53" w:rsidP="003D1B53">
      <w:pPr>
        <w:pStyle w:val="SubStepAlpha"/>
      </w:pPr>
      <w:r>
        <w:t xml:space="preserve">Verify the interfaces now involved in EIGRP with the </w:t>
      </w:r>
      <w:r w:rsidRPr="00BD573F">
        <w:rPr>
          <w:b/>
          <w:bCs/>
        </w:rPr>
        <w:t>show ip</w:t>
      </w:r>
      <w:r w:rsidR="00C637DF">
        <w:rPr>
          <w:b/>
          <w:bCs/>
        </w:rPr>
        <w:t>v6</w:t>
      </w:r>
      <w:r w:rsidRPr="00BD573F">
        <w:rPr>
          <w:b/>
          <w:bCs/>
        </w:rPr>
        <w:t xml:space="preserve"> </w:t>
      </w:r>
      <w:proofErr w:type="spellStart"/>
      <w:r w:rsidRPr="00BD573F">
        <w:rPr>
          <w:b/>
          <w:bCs/>
        </w:rPr>
        <w:t>eigrp</w:t>
      </w:r>
      <w:proofErr w:type="spellEnd"/>
      <w:r w:rsidRPr="00BD573F">
        <w:rPr>
          <w:b/>
          <w:bCs/>
        </w:rPr>
        <w:t xml:space="preserve"> interface</w:t>
      </w:r>
      <w:r w:rsidR="00E01244">
        <w:rPr>
          <w:b/>
          <w:bCs/>
        </w:rPr>
        <w:t>s</w:t>
      </w:r>
      <w:r>
        <w:t xml:space="preserve"> command.</w:t>
      </w:r>
    </w:p>
    <w:p w14:paraId="564EAC25" w14:textId="5191A730" w:rsidR="00834FF4" w:rsidRPr="00834FF4" w:rsidRDefault="00834FF4" w:rsidP="00532A79">
      <w:pPr>
        <w:pStyle w:val="CMD"/>
      </w:pPr>
      <w:r w:rsidRPr="00834FF4">
        <w:t>R2#</w:t>
      </w:r>
      <w:r>
        <w:t xml:space="preserve"> </w:t>
      </w:r>
      <w:r w:rsidRPr="00532A79">
        <w:rPr>
          <w:b/>
          <w:bCs/>
        </w:rPr>
        <w:t xml:space="preserve">show ipv6 </w:t>
      </w:r>
      <w:proofErr w:type="spellStart"/>
      <w:r w:rsidRPr="00532A79">
        <w:rPr>
          <w:b/>
          <w:bCs/>
        </w:rPr>
        <w:t>eigrp</w:t>
      </w:r>
      <w:proofErr w:type="spellEnd"/>
      <w:r w:rsidRPr="00532A79">
        <w:rPr>
          <w:b/>
          <w:bCs/>
        </w:rPr>
        <w:t xml:space="preserve"> interfaces</w:t>
      </w:r>
    </w:p>
    <w:p w14:paraId="232EEB53" w14:textId="77777777" w:rsidR="00834FF4" w:rsidRPr="00834FF4" w:rsidRDefault="00834FF4" w:rsidP="00532A79">
      <w:pPr>
        <w:pStyle w:val="CMDOutput"/>
      </w:pPr>
      <w:r w:rsidRPr="00834FF4">
        <w:t xml:space="preserve">EIGRP-IPv6 Interfaces for </w:t>
      </w:r>
      <w:proofErr w:type="gramStart"/>
      <w:r w:rsidRPr="00834FF4">
        <w:t>AS(</w:t>
      </w:r>
      <w:proofErr w:type="gramEnd"/>
      <w:r w:rsidRPr="00834FF4">
        <w:t>43)</w:t>
      </w:r>
    </w:p>
    <w:p w14:paraId="5A06877F" w14:textId="77777777" w:rsidR="00834FF4" w:rsidRPr="00834FF4" w:rsidRDefault="00834FF4" w:rsidP="00532A79">
      <w:pPr>
        <w:pStyle w:val="CMDOutput"/>
      </w:pPr>
      <w:r w:rsidRPr="00834FF4">
        <w:t xml:space="preserve">                              </w:t>
      </w:r>
      <w:proofErr w:type="spellStart"/>
      <w:r w:rsidRPr="00834FF4">
        <w:t>Xmit</w:t>
      </w:r>
      <w:proofErr w:type="spellEnd"/>
      <w:r w:rsidRPr="00834FF4">
        <w:t xml:space="preserve"> Queue   </w:t>
      </w:r>
      <w:proofErr w:type="spellStart"/>
      <w:r w:rsidRPr="00834FF4">
        <w:t>PeerQ</w:t>
      </w:r>
      <w:proofErr w:type="spellEnd"/>
      <w:r w:rsidRPr="00834FF4">
        <w:t xml:space="preserve">        Mean   Pacing Time   Multicast    Pending</w:t>
      </w:r>
    </w:p>
    <w:p w14:paraId="478903C1" w14:textId="77777777" w:rsidR="00834FF4" w:rsidRPr="00834FF4" w:rsidRDefault="00834FF4" w:rsidP="00532A79">
      <w:pPr>
        <w:pStyle w:val="CMDOutput"/>
      </w:pPr>
      <w:r w:rsidRPr="00834FF4">
        <w:t xml:space="preserve">Interface              </w:t>
      </w:r>
      <w:proofErr w:type="gramStart"/>
      <w:r w:rsidRPr="00834FF4">
        <w:t>Peers  Un</w:t>
      </w:r>
      <w:proofErr w:type="gramEnd"/>
      <w:r w:rsidRPr="00834FF4">
        <w:t>/Reliable  Un/Reliable  SRTT   Un/Reliable   Flow Timer   Routes</w:t>
      </w:r>
    </w:p>
    <w:p w14:paraId="6E61DD2D" w14:textId="77777777" w:rsidR="00834FF4" w:rsidRPr="00834FF4" w:rsidRDefault="00834FF4" w:rsidP="00532A79">
      <w:pPr>
        <w:pStyle w:val="CMDOutput"/>
      </w:pPr>
      <w:r w:rsidRPr="00834FF4">
        <w:t>Gi0/0/0                  0        0/0       0/0           0       0/0 0           0</w:t>
      </w:r>
    </w:p>
    <w:p w14:paraId="3B6EEDED" w14:textId="77777777" w:rsidR="00834FF4" w:rsidRPr="00834FF4" w:rsidRDefault="00834FF4" w:rsidP="00532A79">
      <w:pPr>
        <w:pStyle w:val="CMDOutput"/>
      </w:pPr>
      <w:r w:rsidRPr="00834FF4">
        <w:t>Gi0/0/1                  0        0/0       0/0           0       0/0 0           0</w:t>
      </w:r>
    </w:p>
    <w:p w14:paraId="29AA6A33" w14:textId="77777777" w:rsidR="00834FF4" w:rsidRPr="00834FF4" w:rsidRDefault="00834FF4" w:rsidP="00532A79">
      <w:pPr>
        <w:pStyle w:val="CMDOutput"/>
      </w:pPr>
      <w:r w:rsidRPr="00834FF4">
        <w:t>Lo0                      0        0/0       0/0           0       0/0 0           0</w:t>
      </w:r>
    </w:p>
    <w:p w14:paraId="09B8FCD9" w14:textId="77777777" w:rsidR="00834FF4" w:rsidRPr="00834FF4" w:rsidRDefault="00834FF4" w:rsidP="00532A79">
      <w:pPr>
        <w:pStyle w:val="CMDOutput"/>
      </w:pPr>
      <w:r w:rsidRPr="00834FF4">
        <w:t>Lo1                      0        0/0       0/0           0       0/0 0           0</w:t>
      </w:r>
    </w:p>
    <w:p w14:paraId="18C8CDE7" w14:textId="6C569380" w:rsidR="00834FF4" w:rsidRDefault="00834FF4">
      <w:pPr>
        <w:pStyle w:val="CMDOutput"/>
      </w:pPr>
      <w:r w:rsidRPr="00834FF4">
        <w:t>Lo2                      0        0/0       0/0           0       0/0 0           0</w:t>
      </w:r>
    </w:p>
    <w:p w14:paraId="50658CDC" w14:textId="5A1B9BD9" w:rsidR="00F06344" w:rsidRDefault="00F06344" w:rsidP="00532A79">
      <w:pPr>
        <w:pStyle w:val="ConfigWindow"/>
      </w:pPr>
      <w:r>
        <w:t>Close configuration window</w:t>
      </w:r>
    </w:p>
    <w:p w14:paraId="46E6D1CD" w14:textId="11ACF05F" w:rsidR="00E01244" w:rsidRDefault="00E01244" w:rsidP="00532A79">
      <w:pPr>
        <w:pStyle w:val="Heading3"/>
        <w:spacing w:before="120"/>
      </w:pPr>
      <w:r>
        <w:t>Configure Named EIGRP for IPv</w:t>
      </w:r>
      <w:r w:rsidR="0048479B">
        <w:t>6</w:t>
      </w:r>
      <w:r>
        <w:t xml:space="preserve"> on R1 and R3</w:t>
      </w:r>
    </w:p>
    <w:p w14:paraId="200B8DC6" w14:textId="26998C93" w:rsidR="00E01244" w:rsidRDefault="00E01244" w:rsidP="00532A79">
      <w:pPr>
        <w:pStyle w:val="SubStepAlpha"/>
        <w:spacing w:after="0"/>
      </w:pPr>
      <w:r>
        <w:t xml:space="preserve">Start the configuration of Named EIGRP by issuing the </w:t>
      </w:r>
      <w:r w:rsidRPr="001C27E3">
        <w:rPr>
          <w:b/>
          <w:bCs/>
        </w:rPr>
        <w:t xml:space="preserve">router </w:t>
      </w:r>
      <w:proofErr w:type="spellStart"/>
      <w:r w:rsidRPr="001C27E3">
        <w:rPr>
          <w:b/>
          <w:bCs/>
        </w:rPr>
        <w:t>eigrp</w:t>
      </w:r>
      <w:proofErr w:type="spellEnd"/>
      <w:r w:rsidRPr="001C27E3">
        <w:rPr>
          <w:b/>
          <w:bCs/>
        </w:rPr>
        <w:t xml:space="preserve"> [ </w:t>
      </w:r>
      <w:proofErr w:type="gramStart"/>
      <w:r w:rsidRPr="001C27E3">
        <w:rPr>
          <w:b/>
          <w:bCs/>
        </w:rPr>
        <w:t>name ]</w:t>
      </w:r>
      <w:proofErr w:type="gramEnd"/>
      <w:r w:rsidR="00ED4A71">
        <w:rPr>
          <w:b/>
          <w:bCs/>
        </w:rPr>
        <w:t xml:space="preserve"> </w:t>
      </w:r>
      <w:r w:rsidR="00ED4A71">
        <w:t>command</w:t>
      </w:r>
      <w:r>
        <w:t xml:space="preserve">. The name parameter can be a number, but the number does not identify an Autonomous System as it does with Classic EIGRP, it simply identifies the process. For our purposes, name the process </w:t>
      </w:r>
      <w:r w:rsidRPr="00532A79">
        <w:rPr>
          <w:b/>
          <w:bCs/>
        </w:rPr>
        <w:t>EIGRP</w:t>
      </w:r>
      <w:r w:rsidR="001A1695">
        <w:rPr>
          <w:b/>
          <w:bCs/>
        </w:rPr>
        <w:t>_IPV6</w:t>
      </w:r>
      <w:r>
        <w:t>.</w:t>
      </w:r>
    </w:p>
    <w:p w14:paraId="7CE10602" w14:textId="17794C53" w:rsidR="00F06344" w:rsidRDefault="00F06344" w:rsidP="00532A79">
      <w:pPr>
        <w:pStyle w:val="ConfigWindow"/>
      </w:pPr>
      <w:r>
        <w:t>Open configuration window</w:t>
      </w:r>
    </w:p>
    <w:p w14:paraId="764AB8C5" w14:textId="77777777" w:rsidR="00E01244" w:rsidRDefault="00E01244" w:rsidP="00E01244">
      <w:pPr>
        <w:pStyle w:val="CMD"/>
        <w:rPr>
          <w:b/>
          <w:bCs/>
        </w:rPr>
      </w:pPr>
      <w:r>
        <w:t xml:space="preserve">R1(config)# </w:t>
      </w:r>
      <w:r w:rsidRPr="00BD573F">
        <w:rPr>
          <w:b/>
          <w:bCs/>
        </w:rPr>
        <w:t xml:space="preserve">router </w:t>
      </w:r>
      <w:proofErr w:type="spellStart"/>
      <w:r w:rsidRPr="00BD573F">
        <w:rPr>
          <w:b/>
          <w:bCs/>
        </w:rPr>
        <w:t>eigrp</w:t>
      </w:r>
      <w:proofErr w:type="spellEnd"/>
      <w:r w:rsidRPr="00BD573F">
        <w:rPr>
          <w:b/>
          <w:bCs/>
        </w:rPr>
        <w:t xml:space="preserve"> </w:t>
      </w:r>
      <w:r>
        <w:rPr>
          <w:b/>
          <w:bCs/>
        </w:rPr>
        <w:t>EIGRP_IPV6</w:t>
      </w:r>
    </w:p>
    <w:p w14:paraId="2B9F6796" w14:textId="77777777" w:rsidR="0048479B" w:rsidRDefault="0048479B" w:rsidP="00E01244">
      <w:pPr>
        <w:pStyle w:val="CMD"/>
        <w:rPr>
          <w:b/>
          <w:bCs/>
        </w:rPr>
      </w:pPr>
      <w:r w:rsidRPr="00E01244">
        <w:t>R1(config-</w:t>
      </w:r>
      <w:proofErr w:type="gramStart"/>
      <w:r w:rsidRPr="00E01244">
        <w:t>router)#</w:t>
      </w:r>
      <w:proofErr w:type="gramEnd"/>
    </w:p>
    <w:p w14:paraId="1D55AF73" w14:textId="40C57FB5" w:rsidR="00E01244" w:rsidRPr="006A3920" w:rsidRDefault="00E01244" w:rsidP="00E01244">
      <w:pPr>
        <w:pStyle w:val="SubStepAlpha"/>
      </w:pPr>
      <w:r>
        <w:t xml:space="preserve">Enter into address-family configuration mode with the </w:t>
      </w:r>
      <w:r w:rsidRPr="001C27E3">
        <w:rPr>
          <w:b/>
          <w:bCs/>
        </w:rPr>
        <w:t>address-family ipv</w:t>
      </w:r>
      <w:r>
        <w:rPr>
          <w:b/>
          <w:bCs/>
        </w:rPr>
        <w:t>6</w:t>
      </w:r>
      <w:r w:rsidRPr="001C27E3">
        <w:rPr>
          <w:b/>
          <w:bCs/>
        </w:rPr>
        <w:t xml:space="preserve"> unicast autonomous-system </w:t>
      </w:r>
      <w:r>
        <w:rPr>
          <w:b/>
          <w:bCs/>
        </w:rPr>
        <w:t>43</w:t>
      </w:r>
      <w:r w:rsidR="00ED4A71">
        <w:rPr>
          <w:b/>
          <w:bCs/>
        </w:rPr>
        <w:t xml:space="preserve"> </w:t>
      </w:r>
      <w:r w:rsidR="00ED4A71" w:rsidRPr="00532A79">
        <w:rPr>
          <w:bCs/>
        </w:rPr>
        <w:t>command</w:t>
      </w:r>
      <w:r w:rsidR="006A3920">
        <w:rPr>
          <w:b/>
          <w:bCs/>
        </w:rPr>
        <w:t xml:space="preserve">. </w:t>
      </w:r>
      <w:r w:rsidR="006A3920" w:rsidRPr="006A3920">
        <w:t>It is not necessary to configure EIGRP</w:t>
      </w:r>
      <w:r w:rsidR="006A3920">
        <w:t xml:space="preserve"> for IPv6</w:t>
      </w:r>
      <w:r w:rsidR="006A3920" w:rsidRPr="006A3920">
        <w:t xml:space="preserve"> on the interfaces. In named</w:t>
      </w:r>
      <w:r w:rsidR="00ED4A71">
        <w:t>-</w:t>
      </w:r>
      <w:r w:rsidR="006A3920" w:rsidRPr="006A3920">
        <w:t>mode configuration, EIGRP for IPv6 is automatically enabled on all interfaces that are configured with an IPv6 address.</w:t>
      </w:r>
    </w:p>
    <w:p w14:paraId="7B388CF7" w14:textId="77777777" w:rsidR="00E01244" w:rsidRPr="00E01244" w:rsidRDefault="00E01244" w:rsidP="00E01244">
      <w:pPr>
        <w:pStyle w:val="CMD"/>
        <w:rPr>
          <w:rFonts w:ascii="Arial" w:hAnsi="Arial"/>
        </w:rPr>
      </w:pPr>
      <w:r w:rsidRPr="00E01244">
        <w:t>R1(config-</w:t>
      </w:r>
      <w:proofErr w:type="gramStart"/>
      <w:r w:rsidRPr="00E01244">
        <w:t>router)#</w:t>
      </w:r>
      <w:proofErr w:type="gramEnd"/>
      <w:r w:rsidRPr="00E01244">
        <w:t xml:space="preserve"> </w:t>
      </w:r>
      <w:r w:rsidRPr="00E01244">
        <w:rPr>
          <w:b/>
          <w:bCs/>
        </w:rPr>
        <w:t>address-family ipv6 unicast autonomous-system 43</w:t>
      </w:r>
    </w:p>
    <w:p w14:paraId="4384D6CB" w14:textId="73C11D0A" w:rsidR="006A3920" w:rsidRDefault="00E01244" w:rsidP="00E01244">
      <w:pPr>
        <w:pStyle w:val="SubStepAlpha"/>
      </w:pPr>
      <w:r>
        <w:t xml:space="preserve">Configure the EIGRP Router ID using the </w:t>
      </w:r>
      <w:proofErr w:type="spellStart"/>
      <w:r w:rsidRPr="00AF6886">
        <w:rPr>
          <w:b/>
          <w:bCs/>
        </w:rPr>
        <w:t>eigrp</w:t>
      </w:r>
      <w:proofErr w:type="spellEnd"/>
      <w:r w:rsidRPr="00AF6886">
        <w:rPr>
          <w:b/>
          <w:bCs/>
        </w:rPr>
        <w:t xml:space="preserve"> router-id</w:t>
      </w:r>
      <w:r w:rsidR="00ED4A71">
        <w:rPr>
          <w:b/>
          <w:bCs/>
        </w:rPr>
        <w:t xml:space="preserve"> </w:t>
      </w:r>
      <w:r w:rsidR="00ED4A71">
        <w:t>command</w:t>
      </w:r>
      <w:r>
        <w:t xml:space="preserve">. Use the number </w:t>
      </w:r>
      <w:r w:rsidRPr="006A3920">
        <w:rPr>
          <w:b/>
          <w:bCs/>
        </w:rPr>
        <w:t>1.1.1.1</w:t>
      </w:r>
      <w:r w:rsidR="00ED4A71" w:rsidRPr="00D83E5E">
        <w:t>.</w:t>
      </w:r>
    </w:p>
    <w:p w14:paraId="5A30F559" w14:textId="77777777" w:rsidR="006A3920" w:rsidRDefault="006A3920" w:rsidP="006A3920">
      <w:pPr>
        <w:pStyle w:val="CMD"/>
      </w:pPr>
      <w:r w:rsidRPr="006A3920">
        <w:t>R1(config-router-</w:t>
      </w:r>
      <w:proofErr w:type="spellStart"/>
      <w:proofErr w:type="gramStart"/>
      <w:r w:rsidRPr="006A3920">
        <w:t>af</w:t>
      </w:r>
      <w:proofErr w:type="spellEnd"/>
      <w:r w:rsidRPr="006A3920">
        <w:t>)#</w:t>
      </w:r>
      <w:proofErr w:type="gramEnd"/>
      <w:r w:rsidRPr="006A3920">
        <w:t xml:space="preserve"> </w:t>
      </w:r>
      <w:proofErr w:type="spellStart"/>
      <w:r w:rsidRPr="006A3920">
        <w:rPr>
          <w:b/>
          <w:bCs/>
        </w:rPr>
        <w:t>eigrp</w:t>
      </w:r>
      <w:proofErr w:type="spellEnd"/>
      <w:r w:rsidRPr="006A3920">
        <w:rPr>
          <w:b/>
          <w:bCs/>
        </w:rPr>
        <w:t xml:space="preserve"> router-id 1.1.1.1</w:t>
      </w:r>
    </w:p>
    <w:p w14:paraId="23413BBD" w14:textId="3DF33CD3" w:rsidR="00E01244" w:rsidRDefault="006A3920" w:rsidP="00E01244">
      <w:pPr>
        <w:pStyle w:val="SubStepAlpha"/>
      </w:pPr>
      <w:r>
        <w:t xml:space="preserve">Repeat the configuration process on </w:t>
      </w:r>
      <w:r w:rsidR="00E01244">
        <w:t>R</w:t>
      </w:r>
      <w:r>
        <w:t>3</w:t>
      </w:r>
      <w:r w:rsidR="0070571E">
        <w:t xml:space="preserve"> and D2</w:t>
      </w:r>
      <w:r>
        <w:t xml:space="preserve">. For the </w:t>
      </w:r>
      <w:r w:rsidR="0070571E">
        <w:t xml:space="preserve">R3 </w:t>
      </w:r>
      <w:r>
        <w:t>router ID use</w:t>
      </w:r>
      <w:r w:rsidR="00E01244">
        <w:t xml:space="preserve"> </w:t>
      </w:r>
      <w:r w:rsidR="00E01244" w:rsidRPr="006A3920">
        <w:rPr>
          <w:b/>
          <w:bCs/>
        </w:rPr>
        <w:t>3.3.3.</w:t>
      </w:r>
      <w:r w:rsidR="0070571E">
        <w:rPr>
          <w:b/>
          <w:bCs/>
        </w:rPr>
        <w:t>3</w:t>
      </w:r>
      <w:r w:rsidR="00ED4A71">
        <w:rPr>
          <w:b/>
          <w:bCs/>
        </w:rPr>
        <w:t>,</w:t>
      </w:r>
      <w:r w:rsidR="0070571E">
        <w:t xml:space="preserve"> and for the D2 router ID use 132.132.132.132.</w:t>
      </w:r>
    </w:p>
    <w:p w14:paraId="189D846D" w14:textId="77777777" w:rsidR="00E01244" w:rsidRDefault="00E01244" w:rsidP="00E01244">
      <w:pPr>
        <w:pStyle w:val="Heading3"/>
      </w:pPr>
      <w:r>
        <w:t>Verify EIGRP for IPv</w:t>
      </w:r>
      <w:r w:rsidR="006A3920">
        <w:t>6</w:t>
      </w:r>
    </w:p>
    <w:p w14:paraId="6DEDF700" w14:textId="1C52E06B" w:rsidR="00E01244" w:rsidRDefault="00E01244" w:rsidP="00E01244">
      <w:pPr>
        <w:pStyle w:val="SubStepAlpha"/>
      </w:pPr>
      <w:r>
        <w:t>A few seconds after configuring the network statements on R</w:t>
      </w:r>
      <w:r w:rsidR="009101EC">
        <w:t xml:space="preserve">1, </w:t>
      </w:r>
      <w:r>
        <w:t>R</w:t>
      </w:r>
      <w:r w:rsidR="009101EC">
        <w:t>3 and D2,</w:t>
      </w:r>
      <w:r>
        <w:t xml:space="preserve"> you should have seen EIGRP adjacencies being formed, as noted at the console</w:t>
      </w:r>
      <w:r w:rsidR="00A31347">
        <w:t xml:space="preserve"> by messages similar to the one below</w:t>
      </w:r>
      <w:r>
        <w:t>.</w:t>
      </w:r>
    </w:p>
    <w:p w14:paraId="5D29BE0C" w14:textId="5D2F0645" w:rsidR="006A3920" w:rsidRPr="006A3920" w:rsidRDefault="009101EC" w:rsidP="006A3920">
      <w:pPr>
        <w:pStyle w:val="CMD"/>
        <w:rPr>
          <w:rFonts w:ascii="Arial" w:hAnsi="Arial"/>
        </w:rPr>
      </w:pPr>
      <w:r w:rsidRPr="009101EC">
        <w:t>*</w:t>
      </w:r>
      <w:proofErr w:type="gramStart"/>
      <w:r w:rsidRPr="009101EC">
        <w:t>Mar  9</w:t>
      </w:r>
      <w:proofErr w:type="gramEnd"/>
      <w:r w:rsidRPr="009101EC">
        <w:t xml:space="preserve"> 13:42:47.969: %DUAL-5-NBRCHANGE: EIGRP-IPv6 43: Neighbor FE80::3:2 (GigabitEthernet1/0/11) is up: new adjacency</w:t>
      </w:r>
    </w:p>
    <w:p w14:paraId="256CC6BA" w14:textId="1BB617EB" w:rsidR="00E01244" w:rsidRPr="009101EC" w:rsidRDefault="00E01244" w:rsidP="00E01244">
      <w:pPr>
        <w:pStyle w:val="SubStepAlpha"/>
      </w:pPr>
      <w:r w:rsidRPr="009101EC">
        <w:t xml:space="preserve">To verify that routing is working, ping from PC1 to Interface Loopback </w:t>
      </w:r>
      <w:r w:rsidR="00834FF4" w:rsidRPr="009101EC">
        <w:t>1</w:t>
      </w:r>
      <w:r w:rsidRPr="009101EC">
        <w:t xml:space="preserve"> on R3 (</w:t>
      </w:r>
      <w:r w:rsidR="00834FF4" w:rsidRPr="009101EC">
        <w:t>2001:db</w:t>
      </w:r>
      <w:proofErr w:type="gramStart"/>
      <w:r w:rsidR="00834FF4" w:rsidRPr="009101EC">
        <w:t>8:abcd</w:t>
      </w:r>
      <w:proofErr w:type="gramEnd"/>
      <w:r w:rsidR="00834FF4" w:rsidRPr="009101EC">
        <w:t>:8::1</w:t>
      </w:r>
      <w:r w:rsidRPr="009101EC">
        <w:t>). The ping should be successful.</w:t>
      </w:r>
    </w:p>
    <w:p w14:paraId="5910846B" w14:textId="56F87B6A" w:rsidR="00E01244" w:rsidRDefault="00E01244" w:rsidP="00383E2C">
      <w:pPr>
        <w:pStyle w:val="SubStepAlpha"/>
      </w:pPr>
      <w:r>
        <w:t xml:space="preserve">On R1, examine the EIGRP entries in the </w:t>
      </w:r>
      <w:r w:rsidR="00AB71F0">
        <w:t>IP</w:t>
      </w:r>
      <w:r w:rsidR="00A31347">
        <w:t>v6</w:t>
      </w:r>
      <w:r>
        <w:t xml:space="preserve"> routing table using the </w:t>
      </w:r>
      <w:r w:rsidRPr="00065941">
        <w:rPr>
          <w:b/>
          <w:bCs/>
        </w:rPr>
        <w:t>show ip</w:t>
      </w:r>
      <w:r w:rsidR="00A31347" w:rsidRPr="00065941">
        <w:rPr>
          <w:b/>
          <w:bCs/>
        </w:rPr>
        <w:t>v6</w:t>
      </w:r>
      <w:r w:rsidRPr="00065941">
        <w:rPr>
          <w:b/>
          <w:bCs/>
        </w:rPr>
        <w:t xml:space="preserve"> route</w:t>
      </w:r>
      <w:r w:rsidR="00834FF4">
        <w:rPr>
          <w:b/>
          <w:bCs/>
        </w:rPr>
        <w:t xml:space="preserve"> </w:t>
      </w:r>
      <w:proofErr w:type="spellStart"/>
      <w:r w:rsidR="00834FF4">
        <w:rPr>
          <w:b/>
          <w:bCs/>
        </w:rPr>
        <w:t>eigrp</w:t>
      </w:r>
      <w:proofErr w:type="spellEnd"/>
      <w:r w:rsidR="00ED4A71" w:rsidRPr="00D83E5E">
        <w:t xml:space="preserve"> command</w:t>
      </w:r>
      <w:r>
        <w:t xml:space="preserve">. As you can see, </w:t>
      </w:r>
      <w:r w:rsidR="00A31347">
        <w:t>R1 is aware of all of the networks that have been configured in the topology</w:t>
      </w:r>
      <w:r w:rsidR="00065941">
        <w:t>. The</w:t>
      </w:r>
      <w:r w:rsidR="00AB71F0">
        <w:t xml:space="preserve"> remote</w:t>
      </w:r>
      <w:r w:rsidR="00065941">
        <w:t xml:space="preserve"> networks that were learned from EIGRP </w:t>
      </w:r>
      <w:r w:rsidR="00AB71F0">
        <w:t xml:space="preserve">and that appear in the routing table were learned from routers R2 and R3 as indicated </w:t>
      </w:r>
      <w:r w:rsidR="00065941">
        <w:t xml:space="preserve">by the link local address that is displayed for these entries. </w:t>
      </w:r>
      <w:r w:rsidR="00AB71F0">
        <w:t xml:space="preserve">Note that in </w:t>
      </w:r>
      <w:r w:rsidR="00834FF4">
        <w:t>some</w:t>
      </w:r>
      <w:r w:rsidR="00AB71F0">
        <w:t xml:space="preserve"> case</w:t>
      </w:r>
      <w:r w:rsidR="00834FF4">
        <w:t>s</w:t>
      </w:r>
      <w:r w:rsidR="00AB71F0">
        <w:t>, EIGRP for IPv6 has two equal cost routes for a network</w:t>
      </w:r>
      <w:r w:rsidR="00065941">
        <w:t>.</w:t>
      </w:r>
      <w:r w:rsidR="00AB71F0">
        <w:t xml:space="preserve"> </w:t>
      </w:r>
    </w:p>
    <w:p w14:paraId="4F63AA1E" w14:textId="6055A7E7" w:rsidR="00834FF4" w:rsidRPr="00834FF4" w:rsidRDefault="00834FF4" w:rsidP="00D83E5E">
      <w:pPr>
        <w:pStyle w:val="CMD"/>
      </w:pPr>
      <w:r w:rsidRPr="00834FF4">
        <w:lastRenderedPageBreak/>
        <w:t xml:space="preserve">R1# </w:t>
      </w:r>
      <w:r w:rsidRPr="00D83E5E">
        <w:rPr>
          <w:b/>
          <w:bCs/>
        </w:rPr>
        <w:t xml:space="preserve">show ipv6 route </w:t>
      </w:r>
      <w:proofErr w:type="spellStart"/>
      <w:r w:rsidRPr="00D83E5E">
        <w:rPr>
          <w:b/>
          <w:bCs/>
        </w:rPr>
        <w:t>eigrp</w:t>
      </w:r>
      <w:proofErr w:type="spellEnd"/>
    </w:p>
    <w:p w14:paraId="59EF6E4A" w14:textId="77777777" w:rsidR="009101EC" w:rsidRPr="009101EC" w:rsidRDefault="009101EC" w:rsidP="009101EC">
      <w:pPr>
        <w:pStyle w:val="CMDOutput"/>
        <w:rPr>
          <w:szCs w:val="21"/>
        </w:rPr>
      </w:pPr>
      <w:r w:rsidRPr="009101EC">
        <w:rPr>
          <w:szCs w:val="21"/>
        </w:rPr>
        <w:t>IPv6 Routing Table - default - 17 entries</w:t>
      </w:r>
    </w:p>
    <w:p w14:paraId="26DF6BE7" w14:textId="176BD7EF" w:rsidR="009101EC" w:rsidRPr="009101EC" w:rsidRDefault="009101EC" w:rsidP="009101EC">
      <w:pPr>
        <w:pStyle w:val="CMDOutput"/>
        <w:rPr>
          <w:szCs w:val="21"/>
        </w:rPr>
      </w:pPr>
      <w:r>
        <w:rPr>
          <w:szCs w:val="21"/>
        </w:rPr>
        <w:t>&lt;output omitted&gt;</w:t>
      </w:r>
    </w:p>
    <w:p w14:paraId="643B4B4B" w14:textId="77777777" w:rsidR="009101EC" w:rsidRPr="009101EC" w:rsidRDefault="009101EC" w:rsidP="009101EC">
      <w:pPr>
        <w:pStyle w:val="CMDOutput"/>
        <w:rPr>
          <w:szCs w:val="21"/>
        </w:rPr>
      </w:pPr>
      <w:r w:rsidRPr="009101EC">
        <w:rPr>
          <w:szCs w:val="21"/>
        </w:rPr>
        <w:t>D   2001:DB</w:t>
      </w:r>
      <w:proofErr w:type="gramStart"/>
      <w:r w:rsidRPr="009101EC">
        <w:rPr>
          <w:szCs w:val="21"/>
        </w:rPr>
        <w:t>8:FF</w:t>
      </w:r>
      <w:proofErr w:type="gramEnd"/>
      <w:r w:rsidRPr="009101EC">
        <w:rPr>
          <w:szCs w:val="21"/>
        </w:rPr>
        <w:t>:999::/64 [90/2570240]</w:t>
      </w:r>
    </w:p>
    <w:p w14:paraId="51C455EF" w14:textId="77777777" w:rsidR="009101EC" w:rsidRPr="009101EC" w:rsidRDefault="009101EC" w:rsidP="009101EC">
      <w:pPr>
        <w:pStyle w:val="CMDOutput"/>
        <w:rPr>
          <w:szCs w:val="21"/>
        </w:rPr>
      </w:pPr>
      <w:r w:rsidRPr="009101EC">
        <w:rPr>
          <w:szCs w:val="21"/>
        </w:rPr>
        <w:t xml:space="preserve">     via FE80::2:1, GigabitEthernet0/0/0</w:t>
      </w:r>
    </w:p>
    <w:p w14:paraId="74219BEB" w14:textId="77777777" w:rsidR="009101EC" w:rsidRPr="009101EC" w:rsidRDefault="009101EC" w:rsidP="009101EC">
      <w:pPr>
        <w:pStyle w:val="CMDOutput"/>
        <w:rPr>
          <w:szCs w:val="21"/>
        </w:rPr>
      </w:pPr>
      <w:r w:rsidRPr="009101EC">
        <w:rPr>
          <w:szCs w:val="21"/>
        </w:rPr>
        <w:t>D   2001:DB</w:t>
      </w:r>
      <w:proofErr w:type="gramStart"/>
      <w:r w:rsidRPr="009101EC">
        <w:rPr>
          <w:szCs w:val="21"/>
        </w:rPr>
        <w:t>8:ABCD</w:t>
      </w:r>
      <w:proofErr w:type="gramEnd"/>
      <w:r w:rsidRPr="009101EC">
        <w:rPr>
          <w:szCs w:val="21"/>
        </w:rPr>
        <w:t>:8::/64 [90/16000]</w:t>
      </w:r>
    </w:p>
    <w:p w14:paraId="48678E5E" w14:textId="77777777" w:rsidR="009101EC" w:rsidRPr="009101EC" w:rsidRDefault="009101EC" w:rsidP="009101EC">
      <w:pPr>
        <w:pStyle w:val="CMDOutput"/>
        <w:rPr>
          <w:szCs w:val="21"/>
        </w:rPr>
      </w:pPr>
      <w:r w:rsidRPr="009101EC">
        <w:rPr>
          <w:szCs w:val="21"/>
        </w:rPr>
        <w:t xml:space="preserve">     </w:t>
      </w:r>
      <w:r w:rsidRPr="009101EC">
        <w:rPr>
          <w:szCs w:val="21"/>
          <w:highlight w:val="yellow"/>
        </w:rPr>
        <w:t>via FE80::2:1, GigabitEthernet0/0/0</w:t>
      </w:r>
    </w:p>
    <w:p w14:paraId="47CD79B3" w14:textId="15A362CF" w:rsidR="009101EC" w:rsidRPr="009101EC" w:rsidRDefault="009101EC" w:rsidP="009101EC">
      <w:pPr>
        <w:pStyle w:val="CMDOutput"/>
        <w:rPr>
          <w:szCs w:val="21"/>
        </w:rPr>
      </w:pPr>
      <w:r w:rsidRPr="009101EC">
        <w:rPr>
          <w:szCs w:val="21"/>
        </w:rPr>
        <w:t xml:space="preserve">     </w:t>
      </w:r>
      <w:r w:rsidRPr="009101EC">
        <w:rPr>
          <w:szCs w:val="21"/>
          <w:highlight w:val="yellow"/>
        </w:rPr>
        <w:t>via FE</w:t>
      </w:r>
      <w:proofErr w:type="gramStart"/>
      <w:r w:rsidRPr="009101EC">
        <w:rPr>
          <w:szCs w:val="21"/>
          <w:highlight w:val="yellow"/>
        </w:rPr>
        <w:t>80::</w:t>
      </w:r>
      <w:proofErr w:type="gramEnd"/>
      <w:r w:rsidRPr="009101EC">
        <w:rPr>
          <w:szCs w:val="21"/>
          <w:highlight w:val="yellow"/>
        </w:rPr>
        <w:t>D</w:t>
      </w:r>
      <w:r w:rsidR="001A1695">
        <w:rPr>
          <w:szCs w:val="21"/>
          <w:highlight w:val="yellow"/>
        </w:rPr>
        <w:t>1</w:t>
      </w:r>
      <w:r w:rsidRPr="009101EC">
        <w:rPr>
          <w:szCs w:val="21"/>
          <w:highlight w:val="yellow"/>
        </w:rPr>
        <w:t>:1, GigabitEthernet0/0/1.</w:t>
      </w:r>
      <w:r w:rsidRPr="009101EC">
        <w:rPr>
          <w:szCs w:val="21"/>
        </w:rPr>
        <w:t>1</w:t>
      </w:r>
    </w:p>
    <w:p w14:paraId="30C2A1CB" w14:textId="77777777" w:rsidR="009101EC" w:rsidRPr="009101EC" w:rsidRDefault="009101EC" w:rsidP="009101EC">
      <w:pPr>
        <w:pStyle w:val="CMDOutput"/>
        <w:rPr>
          <w:szCs w:val="21"/>
        </w:rPr>
      </w:pPr>
      <w:r w:rsidRPr="009101EC">
        <w:rPr>
          <w:szCs w:val="21"/>
        </w:rPr>
        <w:t>D   2001:DB</w:t>
      </w:r>
      <w:proofErr w:type="gramStart"/>
      <w:r w:rsidRPr="009101EC">
        <w:rPr>
          <w:szCs w:val="21"/>
        </w:rPr>
        <w:t>8:ABCD</w:t>
      </w:r>
      <w:proofErr w:type="gramEnd"/>
      <w:r w:rsidRPr="009101EC">
        <w:rPr>
          <w:szCs w:val="21"/>
        </w:rPr>
        <w:t>:9::/64 [90/16000]</w:t>
      </w:r>
    </w:p>
    <w:p w14:paraId="35C5B373" w14:textId="77777777" w:rsidR="009101EC" w:rsidRPr="009101EC" w:rsidRDefault="009101EC" w:rsidP="009101EC">
      <w:pPr>
        <w:pStyle w:val="CMDOutput"/>
        <w:rPr>
          <w:szCs w:val="21"/>
        </w:rPr>
      </w:pPr>
      <w:r w:rsidRPr="009101EC">
        <w:rPr>
          <w:szCs w:val="21"/>
        </w:rPr>
        <w:t xml:space="preserve">     </w:t>
      </w:r>
      <w:r w:rsidRPr="009101EC">
        <w:rPr>
          <w:szCs w:val="21"/>
          <w:highlight w:val="yellow"/>
        </w:rPr>
        <w:t>via FE80::2:1, GigabitEthernet0/0/0</w:t>
      </w:r>
    </w:p>
    <w:p w14:paraId="7C822049" w14:textId="381255BF" w:rsidR="009101EC" w:rsidRPr="009101EC" w:rsidRDefault="009101EC" w:rsidP="009101EC">
      <w:pPr>
        <w:pStyle w:val="CMDOutput"/>
        <w:rPr>
          <w:szCs w:val="21"/>
        </w:rPr>
      </w:pPr>
      <w:r w:rsidRPr="009101EC">
        <w:rPr>
          <w:szCs w:val="21"/>
        </w:rPr>
        <w:t xml:space="preserve">     </w:t>
      </w:r>
      <w:r w:rsidRPr="009101EC">
        <w:rPr>
          <w:szCs w:val="21"/>
          <w:highlight w:val="yellow"/>
        </w:rPr>
        <w:t>via FE</w:t>
      </w:r>
      <w:proofErr w:type="gramStart"/>
      <w:r w:rsidRPr="009101EC">
        <w:rPr>
          <w:szCs w:val="21"/>
          <w:highlight w:val="yellow"/>
        </w:rPr>
        <w:t>80::</w:t>
      </w:r>
      <w:proofErr w:type="gramEnd"/>
      <w:r w:rsidRPr="009101EC">
        <w:rPr>
          <w:szCs w:val="21"/>
          <w:highlight w:val="yellow"/>
        </w:rPr>
        <w:t>D</w:t>
      </w:r>
      <w:r w:rsidR="009E2C53">
        <w:rPr>
          <w:szCs w:val="21"/>
          <w:highlight w:val="yellow"/>
        </w:rPr>
        <w:t>1</w:t>
      </w:r>
      <w:r w:rsidRPr="009101EC">
        <w:rPr>
          <w:szCs w:val="21"/>
          <w:highlight w:val="yellow"/>
        </w:rPr>
        <w:t>:1, GigabitEthernet0/0/1.1</w:t>
      </w:r>
    </w:p>
    <w:p w14:paraId="271D84BC" w14:textId="77777777" w:rsidR="009101EC" w:rsidRPr="009101EC" w:rsidRDefault="009101EC" w:rsidP="009101EC">
      <w:pPr>
        <w:pStyle w:val="CMDOutput"/>
        <w:rPr>
          <w:szCs w:val="21"/>
        </w:rPr>
      </w:pPr>
      <w:r w:rsidRPr="009101EC">
        <w:rPr>
          <w:szCs w:val="21"/>
        </w:rPr>
        <w:t>D   2001:DB</w:t>
      </w:r>
      <w:proofErr w:type="gramStart"/>
      <w:r w:rsidRPr="009101EC">
        <w:rPr>
          <w:szCs w:val="21"/>
        </w:rPr>
        <w:t>8:ABCD</w:t>
      </w:r>
      <w:proofErr w:type="gramEnd"/>
      <w:r w:rsidRPr="009101EC">
        <w:rPr>
          <w:szCs w:val="21"/>
        </w:rPr>
        <w:t>:10::/64 [90/16000]</w:t>
      </w:r>
    </w:p>
    <w:p w14:paraId="3279EFA6" w14:textId="77777777" w:rsidR="009101EC" w:rsidRPr="009101EC" w:rsidRDefault="009101EC" w:rsidP="009101EC">
      <w:pPr>
        <w:pStyle w:val="CMDOutput"/>
        <w:rPr>
          <w:szCs w:val="21"/>
        </w:rPr>
      </w:pPr>
      <w:r w:rsidRPr="009101EC">
        <w:rPr>
          <w:szCs w:val="21"/>
        </w:rPr>
        <w:t xml:space="preserve">     </w:t>
      </w:r>
      <w:r w:rsidRPr="009101EC">
        <w:rPr>
          <w:szCs w:val="21"/>
          <w:highlight w:val="yellow"/>
        </w:rPr>
        <w:t>via FE80::2:1, GigabitEthernet0/0/0</w:t>
      </w:r>
    </w:p>
    <w:p w14:paraId="0AEB747F" w14:textId="32706338" w:rsidR="009101EC" w:rsidRPr="009101EC" w:rsidRDefault="009101EC" w:rsidP="009101EC">
      <w:pPr>
        <w:pStyle w:val="CMDOutput"/>
        <w:rPr>
          <w:szCs w:val="21"/>
        </w:rPr>
      </w:pPr>
      <w:r w:rsidRPr="009101EC">
        <w:rPr>
          <w:szCs w:val="21"/>
        </w:rPr>
        <w:t xml:space="preserve">     </w:t>
      </w:r>
      <w:r w:rsidRPr="009101EC">
        <w:rPr>
          <w:szCs w:val="21"/>
          <w:highlight w:val="yellow"/>
        </w:rPr>
        <w:t>via FE</w:t>
      </w:r>
      <w:proofErr w:type="gramStart"/>
      <w:r w:rsidRPr="009101EC">
        <w:rPr>
          <w:szCs w:val="21"/>
          <w:highlight w:val="yellow"/>
        </w:rPr>
        <w:t>80::</w:t>
      </w:r>
      <w:proofErr w:type="gramEnd"/>
      <w:r w:rsidRPr="009101EC">
        <w:rPr>
          <w:szCs w:val="21"/>
          <w:highlight w:val="yellow"/>
        </w:rPr>
        <w:t>D</w:t>
      </w:r>
      <w:r w:rsidR="009E2C53">
        <w:rPr>
          <w:szCs w:val="21"/>
          <w:highlight w:val="yellow"/>
        </w:rPr>
        <w:t>1</w:t>
      </w:r>
      <w:r w:rsidRPr="009101EC">
        <w:rPr>
          <w:szCs w:val="21"/>
          <w:highlight w:val="yellow"/>
        </w:rPr>
        <w:t>:1, GigabitEthernet0/0/1.1</w:t>
      </w:r>
    </w:p>
    <w:p w14:paraId="05E0E0AA" w14:textId="77777777" w:rsidR="009101EC" w:rsidRPr="009101EC" w:rsidRDefault="009101EC" w:rsidP="009101EC">
      <w:pPr>
        <w:pStyle w:val="CMDOutput"/>
        <w:rPr>
          <w:szCs w:val="21"/>
        </w:rPr>
      </w:pPr>
      <w:r w:rsidRPr="009101EC">
        <w:rPr>
          <w:szCs w:val="21"/>
        </w:rPr>
        <w:t>D   2001:DB</w:t>
      </w:r>
      <w:proofErr w:type="gramStart"/>
      <w:r w:rsidRPr="009101EC">
        <w:rPr>
          <w:szCs w:val="21"/>
        </w:rPr>
        <w:t>8:ABCD</w:t>
      </w:r>
      <w:proofErr w:type="gramEnd"/>
      <w:r w:rsidRPr="009101EC">
        <w:rPr>
          <w:szCs w:val="21"/>
        </w:rPr>
        <w:t>:11::/64 [90/16000]</w:t>
      </w:r>
    </w:p>
    <w:p w14:paraId="1F1799E6" w14:textId="77777777" w:rsidR="009101EC" w:rsidRPr="009101EC" w:rsidRDefault="009101EC" w:rsidP="009101EC">
      <w:pPr>
        <w:pStyle w:val="CMDOutput"/>
        <w:rPr>
          <w:szCs w:val="21"/>
        </w:rPr>
      </w:pPr>
      <w:r w:rsidRPr="009101EC">
        <w:rPr>
          <w:szCs w:val="21"/>
        </w:rPr>
        <w:t xml:space="preserve">     </w:t>
      </w:r>
      <w:r w:rsidRPr="009101EC">
        <w:rPr>
          <w:szCs w:val="21"/>
          <w:highlight w:val="yellow"/>
        </w:rPr>
        <w:t>via FE80::2:1, GigabitEthernet0/0/0</w:t>
      </w:r>
    </w:p>
    <w:p w14:paraId="6777D29C" w14:textId="1C9B253A" w:rsidR="009101EC" w:rsidRPr="009101EC" w:rsidRDefault="009101EC" w:rsidP="009101EC">
      <w:pPr>
        <w:pStyle w:val="CMDOutput"/>
        <w:rPr>
          <w:szCs w:val="21"/>
        </w:rPr>
      </w:pPr>
      <w:r w:rsidRPr="009101EC">
        <w:rPr>
          <w:szCs w:val="21"/>
        </w:rPr>
        <w:t xml:space="preserve">     </w:t>
      </w:r>
      <w:r w:rsidRPr="009101EC">
        <w:rPr>
          <w:szCs w:val="21"/>
          <w:highlight w:val="yellow"/>
        </w:rPr>
        <w:t>via FE</w:t>
      </w:r>
      <w:proofErr w:type="gramStart"/>
      <w:r w:rsidRPr="009101EC">
        <w:rPr>
          <w:szCs w:val="21"/>
          <w:highlight w:val="yellow"/>
        </w:rPr>
        <w:t>80::</w:t>
      </w:r>
      <w:proofErr w:type="gramEnd"/>
      <w:r w:rsidRPr="009101EC">
        <w:rPr>
          <w:szCs w:val="21"/>
          <w:highlight w:val="yellow"/>
        </w:rPr>
        <w:t>D</w:t>
      </w:r>
      <w:r w:rsidR="009E2C53">
        <w:rPr>
          <w:szCs w:val="21"/>
          <w:highlight w:val="yellow"/>
        </w:rPr>
        <w:t>1</w:t>
      </w:r>
      <w:r w:rsidRPr="009101EC">
        <w:rPr>
          <w:szCs w:val="21"/>
          <w:highlight w:val="yellow"/>
        </w:rPr>
        <w:t>:1, GigabitEthernet0/0/1.1</w:t>
      </w:r>
    </w:p>
    <w:p w14:paraId="7AD7A481" w14:textId="77777777" w:rsidR="009101EC" w:rsidRPr="009101EC" w:rsidRDefault="009101EC" w:rsidP="009101EC">
      <w:pPr>
        <w:pStyle w:val="CMDOutput"/>
        <w:rPr>
          <w:szCs w:val="21"/>
        </w:rPr>
      </w:pPr>
      <w:r w:rsidRPr="009101EC">
        <w:rPr>
          <w:szCs w:val="21"/>
        </w:rPr>
        <w:t>D   2001:DB</w:t>
      </w:r>
      <w:proofErr w:type="gramStart"/>
      <w:r w:rsidRPr="009101EC">
        <w:rPr>
          <w:szCs w:val="21"/>
        </w:rPr>
        <w:t>8:ABCD</w:t>
      </w:r>
      <w:proofErr w:type="gramEnd"/>
      <w:r w:rsidRPr="009101EC">
        <w:rPr>
          <w:szCs w:val="21"/>
        </w:rPr>
        <w:t>:12::/64 [90/16000]</w:t>
      </w:r>
    </w:p>
    <w:p w14:paraId="3DCED00A" w14:textId="77777777" w:rsidR="009101EC" w:rsidRPr="009101EC" w:rsidRDefault="009101EC" w:rsidP="009101EC">
      <w:pPr>
        <w:pStyle w:val="CMDOutput"/>
        <w:rPr>
          <w:szCs w:val="21"/>
        </w:rPr>
      </w:pPr>
      <w:r w:rsidRPr="009101EC">
        <w:rPr>
          <w:szCs w:val="21"/>
        </w:rPr>
        <w:t xml:space="preserve">     </w:t>
      </w:r>
      <w:r w:rsidRPr="009101EC">
        <w:rPr>
          <w:szCs w:val="21"/>
          <w:highlight w:val="yellow"/>
        </w:rPr>
        <w:t>via FE80::2:1, GigabitEthernet0/0/0</w:t>
      </w:r>
    </w:p>
    <w:p w14:paraId="420FEE1E" w14:textId="06EFD94C" w:rsidR="009101EC" w:rsidRPr="009101EC" w:rsidRDefault="009101EC" w:rsidP="009101EC">
      <w:pPr>
        <w:pStyle w:val="CMDOutput"/>
        <w:rPr>
          <w:szCs w:val="21"/>
        </w:rPr>
      </w:pPr>
      <w:r w:rsidRPr="009101EC">
        <w:rPr>
          <w:szCs w:val="21"/>
        </w:rPr>
        <w:t xml:space="preserve">     </w:t>
      </w:r>
      <w:r w:rsidRPr="009101EC">
        <w:rPr>
          <w:szCs w:val="21"/>
          <w:highlight w:val="yellow"/>
        </w:rPr>
        <w:t>via FE</w:t>
      </w:r>
      <w:proofErr w:type="gramStart"/>
      <w:r w:rsidRPr="009101EC">
        <w:rPr>
          <w:szCs w:val="21"/>
          <w:highlight w:val="yellow"/>
        </w:rPr>
        <w:t>80::</w:t>
      </w:r>
      <w:proofErr w:type="gramEnd"/>
      <w:r w:rsidRPr="009101EC">
        <w:rPr>
          <w:szCs w:val="21"/>
          <w:highlight w:val="yellow"/>
        </w:rPr>
        <w:t>D</w:t>
      </w:r>
      <w:r w:rsidR="009E2C53">
        <w:rPr>
          <w:szCs w:val="21"/>
          <w:highlight w:val="yellow"/>
        </w:rPr>
        <w:t>1</w:t>
      </w:r>
      <w:r w:rsidRPr="009101EC">
        <w:rPr>
          <w:szCs w:val="21"/>
          <w:highlight w:val="yellow"/>
        </w:rPr>
        <w:t>:1, GigabitEthernet0/0/1.1</w:t>
      </w:r>
    </w:p>
    <w:p w14:paraId="782ED09C" w14:textId="77777777" w:rsidR="009101EC" w:rsidRPr="009101EC" w:rsidRDefault="009101EC" w:rsidP="009101EC">
      <w:pPr>
        <w:pStyle w:val="CMDOutput"/>
        <w:rPr>
          <w:szCs w:val="21"/>
        </w:rPr>
      </w:pPr>
      <w:r w:rsidRPr="009101EC">
        <w:rPr>
          <w:szCs w:val="21"/>
        </w:rPr>
        <w:t>D   2001:DB</w:t>
      </w:r>
      <w:proofErr w:type="gramStart"/>
      <w:r w:rsidRPr="009101EC">
        <w:rPr>
          <w:szCs w:val="21"/>
        </w:rPr>
        <w:t>8:ACAD</w:t>
      </w:r>
      <w:proofErr w:type="gramEnd"/>
      <w:r w:rsidRPr="009101EC">
        <w:rPr>
          <w:szCs w:val="21"/>
        </w:rPr>
        <w:t>:3::/64 [90/15360]</w:t>
      </w:r>
    </w:p>
    <w:p w14:paraId="3705D71A" w14:textId="3A6FE711" w:rsidR="009101EC" w:rsidRPr="009101EC" w:rsidRDefault="009101EC" w:rsidP="009101EC">
      <w:pPr>
        <w:pStyle w:val="CMDOutput"/>
        <w:rPr>
          <w:szCs w:val="21"/>
        </w:rPr>
      </w:pPr>
      <w:r w:rsidRPr="009101EC">
        <w:rPr>
          <w:szCs w:val="21"/>
        </w:rPr>
        <w:t xml:space="preserve">     via FE</w:t>
      </w:r>
      <w:proofErr w:type="gramStart"/>
      <w:r w:rsidRPr="009101EC">
        <w:rPr>
          <w:szCs w:val="21"/>
        </w:rPr>
        <w:t>80::</w:t>
      </w:r>
      <w:proofErr w:type="gramEnd"/>
      <w:r w:rsidRPr="009101EC">
        <w:rPr>
          <w:szCs w:val="21"/>
        </w:rPr>
        <w:t>D</w:t>
      </w:r>
      <w:r w:rsidR="009E2C53">
        <w:rPr>
          <w:szCs w:val="21"/>
        </w:rPr>
        <w:t>1</w:t>
      </w:r>
      <w:r w:rsidRPr="009101EC">
        <w:rPr>
          <w:szCs w:val="21"/>
        </w:rPr>
        <w:t>:1, GigabitEthernet0/0/1.1</w:t>
      </w:r>
    </w:p>
    <w:p w14:paraId="7619BF9B" w14:textId="77777777" w:rsidR="009101EC" w:rsidRPr="009101EC" w:rsidRDefault="009101EC" w:rsidP="009101EC">
      <w:pPr>
        <w:pStyle w:val="CMDOutput"/>
        <w:rPr>
          <w:szCs w:val="21"/>
        </w:rPr>
      </w:pPr>
      <w:r w:rsidRPr="009101EC">
        <w:rPr>
          <w:szCs w:val="21"/>
        </w:rPr>
        <w:t>D   2001:DB</w:t>
      </w:r>
      <w:proofErr w:type="gramStart"/>
      <w:r w:rsidRPr="009101EC">
        <w:rPr>
          <w:szCs w:val="21"/>
        </w:rPr>
        <w:t>8:CAFE</w:t>
      </w:r>
      <w:proofErr w:type="gramEnd"/>
      <w:r w:rsidRPr="009101EC">
        <w:rPr>
          <w:szCs w:val="21"/>
        </w:rPr>
        <w:t>:2::/64 [90/15360]</w:t>
      </w:r>
    </w:p>
    <w:p w14:paraId="54D8A23B" w14:textId="77777777" w:rsidR="009101EC" w:rsidRPr="009101EC" w:rsidRDefault="009101EC" w:rsidP="009101EC">
      <w:pPr>
        <w:pStyle w:val="CMDOutput"/>
        <w:rPr>
          <w:szCs w:val="21"/>
        </w:rPr>
      </w:pPr>
      <w:r w:rsidRPr="009101EC">
        <w:rPr>
          <w:szCs w:val="21"/>
        </w:rPr>
        <w:t xml:space="preserve">     via FE80::2:1, GigabitEthernet0/0/0</w:t>
      </w:r>
    </w:p>
    <w:p w14:paraId="15D49444" w14:textId="77777777" w:rsidR="009101EC" w:rsidRPr="009101EC" w:rsidRDefault="009101EC" w:rsidP="009101EC">
      <w:pPr>
        <w:pStyle w:val="CMDOutput"/>
        <w:rPr>
          <w:szCs w:val="21"/>
        </w:rPr>
      </w:pPr>
      <w:r w:rsidRPr="009101EC">
        <w:rPr>
          <w:szCs w:val="21"/>
        </w:rPr>
        <w:t>D   2001:DB</w:t>
      </w:r>
      <w:proofErr w:type="gramStart"/>
      <w:r w:rsidRPr="009101EC">
        <w:rPr>
          <w:szCs w:val="21"/>
        </w:rPr>
        <w:t>8:CEDE</w:t>
      </w:r>
      <w:proofErr w:type="gramEnd"/>
      <w:r w:rsidRPr="009101EC">
        <w:rPr>
          <w:szCs w:val="21"/>
        </w:rPr>
        <w:t>::/64 [90/2570240]</w:t>
      </w:r>
    </w:p>
    <w:p w14:paraId="1748BE96" w14:textId="77777777" w:rsidR="009101EC" w:rsidRPr="009101EC" w:rsidRDefault="009101EC" w:rsidP="009101EC">
      <w:pPr>
        <w:pStyle w:val="CMDOutput"/>
        <w:rPr>
          <w:szCs w:val="21"/>
        </w:rPr>
      </w:pPr>
      <w:r w:rsidRPr="009101EC">
        <w:rPr>
          <w:szCs w:val="21"/>
        </w:rPr>
        <w:t xml:space="preserve">     via FE80::2:1, GigabitEthernet0/0/0</w:t>
      </w:r>
    </w:p>
    <w:p w14:paraId="5CC437B7" w14:textId="77777777" w:rsidR="009101EC" w:rsidRPr="009101EC" w:rsidRDefault="009101EC" w:rsidP="009101EC">
      <w:pPr>
        <w:pStyle w:val="CMDOutput"/>
        <w:rPr>
          <w:szCs w:val="21"/>
        </w:rPr>
      </w:pPr>
      <w:r w:rsidRPr="009101EC">
        <w:rPr>
          <w:szCs w:val="21"/>
        </w:rPr>
        <w:t>D   2001:DB</w:t>
      </w:r>
      <w:proofErr w:type="gramStart"/>
      <w:r w:rsidRPr="009101EC">
        <w:rPr>
          <w:szCs w:val="21"/>
        </w:rPr>
        <w:t>8:CEDE</w:t>
      </w:r>
      <w:proofErr w:type="gramEnd"/>
      <w:r w:rsidRPr="009101EC">
        <w:rPr>
          <w:szCs w:val="21"/>
        </w:rPr>
        <w:t>:1::/64 [90/2570240]</w:t>
      </w:r>
    </w:p>
    <w:p w14:paraId="6E9A3C4C" w14:textId="77777777" w:rsidR="009101EC" w:rsidRPr="009101EC" w:rsidRDefault="009101EC" w:rsidP="009101EC">
      <w:pPr>
        <w:pStyle w:val="CMDOutput"/>
        <w:rPr>
          <w:szCs w:val="21"/>
        </w:rPr>
      </w:pPr>
      <w:r w:rsidRPr="009101EC">
        <w:rPr>
          <w:szCs w:val="21"/>
        </w:rPr>
        <w:t xml:space="preserve">     via FE80::2:1, GigabitEthernet0/0/0</w:t>
      </w:r>
    </w:p>
    <w:p w14:paraId="38322AD9" w14:textId="2BF70A99" w:rsidR="007532DF" w:rsidRDefault="007532DF" w:rsidP="007532DF">
      <w:pPr>
        <w:pStyle w:val="SubStepAlpha"/>
      </w:pPr>
      <w:r>
        <w:t xml:space="preserve">Now examine the EIGRP topology table using the </w:t>
      </w:r>
      <w:r w:rsidRPr="001D3293">
        <w:rPr>
          <w:b/>
          <w:bCs/>
        </w:rPr>
        <w:t>show ip</w:t>
      </w:r>
      <w:r>
        <w:rPr>
          <w:b/>
          <w:bCs/>
        </w:rPr>
        <w:t>v6</w:t>
      </w:r>
      <w:r w:rsidRPr="001D3293">
        <w:rPr>
          <w:b/>
          <w:bCs/>
        </w:rPr>
        <w:t xml:space="preserve"> </w:t>
      </w:r>
      <w:proofErr w:type="spellStart"/>
      <w:r w:rsidRPr="001D3293">
        <w:rPr>
          <w:b/>
          <w:bCs/>
        </w:rPr>
        <w:t>eigrp</w:t>
      </w:r>
      <w:proofErr w:type="spellEnd"/>
      <w:r w:rsidRPr="001D3293">
        <w:rPr>
          <w:b/>
          <w:bCs/>
        </w:rPr>
        <w:t xml:space="preserve"> topology</w:t>
      </w:r>
      <w:r w:rsidRPr="00E651E1">
        <w:rPr>
          <w:b/>
          <w:bCs/>
        </w:rPr>
        <w:t xml:space="preserve"> all-links</w:t>
      </w:r>
      <w:r>
        <w:t xml:space="preserve"> command. The all-links parameter instructs the router to display routes that are not successors or feasible successors. We will focus on the routes to </w:t>
      </w:r>
      <w:r w:rsidR="004F31BF">
        <w:t>2001:db</w:t>
      </w:r>
      <w:proofErr w:type="gramStart"/>
      <w:r w:rsidR="004F31BF">
        <w:t>8:abcd</w:t>
      </w:r>
      <w:proofErr w:type="gramEnd"/>
      <w:r w:rsidR="004F31BF">
        <w:t>:10::/64</w:t>
      </w:r>
      <w:r>
        <w:t xml:space="preserve"> and </w:t>
      </w:r>
      <w:r w:rsidR="004F31BF">
        <w:t>2001:db8:</w:t>
      </w:r>
      <w:r w:rsidR="00854709">
        <w:t>cafe</w:t>
      </w:r>
      <w:r w:rsidR="004F31BF">
        <w:t>:2::/64</w:t>
      </w:r>
      <w:r>
        <w:t>. There are several things to notice.</w:t>
      </w:r>
    </w:p>
    <w:p w14:paraId="77A29A99" w14:textId="37C99FC7" w:rsidR="007532DF" w:rsidRDefault="007532DF" w:rsidP="007532DF">
      <w:pPr>
        <w:pStyle w:val="SubStepAlpha"/>
        <w:numPr>
          <w:ilvl w:val="0"/>
          <w:numId w:val="0"/>
        </w:numPr>
        <w:ind w:left="720"/>
      </w:pPr>
      <w:r>
        <w:t>Remember that the topology table is EIGRP’s database of route information. EIGRP selects the best paths, based on the DUAL algorithm, and offers them to the IP routing table. However, the IP routing table does not have to use those offered paths, because the router may have learned about the same network from a more reliable routing source, which would be a routing source with a lower administrative distance.</w:t>
      </w:r>
    </w:p>
    <w:p w14:paraId="1C720739" w14:textId="77777777" w:rsidR="00D856D9" w:rsidRDefault="00D856D9" w:rsidP="00D856D9">
      <w:pPr>
        <w:pStyle w:val="CMD"/>
      </w:pPr>
      <w:r>
        <w:t xml:space="preserve">R1# </w:t>
      </w:r>
      <w:r w:rsidRPr="009101EC">
        <w:rPr>
          <w:b/>
          <w:bCs/>
        </w:rPr>
        <w:t xml:space="preserve">show ipv6 </w:t>
      </w:r>
      <w:proofErr w:type="spellStart"/>
      <w:r w:rsidRPr="009101EC">
        <w:rPr>
          <w:b/>
          <w:bCs/>
        </w:rPr>
        <w:t>eigrp</w:t>
      </w:r>
      <w:proofErr w:type="spellEnd"/>
      <w:r w:rsidRPr="009101EC">
        <w:rPr>
          <w:b/>
          <w:bCs/>
        </w:rPr>
        <w:t xml:space="preserve"> topology all-links</w:t>
      </w:r>
    </w:p>
    <w:p w14:paraId="5D8BE4E8" w14:textId="77777777" w:rsidR="00D856D9" w:rsidRDefault="00D856D9" w:rsidP="00D83E5E">
      <w:pPr>
        <w:pStyle w:val="CMDOutput"/>
      </w:pPr>
      <w:r>
        <w:t xml:space="preserve">EIGRP-IPv6 VR(EIGRP_IPV6) Topology Table for </w:t>
      </w:r>
      <w:proofErr w:type="gramStart"/>
      <w:r>
        <w:t>AS(</w:t>
      </w:r>
      <w:proofErr w:type="gramEnd"/>
      <w:r>
        <w:t>43)/ID(1.1.1.1)</w:t>
      </w:r>
    </w:p>
    <w:p w14:paraId="5AD971E5" w14:textId="77777777" w:rsidR="00D856D9" w:rsidRDefault="00D856D9" w:rsidP="00D83E5E">
      <w:pPr>
        <w:pStyle w:val="CMDOutput"/>
      </w:pPr>
      <w:r>
        <w:t>Codes: P - Passive, A - Active, U - Update, Q - Query, R - Reply,</w:t>
      </w:r>
    </w:p>
    <w:p w14:paraId="62F34152" w14:textId="77777777" w:rsidR="00D856D9" w:rsidRDefault="00D856D9" w:rsidP="00D83E5E">
      <w:pPr>
        <w:pStyle w:val="CMDOutput"/>
      </w:pPr>
      <w:r>
        <w:t xml:space="preserve">       r - reply Status, s - </w:t>
      </w:r>
      <w:proofErr w:type="spellStart"/>
      <w:r>
        <w:t>sia</w:t>
      </w:r>
      <w:proofErr w:type="spellEnd"/>
      <w:r>
        <w:t xml:space="preserve"> Status</w:t>
      </w:r>
    </w:p>
    <w:p w14:paraId="291DCC8B" w14:textId="77777777" w:rsidR="00D856D9" w:rsidRDefault="00D856D9" w:rsidP="00D83E5E">
      <w:pPr>
        <w:pStyle w:val="CMDOutput"/>
      </w:pPr>
    </w:p>
    <w:p w14:paraId="773CBD98" w14:textId="77777777" w:rsidR="00D856D9" w:rsidRDefault="00D856D9" w:rsidP="00D83E5E">
      <w:pPr>
        <w:pStyle w:val="CMDOutput"/>
      </w:pPr>
      <w:r>
        <w:t>P 2001:DB</w:t>
      </w:r>
      <w:proofErr w:type="gramStart"/>
      <w:r>
        <w:t>8:CEDE</w:t>
      </w:r>
      <w:proofErr w:type="gramEnd"/>
      <w:r>
        <w:t xml:space="preserve">:1::/64, 1 successors, FD is 328990720, </w:t>
      </w:r>
      <w:proofErr w:type="spellStart"/>
      <w:r>
        <w:t>serno</w:t>
      </w:r>
      <w:proofErr w:type="spellEnd"/>
      <w:r>
        <w:t xml:space="preserve"> 7</w:t>
      </w:r>
    </w:p>
    <w:p w14:paraId="70426CE6" w14:textId="77777777" w:rsidR="00D856D9" w:rsidRDefault="00D856D9" w:rsidP="00D83E5E">
      <w:pPr>
        <w:pStyle w:val="CMDOutput"/>
      </w:pPr>
      <w:r>
        <w:t xml:space="preserve">        via FE80::2:1 (328990720/327761920), GigabitEthernet0/0/0</w:t>
      </w:r>
    </w:p>
    <w:p w14:paraId="3F5896FC" w14:textId="77777777" w:rsidR="00D856D9" w:rsidRDefault="00D856D9" w:rsidP="00D83E5E">
      <w:pPr>
        <w:pStyle w:val="CMDOutput"/>
      </w:pPr>
      <w:r>
        <w:t>P 2001:DB</w:t>
      </w:r>
      <w:proofErr w:type="gramStart"/>
      <w:r>
        <w:t>8:CEDE</w:t>
      </w:r>
      <w:proofErr w:type="gramEnd"/>
      <w:r>
        <w:t xml:space="preserve">::/64, 1 successors, FD is 328990720, </w:t>
      </w:r>
      <w:proofErr w:type="spellStart"/>
      <w:r>
        <w:t>serno</w:t>
      </w:r>
      <w:proofErr w:type="spellEnd"/>
      <w:r>
        <w:t xml:space="preserve"> 6</w:t>
      </w:r>
    </w:p>
    <w:p w14:paraId="44A51CE2" w14:textId="77777777" w:rsidR="00D856D9" w:rsidRDefault="00D856D9" w:rsidP="00D83E5E">
      <w:pPr>
        <w:pStyle w:val="CMDOutput"/>
      </w:pPr>
      <w:r>
        <w:t xml:space="preserve">        via FE80::2:1 (328990720/327761920), GigabitEthernet0/0/0</w:t>
      </w:r>
    </w:p>
    <w:p w14:paraId="0D51F40E" w14:textId="77777777" w:rsidR="00D856D9" w:rsidRDefault="00D856D9" w:rsidP="00D83E5E">
      <w:pPr>
        <w:pStyle w:val="CMDOutput"/>
      </w:pPr>
      <w:r>
        <w:t>P 2001:DB</w:t>
      </w:r>
      <w:proofErr w:type="gramStart"/>
      <w:r>
        <w:t>8:ABCD</w:t>
      </w:r>
      <w:proofErr w:type="gramEnd"/>
      <w:r>
        <w:t xml:space="preserve">:10::/64, 2 successors, FD is 2048000, </w:t>
      </w:r>
      <w:proofErr w:type="spellStart"/>
      <w:r>
        <w:t>serno</w:t>
      </w:r>
      <w:proofErr w:type="spellEnd"/>
      <w:r>
        <w:t xml:space="preserve"> 16</w:t>
      </w:r>
    </w:p>
    <w:p w14:paraId="1C0C6A6C" w14:textId="77777777" w:rsidR="00D856D9" w:rsidRDefault="00D856D9" w:rsidP="00D83E5E">
      <w:pPr>
        <w:pStyle w:val="CMDOutput"/>
      </w:pPr>
      <w:r>
        <w:t xml:space="preserve">        </w:t>
      </w:r>
      <w:r w:rsidRPr="009101EC">
        <w:rPr>
          <w:highlight w:val="yellow"/>
        </w:rPr>
        <w:t>via FE80::2:1 (2048000/1392640), GigabitEthernet0/0/0</w:t>
      </w:r>
    </w:p>
    <w:p w14:paraId="235B6097" w14:textId="3F5E48AE" w:rsidR="00D856D9" w:rsidRDefault="00D856D9" w:rsidP="00D83E5E">
      <w:pPr>
        <w:pStyle w:val="CMDOutput"/>
      </w:pPr>
      <w:r>
        <w:t xml:space="preserve">        </w:t>
      </w:r>
      <w:r w:rsidRPr="009101EC">
        <w:rPr>
          <w:highlight w:val="yellow"/>
        </w:rPr>
        <w:t>via FE</w:t>
      </w:r>
      <w:proofErr w:type="gramStart"/>
      <w:r w:rsidRPr="009101EC">
        <w:rPr>
          <w:highlight w:val="yellow"/>
        </w:rPr>
        <w:t>80::</w:t>
      </w:r>
      <w:proofErr w:type="gramEnd"/>
      <w:r w:rsidRPr="009101EC">
        <w:rPr>
          <w:highlight w:val="yellow"/>
        </w:rPr>
        <w:t>D</w:t>
      </w:r>
      <w:r w:rsidR="009E2C53">
        <w:rPr>
          <w:highlight w:val="yellow"/>
        </w:rPr>
        <w:t>1</w:t>
      </w:r>
      <w:r w:rsidRPr="009101EC">
        <w:rPr>
          <w:highlight w:val="yellow"/>
        </w:rPr>
        <w:t>:1 (2048000/1392640), GigabitEthernet0/0/1.1</w:t>
      </w:r>
    </w:p>
    <w:p w14:paraId="039552E8" w14:textId="77777777" w:rsidR="00D856D9" w:rsidRDefault="00D856D9" w:rsidP="00D83E5E">
      <w:pPr>
        <w:pStyle w:val="CMDOutput"/>
      </w:pPr>
      <w:r>
        <w:lastRenderedPageBreak/>
        <w:t>P 2001:DB</w:t>
      </w:r>
      <w:proofErr w:type="gramStart"/>
      <w:r>
        <w:t>8:ACAD</w:t>
      </w:r>
      <w:proofErr w:type="gramEnd"/>
      <w:r>
        <w:t xml:space="preserve">:1::/64, 1 successors, FD is 1310720, </w:t>
      </w:r>
      <w:proofErr w:type="spellStart"/>
      <w:r>
        <w:t>serno</w:t>
      </w:r>
      <w:proofErr w:type="spellEnd"/>
      <w:r>
        <w:t xml:space="preserve"> 2</w:t>
      </w:r>
    </w:p>
    <w:p w14:paraId="129A3DCA" w14:textId="77777777" w:rsidR="00D856D9" w:rsidRDefault="00D856D9" w:rsidP="00D83E5E">
      <w:pPr>
        <w:pStyle w:val="CMDOutput"/>
      </w:pPr>
      <w:r>
        <w:t xml:space="preserve">        via Connected, GigabitEthernet0/0/1.1</w:t>
      </w:r>
    </w:p>
    <w:p w14:paraId="42412801" w14:textId="1F16FE6D" w:rsidR="00D856D9" w:rsidRDefault="00D856D9" w:rsidP="00D83E5E">
      <w:pPr>
        <w:pStyle w:val="CMDOutput"/>
      </w:pPr>
      <w:r>
        <w:t xml:space="preserve">        via FE</w:t>
      </w:r>
      <w:proofErr w:type="gramStart"/>
      <w:r>
        <w:t>80::</w:t>
      </w:r>
      <w:proofErr w:type="gramEnd"/>
      <w:r>
        <w:t>D</w:t>
      </w:r>
      <w:r w:rsidR="009E2C53">
        <w:t>1</w:t>
      </w:r>
      <w:r>
        <w:t>:1 (1966080/1310720), GigabitEthernet0/0/1.1</w:t>
      </w:r>
    </w:p>
    <w:p w14:paraId="58A87BFD" w14:textId="77777777" w:rsidR="00D856D9" w:rsidRDefault="00D856D9" w:rsidP="00D83E5E">
      <w:pPr>
        <w:pStyle w:val="CMDOutput"/>
      </w:pPr>
      <w:r>
        <w:t>P 2001:DB</w:t>
      </w:r>
      <w:proofErr w:type="gramStart"/>
      <w:r>
        <w:t>8:ABCD</w:t>
      </w:r>
      <w:proofErr w:type="gramEnd"/>
      <w:r>
        <w:t xml:space="preserve">:12::/64, 2 successors, FD is 2048000, </w:t>
      </w:r>
      <w:proofErr w:type="spellStart"/>
      <w:r>
        <w:t>serno</w:t>
      </w:r>
      <w:proofErr w:type="spellEnd"/>
      <w:r>
        <w:t xml:space="preserve"> 18</w:t>
      </w:r>
    </w:p>
    <w:p w14:paraId="52A979A4" w14:textId="77777777" w:rsidR="00D856D9" w:rsidRDefault="00D856D9" w:rsidP="00D83E5E">
      <w:pPr>
        <w:pStyle w:val="CMDOutput"/>
      </w:pPr>
      <w:r>
        <w:t xml:space="preserve">        via FE80::2:1 (2048000/1392640), GigabitEthernet0/0/0</w:t>
      </w:r>
    </w:p>
    <w:p w14:paraId="4AAC7586" w14:textId="502B4C73" w:rsidR="00D856D9" w:rsidRDefault="00D856D9" w:rsidP="00D83E5E">
      <w:pPr>
        <w:pStyle w:val="CMDOutput"/>
      </w:pPr>
      <w:r>
        <w:t xml:space="preserve">        via FE</w:t>
      </w:r>
      <w:proofErr w:type="gramStart"/>
      <w:r>
        <w:t>80::</w:t>
      </w:r>
      <w:proofErr w:type="gramEnd"/>
      <w:r>
        <w:t>D</w:t>
      </w:r>
      <w:r w:rsidR="009E2C53">
        <w:t>1</w:t>
      </w:r>
      <w:r>
        <w:t>:1 (2048000/1392640), GigabitEthernet0/0/1.1</w:t>
      </w:r>
    </w:p>
    <w:p w14:paraId="55257390" w14:textId="77777777" w:rsidR="00D856D9" w:rsidRDefault="00D856D9" w:rsidP="00D83E5E">
      <w:pPr>
        <w:pStyle w:val="CMDOutput"/>
      </w:pPr>
      <w:r>
        <w:t>P 2001:DB</w:t>
      </w:r>
      <w:proofErr w:type="gramStart"/>
      <w:r>
        <w:t>8:CAFE</w:t>
      </w:r>
      <w:proofErr w:type="gramEnd"/>
      <w:r>
        <w:t xml:space="preserve">:2::/64, 1 successors, FD is 1966080, </w:t>
      </w:r>
      <w:proofErr w:type="spellStart"/>
      <w:r>
        <w:t>serno</w:t>
      </w:r>
      <w:proofErr w:type="spellEnd"/>
      <w:r>
        <w:t xml:space="preserve"> 4</w:t>
      </w:r>
    </w:p>
    <w:p w14:paraId="18CF4C02" w14:textId="77777777" w:rsidR="00D856D9" w:rsidRDefault="00D856D9" w:rsidP="00D83E5E">
      <w:pPr>
        <w:pStyle w:val="CMDOutput"/>
      </w:pPr>
      <w:r>
        <w:t xml:space="preserve">        </w:t>
      </w:r>
      <w:r w:rsidRPr="009101EC">
        <w:rPr>
          <w:highlight w:val="yellow"/>
        </w:rPr>
        <w:t>via FE80::2:1 (1966080/1310720), GigabitEthernet0/0/0</w:t>
      </w:r>
    </w:p>
    <w:p w14:paraId="63A3A365" w14:textId="2820C21A" w:rsidR="00D856D9" w:rsidRDefault="00D856D9" w:rsidP="00D83E5E">
      <w:pPr>
        <w:pStyle w:val="CMDOutput"/>
      </w:pPr>
      <w:r>
        <w:t xml:space="preserve">        </w:t>
      </w:r>
      <w:r w:rsidRPr="009101EC">
        <w:rPr>
          <w:highlight w:val="yellow"/>
        </w:rPr>
        <w:t>via FE</w:t>
      </w:r>
      <w:proofErr w:type="gramStart"/>
      <w:r w:rsidRPr="009101EC">
        <w:rPr>
          <w:highlight w:val="yellow"/>
        </w:rPr>
        <w:t>80::</w:t>
      </w:r>
      <w:proofErr w:type="gramEnd"/>
      <w:r w:rsidRPr="009101EC">
        <w:rPr>
          <w:highlight w:val="yellow"/>
        </w:rPr>
        <w:t>D</w:t>
      </w:r>
      <w:r w:rsidR="009E2C53">
        <w:rPr>
          <w:highlight w:val="yellow"/>
        </w:rPr>
        <w:t>1</w:t>
      </w:r>
      <w:r w:rsidRPr="009101EC">
        <w:rPr>
          <w:highlight w:val="yellow"/>
        </w:rPr>
        <w:t>:1 (2621440/1966080), GigabitEthernet0/0/1.1</w:t>
      </w:r>
    </w:p>
    <w:p w14:paraId="17C03C26" w14:textId="77777777" w:rsidR="00D856D9" w:rsidRDefault="00D856D9" w:rsidP="00D83E5E">
      <w:pPr>
        <w:pStyle w:val="CMDOutput"/>
      </w:pPr>
      <w:r>
        <w:t>P 2001:DB</w:t>
      </w:r>
      <w:proofErr w:type="gramStart"/>
      <w:r>
        <w:t>8:ABCD</w:t>
      </w:r>
      <w:proofErr w:type="gramEnd"/>
      <w:r>
        <w:t xml:space="preserve">:9::/64, 2 successors, FD is 2048000, </w:t>
      </w:r>
      <w:proofErr w:type="spellStart"/>
      <w:r>
        <w:t>serno</w:t>
      </w:r>
      <w:proofErr w:type="spellEnd"/>
      <w:r>
        <w:t xml:space="preserve"> 15</w:t>
      </w:r>
    </w:p>
    <w:p w14:paraId="44D04B35" w14:textId="77777777" w:rsidR="00D856D9" w:rsidRDefault="00D856D9" w:rsidP="00D83E5E">
      <w:pPr>
        <w:pStyle w:val="CMDOutput"/>
      </w:pPr>
      <w:r>
        <w:t xml:space="preserve">        via FE80::2:1 (2048000/1392640), GigabitEthernet0/0/0</w:t>
      </w:r>
    </w:p>
    <w:p w14:paraId="05E1FC16" w14:textId="0BC32F9F" w:rsidR="00D856D9" w:rsidRDefault="00D856D9" w:rsidP="00D83E5E">
      <w:pPr>
        <w:pStyle w:val="CMDOutput"/>
      </w:pPr>
      <w:r>
        <w:t xml:space="preserve">        via FE</w:t>
      </w:r>
      <w:proofErr w:type="gramStart"/>
      <w:r>
        <w:t>80::</w:t>
      </w:r>
      <w:proofErr w:type="gramEnd"/>
      <w:r>
        <w:t>D</w:t>
      </w:r>
      <w:r w:rsidR="009E2C53">
        <w:t>1</w:t>
      </w:r>
      <w:r>
        <w:t>:1 (2048000/1392640), GigabitEthernet0/0/1.1</w:t>
      </w:r>
    </w:p>
    <w:p w14:paraId="49908493" w14:textId="77777777" w:rsidR="00D856D9" w:rsidRDefault="00D856D9" w:rsidP="00D83E5E">
      <w:pPr>
        <w:pStyle w:val="CMDOutput"/>
      </w:pPr>
      <w:r>
        <w:t>P 2001:DB</w:t>
      </w:r>
      <w:proofErr w:type="gramStart"/>
      <w:r>
        <w:t>8:ABCD</w:t>
      </w:r>
      <w:proofErr w:type="gramEnd"/>
      <w:r>
        <w:t xml:space="preserve">:11::/64, 2 successors, FD is 2048000, </w:t>
      </w:r>
      <w:proofErr w:type="spellStart"/>
      <w:r>
        <w:t>serno</w:t>
      </w:r>
      <w:proofErr w:type="spellEnd"/>
      <w:r>
        <w:t xml:space="preserve"> 17</w:t>
      </w:r>
    </w:p>
    <w:p w14:paraId="483AD82A" w14:textId="77777777" w:rsidR="00D856D9" w:rsidRDefault="00D856D9" w:rsidP="00D83E5E">
      <w:pPr>
        <w:pStyle w:val="CMDOutput"/>
      </w:pPr>
      <w:r>
        <w:t xml:space="preserve">        via FE80::2:1 (2048000/1392640), GigabitEthernet0/0/0</w:t>
      </w:r>
    </w:p>
    <w:p w14:paraId="14839828" w14:textId="5A06A7E0" w:rsidR="00D856D9" w:rsidRDefault="00D856D9" w:rsidP="00D83E5E">
      <w:pPr>
        <w:pStyle w:val="CMDOutput"/>
      </w:pPr>
      <w:r>
        <w:t xml:space="preserve">        via FE</w:t>
      </w:r>
      <w:proofErr w:type="gramStart"/>
      <w:r>
        <w:t>80::</w:t>
      </w:r>
      <w:proofErr w:type="gramEnd"/>
      <w:r>
        <w:t>D</w:t>
      </w:r>
      <w:r w:rsidR="009E2C53">
        <w:t>1</w:t>
      </w:r>
      <w:r>
        <w:t>:1 (2048000/1392640), GigabitEthernet0/0/1.1</w:t>
      </w:r>
    </w:p>
    <w:p w14:paraId="1770E24B" w14:textId="77777777" w:rsidR="00D856D9" w:rsidRDefault="00D856D9" w:rsidP="00D83E5E">
      <w:pPr>
        <w:pStyle w:val="CMDOutput"/>
      </w:pPr>
      <w:r>
        <w:t>P 2001:DB</w:t>
      </w:r>
      <w:proofErr w:type="gramStart"/>
      <w:r>
        <w:t>8:ACAD</w:t>
      </w:r>
      <w:proofErr w:type="gramEnd"/>
      <w:r>
        <w:t xml:space="preserve">:2::/64, 1 successors, FD is 1310720, </w:t>
      </w:r>
      <w:proofErr w:type="spellStart"/>
      <w:r>
        <w:t>serno</w:t>
      </w:r>
      <w:proofErr w:type="spellEnd"/>
      <w:r>
        <w:t xml:space="preserve"> 3</w:t>
      </w:r>
    </w:p>
    <w:p w14:paraId="60A60DB8" w14:textId="77777777" w:rsidR="00D856D9" w:rsidRDefault="00D856D9" w:rsidP="00D83E5E">
      <w:pPr>
        <w:pStyle w:val="CMDOutput"/>
      </w:pPr>
      <w:r>
        <w:t xml:space="preserve">        via Connected, GigabitEthernet0/0/1.2</w:t>
      </w:r>
    </w:p>
    <w:p w14:paraId="5D6927B4" w14:textId="77777777" w:rsidR="00D856D9" w:rsidRDefault="00D856D9" w:rsidP="00D83E5E">
      <w:pPr>
        <w:pStyle w:val="CMDOutput"/>
      </w:pPr>
      <w:r>
        <w:t>P 2001:DB</w:t>
      </w:r>
      <w:proofErr w:type="gramStart"/>
      <w:r>
        <w:t>8:ABCD</w:t>
      </w:r>
      <w:proofErr w:type="gramEnd"/>
      <w:r>
        <w:t xml:space="preserve">:8::/64, 2 successors, FD is 2048000, </w:t>
      </w:r>
      <w:proofErr w:type="spellStart"/>
      <w:r>
        <w:t>serno</w:t>
      </w:r>
      <w:proofErr w:type="spellEnd"/>
      <w:r>
        <w:t xml:space="preserve"> 14</w:t>
      </w:r>
    </w:p>
    <w:p w14:paraId="262518C2" w14:textId="77777777" w:rsidR="00D856D9" w:rsidRDefault="00D856D9" w:rsidP="00D83E5E">
      <w:pPr>
        <w:pStyle w:val="CMDOutput"/>
      </w:pPr>
      <w:r>
        <w:t xml:space="preserve">        via FE80::2:1 (2048000/1392640), GigabitEthernet0/0/0</w:t>
      </w:r>
    </w:p>
    <w:p w14:paraId="78338152" w14:textId="4C63104B" w:rsidR="00D856D9" w:rsidRDefault="00D856D9" w:rsidP="00D83E5E">
      <w:pPr>
        <w:pStyle w:val="CMDOutput"/>
      </w:pPr>
      <w:r>
        <w:t xml:space="preserve">        via FE</w:t>
      </w:r>
      <w:proofErr w:type="gramStart"/>
      <w:r>
        <w:t>80::</w:t>
      </w:r>
      <w:proofErr w:type="gramEnd"/>
      <w:r>
        <w:t>D</w:t>
      </w:r>
      <w:r w:rsidR="009E2C53">
        <w:t>1</w:t>
      </w:r>
      <w:r>
        <w:t>:1 (2048000/1392640), GigabitEthernet0/0/1.1</w:t>
      </w:r>
    </w:p>
    <w:p w14:paraId="6AF5257E" w14:textId="77777777" w:rsidR="00D856D9" w:rsidRDefault="00D856D9" w:rsidP="00D83E5E">
      <w:pPr>
        <w:pStyle w:val="CMDOutput"/>
      </w:pPr>
      <w:r>
        <w:t>P 2001:DB</w:t>
      </w:r>
      <w:proofErr w:type="gramStart"/>
      <w:r>
        <w:t>8:CAFE</w:t>
      </w:r>
      <w:proofErr w:type="gramEnd"/>
      <w:r>
        <w:t xml:space="preserve">:1::/64, 1 successors, FD is 1310720, </w:t>
      </w:r>
      <w:proofErr w:type="spellStart"/>
      <w:r>
        <w:t>serno</w:t>
      </w:r>
      <w:proofErr w:type="spellEnd"/>
      <w:r>
        <w:t xml:space="preserve"> 1</w:t>
      </w:r>
    </w:p>
    <w:p w14:paraId="59AC329B" w14:textId="77777777" w:rsidR="00D856D9" w:rsidRDefault="00D856D9" w:rsidP="00D83E5E">
      <w:pPr>
        <w:pStyle w:val="CMDOutput"/>
      </w:pPr>
      <w:r>
        <w:t xml:space="preserve">        via Connected, GigabitEthernet0/0/0</w:t>
      </w:r>
    </w:p>
    <w:p w14:paraId="3E1E4A70" w14:textId="77777777" w:rsidR="00D856D9" w:rsidRDefault="00D856D9" w:rsidP="00D83E5E">
      <w:pPr>
        <w:pStyle w:val="CMDOutput"/>
      </w:pPr>
      <w:r>
        <w:t xml:space="preserve">        via FE80::2:1 (1966080/1310720), GigabitEthernet0/0/0</w:t>
      </w:r>
    </w:p>
    <w:p w14:paraId="2B1A7445" w14:textId="77777777" w:rsidR="00D856D9" w:rsidRDefault="00D856D9" w:rsidP="00D83E5E">
      <w:pPr>
        <w:pStyle w:val="CMDOutput"/>
      </w:pPr>
      <w:r>
        <w:t>P 2001:DB</w:t>
      </w:r>
      <w:proofErr w:type="gramStart"/>
      <w:r>
        <w:t>8:FF</w:t>
      </w:r>
      <w:proofErr w:type="gramEnd"/>
      <w:r>
        <w:t xml:space="preserve">:999::/64, 1 successors, FD is 328990720, </w:t>
      </w:r>
      <w:proofErr w:type="spellStart"/>
      <w:r>
        <w:t>serno</w:t>
      </w:r>
      <w:proofErr w:type="spellEnd"/>
      <w:r>
        <w:t xml:space="preserve"> 5</w:t>
      </w:r>
    </w:p>
    <w:p w14:paraId="30EB3CC8" w14:textId="77777777" w:rsidR="00D856D9" w:rsidRDefault="00D856D9" w:rsidP="00D83E5E">
      <w:pPr>
        <w:pStyle w:val="CMDOutput"/>
      </w:pPr>
      <w:r>
        <w:t xml:space="preserve">        via FE80::2:1 (328990720/327761920), GigabitEthernet0/0/0</w:t>
      </w:r>
    </w:p>
    <w:p w14:paraId="4B878398" w14:textId="77777777" w:rsidR="00D856D9" w:rsidRDefault="00D856D9" w:rsidP="00D83E5E">
      <w:pPr>
        <w:pStyle w:val="CMDOutput"/>
      </w:pPr>
      <w:r>
        <w:t>P 2001:DB</w:t>
      </w:r>
      <w:proofErr w:type="gramStart"/>
      <w:r>
        <w:t>8:ACAD</w:t>
      </w:r>
      <w:proofErr w:type="gramEnd"/>
      <w:r>
        <w:t xml:space="preserve">:3::/64, 1 successors, FD is 1966080, </w:t>
      </w:r>
      <w:proofErr w:type="spellStart"/>
      <w:r>
        <w:t>serno</w:t>
      </w:r>
      <w:proofErr w:type="spellEnd"/>
      <w:r>
        <w:t xml:space="preserve"> 13</w:t>
      </w:r>
    </w:p>
    <w:p w14:paraId="28D04E3D" w14:textId="0F74F7DF" w:rsidR="00D856D9" w:rsidRDefault="00D856D9" w:rsidP="00D83E5E">
      <w:pPr>
        <w:pStyle w:val="CMDOutput"/>
      </w:pPr>
      <w:r>
        <w:t xml:space="preserve">        via FE</w:t>
      </w:r>
      <w:proofErr w:type="gramStart"/>
      <w:r>
        <w:t>80::</w:t>
      </w:r>
      <w:proofErr w:type="gramEnd"/>
      <w:r>
        <w:t>D</w:t>
      </w:r>
      <w:r w:rsidR="009E2C53">
        <w:t>1</w:t>
      </w:r>
      <w:r>
        <w:t>:1 (1966080/1310720), GigabitEthernet0/0/1.1</w:t>
      </w:r>
    </w:p>
    <w:p w14:paraId="14876FCF" w14:textId="06B8976B" w:rsidR="00D856D9" w:rsidRDefault="00D856D9" w:rsidP="007532DF">
      <w:pPr>
        <w:pStyle w:val="SubStepAlpha"/>
        <w:numPr>
          <w:ilvl w:val="0"/>
          <w:numId w:val="0"/>
        </w:numPr>
        <w:ind w:left="720"/>
      </w:pPr>
      <w:r>
        <w:t xml:space="preserve">We will focus on the routes, highlighted in the above output, to </w:t>
      </w:r>
      <w:r w:rsidRPr="00D856D9">
        <w:t>2001:</w:t>
      </w:r>
      <w:r w:rsidR="005A7EC7">
        <w:t>db</w:t>
      </w:r>
      <w:proofErr w:type="gramStart"/>
      <w:r w:rsidRPr="00D856D9">
        <w:t>8:</w:t>
      </w:r>
      <w:r w:rsidR="005A7EC7">
        <w:t>abcd</w:t>
      </w:r>
      <w:proofErr w:type="gramEnd"/>
      <w:r w:rsidRPr="00D856D9">
        <w:t>:10::/64</w:t>
      </w:r>
      <w:r>
        <w:t xml:space="preserve"> and </w:t>
      </w:r>
      <w:r w:rsidRPr="00D856D9">
        <w:t>2001:</w:t>
      </w:r>
      <w:r w:rsidR="005A7EC7">
        <w:t>db</w:t>
      </w:r>
      <w:r w:rsidRPr="00D856D9">
        <w:t>8:</w:t>
      </w:r>
      <w:r w:rsidR="005A7EC7">
        <w:t>cafe</w:t>
      </w:r>
      <w:r w:rsidRPr="00D856D9">
        <w:t>:2::/64</w:t>
      </w:r>
      <w:r>
        <w:t>. There are several things to notice:</w:t>
      </w:r>
    </w:p>
    <w:p w14:paraId="3411E2A2" w14:textId="1B79BBFA" w:rsidR="007532DF" w:rsidRDefault="00D856D9" w:rsidP="00D83E5E">
      <w:pPr>
        <w:pStyle w:val="Bulletlevel2"/>
      </w:pPr>
      <w:r>
        <w:t>T</w:t>
      </w:r>
      <w:r w:rsidR="007532DF">
        <w:t xml:space="preserve">he entry for the </w:t>
      </w:r>
      <w:r w:rsidR="004F31BF">
        <w:t>2001:db</w:t>
      </w:r>
      <w:proofErr w:type="gramStart"/>
      <w:r w:rsidR="004F31BF">
        <w:t>8:abcd</w:t>
      </w:r>
      <w:proofErr w:type="gramEnd"/>
      <w:r w:rsidR="004F31BF">
        <w:t>:10::/64</w:t>
      </w:r>
      <w:r w:rsidR="007532DF">
        <w:t xml:space="preserve"> network shows two successors, while the entry for </w:t>
      </w:r>
      <w:r w:rsidR="004F31BF">
        <w:t>2001:db8:cafe:2::/64</w:t>
      </w:r>
      <w:r w:rsidR="007532DF">
        <w:t xml:space="preserve"> shows only one successor. Both entries show two paths. The path with the lowest Feasible Distance (FD) is selected as the successor and is offered to the routing table. For </w:t>
      </w:r>
      <w:r w:rsidR="004F31BF">
        <w:t>2001:db</w:t>
      </w:r>
      <w:proofErr w:type="gramStart"/>
      <w:r w:rsidR="004F31BF">
        <w:t>8:abcd</w:t>
      </w:r>
      <w:proofErr w:type="gramEnd"/>
      <w:r w:rsidR="004F31BF">
        <w:t>:10::/64</w:t>
      </w:r>
      <w:r w:rsidR="007532DF">
        <w:t xml:space="preserve">, there are two paths with equal FD, so they are both successors and both </w:t>
      </w:r>
      <w:r w:rsidR="005A7EC7">
        <w:t xml:space="preserve">are </w:t>
      </w:r>
      <w:r w:rsidR="007532DF">
        <w:t xml:space="preserve">offered to the global routing table. In the case of </w:t>
      </w:r>
      <w:r w:rsidR="004F31BF">
        <w:t>2001:db</w:t>
      </w:r>
      <w:proofErr w:type="gramStart"/>
      <w:r w:rsidR="004F31BF">
        <w:t>8:</w:t>
      </w:r>
      <w:r w:rsidR="00854709">
        <w:t>cafe</w:t>
      </w:r>
      <w:proofErr w:type="gramEnd"/>
      <w:r w:rsidR="004F31BF">
        <w:t>:2::/64</w:t>
      </w:r>
      <w:r w:rsidR="007532DF">
        <w:t xml:space="preserve">, the FD is listed as 19660800. The path via </w:t>
      </w:r>
      <w:r w:rsidR="004F31BF">
        <w:t>fe80::2:1</w:t>
      </w:r>
      <w:r w:rsidR="007532DF">
        <w:t xml:space="preserve"> shows that number as the FD (first number in parentheses). The path via </w:t>
      </w:r>
      <w:r w:rsidR="004F31BF">
        <w:t>fe</w:t>
      </w:r>
      <w:proofErr w:type="gramStart"/>
      <w:r w:rsidR="004F31BF">
        <w:t>80::</w:t>
      </w:r>
      <w:proofErr w:type="gramEnd"/>
      <w:r w:rsidR="004F31BF">
        <w:t>d1:1</w:t>
      </w:r>
      <w:r w:rsidR="007532DF">
        <w:t xml:space="preserve"> shows an FD of 2621440, which is higher than the current </w:t>
      </w:r>
      <w:r w:rsidR="005A7EC7">
        <w:t>FD</w:t>
      </w:r>
      <w:r w:rsidR="007532DF">
        <w:t>. So that path, although valid, is a higher cost path and is not offered to the routing table.</w:t>
      </w:r>
    </w:p>
    <w:p w14:paraId="73386A94" w14:textId="66F0B61B" w:rsidR="00D856D9" w:rsidRDefault="00D856D9" w:rsidP="00D83E5E">
      <w:pPr>
        <w:pStyle w:val="Bulletlevel2"/>
      </w:pPr>
      <w:r>
        <w:t>T</w:t>
      </w:r>
      <w:r w:rsidR="007532DF">
        <w:t xml:space="preserve">he FD listed in the topology table does not match the metric listed in the routing table. For </w:t>
      </w:r>
      <w:r w:rsidR="004F31BF">
        <w:t>2001:db</w:t>
      </w:r>
      <w:proofErr w:type="gramStart"/>
      <w:r w:rsidR="004F31BF">
        <w:t>8:abcd</w:t>
      </w:r>
      <w:proofErr w:type="gramEnd"/>
      <w:r w:rsidR="004F31BF">
        <w:t>:10::/64</w:t>
      </w:r>
      <w:r w:rsidR="007532DF">
        <w:t xml:space="preserve">, the routing table shows the metric value 16000 while the topology table shows the FD as 2048000. This is due to the routing table having a limit of 4 bytes (32 bits) for metric information, while EIGRP on R1 is using EIGRP wide metrics, which are 64 bits. Wide metrics are used by Named EIGRP by default. To work around the 32-bit metric size limitation in the routing table, EIGRP divides the wide-metric value by the EIGRP_RIB_SCALE value, which defaults to 128. The value 2048000 divided by 128 is 16000. </w:t>
      </w:r>
    </w:p>
    <w:p w14:paraId="2D302EDA" w14:textId="46F6F9B7" w:rsidR="007532DF" w:rsidRDefault="00D856D9" w:rsidP="00D83E5E">
      <w:pPr>
        <w:pStyle w:val="BodyTextL50"/>
        <w:ind w:left="1080"/>
      </w:pPr>
      <w:r w:rsidRPr="00D83E5E">
        <w:rPr>
          <w:b/>
          <w:bCs/>
        </w:rPr>
        <w:t>Note</w:t>
      </w:r>
      <w:r>
        <w:t>: A</w:t>
      </w:r>
      <w:r w:rsidR="007532DF">
        <w:t xml:space="preserve"> network with mixed EIGRP implementations (Named and Classic in the same routing domain), </w:t>
      </w:r>
      <w:r w:rsidR="005A7EC7">
        <w:t>will have</w:t>
      </w:r>
      <w:r w:rsidR="007532DF">
        <w:t xml:space="preserve"> some loss of route clarity</w:t>
      </w:r>
      <w:r w:rsidR="005A7EC7">
        <w:t>,</w:t>
      </w:r>
      <w:r w:rsidR="007532DF">
        <w:t xml:space="preserve"> which could lead to sub-optimal path selection. The recommended implementation is to use Named EIGRP in all cases.</w:t>
      </w:r>
    </w:p>
    <w:p w14:paraId="34C3530D" w14:textId="4B27ECD4" w:rsidR="00E01244" w:rsidRDefault="00D856D9" w:rsidP="00D83E5E">
      <w:pPr>
        <w:pStyle w:val="Bulletlevel2"/>
      </w:pPr>
      <w:r>
        <w:t>T</w:t>
      </w:r>
      <w:r w:rsidR="007532DF">
        <w:t xml:space="preserve">here are no feasible successors listed in the topology table for </w:t>
      </w:r>
      <w:r w:rsidR="004F31BF">
        <w:t>2001:db</w:t>
      </w:r>
      <w:proofErr w:type="gramStart"/>
      <w:r w:rsidR="004F31BF">
        <w:t>8:abcd</w:t>
      </w:r>
      <w:proofErr w:type="gramEnd"/>
      <w:r w:rsidR="004F31BF">
        <w:t>:10::/64 or 2001:db8:</w:t>
      </w:r>
      <w:r w:rsidR="00854709">
        <w:t>cafe</w:t>
      </w:r>
      <w:r w:rsidR="004F31BF">
        <w:t>:2::/64</w:t>
      </w:r>
      <w:r w:rsidR="007532DF">
        <w:t xml:space="preserve">. The </w:t>
      </w:r>
      <w:r w:rsidR="007532DF" w:rsidRPr="00A300A6">
        <w:rPr>
          <w:iCs/>
        </w:rPr>
        <w:t>feasibility condition</w:t>
      </w:r>
      <w:r w:rsidR="007532DF">
        <w:t xml:space="preserve"> requires that the </w:t>
      </w:r>
      <w:r w:rsidR="007532DF" w:rsidRPr="00A300A6">
        <w:rPr>
          <w:iCs/>
        </w:rPr>
        <w:t>reported</w:t>
      </w:r>
      <w:r w:rsidR="007532DF" w:rsidRPr="00A300A6">
        <w:t xml:space="preserve"> </w:t>
      </w:r>
      <w:r w:rsidR="007532DF">
        <w:t xml:space="preserve">distance (RD) to a destination network be less than the current </w:t>
      </w:r>
      <w:r w:rsidR="005A7EC7">
        <w:t>FD</w:t>
      </w:r>
      <w:r w:rsidR="007532DF">
        <w:t xml:space="preserve"> for a next-hop to be considered a feasible successor </w:t>
      </w:r>
      <w:r w:rsidR="007532DF">
        <w:lastRenderedPageBreak/>
        <w:t xml:space="preserve">to the route. In the case of </w:t>
      </w:r>
      <w:r w:rsidR="004F31BF">
        <w:t>2001:db</w:t>
      </w:r>
      <w:proofErr w:type="gramStart"/>
      <w:r w:rsidR="004F31BF">
        <w:t>8:</w:t>
      </w:r>
      <w:r w:rsidR="00854709">
        <w:t>cafe</w:t>
      </w:r>
      <w:proofErr w:type="gramEnd"/>
      <w:r w:rsidR="004F31BF">
        <w:t>:2::/64</w:t>
      </w:r>
      <w:r w:rsidR="007532DF">
        <w:t xml:space="preserve">, the RD of the path via </w:t>
      </w:r>
      <w:r w:rsidR="004F31BF">
        <w:t>fe80::d1:1</w:t>
      </w:r>
      <w:r w:rsidR="007532DF">
        <w:t xml:space="preserve"> is listed as 1966080, </w:t>
      </w:r>
      <w:r w:rsidR="007B25E0">
        <w:t xml:space="preserve">which </w:t>
      </w:r>
      <w:r w:rsidR="007532DF">
        <w:t xml:space="preserve">is equal to the current FD, which disqualifies this path as a feasible successor. If the path via </w:t>
      </w:r>
      <w:r w:rsidR="004F31BF">
        <w:t>fe80::</w:t>
      </w:r>
      <w:r w:rsidR="007532DF">
        <w:t>2</w:t>
      </w:r>
      <w:r w:rsidR="004F31BF">
        <w:t>:1</w:t>
      </w:r>
      <w:r w:rsidR="007532DF">
        <w:t xml:space="preserve"> were to be lost, R1 would have to send queries to find a new way to get to </w:t>
      </w:r>
      <w:r w:rsidR="007E7DE4">
        <w:t>2001:db</w:t>
      </w:r>
      <w:proofErr w:type="gramStart"/>
      <w:r w:rsidR="007E7DE4">
        <w:t>8:cafe</w:t>
      </w:r>
      <w:proofErr w:type="gramEnd"/>
      <w:r w:rsidR="007E7DE4">
        <w:t>:2::/64</w:t>
      </w:r>
      <w:r w:rsidR="007532DF">
        <w:t xml:space="preserve">. Feasible successors </w:t>
      </w:r>
      <w:r w:rsidR="007B25E0">
        <w:t>appear only</w:t>
      </w:r>
      <w:r w:rsidR="007532DF">
        <w:t xml:space="preserve"> in the topology table. Only successors appear in the routing table.</w:t>
      </w:r>
    </w:p>
    <w:p w14:paraId="506B8B04" w14:textId="2FAC0344" w:rsidR="00E01244" w:rsidRDefault="00E01244" w:rsidP="00E01244">
      <w:pPr>
        <w:pStyle w:val="SubStepAlpha"/>
      </w:pPr>
      <w:r>
        <w:t xml:space="preserve">To see the RIB Scale and </w:t>
      </w:r>
      <w:r w:rsidR="00F523E2">
        <w:t>metric version</w:t>
      </w:r>
      <w:r>
        <w:t xml:space="preserve"> values, as well as other protocol information, issue the </w:t>
      </w:r>
      <w:r w:rsidRPr="00297FE2">
        <w:rPr>
          <w:b/>
          <w:bCs/>
        </w:rPr>
        <w:t>show ip</w:t>
      </w:r>
      <w:r w:rsidR="00F523E2">
        <w:rPr>
          <w:b/>
          <w:bCs/>
        </w:rPr>
        <w:t>v6</w:t>
      </w:r>
      <w:r w:rsidRPr="00297FE2">
        <w:rPr>
          <w:b/>
          <w:bCs/>
        </w:rPr>
        <w:t xml:space="preserve"> protocols | section </w:t>
      </w:r>
      <w:r w:rsidR="00F523E2">
        <w:rPr>
          <w:b/>
          <w:bCs/>
        </w:rPr>
        <w:t>EIGRP</w:t>
      </w:r>
      <w:r w:rsidR="007E7DE4">
        <w:rPr>
          <w:b/>
          <w:bCs/>
        </w:rPr>
        <w:t>_</w:t>
      </w:r>
      <w:r w:rsidR="00F523E2">
        <w:rPr>
          <w:b/>
          <w:bCs/>
        </w:rPr>
        <w:t>IPv6</w:t>
      </w:r>
      <w:r>
        <w:t xml:space="preserve"> command</w:t>
      </w:r>
      <w:r w:rsidR="007B25E0">
        <w:t>.</w:t>
      </w:r>
    </w:p>
    <w:p w14:paraId="194CDD19" w14:textId="77777777" w:rsidR="004F31BF" w:rsidRPr="004F31BF" w:rsidRDefault="004F31BF" w:rsidP="004F31BF">
      <w:pPr>
        <w:pStyle w:val="CMDOutput"/>
        <w:rPr>
          <w:sz w:val="20"/>
        </w:rPr>
      </w:pPr>
      <w:r w:rsidRPr="004F31BF">
        <w:rPr>
          <w:sz w:val="20"/>
        </w:rPr>
        <w:t xml:space="preserve">R1# </w:t>
      </w:r>
      <w:r w:rsidRPr="009101EC">
        <w:rPr>
          <w:b/>
          <w:bCs/>
          <w:sz w:val="20"/>
        </w:rPr>
        <w:t>show ipv6 protocols | section EIGRP_IPV6</w:t>
      </w:r>
    </w:p>
    <w:p w14:paraId="34CABC75" w14:textId="77777777" w:rsidR="004F31BF" w:rsidRPr="00D83E5E" w:rsidRDefault="004F31BF" w:rsidP="000A46FC">
      <w:pPr>
        <w:pStyle w:val="CMDOutput"/>
      </w:pPr>
      <w:r w:rsidRPr="00D83E5E">
        <w:t xml:space="preserve">EIGRP-IPv6 VR(EIGRP_IPV6) Address-Family Protocol for </w:t>
      </w:r>
      <w:proofErr w:type="gramStart"/>
      <w:r w:rsidRPr="00D83E5E">
        <w:t>AS(</w:t>
      </w:r>
      <w:proofErr w:type="gramEnd"/>
      <w:r w:rsidRPr="00D83E5E">
        <w:t>43)</w:t>
      </w:r>
    </w:p>
    <w:p w14:paraId="60ACAD11" w14:textId="77777777" w:rsidR="004F31BF" w:rsidRPr="00D83E5E" w:rsidRDefault="004F31BF" w:rsidP="00532A79">
      <w:pPr>
        <w:pStyle w:val="CMDOutput"/>
      </w:pPr>
      <w:r w:rsidRPr="00D83E5E">
        <w:t xml:space="preserve">  Metric weight K1=1, K2=0, K3=1, K4=0, K5=0 K6=0</w:t>
      </w:r>
    </w:p>
    <w:p w14:paraId="5B7859D6" w14:textId="77777777" w:rsidR="004F31BF" w:rsidRPr="00D83E5E" w:rsidRDefault="004F31BF" w:rsidP="00532A79">
      <w:pPr>
        <w:pStyle w:val="CMDOutput"/>
        <w:rPr>
          <w:highlight w:val="yellow"/>
        </w:rPr>
      </w:pPr>
      <w:r w:rsidRPr="00D83E5E">
        <w:t xml:space="preserve">  </w:t>
      </w:r>
      <w:r w:rsidRPr="00D83E5E">
        <w:rPr>
          <w:highlight w:val="yellow"/>
        </w:rPr>
        <w:t>Metric rib-scale 128</w:t>
      </w:r>
    </w:p>
    <w:p w14:paraId="331B5FD4" w14:textId="77777777" w:rsidR="004F31BF" w:rsidRPr="00D83E5E" w:rsidRDefault="004F31BF" w:rsidP="00532A79">
      <w:pPr>
        <w:pStyle w:val="CMDOutput"/>
      </w:pPr>
      <w:r w:rsidRPr="00D83E5E">
        <w:t xml:space="preserve">  </w:t>
      </w:r>
      <w:r w:rsidRPr="00D83E5E">
        <w:rPr>
          <w:highlight w:val="yellow"/>
        </w:rPr>
        <w:t>Metric version 64bit</w:t>
      </w:r>
    </w:p>
    <w:p w14:paraId="3C380FDF" w14:textId="77777777" w:rsidR="004F31BF" w:rsidRPr="00D83E5E" w:rsidRDefault="004F31BF" w:rsidP="00D83E5E">
      <w:pPr>
        <w:pStyle w:val="CMDOutput"/>
      </w:pPr>
      <w:r w:rsidRPr="00D83E5E">
        <w:t xml:space="preserve">  Soft SIA disabled</w:t>
      </w:r>
    </w:p>
    <w:p w14:paraId="4DC5BF45" w14:textId="77777777" w:rsidR="004F31BF" w:rsidRPr="00D83E5E" w:rsidRDefault="004F31BF" w:rsidP="00D83E5E">
      <w:pPr>
        <w:pStyle w:val="CMDOutput"/>
      </w:pPr>
      <w:r w:rsidRPr="00D83E5E">
        <w:t xml:space="preserve">  NSF-aware route hold timer is 240</w:t>
      </w:r>
    </w:p>
    <w:p w14:paraId="36478B11" w14:textId="77777777" w:rsidR="004F31BF" w:rsidRPr="00D83E5E" w:rsidRDefault="004F31BF" w:rsidP="00D83E5E">
      <w:pPr>
        <w:pStyle w:val="CMDOutput"/>
      </w:pPr>
      <w:r w:rsidRPr="00D83E5E">
        <w:t xml:space="preserve">  EIGRP NSF disabled</w:t>
      </w:r>
    </w:p>
    <w:p w14:paraId="71AECC36" w14:textId="77777777" w:rsidR="004F31BF" w:rsidRPr="00D83E5E" w:rsidRDefault="004F31BF" w:rsidP="00D83E5E">
      <w:pPr>
        <w:pStyle w:val="CMDOutput"/>
      </w:pPr>
      <w:r w:rsidRPr="00D83E5E">
        <w:t xml:space="preserve">     NSF signal timer is 20s</w:t>
      </w:r>
    </w:p>
    <w:p w14:paraId="59DD26EE" w14:textId="77777777" w:rsidR="004F31BF" w:rsidRPr="00D83E5E" w:rsidRDefault="004F31BF" w:rsidP="00D83E5E">
      <w:pPr>
        <w:pStyle w:val="CMDOutput"/>
      </w:pPr>
      <w:r w:rsidRPr="00D83E5E">
        <w:t xml:space="preserve">     NSF converge timer is 120s</w:t>
      </w:r>
    </w:p>
    <w:p w14:paraId="142B6748" w14:textId="77777777" w:rsidR="004F31BF" w:rsidRPr="00D83E5E" w:rsidRDefault="004F31BF" w:rsidP="00D83E5E">
      <w:pPr>
        <w:pStyle w:val="CMDOutput"/>
      </w:pPr>
      <w:r w:rsidRPr="00D83E5E">
        <w:t xml:space="preserve">  Router-ID: 1.1.1.1</w:t>
      </w:r>
    </w:p>
    <w:p w14:paraId="6026016E" w14:textId="77777777" w:rsidR="004F31BF" w:rsidRPr="00D83E5E" w:rsidRDefault="004F31BF" w:rsidP="00D83E5E">
      <w:pPr>
        <w:pStyle w:val="CMDOutput"/>
      </w:pPr>
      <w:r w:rsidRPr="00D83E5E">
        <w:t xml:space="preserve">  </w:t>
      </w:r>
      <w:proofErr w:type="gramStart"/>
      <w:r w:rsidRPr="00D83E5E">
        <w:t>Topology :</w:t>
      </w:r>
      <w:proofErr w:type="gramEnd"/>
      <w:r w:rsidRPr="00D83E5E">
        <w:t xml:space="preserve"> 0 (base)</w:t>
      </w:r>
    </w:p>
    <w:p w14:paraId="2D11D5B8" w14:textId="77777777" w:rsidR="004F31BF" w:rsidRPr="00D83E5E" w:rsidRDefault="004F31BF" w:rsidP="00D83E5E">
      <w:pPr>
        <w:pStyle w:val="CMDOutput"/>
      </w:pPr>
      <w:r w:rsidRPr="00D83E5E">
        <w:t xml:space="preserve">    Active Timer: 3 min</w:t>
      </w:r>
    </w:p>
    <w:p w14:paraId="2040B7E2" w14:textId="77777777" w:rsidR="004F31BF" w:rsidRPr="00D83E5E" w:rsidRDefault="004F31BF" w:rsidP="00D83E5E">
      <w:pPr>
        <w:pStyle w:val="CMDOutput"/>
      </w:pPr>
      <w:r w:rsidRPr="00D83E5E">
        <w:t xml:space="preserve">    Distance: internal 90 external 170</w:t>
      </w:r>
    </w:p>
    <w:p w14:paraId="6DDB09E1" w14:textId="77777777" w:rsidR="004F31BF" w:rsidRPr="00D83E5E" w:rsidRDefault="004F31BF" w:rsidP="00D83E5E">
      <w:pPr>
        <w:pStyle w:val="CMDOutput"/>
      </w:pPr>
      <w:r w:rsidRPr="00D83E5E">
        <w:t xml:space="preserve">    Maximum path: 16</w:t>
      </w:r>
    </w:p>
    <w:p w14:paraId="0716E019" w14:textId="77777777" w:rsidR="004F31BF" w:rsidRPr="00D83E5E" w:rsidRDefault="004F31BF" w:rsidP="00D83E5E">
      <w:pPr>
        <w:pStyle w:val="CMDOutput"/>
      </w:pPr>
      <w:r w:rsidRPr="00D83E5E">
        <w:t xml:space="preserve">    Maximum </w:t>
      </w:r>
      <w:proofErr w:type="spellStart"/>
      <w:r w:rsidRPr="00D83E5E">
        <w:t>hopcount</w:t>
      </w:r>
      <w:proofErr w:type="spellEnd"/>
      <w:r w:rsidRPr="00D83E5E">
        <w:t xml:space="preserve"> 100</w:t>
      </w:r>
    </w:p>
    <w:p w14:paraId="139FCD2A" w14:textId="77777777" w:rsidR="004F31BF" w:rsidRPr="00D83E5E" w:rsidRDefault="004F31BF" w:rsidP="00D83E5E">
      <w:pPr>
        <w:pStyle w:val="CMDOutput"/>
      </w:pPr>
      <w:r w:rsidRPr="00D83E5E">
        <w:t xml:space="preserve">    Maximum metric variance 1</w:t>
      </w:r>
    </w:p>
    <w:p w14:paraId="748E92EE" w14:textId="77777777" w:rsidR="004F31BF" w:rsidRPr="00D83E5E" w:rsidRDefault="004F31BF" w:rsidP="00D83E5E">
      <w:pPr>
        <w:pStyle w:val="CMDOutput"/>
      </w:pPr>
      <w:r w:rsidRPr="00D83E5E">
        <w:t xml:space="preserve">    Total Prefix Count: 13</w:t>
      </w:r>
    </w:p>
    <w:p w14:paraId="1CA7AA07" w14:textId="77777777" w:rsidR="004F31BF" w:rsidRPr="00D83E5E" w:rsidRDefault="004F31BF" w:rsidP="00D83E5E">
      <w:pPr>
        <w:pStyle w:val="CMDOutput"/>
      </w:pPr>
      <w:r w:rsidRPr="00D83E5E">
        <w:t xml:space="preserve">    Total </w:t>
      </w:r>
      <w:proofErr w:type="spellStart"/>
      <w:r w:rsidRPr="00D83E5E">
        <w:t>Redist</w:t>
      </w:r>
      <w:proofErr w:type="spellEnd"/>
      <w:r w:rsidRPr="00D83E5E">
        <w:t xml:space="preserve"> Count: 0</w:t>
      </w:r>
    </w:p>
    <w:p w14:paraId="5DAE772E" w14:textId="0430E67A" w:rsidR="00E01244" w:rsidRDefault="00E01244" w:rsidP="00E01244">
      <w:pPr>
        <w:pStyle w:val="SubStepAlpha"/>
      </w:pPr>
      <w:r>
        <w:t xml:space="preserve">To examine details about a particular path, issue the </w:t>
      </w:r>
      <w:r w:rsidRPr="00E02C44">
        <w:rPr>
          <w:b/>
          <w:bCs/>
        </w:rPr>
        <w:t>show ip</w:t>
      </w:r>
      <w:r w:rsidR="007920B2">
        <w:rPr>
          <w:b/>
          <w:bCs/>
        </w:rPr>
        <w:t>v6</w:t>
      </w:r>
      <w:r w:rsidRPr="00E02C44">
        <w:rPr>
          <w:b/>
          <w:bCs/>
        </w:rPr>
        <w:t xml:space="preserve"> </w:t>
      </w:r>
      <w:proofErr w:type="spellStart"/>
      <w:r w:rsidRPr="00E02C44">
        <w:rPr>
          <w:b/>
          <w:bCs/>
        </w:rPr>
        <w:t>eigrp</w:t>
      </w:r>
      <w:proofErr w:type="spellEnd"/>
      <w:r w:rsidRPr="00E02C44">
        <w:rPr>
          <w:b/>
          <w:bCs/>
        </w:rPr>
        <w:t xml:space="preserve"> topology [address]</w:t>
      </w:r>
      <w:r w:rsidR="007B25E0">
        <w:rPr>
          <w:b/>
          <w:bCs/>
        </w:rPr>
        <w:t xml:space="preserve"> </w:t>
      </w:r>
      <w:r w:rsidR="007B25E0" w:rsidRPr="00D83E5E">
        <w:rPr>
          <w:bCs/>
        </w:rPr>
        <w:t>command</w:t>
      </w:r>
      <w:r>
        <w:t>.</w:t>
      </w:r>
      <w:r w:rsidR="004F31BF">
        <w:t xml:space="preserve"> Among other things in this output, you can see the values used in calculating the metric.</w:t>
      </w:r>
    </w:p>
    <w:p w14:paraId="16871C2F" w14:textId="77777777" w:rsidR="004F31BF" w:rsidRPr="00D83E5E" w:rsidRDefault="004F31BF">
      <w:pPr>
        <w:pStyle w:val="CMD"/>
      </w:pPr>
      <w:r w:rsidRPr="00D83E5E">
        <w:t xml:space="preserve">R1# </w:t>
      </w:r>
      <w:r w:rsidRPr="00D83E5E">
        <w:rPr>
          <w:b/>
          <w:bCs/>
        </w:rPr>
        <w:t xml:space="preserve">show ipv6 </w:t>
      </w:r>
      <w:proofErr w:type="spellStart"/>
      <w:r w:rsidRPr="00D83E5E">
        <w:rPr>
          <w:b/>
          <w:bCs/>
        </w:rPr>
        <w:t>eigrp</w:t>
      </w:r>
      <w:proofErr w:type="spellEnd"/>
      <w:r w:rsidRPr="00D83E5E">
        <w:rPr>
          <w:b/>
          <w:bCs/>
        </w:rPr>
        <w:t xml:space="preserve"> topology 2001:db</w:t>
      </w:r>
      <w:proofErr w:type="gramStart"/>
      <w:r w:rsidRPr="00D83E5E">
        <w:rPr>
          <w:b/>
          <w:bCs/>
        </w:rPr>
        <w:t>8:cafe</w:t>
      </w:r>
      <w:proofErr w:type="gramEnd"/>
      <w:r w:rsidRPr="00D83E5E">
        <w:rPr>
          <w:b/>
          <w:bCs/>
        </w:rPr>
        <w:t>:2::/64</w:t>
      </w:r>
    </w:p>
    <w:p w14:paraId="58510333" w14:textId="77777777" w:rsidR="004F31BF" w:rsidRPr="004F31BF" w:rsidRDefault="004F31BF" w:rsidP="00D83E5E">
      <w:pPr>
        <w:pStyle w:val="CMDOutput"/>
      </w:pPr>
      <w:r w:rsidRPr="004F31BF">
        <w:t xml:space="preserve">EIGRP-IPv6 VR(EIGRP_IPV6) Topology Entry for </w:t>
      </w:r>
      <w:proofErr w:type="gramStart"/>
      <w:r w:rsidRPr="004F31BF">
        <w:t>AS(</w:t>
      </w:r>
      <w:proofErr w:type="gramEnd"/>
      <w:r w:rsidRPr="004F31BF">
        <w:t>43)/ID(1.1.1.1) for 2001:DB8:CAFE:2::/64</w:t>
      </w:r>
    </w:p>
    <w:p w14:paraId="36F4AA59" w14:textId="77777777" w:rsidR="004F31BF" w:rsidRPr="004F31BF" w:rsidRDefault="004F31BF" w:rsidP="00D83E5E">
      <w:pPr>
        <w:pStyle w:val="CMDOutput"/>
      </w:pPr>
      <w:r w:rsidRPr="004F31BF">
        <w:t xml:space="preserve">  State is Passive, Query origin flag is 1, 1 Successor(s), FD is 1966080, RIB is 15360</w:t>
      </w:r>
    </w:p>
    <w:p w14:paraId="6337E49B" w14:textId="77777777" w:rsidR="004F31BF" w:rsidRPr="004F31BF" w:rsidRDefault="004F31BF" w:rsidP="00D83E5E">
      <w:pPr>
        <w:pStyle w:val="CMDOutput"/>
      </w:pPr>
      <w:r w:rsidRPr="004F31BF">
        <w:t xml:space="preserve">  Descriptor Blocks:</w:t>
      </w:r>
    </w:p>
    <w:p w14:paraId="724A0B10" w14:textId="77777777" w:rsidR="004F31BF" w:rsidRPr="004F31BF" w:rsidRDefault="004F31BF" w:rsidP="00D83E5E">
      <w:pPr>
        <w:pStyle w:val="CMDOutput"/>
      </w:pPr>
      <w:r w:rsidRPr="004F31BF">
        <w:t xml:space="preserve">  FE80::2:1 (GigabitEthernet0/0/0), from FE80::2:1, Send flag is 0x0</w:t>
      </w:r>
    </w:p>
    <w:p w14:paraId="1D974F37" w14:textId="77777777" w:rsidR="004F31BF" w:rsidRPr="004F31BF" w:rsidRDefault="004F31BF" w:rsidP="00D83E5E">
      <w:pPr>
        <w:pStyle w:val="CMDOutput"/>
      </w:pPr>
      <w:r w:rsidRPr="004F31BF">
        <w:t xml:space="preserve">      Composite metric is (1966080/1310720), route is Internal</w:t>
      </w:r>
    </w:p>
    <w:p w14:paraId="50C6A1C2" w14:textId="77777777" w:rsidR="004F31BF" w:rsidRPr="004F31BF" w:rsidRDefault="004F31BF" w:rsidP="00D83E5E">
      <w:pPr>
        <w:pStyle w:val="CMDOutput"/>
      </w:pPr>
      <w:r w:rsidRPr="004F31BF">
        <w:t xml:space="preserve">      Vector metric:</w:t>
      </w:r>
    </w:p>
    <w:p w14:paraId="6F3872D4" w14:textId="77777777" w:rsidR="004F31BF" w:rsidRPr="004F31BF" w:rsidRDefault="004F31BF" w:rsidP="00D83E5E">
      <w:pPr>
        <w:pStyle w:val="CMDOutput"/>
      </w:pPr>
      <w:r w:rsidRPr="004F31BF">
        <w:t xml:space="preserve">        Minimum bandwidth is 1000000 Kbit</w:t>
      </w:r>
    </w:p>
    <w:p w14:paraId="639A29AC" w14:textId="77777777" w:rsidR="004F31BF" w:rsidRPr="004F31BF" w:rsidRDefault="004F31BF" w:rsidP="00D83E5E">
      <w:pPr>
        <w:pStyle w:val="CMDOutput"/>
      </w:pPr>
      <w:r w:rsidRPr="004F31BF">
        <w:t xml:space="preserve">        Total delay is 20000000 picoseconds</w:t>
      </w:r>
    </w:p>
    <w:p w14:paraId="2C3D92AA" w14:textId="77777777" w:rsidR="004F31BF" w:rsidRPr="004F31BF" w:rsidRDefault="004F31BF" w:rsidP="00D83E5E">
      <w:pPr>
        <w:pStyle w:val="CMDOutput"/>
      </w:pPr>
      <w:r w:rsidRPr="004F31BF">
        <w:t xml:space="preserve">        Reliability is 255/255</w:t>
      </w:r>
    </w:p>
    <w:p w14:paraId="51303BCE" w14:textId="77777777" w:rsidR="004F31BF" w:rsidRPr="004F31BF" w:rsidRDefault="004F31BF" w:rsidP="00D83E5E">
      <w:pPr>
        <w:pStyle w:val="CMDOutput"/>
      </w:pPr>
      <w:r w:rsidRPr="004F31BF">
        <w:t xml:space="preserve">        Load is 1/255</w:t>
      </w:r>
    </w:p>
    <w:p w14:paraId="42732294" w14:textId="77777777" w:rsidR="004F31BF" w:rsidRPr="004F31BF" w:rsidRDefault="004F31BF" w:rsidP="00D83E5E">
      <w:pPr>
        <w:pStyle w:val="CMDOutput"/>
      </w:pPr>
      <w:r w:rsidRPr="004F31BF">
        <w:t xml:space="preserve">        Minimum MTU is 1500</w:t>
      </w:r>
    </w:p>
    <w:p w14:paraId="56027250" w14:textId="77777777" w:rsidR="004F31BF" w:rsidRPr="004F31BF" w:rsidRDefault="004F31BF" w:rsidP="00D83E5E">
      <w:pPr>
        <w:pStyle w:val="CMDOutput"/>
      </w:pPr>
      <w:r w:rsidRPr="004F31BF">
        <w:t xml:space="preserve">        Hop count is 1</w:t>
      </w:r>
    </w:p>
    <w:p w14:paraId="36E84C24" w14:textId="77777777" w:rsidR="004F31BF" w:rsidRPr="004F31BF" w:rsidRDefault="004F31BF" w:rsidP="00D83E5E">
      <w:pPr>
        <w:pStyle w:val="CMDOutput"/>
      </w:pPr>
      <w:r w:rsidRPr="004F31BF">
        <w:t xml:space="preserve">        Originating router is 2.2.2.2</w:t>
      </w:r>
    </w:p>
    <w:p w14:paraId="08BDDC32" w14:textId="77777777" w:rsidR="004F31BF" w:rsidRPr="004F31BF" w:rsidRDefault="004F31BF" w:rsidP="00D83E5E">
      <w:pPr>
        <w:pStyle w:val="CMDOutput"/>
      </w:pPr>
      <w:r w:rsidRPr="004F31BF">
        <w:t xml:space="preserve">  FE</w:t>
      </w:r>
      <w:proofErr w:type="gramStart"/>
      <w:r w:rsidRPr="004F31BF">
        <w:t>80::</w:t>
      </w:r>
      <w:proofErr w:type="gramEnd"/>
      <w:r w:rsidRPr="004F31BF">
        <w:t>D1:1 (GigabitEthernet0/0/1.1), from FE80::D1:1, Send flag is 0x0</w:t>
      </w:r>
    </w:p>
    <w:p w14:paraId="76B518D7" w14:textId="77777777" w:rsidR="004F31BF" w:rsidRPr="004F31BF" w:rsidRDefault="004F31BF" w:rsidP="00D83E5E">
      <w:pPr>
        <w:pStyle w:val="CMDOutput"/>
      </w:pPr>
      <w:r w:rsidRPr="004F31BF">
        <w:t xml:space="preserve">      Composite metric is (2621440/1966080), route is Internal</w:t>
      </w:r>
    </w:p>
    <w:p w14:paraId="1C86F688" w14:textId="77777777" w:rsidR="004F31BF" w:rsidRPr="004F31BF" w:rsidRDefault="004F31BF" w:rsidP="00D83E5E">
      <w:pPr>
        <w:pStyle w:val="CMDOutput"/>
      </w:pPr>
      <w:r w:rsidRPr="004F31BF">
        <w:t xml:space="preserve">      Vector metric:</w:t>
      </w:r>
    </w:p>
    <w:p w14:paraId="00AC6DCB" w14:textId="77777777" w:rsidR="004F31BF" w:rsidRPr="004F31BF" w:rsidRDefault="004F31BF" w:rsidP="00D83E5E">
      <w:pPr>
        <w:pStyle w:val="CMDOutput"/>
      </w:pPr>
      <w:r w:rsidRPr="004F31BF">
        <w:t xml:space="preserve">        Minimum bandwidth is 1000000 Kbit</w:t>
      </w:r>
    </w:p>
    <w:p w14:paraId="71FCA291" w14:textId="77777777" w:rsidR="004F31BF" w:rsidRPr="004F31BF" w:rsidRDefault="004F31BF" w:rsidP="00D83E5E">
      <w:pPr>
        <w:pStyle w:val="CMDOutput"/>
      </w:pPr>
      <w:r w:rsidRPr="004F31BF">
        <w:t xml:space="preserve">        Total delay is 30000000 picoseconds</w:t>
      </w:r>
    </w:p>
    <w:p w14:paraId="03F579C2" w14:textId="77777777" w:rsidR="004F31BF" w:rsidRPr="004F31BF" w:rsidRDefault="004F31BF" w:rsidP="00D83E5E">
      <w:pPr>
        <w:pStyle w:val="CMDOutput"/>
      </w:pPr>
      <w:r w:rsidRPr="004F31BF">
        <w:lastRenderedPageBreak/>
        <w:t xml:space="preserve">        Reliability is 255/255</w:t>
      </w:r>
    </w:p>
    <w:p w14:paraId="7B4CC7D6" w14:textId="77777777" w:rsidR="004F31BF" w:rsidRPr="004F31BF" w:rsidRDefault="004F31BF" w:rsidP="00D83E5E">
      <w:pPr>
        <w:pStyle w:val="CMDOutput"/>
      </w:pPr>
      <w:r w:rsidRPr="004F31BF">
        <w:t xml:space="preserve">        Load is 1/255</w:t>
      </w:r>
    </w:p>
    <w:p w14:paraId="4B9B5E11" w14:textId="77777777" w:rsidR="004F31BF" w:rsidRPr="004F31BF" w:rsidRDefault="004F31BF" w:rsidP="00D83E5E">
      <w:pPr>
        <w:pStyle w:val="CMDOutput"/>
      </w:pPr>
      <w:r w:rsidRPr="004F31BF">
        <w:t xml:space="preserve">        Minimum MTU is 1500</w:t>
      </w:r>
    </w:p>
    <w:p w14:paraId="22749FCC" w14:textId="77777777" w:rsidR="004F31BF" w:rsidRPr="004F31BF" w:rsidRDefault="004F31BF" w:rsidP="00D83E5E">
      <w:pPr>
        <w:pStyle w:val="CMDOutput"/>
      </w:pPr>
      <w:r w:rsidRPr="004F31BF">
        <w:t xml:space="preserve">        Hop count is 2</w:t>
      </w:r>
    </w:p>
    <w:p w14:paraId="6F2324FB" w14:textId="69A17FAA" w:rsidR="004F31BF" w:rsidRDefault="004F31BF">
      <w:pPr>
        <w:pStyle w:val="CMDOutput"/>
      </w:pPr>
      <w:r w:rsidRPr="004F31BF">
        <w:t xml:space="preserve">        Originating router is 3.3.3.3</w:t>
      </w:r>
    </w:p>
    <w:p w14:paraId="19248161" w14:textId="77777777" w:rsidR="00F06344" w:rsidRDefault="00F06344" w:rsidP="00F06344">
      <w:pPr>
        <w:pStyle w:val="ConfigWindow"/>
      </w:pPr>
      <w:r>
        <w:t>Close configuration window</w:t>
      </w:r>
    </w:p>
    <w:p w14:paraId="68E46F8C" w14:textId="156F5719" w:rsidR="00A3167A" w:rsidRPr="00A3167A" w:rsidRDefault="00A3167A" w:rsidP="00D83E5E">
      <w:pPr>
        <w:keepNext/>
        <w:numPr>
          <w:ilvl w:val="1"/>
          <w:numId w:val="5"/>
        </w:numPr>
        <w:spacing w:before="120" w:after="120" w:line="240" w:lineRule="auto"/>
        <w:outlineLvl w:val="1"/>
        <w:rPr>
          <w:rFonts w:eastAsia="Times New Roman"/>
          <w:b/>
          <w:bCs/>
          <w:sz w:val="26"/>
          <w:szCs w:val="26"/>
        </w:rPr>
      </w:pPr>
      <w:r w:rsidRPr="00A3167A">
        <w:rPr>
          <w:rFonts w:eastAsia="Times New Roman"/>
          <w:b/>
          <w:bCs/>
          <w:sz w:val="26"/>
          <w:szCs w:val="26"/>
        </w:rPr>
        <w:t xml:space="preserve">Tune </w:t>
      </w:r>
      <w:r w:rsidR="00022BFA">
        <w:rPr>
          <w:rFonts w:eastAsia="Times New Roman"/>
          <w:b/>
          <w:bCs/>
          <w:sz w:val="26"/>
          <w:szCs w:val="26"/>
        </w:rPr>
        <w:t xml:space="preserve">and Optimize </w:t>
      </w:r>
      <w:r w:rsidRPr="00A3167A">
        <w:rPr>
          <w:rFonts w:eastAsia="Times New Roman"/>
          <w:b/>
          <w:bCs/>
          <w:sz w:val="26"/>
          <w:szCs w:val="26"/>
        </w:rPr>
        <w:t>EIGRP for IPv</w:t>
      </w:r>
      <w:r w:rsidR="003133C6">
        <w:rPr>
          <w:rFonts w:eastAsia="Times New Roman"/>
          <w:b/>
          <w:bCs/>
          <w:sz w:val="26"/>
          <w:szCs w:val="26"/>
        </w:rPr>
        <w:t>6</w:t>
      </w:r>
    </w:p>
    <w:p w14:paraId="1E984A3E" w14:textId="1A640D6F" w:rsidR="00A3167A" w:rsidRPr="00A3167A" w:rsidRDefault="00A3167A" w:rsidP="00A3167A">
      <w:pPr>
        <w:spacing w:before="120" w:after="120" w:line="240" w:lineRule="auto"/>
        <w:ind w:left="360"/>
        <w:rPr>
          <w:sz w:val="20"/>
        </w:rPr>
      </w:pPr>
      <w:r w:rsidRPr="00A3167A">
        <w:rPr>
          <w:sz w:val="20"/>
        </w:rPr>
        <w:t>In this part of the lab, you will tune and optimize EIGRP for IPv</w:t>
      </w:r>
      <w:r w:rsidR="003133C6">
        <w:rPr>
          <w:sz w:val="20"/>
        </w:rPr>
        <w:t>6</w:t>
      </w:r>
      <w:r w:rsidRPr="00A3167A">
        <w:rPr>
          <w:sz w:val="20"/>
        </w:rPr>
        <w:t xml:space="preserve"> through the use of passive interfaces, </w:t>
      </w:r>
      <w:r w:rsidR="003133C6">
        <w:rPr>
          <w:sz w:val="20"/>
        </w:rPr>
        <w:t xml:space="preserve">default router redistribution, </w:t>
      </w:r>
      <w:r w:rsidR="00192EB2">
        <w:rPr>
          <w:sz w:val="20"/>
        </w:rPr>
        <w:t xml:space="preserve">summary routes, </w:t>
      </w:r>
      <w:r w:rsidRPr="00A3167A">
        <w:rPr>
          <w:sz w:val="20"/>
        </w:rPr>
        <w:t xml:space="preserve">authentication, </w:t>
      </w:r>
      <w:r w:rsidR="00192EB2">
        <w:rPr>
          <w:sz w:val="20"/>
        </w:rPr>
        <w:t>load balancing, and route filtering</w:t>
      </w:r>
      <w:r w:rsidR="003133C6">
        <w:rPr>
          <w:sz w:val="20"/>
        </w:rPr>
        <w:t>.</w:t>
      </w:r>
    </w:p>
    <w:p w14:paraId="5364F414" w14:textId="0E16A9F9" w:rsidR="00A3167A" w:rsidRPr="00A3167A" w:rsidRDefault="00A3167A" w:rsidP="00A3167A">
      <w:pPr>
        <w:keepNext/>
        <w:numPr>
          <w:ilvl w:val="2"/>
          <w:numId w:val="5"/>
        </w:numPr>
        <w:spacing w:before="240" w:after="120" w:line="240" w:lineRule="auto"/>
        <w:outlineLvl w:val="2"/>
        <w:rPr>
          <w:rFonts w:eastAsia="Times New Roman"/>
          <w:b/>
          <w:bCs/>
          <w:szCs w:val="26"/>
        </w:rPr>
      </w:pPr>
      <w:r w:rsidRPr="00A3167A">
        <w:rPr>
          <w:rFonts w:eastAsia="Times New Roman"/>
          <w:b/>
          <w:bCs/>
          <w:szCs w:val="26"/>
        </w:rPr>
        <w:t xml:space="preserve">Configure </w:t>
      </w:r>
      <w:r w:rsidR="007B25E0">
        <w:rPr>
          <w:rFonts w:eastAsia="Times New Roman"/>
          <w:b/>
          <w:bCs/>
          <w:szCs w:val="26"/>
        </w:rPr>
        <w:t>s</w:t>
      </w:r>
      <w:r w:rsidRPr="00A3167A">
        <w:rPr>
          <w:rFonts w:eastAsia="Times New Roman"/>
          <w:b/>
          <w:bCs/>
          <w:szCs w:val="26"/>
        </w:rPr>
        <w:t xml:space="preserve">pecific </w:t>
      </w:r>
      <w:r w:rsidR="007B25E0">
        <w:rPr>
          <w:rFonts w:eastAsia="Times New Roman"/>
          <w:b/>
          <w:bCs/>
          <w:szCs w:val="26"/>
        </w:rPr>
        <w:t>i</w:t>
      </w:r>
      <w:r w:rsidRPr="00A3167A">
        <w:rPr>
          <w:rFonts w:eastAsia="Times New Roman"/>
          <w:b/>
          <w:bCs/>
          <w:szCs w:val="26"/>
        </w:rPr>
        <w:t xml:space="preserve">nterfaces as </w:t>
      </w:r>
      <w:r w:rsidR="007B25E0">
        <w:rPr>
          <w:rFonts w:eastAsia="Times New Roman"/>
          <w:b/>
          <w:bCs/>
          <w:szCs w:val="26"/>
        </w:rPr>
        <w:t>p</w:t>
      </w:r>
      <w:r w:rsidRPr="00A3167A">
        <w:rPr>
          <w:rFonts w:eastAsia="Times New Roman"/>
          <w:b/>
          <w:bCs/>
          <w:szCs w:val="26"/>
        </w:rPr>
        <w:t>assive</w:t>
      </w:r>
      <w:r w:rsidR="007B25E0">
        <w:rPr>
          <w:rFonts w:eastAsia="Times New Roman"/>
          <w:b/>
          <w:bCs/>
          <w:szCs w:val="26"/>
        </w:rPr>
        <w:t>.</w:t>
      </w:r>
    </w:p>
    <w:p w14:paraId="62F48F03" w14:textId="77777777" w:rsidR="00A3167A" w:rsidRPr="00A3167A" w:rsidRDefault="00A3167A" w:rsidP="00A3167A">
      <w:pPr>
        <w:spacing w:before="120" w:after="120" w:line="240" w:lineRule="auto"/>
        <w:ind w:left="360"/>
        <w:rPr>
          <w:sz w:val="20"/>
        </w:rPr>
      </w:pPr>
      <w:r w:rsidRPr="00A3167A">
        <w:rPr>
          <w:sz w:val="20"/>
        </w:rPr>
        <w:t xml:space="preserve">Passive interfaces are interfaces that only partially participate in </w:t>
      </w:r>
      <w:r w:rsidR="003133C6">
        <w:rPr>
          <w:sz w:val="20"/>
        </w:rPr>
        <w:t>the operation of a</w:t>
      </w:r>
      <w:r w:rsidRPr="00A3167A">
        <w:rPr>
          <w:sz w:val="20"/>
        </w:rPr>
        <w:t xml:space="preserve"> routing protocol. The network </w:t>
      </w:r>
      <w:r w:rsidR="003133C6">
        <w:rPr>
          <w:sz w:val="20"/>
        </w:rPr>
        <w:t xml:space="preserve">that </w:t>
      </w:r>
      <w:r w:rsidRPr="00A3167A">
        <w:rPr>
          <w:sz w:val="20"/>
        </w:rPr>
        <w:t xml:space="preserve">a passive interface is connected to is advertised, while the routing protocol does not actually </w:t>
      </w:r>
      <w:r w:rsidR="003133C6">
        <w:rPr>
          <w:sz w:val="20"/>
        </w:rPr>
        <w:t>transmit routing protocol-specific traffic</w:t>
      </w:r>
      <w:r w:rsidRPr="00A3167A">
        <w:rPr>
          <w:sz w:val="20"/>
        </w:rPr>
        <w:t xml:space="preserve"> on that interface. Use passive interfaces when you have a connected network that you want to advertise, but you do not want protocol neighbors to appear on that interface. Interfaces supporting use</w:t>
      </w:r>
      <w:r w:rsidR="003133C6">
        <w:rPr>
          <w:sz w:val="20"/>
        </w:rPr>
        <w:t>r</w:t>
      </w:r>
      <w:r w:rsidRPr="00A3167A">
        <w:rPr>
          <w:sz w:val="20"/>
        </w:rPr>
        <w:t>s should always be configured as passive. There are two ways to configure interfaces as passive</w:t>
      </w:r>
      <w:r w:rsidR="003133C6">
        <w:rPr>
          <w:sz w:val="20"/>
        </w:rPr>
        <w:t>.</w:t>
      </w:r>
      <w:r w:rsidRPr="00A3167A">
        <w:rPr>
          <w:sz w:val="20"/>
        </w:rPr>
        <w:t xml:space="preserve"> </w:t>
      </w:r>
      <w:r w:rsidR="003133C6">
        <w:rPr>
          <w:sz w:val="20"/>
        </w:rPr>
        <w:t>The first is</w:t>
      </w:r>
      <w:r w:rsidRPr="00A3167A">
        <w:rPr>
          <w:sz w:val="20"/>
        </w:rPr>
        <w:t xml:space="preserve"> specifically by interface</w:t>
      </w:r>
      <w:r w:rsidR="003133C6">
        <w:rPr>
          <w:sz w:val="20"/>
        </w:rPr>
        <w:t>. The other is to make all interfaces default to passive</w:t>
      </w:r>
      <w:r w:rsidRPr="00A3167A">
        <w:rPr>
          <w:sz w:val="20"/>
        </w:rPr>
        <w:t xml:space="preserve"> default. Normally a device with many LAN interfaces will use the default option, and then use the </w:t>
      </w:r>
      <w:r w:rsidRPr="00A3167A">
        <w:rPr>
          <w:b/>
          <w:bCs/>
          <w:sz w:val="20"/>
        </w:rPr>
        <w:t>no</w:t>
      </w:r>
      <w:r w:rsidRPr="00A3167A">
        <w:rPr>
          <w:sz w:val="20"/>
        </w:rPr>
        <w:t xml:space="preserve"> form of the command on th</w:t>
      </w:r>
      <w:r w:rsidR="003133C6">
        <w:rPr>
          <w:sz w:val="20"/>
        </w:rPr>
        <w:t>e</w:t>
      </w:r>
      <w:r w:rsidRPr="00A3167A">
        <w:rPr>
          <w:sz w:val="20"/>
        </w:rPr>
        <w:t xml:space="preserve"> specific interfaces that should be sending and receiving EIGRP messages.</w:t>
      </w:r>
    </w:p>
    <w:p w14:paraId="5B1F4792" w14:textId="18E646D1" w:rsidR="00A3167A" w:rsidRPr="00A3167A" w:rsidRDefault="00A3167A" w:rsidP="00A3167A">
      <w:pPr>
        <w:numPr>
          <w:ilvl w:val="3"/>
          <w:numId w:val="5"/>
        </w:numPr>
        <w:spacing w:before="120" w:after="120" w:line="240" w:lineRule="auto"/>
        <w:rPr>
          <w:sz w:val="20"/>
        </w:rPr>
      </w:pPr>
      <w:r w:rsidRPr="00A3167A">
        <w:rPr>
          <w:sz w:val="20"/>
        </w:rPr>
        <w:t xml:space="preserve">On PC1, run Wireshark and set the </w:t>
      </w:r>
      <w:r w:rsidR="005C011E">
        <w:rPr>
          <w:sz w:val="20"/>
        </w:rPr>
        <w:t xml:space="preserve">display </w:t>
      </w:r>
      <w:r w:rsidRPr="00A3167A">
        <w:rPr>
          <w:sz w:val="20"/>
        </w:rPr>
        <w:t xml:space="preserve">capture filter to </w:t>
      </w:r>
      <w:proofErr w:type="spellStart"/>
      <w:r w:rsidRPr="00A3167A">
        <w:rPr>
          <w:b/>
          <w:bCs/>
          <w:sz w:val="20"/>
        </w:rPr>
        <w:t>eigrp</w:t>
      </w:r>
      <w:proofErr w:type="spellEnd"/>
      <w:r w:rsidRPr="00A3167A">
        <w:rPr>
          <w:sz w:val="20"/>
        </w:rPr>
        <w:t xml:space="preserve">. You should see a hello message roughly every </w:t>
      </w:r>
      <w:r w:rsidR="00FC277C">
        <w:rPr>
          <w:sz w:val="20"/>
        </w:rPr>
        <w:t>five</w:t>
      </w:r>
      <w:r w:rsidRPr="00A3167A">
        <w:rPr>
          <w:sz w:val="20"/>
        </w:rPr>
        <w:t xml:space="preserve"> seconds. If </w:t>
      </w:r>
      <w:r w:rsidR="00C64322">
        <w:rPr>
          <w:sz w:val="20"/>
        </w:rPr>
        <w:t xml:space="preserve">PC 1 is </w:t>
      </w:r>
      <w:r w:rsidRPr="00A3167A">
        <w:rPr>
          <w:sz w:val="20"/>
        </w:rPr>
        <w:t>capable of running EIGRP</w:t>
      </w:r>
      <w:r w:rsidR="00C64322">
        <w:rPr>
          <w:sz w:val="20"/>
        </w:rPr>
        <w:t xml:space="preserve"> for IPv6</w:t>
      </w:r>
      <w:r w:rsidRPr="00A3167A">
        <w:rPr>
          <w:sz w:val="20"/>
        </w:rPr>
        <w:t>, you might be able to form an adjacency and interact in the routing domain. This is not desirable.</w:t>
      </w:r>
    </w:p>
    <w:p w14:paraId="5A0991F1" w14:textId="06236B06" w:rsidR="00A3167A" w:rsidRDefault="00A3167A" w:rsidP="00D83E5E">
      <w:pPr>
        <w:numPr>
          <w:ilvl w:val="3"/>
          <w:numId w:val="5"/>
        </w:numPr>
        <w:spacing w:before="120" w:after="0" w:line="240" w:lineRule="auto"/>
        <w:rPr>
          <w:sz w:val="20"/>
        </w:rPr>
      </w:pPr>
      <w:r w:rsidRPr="00A3167A">
        <w:rPr>
          <w:sz w:val="20"/>
        </w:rPr>
        <w:t xml:space="preserve">On R1, configure </w:t>
      </w:r>
      <w:proofErr w:type="spellStart"/>
      <w:r w:rsidRPr="00A3167A">
        <w:rPr>
          <w:b/>
          <w:bCs/>
          <w:sz w:val="20"/>
        </w:rPr>
        <w:t>af</w:t>
      </w:r>
      <w:proofErr w:type="spellEnd"/>
      <w:r w:rsidRPr="00A3167A">
        <w:rPr>
          <w:b/>
          <w:bCs/>
          <w:sz w:val="20"/>
        </w:rPr>
        <w:t>-interface g0/0/1</w:t>
      </w:r>
      <w:r w:rsidRPr="00A3167A">
        <w:rPr>
          <w:sz w:val="20"/>
        </w:rPr>
        <w:t xml:space="preserve"> to be passive.</w:t>
      </w:r>
    </w:p>
    <w:p w14:paraId="431E79BC" w14:textId="1B410300" w:rsidR="00F06344" w:rsidRDefault="00F06344" w:rsidP="00D83E5E">
      <w:pPr>
        <w:pStyle w:val="ConfigWindow"/>
      </w:pPr>
      <w:r>
        <w:t>Open configuration window</w:t>
      </w:r>
    </w:p>
    <w:p w14:paraId="3C30A597"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w:t>
      </w:r>
      <w:r>
        <w:rPr>
          <w:rFonts w:ascii="Courier New" w:hAnsi="Courier New"/>
          <w:sz w:val="20"/>
        </w:rPr>
        <w:t xml:space="preserve"> </w:t>
      </w:r>
      <w:r w:rsidRPr="005C011E">
        <w:rPr>
          <w:rFonts w:ascii="Courier New" w:hAnsi="Courier New"/>
          <w:b/>
          <w:bCs/>
          <w:sz w:val="20"/>
        </w:rPr>
        <w:t xml:space="preserve">router </w:t>
      </w:r>
      <w:proofErr w:type="spellStart"/>
      <w:r w:rsidRPr="005C011E">
        <w:rPr>
          <w:rFonts w:ascii="Courier New" w:hAnsi="Courier New"/>
          <w:b/>
          <w:bCs/>
          <w:sz w:val="20"/>
        </w:rPr>
        <w:t>eigrp</w:t>
      </w:r>
      <w:proofErr w:type="spellEnd"/>
      <w:r w:rsidRPr="005C011E">
        <w:rPr>
          <w:rFonts w:ascii="Courier New" w:hAnsi="Courier New"/>
          <w:b/>
          <w:bCs/>
          <w:sz w:val="20"/>
        </w:rPr>
        <w:t xml:space="preserve"> EIGRP_IPV6</w:t>
      </w:r>
    </w:p>
    <w:p w14:paraId="314D5FEF"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w:t>
      </w:r>
      <w:proofErr w:type="gramStart"/>
      <w:r w:rsidRPr="005C011E">
        <w:rPr>
          <w:rFonts w:ascii="Courier New" w:hAnsi="Courier New"/>
          <w:sz w:val="20"/>
        </w:rPr>
        <w:t>router)#</w:t>
      </w:r>
      <w:proofErr w:type="gramEnd"/>
      <w:r>
        <w:rPr>
          <w:rFonts w:ascii="Courier New" w:hAnsi="Courier New"/>
          <w:sz w:val="20"/>
        </w:rPr>
        <w:t xml:space="preserve"> </w:t>
      </w:r>
      <w:r w:rsidRPr="005C011E">
        <w:rPr>
          <w:rFonts w:ascii="Courier New" w:hAnsi="Courier New"/>
          <w:b/>
          <w:bCs/>
          <w:sz w:val="20"/>
        </w:rPr>
        <w:t>address-family ipv6 unicast autonomous-system 43</w:t>
      </w:r>
    </w:p>
    <w:p w14:paraId="006611A5"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R1(config-router-</w:t>
      </w:r>
      <w:proofErr w:type="spellStart"/>
      <w:proofErr w:type="gramStart"/>
      <w:r w:rsidRPr="005C011E">
        <w:rPr>
          <w:rFonts w:ascii="Courier New" w:hAnsi="Courier New"/>
          <w:sz w:val="20"/>
        </w:rPr>
        <w:t>af</w:t>
      </w:r>
      <w:proofErr w:type="spellEnd"/>
      <w:r w:rsidRPr="005C011E">
        <w:rPr>
          <w:rFonts w:ascii="Courier New" w:hAnsi="Courier New"/>
          <w:sz w:val="20"/>
        </w:rPr>
        <w:t>)#</w:t>
      </w:r>
      <w:proofErr w:type="gramEnd"/>
      <w:r>
        <w:rPr>
          <w:rFonts w:ascii="Courier New" w:hAnsi="Courier New"/>
          <w:sz w:val="20"/>
        </w:rPr>
        <w:t xml:space="preserve"> </w:t>
      </w:r>
      <w:proofErr w:type="spellStart"/>
      <w:r w:rsidRPr="005C011E">
        <w:rPr>
          <w:rFonts w:ascii="Courier New" w:hAnsi="Courier New"/>
          <w:b/>
          <w:bCs/>
          <w:sz w:val="20"/>
        </w:rPr>
        <w:t>af</w:t>
      </w:r>
      <w:proofErr w:type="spellEnd"/>
      <w:r w:rsidRPr="005C011E">
        <w:rPr>
          <w:rFonts w:ascii="Courier New" w:hAnsi="Courier New"/>
          <w:b/>
          <w:bCs/>
          <w:sz w:val="20"/>
        </w:rPr>
        <w:t>-interface g0/0/1.2</w:t>
      </w:r>
    </w:p>
    <w:p w14:paraId="66BF94CC"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R1(config-router-</w:t>
      </w:r>
      <w:proofErr w:type="spellStart"/>
      <w:r w:rsidRPr="005C011E">
        <w:rPr>
          <w:rFonts w:ascii="Courier New" w:hAnsi="Courier New"/>
          <w:sz w:val="20"/>
        </w:rPr>
        <w:t>af</w:t>
      </w:r>
      <w:proofErr w:type="spellEnd"/>
      <w:r w:rsidRPr="005C011E">
        <w:rPr>
          <w:rFonts w:ascii="Courier New" w:hAnsi="Courier New"/>
          <w:sz w:val="20"/>
        </w:rPr>
        <w:t>-</w:t>
      </w:r>
      <w:proofErr w:type="gramStart"/>
      <w:r w:rsidRPr="005C011E">
        <w:rPr>
          <w:rFonts w:ascii="Courier New" w:hAnsi="Courier New"/>
          <w:sz w:val="20"/>
        </w:rPr>
        <w:t>interface)#</w:t>
      </w:r>
      <w:proofErr w:type="gramEnd"/>
      <w:r>
        <w:rPr>
          <w:rFonts w:ascii="Courier New" w:hAnsi="Courier New"/>
          <w:sz w:val="20"/>
        </w:rPr>
        <w:t xml:space="preserve"> </w:t>
      </w:r>
      <w:r w:rsidRPr="005C011E">
        <w:rPr>
          <w:rFonts w:ascii="Courier New" w:hAnsi="Courier New"/>
          <w:b/>
          <w:bCs/>
          <w:sz w:val="20"/>
        </w:rPr>
        <w:t>passive-interface</w:t>
      </w:r>
    </w:p>
    <w:p w14:paraId="5EBC363E" w14:textId="33673076" w:rsidR="005C011E" w:rsidRDefault="005C011E" w:rsidP="005C011E">
      <w:pPr>
        <w:spacing w:line="240" w:lineRule="auto"/>
        <w:ind w:left="720"/>
        <w:rPr>
          <w:rFonts w:ascii="Courier New" w:hAnsi="Courier New"/>
          <w:b/>
          <w:bCs/>
          <w:sz w:val="20"/>
        </w:rPr>
      </w:pPr>
      <w:r w:rsidRPr="005C011E">
        <w:rPr>
          <w:rFonts w:ascii="Courier New" w:hAnsi="Courier New"/>
          <w:sz w:val="20"/>
        </w:rPr>
        <w:t>R1(config-router-</w:t>
      </w:r>
      <w:proofErr w:type="spellStart"/>
      <w:r w:rsidRPr="005C011E">
        <w:rPr>
          <w:rFonts w:ascii="Courier New" w:hAnsi="Courier New"/>
          <w:sz w:val="20"/>
        </w:rPr>
        <w:t>af</w:t>
      </w:r>
      <w:proofErr w:type="spellEnd"/>
      <w:r w:rsidRPr="005C011E">
        <w:rPr>
          <w:rFonts w:ascii="Courier New" w:hAnsi="Courier New"/>
          <w:sz w:val="20"/>
        </w:rPr>
        <w:t>-</w:t>
      </w:r>
      <w:proofErr w:type="gramStart"/>
      <w:r w:rsidRPr="005C011E">
        <w:rPr>
          <w:rFonts w:ascii="Courier New" w:hAnsi="Courier New"/>
          <w:sz w:val="20"/>
        </w:rPr>
        <w:t>interface)#</w:t>
      </w:r>
      <w:proofErr w:type="gramEnd"/>
      <w:r>
        <w:rPr>
          <w:rFonts w:ascii="Courier New" w:hAnsi="Courier New"/>
          <w:sz w:val="20"/>
        </w:rPr>
        <w:t xml:space="preserve"> </w:t>
      </w:r>
      <w:r w:rsidRPr="005C011E">
        <w:rPr>
          <w:rFonts w:ascii="Courier New" w:hAnsi="Courier New"/>
          <w:b/>
          <w:bCs/>
          <w:sz w:val="20"/>
        </w:rPr>
        <w:t>end</w:t>
      </w:r>
    </w:p>
    <w:p w14:paraId="53F036F3" w14:textId="77777777" w:rsidR="00F06344" w:rsidRDefault="00F06344" w:rsidP="00F06344">
      <w:pPr>
        <w:pStyle w:val="ConfigWindow"/>
      </w:pPr>
      <w:r>
        <w:t>Close configuration window</w:t>
      </w:r>
    </w:p>
    <w:p w14:paraId="5D8C3FA7" w14:textId="77777777" w:rsidR="00A3167A" w:rsidRDefault="00A3167A" w:rsidP="00D83E5E">
      <w:pPr>
        <w:numPr>
          <w:ilvl w:val="3"/>
          <w:numId w:val="5"/>
        </w:numPr>
        <w:spacing w:before="0" w:after="120" w:line="240" w:lineRule="auto"/>
        <w:rPr>
          <w:sz w:val="20"/>
        </w:rPr>
      </w:pPr>
      <w:r w:rsidRPr="00A3167A">
        <w:rPr>
          <w:sz w:val="20"/>
        </w:rPr>
        <w:t xml:space="preserve">On PC1, restart the Wireshark capture with the </w:t>
      </w:r>
      <w:proofErr w:type="spellStart"/>
      <w:r w:rsidR="00C64322" w:rsidRPr="00C64322">
        <w:rPr>
          <w:b/>
          <w:bCs/>
          <w:sz w:val="20"/>
        </w:rPr>
        <w:t>eigrp</w:t>
      </w:r>
      <w:proofErr w:type="spellEnd"/>
      <w:r w:rsidR="00C64322">
        <w:rPr>
          <w:sz w:val="20"/>
        </w:rPr>
        <w:t xml:space="preserve"> </w:t>
      </w:r>
      <w:r w:rsidRPr="00A3167A">
        <w:rPr>
          <w:sz w:val="20"/>
        </w:rPr>
        <w:t>capture filter. You should no longer see EIGRP Hello messages.</w:t>
      </w:r>
    </w:p>
    <w:p w14:paraId="6872BF75" w14:textId="7CEDE26C" w:rsidR="00A3167A" w:rsidRPr="00A3167A" w:rsidRDefault="00A3167A" w:rsidP="00A3167A">
      <w:pPr>
        <w:keepNext/>
        <w:numPr>
          <w:ilvl w:val="2"/>
          <w:numId w:val="5"/>
        </w:numPr>
        <w:spacing w:before="240" w:after="120" w:line="240" w:lineRule="auto"/>
        <w:outlineLvl w:val="2"/>
        <w:rPr>
          <w:rFonts w:eastAsia="Times New Roman"/>
          <w:b/>
          <w:bCs/>
          <w:szCs w:val="26"/>
        </w:rPr>
      </w:pPr>
      <w:r w:rsidRPr="00A3167A">
        <w:rPr>
          <w:rFonts w:eastAsia="Times New Roman"/>
          <w:b/>
          <w:bCs/>
          <w:szCs w:val="26"/>
        </w:rPr>
        <w:t xml:space="preserve">Configure </w:t>
      </w:r>
      <w:r w:rsidR="00FC277C">
        <w:rPr>
          <w:rFonts w:eastAsia="Times New Roman"/>
          <w:b/>
          <w:bCs/>
          <w:szCs w:val="26"/>
        </w:rPr>
        <w:t>i</w:t>
      </w:r>
      <w:r w:rsidRPr="00A3167A">
        <w:rPr>
          <w:rFonts w:eastAsia="Times New Roman"/>
          <w:b/>
          <w:bCs/>
          <w:szCs w:val="26"/>
        </w:rPr>
        <w:t xml:space="preserve">nterfaces </w:t>
      </w:r>
      <w:r w:rsidR="00FC277C">
        <w:rPr>
          <w:rFonts w:eastAsia="Times New Roman"/>
          <w:b/>
          <w:bCs/>
          <w:szCs w:val="26"/>
        </w:rPr>
        <w:t>from</w:t>
      </w:r>
      <w:r w:rsidRPr="00A3167A">
        <w:rPr>
          <w:rFonts w:eastAsia="Times New Roman"/>
          <w:b/>
          <w:bCs/>
          <w:szCs w:val="26"/>
        </w:rPr>
        <w:t xml:space="preserve"> </w:t>
      </w:r>
      <w:r w:rsidR="00FC277C">
        <w:rPr>
          <w:rFonts w:eastAsia="Times New Roman"/>
          <w:b/>
          <w:bCs/>
          <w:szCs w:val="26"/>
        </w:rPr>
        <w:t>d</w:t>
      </w:r>
      <w:r w:rsidRPr="00A3167A">
        <w:rPr>
          <w:rFonts w:eastAsia="Times New Roman"/>
          <w:b/>
          <w:bCs/>
          <w:szCs w:val="26"/>
        </w:rPr>
        <w:t xml:space="preserve">efault to </w:t>
      </w:r>
      <w:r w:rsidR="00FC277C">
        <w:rPr>
          <w:rFonts w:eastAsia="Times New Roman"/>
          <w:b/>
          <w:bCs/>
          <w:szCs w:val="26"/>
        </w:rPr>
        <w:t>p</w:t>
      </w:r>
      <w:r w:rsidRPr="00A3167A">
        <w:rPr>
          <w:rFonts w:eastAsia="Times New Roman"/>
          <w:b/>
          <w:bCs/>
          <w:szCs w:val="26"/>
        </w:rPr>
        <w:t>assive</w:t>
      </w:r>
      <w:r w:rsidR="00FC277C">
        <w:rPr>
          <w:rFonts w:eastAsia="Times New Roman"/>
          <w:b/>
          <w:bCs/>
          <w:szCs w:val="26"/>
        </w:rPr>
        <w:t>.</w:t>
      </w:r>
    </w:p>
    <w:p w14:paraId="1527EAE3" w14:textId="4D143521" w:rsidR="00A3167A" w:rsidRPr="00A3167A" w:rsidRDefault="00A3167A" w:rsidP="00A3167A">
      <w:pPr>
        <w:spacing w:before="120" w:after="120" w:line="240" w:lineRule="auto"/>
        <w:ind w:left="360"/>
        <w:rPr>
          <w:sz w:val="20"/>
        </w:rPr>
      </w:pPr>
      <w:r w:rsidRPr="00A3167A">
        <w:rPr>
          <w:sz w:val="20"/>
        </w:rPr>
        <w:t xml:space="preserve">The second option for configuring passive interfaces is to configure them all as passive and then issue the </w:t>
      </w:r>
      <w:r w:rsidRPr="00D83E5E">
        <w:rPr>
          <w:b/>
          <w:sz w:val="20"/>
        </w:rPr>
        <w:t>no passive-interface</w:t>
      </w:r>
      <w:r w:rsidRPr="00A3167A">
        <w:rPr>
          <w:sz w:val="20"/>
        </w:rPr>
        <w:t xml:space="preserve"> command for certain interfaces. This approach is suitable in a security-focused scenario, or when the device has many LAN interfaces. The commands vary depending on </w:t>
      </w:r>
      <w:r w:rsidR="00FC277C">
        <w:rPr>
          <w:sz w:val="20"/>
        </w:rPr>
        <w:t>whether</w:t>
      </w:r>
      <w:r w:rsidRPr="00A3167A">
        <w:rPr>
          <w:sz w:val="20"/>
        </w:rPr>
        <w:t xml:space="preserve"> you are using Classic or Named EIGRP.</w:t>
      </w:r>
    </w:p>
    <w:p w14:paraId="376AB1D9" w14:textId="7A7943D6" w:rsidR="00A3167A" w:rsidRDefault="00A3167A" w:rsidP="00D83E5E">
      <w:pPr>
        <w:numPr>
          <w:ilvl w:val="3"/>
          <w:numId w:val="5"/>
        </w:numPr>
        <w:spacing w:before="120" w:after="0" w:line="240" w:lineRule="auto"/>
        <w:rPr>
          <w:sz w:val="20"/>
        </w:rPr>
      </w:pPr>
      <w:r w:rsidRPr="00A3167A">
        <w:rPr>
          <w:sz w:val="20"/>
        </w:rPr>
        <w:t xml:space="preserve">In Classic EIGRP configuration, issue the </w:t>
      </w:r>
      <w:r w:rsidRPr="00A3167A">
        <w:rPr>
          <w:b/>
          <w:bCs/>
          <w:sz w:val="20"/>
        </w:rPr>
        <w:t>passive-interface default</w:t>
      </w:r>
      <w:r w:rsidRPr="00A3167A">
        <w:rPr>
          <w:sz w:val="20"/>
        </w:rPr>
        <w:t xml:space="preserve"> </w:t>
      </w:r>
      <w:r w:rsidR="00FC277C" w:rsidRPr="00A3167A">
        <w:rPr>
          <w:sz w:val="20"/>
        </w:rPr>
        <w:t xml:space="preserve">command </w:t>
      </w:r>
      <w:r w:rsidRPr="00A3167A">
        <w:rPr>
          <w:sz w:val="20"/>
        </w:rPr>
        <w:t xml:space="preserve">followed by </w:t>
      </w:r>
      <w:r w:rsidRPr="00A3167A">
        <w:rPr>
          <w:b/>
          <w:bCs/>
          <w:sz w:val="20"/>
        </w:rPr>
        <w:t>no passive-interface [interface designation]</w:t>
      </w:r>
      <w:r w:rsidRPr="00A3167A">
        <w:rPr>
          <w:sz w:val="20"/>
        </w:rPr>
        <w:t xml:space="preserve"> </w:t>
      </w:r>
      <w:r w:rsidR="00FC277C">
        <w:rPr>
          <w:sz w:val="20"/>
        </w:rPr>
        <w:t xml:space="preserve">command </w:t>
      </w:r>
      <w:r w:rsidRPr="00A3167A">
        <w:rPr>
          <w:sz w:val="20"/>
        </w:rPr>
        <w:t xml:space="preserve">on the interfaces that should be participating in EIGRP. As an example, configure this on R2, and then make interfaces </w:t>
      </w:r>
      <w:r w:rsidR="00F06344">
        <w:rPr>
          <w:sz w:val="20"/>
        </w:rPr>
        <w:t>G</w:t>
      </w:r>
      <w:r w:rsidRPr="00A3167A">
        <w:rPr>
          <w:sz w:val="20"/>
        </w:rPr>
        <w:t xml:space="preserve">0/0/0 and </w:t>
      </w:r>
      <w:r w:rsidR="00F06344">
        <w:rPr>
          <w:sz w:val="20"/>
        </w:rPr>
        <w:t>G</w:t>
      </w:r>
      <w:r w:rsidRPr="00A3167A">
        <w:rPr>
          <w:sz w:val="20"/>
        </w:rPr>
        <w:t>0/0/1 active. Note that you will lose EIGRP adjacencies until the interfaces are active.</w:t>
      </w:r>
    </w:p>
    <w:p w14:paraId="7B6315B5" w14:textId="33091341" w:rsidR="00F06344" w:rsidRDefault="00F06344" w:rsidP="00D83E5E">
      <w:pPr>
        <w:pStyle w:val="ConfigWindow"/>
      </w:pPr>
      <w:r>
        <w:t>Open configuration window</w:t>
      </w:r>
    </w:p>
    <w:p w14:paraId="1335B231" w14:textId="77777777"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r>
        <w:rPr>
          <w:rFonts w:ascii="Courier New" w:hAnsi="Courier New"/>
          <w:sz w:val="20"/>
        </w:rPr>
        <w:t xml:space="preserve"> </w:t>
      </w:r>
      <w:r w:rsidRPr="00FB048D">
        <w:rPr>
          <w:rFonts w:ascii="Courier New" w:hAnsi="Courier New"/>
          <w:b/>
          <w:bCs/>
          <w:sz w:val="20"/>
        </w:rPr>
        <w:t xml:space="preserve">ipv6 router </w:t>
      </w:r>
      <w:proofErr w:type="spellStart"/>
      <w:r w:rsidRPr="00FB048D">
        <w:rPr>
          <w:rFonts w:ascii="Courier New" w:hAnsi="Courier New"/>
          <w:b/>
          <w:bCs/>
          <w:sz w:val="20"/>
        </w:rPr>
        <w:t>eigrp</w:t>
      </w:r>
      <w:proofErr w:type="spellEnd"/>
      <w:r w:rsidRPr="00FB048D">
        <w:rPr>
          <w:rFonts w:ascii="Courier New" w:hAnsi="Courier New"/>
          <w:b/>
          <w:bCs/>
          <w:sz w:val="20"/>
        </w:rPr>
        <w:t xml:space="preserve"> 43</w:t>
      </w:r>
    </w:p>
    <w:p w14:paraId="0E01CBE9" w14:textId="7B979F94"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proofErr w:type="spellStart"/>
      <w:proofErr w:type="gramStart"/>
      <w:r w:rsidRPr="00FB048D">
        <w:rPr>
          <w:rFonts w:ascii="Courier New" w:hAnsi="Courier New"/>
          <w:sz w:val="20"/>
        </w:rPr>
        <w:t>r</w:t>
      </w:r>
      <w:r w:rsidR="00893C0C">
        <w:rPr>
          <w:rFonts w:ascii="Courier New" w:hAnsi="Courier New"/>
          <w:sz w:val="20"/>
        </w:rPr>
        <w:t>t</w:t>
      </w:r>
      <w:r w:rsidR="007920B2">
        <w:rPr>
          <w:rFonts w:ascii="Courier New" w:hAnsi="Courier New"/>
          <w:sz w:val="20"/>
        </w:rPr>
        <w: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passive-interface default</w:t>
      </w:r>
    </w:p>
    <w:p w14:paraId="75F84F68" w14:textId="77777777"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proofErr w:type="spellStart"/>
      <w:proofErr w:type="gramStart"/>
      <w:r w:rsidRPr="00FB048D">
        <w:rPr>
          <w:rFonts w:ascii="Courier New" w:hAnsi="Courier New"/>
          <w:sz w:val="20"/>
        </w:rPr>
        <w:t>rtr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no passive-interface g0/0/0</w:t>
      </w:r>
    </w:p>
    <w:p w14:paraId="520B3799" w14:textId="77777777"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proofErr w:type="spellStart"/>
      <w:proofErr w:type="gramStart"/>
      <w:r w:rsidRPr="00FB048D">
        <w:rPr>
          <w:rFonts w:ascii="Courier New" w:hAnsi="Courier New"/>
          <w:sz w:val="20"/>
        </w:rPr>
        <w:t>rtr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no passive-interface g0/0/1</w:t>
      </w:r>
    </w:p>
    <w:p w14:paraId="1360DB4D" w14:textId="12029AA4" w:rsidR="00FB048D" w:rsidRDefault="00FB048D" w:rsidP="00FB048D">
      <w:pPr>
        <w:spacing w:line="240" w:lineRule="auto"/>
        <w:ind w:left="720"/>
        <w:rPr>
          <w:rFonts w:ascii="Courier New" w:hAnsi="Courier New"/>
          <w:b/>
          <w:bCs/>
          <w:sz w:val="20"/>
        </w:rPr>
      </w:pPr>
      <w:r w:rsidRPr="00FB048D">
        <w:rPr>
          <w:rFonts w:ascii="Courier New" w:hAnsi="Courier New"/>
          <w:sz w:val="20"/>
        </w:rPr>
        <w:t>R2(config-</w:t>
      </w:r>
      <w:proofErr w:type="spellStart"/>
      <w:proofErr w:type="gramStart"/>
      <w:r w:rsidRPr="00FB048D">
        <w:rPr>
          <w:rFonts w:ascii="Courier New" w:hAnsi="Courier New"/>
          <w:sz w:val="20"/>
        </w:rPr>
        <w:t>rtr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end</w:t>
      </w:r>
    </w:p>
    <w:p w14:paraId="744B51FD" w14:textId="77777777" w:rsidR="00F06344" w:rsidRDefault="00F06344" w:rsidP="00F06344">
      <w:pPr>
        <w:pStyle w:val="ConfigWindow"/>
      </w:pPr>
      <w:r>
        <w:t>Close configuration window</w:t>
      </w:r>
    </w:p>
    <w:p w14:paraId="2A3C435F" w14:textId="4AB1CA53" w:rsidR="00A3167A" w:rsidRDefault="00A3167A" w:rsidP="00CB3295">
      <w:pPr>
        <w:numPr>
          <w:ilvl w:val="3"/>
          <w:numId w:val="5"/>
        </w:numPr>
        <w:spacing w:before="0" w:after="0" w:line="240" w:lineRule="auto"/>
        <w:rPr>
          <w:sz w:val="20"/>
        </w:rPr>
      </w:pPr>
      <w:r w:rsidRPr="00A3167A">
        <w:rPr>
          <w:sz w:val="20"/>
        </w:rPr>
        <w:t>In Named EIGRP configuration, you apply</w:t>
      </w:r>
      <w:r w:rsidR="00FC277C">
        <w:rPr>
          <w:sz w:val="20"/>
        </w:rPr>
        <w:t xml:space="preserve"> the</w:t>
      </w:r>
      <w:r w:rsidRPr="00A3167A">
        <w:rPr>
          <w:sz w:val="20"/>
        </w:rPr>
        <w:t xml:space="preserve"> </w:t>
      </w:r>
      <w:r w:rsidRPr="00D83E5E">
        <w:rPr>
          <w:b/>
          <w:sz w:val="20"/>
        </w:rPr>
        <w:t>passive-interface</w:t>
      </w:r>
      <w:r w:rsidRPr="00A3167A">
        <w:rPr>
          <w:sz w:val="20"/>
        </w:rPr>
        <w:t xml:space="preserve"> </w:t>
      </w:r>
      <w:r w:rsidR="00FC277C">
        <w:rPr>
          <w:sz w:val="20"/>
        </w:rPr>
        <w:t xml:space="preserve">command </w:t>
      </w:r>
      <w:r w:rsidRPr="00A3167A">
        <w:rPr>
          <w:sz w:val="20"/>
        </w:rPr>
        <w:t xml:space="preserve">to the </w:t>
      </w:r>
      <w:proofErr w:type="spellStart"/>
      <w:r w:rsidRPr="00A3167A">
        <w:rPr>
          <w:sz w:val="20"/>
        </w:rPr>
        <w:t>af</w:t>
      </w:r>
      <w:proofErr w:type="spellEnd"/>
      <w:r w:rsidRPr="00A3167A">
        <w:rPr>
          <w:sz w:val="20"/>
        </w:rPr>
        <w:t xml:space="preserve">-interface default configuration, and then </w:t>
      </w:r>
      <w:r w:rsidRPr="00D83E5E">
        <w:rPr>
          <w:b/>
          <w:sz w:val="20"/>
        </w:rPr>
        <w:t>no passive-interface</w:t>
      </w:r>
      <w:r w:rsidRPr="00A3167A">
        <w:rPr>
          <w:sz w:val="20"/>
        </w:rPr>
        <w:t xml:space="preserve"> </w:t>
      </w:r>
      <w:r w:rsidR="00FC277C">
        <w:rPr>
          <w:sz w:val="20"/>
        </w:rPr>
        <w:t xml:space="preserve">command </w:t>
      </w:r>
      <w:r w:rsidRPr="00A3167A">
        <w:rPr>
          <w:sz w:val="20"/>
        </w:rPr>
        <w:t xml:space="preserve">to the </w:t>
      </w:r>
      <w:proofErr w:type="spellStart"/>
      <w:r w:rsidRPr="00A3167A">
        <w:rPr>
          <w:sz w:val="20"/>
        </w:rPr>
        <w:t>af</w:t>
      </w:r>
      <w:proofErr w:type="spellEnd"/>
      <w:r w:rsidRPr="00A3167A">
        <w:rPr>
          <w:sz w:val="20"/>
        </w:rPr>
        <w:t xml:space="preserve">-interface specific interface. On R3, set </w:t>
      </w:r>
      <w:r w:rsidRPr="00A3167A">
        <w:rPr>
          <w:sz w:val="20"/>
        </w:rPr>
        <w:lastRenderedPageBreak/>
        <w:t xml:space="preserve">the </w:t>
      </w:r>
      <w:proofErr w:type="spellStart"/>
      <w:r w:rsidRPr="00A3167A">
        <w:rPr>
          <w:sz w:val="20"/>
        </w:rPr>
        <w:t>af</w:t>
      </w:r>
      <w:proofErr w:type="spellEnd"/>
      <w:r w:rsidRPr="00A3167A">
        <w:rPr>
          <w:sz w:val="20"/>
        </w:rPr>
        <w:t xml:space="preserve">-interface default as passive and then configure </w:t>
      </w:r>
      <w:r w:rsidR="00CB3295">
        <w:rPr>
          <w:sz w:val="20"/>
        </w:rPr>
        <w:t>G</w:t>
      </w:r>
      <w:r w:rsidRPr="00A3167A">
        <w:rPr>
          <w:sz w:val="20"/>
        </w:rPr>
        <w:t xml:space="preserve">0/0/0 and </w:t>
      </w:r>
      <w:r w:rsidR="00CB3295">
        <w:rPr>
          <w:sz w:val="20"/>
        </w:rPr>
        <w:t>S</w:t>
      </w:r>
      <w:r w:rsidRPr="00A3167A">
        <w:rPr>
          <w:sz w:val="20"/>
        </w:rPr>
        <w:t>0/1/0 as active. Note that you will lose EIGRP adjacencies until the interfaces are active.</w:t>
      </w:r>
    </w:p>
    <w:p w14:paraId="4F091A83" w14:textId="54064705" w:rsidR="00CB3295" w:rsidRDefault="00CB3295" w:rsidP="00D83E5E">
      <w:pPr>
        <w:pStyle w:val="ConfigWindow"/>
      </w:pPr>
      <w:r>
        <w:t>Open configuration window</w:t>
      </w:r>
    </w:p>
    <w:p w14:paraId="64F16B07"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R3(config)# </w:t>
      </w:r>
      <w:r w:rsidR="00DF140E" w:rsidRPr="00DF140E">
        <w:rPr>
          <w:rFonts w:ascii="Courier New" w:hAnsi="Courier New"/>
          <w:b/>
          <w:bCs/>
          <w:sz w:val="20"/>
        </w:rPr>
        <w:t xml:space="preserve">router </w:t>
      </w:r>
      <w:proofErr w:type="spellStart"/>
      <w:r w:rsidR="00DF140E" w:rsidRPr="00DF140E">
        <w:rPr>
          <w:rFonts w:ascii="Courier New" w:hAnsi="Courier New"/>
          <w:b/>
          <w:bCs/>
          <w:sz w:val="20"/>
        </w:rPr>
        <w:t>eigrp</w:t>
      </w:r>
      <w:proofErr w:type="spellEnd"/>
      <w:r w:rsidR="00DF140E" w:rsidRPr="00DF140E">
        <w:rPr>
          <w:rFonts w:ascii="Courier New" w:hAnsi="Courier New"/>
          <w:b/>
          <w:bCs/>
          <w:sz w:val="20"/>
        </w:rPr>
        <w:t xml:space="preserve"> EIGRP_IPV6</w:t>
      </w:r>
    </w:p>
    <w:p w14:paraId="1CA3CB61"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w:t>
      </w:r>
      <w:proofErr w:type="gramStart"/>
      <w:r w:rsidRPr="00A3167A">
        <w:rPr>
          <w:rFonts w:ascii="Courier New" w:hAnsi="Courier New"/>
          <w:sz w:val="20"/>
        </w:rPr>
        <w:t>router)#</w:t>
      </w:r>
      <w:proofErr w:type="gramEnd"/>
      <w:r w:rsidRPr="00A3167A">
        <w:rPr>
          <w:rFonts w:ascii="Courier New" w:hAnsi="Courier New"/>
          <w:sz w:val="20"/>
        </w:rPr>
        <w:t xml:space="preserve"> </w:t>
      </w:r>
      <w:r w:rsidRPr="00A3167A">
        <w:rPr>
          <w:rFonts w:ascii="Courier New" w:hAnsi="Courier New"/>
          <w:b/>
          <w:bCs/>
          <w:sz w:val="20"/>
        </w:rPr>
        <w:t>address-family ipv</w:t>
      </w:r>
      <w:r w:rsidR="00DF140E">
        <w:rPr>
          <w:rFonts w:ascii="Courier New" w:hAnsi="Courier New"/>
          <w:b/>
          <w:bCs/>
          <w:sz w:val="20"/>
        </w:rPr>
        <w:t>6</w:t>
      </w:r>
      <w:r w:rsidRPr="00A3167A">
        <w:rPr>
          <w:rFonts w:ascii="Courier New" w:hAnsi="Courier New"/>
          <w:b/>
          <w:bCs/>
          <w:sz w:val="20"/>
        </w:rPr>
        <w:t xml:space="preserve"> unicast autonomous-system </w:t>
      </w:r>
      <w:r w:rsidR="00DF140E">
        <w:rPr>
          <w:rFonts w:ascii="Courier New" w:hAnsi="Courier New"/>
          <w:b/>
          <w:bCs/>
          <w:sz w:val="20"/>
        </w:rPr>
        <w:t>43</w:t>
      </w:r>
    </w:p>
    <w:p w14:paraId="52BE07ED" w14:textId="21ABB56F"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-interface default</w:t>
      </w:r>
    </w:p>
    <w:p w14:paraId="5F42F812"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passive-interface</w:t>
      </w:r>
    </w:p>
    <w:p w14:paraId="2733B6BD" w14:textId="3F32EB3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exit</w:t>
      </w:r>
      <w:r w:rsidR="00D85621">
        <w:rPr>
          <w:rFonts w:ascii="Courier New" w:hAnsi="Courier New"/>
          <w:b/>
          <w:bCs/>
          <w:sz w:val="20"/>
        </w:rPr>
        <w:t>-</w:t>
      </w:r>
      <w:proofErr w:type="spellStart"/>
      <w:r w:rsidR="00D85621">
        <w:rPr>
          <w:rFonts w:ascii="Courier New" w:hAnsi="Courier New"/>
          <w:b/>
          <w:bCs/>
          <w:sz w:val="20"/>
        </w:rPr>
        <w:t>af</w:t>
      </w:r>
      <w:proofErr w:type="spellEnd"/>
      <w:r w:rsidR="00D85621">
        <w:rPr>
          <w:rFonts w:ascii="Courier New" w:hAnsi="Courier New"/>
          <w:b/>
          <w:bCs/>
          <w:sz w:val="20"/>
        </w:rPr>
        <w:t>-interface</w:t>
      </w:r>
    </w:p>
    <w:p w14:paraId="05F62F3B"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R3(config-router-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-interface g0/0/0</w:t>
      </w:r>
    </w:p>
    <w:p w14:paraId="507E913F"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no passive-interface</w:t>
      </w:r>
    </w:p>
    <w:p w14:paraId="2296FB2D" w14:textId="5BF17893"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exit</w:t>
      </w:r>
      <w:r w:rsidR="00D85621">
        <w:rPr>
          <w:rFonts w:ascii="Courier New" w:hAnsi="Courier New"/>
          <w:b/>
          <w:bCs/>
          <w:sz w:val="20"/>
        </w:rPr>
        <w:t>-</w:t>
      </w:r>
      <w:proofErr w:type="spellStart"/>
      <w:r w:rsidR="00D85621">
        <w:rPr>
          <w:rFonts w:ascii="Courier New" w:hAnsi="Courier New"/>
          <w:b/>
          <w:bCs/>
          <w:sz w:val="20"/>
        </w:rPr>
        <w:t>af</w:t>
      </w:r>
      <w:proofErr w:type="spellEnd"/>
      <w:r w:rsidR="00D85621">
        <w:rPr>
          <w:rFonts w:ascii="Courier New" w:hAnsi="Courier New"/>
          <w:b/>
          <w:bCs/>
          <w:sz w:val="20"/>
        </w:rPr>
        <w:t>-interface</w:t>
      </w:r>
    </w:p>
    <w:p w14:paraId="152EA64C" w14:textId="12C33B88"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-interface g0/0/</w:t>
      </w:r>
      <w:r w:rsidR="00893C0C">
        <w:rPr>
          <w:rFonts w:ascii="Courier New" w:hAnsi="Courier New"/>
          <w:b/>
          <w:bCs/>
          <w:sz w:val="20"/>
        </w:rPr>
        <w:t>1</w:t>
      </w:r>
    </w:p>
    <w:p w14:paraId="39AE66E2"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no passive-interface</w:t>
      </w:r>
    </w:p>
    <w:p w14:paraId="72ADCB8F" w14:textId="66CF811C"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00192EB2">
        <w:rPr>
          <w:rFonts w:ascii="Courier New" w:hAnsi="Courier New"/>
          <w:b/>
          <w:bCs/>
          <w:sz w:val="20"/>
        </w:rPr>
        <w:t>end</w:t>
      </w:r>
    </w:p>
    <w:p w14:paraId="19A91B4E" w14:textId="77777777" w:rsidR="00A3167A" w:rsidRPr="00A3167A" w:rsidRDefault="00A3167A" w:rsidP="00A3167A">
      <w:pPr>
        <w:numPr>
          <w:ilvl w:val="3"/>
          <w:numId w:val="5"/>
        </w:numPr>
        <w:spacing w:before="120" w:after="120" w:line="240" w:lineRule="auto"/>
        <w:rPr>
          <w:sz w:val="20"/>
        </w:rPr>
      </w:pPr>
      <w:r w:rsidRPr="00A3167A">
        <w:rPr>
          <w:sz w:val="20"/>
        </w:rPr>
        <w:t xml:space="preserve">The output of </w:t>
      </w:r>
      <w:r w:rsidRPr="00A3167A">
        <w:rPr>
          <w:b/>
          <w:bCs/>
          <w:sz w:val="20"/>
        </w:rPr>
        <w:t xml:space="preserve">show </w:t>
      </w:r>
      <w:proofErr w:type="spellStart"/>
      <w:r w:rsidRPr="00A3167A">
        <w:rPr>
          <w:b/>
          <w:bCs/>
          <w:sz w:val="20"/>
        </w:rPr>
        <w:t>ip</w:t>
      </w:r>
      <w:proofErr w:type="spellEnd"/>
      <w:r w:rsidRPr="00A3167A">
        <w:rPr>
          <w:b/>
          <w:bCs/>
          <w:sz w:val="20"/>
        </w:rPr>
        <w:t xml:space="preserve"> protocols | </w:t>
      </w:r>
      <w:r w:rsidR="00224FB8">
        <w:rPr>
          <w:b/>
          <w:bCs/>
          <w:sz w:val="20"/>
        </w:rPr>
        <w:t>include (passive)</w:t>
      </w:r>
      <w:r w:rsidRPr="00A3167A">
        <w:rPr>
          <w:sz w:val="20"/>
        </w:rPr>
        <w:t xml:space="preserve"> will give you a list of passive interfaces configured for EIGRP.</w:t>
      </w:r>
    </w:p>
    <w:p w14:paraId="07894FBD"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R3#</w:t>
      </w:r>
      <w:r>
        <w:rPr>
          <w:rFonts w:ascii="Courier New" w:hAnsi="Courier New"/>
          <w:sz w:val="20"/>
        </w:rPr>
        <w:t xml:space="preserve"> </w:t>
      </w:r>
      <w:r w:rsidRPr="00224FB8">
        <w:rPr>
          <w:rFonts w:ascii="Courier New" w:hAnsi="Courier New"/>
          <w:b/>
          <w:bCs/>
          <w:sz w:val="20"/>
        </w:rPr>
        <w:t>show ipv6 protocols | include (passive)</w:t>
      </w:r>
    </w:p>
    <w:p w14:paraId="39C4B551"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Loopback5 (passive)</w:t>
      </w:r>
    </w:p>
    <w:p w14:paraId="4A6CABFB"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Loopback4 (passive)</w:t>
      </w:r>
    </w:p>
    <w:p w14:paraId="460EA7EE"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Loopback3 (passive)</w:t>
      </w:r>
    </w:p>
    <w:p w14:paraId="3B4D36F1"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Loopback2 (passive)</w:t>
      </w:r>
    </w:p>
    <w:p w14:paraId="1C41A175" w14:textId="35CFC78E" w:rsidR="00224FB8" w:rsidRDefault="00224FB8" w:rsidP="00D83E5E">
      <w:pPr>
        <w:spacing w:line="240" w:lineRule="auto"/>
        <w:ind w:left="720" w:firstLine="480"/>
        <w:rPr>
          <w:rFonts w:ascii="Courier New" w:hAnsi="Courier New"/>
          <w:sz w:val="20"/>
        </w:rPr>
      </w:pPr>
      <w:r w:rsidRPr="00224FB8">
        <w:rPr>
          <w:rFonts w:ascii="Courier New" w:hAnsi="Courier New"/>
          <w:sz w:val="20"/>
        </w:rPr>
        <w:t>Loopback1 (passive)</w:t>
      </w:r>
    </w:p>
    <w:p w14:paraId="00999280" w14:textId="77777777" w:rsidR="00CB3295" w:rsidRDefault="00CB3295" w:rsidP="00CB3295">
      <w:pPr>
        <w:pStyle w:val="ConfigWindow"/>
      </w:pPr>
      <w:r>
        <w:t>Close configuration window</w:t>
      </w:r>
    </w:p>
    <w:p w14:paraId="348244CA" w14:textId="1C64BECB" w:rsidR="00A3167A" w:rsidRDefault="007F2C2D" w:rsidP="00D83E5E">
      <w:pPr>
        <w:pStyle w:val="Heading3"/>
        <w:spacing w:before="120"/>
      </w:pPr>
      <w:r>
        <w:t>Propagate</w:t>
      </w:r>
      <w:r w:rsidR="00A3167A">
        <w:t xml:space="preserve"> a </w:t>
      </w:r>
      <w:r w:rsidR="00FC277C">
        <w:t>d</w:t>
      </w:r>
      <w:r w:rsidR="00A3167A">
        <w:t xml:space="preserve">efault </w:t>
      </w:r>
      <w:r w:rsidR="00FC277C">
        <w:t>r</w:t>
      </w:r>
      <w:r w:rsidR="00A3167A">
        <w:t>oute</w:t>
      </w:r>
      <w:r w:rsidR="00FC277C">
        <w:t>.</w:t>
      </w:r>
    </w:p>
    <w:p w14:paraId="7698272A" w14:textId="5FF82F09" w:rsidR="007F2C2D" w:rsidRDefault="00796FFA" w:rsidP="00D83E5E">
      <w:pPr>
        <w:pStyle w:val="BodyTextL25"/>
      </w:pPr>
      <w:r>
        <w:t xml:space="preserve">EIGRP for IPv6 can be configured to </w:t>
      </w:r>
      <w:r w:rsidR="007F2C2D">
        <w:t>propagate a default</w:t>
      </w:r>
      <w:r>
        <w:t xml:space="preserve"> route to other EIGRP routers in the AS. </w:t>
      </w:r>
      <w:r w:rsidR="007F2C2D">
        <w:t>This lab will explore two methods of propagating a default route</w:t>
      </w:r>
      <w:r w:rsidR="00FC277C">
        <w:t>, either</w:t>
      </w:r>
      <w:r w:rsidR="007F2C2D">
        <w:t xml:space="preserve"> by redistributing a default static route or by sharing a summary default route. </w:t>
      </w:r>
    </w:p>
    <w:p w14:paraId="0495B734" w14:textId="25DD8F67" w:rsidR="00796FFA" w:rsidRPr="00796FFA" w:rsidRDefault="00796FFA" w:rsidP="00D83E5E">
      <w:pPr>
        <w:pStyle w:val="BodyTextL25"/>
      </w:pPr>
      <w:r>
        <w:t>In this topology, interface Loopback 0 on R</w:t>
      </w:r>
      <w:r w:rsidR="002C1485">
        <w:t>2</w:t>
      </w:r>
      <w:r>
        <w:t xml:space="preserve"> has been configured to simulate an internet destination. Therefore, we will configure a default route on R</w:t>
      </w:r>
      <w:r w:rsidR="003B2869">
        <w:t>2</w:t>
      </w:r>
      <w:r>
        <w:t xml:space="preserve"> and then configure EIGRP for IPv6 to redistribute the route.</w:t>
      </w:r>
    </w:p>
    <w:p w14:paraId="26300F70" w14:textId="314F221A" w:rsidR="005302AF" w:rsidRDefault="005302AF" w:rsidP="00D83E5E">
      <w:pPr>
        <w:pStyle w:val="SubStepAlpha"/>
        <w:spacing w:after="0"/>
      </w:pPr>
      <w:r>
        <w:t>Configure a static default route on R</w:t>
      </w:r>
      <w:r w:rsidR="003B2869">
        <w:t>2</w:t>
      </w:r>
      <w:r>
        <w:t xml:space="preserve"> with an exit interface of Loopback0s IPv6 address.</w:t>
      </w:r>
    </w:p>
    <w:p w14:paraId="6A89DC4E" w14:textId="780C89C5" w:rsidR="00C44E89" w:rsidRDefault="00C44E89" w:rsidP="00D83E5E">
      <w:pPr>
        <w:pStyle w:val="ConfigWindow"/>
      </w:pPr>
      <w:r>
        <w:t>Open configuration window</w:t>
      </w:r>
    </w:p>
    <w:p w14:paraId="36F23E9A" w14:textId="4A0C647F" w:rsidR="009101EC" w:rsidRPr="009101EC" w:rsidRDefault="009101EC" w:rsidP="009101EC">
      <w:pPr>
        <w:pStyle w:val="CMD"/>
        <w:rPr>
          <w:b/>
          <w:bCs/>
        </w:rPr>
      </w:pPr>
      <w:r w:rsidRPr="009101EC">
        <w:t>R2(config)#</w:t>
      </w:r>
      <w:r>
        <w:t xml:space="preserve"> </w:t>
      </w:r>
      <w:r w:rsidRPr="009101EC">
        <w:rPr>
          <w:b/>
          <w:bCs/>
        </w:rPr>
        <w:t xml:space="preserve">ipv6 </w:t>
      </w:r>
      <w:proofErr w:type="gramStart"/>
      <w:r w:rsidRPr="009101EC">
        <w:rPr>
          <w:b/>
          <w:bCs/>
        </w:rPr>
        <w:t>route :</w:t>
      </w:r>
      <w:proofErr w:type="gramEnd"/>
      <w:r w:rsidRPr="009101EC">
        <w:rPr>
          <w:b/>
          <w:bCs/>
        </w:rPr>
        <w:t>:/0 2001:db8:ff:999::1</w:t>
      </w:r>
    </w:p>
    <w:p w14:paraId="4AA25BBF" w14:textId="4F315C70" w:rsidR="005302AF" w:rsidRDefault="005302AF" w:rsidP="00796FFA">
      <w:pPr>
        <w:pStyle w:val="SubStepAlpha"/>
      </w:pPr>
      <w:r>
        <w:t>Go into EIGRP configuration</w:t>
      </w:r>
      <w:r w:rsidR="009101EC">
        <w:t xml:space="preserve"> </w:t>
      </w:r>
      <w:r>
        <w:t xml:space="preserve">add the </w:t>
      </w:r>
      <w:r w:rsidRPr="005302AF">
        <w:rPr>
          <w:b/>
          <w:bCs/>
        </w:rPr>
        <w:t>redistribute static</w:t>
      </w:r>
      <w:r w:rsidR="00FC277C">
        <w:rPr>
          <w:b/>
          <w:bCs/>
        </w:rPr>
        <w:t xml:space="preserve"> </w:t>
      </w:r>
      <w:r w:rsidR="00FC277C">
        <w:t>command</w:t>
      </w:r>
      <w:r>
        <w:t>.</w:t>
      </w:r>
    </w:p>
    <w:p w14:paraId="47415C15" w14:textId="77777777" w:rsidR="00D91BC7" w:rsidRDefault="00D91BC7" w:rsidP="00D91BC7">
      <w:pPr>
        <w:pStyle w:val="CMD"/>
      </w:pPr>
      <w:r>
        <w:t xml:space="preserve">R2(config)# </w:t>
      </w:r>
      <w:r w:rsidRPr="00D83E5E">
        <w:rPr>
          <w:b/>
          <w:bCs/>
        </w:rPr>
        <w:t xml:space="preserve">ipv6 router </w:t>
      </w:r>
      <w:proofErr w:type="spellStart"/>
      <w:r w:rsidRPr="00D83E5E">
        <w:rPr>
          <w:b/>
          <w:bCs/>
        </w:rPr>
        <w:t>eigrp</w:t>
      </w:r>
      <w:proofErr w:type="spellEnd"/>
      <w:r w:rsidRPr="00D83E5E">
        <w:rPr>
          <w:b/>
          <w:bCs/>
        </w:rPr>
        <w:t xml:space="preserve"> 43</w:t>
      </w:r>
    </w:p>
    <w:p w14:paraId="317664F3" w14:textId="77777777" w:rsidR="00D91BC7" w:rsidRDefault="00D91BC7" w:rsidP="00D91BC7">
      <w:pPr>
        <w:pStyle w:val="CMD"/>
      </w:pPr>
      <w:r>
        <w:t>R2(config-</w:t>
      </w:r>
      <w:proofErr w:type="spellStart"/>
      <w:proofErr w:type="gramStart"/>
      <w:r>
        <w:t>rtr</w:t>
      </w:r>
      <w:proofErr w:type="spellEnd"/>
      <w:r>
        <w:t>)#</w:t>
      </w:r>
      <w:proofErr w:type="gramEnd"/>
      <w:r>
        <w:t xml:space="preserve"> </w:t>
      </w:r>
      <w:r w:rsidRPr="00D83E5E">
        <w:rPr>
          <w:b/>
          <w:bCs/>
        </w:rPr>
        <w:t>redistribute static</w:t>
      </w:r>
    </w:p>
    <w:p w14:paraId="260B9785" w14:textId="0328B9F9" w:rsidR="00D91BC7" w:rsidRDefault="00D91BC7" w:rsidP="00D91BC7">
      <w:pPr>
        <w:pStyle w:val="CMD"/>
        <w:rPr>
          <w:b/>
          <w:bCs/>
        </w:rPr>
      </w:pPr>
      <w:r>
        <w:t>R2(config-</w:t>
      </w:r>
      <w:proofErr w:type="spellStart"/>
      <w:proofErr w:type="gramStart"/>
      <w:r>
        <w:t>rtr</w:t>
      </w:r>
      <w:proofErr w:type="spellEnd"/>
      <w:r>
        <w:t>)#</w:t>
      </w:r>
      <w:proofErr w:type="gramEnd"/>
      <w:r>
        <w:t xml:space="preserve"> </w:t>
      </w:r>
      <w:r w:rsidRPr="00D83E5E">
        <w:rPr>
          <w:b/>
          <w:bCs/>
        </w:rPr>
        <w:t>end</w:t>
      </w:r>
    </w:p>
    <w:p w14:paraId="7C111259" w14:textId="77777777" w:rsidR="00C44E89" w:rsidRDefault="00C44E89" w:rsidP="00C44E89">
      <w:pPr>
        <w:pStyle w:val="ConfigWindow"/>
      </w:pPr>
      <w:r>
        <w:t>Close configuration window</w:t>
      </w:r>
    </w:p>
    <w:p w14:paraId="0502DBA6" w14:textId="396650B9" w:rsidR="005302AF" w:rsidRDefault="005302AF" w:rsidP="00C44E89">
      <w:pPr>
        <w:pStyle w:val="SubStepAlpha"/>
        <w:spacing w:before="0" w:after="0"/>
      </w:pPr>
      <w:r>
        <w:t xml:space="preserve">At R1, issue the </w:t>
      </w:r>
      <w:r w:rsidRPr="005302AF">
        <w:rPr>
          <w:b/>
          <w:bCs/>
        </w:rPr>
        <w:t>show ip</w:t>
      </w:r>
      <w:r w:rsidR="00286AB8">
        <w:rPr>
          <w:b/>
          <w:bCs/>
        </w:rPr>
        <w:t>v6</w:t>
      </w:r>
      <w:r w:rsidRPr="005302AF">
        <w:rPr>
          <w:b/>
          <w:bCs/>
        </w:rPr>
        <w:t xml:space="preserve"> route </w:t>
      </w:r>
      <w:proofErr w:type="spellStart"/>
      <w:r w:rsidRPr="005302AF">
        <w:rPr>
          <w:b/>
          <w:bCs/>
        </w:rPr>
        <w:t>eigrp</w:t>
      </w:r>
      <w:proofErr w:type="spellEnd"/>
      <w:r w:rsidR="0097558C">
        <w:rPr>
          <w:b/>
          <w:bCs/>
        </w:rPr>
        <w:t xml:space="preserve"> | begin </w:t>
      </w:r>
      <w:proofErr w:type="gramStart"/>
      <w:r w:rsidR="0097558C">
        <w:rPr>
          <w:b/>
          <w:bCs/>
        </w:rPr>
        <w:t>EX  :</w:t>
      </w:r>
      <w:proofErr w:type="gramEnd"/>
      <w:r w:rsidR="0097558C">
        <w:rPr>
          <w:b/>
          <w:bCs/>
        </w:rPr>
        <w:t>:</w:t>
      </w:r>
      <w:r w:rsidR="00FC277C">
        <w:rPr>
          <w:b/>
          <w:bCs/>
        </w:rPr>
        <w:t xml:space="preserve"> </w:t>
      </w:r>
      <w:r w:rsidR="00FC277C">
        <w:t>command</w:t>
      </w:r>
      <w:r>
        <w:t xml:space="preserve">. Notice the default route is present as an EIGRP </w:t>
      </w:r>
      <w:r w:rsidR="00FC277C">
        <w:t>e</w:t>
      </w:r>
      <w:r>
        <w:t>xternal route with an AD of 170.</w:t>
      </w:r>
      <w:r w:rsidR="00CC2328">
        <w:t xml:space="preserve"> Further, notice that individual routes for the 2001:db</w:t>
      </w:r>
      <w:proofErr w:type="gramStart"/>
      <w:r w:rsidR="00CC2328">
        <w:t>8:</w:t>
      </w:r>
      <w:r w:rsidR="003B2869">
        <w:t>cede</w:t>
      </w:r>
      <w:proofErr w:type="gramEnd"/>
      <w:r w:rsidR="00CC2328">
        <w:t>::</w:t>
      </w:r>
      <w:r w:rsidR="003B2869">
        <w:t>/</w:t>
      </w:r>
      <w:r w:rsidR="00286AB8">
        <w:t>64</w:t>
      </w:r>
      <w:r w:rsidR="003B2869">
        <w:t xml:space="preserve"> and 2001:db8:cede:1::/</w:t>
      </w:r>
      <w:r w:rsidR="00286AB8">
        <w:t>64</w:t>
      </w:r>
      <w:r w:rsidR="00CC2328">
        <w:t xml:space="preserve"> networks, representing R</w:t>
      </w:r>
      <w:r w:rsidR="003B2869">
        <w:t>2</w:t>
      </w:r>
      <w:r w:rsidR="00CC2328">
        <w:t xml:space="preserve"> interfaces Lo1 </w:t>
      </w:r>
      <w:r w:rsidR="003B2869">
        <w:t>and</w:t>
      </w:r>
      <w:r w:rsidR="00CC2328">
        <w:t xml:space="preserve"> Lo</w:t>
      </w:r>
      <w:r w:rsidR="003B2869">
        <w:t>2</w:t>
      </w:r>
      <w:r w:rsidR="00CC2328">
        <w:t>, are present in the routing table.</w:t>
      </w:r>
    </w:p>
    <w:p w14:paraId="1AAC7AE0" w14:textId="5F0295B0" w:rsidR="00C44E89" w:rsidRDefault="00C44E89" w:rsidP="00D83E5E">
      <w:pPr>
        <w:pStyle w:val="ConfigWindow"/>
      </w:pPr>
      <w:r>
        <w:t>Open configuration window</w:t>
      </w:r>
    </w:p>
    <w:p w14:paraId="482C0DAA" w14:textId="1FBAE958" w:rsidR="00286AB8" w:rsidRPr="00D83E5E" w:rsidRDefault="00286AB8" w:rsidP="00D83E5E">
      <w:pPr>
        <w:pStyle w:val="CMD"/>
        <w:rPr>
          <w:b/>
          <w:bCs/>
        </w:rPr>
      </w:pPr>
      <w:r w:rsidRPr="00D83E5E">
        <w:t xml:space="preserve">R1# </w:t>
      </w:r>
      <w:r w:rsidRPr="00D83E5E">
        <w:rPr>
          <w:b/>
          <w:bCs/>
        </w:rPr>
        <w:t xml:space="preserve">show ipv6 route </w:t>
      </w:r>
      <w:proofErr w:type="spellStart"/>
      <w:r w:rsidRPr="00D83E5E">
        <w:rPr>
          <w:b/>
          <w:bCs/>
        </w:rPr>
        <w:t>eigrp</w:t>
      </w:r>
      <w:proofErr w:type="spellEnd"/>
      <w:r w:rsidR="00D91BC7" w:rsidRPr="00D83E5E">
        <w:rPr>
          <w:b/>
          <w:bCs/>
        </w:rPr>
        <w:t xml:space="preserve"> | begin </w:t>
      </w:r>
      <w:proofErr w:type="gramStart"/>
      <w:r w:rsidR="00D91BC7" w:rsidRPr="00D83E5E">
        <w:rPr>
          <w:b/>
          <w:bCs/>
        </w:rPr>
        <w:t>EX  :</w:t>
      </w:r>
      <w:proofErr w:type="gramEnd"/>
      <w:r w:rsidR="00D91BC7" w:rsidRPr="00D83E5E">
        <w:rPr>
          <w:b/>
          <w:bCs/>
        </w:rPr>
        <w:t>:</w:t>
      </w:r>
    </w:p>
    <w:p w14:paraId="20F92ED3" w14:textId="77777777" w:rsidR="00286AB8" w:rsidRPr="00286AB8" w:rsidRDefault="00286AB8" w:rsidP="00286AB8">
      <w:pPr>
        <w:pStyle w:val="CMD"/>
        <w:rPr>
          <w:sz w:val="18"/>
          <w:szCs w:val="21"/>
          <w:highlight w:val="yellow"/>
        </w:rPr>
      </w:pPr>
      <w:proofErr w:type="gramStart"/>
      <w:r w:rsidRPr="00286AB8">
        <w:rPr>
          <w:sz w:val="18"/>
          <w:szCs w:val="21"/>
          <w:highlight w:val="yellow"/>
        </w:rPr>
        <w:t>EX  :</w:t>
      </w:r>
      <w:proofErr w:type="gramEnd"/>
      <w:r w:rsidRPr="00286AB8">
        <w:rPr>
          <w:sz w:val="18"/>
          <w:szCs w:val="21"/>
          <w:highlight w:val="yellow"/>
        </w:rPr>
        <w:t>:/0 [170/2570240]</w:t>
      </w:r>
    </w:p>
    <w:p w14:paraId="12860E80" w14:textId="77777777" w:rsidR="00286AB8" w:rsidRPr="00286AB8" w:rsidRDefault="00286AB8" w:rsidP="00286AB8">
      <w:pPr>
        <w:pStyle w:val="CMD"/>
        <w:rPr>
          <w:sz w:val="18"/>
          <w:szCs w:val="21"/>
        </w:rPr>
      </w:pPr>
      <w:r w:rsidRPr="00286AB8">
        <w:rPr>
          <w:sz w:val="18"/>
          <w:szCs w:val="21"/>
          <w:highlight w:val="yellow"/>
        </w:rPr>
        <w:t xml:space="preserve">     via FE80::2:1, GigabitEthernet0/0/0</w:t>
      </w:r>
    </w:p>
    <w:p w14:paraId="3BE700AB"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8:FF</w:t>
      </w:r>
      <w:proofErr w:type="gramEnd"/>
      <w:r w:rsidRPr="00286AB8">
        <w:rPr>
          <w:sz w:val="18"/>
          <w:szCs w:val="21"/>
        </w:rPr>
        <w:t>:999::/64 [90/2570240]</w:t>
      </w:r>
    </w:p>
    <w:p w14:paraId="2811747E" w14:textId="77777777" w:rsidR="00286AB8" w:rsidRPr="00286AB8" w:rsidRDefault="00286AB8" w:rsidP="00286AB8">
      <w:pPr>
        <w:pStyle w:val="CMD"/>
        <w:rPr>
          <w:sz w:val="18"/>
          <w:szCs w:val="21"/>
        </w:rPr>
      </w:pPr>
      <w:r w:rsidRPr="00286AB8">
        <w:rPr>
          <w:sz w:val="18"/>
          <w:szCs w:val="21"/>
        </w:rPr>
        <w:t xml:space="preserve">     via FE80::2:1, GigabitEthernet0/0/0</w:t>
      </w:r>
    </w:p>
    <w:p w14:paraId="40AECD7B"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8:ABCD</w:t>
      </w:r>
      <w:proofErr w:type="gramEnd"/>
      <w:r w:rsidRPr="00286AB8">
        <w:rPr>
          <w:sz w:val="18"/>
          <w:szCs w:val="21"/>
        </w:rPr>
        <w:t>:8::/64 [90/16000]</w:t>
      </w:r>
    </w:p>
    <w:p w14:paraId="0D0DBB02" w14:textId="77777777" w:rsidR="00286AB8" w:rsidRPr="00286AB8" w:rsidRDefault="00286AB8" w:rsidP="00286AB8">
      <w:pPr>
        <w:pStyle w:val="CMD"/>
        <w:rPr>
          <w:sz w:val="18"/>
          <w:szCs w:val="21"/>
        </w:rPr>
      </w:pPr>
      <w:r w:rsidRPr="00286AB8">
        <w:rPr>
          <w:sz w:val="18"/>
          <w:szCs w:val="21"/>
        </w:rPr>
        <w:t xml:space="preserve">     via FE80::2:1, GigabitEthernet0/0/0</w:t>
      </w:r>
    </w:p>
    <w:p w14:paraId="62CBEE9A" w14:textId="5738FA38" w:rsidR="00286AB8" w:rsidRPr="00286AB8" w:rsidRDefault="00286AB8" w:rsidP="00286AB8">
      <w:pPr>
        <w:pStyle w:val="CMD"/>
        <w:rPr>
          <w:sz w:val="18"/>
          <w:szCs w:val="21"/>
        </w:rPr>
      </w:pPr>
      <w:r w:rsidRPr="00286AB8">
        <w:rPr>
          <w:sz w:val="18"/>
          <w:szCs w:val="21"/>
        </w:rPr>
        <w:lastRenderedPageBreak/>
        <w:t xml:space="preserve">     via FE</w:t>
      </w:r>
      <w:proofErr w:type="gramStart"/>
      <w:r w:rsidRPr="00286AB8">
        <w:rPr>
          <w:sz w:val="18"/>
          <w:szCs w:val="21"/>
        </w:rPr>
        <w:t>80::</w:t>
      </w:r>
      <w:proofErr w:type="gramEnd"/>
      <w:r w:rsidRPr="00286AB8">
        <w:rPr>
          <w:sz w:val="18"/>
          <w:szCs w:val="21"/>
        </w:rPr>
        <w:t>D</w:t>
      </w:r>
      <w:r w:rsidR="00D83E5E">
        <w:rPr>
          <w:sz w:val="18"/>
          <w:szCs w:val="21"/>
        </w:rPr>
        <w:t>1</w:t>
      </w:r>
      <w:r w:rsidRPr="00286AB8">
        <w:rPr>
          <w:sz w:val="18"/>
          <w:szCs w:val="21"/>
        </w:rPr>
        <w:t>:1, GigabitEthernet0/0/1.1</w:t>
      </w:r>
    </w:p>
    <w:p w14:paraId="448D7099"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8:ABCD</w:t>
      </w:r>
      <w:proofErr w:type="gramEnd"/>
      <w:r w:rsidRPr="00286AB8">
        <w:rPr>
          <w:sz w:val="18"/>
          <w:szCs w:val="21"/>
        </w:rPr>
        <w:t>:9::/64 [90/16000]</w:t>
      </w:r>
    </w:p>
    <w:p w14:paraId="01257195" w14:textId="77777777" w:rsidR="00286AB8" w:rsidRPr="00286AB8" w:rsidRDefault="00286AB8" w:rsidP="00286AB8">
      <w:pPr>
        <w:pStyle w:val="CMD"/>
        <w:rPr>
          <w:sz w:val="18"/>
          <w:szCs w:val="21"/>
        </w:rPr>
      </w:pPr>
      <w:r w:rsidRPr="00286AB8">
        <w:rPr>
          <w:sz w:val="18"/>
          <w:szCs w:val="21"/>
        </w:rPr>
        <w:t xml:space="preserve">     via FE80::2:1, GigabitEthernet0/0/0</w:t>
      </w:r>
    </w:p>
    <w:p w14:paraId="148305FF" w14:textId="2F4A1ED6" w:rsidR="00286AB8" w:rsidRPr="00286AB8" w:rsidRDefault="00286AB8" w:rsidP="00286AB8">
      <w:pPr>
        <w:pStyle w:val="CMD"/>
        <w:rPr>
          <w:sz w:val="18"/>
          <w:szCs w:val="21"/>
        </w:rPr>
      </w:pPr>
      <w:r w:rsidRPr="00286AB8">
        <w:rPr>
          <w:sz w:val="18"/>
          <w:szCs w:val="21"/>
        </w:rPr>
        <w:t xml:space="preserve">     via FE</w:t>
      </w:r>
      <w:proofErr w:type="gramStart"/>
      <w:r w:rsidRPr="00286AB8">
        <w:rPr>
          <w:sz w:val="18"/>
          <w:szCs w:val="21"/>
        </w:rPr>
        <w:t>80::</w:t>
      </w:r>
      <w:proofErr w:type="gramEnd"/>
      <w:r w:rsidRPr="00286AB8">
        <w:rPr>
          <w:sz w:val="18"/>
          <w:szCs w:val="21"/>
        </w:rPr>
        <w:t>D</w:t>
      </w:r>
      <w:r w:rsidR="00D83E5E">
        <w:rPr>
          <w:sz w:val="18"/>
          <w:szCs w:val="21"/>
        </w:rPr>
        <w:t>1</w:t>
      </w:r>
      <w:r w:rsidRPr="00286AB8">
        <w:rPr>
          <w:sz w:val="18"/>
          <w:szCs w:val="21"/>
        </w:rPr>
        <w:t>:1, GigabitEthernet0/0/1.1</w:t>
      </w:r>
    </w:p>
    <w:p w14:paraId="0189C934"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8:ABCD</w:t>
      </w:r>
      <w:proofErr w:type="gramEnd"/>
      <w:r w:rsidRPr="00286AB8">
        <w:rPr>
          <w:sz w:val="18"/>
          <w:szCs w:val="21"/>
        </w:rPr>
        <w:t>:10::/64 [90/16000]</w:t>
      </w:r>
    </w:p>
    <w:p w14:paraId="1DF88C66" w14:textId="77777777" w:rsidR="00286AB8" w:rsidRPr="00286AB8" w:rsidRDefault="00286AB8" w:rsidP="00286AB8">
      <w:pPr>
        <w:pStyle w:val="CMD"/>
        <w:rPr>
          <w:sz w:val="18"/>
          <w:szCs w:val="21"/>
        </w:rPr>
      </w:pPr>
      <w:r w:rsidRPr="00286AB8">
        <w:rPr>
          <w:sz w:val="18"/>
          <w:szCs w:val="21"/>
        </w:rPr>
        <w:t xml:space="preserve">     via FE80::2:1, GigabitEthernet0/0/0</w:t>
      </w:r>
    </w:p>
    <w:p w14:paraId="632EDF3C" w14:textId="5FD67C80" w:rsidR="00286AB8" w:rsidRPr="00286AB8" w:rsidRDefault="00286AB8" w:rsidP="00286AB8">
      <w:pPr>
        <w:pStyle w:val="CMD"/>
        <w:rPr>
          <w:sz w:val="18"/>
          <w:szCs w:val="21"/>
        </w:rPr>
      </w:pPr>
      <w:r w:rsidRPr="00286AB8">
        <w:rPr>
          <w:sz w:val="18"/>
          <w:szCs w:val="21"/>
        </w:rPr>
        <w:t xml:space="preserve">     via FE</w:t>
      </w:r>
      <w:proofErr w:type="gramStart"/>
      <w:r w:rsidRPr="00286AB8">
        <w:rPr>
          <w:sz w:val="18"/>
          <w:szCs w:val="21"/>
        </w:rPr>
        <w:t>80::</w:t>
      </w:r>
      <w:proofErr w:type="gramEnd"/>
      <w:r w:rsidRPr="00286AB8">
        <w:rPr>
          <w:sz w:val="18"/>
          <w:szCs w:val="21"/>
        </w:rPr>
        <w:t>D</w:t>
      </w:r>
      <w:r w:rsidR="00D83E5E">
        <w:rPr>
          <w:sz w:val="18"/>
          <w:szCs w:val="21"/>
        </w:rPr>
        <w:t>1</w:t>
      </w:r>
      <w:r w:rsidRPr="00286AB8">
        <w:rPr>
          <w:sz w:val="18"/>
          <w:szCs w:val="21"/>
        </w:rPr>
        <w:t>:1, GigabitEthernet0/0/1.1</w:t>
      </w:r>
    </w:p>
    <w:p w14:paraId="1836FB02"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8:ABCD</w:t>
      </w:r>
      <w:proofErr w:type="gramEnd"/>
      <w:r w:rsidRPr="00286AB8">
        <w:rPr>
          <w:sz w:val="18"/>
          <w:szCs w:val="21"/>
        </w:rPr>
        <w:t>:11::/64 [90/16000]</w:t>
      </w:r>
    </w:p>
    <w:p w14:paraId="10483905" w14:textId="77777777" w:rsidR="00286AB8" w:rsidRPr="00286AB8" w:rsidRDefault="00286AB8" w:rsidP="00286AB8">
      <w:pPr>
        <w:pStyle w:val="CMD"/>
        <w:rPr>
          <w:sz w:val="18"/>
          <w:szCs w:val="21"/>
        </w:rPr>
      </w:pPr>
      <w:r w:rsidRPr="00286AB8">
        <w:rPr>
          <w:sz w:val="18"/>
          <w:szCs w:val="21"/>
        </w:rPr>
        <w:t xml:space="preserve">     via FE80::2:1, GigabitEthernet0/0/0</w:t>
      </w:r>
    </w:p>
    <w:p w14:paraId="3DC03E9F" w14:textId="54223C4D" w:rsidR="00286AB8" w:rsidRPr="00286AB8" w:rsidRDefault="00286AB8" w:rsidP="00286AB8">
      <w:pPr>
        <w:pStyle w:val="CMD"/>
        <w:rPr>
          <w:sz w:val="18"/>
          <w:szCs w:val="21"/>
        </w:rPr>
      </w:pPr>
      <w:r w:rsidRPr="00286AB8">
        <w:rPr>
          <w:sz w:val="18"/>
          <w:szCs w:val="21"/>
        </w:rPr>
        <w:t xml:space="preserve">     via FE</w:t>
      </w:r>
      <w:proofErr w:type="gramStart"/>
      <w:r w:rsidRPr="00286AB8">
        <w:rPr>
          <w:sz w:val="18"/>
          <w:szCs w:val="21"/>
        </w:rPr>
        <w:t>80::</w:t>
      </w:r>
      <w:proofErr w:type="gramEnd"/>
      <w:r w:rsidRPr="00286AB8">
        <w:rPr>
          <w:sz w:val="18"/>
          <w:szCs w:val="21"/>
        </w:rPr>
        <w:t>D</w:t>
      </w:r>
      <w:r w:rsidR="00D83E5E">
        <w:rPr>
          <w:sz w:val="18"/>
          <w:szCs w:val="21"/>
        </w:rPr>
        <w:t>1</w:t>
      </w:r>
      <w:r w:rsidRPr="00286AB8">
        <w:rPr>
          <w:sz w:val="18"/>
          <w:szCs w:val="21"/>
        </w:rPr>
        <w:t>:1, GigabitEthernet0/0/1.1</w:t>
      </w:r>
    </w:p>
    <w:p w14:paraId="132F3062"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8:ABCD</w:t>
      </w:r>
      <w:proofErr w:type="gramEnd"/>
      <w:r w:rsidRPr="00286AB8">
        <w:rPr>
          <w:sz w:val="18"/>
          <w:szCs w:val="21"/>
        </w:rPr>
        <w:t>:12::/64 [90/16000]</w:t>
      </w:r>
    </w:p>
    <w:p w14:paraId="145FD22E" w14:textId="77777777" w:rsidR="00286AB8" w:rsidRPr="00286AB8" w:rsidRDefault="00286AB8" w:rsidP="00286AB8">
      <w:pPr>
        <w:pStyle w:val="CMD"/>
        <w:rPr>
          <w:sz w:val="18"/>
          <w:szCs w:val="21"/>
        </w:rPr>
      </w:pPr>
      <w:r w:rsidRPr="00286AB8">
        <w:rPr>
          <w:sz w:val="18"/>
          <w:szCs w:val="21"/>
        </w:rPr>
        <w:t xml:space="preserve">     via FE80::2:1, GigabitEthernet0/0/0</w:t>
      </w:r>
    </w:p>
    <w:p w14:paraId="3B0EF97D" w14:textId="2DE0CDF7" w:rsidR="00286AB8" w:rsidRPr="00286AB8" w:rsidRDefault="00286AB8" w:rsidP="00286AB8">
      <w:pPr>
        <w:pStyle w:val="CMD"/>
        <w:rPr>
          <w:sz w:val="18"/>
          <w:szCs w:val="21"/>
        </w:rPr>
      </w:pPr>
      <w:r w:rsidRPr="00286AB8">
        <w:rPr>
          <w:sz w:val="18"/>
          <w:szCs w:val="21"/>
        </w:rPr>
        <w:t xml:space="preserve">     via FE</w:t>
      </w:r>
      <w:proofErr w:type="gramStart"/>
      <w:r w:rsidRPr="00286AB8">
        <w:rPr>
          <w:sz w:val="18"/>
          <w:szCs w:val="21"/>
        </w:rPr>
        <w:t>80::</w:t>
      </w:r>
      <w:proofErr w:type="gramEnd"/>
      <w:r w:rsidRPr="00286AB8">
        <w:rPr>
          <w:sz w:val="18"/>
          <w:szCs w:val="21"/>
        </w:rPr>
        <w:t>D</w:t>
      </w:r>
      <w:r w:rsidR="00D83E5E">
        <w:rPr>
          <w:sz w:val="18"/>
          <w:szCs w:val="21"/>
        </w:rPr>
        <w:t>1</w:t>
      </w:r>
      <w:r w:rsidRPr="00286AB8">
        <w:rPr>
          <w:sz w:val="18"/>
          <w:szCs w:val="21"/>
        </w:rPr>
        <w:t>:1, GigabitEthernet0/0/1.1</w:t>
      </w:r>
    </w:p>
    <w:p w14:paraId="488614E4"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8:ACAD</w:t>
      </w:r>
      <w:proofErr w:type="gramEnd"/>
      <w:r w:rsidRPr="00286AB8">
        <w:rPr>
          <w:sz w:val="18"/>
          <w:szCs w:val="21"/>
        </w:rPr>
        <w:t>:3::/64 [90/15360]</w:t>
      </w:r>
    </w:p>
    <w:p w14:paraId="5ADC388E" w14:textId="5027B065" w:rsidR="00286AB8" w:rsidRPr="00286AB8" w:rsidRDefault="00286AB8" w:rsidP="00286AB8">
      <w:pPr>
        <w:pStyle w:val="CMD"/>
        <w:rPr>
          <w:sz w:val="18"/>
          <w:szCs w:val="21"/>
        </w:rPr>
      </w:pPr>
      <w:r w:rsidRPr="00286AB8">
        <w:rPr>
          <w:sz w:val="18"/>
          <w:szCs w:val="21"/>
        </w:rPr>
        <w:t xml:space="preserve">     via FE</w:t>
      </w:r>
      <w:proofErr w:type="gramStart"/>
      <w:r w:rsidRPr="00286AB8">
        <w:rPr>
          <w:sz w:val="18"/>
          <w:szCs w:val="21"/>
        </w:rPr>
        <w:t>80::</w:t>
      </w:r>
      <w:proofErr w:type="gramEnd"/>
      <w:r w:rsidRPr="00286AB8">
        <w:rPr>
          <w:sz w:val="18"/>
          <w:szCs w:val="21"/>
        </w:rPr>
        <w:t>D</w:t>
      </w:r>
      <w:r w:rsidR="00D83E5E">
        <w:rPr>
          <w:sz w:val="18"/>
          <w:szCs w:val="21"/>
        </w:rPr>
        <w:t>1</w:t>
      </w:r>
      <w:r w:rsidRPr="00286AB8">
        <w:rPr>
          <w:sz w:val="18"/>
          <w:szCs w:val="21"/>
        </w:rPr>
        <w:t>:1, GigabitEthernet0/0/1.1</w:t>
      </w:r>
    </w:p>
    <w:p w14:paraId="4D729599" w14:textId="77777777" w:rsidR="00286AB8" w:rsidRPr="00286AB8" w:rsidRDefault="00286AB8" w:rsidP="00286AB8">
      <w:pPr>
        <w:pStyle w:val="CMD"/>
        <w:rPr>
          <w:sz w:val="18"/>
          <w:szCs w:val="21"/>
        </w:rPr>
      </w:pPr>
      <w:r w:rsidRPr="00286AB8">
        <w:rPr>
          <w:sz w:val="18"/>
          <w:szCs w:val="21"/>
        </w:rPr>
        <w:t>D   2001:DB</w:t>
      </w:r>
      <w:proofErr w:type="gramStart"/>
      <w:r w:rsidRPr="00286AB8">
        <w:rPr>
          <w:sz w:val="18"/>
          <w:szCs w:val="21"/>
        </w:rPr>
        <w:t>8:CAFE</w:t>
      </w:r>
      <w:proofErr w:type="gramEnd"/>
      <w:r w:rsidRPr="00286AB8">
        <w:rPr>
          <w:sz w:val="18"/>
          <w:szCs w:val="21"/>
        </w:rPr>
        <w:t>:2::/64 [90/15360]</w:t>
      </w:r>
    </w:p>
    <w:p w14:paraId="3FE1EBA5" w14:textId="77777777" w:rsidR="00286AB8" w:rsidRPr="00286AB8" w:rsidRDefault="00286AB8" w:rsidP="00286AB8">
      <w:pPr>
        <w:pStyle w:val="CMD"/>
        <w:rPr>
          <w:sz w:val="18"/>
          <w:szCs w:val="21"/>
        </w:rPr>
      </w:pPr>
      <w:r w:rsidRPr="00286AB8">
        <w:rPr>
          <w:sz w:val="18"/>
          <w:szCs w:val="21"/>
        </w:rPr>
        <w:t xml:space="preserve">     via FE80::2:1, GigabitEthernet0/0/0</w:t>
      </w:r>
    </w:p>
    <w:p w14:paraId="5919E358" w14:textId="77777777" w:rsidR="00286AB8" w:rsidRPr="00286AB8" w:rsidRDefault="00286AB8" w:rsidP="00286AB8">
      <w:pPr>
        <w:pStyle w:val="CMD"/>
        <w:rPr>
          <w:sz w:val="18"/>
          <w:szCs w:val="21"/>
          <w:highlight w:val="yellow"/>
        </w:rPr>
      </w:pPr>
      <w:r w:rsidRPr="00286AB8">
        <w:rPr>
          <w:sz w:val="18"/>
          <w:szCs w:val="21"/>
          <w:highlight w:val="yellow"/>
        </w:rPr>
        <w:t>D   2001:DB</w:t>
      </w:r>
      <w:proofErr w:type="gramStart"/>
      <w:r w:rsidRPr="00286AB8">
        <w:rPr>
          <w:sz w:val="18"/>
          <w:szCs w:val="21"/>
          <w:highlight w:val="yellow"/>
        </w:rPr>
        <w:t>8:CEDE</w:t>
      </w:r>
      <w:proofErr w:type="gramEnd"/>
      <w:r w:rsidRPr="00286AB8">
        <w:rPr>
          <w:sz w:val="18"/>
          <w:szCs w:val="21"/>
          <w:highlight w:val="yellow"/>
        </w:rPr>
        <w:t>::/64 [90/2570240]</w:t>
      </w:r>
    </w:p>
    <w:p w14:paraId="51338EF8" w14:textId="77777777" w:rsidR="00286AB8" w:rsidRPr="00286AB8" w:rsidRDefault="00286AB8" w:rsidP="00286AB8">
      <w:pPr>
        <w:pStyle w:val="CMD"/>
        <w:rPr>
          <w:sz w:val="18"/>
          <w:szCs w:val="21"/>
          <w:highlight w:val="yellow"/>
        </w:rPr>
      </w:pPr>
      <w:r w:rsidRPr="00286AB8">
        <w:rPr>
          <w:sz w:val="18"/>
          <w:szCs w:val="21"/>
          <w:highlight w:val="yellow"/>
        </w:rPr>
        <w:t xml:space="preserve">     via FE80::2:1, GigabitEthernet0/0/0</w:t>
      </w:r>
    </w:p>
    <w:p w14:paraId="42009E6E" w14:textId="77777777" w:rsidR="00286AB8" w:rsidRPr="00286AB8" w:rsidRDefault="00286AB8" w:rsidP="00286AB8">
      <w:pPr>
        <w:pStyle w:val="CMD"/>
        <w:rPr>
          <w:sz w:val="18"/>
          <w:szCs w:val="21"/>
          <w:highlight w:val="yellow"/>
        </w:rPr>
      </w:pPr>
      <w:r w:rsidRPr="00286AB8">
        <w:rPr>
          <w:sz w:val="18"/>
          <w:szCs w:val="21"/>
          <w:highlight w:val="yellow"/>
        </w:rPr>
        <w:t>D   2001:DB</w:t>
      </w:r>
      <w:proofErr w:type="gramStart"/>
      <w:r w:rsidRPr="00286AB8">
        <w:rPr>
          <w:sz w:val="18"/>
          <w:szCs w:val="21"/>
          <w:highlight w:val="yellow"/>
        </w:rPr>
        <w:t>8:CEDE</w:t>
      </w:r>
      <w:proofErr w:type="gramEnd"/>
      <w:r w:rsidRPr="00286AB8">
        <w:rPr>
          <w:sz w:val="18"/>
          <w:szCs w:val="21"/>
          <w:highlight w:val="yellow"/>
        </w:rPr>
        <w:t>:1::/64 [90/2570240]</w:t>
      </w:r>
    </w:p>
    <w:p w14:paraId="2CCAAFBD" w14:textId="77777777" w:rsidR="00286AB8" w:rsidRPr="00286AB8" w:rsidRDefault="00286AB8" w:rsidP="00286AB8">
      <w:pPr>
        <w:pStyle w:val="CMD"/>
        <w:rPr>
          <w:sz w:val="18"/>
          <w:szCs w:val="21"/>
        </w:rPr>
      </w:pPr>
      <w:r w:rsidRPr="00286AB8">
        <w:rPr>
          <w:sz w:val="18"/>
          <w:szCs w:val="21"/>
          <w:highlight w:val="yellow"/>
        </w:rPr>
        <w:t xml:space="preserve">     via FE80::2:1, GigabitEthernet0/0/0</w:t>
      </w:r>
    </w:p>
    <w:p w14:paraId="2A723CED" w14:textId="77777777" w:rsidR="00C44E89" w:rsidRDefault="00C44E89" w:rsidP="00D83E5E">
      <w:pPr>
        <w:pStyle w:val="ConfigWindow"/>
      </w:pPr>
      <w:r>
        <w:t>Close configuration window</w:t>
      </w:r>
    </w:p>
    <w:p w14:paraId="52B4627F" w14:textId="584BB9FA" w:rsidR="005302AF" w:rsidRDefault="005302AF" w:rsidP="00D83E5E">
      <w:pPr>
        <w:pStyle w:val="SubStepAlpha"/>
        <w:spacing w:before="0" w:after="0"/>
      </w:pPr>
      <w:r>
        <w:t>On R</w:t>
      </w:r>
      <w:r w:rsidR="003B2869">
        <w:t>2</w:t>
      </w:r>
      <w:r>
        <w:t xml:space="preserve">, remove the </w:t>
      </w:r>
      <w:r w:rsidRPr="00D83E5E">
        <w:rPr>
          <w:b/>
          <w:bCs/>
        </w:rPr>
        <w:t>redistribute static</w:t>
      </w:r>
      <w:r>
        <w:t xml:space="preserve"> command from EIGRP and remove the static default route.</w:t>
      </w:r>
    </w:p>
    <w:p w14:paraId="38396057" w14:textId="65465F8C" w:rsidR="00C44E89" w:rsidRDefault="00C44E89" w:rsidP="00D83E5E">
      <w:pPr>
        <w:pStyle w:val="ConfigWindow"/>
      </w:pPr>
      <w:r>
        <w:t>Open configuration window</w:t>
      </w:r>
    </w:p>
    <w:p w14:paraId="7EA1F3BE" w14:textId="1DA6F84C" w:rsidR="00796FFA" w:rsidRDefault="00CC2328" w:rsidP="00796FFA">
      <w:pPr>
        <w:pStyle w:val="SubStepAlpha"/>
      </w:pPr>
      <w:r>
        <w:t>On R</w:t>
      </w:r>
      <w:r w:rsidR="003B2869">
        <w:t>2</w:t>
      </w:r>
      <w:r>
        <w:t>, c</w:t>
      </w:r>
      <w:r w:rsidR="00796FFA">
        <w:t xml:space="preserve">onfigure </w:t>
      </w:r>
      <w:r>
        <w:t xml:space="preserve">the </w:t>
      </w:r>
      <w:r w:rsidRPr="00CC2328">
        <w:rPr>
          <w:b/>
          <w:bCs/>
        </w:rPr>
        <w:t>ipv6 summary-address</w:t>
      </w:r>
      <w:r>
        <w:t xml:space="preserve"> command </w:t>
      </w:r>
      <w:r w:rsidR="00E76E3D">
        <w:t xml:space="preserve">on </w:t>
      </w:r>
      <w:r w:rsidR="00883D98">
        <w:t xml:space="preserve">the GigabitEthernet0/0/0 and GigabtEthernet0/0/1 </w:t>
      </w:r>
      <w:proofErr w:type="gramStart"/>
      <w:r w:rsidR="00883D98">
        <w:t>interfaces</w:t>
      </w:r>
      <w:proofErr w:type="gramEnd"/>
      <w:r w:rsidR="00796FFA">
        <w:t>.</w:t>
      </w:r>
      <w:r>
        <w:t xml:space="preserve"> Specify the </w:t>
      </w:r>
      <w:proofErr w:type="spellStart"/>
      <w:r>
        <w:t>eigrp</w:t>
      </w:r>
      <w:proofErr w:type="spellEnd"/>
      <w:r>
        <w:t xml:space="preserve"> 43 and the </w:t>
      </w:r>
      <w:proofErr w:type="gramStart"/>
      <w:r>
        <w:t>route :</w:t>
      </w:r>
      <w:proofErr w:type="gramEnd"/>
      <w:r>
        <w:t>:/0</w:t>
      </w:r>
    </w:p>
    <w:p w14:paraId="2610C686" w14:textId="77777777" w:rsidR="0011535A" w:rsidRDefault="0011535A" w:rsidP="0011535A">
      <w:pPr>
        <w:pStyle w:val="CMD"/>
        <w:rPr>
          <w:b/>
          <w:bCs/>
        </w:rPr>
      </w:pPr>
      <w:r>
        <w:t xml:space="preserve">R2(config)# </w:t>
      </w:r>
      <w:r w:rsidR="00883D98">
        <w:rPr>
          <w:b/>
          <w:bCs/>
        </w:rPr>
        <w:t>interface GigabitEthernet0/0/0</w:t>
      </w:r>
    </w:p>
    <w:p w14:paraId="6C9CB7F4" w14:textId="77777777" w:rsidR="00883D98" w:rsidRDefault="00883D98" w:rsidP="0011535A">
      <w:pPr>
        <w:pStyle w:val="CMD"/>
      </w:pPr>
      <w:r w:rsidRPr="00883D98">
        <w:t>R2(config-</w:t>
      </w:r>
      <w:proofErr w:type="gramStart"/>
      <w:r w:rsidRPr="00883D98">
        <w:t>if)#</w:t>
      </w:r>
      <w:proofErr w:type="gramEnd"/>
      <w:r>
        <w:t xml:space="preserve"> </w:t>
      </w:r>
      <w:r w:rsidRPr="00883D98">
        <w:rPr>
          <w:b/>
          <w:bCs/>
        </w:rPr>
        <w:t xml:space="preserve">ipv6 summary-address </w:t>
      </w:r>
      <w:proofErr w:type="spellStart"/>
      <w:r w:rsidRPr="00883D98">
        <w:rPr>
          <w:b/>
          <w:bCs/>
        </w:rPr>
        <w:t>eigrp</w:t>
      </w:r>
      <w:proofErr w:type="spellEnd"/>
      <w:r w:rsidRPr="00883D98">
        <w:rPr>
          <w:b/>
          <w:bCs/>
        </w:rPr>
        <w:t xml:space="preserve"> 43 ::/0</w:t>
      </w:r>
    </w:p>
    <w:p w14:paraId="5349EB19" w14:textId="77777777" w:rsidR="0011535A" w:rsidRDefault="00883D98" w:rsidP="0011535A">
      <w:pPr>
        <w:pStyle w:val="CMD"/>
        <w:rPr>
          <w:b/>
          <w:bCs/>
        </w:rPr>
      </w:pPr>
      <w:r w:rsidRPr="00883D98">
        <w:t>R2(config-</w:t>
      </w:r>
      <w:proofErr w:type="gramStart"/>
      <w:r w:rsidRPr="00883D98">
        <w:t>if)#</w:t>
      </w:r>
      <w:proofErr w:type="gramEnd"/>
      <w:r>
        <w:t xml:space="preserve"> </w:t>
      </w:r>
      <w:r>
        <w:rPr>
          <w:b/>
          <w:bCs/>
        </w:rPr>
        <w:t>interface GigabitEthernet0/0/1</w:t>
      </w:r>
    </w:p>
    <w:p w14:paraId="55CD07CE" w14:textId="577D3B96" w:rsidR="00883D98" w:rsidRDefault="00883D98" w:rsidP="00883D98">
      <w:pPr>
        <w:pStyle w:val="CMD"/>
        <w:rPr>
          <w:b/>
          <w:bCs/>
        </w:rPr>
      </w:pPr>
      <w:r w:rsidRPr="00883D98">
        <w:t>R2(config-</w:t>
      </w:r>
      <w:proofErr w:type="gramStart"/>
      <w:r w:rsidRPr="00883D98">
        <w:t>if)#</w:t>
      </w:r>
      <w:proofErr w:type="gramEnd"/>
      <w:r>
        <w:t xml:space="preserve"> </w:t>
      </w:r>
      <w:r w:rsidRPr="00883D98">
        <w:rPr>
          <w:b/>
          <w:bCs/>
        </w:rPr>
        <w:t xml:space="preserve">ipv6 summary-address </w:t>
      </w:r>
      <w:proofErr w:type="spellStart"/>
      <w:r w:rsidRPr="00883D98">
        <w:rPr>
          <w:b/>
          <w:bCs/>
        </w:rPr>
        <w:t>eigrp</w:t>
      </w:r>
      <w:proofErr w:type="spellEnd"/>
      <w:r w:rsidRPr="00883D98">
        <w:rPr>
          <w:b/>
          <w:bCs/>
        </w:rPr>
        <w:t xml:space="preserve"> 43 ::/0</w:t>
      </w:r>
    </w:p>
    <w:p w14:paraId="6312457A" w14:textId="77777777" w:rsidR="00C44E89" w:rsidRDefault="00C44E89" w:rsidP="00C44E89">
      <w:pPr>
        <w:pStyle w:val="ConfigWindow"/>
      </w:pPr>
      <w:r>
        <w:t>Close configuration window</w:t>
      </w:r>
    </w:p>
    <w:p w14:paraId="35B14EFD" w14:textId="29903AC7" w:rsidR="00796FFA" w:rsidRDefault="00796FFA" w:rsidP="00D83E5E">
      <w:pPr>
        <w:pStyle w:val="SubStepAlpha"/>
        <w:spacing w:before="0"/>
      </w:pPr>
      <w:r>
        <w:t xml:space="preserve">Go to router R1 and use the </w:t>
      </w:r>
      <w:r w:rsidRPr="00883D98">
        <w:rPr>
          <w:b/>
          <w:bCs/>
        </w:rPr>
        <w:t>show ipv6 rout</w:t>
      </w:r>
      <w:r w:rsidR="00CC2328">
        <w:rPr>
          <w:b/>
          <w:bCs/>
        </w:rPr>
        <w:t xml:space="preserve">e </w:t>
      </w:r>
      <w:proofErr w:type="spellStart"/>
      <w:r w:rsidR="00CC2328">
        <w:rPr>
          <w:b/>
          <w:bCs/>
        </w:rPr>
        <w:t>eigrp</w:t>
      </w:r>
      <w:proofErr w:type="spellEnd"/>
      <w:r w:rsidR="00CC2328">
        <w:rPr>
          <w:b/>
          <w:bCs/>
        </w:rPr>
        <w:t xml:space="preserve"> </w:t>
      </w:r>
      <w:r w:rsidR="00883D98">
        <w:t xml:space="preserve">command </w:t>
      </w:r>
      <w:r w:rsidR="0011535A">
        <w:t xml:space="preserve">to see the default route that has been </w:t>
      </w:r>
      <w:r w:rsidR="00883D98">
        <w:t>injected into the routing table</w:t>
      </w:r>
      <w:r w:rsidR="0011535A">
        <w:t xml:space="preserve">. </w:t>
      </w:r>
      <w:r w:rsidR="00CC2328">
        <w:t xml:space="preserve">Notice in the output that the route now appears as an </w:t>
      </w:r>
      <w:r w:rsidR="00FC6005">
        <w:t>i</w:t>
      </w:r>
      <w:r w:rsidR="00CC2328">
        <w:t xml:space="preserve">nternal EIGRP route with an AD of 90. Also notice that individual routes </w:t>
      </w:r>
      <w:r w:rsidR="003B2869">
        <w:t>for the 2001:db</w:t>
      </w:r>
      <w:proofErr w:type="gramStart"/>
      <w:r w:rsidR="003B2869">
        <w:t>8:cede</w:t>
      </w:r>
      <w:proofErr w:type="gramEnd"/>
      <w:r w:rsidR="003B2869">
        <w:t>::/</w:t>
      </w:r>
      <w:r w:rsidR="0042214C">
        <w:t>64</w:t>
      </w:r>
      <w:r w:rsidR="003B2869">
        <w:t xml:space="preserve"> and 2001:db8:cede:1::/</w:t>
      </w:r>
      <w:r w:rsidR="0042214C">
        <w:t>64</w:t>
      </w:r>
      <w:r w:rsidR="003B2869">
        <w:t xml:space="preserve"> networks, representing R2 interfaces Lo1 and Lo2,</w:t>
      </w:r>
      <w:r w:rsidR="00CC2328">
        <w:t xml:space="preserve"> are no longer present in the routing table.</w:t>
      </w:r>
      <w:r w:rsidR="0042214C">
        <w:t xml:space="preserve"> The </w:t>
      </w:r>
      <w:r w:rsidR="0097558C" w:rsidRPr="00D83E5E">
        <w:rPr>
          <w:b/>
          <w:bCs/>
        </w:rPr>
        <w:t xml:space="preserve">ipv6 </w:t>
      </w:r>
      <w:r w:rsidR="0042214C" w:rsidRPr="00D83E5E">
        <w:rPr>
          <w:b/>
          <w:bCs/>
        </w:rPr>
        <w:t>summary-</w:t>
      </w:r>
      <w:proofErr w:type="gramStart"/>
      <w:r w:rsidR="0042214C" w:rsidRPr="00D83E5E">
        <w:rPr>
          <w:b/>
          <w:bCs/>
        </w:rPr>
        <w:t>address :</w:t>
      </w:r>
      <w:proofErr w:type="gramEnd"/>
      <w:r w:rsidR="0042214C" w:rsidRPr="00D83E5E">
        <w:rPr>
          <w:b/>
          <w:bCs/>
        </w:rPr>
        <w:t>:/0</w:t>
      </w:r>
      <w:r w:rsidR="0042214C">
        <w:t xml:space="preserve"> command replaced all individual routes that R2 was advertising.</w:t>
      </w:r>
    </w:p>
    <w:p w14:paraId="0327021E" w14:textId="1D2B9C7E" w:rsidR="0042214C" w:rsidRDefault="0042214C" w:rsidP="00D83E5E">
      <w:pPr>
        <w:pStyle w:val="SubStepAlpha"/>
        <w:numPr>
          <w:ilvl w:val="0"/>
          <w:numId w:val="0"/>
        </w:numPr>
        <w:spacing w:after="0"/>
        <w:ind w:left="720"/>
      </w:pPr>
      <w:r w:rsidRPr="0042214C">
        <w:rPr>
          <w:b/>
          <w:bCs/>
        </w:rPr>
        <w:t>Note</w:t>
      </w:r>
      <w:r>
        <w:t xml:space="preserve">: If you were to add another summary address on R2, </w:t>
      </w:r>
      <w:r w:rsidR="00FC6005">
        <w:t xml:space="preserve">similar to </w:t>
      </w:r>
      <w:r>
        <w:t xml:space="preserve">what you </w:t>
      </w:r>
      <w:r w:rsidR="00FC6005">
        <w:t xml:space="preserve">will </w:t>
      </w:r>
      <w:r>
        <w:t>do in the next sub</w:t>
      </w:r>
      <w:r w:rsidR="00132CCA">
        <w:t>-</w:t>
      </w:r>
      <w:r>
        <w:t>step, that summary would be advertised as well.</w:t>
      </w:r>
    </w:p>
    <w:p w14:paraId="3F8A06D2" w14:textId="32DF16E4" w:rsidR="00C44E89" w:rsidRDefault="00C44E89" w:rsidP="00C44E89">
      <w:pPr>
        <w:pStyle w:val="ConfigWindow"/>
      </w:pPr>
      <w:r>
        <w:t>Open configuration window</w:t>
      </w:r>
    </w:p>
    <w:p w14:paraId="6E3021FD" w14:textId="42FB0902" w:rsidR="003133C6" w:rsidRDefault="003133C6" w:rsidP="003133C6">
      <w:pPr>
        <w:pStyle w:val="CMD"/>
      </w:pPr>
      <w:r>
        <w:t>R1#</w:t>
      </w:r>
      <w:r w:rsidR="0011535A">
        <w:t xml:space="preserve"> </w:t>
      </w:r>
      <w:r w:rsidRPr="0011535A">
        <w:rPr>
          <w:b/>
          <w:bCs/>
        </w:rPr>
        <w:t>show ipv6 route</w:t>
      </w:r>
      <w:r w:rsidR="00286AB8">
        <w:rPr>
          <w:b/>
          <w:bCs/>
        </w:rPr>
        <w:t xml:space="preserve"> </w:t>
      </w:r>
      <w:proofErr w:type="spellStart"/>
      <w:r w:rsidR="00286AB8">
        <w:rPr>
          <w:b/>
          <w:bCs/>
        </w:rPr>
        <w:t>eigrp</w:t>
      </w:r>
      <w:proofErr w:type="spellEnd"/>
    </w:p>
    <w:p w14:paraId="382FD15F" w14:textId="1F1EF2F5" w:rsidR="00286AB8" w:rsidRDefault="00286AB8" w:rsidP="00D83E5E">
      <w:pPr>
        <w:pStyle w:val="CMDOutput"/>
      </w:pPr>
      <w:r>
        <w:t>&lt;output omitted&gt;</w:t>
      </w:r>
    </w:p>
    <w:p w14:paraId="1D80048D" w14:textId="77777777" w:rsidR="00286AB8" w:rsidRPr="00286AB8" w:rsidRDefault="00286AB8" w:rsidP="00D83E5E">
      <w:pPr>
        <w:pStyle w:val="CMDOutput"/>
        <w:rPr>
          <w:highlight w:val="yellow"/>
        </w:rPr>
      </w:pPr>
      <w:r w:rsidRPr="00286AB8">
        <w:rPr>
          <w:highlight w:val="yellow"/>
        </w:rPr>
        <w:t xml:space="preserve">D </w:t>
      </w:r>
      <w:proofErr w:type="gramStart"/>
      <w:r w:rsidRPr="00286AB8">
        <w:rPr>
          <w:highlight w:val="yellow"/>
        </w:rPr>
        <w:t xml:space="preserve">  :</w:t>
      </w:r>
      <w:proofErr w:type="gramEnd"/>
      <w:r w:rsidRPr="00286AB8">
        <w:rPr>
          <w:highlight w:val="yellow"/>
        </w:rPr>
        <w:t>:/0 [90/15360]</w:t>
      </w:r>
    </w:p>
    <w:p w14:paraId="533B634C" w14:textId="77777777" w:rsidR="00286AB8" w:rsidRDefault="00286AB8" w:rsidP="00D83E5E">
      <w:pPr>
        <w:pStyle w:val="CMDOutput"/>
      </w:pPr>
      <w:r w:rsidRPr="00286AB8">
        <w:rPr>
          <w:highlight w:val="yellow"/>
        </w:rPr>
        <w:t xml:space="preserve">     via FE80::2:1, GigabitEthernet0/0/0</w:t>
      </w:r>
    </w:p>
    <w:p w14:paraId="285D3ECA" w14:textId="77777777" w:rsidR="00286AB8" w:rsidRDefault="00286AB8" w:rsidP="00D83E5E">
      <w:pPr>
        <w:pStyle w:val="CMDOutput"/>
      </w:pPr>
      <w:r>
        <w:t>D   2001:DB</w:t>
      </w:r>
      <w:proofErr w:type="gramStart"/>
      <w:r>
        <w:t>8:ABCD</w:t>
      </w:r>
      <w:proofErr w:type="gramEnd"/>
      <w:r>
        <w:t>:8::/64 [90/16000]</w:t>
      </w:r>
    </w:p>
    <w:p w14:paraId="1C3E9F9B" w14:textId="2D1F4A18" w:rsidR="00286AB8" w:rsidRDefault="00286AB8" w:rsidP="00D83E5E">
      <w:pPr>
        <w:pStyle w:val="CMDOutput"/>
      </w:pPr>
      <w:r>
        <w:t xml:space="preserve">     via FE</w:t>
      </w:r>
      <w:proofErr w:type="gramStart"/>
      <w:r>
        <w:t>80::</w:t>
      </w:r>
      <w:proofErr w:type="gramEnd"/>
      <w:r>
        <w:t>D</w:t>
      </w:r>
      <w:r w:rsidR="000349F0">
        <w:t>1</w:t>
      </w:r>
      <w:r>
        <w:t>:1, GigabitEthernet0/0/1.1</w:t>
      </w:r>
    </w:p>
    <w:p w14:paraId="297DB714" w14:textId="77777777" w:rsidR="00286AB8" w:rsidRDefault="00286AB8" w:rsidP="00D83E5E">
      <w:pPr>
        <w:pStyle w:val="CMDOutput"/>
      </w:pPr>
      <w:r>
        <w:t>D   2001:DB</w:t>
      </w:r>
      <w:proofErr w:type="gramStart"/>
      <w:r>
        <w:t>8:ABCD</w:t>
      </w:r>
      <w:proofErr w:type="gramEnd"/>
      <w:r>
        <w:t>:9::/64 [90/16000]</w:t>
      </w:r>
    </w:p>
    <w:p w14:paraId="56E555D4" w14:textId="246A36AA" w:rsidR="00286AB8" w:rsidRDefault="00286AB8" w:rsidP="00D83E5E">
      <w:pPr>
        <w:pStyle w:val="CMDOutput"/>
      </w:pPr>
      <w:r>
        <w:t xml:space="preserve">     via FE</w:t>
      </w:r>
      <w:proofErr w:type="gramStart"/>
      <w:r>
        <w:t>80::</w:t>
      </w:r>
      <w:proofErr w:type="gramEnd"/>
      <w:r>
        <w:t>D</w:t>
      </w:r>
      <w:r w:rsidR="000349F0">
        <w:t>1</w:t>
      </w:r>
      <w:r>
        <w:t>:1, GigabitEthernet0/0/1.1</w:t>
      </w:r>
    </w:p>
    <w:p w14:paraId="371A7E82" w14:textId="77777777" w:rsidR="00286AB8" w:rsidRDefault="00286AB8" w:rsidP="00D83E5E">
      <w:pPr>
        <w:pStyle w:val="CMDOutput"/>
      </w:pPr>
      <w:r>
        <w:t>D   2001:DB</w:t>
      </w:r>
      <w:proofErr w:type="gramStart"/>
      <w:r>
        <w:t>8:ABCD</w:t>
      </w:r>
      <w:proofErr w:type="gramEnd"/>
      <w:r>
        <w:t>:10::/64 [90/16000]</w:t>
      </w:r>
    </w:p>
    <w:p w14:paraId="0E740890" w14:textId="19BFD73A" w:rsidR="00286AB8" w:rsidRDefault="00286AB8" w:rsidP="00D83E5E">
      <w:pPr>
        <w:pStyle w:val="CMDOutput"/>
      </w:pPr>
      <w:r>
        <w:t xml:space="preserve">     via FE</w:t>
      </w:r>
      <w:proofErr w:type="gramStart"/>
      <w:r>
        <w:t>80::</w:t>
      </w:r>
      <w:proofErr w:type="gramEnd"/>
      <w:r>
        <w:t>D</w:t>
      </w:r>
      <w:r w:rsidR="000349F0">
        <w:t>1</w:t>
      </w:r>
      <w:r>
        <w:t>:1, GigabitEthernet0/0/1.1</w:t>
      </w:r>
    </w:p>
    <w:p w14:paraId="14792CCB" w14:textId="77777777" w:rsidR="00286AB8" w:rsidRDefault="00286AB8" w:rsidP="00D83E5E">
      <w:pPr>
        <w:pStyle w:val="CMDOutput"/>
      </w:pPr>
      <w:r>
        <w:t>D   2001:DB</w:t>
      </w:r>
      <w:proofErr w:type="gramStart"/>
      <w:r>
        <w:t>8:ABCD</w:t>
      </w:r>
      <w:proofErr w:type="gramEnd"/>
      <w:r>
        <w:t>:11::/64 [90/16000]</w:t>
      </w:r>
    </w:p>
    <w:p w14:paraId="07B82F3B" w14:textId="6FB079C6" w:rsidR="00286AB8" w:rsidRDefault="00286AB8" w:rsidP="00D83E5E">
      <w:pPr>
        <w:pStyle w:val="CMDOutput"/>
      </w:pPr>
      <w:r>
        <w:t xml:space="preserve">     via FE</w:t>
      </w:r>
      <w:proofErr w:type="gramStart"/>
      <w:r>
        <w:t>80::</w:t>
      </w:r>
      <w:proofErr w:type="gramEnd"/>
      <w:r>
        <w:t>D</w:t>
      </w:r>
      <w:r w:rsidR="000349F0">
        <w:t>1</w:t>
      </w:r>
      <w:r>
        <w:t>:1, GigabitEthernet0/0/1.1</w:t>
      </w:r>
    </w:p>
    <w:p w14:paraId="3FF8A8D9" w14:textId="77777777" w:rsidR="00286AB8" w:rsidRDefault="00286AB8" w:rsidP="00D83E5E">
      <w:pPr>
        <w:pStyle w:val="CMDOutput"/>
      </w:pPr>
      <w:r>
        <w:lastRenderedPageBreak/>
        <w:t>D   2001:DB</w:t>
      </w:r>
      <w:proofErr w:type="gramStart"/>
      <w:r>
        <w:t>8:ABCD</w:t>
      </w:r>
      <w:proofErr w:type="gramEnd"/>
      <w:r>
        <w:t>:12::/64 [90/16000]</w:t>
      </w:r>
    </w:p>
    <w:p w14:paraId="4172726F" w14:textId="603C997D" w:rsidR="00286AB8" w:rsidRDefault="00286AB8" w:rsidP="00D83E5E">
      <w:pPr>
        <w:pStyle w:val="CMDOutput"/>
      </w:pPr>
      <w:r>
        <w:t xml:space="preserve">     via FE</w:t>
      </w:r>
      <w:proofErr w:type="gramStart"/>
      <w:r>
        <w:t>80::</w:t>
      </w:r>
      <w:proofErr w:type="gramEnd"/>
      <w:r>
        <w:t>D</w:t>
      </w:r>
      <w:r w:rsidR="000349F0">
        <w:t>1</w:t>
      </w:r>
      <w:r>
        <w:t>:1, GigabitEthernet0/0/1.1</w:t>
      </w:r>
    </w:p>
    <w:p w14:paraId="5E9CF1DA" w14:textId="77777777" w:rsidR="00286AB8" w:rsidRDefault="00286AB8" w:rsidP="00D83E5E">
      <w:pPr>
        <w:pStyle w:val="CMDOutput"/>
      </w:pPr>
      <w:r>
        <w:t>D   2001:DB</w:t>
      </w:r>
      <w:proofErr w:type="gramStart"/>
      <w:r>
        <w:t>8:ACAD</w:t>
      </w:r>
      <w:proofErr w:type="gramEnd"/>
      <w:r>
        <w:t>:3::/64 [90/15360]</w:t>
      </w:r>
    </w:p>
    <w:p w14:paraId="45F716C1" w14:textId="0FD9344B" w:rsidR="00286AB8" w:rsidRDefault="00286AB8" w:rsidP="00D83E5E">
      <w:pPr>
        <w:pStyle w:val="CMDOutput"/>
      </w:pPr>
      <w:r>
        <w:t xml:space="preserve">     via FE</w:t>
      </w:r>
      <w:proofErr w:type="gramStart"/>
      <w:r>
        <w:t>80::</w:t>
      </w:r>
      <w:proofErr w:type="gramEnd"/>
      <w:r>
        <w:t>D</w:t>
      </w:r>
      <w:r w:rsidR="000349F0">
        <w:t>1</w:t>
      </w:r>
      <w:r>
        <w:t>:1, GigabitEthernet0/0/1.1</w:t>
      </w:r>
    </w:p>
    <w:p w14:paraId="3330CCCC" w14:textId="77777777" w:rsidR="00286AB8" w:rsidRDefault="00286AB8" w:rsidP="00D83E5E">
      <w:pPr>
        <w:pStyle w:val="CMDOutput"/>
      </w:pPr>
      <w:r>
        <w:t>D   2001:DB</w:t>
      </w:r>
      <w:proofErr w:type="gramStart"/>
      <w:r>
        <w:t>8:CAFE</w:t>
      </w:r>
      <w:proofErr w:type="gramEnd"/>
      <w:r>
        <w:t>:2::/64 [90/20480]</w:t>
      </w:r>
    </w:p>
    <w:p w14:paraId="722D6A0D" w14:textId="617617B7" w:rsidR="00286AB8" w:rsidRDefault="00286AB8" w:rsidP="00D83E5E">
      <w:pPr>
        <w:pStyle w:val="CMDOutput"/>
      </w:pPr>
      <w:r>
        <w:t xml:space="preserve">     via FE</w:t>
      </w:r>
      <w:proofErr w:type="gramStart"/>
      <w:r>
        <w:t>80::</w:t>
      </w:r>
      <w:proofErr w:type="gramEnd"/>
      <w:r>
        <w:t>D</w:t>
      </w:r>
      <w:r w:rsidR="00D83E5E">
        <w:t>1:</w:t>
      </w:r>
      <w:r>
        <w:t>1, GigabitEthernet0/0/1.1</w:t>
      </w:r>
    </w:p>
    <w:p w14:paraId="5D3953D3" w14:textId="77777777" w:rsidR="00C44E89" w:rsidRDefault="00C44E89" w:rsidP="00C44E89">
      <w:pPr>
        <w:pStyle w:val="ConfigWindow"/>
      </w:pPr>
      <w:r>
        <w:t>Close configuration window</w:t>
      </w:r>
    </w:p>
    <w:p w14:paraId="1C90D7B3" w14:textId="5AC77DF6" w:rsidR="00806E91" w:rsidRDefault="00806E91" w:rsidP="00D83E5E">
      <w:pPr>
        <w:keepNext/>
        <w:numPr>
          <w:ilvl w:val="2"/>
          <w:numId w:val="5"/>
        </w:numPr>
        <w:spacing w:before="120" w:after="120" w:line="240" w:lineRule="auto"/>
        <w:outlineLvl w:val="2"/>
        <w:rPr>
          <w:rFonts w:eastAsia="Times New Roman"/>
          <w:b/>
          <w:bCs/>
          <w:szCs w:val="26"/>
        </w:rPr>
      </w:pPr>
      <w:r>
        <w:rPr>
          <w:rFonts w:eastAsia="Times New Roman"/>
          <w:b/>
          <w:bCs/>
          <w:szCs w:val="26"/>
        </w:rPr>
        <w:t>Configure an EIGRP for IPv6 Summary Address</w:t>
      </w:r>
      <w:r w:rsidR="00FC6005">
        <w:rPr>
          <w:rFonts w:eastAsia="Times New Roman"/>
          <w:b/>
          <w:bCs/>
          <w:szCs w:val="26"/>
        </w:rPr>
        <w:t>.</w:t>
      </w:r>
    </w:p>
    <w:p w14:paraId="7BAFB3EF" w14:textId="32382C92" w:rsidR="00806E91" w:rsidRDefault="00806E91" w:rsidP="00806E91">
      <w:pPr>
        <w:pStyle w:val="BodyTextL25"/>
      </w:pPr>
      <w:r>
        <w:t>Router R3 is configured with five loopback interface</w:t>
      </w:r>
      <w:r w:rsidR="00FC6005">
        <w:t>s</w:t>
      </w:r>
      <w:r>
        <w:t xml:space="preserve"> that simulate five IPv6 LANs. </w:t>
      </w:r>
      <w:r w:rsidR="003B2869">
        <w:t>T</w:t>
      </w:r>
      <w:r w:rsidR="00CC2328">
        <w:t xml:space="preserve">hose LAN addresses appear in the other EIGRP routers as five individual routes. </w:t>
      </w:r>
      <w:r>
        <w:t>In order to limit the impact of these five LANs on routing tables and routing protocol traffic, the routes can be configured with a single route summary address that will enable all five networks to be reached</w:t>
      </w:r>
      <w:r w:rsidR="002C41C6">
        <w:t xml:space="preserve"> without requiring separate information to be shared for each network.</w:t>
      </w:r>
    </w:p>
    <w:p w14:paraId="076104EA" w14:textId="5AB0F5E9" w:rsidR="002C41C6" w:rsidRDefault="002C41C6" w:rsidP="00D83E5E">
      <w:pPr>
        <w:pStyle w:val="SubStepAlpha"/>
        <w:spacing w:after="0"/>
      </w:pPr>
      <w:r w:rsidRPr="002C41C6">
        <w:t>To optimize EIGRP for IPv6, on R3 summarize the loopback addresses as a single route and advertise the summary route in R3’s EIGRP updates to</w:t>
      </w:r>
      <w:r w:rsidR="00127132">
        <w:t xml:space="preserve"> R1 and</w:t>
      </w:r>
      <w:r w:rsidRPr="002C41C6">
        <w:t xml:space="preserve"> R2. Us</w:t>
      </w:r>
      <w:r w:rsidR="00440222">
        <w:t>e</w:t>
      </w:r>
      <w:r w:rsidRPr="002C41C6">
        <w:t xml:space="preserve"> the same summarization method </w:t>
      </w:r>
      <w:r w:rsidR="00440222">
        <w:t xml:space="preserve">that is </w:t>
      </w:r>
      <w:r w:rsidRPr="002C41C6">
        <w:t>used for IPv4</w:t>
      </w:r>
      <w:r w:rsidR="00440222">
        <w:t xml:space="preserve"> by finding the bits that all five addresses have in common.</w:t>
      </w:r>
      <w:r w:rsidRPr="002C41C6">
        <w:t xml:space="preserve"> The IPv6 loopback addresses </w:t>
      </w:r>
      <w:r w:rsidR="00115D5E">
        <w:t>could</w:t>
      </w:r>
      <w:r w:rsidRPr="002C41C6">
        <w:t xml:space="preserve"> be summarized as </w:t>
      </w:r>
      <w:r w:rsidRPr="00115D5E">
        <w:t>2001:</w:t>
      </w:r>
      <w:r w:rsidR="00FC6005">
        <w:t>db</w:t>
      </w:r>
      <w:proofErr w:type="gramStart"/>
      <w:r w:rsidR="00FC6005" w:rsidRPr="00115D5E">
        <w:t>8</w:t>
      </w:r>
      <w:r w:rsidRPr="00115D5E">
        <w:t>:</w:t>
      </w:r>
      <w:r w:rsidR="00FC6005">
        <w:t>abcd</w:t>
      </w:r>
      <w:proofErr w:type="gramEnd"/>
      <w:r w:rsidRPr="00115D5E">
        <w:t>::/61</w:t>
      </w:r>
      <w:r w:rsidR="00115D5E">
        <w:t>, but common practice is not to split the summary at the nibble level. Therefore, summary masks will normally be 48, 52, 56, and 60 bits</w:t>
      </w:r>
      <w:r w:rsidRPr="00115D5E">
        <w:t>.</w:t>
      </w:r>
      <w:r w:rsidR="0085303C">
        <w:t xml:space="preserve"> For</w:t>
      </w:r>
      <w:r w:rsidR="00115D5E">
        <w:t xml:space="preserve"> our exercise, we will specify a </w:t>
      </w:r>
      <w:proofErr w:type="gramStart"/>
      <w:r w:rsidR="00115D5E">
        <w:t>56 bit</w:t>
      </w:r>
      <w:proofErr w:type="gramEnd"/>
      <w:r w:rsidR="00115D5E">
        <w:t xml:space="preserve"> mask</w:t>
      </w:r>
      <w:r w:rsidR="0085303C">
        <w:t>, even though that summary would indicate more networks than R3 is hosting</w:t>
      </w:r>
      <w:r w:rsidR="00115D5E">
        <w:t>.</w:t>
      </w:r>
      <w:r w:rsidRPr="002C41C6">
        <w:t xml:space="preserve"> After configuring the summary route on the interface, notice that the neighbor adjacency between R3 and R2</w:t>
      </w:r>
      <w:r w:rsidR="00632F5A">
        <w:t xml:space="preserve"> and R1</w:t>
      </w:r>
      <w:r w:rsidRPr="002C41C6">
        <w:t xml:space="preserve"> is resynchronized (restarted).</w:t>
      </w:r>
    </w:p>
    <w:p w14:paraId="56076358" w14:textId="7236DD03" w:rsidR="00C44E89" w:rsidRDefault="00C44E89" w:rsidP="00D83E5E">
      <w:pPr>
        <w:pStyle w:val="ConfigWindow"/>
      </w:pPr>
      <w:r>
        <w:t>Open configuration window</w:t>
      </w:r>
    </w:p>
    <w:p w14:paraId="30064812" w14:textId="77777777" w:rsidR="00440222" w:rsidRPr="00440222" w:rsidRDefault="00440222" w:rsidP="00632F5A">
      <w:pPr>
        <w:pStyle w:val="CMD"/>
      </w:pPr>
      <w:r w:rsidRPr="00440222">
        <w:t>R3(config)#</w:t>
      </w:r>
      <w:r w:rsidR="00632F5A">
        <w:t xml:space="preserve"> </w:t>
      </w:r>
      <w:r w:rsidRPr="00632F5A">
        <w:rPr>
          <w:b/>
          <w:bCs/>
        </w:rPr>
        <w:t xml:space="preserve">router </w:t>
      </w:r>
      <w:proofErr w:type="spellStart"/>
      <w:r w:rsidRPr="00632F5A">
        <w:rPr>
          <w:b/>
          <w:bCs/>
        </w:rPr>
        <w:t>eigrp</w:t>
      </w:r>
      <w:proofErr w:type="spellEnd"/>
      <w:r w:rsidRPr="00632F5A">
        <w:rPr>
          <w:b/>
          <w:bCs/>
        </w:rPr>
        <w:t xml:space="preserve"> EIGRP_IPV6</w:t>
      </w:r>
    </w:p>
    <w:p w14:paraId="7C07A3D1" w14:textId="77777777" w:rsidR="00440222" w:rsidRPr="00440222" w:rsidRDefault="00440222" w:rsidP="00632F5A">
      <w:pPr>
        <w:pStyle w:val="CMD"/>
      </w:pPr>
      <w:r w:rsidRPr="00440222">
        <w:t>R3(config-</w:t>
      </w:r>
      <w:proofErr w:type="gramStart"/>
      <w:r w:rsidRPr="00440222">
        <w:t>router)#</w:t>
      </w:r>
      <w:proofErr w:type="gramEnd"/>
      <w:r w:rsidR="00632F5A">
        <w:t xml:space="preserve"> </w:t>
      </w:r>
      <w:r w:rsidRPr="00632F5A">
        <w:rPr>
          <w:b/>
          <w:bCs/>
        </w:rPr>
        <w:t>address-family ipv6 unicast autonomous-system 43</w:t>
      </w:r>
    </w:p>
    <w:p w14:paraId="4C247B7E" w14:textId="77777777" w:rsidR="00440222" w:rsidRPr="00440222" w:rsidRDefault="00440222" w:rsidP="00632F5A">
      <w:pPr>
        <w:pStyle w:val="CMD"/>
      </w:pPr>
      <w:r w:rsidRPr="00440222">
        <w:t>R3(config-router-</w:t>
      </w:r>
      <w:proofErr w:type="spellStart"/>
      <w:proofErr w:type="gramStart"/>
      <w:r w:rsidRPr="00440222">
        <w:t>af</w:t>
      </w:r>
      <w:proofErr w:type="spellEnd"/>
      <w:r w:rsidRPr="00440222">
        <w:t>)#</w:t>
      </w:r>
      <w:proofErr w:type="gramEnd"/>
      <w:r w:rsidR="00632F5A">
        <w:t xml:space="preserve"> </w:t>
      </w:r>
      <w:proofErr w:type="spellStart"/>
      <w:r w:rsidRPr="00632F5A">
        <w:rPr>
          <w:b/>
          <w:bCs/>
        </w:rPr>
        <w:t>af</w:t>
      </w:r>
      <w:proofErr w:type="spellEnd"/>
      <w:r w:rsidRPr="00632F5A">
        <w:rPr>
          <w:b/>
          <w:bCs/>
        </w:rPr>
        <w:t>-interface g0/0/0</w:t>
      </w:r>
    </w:p>
    <w:p w14:paraId="2EA26046" w14:textId="51D6BF1D" w:rsidR="00440222" w:rsidRPr="00440222" w:rsidRDefault="00440222" w:rsidP="00632F5A">
      <w:pPr>
        <w:pStyle w:val="CMD"/>
      </w:pPr>
      <w:r w:rsidRPr="00440222">
        <w:t>R3(config-router-</w:t>
      </w:r>
      <w:proofErr w:type="spellStart"/>
      <w:r w:rsidRPr="00440222">
        <w:t>af</w:t>
      </w:r>
      <w:proofErr w:type="spellEnd"/>
      <w:r w:rsidRPr="00440222">
        <w:t>-</w:t>
      </w:r>
      <w:proofErr w:type="gramStart"/>
      <w:r w:rsidRPr="00440222">
        <w:t>interface)#</w:t>
      </w:r>
      <w:proofErr w:type="gramEnd"/>
      <w:r w:rsidR="00632F5A">
        <w:t xml:space="preserve"> </w:t>
      </w:r>
      <w:r w:rsidRPr="00632F5A">
        <w:rPr>
          <w:b/>
          <w:bCs/>
        </w:rPr>
        <w:t>summary-address 2001:db8:</w:t>
      </w:r>
      <w:r w:rsidR="0048479B">
        <w:rPr>
          <w:b/>
          <w:bCs/>
        </w:rPr>
        <w:t>abcd</w:t>
      </w:r>
      <w:r w:rsidRPr="00632F5A">
        <w:rPr>
          <w:b/>
          <w:bCs/>
        </w:rPr>
        <w:t>::/</w:t>
      </w:r>
      <w:r w:rsidR="0097558C">
        <w:rPr>
          <w:b/>
          <w:bCs/>
        </w:rPr>
        <w:t>56</w:t>
      </w:r>
    </w:p>
    <w:p w14:paraId="4AF53D66" w14:textId="0D03A220" w:rsidR="004026B2" w:rsidRPr="00440222" w:rsidRDefault="00440222" w:rsidP="00632F5A">
      <w:pPr>
        <w:pStyle w:val="CMD"/>
      </w:pPr>
      <w:r w:rsidRPr="00440222">
        <w:t>R3(config-router-</w:t>
      </w:r>
      <w:proofErr w:type="spellStart"/>
      <w:r w:rsidRPr="00440222">
        <w:t>af</w:t>
      </w:r>
      <w:proofErr w:type="spellEnd"/>
      <w:r w:rsidRPr="00440222">
        <w:t>-</w:t>
      </w:r>
      <w:proofErr w:type="gramStart"/>
      <w:r w:rsidRPr="00440222">
        <w:t>interface)#</w:t>
      </w:r>
      <w:proofErr w:type="gramEnd"/>
      <w:r w:rsidR="004026B2">
        <w:t xml:space="preserve"> </w:t>
      </w:r>
      <w:r w:rsidR="004026B2" w:rsidRPr="00D83E5E">
        <w:rPr>
          <w:b/>
          <w:bCs/>
        </w:rPr>
        <w:t>exit</w:t>
      </w:r>
    </w:p>
    <w:p w14:paraId="063E163C" w14:textId="4D64FE87" w:rsidR="00440222" w:rsidRPr="00440222" w:rsidRDefault="00440222" w:rsidP="00632F5A">
      <w:pPr>
        <w:pStyle w:val="CMD"/>
      </w:pPr>
      <w:r w:rsidRPr="00440222">
        <w:t>R3(config-router-</w:t>
      </w:r>
      <w:proofErr w:type="spellStart"/>
      <w:proofErr w:type="gramStart"/>
      <w:r w:rsidRPr="00440222">
        <w:t>af</w:t>
      </w:r>
      <w:proofErr w:type="spellEnd"/>
      <w:r w:rsidRPr="00440222">
        <w:t>)#</w:t>
      </w:r>
      <w:proofErr w:type="gramEnd"/>
      <w:r w:rsidR="00632F5A">
        <w:t xml:space="preserve"> </w:t>
      </w:r>
      <w:proofErr w:type="spellStart"/>
      <w:r w:rsidRPr="00632F5A">
        <w:rPr>
          <w:b/>
          <w:bCs/>
        </w:rPr>
        <w:t>af</w:t>
      </w:r>
      <w:proofErr w:type="spellEnd"/>
      <w:r w:rsidRPr="00632F5A">
        <w:rPr>
          <w:b/>
          <w:bCs/>
        </w:rPr>
        <w:t xml:space="preserve">-interface </w:t>
      </w:r>
      <w:r w:rsidR="0097558C">
        <w:rPr>
          <w:b/>
          <w:bCs/>
        </w:rPr>
        <w:t>g</w:t>
      </w:r>
      <w:r w:rsidR="0097558C" w:rsidRPr="00632F5A">
        <w:rPr>
          <w:b/>
          <w:bCs/>
        </w:rPr>
        <w:t>0</w:t>
      </w:r>
      <w:r w:rsidRPr="00632F5A">
        <w:rPr>
          <w:b/>
          <w:bCs/>
        </w:rPr>
        <w:t>/0/1</w:t>
      </w:r>
    </w:p>
    <w:p w14:paraId="16E7BCB0" w14:textId="368555CA" w:rsidR="00440222" w:rsidRPr="00440222" w:rsidRDefault="00440222" w:rsidP="00632F5A">
      <w:pPr>
        <w:pStyle w:val="CMD"/>
      </w:pPr>
      <w:r w:rsidRPr="00440222">
        <w:t>R3(config-router-</w:t>
      </w:r>
      <w:proofErr w:type="spellStart"/>
      <w:r w:rsidRPr="00440222">
        <w:t>af</w:t>
      </w:r>
      <w:proofErr w:type="spellEnd"/>
      <w:r w:rsidRPr="00440222">
        <w:t>-</w:t>
      </w:r>
      <w:proofErr w:type="gramStart"/>
      <w:r w:rsidRPr="00440222">
        <w:t>interface)#</w:t>
      </w:r>
      <w:proofErr w:type="gramEnd"/>
      <w:r w:rsidR="00632F5A">
        <w:t xml:space="preserve"> </w:t>
      </w:r>
      <w:r w:rsidRPr="00632F5A">
        <w:rPr>
          <w:b/>
          <w:bCs/>
        </w:rPr>
        <w:t>summary-address 2001:db8:a</w:t>
      </w:r>
      <w:r w:rsidR="0048479B">
        <w:rPr>
          <w:b/>
          <w:bCs/>
        </w:rPr>
        <w:t>bcd</w:t>
      </w:r>
      <w:r w:rsidRPr="00632F5A">
        <w:rPr>
          <w:b/>
          <w:bCs/>
        </w:rPr>
        <w:t>::/</w:t>
      </w:r>
      <w:r w:rsidR="0097558C">
        <w:rPr>
          <w:b/>
          <w:bCs/>
        </w:rPr>
        <w:t>56</w:t>
      </w:r>
    </w:p>
    <w:p w14:paraId="533E6AF4" w14:textId="3DC9B94C" w:rsidR="00440222" w:rsidRDefault="00440222" w:rsidP="00632F5A">
      <w:pPr>
        <w:pStyle w:val="CMD"/>
        <w:rPr>
          <w:b/>
          <w:bCs/>
        </w:rPr>
      </w:pPr>
      <w:r w:rsidRPr="00440222">
        <w:t>R3(config-router-</w:t>
      </w:r>
      <w:proofErr w:type="spellStart"/>
      <w:r w:rsidRPr="00440222">
        <w:t>af</w:t>
      </w:r>
      <w:proofErr w:type="spellEnd"/>
      <w:r w:rsidRPr="00440222">
        <w:t>-</w:t>
      </w:r>
      <w:proofErr w:type="gramStart"/>
      <w:r w:rsidRPr="00440222">
        <w:t>interface)#</w:t>
      </w:r>
      <w:proofErr w:type="gramEnd"/>
      <w:r w:rsidR="0097558C">
        <w:t xml:space="preserve"> </w:t>
      </w:r>
      <w:r w:rsidR="0097558C" w:rsidRPr="00D83E5E">
        <w:rPr>
          <w:b/>
          <w:bCs/>
        </w:rPr>
        <w:t>end</w:t>
      </w:r>
    </w:p>
    <w:p w14:paraId="01341702" w14:textId="77777777" w:rsidR="00C44E89" w:rsidRDefault="00C44E89" w:rsidP="00C44E89">
      <w:pPr>
        <w:pStyle w:val="ConfigWindow"/>
      </w:pPr>
      <w:r>
        <w:t>Close configuration window</w:t>
      </w:r>
    </w:p>
    <w:p w14:paraId="0EFE1163" w14:textId="4B00FD5D" w:rsidR="00632F5A" w:rsidRDefault="00632F5A" w:rsidP="00C44E89">
      <w:pPr>
        <w:pStyle w:val="SubStepAlpha"/>
        <w:spacing w:before="0" w:after="0"/>
      </w:pPr>
      <w:r>
        <w:t>Examine the routing table of R1 to verify that R1 is receiving only one summary route for the loopback interfaces.</w:t>
      </w:r>
    </w:p>
    <w:p w14:paraId="0004A345" w14:textId="78E12ED1" w:rsidR="005A3F65" w:rsidRDefault="005A3F65" w:rsidP="00D83E5E">
      <w:pPr>
        <w:pStyle w:val="ConfigWindow"/>
      </w:pPr>
      <w:r>
        <w:t>Open configuration window</w:t>
      </w:r>
    </w:p>
    <w:p w14:paraId="091D8DA7" w14:textId="77777777" w:rsidR="0085303C" w:rsidRPr="0085303C" w:rsidRDefault="0085303C" w:rsidP="0085303C">
      <w:pPr>
        <w:pStyle w:val="CMD"/>
        <w:rPr>
          <w:b/>
          <w:bCs/>
        </w:rPr>
      </w:pPr>
      <w:r>
        <w:t xml:space="preserve">R1# </w:t>
      </w:r>
      <w:r w:rsidRPr="0085303C">
        <w:rPr>
          <w:b/>
          <w:bCs/>
        </w:rPr>
        <w:t xml:space="preserve">show ipv6 route </w:t>
      </w:r>
      <w:proofErr w:type="spellStart"/>
      <w:r w:rsidRPr="0085303C">
        <w:rPr>
          <w:b/>
          <w:bCs/>
        </w:rPr>
        <w:t>eigrp</w:t>
      </w:r>
      <w:proofErr w:type="spellEnd"/>
    </w:p>
    <w:p w14:paraId="031503AE" w14:textId="0D8D32AB" w:rsidR="0085303C" w:rsidRDefault="0085303C" w:rsidP="0085303C">
      <w:pPr>
        <w:pStyle w:val="CMD"/>
      </w:pPr>
      <w:r>
        <w:t>&lt;output omitted&gt;</w:t>
      </w:r>
    </w:p>
    <w:p w14:paraId="583AEB3F" w14:textId="77777777" w:rsidR="0085303C" w:rsidRDefault="0085303C" w:rsidP="0085303C">
      <w:pPr>
        <w:pStyle w:val="CMD"/>
      </w:pPr>
      <w:r>
        <w:t xml:space="preserve">D </w:t>
      </w:r>
      <w:proofErr w:type="gramStart"/>
      <w:r>
        <w:t xml:space="preserve">  :</w:t>
      </w:r>
      <w:proofErr w:type="gramEnd"/>
      <w:r>
        <w:t>:/0 [90/15360]</w:t>
      </w:r>
    </w:p>
    <w:p w14:paraId="675FC334" w14:textId="77777777" w:rsidR="0085303C" w:rsidRDefault="0085303C" w:rsidP="0085303C">
      <w:pPr>
        <w:pStyle w:val="CMD"/>
      </w:pPr>
      <w:r>
        <w:t xml:space="preserve">     via FE80::2:1, GigabitEthernet0/0/0</w:t>
      </w:r>
    </w:p>
    <w:p w14:paraId="5FD08146" w14:textId="77777777" w:rsidR="0085303C" w:rsidRPr="0085303C" w:rsidRDefault="0085303C" w:rsidP="0085303C">
      <w:pPr>
        <w:pStyle w:val="CMD"/>
        <w:rPr>
          <w:highlight w:val="yellow"/>
        </w:rPr>
      </w:pPr>
      <w:r w:rsidRPr="0085303C">
        <w:rPr>
          <w:highlight w:val="yellow"/>
        </w:rPr>
        <w:t>D   2001:DB</w:t>
      </w:r>
      <w:proofErr w:type="gramStart"/>
      <w:r w:rsidRPr="0085303C">
        <w:rPr>
          <w:highlight w:val="yellow"/>
        </w:rPr>
        <w:t>8:ABCD</w:t>
      </w:r>
      <w:proofErr w:type="gramEnd"/>
      <w:r w:rsidRPr="0085303C">
        <w:rPr>
          <w:highlight w:val="yellow"/>
        </w:rPr>
        <w:t>::/56 [90/16000]</w:t>
      </w:r>
    </w:p>
    <w:p w14:paraId="5CFC3D09" w14:textId="3A7C924E" w:rsidR="0085303C" w:rsidRDefault="0085303C" w:rsidP="0085303C">
      <w:pPr>
        <w:pStyle w:val="CMD"/>
      </w:pPr>
      <w:r w:rsidRPr="0085303C">
        <w:rPr>
          <w:highlight w:val="yellow"/>
        </w:rPr>
        <w:t xml:space="preserve">     via FE</w:t>
      </w:r>
      <w:proofErr w:type="gramStart"/>
      <w:r w:rsidRPr="0085303C">
        <w:rPr>
          <w:highlight w:val="yellow"/>
        </w:rPr>
        <w:t>80::</w:t>
      </w:r>
      <w:proofErr w:type="gramEnd"/>
      <w:r w:rsidRPr="0085303C">
        <w:rPr>
          <w:highlight w:val="yellow"/>
        </w:rPr>
        <w:t>D</w:t>
      </w:r>
      <w:r w:rsidR="000349F0">
        <w:rPr>
          <w:highlight w:val="yellow"/>
        </w:rPr>
        <w:t>1</w:t>
      </w:r>
      <w:r w:rsidRPr="0085303C">
        <w:rPr>
          <w:highlight w:val="yellow"/>
        </w:rPr>
        <w:t>:1, GigabitEthernet0/0/1.1</w:t>
      </w:r>
    </w:p>
    <w:p w14:paraId="53BE5D9B" w14:textId="77777777" w:rsidR="0085303C" w:rsidRDefault="0085303C" w:rsidP="0085303C">
      <w:pPr>
        <w:pStyle w:val="CMD"/>
      </w:pPr>
      <w:r>
        <w:t>D   2001:DB</w:t>
      </w:r>
      <w:proofErr w:type="gramStart"/>
      <w:r>
        <w:t>8:ACAD</w:t>
      </w:r>
      <w:proofErr w:type="gramEnd"/>
      <w:r>
        <w:t>:3::/64 [90/15360]</w:t>
      </w:r>
    </w:p>
    <w:p w14:paraId="4919ED42" w14:textId="580594B3" w:rsidR="0085303C" w:rsidRDefault="0085303C" w:rsidP="0085303C">
      <w:pPr>
        <w:pStyle w:val="CMD"/>
      </w:pPr>
      <w:r>
        <w:t xml:space="preserve">     via FE</w:t>
      </w:r>
      <w:proofErr w:type="gramStart"/>
      <w:r>
        <w:t>80::</w:t>
      </w:r>
      <w:proofErr w:type="gramEnd"/>
      <w:r>
        <w:t>D</w:t>
      </w:r>
      <w:r w:rsidR="000349F0">
        <w:t>1</w:t>
      </w:r>
      <w:r>
        <w:t>:1, GigabitEthernet0/0/1.1</w:t>
      </w:r>
    </w:p>
    <w:p w14:paraId="02AFD0AD" w14:textId="77777777" w:rsidR="0085303C" w:rsidRDefault="0085303C" w:rsidP="0085303C">
      <w:pPr>
        <w:pStyle w:val="CMD"/>
      </w:pPr>
      <w:r>
        <w:t>D   2001:DB</w:t>
      </w:r>
      <w:proofErr w:type="gramStart"/>
      <w:r>
        <w:t>8:CAFE</w:t>
      </w:r>
      <w:proofErr w:type="gramEnd"/>
      <w:r>
        <w:t>:2::/64 [90/20480]</w:t>
      </w:r>
    </w:p>
    <w:p w14:paraId="2DE52C34" w14:textId="6926731D" w:rsidR="0085303C" w:rsidRDefault="0085303C" w:rsidP="0085303C">
      <w:pPr>
        <w:pStyle w:val="CMD"/>
      </w:pPr>
      <w:r>
        <w:t xml:space="preserve">     via FE</w:t>
      </w:r>
      <w:proofErr w:type="gramStart"/>
      <w:r>
        <w:t>80::</w:t>
      </w:r>
      <w:proofErr w:type="gramEnd"/>
      <w:r>
        <w:t>D</w:t>
      </w:r>
      <w:r w:rsidR="000349F0">
        <w:t>1</w:t>
      </w:r>
      <w:r>
        <w:t>:1, GigabitEthernet0/0/1.1</w:t>
      </w:r>
    </w:p>
    <w:p w14:paraId="07F9A01A" w14:textId="77777777" w:rsidR="00C44E89" w:rsidRDefault="00C44E89" w:rsidP="00C44E89">
      <w:pPr>
        <w:pStyle w:val="ConfigWindow"/>
      </w:pPr>
      <w:r>
        <w:t>Close configuration window</w:t>
      </w:r>
    </w:p>
    <w:p w14:paraId="43EDBD42" w14:textId="3E3979E6" w:rsidR="00A3167A" w:rsidRPr="00E53648" w:rsidRDefault="00A3167A" w:rsidP="00D83E5E">
      <w:pPr>
        <w:keepNext/>
        <w:numPr>
          <w:ilvl w:val="2"/>
          <w:numId w:val="5"/>
        </w:numPr>
        <w:spacing w:before="120" w:after="120" w:line="240" w:lineRule="auto"/>
        <w:outlineLvl w:val="2"/>
        <w:rPr>
          <w:rFonts w:eastAsia="Times New Roman"/>
          <w:b/>
          <w:bCs/>
          <w:szCs w:val="26"/>
        </w:rPr>
      </w:pPr>
      <w:r w:rsidRPr="00E53648">
        <w:rPr>
          <w:rFonts w:eastAsia="Times New Roman"/>
          <w:b/>
          <w:bCs/>
          <w:szCs w:val="26"/>
        </w:rPr>
        <w:t xml:space="preserve">Configure EIGRP </w:t>
      </w:r>
      <w:r w:rsidR="00FC6005">
        <w:rPr>
          <w:rFonts w:eastAsia="Times New Roman"/>
          <w:b/>
          <w:bCs/>
          <w:szCs w:val="26"/>
        </w:rPr>
        <w:t>a</w:t>
      </w:r>
      <w:r w:rsidRPr="00E53648">
        <w:rPr>
          <w:rFonts w:eastAsia="Times New Roman"/>
          <w:b/>
          <w:bCs/>
          <w:szCs w:val="26"/>
        </w:rPr>
        <w:t>uthentication</w:t>
      </w:r>
      <w:r w:rsidR="00FC6005">
        <w:rPr>
          <w:rFonts w:eastAsia="Times New Roman"/>
          <w:b/>
          <w:bCs/>
          <w:szCs w:val="26"/>
        </w:rPr>
        <w:t>.</w:t>
      </w:r>
    </w:p>
    <w:p w14:paraId="128272F5" w14:textId="77777777" w:rsidR="00A3167A" w:rsidRPr="00A3167A" w:rsidRDefault="00A3167A" w:rsidP="00A3167A">
      <w:pPr>
        <w:spacing w:before="120" w:after="120" w:line="240" w:lineRule="auto"/>
        <w:ind w:left="360"/>
        <w:rPr>
          <w:sz w:val="20"/>
        </w:rPr>
      </w:pPr>
      <w:r w:rsidRPr="00A3167A">
        <w:rPr>
          <w:sz w:val="20"/>
        </w:rPr>
        <w:t xml:space="preserve">EIGRP </w:t>
      </w:r>
      <w:r w:rsidR="00806E91">
        <w:rPr>
          <w:sz w:val="20"/>
        </w:rPr>
        <w:t xml:space="preserve">for IPv6 </w:t>
      </w:r>
      <w:r w:rsidRPr="00A3167A">
        <w:rPr>
          <w:sz w:val="20"/>
        </w:rPr>
        <w:t xml:space="preserve">supports authentication on an interface basis. In other words, each interface can be configured to require authentication of the connected peer. This ensures that connected devices that try to form an adjacency are authorized to do so. Classic EIGRP supports </w:t>
      </w:r>
      <w:proofErr w:type="gramStart"/>
      <w:r w:rsidRPr="00A3167A">
        <w:rPr>
          <w:sz w:val="20"/>
        </w:rPr>
        <w:t>key-chain</w:t>
      </w:r>
      <w:proofErr w:type="gramEnd"/>
      <w:r w:rsidRPr="00A3167A">
        <w:rPr>
          <w:sz w:val="20"/>
        </w:rPr>
        <w:t xml:space="preserve"> based MD5-hashed keys, while Named EIGRP adds support for SHA256-hashed keys. The two are not compatible.</w:t>
      </w:r>
    </w:p>
    <w:p w14:paraId="3180DCA6" w14:textId="77777777" w:rsidR="00A3167A" w:rsidRPr="00A3167A" w:rsidRDefault="00A3167A" w:rsidP="00A3167A">
      <w:pPr>
        <w:spacing w:before="120" w:after="120" w:line="240" w:lineRule="auto"/>
        <w:ind w:left="360"/>
        <w:rPr>
          <w:sz w:val="20"/>
        </w:rPr>
      </w:pPr>
      <w:r w:rsidRPr="00A3167A">
        <w:rPr>
          <w:sz w:val="20"/>
        </w:rPr>
        <w:lastRenderedPageBreak/>
        <w:t>In this step, you will configure both types of authentication to exercise the range of options available.</w:t>
      </w:r>
    </w:p>
    <w:p w14:paraId="379D9642" w14:textId="47D308D4" w:rsidR="00A3167A" w:rsidRPr="00D83E5E" w:rsidRDefault="00A3167A" w:rsidP="00D83E5E">
      <w:pPr>
        <w:numPr>
          <w:ilvl w:val="3"/>
          <w:numId w:val="5"/>
        </w:numPr>
        <w:spacing w:before="120" w:after="0" w:line="240" w:lineRule="auto"/>
        <w:rPr>
          <w:sz w:val="20"/>
        </w:rPr>
      </w:pPr>
      <w:r w:rsidRPr="00A3167A">
        <w:rPr>
          <w:sz w:val="20"/>
        </w:rPr>
        <w:t xml:space="preserve">On R1, R2, and R3, create a </w:t>
      </w:r>
      <w:proofErr w:type="gramStart"/>
      <w:r w:rsidRPr="00A3167A">
        <w:rPr>
          <w:sz w:val="20"/>
        </w:rPr>
        <w:t>key-chain</w:t>
      </w:r>
      <w:proofErr w:type="gramEnd"/>
      <w:r w:rsidRPr="00A3167A">
        <w:rPr>
          <w:sz w:val="20"/>
        </w:rPr>
        <w:t xml:space="preserve"> named EIGRP</w:t>
      </w:r>
      <w:r w:rsidR="00D355FF">
        <w:rPr>
          <w:sz w:val="20"/>
        </w:rPr>
        <w:t>v6</w:t>
      </w:r>
      <w:r w:rsidRPr="00A3167A">
        <w:rPr>
          <w:sz w:val="20"/>
        </w:rPr>
        <w:t xml:space="preserve">-AUTHEN-KEY with a single key. The key should have the key-string </w:t>
      </w:r>
      <w:r w:rsidRPr="00D83E5E">
        <w:rPr>
          <w:b/>
          <w:bCs/>
          <w:sz w:val="20"/>
        </w:rPr>
        <w:t>$3cre7!!</w:t>
      </w:r>
    </w:p>
    <w:p w14:paraId="427EDC18" w14:textId="4D28C665" w:rsidR="00C44E89" w:rsidRDefault="00C44E89" w:rsidP="00D83E5E">
      <w:pPr>
        <w:pStyle w:val="ConfigWindow"/>
      </w:pPr>
      <w:r>
        <w:t>Open configuration window</w:t>
      </w:r>
    </w:p>
    <w:p w14:paraId="339A4688"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R1(config)# </w:t>
      </w:r>
      <w:r w:rsidRPr="00A3167A">
        <w:rPr>
          <w:rFonts w:ascii="Courier New" w:hAnsi="Courier New"/>
          <w:b/>
          <w:bCs/>
          <w:sz w:val="20"/>
        </w:rPr>
        <w:t>key chain EIGRP</w:t>
      </w:r>
      <w:r w:rsidR="00D355FF">
        <w:rPr>
          <w:rFonts w:ascii="Courier New" w:hAnsi="Courier New"/>
          <w:b/>
          <w:bCs/>
          <w:sz w:val="20"/>
        </w:rPr>
        <w:t>v6</w:t>
      </w:r>
      <w:r w:rsidRPr="00A3167A">
        <w:rPr>
          <w:rFonts w:ascii="Courier New" w:hAnsi="Courier New"/>
          <w:b/>
          <w:bCs/>
          <w:sz w:val="20"/>
        </w:rPr>
        <w:t>-AUTHEN-KEY</w:t>
      </w:r>
    </w:p>
    <w:p w14:paraId="4090A01B"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w:t>
      </w:r>
      <w:proofErr w:type="gramStart"/>
      <w:r w:rsidRPr="00A3167A">
        <w:rPr>
          <w:rFonts w:ascii="Courier New" w:hAnsi="Courier New"/>
          <w:sz w:val="20"/>
        </w:rPr>
        <w:t>keychain)#</w:t>
      </w:r>
      <w:proofErr w:type="gramEnd"/>
      <w:r w:rsidRPr="00A3167A">
        <w:rPr>
          <w:rFonts w:ascii="Courier New" w:hAnsi="Courier New"/>
          <w:sz w:val="20"/>
        </w:rPr>
        <w:t xml:space="preserve"> </w:t>
      </w:r>
      <w:r w:rsidRPr="00A3167A">
        <w:rPr>
          <w:rFonts w:ascii="Courier New" w:hAnsi="Courier New"/>
          <w:b/>
          <w:bCs/>
          <w:sz w:val="20"/>
        </w:rPr>
        <w:t>key 1</w:t>
      </w:r>
    </w:p>
    <w:p w14:paraId="075AF757" w14:textId="3E064606"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R1(config-keychain-</w:t>
      </w:r>
      <w:proofErr w:type="gramStart"/>
      <w:r w:rsidRPr="00A3167A">
        <w:rPr>
          <w:rFonts w:ascii="Courier New" w:hAnsi="Courier New"/>
          <w:sz w:val="20"/>
        </w:rPr>
        <w:t>key)#</w:t>
      </w:r>
      <w:proofErr w:type="gramEnd"/>
      <w:r w:rsidRPr="00A3167A">
        <w:rPr>
          <w:rFonts w:ascii="Courier New" w:hAnsi="Courier New"/>
          <w:sz w:val="20"/>
        </w:rPr>
        <w:t xml:space="preserve"> </w:t>
      </w:r>
      <w:r w:rsidRPr="00A3167A">
        <w:rPr>
          <w:rFonts w:ascii="Courier New" w:hAnsi="Courier New"/>
          <w:b/>
          <w:bCs/>
          <w:sz w:val="20"/>
        </w:rPr>
        <w:t>key-string $3cre7!!</w:t>
      </w:r>
    </w:p>
    <w:p w14:paraId="47CF7BAD" w14:textId="0527CA06" w:rsidR="00A3167A" w:rsidRDefault="00A3167A" w:rsidP="00A3167A">
      <w:pPr>
        <w:spacing w:line="240" w:lineRule="auto"/>
        <w:ind w:left="720"/>
        <w:rPr>
          <w:rFonts w:ascii="Courier New" w:hAnsi="Courier New"/>
          <w:b/>
          <w:bCs/>
          <w:sz w:val="20"/>
        </w:rPr>
      </w:pPr>
      <w:r w:rsidRPr="00A3167A">
        <w:rPr>
          <w:rFonts w:ascii="Courier New" w:hAnsi="Courier New"/>
          <w:sz w:val="20"/>
        </w:rPr>
        <w:t>R1(config-keychain-</w:t>
      </w:r>
      <w:proofErr w:type="gramStart"/>
      <w:r w:rsidRPr="00A3167A">
        <w:rPr>
          <w:rFonts w:ascii="Courier New" w:hAnsi="Courier New"/>
          <w:sz w:val="20"/>
        </w:rPr>
        <w:t>key)#</w:t>
      </w:r>
      <w:proofErr w:type="gramEnd"/>
      <w:r w:rsidRPr="00A3167A">
        <w:rPr>
          <w:rFonts w:ascii="Courier New" w:hAnsi="Courier New"/>
          <w:sz w:val="20"/>
        </w:rPr>
        <w:t xml:space="preserve"> </w:t>
      </w:r>
      <w:r w:rsidR="002D1111">
        <w:rPr>
          <w:rFonts w:ascii="Courier New" w:hAnsi="Courier New"/>
          <w:b/>
          <w:bCs/>
          <w:sz w:val="20"/>
        </w:rPr>
        <w:t>end</w:t>
      </w:r>
    </w:p>
    <w:p w14:paraId="7FE23099" w14:textId="77777777" w:rsidR="00C44E89" w:rsidRDefault="00C44E89" w:rsidP="00C44E89">
      <w:pPr>
        <w:pStyle w:val="ConfigWindow"/>
      </w:pPr>
      <w:r>
        <w:t>Close configuration window</w:t>
      </w:r>
    </w:p>
    <w:p w14:paraId="7D510C6C" w14:textId="28E5BC98" w:rsidR="00A3167A" w:rsidRDefault="00A3167A" w:rsidP="00C44E89">
      <w:pPr>
        <w:numPr>
          <w:ilvl w:val="3"/>
          <w:numId w:val="5"/>
        </w:numPr>
        <w:spacing w:before="0" w:after="0" w:line="240" w:lineRule="auto"/>
        <w:rPr>
          <w:sz w:val="20"/>
        </w:rPr>
      </w:pPr>
      <w:r w:rsidRPr="00A3167A">
        <w:rPr>
          <w:sz w:val="20"/>
        </w:rPr>
        <w:t xml:space="preserve">On R2, configure interfaces </w:t>
      </w:r>
      <w:r w:rsidR="00C44E89">
        <w:rPr>
          <w:sz w:val="20"/>
        </w:rPr>
        <w:t>G</w:t>
      </w:r>
      <w:r w:rsidRPr="00A3167A">
        <w:rPr>
          <w:sz w:val="20"/>
        </w:rPr>
        <w:t xml:space="preserve">0/0/0 and </w:t>
      </w:r>
      <w:r w:rsidR="00C44E89">
        <w:rPr>
          <w:sz w:val="20"/>
        </w:rPr>
        <w:t>G</w:t>
      </w:r>
      <w:r w:rsidRPr="00A3167A">
        <w:rPr>
          <w:sz w:val="20"/>
        </w:rPr>
        <w:t xml:space="preserve">0/0/1 to use the key chain </w:t>
      </w:r>
      <w:r w:rsidR="00B27633">
        <w:rPr>
          <w:sz w:val="20"/>
        </w:rPr>
        <w:t xml:space="preserve">that </w:t>
      </w:r>
      <w:r w:rsidRPr="00A3167A">
        <w:rPr>
          <w:sz w:val="20"/>
        </w:rPr>
        <w:t xml:space="preserve">you just created with </w:t>
      </w:r>
      <w:r w:rsidR="00D83E5E">
        <w:rPr>
          <w:sz w:val="20"/>
        </w:rPr>
        <w:t>MD</w:t>
      </w:r>
      <w:r w:rsidRPr="00A3167A">
        <w:rPr>
          <w:sz w:val="20"/>
        </w:rPr>
        <w:t>5. Note that you will lose EIGRP adjacencies until the neighbor interfaces are configured.</w:t>
      </w:r>
    </w:p>
    <w:p w14:paraId="5DE81DEB" w14:textId="6FC9A8F6" w:rsidR="00C44E89" w:rsidRDefault="00C44E89" w:rsidP="00D83E5E">
      <w:pPr>
        <w:pStyle w:val="ConfigWindow"/>
      </w:pPr>
      <w:r>
        <w:t>Open configuration window</w:t>
      </w:r>
    </w:p>
    <w:p w14:paraId="295681D9"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R2(config)# </w:t>
      </w:r>
      <w:r w:rsidRPr="00A3167A">
        <w:rPr>
          <w:rFonts w:ascii="Courier New" w:hAnsi="Courier New"/>
          <w:b/>
          <w:bCs/>
          <w:sz w:val="20"/>
        </w:rPr>
        <w:t>interface g0/0/0</w:t>
      </w:r>
    </w:p>
    <w:p w14:paraId="76C029FC"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key-chain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EIGRP</w:t>
      </w:r>
      <w:r w:rsidR="0066254B">
        <w:rPr>
          <w:rFonts w:ascii="Courier New" w:hAnsi="Courier New"/>
          <w:b/>
          <w:bCs/>
          <w:sz w:val="20"/>
        </w:rPr>
        <w:t>v6</w:t>
      </w:r>
      <w:r w:rsidRPr="00A3167A">
        <w:rPr>
          <w:rFonts w:ascii="Courier New" w:hAnsi="Courier New"/>
          <w:b/>
          <w:bCs/>
          <w:sz w:val="20"/>
        </w:rPr>
        <w:t>-AUTHEN-KEY</w:t>
      </w:r>
    </w:p>
    <w:p w14:paraId="4517A5AD"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mode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md5</w:t>
      </w:r>
    </w:p>
    <w:p w14:paraId="373BC4E0"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exit</w:t>
      </w:r>
    </w:p>
    <w:p w14:paraId="0AFC95DA"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 xml:space="preserve">R2(config)# </w:t>
      </w:r>
      <w:r w:rsidRPr="00A3167A">
        <w:rPr>
          <w:rFonts w:ascii="Courier New" w:hAnsi="Courier New"/>
          <w:b/>
          <w:bCs/>
          <w:sz w:val="20"/>
        </w:rPr>
        <w:t>interface g0/0/1</w:t>
      </w:r>
    </w:p>
    <w:p w14:paraId="170D82D2"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key-chain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EIGRP</w:t>
      </w:r>
      <w:r w:rsidR="0066254B">
        <w:rPr>
          <w:rFonts w:ascii="Courier New" w:hAnsi="Courier New"/>
          <w:b/>
          <w:bCs/>
          <w:sz w:val="20"/>
        </w:rPr>
        <w:t>v6</w:t>
      </w:r>
      <w:r w:rsidRPr="00A3167A">
        <w:rPr>
          <w:rFonts w:ascii="Courier New" w:hAnsi="Courier New"/>
          <w:b/>
          <w:bCs/>
          <w:sz w:val="20"/>
        </w:rPr>
        <w:t>-AUTHEN-KEY</w:t>
      </w:r>
    </w:p>
    <w:p w14:paraId="7C6075B9"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mode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md5</w:t>
      </w:r>
    </w:p>
    <w:p w14:paraId="1B912655" w14:textId="1080DE60" w:rsidR="00A3167A" w:rsidRDefault="00A3167A" w:rsidP="00A3167A">
      <w:pPr>
        <w:spacing w:line="240" w:lineRule="auto"/>
        <w:ind w:left="720"/>
        <w:rPr>
          <w:rFonts w:ascii="Courier New" w:hAnsi="Courier New"/>
          <w:b/>
          <w:bCs/>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002D1111">
        <w:rPr>
          <w:rFonts w:ascii="Courier New" w:hAnsi="Courier New"/>
          <w:b/>
          <w:bCs/>
          <w:sz w:val="20"/>
        </w:rPr>
        <w:t>end</w:t>
      </w:r>
    </w:p>
    <w:p w14:paraId="10B878D1" w14:textId="77777777" w:rsidR="00C44E89" w:rsidRDefault="00C44E89" w:rsidP="00C44E89">
      <w:pPr>
        <w:pStyle w:val="ConfigWindow"/>
      </w:pPr>
      <w:r>
        <w:t>Close configuration window</w:t>
      </w:r>
    </w:p>
    <w:p w14:paraId="6092DB33" w14:textId="7731FC9E" w:rsidR="00A3167A" w:rsidRDefault="00A3167A" w:rsidP="00C44E89">
      <w:pPr>
        <w:numPr>
          <w:ilvl w:val="3"/>
          <w:numId w:val="5"/>
        </w:numPr>
        <w:spacing w:before="0" w:after="0" w:line="240" w:lineRule="auto"/>
        <w:rPr>
          <w:sz w:val="20"/>
        </w:rPr>
      </w:pPr>
      <w:r w:rsidRPr="00A3167A">
        <w:rPr>
          <w:sz w:val="20"/>
        </w:rPr>
        <w:t>Configure interface</w:t>
      </w:r>
      <w:r w:rsidR="004B1549">
        <w:rPr>
          <w:sz w:val="20"/>
        </w:rPr>
        <w:t>s</w:t>
      </w:r>
      <w:r w:rsidRPr="00A3167A">
        <w:rPr>
          <w:sz w:val="20"/>
        </w:rPr>
        <w:t xml:space="preserve"> </w:t>
      </w:r>
      <w:r w:rsidR="004B1549">
        <w:rPr>
          <w:sz w:val="20"/>
        </w:rPr>
        <w:t xml:space="preserve">GigabitEthernet0/0/0 on R1 and R3 </w:t>
      </w:r>
      <w:r w:rsidRPr="00A3167A">
        <w:rPr>
          <w:sz w:val="20"/>
        </w:rPr>
        <w:t xml:space="preserve">to use the key chain with </w:t>
      </w:r>
      <w:r w:rsidR="007F0395">
        <w:rPr>
          <w:sz w:val="20"/>
        </w:rPr>
        <w:t>MD</w:t>
      </w:r>
      <w:r w:rsidRPr="00A3167A">
        <w:rPr>
          <w:sz w:val="20"/>
        </w:rPr>
        <w:t>5. EIGRP adjacencies with R2 should be restored.</w:t>
      </w:r>
    </w:p>
    <w:p w14:paraId="5956A62B" w14:textId="35271477" w:rsidR="00C44E89" w:rsidRDefault="00C44E89" w:rsidP="00D83E5E">
      <w:pPr>
        <w:pStyle w:val="ConfigWindow"/>
      </w:pPr>
      <w:r>
        <w:t>Open configuration window</w:t>
      </w:r>
    </w:p>
    <w:p w14:paraId="7CF016BB"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R1(config)# </w:t>
      </w:r>
      <w:r w:rsidRPr="00A3167A">
        <w:rPr>
          <w:rFonts w:ascii="Courier New" w:hAnsi="Courier New"/>
          <w:b/>
          <w:bCs/>
          <w:sz w:val="20"/>
        </w:rPr>
        <w:t xml:space="preserve">router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4B1549">
        <w:rPr>
          <w:rFonts w:ascii="Courier New" w:hAnsi="Courier New"/>
          <w:b/>
          <w:bCs/>
          <w:sz w:val="20"/>
        </w:rPr>
        <w:t>EIGRP_IPV6</w:t>
      </w:r>
    </w:p>
    <w:p w14:paraId="21A4F0A8"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w:t>
      </w:r>
      <w:proofErr w:type="gramStart"/>
      <w:r w:rsidRPr="00A3167A">
        <w:rPr>
          <w:rFonts w:ascii="Courier New" w:hAnsi="Courier New"/>
          <w:sz w:val="20"/>
        </w:rPr>
        <w:t>router)#</w:t>
      </w:r>
      <w:proofErr w:type="gramEnd"/>
      <w:r w:rsidRPr="00A3167A">
        <w:rPr>
          <w:rFonts w:ascii="Courier New" w:hAnsi="Courier New"/>
          <w:sz w:val="20"/>
        </w:rPr>
        <w:t xml:space="preserve"> </w:t>
      </w:r>
      <w:r w:rsidRPr="00A3167A">
        <w:rPr>
          <w:rFonts w:ascii="Courier New" w:hAnsi="Courier New"/>
          <w:b/>
          <w:bCs/>
          <w:sz w:val="20"/>
        </w:rPr>
        <w:t>address-family ipv</w:t>
      </w:r>
      <w:r w:rsidR="004B1549">
        <w:rPr>
          <w:rFonts w:ascii="Courier New" w:hAnsi="Courier New"/>
          <w:b/>
          <w:bCs/>
          <w:sz w:val="20"/>
        </w:rPr>
        <w:t>6</w:t>
      </w:r>
      <w:r w:rsidRPr="00A3167A">
        <w:rPr>
          <w:rFonts w:ascii="Courier New" w:hAnsi="Courier New"/>
          <w:b/>
          <w:bCs/>
          <w:sz w:val="20"/>
        </w:rPr>
        <w:t xml:space="preserve"> unicast autonomous-system </w:t>
      </w:r>
      <w:r w:rsidR="004B1549">
        <w:rPr>
          <w:rFonts w:ascii="Courier New" w:hAnsi="Courier New"/>
          <w:b/>
          <w:bCs/>
          <w:sz w:val="20"/>
        </w:rPr>
        <w:t>43</w:t>
      </w:r>
    </w:p>
    <w:p w14:paraId="4FB12616" w14:textId="53B5364E"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-interface g0/0/0</w:t>
      </w:r>
    </w:p>
    <w:p w14:paraId="5A0EF7A7" w14:textId="69F12061"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authentication key-chain EIGRP</w:t>
      </w:r>
      <w:r w:rsidR="0066254B">
        <w:rPr>
          <w:rFonts w:ascii="Courier New" w:hAnsi="Courier New"/>
          <w:b/>
          <w:bCs/>
          <w:sz w:val="20"/>
        </w:rPr>
        <w:t>v6</w:t>
      </w:r>
      <w:r w:rsidRPr="00A3167A">
        <w:rPr>
          <w:rFonts w:ascii="Courier New" w:hAnsi="Courier New"/>
          <w:b/>
          <w:bCs/>
          <w:sz w:val="20"/>
        </w:rPr>
        <w:t>-AUTHEN-KEY</w:t>
      </w:r>
    </w:p>
    <w:p w14:paraId="0B3F9D75" w14:textId="62742578"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authentication mode md5</w:t>
      </w:r>
    </w:p>
    <w:p w14:paraId="0C312FED" w14:textId="1A7BC30A"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002D1111">
        <w:rPr>
          <w:rFonts w:ascii="Courier New" w:hAnsi="Courier New"/>
          <w:b/>
          <w:bCs/>
          <w:sz w:val="20"/>
        </w:rPr>
        <w:t>end</w:t>
      </w:r>
    </w:p>
    <w:p w14:paraId="56085BF5" w14:textId="77777777" w:rsidR="00A3167A" w:rsidRPr="00A3167A" w:rsidRDefault="00A3167A" w:rsidP="00A3167A">
      <w:pPr>
        <w:numPr>
          <w:ilvl w:val="3"/>
          <w:numId w:val="5"/>
        </w:numPr>
        <w:spacing w:before="120" w:after="120" w:line="240" w:lineRule="auto"/>
        <w:rPr>
          <w:sz w:val="20"/>
        </w:rPr>
      </w:pPr>
      <w:r w:rsidRPr="00A3167A">
        <w:rPr>
          <w:sz w:val="20"/>
        </w:rPr>
        <w:t xml:space="preserve">Use the </w:t>
      </w:r>
      <w:r w:rsidRPr="00A3167A">
        <w:rPr>
          <w:b/>
          <w:bCs/>
          <w:sz w:val="20"/>
        </w:rPr>
        <w:t xml:space="preserve">show </w:t>
      </w:r>
      <w:proofErr w:type="spellStart"/>
      <w:r w:rsidRPr="00A3167A">
        <w:rPr>
          <w:b/>
          <w:bCs/>
          <w:sz w:val="20"/>
        </w:rPr>
        <w:t>ip</w:t>
      </w:r>
      <w:proofErr w:type="spellEnd"/>
      <w:r w:rsidRPr="00A3167A">
        <w:rPr>
          <w:b/>
          <w:bCs/>
          <w:sz w:val="20"/>
        </w:rPr>
        <w:t xml:space="preserve"> </w:t>
      </w:r>
      <w:proofErr w:type="spellStart"/>
      <w:r w:rsidRPr="00A3167A">
        <w:rPr>
          <w:b/>
          <w:bCs/>
          <w:sz w:val="20"/>
        </w:rPr>
        <w:t>eigrp</w:t>
      </w:r>
      <w:proofErr w:type="spellEnd"/>
      <w:r w:rsidRPr="00A3167A">
        <w:rPr>
          <w:b/>
          <w:bCs/>
          <w:sz w:val="20"/>
        </w:rPr>
        <w:t xml:space="preserve"> interface detail</w:t>
      </w:r>
      <w:r w:rsidRPr="00A3167A">
        <w:rPr>
          <w:sz w:val="20"/>
        </w:rPr>
        <w:t xml:space="preserve"> </w:t>
      </w:r>
      <w:r w:rsidRPr="00A3167A">
        <w:rPr>
          <w:b/>
          <w:bCs/>
          <w:sz w:val="20"/>
        </w:rPr>
        <w:t>| section Gi0/0/0</w:t>
      </w:r>
      <w:r w:rsidRPr="00A3167A">
        <w:rPr>
          <w:sz w:val="20"/>
        </w:rPr>
        <w:t xml:space="preserve"> command to verify authentication is in place and what type it is.</w:t>
      </w:r>
    </w:p>
    <w:p w14:paraId="19BC9D13" w14:textId="5881443E" w:rsidR="00A3167A" w:rsidRPr="00A3167A" w:rsidRDefault="00A3167A" w:rsidP="00D83E5E">
      <w:pPr>
        <w:pStyle w:val="CMD"/>
      </w:pPr>
      <w:r w:rsidRPr="00A3167A">
        <w:t xml:space="preserve">R1# </w:t>
      </w:r>
      <w:r w:rsidRPr="00D83E5E">
        <w:rPr>
          <w:b/>
          <w:bCs/>
        </w:rPr>
        <w:t>show ip</w:t>
      </w:r>
      <w:r w:rsidR="0085303C" w:rsidRPr="00D83E5E">
        <w:rPr>
          <w:b/>
          <w:bCs/>
        </w:rPr>
        <w:t>v6</w:t>
      </w:r>
      <w:r w:rsidRPr="00D83E5E">
        <w:rPr>
          <w:b/>
          <w:bCs/>
        </w:rPr>
        <w:t xml:space="preserve"> </w:t>
      </w:r>
      <w:proofErr w:type="spellStart"/>
      <w:r w:rsidRPr="00D83E5E">
        <w:rPr>
          <w:b/>
          <w:bCs/>
        </w:rPr>
        <w:t>eigrp</w:t>
      </w:r>
      <w:proofErr w:type="spellEnd"/>
      <w:r w:rsidRPr="00D83E5E">
        <w:rPr>
          <w:b/>
          <w:bCs/>
        </w:rPr>
        <w:t xml:space="preserve"> interface detail | section Gi0/0/0</w:t>
      </w:r>
    </w:p>
    <w:p w14:paraId="73E297EC" w14:textId="77777777" w:rsidR="00A3167A" w:rsidRPr="00A3167A" w:rsidRDefault="00A3167A" w:rsidP="00D83E5E">
      <w:pPr>
        <w:pStyle w:val="CMDOutput"/>
      </w:pPr>
      <w:r w:rsidRPr="00A3167A">
        <w:t>Gi0/0/0                  1        0/0       0/0           1       0/050           0</w:t>
      </w:r>
    </w:p>
    <w:p w14:paraId="56EB3783" w14:textId="77777777" w:rsidR="00A3167A" w:rsidRPr="00A3167A" w:rsidRDefault="00A3167A" w:rsidP="00D83E5E">
      <w:pPr>
        <w:pStyle w:val="CMDOutput"/>
      </w:pPr>
      <w:r w:rsidRPr="00A3167A">
        <w:t xml:space="preserve">  Hello-interval is 5, Hold-time is 15</w:t>
      </w:r>
    </w:p>
    <w:p w14:paraId="18BD8352" w14:textId="77777777" w:rsidR="00A3167A" w:rsidRPr="00A3167A" w:rsidRDefault="00A3167A" w:rsidP="00D83E5E">
      <w:pPr>
        <w:pStyle w:val="CMDOutput"/>
      </w:pPr>
      <w:r w:rsidRPr="00A3167A">
        <w:t xml:space="preserve">  Split-horizon is enabled</w:t>
      </w:r>
    </w:p>
    <w:p w14:paraId="39639564" w14:textId="77777777" w:rsidR="00A3167A" w:rsidRPr="00A3167A" w:rsidRDefault="00A3167A" w:rsidP="00D83E5E">
      <w:pPr>
        <w:pStyle w:val="CMDOutput"/>
      </w:pPr>
      <w:r w:rsidRPr="00A3167A">
        <w:t xml:space="preserve">  Next </w:t>
      </w:r>
      <w:proofErr w:type="spellStart"/>
      <w:r w:rsidRPr="00A3167A">
        <w:t>xmit</w:t>
      </w:r>
      <w:proofErr w:type="spellEnd"/>
      <w:r w:rsidRPr="00A3167A">
        <w:t xml:space="preserve"> serial &lt;none&gt;</w:t>
      </w:r>
    </w:p>
    <w:p w14:paraId="3C66E470" w14:textId="77777777" w:rsidR="00A3167A" w:rsidRPr="00A3167A" w:rsidRDefault="00A3167A" w:rsidP="00D83E5E">
      <w:pPr>
        <w:pStyle w:val="CMDOutput"/>
      </w:pPr>
      <w:r w:rsidRPr="00A3167A">
        <w:t xml:space="preserve">  Packetized sent/expedited: 14/2</w:t>
      </w:r>
    </w:p>
    <w:p w14:paraId="52565EA0" w14:textId="77777777" w:rsidR="00A3167A" w:rsidRPr="00A3167A" w:rsidRDefault="00A3167A" w:rsidP="00D83E5E">
      <w:pPr>
        <w:pStyle w:val="CMDOutput"/>
      </w:pPr>
      <w:r w:rsidRPr="00A3167A">
        <w:t xml:space="preserve">  Hello's sent/expedited: 186/4</w:t>
      </w:r>
    </w:p>
    <w:p w14:paraId="5678F3F8" w14:textId="77777777" w:rsidR="00A3167A" w:rsidRPr="00A3167A" w:rsidRDefault="00A3167A" w:rsidP="00D83E5E">
      <w:pPr>
        <w:pStyle w:val="CMDOutput"/>
      </w:pPr>
      <w:r w:rsidRPr="00A3167A">
        <w:t xml:space="preserve">  Un/reliable </w:t>
      </w:r>
      <w:proofErr w:type="spellStart"/>
      <w:r w:rsidRPr="00A3167A">
        <w:t>mcasts</w:t>
      </w:r>
      <w:proofErr w:type="spellEnd"/>
      <w:r w:rsidRPr="00A3167A">
        <w:t>: 0/</w:t>
      </w:r>
      <w:proofErr w:type="gramStart"/>
      <w:r w:rsidRPr="00A3167A">
        <w:t>11  Un</w:t>
      </w:r>
      <w:proofErr w:type="gramEnd"/>
      <w:r w:rsidRPr="00A3167A">
        <w:t xml:space="preserve">/reliable </w:t>
      </w:r>
      <w:proofErr w:type="spellStart"/>
      <w:r w:rsidRPr="00A3167A">
        <w:t>ucasts</w:t>
      </w:r>
      <w:proofErr w:type="spellEnd"/>
      <w:r w:rsidRPr="00A3167A">
        <w:t>: 15/7</w:t>
      </w:r>
    </w:p>
    <w:p w14:paraId="793454BF" w14:textId="77777777" w:rsidR="00A3167A" w:rsidRPr="00A3167A" w:rsidRDefault="00A3167A" w:rsidP="00D83E5E">
      <w:pPr>
        <w:pStyle w:val="CMDOutput"/>
      </w:pPr>
      <w:r w:rsidRPr="00A3167A">
        <w:t xml:space="preserve">  </w:t>
      </w:r>
      <w:proofErr w:type="spellStart"/>
      <w:r w:rsidRPr="00A3167A">
        <w:t>Mcast</w:t>
      </w:r>
      <w:proofErr w:type="spellEnd"/>
      <w:r w:rsidRPr="00A3167A">
        <w:t xml:space="preserve"> exceptions: </w:t>
      </w:r>
      <w:proofErr w:type="gramStart"/>
      <w:r w:rsidRPr="00A3167A">
        <w:t>0  CR</w:t>
      </w:r>
      <w:proofErr w:type="gramEnd"/>
      <w:r w:rsidRPr="00A3167A">
        <w:t xml:space="preserve"> packets: 0  ACKs suppressed: 0</w:t>
      </w:r>
    </w:p>
    <w:p w14:paraId="67A4138D" w14:textId="77777777" w:rsidR="00A3167A" w:rsidRPr="00A3167A" w:rsidRDefault="00A3167A" w:rsidP="00D83E5E">
      <w:pPr>
        <w:pStyle w:val="CMDOutput"/>
      </w:pPr>
      <w:r w:rsidRPr="00A3167A">
        <w:t xml:space="preserve">  Retransmissions sent: </w:t>
      </w:r>
      <w:proofErr w:type="gramStart"/>
      <w:r w:rsidRPr="00A3167A">
        <w:t>3  Out</w:t>
      </w:r>
      <w:proofErr w:type="gramEnd"/>
      <w:r w:rsidRPr="00A3167A">
        <w:t>-of-sequence rcvd: 0</w:t>
      </w:r>
    </w:p>
    <w:p w14:paraId="1C8F0548" w14:textId="77777777" w:rsidR="00A3167A" w:rsidRPr="00A3167A" w:rsidRDefault="00A3167A" w:rsidP="00D83E5E">
      <w:pPr>
        <w:pStyle w:val="CMDOutput"/>
      </w:pPr>
      <w:r w:rsidRPr="00A3167A">
        <w:t xml:space="preserve">  Topology-ids on interface - 0</w:t>
      </w:r>
    </w:p>
    <w:p w14:paraId="35CA54B4" w14:textId="77777777" w:rsidR="00A3167A" w:rsidRPr="00A3167A" w:rsidRDefault="00A3167A" w:rsidP="00D83E5E">
      <w:pPr>
        <w:pStyle w:val="CMDOutput"/>
      </w:pPr>
      <w:r w:rsidRPr="00A3167A">
        <w:t xml:space="preserve">  </w:t>
      </w:r>
      <w:r w:rsidRPr="00A3167A">
        <w:rPr>
          <w:highlight w:val="yellow"/>
        </w:rPr>
        <w:t>Authentication mode is md</w:t>
      </w:r>
      <w:proofErr w:type="gramStart"/>
      <w:r w:rsidRPr="00A3167A">
        <w:rPr>
          <w:highlight w:val="yellow"/>
        </w:rPr>
        <w:t>5,  key</w:t>
      </w:r>
      <w:proofErr w:type="gramEnd"/>
      <w:r w:rsidRPr="00A3167A">
        <w:rPr>
          <w:highlight w:val="yellow"/>
        </w:rPr>
        <w:t>-chain is "EIGRP-AUTHEN-KEY"</w:t>
      </w:r>
    </w:p>
    <w:p w14:paraId="2E20440D" w14:textId="77777777" w:rsidR="00A3167A" w:rsidRPr="00A3167A" w:rsidRDefault="00A3167A" w:rsidP="00D83E5E">
      <w:pPr>
        <w:pStyle w:val="CMDOutput"/>
      </w:pPr>
      <w:r w:rsidRPr="00A3167A">
        <w:t xml:space="preserve">  Topologies advertised on this interface:  base</w:t>
      </w:r>
    </w:p>
    <w:p w14:paraId="26DF6537" w14:textId="77777777" w:rsidR="00A3167A" w:rsidRPr="00A3167A" w:rsidRDefault="00A3167A" w:rsidP="00D83E5E">
      <w:pPr>
        <w:pStyle w:val="CMDOutput"/>
      </w:pPr>
      <w:r w:rsidRPr="00A3167A">
        <w:t xml:space="preserve">  Topologies not advertised on this interface:</w:t>
      </w:r>
    </w:p>
    <w:p w14:paraId="37DCE467" w14:textId="59DC5623" w:rsidR="00A3167A" w:rsidRPr="00A3167A" w:rsidRDefault="00A3167A" w:rsidP="00A3167A">
      <w:pPr>
        <w:numPr>
          <w:ilvl w:val="3"/>
          <w:numId w:val="5"/>
        </w:numPr>
        <w:spacing w:before="120" w:after="120" w:line="240" w:lineRule="auto"/>
        <w:rPr>
          <w:sz w:val="20"/>
        </w:rPr>
      </w:pPr>
      <w:r w:rsidRPr="00A3167A">
        <w:rPr>
          <w:sz w:val="20"/>
        </w:rPr>
        <w:t>On R1</w:t>
      </w:r>
      <w:r w:rsidR="003B2869">
        <w:rPr>
          <w:sz w:val="20"/>
        </w:rPr>
        <w:t>,</w:t>
      </w:r>
      <w:r w:rsidRPr="00A3167A">
        <w:rPr>
          <w:sz w:val="20"/>
        </w:rPr>
        <w:t xml:space="preserve"> R3</w:t>
      </w:r>
      <w:r w:rsidR="003B2869">
        <w:rPr>
          <w:sz w:val="20"/>
        </w:rPr>
        <w:t xml:space="preserve"> and D</w:t>
      </w:r>
      <w:r w:rsidR="0085303C">
        <w:rPr>
          <w:sz w:val="20"/>
        </w:rPr>
        <w:t>2</w:t>
      </w:r>
      <w:r w:rsidRPr="00A3167A">
        <w:rPr>
          <w:sz w:val="20"/>
        </w:rPr>
        <w:t xml:space="preserve">, configure HMAC-SHA-256 based authentication using the same shared secret, </w:t>
      </w:r>
      <w:r w:rsidRPr="00D83E5E">
        <w:rPr>
          <w:b/>
          <w:bCs/>
          <w:sz w:val="20"/>
        </w:rPr>
        <w:t>$3cre7!!</w:t>
      </w:r>
      <w:r w:rsidR="0057532F">
        <w:rPr>
          <w:sz w:val="20"/>
        </w:rPr>
        <w:t xml:space="preserve">, </w:t>
      </w:r>
      <w:r w:rsidRPr="00A3167A">
        <w:rPr>
          <w:sz w:val="20"/>
        </w:rPr>
        <w:t xml:space="preserve">on </w:t>
      </w:r>
      <w:r w:rsidR="0057532F">
        <w:rPr>
          <w:sz w:val="20"/>
        </w:rPr>
        <w:t xml:space="preserve">R1 </w:t>
      </w:r>
      <w:r w:rsidRPr="00A3167A">
        <w:rPr>
          <w:sz w:val="20"/>
        </w:rPr>
        <w:t>interface G0/0/1.</w:t>
      </w:r>
      <w:r w:rsidR="0057532F">
        <w:rPr>
          <w:sz w:val="20"/>
        </w:rPr>
        <w:t>1, R3 interface G0/0/1, and D</w:t>
      </w:r>
      <w:r w:rsidR="0085303C">
        <w:rPr>
          <w:sz w:val="20"/>
        </w:rPr>
        <w:t>2</w:t>
      </w:r>
      <w:r w:rsidR="0057532F">
        <w:rPr>
          <w:sz w:val="20"/>
        </w:rPr>
        <w:t xml:space="preserve"> interfaces G1/0/1 and G1/0/11. </w:t>
      </w:r>
      <w:r w:rsidRPr="00A3167A">
        <w:rPr>
          <w:sz w:val="20"/>
        </w:rPr>
        <w:t xml:space="preserve">Note that </w:t>
      </w:r>
      <w:r w:rsidR="0057532F">
        <w:rPr>
          <w:sz w:val="20"/>
        </w:rPr>
        <w:t>EIGRP</w:t>
      </w:r>
      <w:r w:rsidRPr="00A3167A">
        <w:rPr>
          <w:sz w:val="20"/>
        </w:rPr>
        <w:t xml:space="preserve"> adjacency will be lost until both ends </w:t>
      </w:r>
      <w:r w:rsidR="0057532F">
        <w:rPr>
          <w:sz w:val="20"/>
        </w:rPr>
        <w:t xml:space="preserve">of a link </w:t>
      </w:r>
      <w:r w:rsidRPr="00A3167A">
        <w:rPr>
          <w:sz w:val="20"/>
        </w:rPr>
        <w:t>are configured.</w:t>
      </w:r>
    </w:p>
    <w:p w14:paraId="30332294"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 xml:space="preserve">R1(config)# </w:t>
      </w:r>
      <w:r w:rsidRPr="00A3167A">
        <w:rPr>
          <w:rFonts w:ascii="Courier New" w:hAnsi="Courier New"/>
          <w:b/>
          <w:bCs/>
          <w:sz w:val="20"/>
        </w:rPr>
        <w:t xml:space="preserve">router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4B1549">
        <w:rPr>
          <w:rFonts w:ascii="Courier New" w:hAnsi="Courier New"/>
          <w:b/>
          <w:bCs/>
          <w:sz w:val="20"/>
        </w:rPr>
        <w:t>EIGRP_IPV6</w:t>
      </w:r>
    </w:p>
    <w:p w14:paraId="34C25578" w14:textId="74E17113" w:rsidR="00A3167A" w:rsidRPr="00A3167A" w:rsidRDefault="00A3167A" w:rsidP="00A3167A">
      <w:pPr>
        <w:spacing w:line="240" w:lineRule="auto"/>
        <w:ind w:left="720"/>
        <w:rPr>
          <w:rFonts w:ascii="Courier New" w:hAnsi="Courier New"/>
          <w:sz w:val="20"/>
        </w:rPr>
      </w:pPr>
      <w:r w:rsidRPr="00A3167A">
        <w:rPr>
          <w:rFonts w:ascii="Courier New" w:hAnsi="Courier New"/>
          <w:sz w:val="20"/>
        </w:rPr>
        <w:lastRenderedPageBreak/>
        <w:t>R1(config-</w:t>
      </w:r>
      <w:proofErr w:type="gramStart"/>
      <w:r w:rsidRPr="00A3167A">
        <w:rPr>
          <w:rFonts w:ascii="Courier New" w:hAnsi="Courier New"/>
          <w:sz w:val="20"/>
        </w:rPr>
        <w:t>router)#</w:t>
      </w:r>
      <w:proofErr w:type="gramEnd"/>
      <w:r w:rsidRPr="00A3167A">
        <w:rPr>
          <w:rFonts w:ascii="Courier New" w:hAnsi="Courier New"/>
          <w:sz w:val="20"/>
        </w:rPr>
        <w:t xml:space="preserve"> </w:t>
      </w:r>
      <w:r w:rsidRPr="00A3167A">
        <w:rPr>
          <w:rFonts w:ascii="Courier New" w:hAnsi="Courier New"/>
          <w:b/>
          <w:bCs/>
          <w:sz w:val="20"/>
        </w:rPr>
        <w:t>address-family ipv</w:t>
      </w:r>
      <w:r w:rsidR="004B1549">
        <w:rPr>
          <w:rFonts w:ascii="Courier New" w:hAnsi="Courier New"/>
          <w:b/>
          <w:bCs/>
          <w:sz w:val="20"/>
        </w:rPr>
        <w:t>6</w:t>
      </w:r>
      <w:r w:rsidRPr="00A3167A">
        <w:rPr>
          <w:rFonts w:ascii="Courier New" w:hAnsi="Courier New"/>
          <w:b/>
          <w:bCs/>
          <w:sz w:val="20"/>
        </w:rPr>
        <w:t xml:space="preserve"> unicast autonomous-system </w:t>
      </w:r>
      <w:r w:rsidR="00617F10">
        <w:rPr>
          <w:rFonts w:ascii="Courier New" w:hAnsi="Courier New"/>
          <w:b/>
          <w:bCs/>
          <w:sz w:val="20"/>
        </w:rPr>
        <w:t>43</w:t>
      </w:r>
    </w:p>
    <w:p w14:paraId="1E559DEF" w14:textId="07BBE97B"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-interface g0/0/1.1</w:t>
      </w:r>
    </w:p>
    <w:p w14:paraId="55989C49" w14:textId="4EF8C5A9"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authentication mode hmac-sha-256 $3cre7!!</w:t>
      </w:r>
    </w:p>
    <w:p w14:paraId="5AB07AC7" w14:textId="4948EB40"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00617F10">
        <w:rPr>
          <w:rFonts w:ascii="Courier New" w:hAnsi="Courier New"/>
          <w:b/>
          <w:bCs/>
          <w:sz w:val="20"/>
        </w:rPr>
        <w:t>end</w:t>
      </w:r>
    </w:p>
    <w:p w14:paraId="67BE83A8" w14:textId="3F13FB1B" w:rsidR="00A3167A" w:rsidRPr="00A3167A" w:rsidRDefault="00A3167A" w:rsidP="00A3167A">
      <w:pPr>
        <w:numPr>
          <w:ilvl w:val="3"/>
          <w:numId w:val="5"/>
        </w:numPr>
        <w:spacing w:before="120" w:after="120" w:line="240" w:lineRule="auto"/>
        <w:rPr>
          <w:sz w:val="20"/>
        </w:rPr>
      </w:pPr>
      <w:r w:rsidRPr="00A3167A">
        <w:rPr>
          <w:sz w:val="20"/>
        </w:rPr>
        <w:t xml:space="preserve">Use the </w:t>
      </w:r>
      <w:r w:rsidRPr="00A3167A">
        <w:rPr>
          <w:b/>
          <w:bCs/>
          <w:sz w:val="20"/>
        </w:rPr>
        <w:t>show ip</w:t>
      </w:r>
      <w:r w:rsidR="00044E8D">
        <w:rPr>
          <w:b/>
          <w:bCs/>
          <w:sz w:val="20"/>
        </w:rPr>
        <w:t>v6</w:t>
      </w:r>
      <w:r w:rsidRPr="00A3167A">
        <w:rPr>
          <w:b/>
          <w:bCs/>
          <w:sz w:val="20"/>
        </w:rPr>
        <w:t xml:space="preserve"> </w:t>
      </w:r>
      <w:proofErr w:type="spellStart"/>
      <w:r w:rsidRPr="00A3167A">
        <w:rPr>
          <w:b/>
          <w:bCs/>
          <w:sz w:val="20"/>
        </w:rPr>
        <w:t>eigrp</w:t>
      </w:r>
      <w:proofErr w:type="spellEnd"/>
      <w:r w:rsidRPr="00A3167A">
        <w:rPr>
          <w:b/>
          <w:bCs/>
          <w:sz w:val="20"/>
        </w:rPr>
        <w:t xml:space="preserve"> interface detail </w:t>
      </w:r>
      <w:r w:rsidRPr="00A3167A">
        <w:rPr>
          <w:sz w:val="20"/>
        </w:rPr>
        <w:t>command to verify authentication is in place and what type it is.</w:t>
      </w:r>
    </w:p>
    <w:p w14:paraId="12CDA059" w14:textId="094A8FA1" w:rsidR="00A3167A" w:rsidRDefault="00A3167A" w:rsidP="00D83E5E">
      <w:pPr>
        <w:pStyle w:val="CMD"/>
      </w:pPr>
      <w:r w:rsidRPr="00A3167A">
        <w:t xml:space="preserve">R1# </w:t>
      </w:r>
      <w:r w:rsidRPr="00D83E5E">
        <w:rPr>
          <w:b/>
          <w:bCs/>
        </w:rPr>
        <w:t>show ip</w:t>
      </w:r>
      <w:r w:rsidR="00044E8D" w:rsidRPr="00D83E5E">
        <w:rPr>
          <w:b/>
          <w:bCs/>
        </w:rPr>
        <w:t>v6</w:t>
      </w:r>
      <w:r w:rsidRPr="00D83E5E">
        <w:rPr>
          <w:b/>
          <w:bCs/>
        </w:rPr>
        <w:t xml:space="preserve"> </w:t>
      </w:r>
      <w:proofErr w:type="spellStart"/>
      <w:r w:rsidRPr="00D83E5E">
        <w:rPr>
          <w:b/>
          <w:bCs/>
        </w:rPr>
        <w:t>eigrp</w:t>
      </w:r>
      <w:proofErr w:type="spellEnd"/>
      <w:r w:rsidRPr="00D83E5E">
        <w:rPr>
          <w:b/>
          <w:bCs/>
        </w:rPr>
        <w:t xml:space="preserve"> interface detail </w:t>
      </w:r>
      <w:r w:rsidR="00617F10" w:rsidRPr="00D83E5E">
        <w:rPr>
          <w:b/>
          <w:bCs/>
        </w:rPr>
        <w:t>| section Gi0/0/1.1</w:t>
      </w:r>
    </w:p>
    <w:p w14:paraId="0CDBC2C5" w14:textId="77777777" w:rsidR="00B26C91" w:rsidRDefault="00B26C91" w:rsidP="00B26C91">
      <w:pPr>
        <w:pStyle w:val="CMDOutput"/>
      </w:pPr>
      <w:r>
        <w:t>Gi0/0/1.1                1        0/0       0/0           3       0/050           0</w:t>
      </w:r>
    </w:p>
    <w:p w14:paraId="65CBA70D" w14:textId="77777777" w:rsidR="00B26C91" w:rsidRDefault="00B26C91" w:rsidP="00B26C91">
      <w:pPr>
        <w:pStyle w:val="CMDOutput"/>
      </w:pPr>
      <w:r>
        <w:t xml:space="preserve">  Hello-interval is 5, Hold-time is 15</w:t>
      </w:r>
    </w:p>
    <w:p w14:paraId="50D4935C" w14:textId="77777777" w:rsidR="00B26C91" w:rsidRDefault="00B26C91" w:rsidP="00B26C91">
      <w:pPr>
        <w:pStyle w:val="CMDOutput"/>
      </w:pPr>
      <w:r>
        <w:t xml:space="preserve">  Split-horizon is enabled</w:t>
      </w:r>
    </w:p>
    <w:p w14:paraId="06261102" w14:textId="77777777" w:rsidR="00B26C91" w:rsidRDefault="00B26C91" w:rsidP="00B26C91">
      <w:pPr>
        <w:pStyle w:val="CMDOutput"/>
      </w:pPr>
      <w:r>
        <w:t xml:space="preserve">  Next </w:t>
      </w:r>
      <w:proofErr w:type="spellStart"/>
      <w:r>
        <w:t>xmit</w:t>
      </w:r>
      <w:proofErr w:type="spellEnd"/>
      <w:r>
        <w:t xml:space="preserve"> serial &lt;none&gt;</w:t>
      </w:r>
    </w:p>
    <w:p w14:paraId="7D67325E" w14:textId="77777777" w:rsidR="00B26C91" w:rsidRDefault="00B26C91" w:rsidP="00B26C91">
      <w:pPr>
        <w:pStyle w:val="CMDOutput"/>
      </w:pPr>
      <w:r>
        <w:t xml:space="preserve">  Packetized sent/expedited: 27/1</w:t>
      </w:r>
    </w:p>
    <w:p w14:paraId="7B044CA3" w14:textId="77777777" w:rsidR="00B26C91" w:rsidRDefault="00B26C91" w:rsidP="00B26C91">
      <w:pPr>
        <w:pStyle w:val="CMDOutput"/>
      </w:pPr>
      <w:r>
        <w:t xml:space="preserve">  Hello's sent/expedited: 582/3</w:t>
      </w:r>
    </w:p>
    <w:p w14:paraId="6EFCF93B" w14:textId="77777777" w:rsidR="00B26C91" w:rsidRDefault="00B26C91" w:rsidP="00B26C91">
      <w:pPr>
        <w:pStyle w:val="CMDOutput"/>
      </w:pPr>
      <w:r>
        <w:t xml:space="preserve">  Un/reliable </w:t>
      </w:r>
      <w:proofErr w:type="spellStart"/>
      <w:r>
        <w:t>mcasts</w:t>
      </w:r>
      <w:proofErr w:type="spellEnd"/>
      <w:r>
        <w:t>: 0/</w:t>
      </w:r>
      <w:proofErr w:type="gramStart"/>
      <w:r>
        <w:t>28  Un</w:t>
      </w:r>
      <w:proofErr w:type="gramEnd"/>
      <w:r>
        <w:t xml:space="preserve">/reliable </w:t>
      </w:r>
      <w:proofErr w:type="spellStart"/>
      <w:r>
        <w:t>ucasts</w:t>
      </w:r>
      <w:proofErr w:type="spellEnd"/>
      <w:r>
        <w:t>: 35/11</w:t>
      </w:r>
    </w:p>
    <w:p w14:paraId="79F23B8D" w14:textId="77777777" w:rsidR="00B26C91" w:rsidRDefault="00B26C91" w:rsidP="00B26C91">
      <w:pPr>
        <w:pStyle w:val="CMDOutput"/>
      </w:pPr>
      <w:r>
        <w:t xml:space="preserve">  </w:t>
      </w:r>
      <w:proofErr w:type="spellStart"/>
      <w:r>
        <w:t>Mcast</w:t>
      </w:r>
      <w:proofErr w:type="spellEnd"/>
      <w:r>
        <w:t xml:space="preserve"> exceptions: </w:t>
      </w:r>
      <w:proofErr w:type="gramStart"/>
      <w:r>
        <w:t>0  CR</w:t>
      </w:r>
      <w:proofErr w:type="gramEnd"/>
      <w:r>
        <w:t xml:space="preserve"> packets: 0  ACKs suppressed: 0</w:t>
      </w:r>
    </w:p>
    <w:p w14:paraId="5CE37872" w14:textId="77777777" w:rsidR="00B26C91" w:rsidRDefault="00B26C91" w:rsidP="00B26C91">
      <w:pPr>
        <w:pStyle w:val="CMDOutput"/>
      </w:pPr>
      <w:r>
        <w:t xml:space="preserve">  Retransmissions sent: </w:t>
      </w:r>
      <w:proofErr w:type="gramStart"/>
      <w:r>
        <w:t>2  Out</w:t>
      </w:r>
      <w:proofErr w:type="gramEnd"/>
      <w:r>
        <w:t>-of-sequence rcvd: 0</w:t>
      </w:r>
    </w:p>
    <w:p w14:paraId="1D90A0BB" w14:textId="77777777" w:rsidR="00B26C91" w:rsidRDefault="00B26C91" w:rsidP="00B26C91">
      <w:pPr>
        <w:pStyle w:val="CMDOutput"/>
      </w:pPr>
      <w:r>
        <w:t xml:space="preserve">  Topology-ids on interface - 0</w:t>
      </w:r>
    </w:p>
    <w:p w14:paraId="5072EE50" w14:textId="77777777" w:rsidR="00B26C91" w:rsidRDefault="00B26C91" w:rsidP="00B26C91">
      <w:pPr>
        <w:pStyle w:val="CMDOutput"/>
      </w:pPr>
      <w:r>
        <w:t xml:space="preserve">  </w:t>
      </w:r>
      <w:r w:rsidRPr="00B26C91">
        <w:rPr>
          <w:highlight w:val="yellow"/>
        </w:rPr>
        <w:t>Authentication mode is HMAC-SHA-256</w:t>
      </w:r>
      <w:r>
        <w:t xml:space="preserve">, </w:t>
      </w:r>
      <w:proofErr w:type="gramStart"/>
      <w:r>
        <w:t>key-chain</w:t>
      </w:r>
      <w:proofErr w:type="gramEnd"/>
      <w:r>
        <w:t xml:space="preserve"> is not set</w:t>
      </w:r>
    </w:p>
    <w:p w14:paraId="642D5EBC" w14:textId="77777777" w:rsidR="00B26C91" w:rsidRDefault="00B26C91" w:rsidP="00B26C91">
      <w:pPr>
        <w:pStyle w:val="CMDOutput"/>
      </w:pPr>
      <w:r>
        <w:t xml:space="preserve">  Topologies advertised on this interface:  base</w:t>
      </w:r>
    </w:p>
    <w:p w14:paraId="3B982CD0" w14:textId="621A9E9B" w:rsidR="00B26C91" w:rsidRDefault="00B26C91" w:rsidP="00B26C91">
      <w:pPr>
        <w:pStyle w:val="CMDOutput"/>
      </w:pPr>
      <w:r>
        <w:t xml:space="preserve">  Topologies not advertised on this interface:</w:t>
      </w:r>
    </w:p>
    <w:p w14:paraId="6491CB5F" w14:textId="77777777" w:rsidR="00C44E89" w:rsidRDefault="00C44E89" w:rsidP="00C44E89">
      <w:pPr>
        <w:pStyle w:val="ConfigWindow"/>
      </w:pPr>
      <w:r>
        <w:t>Close configuration window</w:t>
      </w:r>
    </w:p>
    <w:p w14:paraId="13988C67" w14:textId="6818FDCF" w:rsidR="00A3167A" w:rsidRPr="00A3167A" w:rsidRDefault="00A3167A" w:rsidP="00D83E5E">
      <w:pPr>
        <w:keepNext/>
        <w:numPr>
          <w:ilvl w:val="2"/>
          <w:numId w:val="5"/>
        </w:numPr>
        <w:spacing w:before="120" w:after="120" w:line="240" w:lineRule="auto"/>
        <w:outlineLvl w:val="2"/>
        <w:rPr>
          <w:rFonts w:eastAsia="Times New Roman"/>
          <w:b/>
          <w:bCs/>
          <w:szCs w:val="26"/>
        </w:rPr>
      </w:pPr>
      <w:r w:rsidRPr="00A3167A">
        <w:rPr>
          <w:rFonts w:eastAsia="Times New Roman"/>
          <w:b/>
          <w:bCs/>
          <w:szCs w:val="26"/>
        </w:rPr>
        <w:t xml:space="preserve">Manipulate </w:t>
      </w:r>
      <w:r w:rsidR="00FC6005">
        <w:rPr>
          <w:rFonts w:eastAsia="Times New Roman"/>
          <w:b/>
          <w:bCs/>
          <w:szCs w:val="26"/>
        </w:rPr>
        <w:t>l</w:t>
      </w:r>
      <w:r w:rsidRPr="00A3167A">
        <w:rPr>
          <w:rFonts w:eastAsia="Times New Roman"/>
          <w:b/>
          <w:bCs/>
          <w:szCs w:val="26"/>
        </w:rPr>
        <w:t xml:space="preserve">oad </w:t>
      </w:r>
      <w:r w:rsidR="00FC6005">
        <w:rPr>
          <w:rFonts w:eastAsia="Times New Roman"/>
          <w:b/>
          <w:bCs/>
          <w:szCs w:val="26"/>
        </w:rPr>
        <w:t>b</w:t>
      </w:r>
      <w:r w:rsidRPr="00A3167A">
        <w:rPr>
          <w:rFonts w:eastAsia="Times New Roman"/>
          <w:b/>
          <w:bCs/>
          <w:szCs w:val="26"/>
        </w:rPr>
        <w:t xml:space="preserve">alancing with </w:t>
      </w:r>
      <w:r w:rsidR="00FC6005">
        <w:rPr>
          <w:rFonts w:eastAsia="Times New Roman"/>
          <w:b/>
          <w:bCs/>
          <w:szCs w:val="26"/>
        </w:rPr>
        <w:t>v</w:t>
      </w:r>
      <w:r w:rsidRPr="00A3167A">
        <w:rPr>
          <w:rFonts w:eastAsia="Times New Roman"/>
          <w:b/>
          <w:bCs/>
          <w:szCs w:val="26"/>
        </w:rPr>
        <w:t>ariance</w:t>
      </w:r>
      <w:r w:rsidR="00FC6005">
        <w:rPr>
          <w:rFonts w:eastAsia="Times New Roman"/>
          <w:b/>
          <w:bCs/>
          <w:szCs w:val="26"/>
        </w:rPr>
        <w:t>.</w:t>
      </w:r>
    </w:p>
    <w:p w14:paraId="2E4116E7" w14:textId="77777777" w:rsidR="008005EC" w:rsidRDefault="008005EC" w:rsidP="008005EC">
      <w:pPr>
        <w:pStyle w:val="BodyTextL25"/>
      </w:pPr>
      <w:r>
        <w:t xml:space="preserve">By default, load balancing occurs only over equal-cost paths. EIGRP supports up to four equal cost paths by default but can be configured to support as many as 32 with the </w:t>
      </w:r>
      <w:r w:rsidRPr="00EB7060">
        <w:rPr>
          <w:b/>
          <w:bCs/>
        </w:rPr>
        <w:t>maximum-paths</w:t>
      </w:r>
      <w:r>
        <w:t xml:space="preserve"> command. </w:t>
      </w:r>
    </w:p>
    <w:p w14:paraId="12185BD6" w14:textId="77777777" w:rsidR="008005EC" w:rsidRDefault="008005EC" w:rsidP="008005EC">
      <w:pPr>
        <w:pStyle w:val="BodyTextL25"/>
      </w:pPr>
      <w:r>
        <w:t xml:space="preserve">EIGRP has the added capability to load balance over unequal-cost paths. Load balancing is controlled by the </w:t>
      </w:r>
      <w:r w:rsidRPr="004F44AE">
        <w:rPr>
          <w:b/>
          <w:bCs/>
        </w:rPr>
        <w:t>variance</w:t>
      </w:r>
      <w:r>
        <w:t xml:space="preserve"> parameter. Its value is a multiplier that is used to determine how to deal with multiple paths to the same destination. </w:t>
      </w:r>
    </w:p>
    <w:p w14:paraId="4B87D1E5" w14:textId="73FABA31" w:rsidR="008005EC" w:rsidRDefault="008005EC" w:rsidP="008005EC">
      <w:pPr>
        <w:pStyle w:val="BodyTextL25"/>
      </w:pPr>
      <w:r>
        <w:t>Variance is set to 1 by default, so any paths up to the configured maximum number of paths that have a</w:t>
      </w:r>
      <w:r w:rsidR="00FC6005">
        <w:t>n</w:t>
      </w:r>
      <w:r>
        <w:t xml:space="preserve"> </w:t>
      </w:r>
      <w:r w:rsidR="00FC6005">
        <w:t>FD</w:t>
      </w:r>
      <w:r>
        <w:t xml:space="preserve"> equal to the best current </w:t>
      </w:r>
      <w:r w:rsidR="00FC6005">
        <w:t>FD</w:t>
      </w:r>
      <w:r>
        <w:t xml:space="preserve"> are also offered to the routing table. This provides equal cost load balancing.</w:t>
      </w:r>
    </w:p>
    <w:p w14:paraId="348C1E07" w14:textId="77777777" w:rsidR="008005EC" w:rsidRDefault="008005EC" w:rsidP="008005EC">
      <w:pPr>
        <w:pStyle w:val="BodyTextL25"/>
      </w:pPr>
      <w:r>
        <w:t>The variance parameter can also be set to zero, which dictates that no load balancing takes place.</w:t>
      </w:r>
    </w:p>
    <w:p w14:paraId="7E68B23B" w14:textId="77777777" w:rsidR="008005EC" w:rsidRDefault="008005EC" w:rsidP="008005EC">
      <w:pPr>
        <w:pStyle w:val="BodyTextL25"/>
      </w:pPr>
      <w:r>
        <w:t xml:space="preserve">The variance parameter can be adjusted so that paths that have an FD that is less than or equal to variance times current best FD are also considered as successors and installed into the routing table. There is an extremely important differentiation here -- to be a </w:t>
      </w:r>
      <w:r w:rsidRPr="00B110F2">
        <w:rPr>
          <w:u w:val="single"/>
        </w:rPr>
        <w:t>feasible successor</w:t>
      </w:r>
      <w:r>
        <w:t xml:space="preserve">, the </w:t>
      </w:r>
      <w:r w:rsidRPr="00774695">
        <w:rPr>
          <w:bCs/>
        </w:rPr>
        <w:t>RD</w:t>
      </w:r>
      <w:r>
        <w:t xml:space="preserve"> of a path must be less than the current best FD. To be considered for </w:t>
      </w:r>
      <w:r w:rsidRPr="00B110F2">
        <w:rPr>
          <w:u w:val="single"/>
        </w:rPr>
        <w:t>unequal load balancing</w:t>
      </w:r>
      <w:r>
        <w:t>, the FD of the feasible successor is multiplied by the variance value, and if the product of this calculation is less than the current best FD, the feasible successor is promoted to successor.</w:t>
      </w:r>
    </w:p>
    <w:p w14:paraId="118A6A69" w14:textId="74C5D95E" w:rsidR="008005EC" w:rsidRDefault="008005EC" w:rsidP="008005EC">
      <w:pPr>
        <w:pStyle w:val="BodyTextL25"/>
      </w:pPr>
      <w:r>
        <w:t xml:space="preserve">There are two caveats; first, only feasible successors are considered and second, </w:t>
      </w:r>
      <w:r w:rsidR="00FC6005">
        <w:t xml:space="preserve">with </w:t>
      </w:r>
      <w:r>
        <w:t>unequal cost load balancing</w:t>
      </w:r>
      <w:r w:rsidR="00FC6005">
        <w:t>,</w:t>
      </w:r>
      <w:r>
        <w:t xml:space="preserve"> traffic share is proportional to the best metric in the routing table for the given path.</w:t>
      </w:r>
    </w:p>
    <w:p w14:paraId="0621040E" w14:textId="77777777" w:rsidR="008005EC" w:rsidRDefault="008005EC" w:rsidP="008005EC">
      <w:pPr>
        <w:pStyle w:val="BodyTextL25"/>
      </w:pPr>
      <w:r w:rsidRPr="00656ED0">
        <w:rPr>
          <w:b/>
          <w:bCs/>
        </w:rPr>
        <w:t>Note</w:t>
      </w:r>
      <w:r>
        <w:t>: Keep in mind that your routing table may be different than the one created by the examples in this lab. If your results are different, examine them carefully to determine why so that you can thoroughly understand how EIGRP is operating.</w:t>
      </w:r>
    </w:p>
    <w:p w14:paraId="6E81B627" w14:textId="1EBA4842" w:rsidR="00253C8C" w:rsidRDefault="00253C8C" w:rsidP="00D83E5E">
      <w:pPr>
        <w:pStyle w:val="SubStepAlpha"/>
        <w:spacing w:after="0"/>
      </w:pPr>
      <w:r>
        <w:t xml:space="preserve">Before manipulating variance, R3 needs to </w:t>
      </w:r>
      <w:r w:rsidR="00F000FF">
        <w:t>see individual routes from R2 instead of a summary</w:t>
      </w:r>
      <w:r>
        <w:t>. Therefore, remove the summary routes on R2 so that it will again advertise more specific EIGRP routes to R3.</w:t>
      </w:r>
    </w:p>
    <w:p w14:paraId="2EED96DF" w14:textId="57672BE1" w:rsidR="00C44E89" w:rsidRDefault="00C44E89" w:rsidP="00D83E5E">
      <w:pPr>
        <w:pStyle w:val="ConfigWindow"/>
      </w:pPr>
      <w:r>
        <w:t>Open configuration window</w:t>
      </w:r>
    </w:p>
    <w:p w14:paraId="3DB8950B" w14:textId="7CF33B6E" w:rsidR="00253C8C" w:rsidRDefault="00253C8C" w:rsidP="00253C8C">
      <w:pPr>
        <w:pStyle w:val="CMD"/>
      </w:pPr>
      <w:r>
        <w:t>R2(config-</w:t>
      </w:r>
      <w:proofErr w:type="gramStart"/>
      <w:r>
        <w:t>if)#</w:t>
      </w:r>
      <w:proofErr w:type="gramEnd"/>
      <w:r>
        <w:t xml:space="preserve"> </w:t>
      </w:r>
      <w:r w:rsidRPr="00D83E5E">
        <w:rPr>
          <w:b/>
          <w:bCs/>
        </w:rPr>
        <w:t>interface g0/0/0</w:t>
      </w:r>
    </w:p>
    <w:p w14:paraId="6D3A961E" w14:textId="77777777" w:rsidR="00253C8C" w:rsidRPr="00D83E5E" w:rsidRDefault="00253C8C" w:rsidP="00253C8C">
      <w:pPr>
        <w:pStyle w:val="CMD"/>
        <w:rPr>
          <w:b/>
          <w:bCs/>
        </w:rPr>
      </w:pPr>
      <w:r>
        <w:t>R2(config-</w:t>
      </w:r>
      <w:proofErr w:type="gramStart"/>
      <w:r>
        <w:t>if)#</w:t>
      </w:r>
      <w:proofErr w:type="gramEnd"/>
      <w:r>
        <w:t xml:space="preserve"> </w:t>
      </w:r>
      <w:r w:rsidRPr="00D83E5E">
        <w:rPr>
          <w:b/>
          <w:bCs/>
        </w:rPr>
        <w:t xml:space="preserve">no ipv6 summary-address </w:t>
      </w:r>
      <w:proofErr w:type="spellStart"/>
      <w:r w:rsidRPr="00D83E5E">
        <w:rPr>
          <w:b/>
          <w:bCs/>
        </w:rPr>
        <w:t>eigrp</w:t>
      </w:r>
      <w:proofErr w:type="spellEnd"/>
      <w:r w:rsidRPr="00D83E5E">
        <w:rPr>
          <w:b/>
          <w:bCs/>
        </w:rPr>
        <w:t xml:space="preserve"> 43 ::/0</w:t>
      </w:r>
    </w:p>
    <w:p w14:paraId="7B9DF5E8" w14:textId="77777777" w:rsidR="00253C8C" w:rsidRDefault="00253C8C" w:rsidP="00253C8C">
      <w:pPr>
        <w:pStyle w:val="CMD"/>
      </w:pPr>
      <w:r>
        <w:t>R2(config-</w:t>
      </w:r>
      <w:proofErr w:type="gramStart"/>
      <w:r>
        <w:t>if)#</w:t>
      </w:r>
      <w:proofErr w:type="gramEnd"/>
      <w:r>
        <w:t xml:space="preserve"> </w:t>
      </w:r>
      <w:r w:rsidRPr="00D83E5E">
        <w:rPr>
          <w:b/>
          <w:bCs/>
        </w:rPr>
        <w:t>exit</w:t>
      </w:r>
    </w:p>
    <w:p w14:paraId="75EFAC9B" w14:textId="1A3BF85A" w:rsidR="00253C8C" w:rsidRPr="00D83E5E" w:rsidRDefault="00253C8C" w:rsidP="00253C8C">
      <w:pPr>
        <w:pStyle w:val="CMD"/>
        <w:rPr>
          <w:b/>
          <w:bCs/>
        </w:rPr>
      </w:pPr>
      <w:r>
        <w:lastRenderedPageBreak/>
        <w:t xml:space="preserve">R2(config)# </w:t>
      </w:r>
      <w:r w:rsidRPr="00D83E5E">
        <w:rPr>
          <w:b/>
          <w:bCs/>
        </w:rPr>
        <w:t>interface g0/0/1</w:t>
      </w:r>
    </w:p>
    <w:p w14:paraId="06BDA2BC" w14:textId="77777777" w:rsidR="00253C8C" w:rsidRDefault="00253C8C" w:rsidP="00253C8C">
      <w:pPr>
        <w:pStyle w:val="CMD"/>
      </w:pPr>
      <w:r>
        <w:t>R2(config-</w:t>
      </w:r>
      <w:proofErr w:type="gramStart"/>
      <w:r>
        <w:t>if)#</w:t>
      </w:r>
      <w:proofErr w:type="gramEnd"/>
      <w:r>
        <w:t xml:space="preserve"> </w:t>
      </w:r>
      <w:r w:rsidRPr="00D83E5E">
        <w:rPr>
          <w:b/>
          <w:bCs/>
        </w:rPr>
        <w:t xml:space="preserve">no ipv6 summary-address </w:t>
      </w:r>
      <w:proofErr w:type="spellStart"/>
      <w:r w:rsidRPr="00D83E5E">
        <w:rPr>
          <w:b/>
          <w:bCs/>
        </w:rPr>
        <w:t>eigrp</w:t>
      </w:r>
      <w:proofErr w:type="spellEnd"/>
      <w:r w:rsidRPr="00D83E5E">
        <w:rPr>
          <w:b/>
          <w:bCs/>
        </w:rPr>
        <w:t xml:space="preserve"> 43 ::/0</w:t>
      </w:r>
    </w:p>
    <w:p w14:paraId="3418B37B" w14:textId="631286BE" w:rsidR="00253C8C" w:rsidRDefault="00253C8C" w:rsidP="00253C8C">
      <w:pPr>
        <w:pStyle w:val="CMD"/>
        <w:rPr>
          <w:b/>
          <w:bCs/>
        </w:rPr>
      </w:pPr>
      <w:r>
        <w:t>R2(config-</w:t>
      </w:r>
      <w:proofErr w:type="gramStart"/>
      <w:r>
        <w:t>if)#</w:t>
      </w:r>
      <w:proofErr w:type="gramEnd"/>
      <w:r>
        <w:t xml:space="preserve"> </w:t>
      </w:r>
      <w:r>
        <w:rPr>
          <w:b/>
          <w:bCs/>
        </w:rPr>
        <w:t>end</w:t>
      </w:r>
    </w:p>
    <w:p w14:paraId="0FA4641E" w14:textId="77777777" w:rsidR="00C44E89" w:rsidRDefault="00C44E89" w:rsidP="00C44E89">
      <w:pPr>
        <w:pStyle w:val="ConfigWindow"/>
      </w:pPr>
      <w:r>
        <w:t>Close configuration window</w:t>
      </w:r>
    </w:p>
    <w:p w14:paraId="3BA5529F" w14:textId="2C0B360C" w:rsidR="008005EC" w:rsidRDefault="008005EC" w:rsidP="00C44E89">
      <w:pPr>
        <w:pStyle w:val="SubStepAlpha"/>
        <w:spacing w:before="0" w:after="0"/>
      </w:pPr>
      <w:r>
        <w:t xml:space="preserve">On R3, </w:t>
      </w:r>
      <w:r w:rsidR="00F000FF">
        <w:t xml:space="preserve">verify that </w:t>
      </w:r>
      <w:r>
        <w:t>there are</w:t>
      </w:r>
      <w:r w:rsidR="00F000FF">
        <w:t xml:space="preserve"> again</w:t>
      </w:r>
      <w:r>
        <w:t xml:space="preserve"> two equal-cost paths to 2001:db</w:t>
      </w:r>
      <w:proofErr w:type="gramStart"/>
      <w:r>
        <w:t>8:acad</w:t>
      </w:r>
      <w:proofErr w:type="gramEnd"/>
      <w:r>
        <w:t>:2::64.</w:t>
      </w:r>
      <w:r w:rsidR="00E76E3D">
        <w:t xml:space="preserve"> In this example, the IPv6 address must be entered in ALL CAPS.</w:t>
      </w:r>
    </w:p>
    <w:p w14:paraId="41FB2718" w14:textId="25EC7AA6" w:rsidR="00C44E89" w:rsidRDefault="00C44E89" w:rsidP="00D83E5E">
      <w:pPr>
        <w:pStyle w:val="ConfigWindow"/>
      </w:pPr>
      <w:r>
        <w:t>Open configuration window</w:t>
      </w:r>
    </w:p>
    <w:p w14:paraId="4851FE24" w14:textId="77777777" w:rsidR="008005EC" w:rsidRPr="00D83E5E" w:rsidRDefault="008005EC">
      <w:pPr>
        <w:pStyle w:val="CMD"/>
        <w:rPr>
          <w:b/>
          <w:bCs/>
        </w:rPr>
      </w:pPr>
      <w:r w:rsidRPr="00D83E5E">
        <w:t xml:space="preserve">R3# </w:t>
      </w:r>
      <w:r w:rsidRPr="00D83E5E">
        <w:rPr>
          <w:b/>
          <w:bCs/>
        </w:rPr>
        <w:t xml:space="preserve">show ipv6 route </w:t>
      </w:r>
      <w:proofErr w:type="spellStart"/>
      <w:r w:rsidRPr="00D83E5E">
        <w:rPr>
          <w:b/>
          <w:bCs/>
        </w:rPr>
        <w:t>eigrp</w:t>
      </w:r>
      <w:proofErr w:type="spellEnd"/>
      <w:r w:rsidRPr="00D83E5E">
        <w:rPr>
          <w:b/>
          <w:bCs/>
        </w:rPr>
        <w:t xml:space="preserve"> | section 2001:DB</w:t>
      </w:r>
      <w:proofErr w:type="gramStart"/>
      <w:r w:rsidRPr="00D83E5E">
        <w:rPr>
          <w:b/>
          <w:bCs/>
        </w:rPr>
        <w:t>8:ACAD</w:t>
      </w:r>
      <w:proofErr w:type="gramEnd"/>
      <w:r w:rsidRPr="00D83E5E">
        <w:rPr>
          <w:b/>
          <w:bCs/>
        </w:rPr>
        <w:t>:2::/64</w:t>
      </w:r>
    </w:p>
    <w:p w14:paraId="0C8F8898" w14:textId="77777777" w:rsidR="008005EC" w:rsidRPr="008005EC" w:rsidRDefault="008005EC" w:rsidP="00D83E5E">
      <w:pPr>
        <w:pStyle w:val="CMDOutput"/>
      </w:pPr>
      <w:r w:rsidRPr="008005EC">
        <w:t>D   2001:DB</w:t>
      </w:r>
      <w:proofErr w:type="gramStart"/>
      <w:r w:rsidRPr="008005EC">
        <w:t>8:ACAD</w:t>
      </w:r>
      <w:proofErr w:type="gramEnd"/>
      <w:r w:rsidRPr="008005EC">
        <w:t>:2::/64 [90/20480]</w:t>
      </w:r>
    </w:p>
    <w:p w14:paraId="7977D6B4" w14:textId="1DAE10E1" w:rsidR="008005EC" w:rsidRPr="008005EC" w:rsidRDefault="008005EC" w:rsidP="00D83E5E">
      <w:pPr>
        <w:pStyle w:val="CMDOutput"/>
      </w:pPr>
      <w:r w:rsidRPr="008005EC">
        <w:t xml:space="preserve">     via FE</w:t>
      </w:r>
      <w:proofErr w:type="gramStart"/>
      <w:r w:rsidRPr="008005EC">
        <w:t>80::</w:t>
      </w:r>
      <w:proofErr w:type="gramEnd"/>
      <w:r w:rsidRPr="008005EC">
        <w:t>D</w:t>
      </w:r>
      <w:r w:rsidR="000349F0">
        <w:t>1</w:t>
      </w:r>
      <w:r w:rsidRPr="008005EC">
        <w:t>:2, GigabitEthernet0/0/1</w:t>
      </w:r>
    </w:p>
    <w:p w14:paraId="0574AD08" w14:textId="51F367BA" w:rsidR="008005EC" w:rsidRDefault="008005EC">
      <w:pPr>
        <w:pStyle w:val="CMDOutput"/>
      </w:pPr>
      <w:r w:rsidRPr="008005EC">
        <w:t xml:space="preserve">     via FE80::2:2, GigabitEthernet0/0/0</w:t>
      </w:r>
    </w:p>
    <w:p w14:paraId="69D7D28E" w14:textId="77777777" w:rsidR="00C44E89" w:rsidRDefault="00C44E89" w:rsidP="00C44E89">
      <w:pPr>
        <w:pStyle w:val="ConfigWindow"/>
      </w:pPr>
      <w:r>
        <w:t>Close configuration window</w:t>
      </w:r>
    </w:p>
    <w:p w14:paraId="5B0AA56C" w14:textId="27B30895" w:rsidR="008005EC" w:rsidRDefault="008005EC" w:rsidP="00C44E89">
      <w:pPr>
        <w:pStyle w:val="SubStepAlpha"/>
        <w:spacing w:before="0" w:after="0"/>
      </w:pPr>
      <w:r>
        <w:t>To change this and allow for the demonstration of variance, change the interface bandwidth for the R2 interfaces G0/0/0 and G0/0/1 to 800000.</w:t>
      </w:r>
    </w:p>
    <w:p w14:paraId="7D9F999A" w14:textId="24B179B6" w:rsidR="00C44E89" w:rsidRDefault="00C44E89" w:rsidP="00D83E5E">
      <w:pPr>
        <w:pStyle w:val="ConfigWindow"/>
      </w:pPr>
      <w:r>
        <w:t>Open configuration window</w:t>
      </w:r>
    </w:p>
    <w:p w14:paraId="427903E4" w14:textId="77777777" w:rsidR="008005EC" w:rsidRPr="00774695" w:rsidRDefault="008005EC" w:rsidP="008005EC">
      <w:pPr>
        <w:pStyle w:val="CMD"/>
        <w:rPr>
          <w:b/>
          <w:bCs/>
        </w:rPr>
      </w:pPr>
      <w:r>
        <w:t xml:space="preserve">R2(config)# </w:t>
      </w:r>
      <w:r w:rsidRPr="00774695">
        <w:rPr>
          <w:b/>
          <w:bCs/>
        </w:rPr>
        <w:t>interface g0/0/0</w:t>
      </w:r>
    </w:p>
    <w:p w14:paraId="37970BA2" w14:textId="77777777" w:rsidR="008005EC" w:rsidRPr="00774695" w:rsidRDefault="008005EC" w:rsidP="008005EC">
      <w:pPr>
        <w:pStyle w:val="CMD"/>
        <w:rPr>
          <w:b/>
          <w:bCs/>
        </w:rPr>
      </w:pPr>
      <w:r>
        <w:t>R2(config-</w:t>
      </w:r>
      <w:proofErr w:type="gramStart"/>
      <w:r>
        <w:t>if)#</w:t>
      </w:r>
      <w:proofErr w:type="gramEnd"/>
      <w:r>
        <w:t xml:space="preserve"> </w:t>
      </w:r>
      <w:r w:rsidRPr="00774695">
        <w:rPr>
          <w:b/>
          <w:bCs/>
        </w:rPr>
        <w:t>bandwidth 800000</w:t>
      </w:r>
    </w:p>
    <w:p w14:paraId="38A61C78" w14:textId="77777777" w:rsidR="008005EC" w:rsidRPr="00774695" w:rsidRDefault="008005EC" w:rsidP="008005EC">
      <w:pPr>
        <w:pStyle w:val="CMD"/>
        <w:rPr>
          <w:b/>
          <w:bCs/>
        </w:rPr>
      </w:pPr>
      <w:r>
        <w:t>R2(config-</w:t>
      </w:r>
      <w:proofErr w:type="gramStart"/>
      <w:r>
        <w:t>if)#</w:t>
      </w:r>
      <w:proofErr w:type="gramEnd"/>
      <w:r>
        <w:t xml:space="preserve"> </w:t>
      </w:r>
      <w:r w:rsidRPr="00774695">
        <w:rPr>
          <w:b/>
          <w:bCs/>
        </w:rPr>
        <w:t>exit</w:t>
      </w:r>
    </w:p>
    <w:p w14:paraId="579F0088" w14:textId="77777777" w:rsidR="008005EC" w:rsidRPr="00774695" w:rsidRDefault="008005EC" w:rsidP="008005EC">
      <w:pPr>
        <w:pStyle w:val="CMD"/>
        <w:rPr>
          <w:b/>
          <w:bCs/>
        </w:rPr>
      </w:pPr>
      <w:r>
        <w:t xml:space="preserve">R2(config)# </w:t>
      </w:r>
      <w:r w:rsidRPr="00774695">
        <w:rPr>
          <w:b/>
          <w:bCs/>
        </w:rPr>
        <w:t>interface g0/0/1</w:t>
      </w:r>
    </w:p>
    <w:p w14:paraId="09E4528D" w14:textId="77777777" w:rsidR="008005EC" w:rsidRPr="00774695" w:rsidRDefault="008005EC" w:rsidP="008005EC">
      <w:pPr>
        <w:pStyle w:val="CMD"/>
        <w:rPr>
          <w:b/>
          <w:bCs/>
        </w:rPr>
      </w:pPr>
      <w:r>
        <w:t>R2(config-</w:t>
      </w:r>
      <w:proofErr w:type="gramStart"/>
      <w:r>
        <w:t>if)#</w:t>
      </w:r>
      <w:proofErr w:type="gramEnd"/>
      <w:r>
        <w:t xml:space="preserve"> </w:t>
      </w:r>
      <w:r w:rsidRPr="00774695">
        <w:rPr>
          <w:b/>
          <w:bCs/>
        </w:rPr>
        <w:t>bandwidth 800000</w:t>
      </w:r>
    </w:p>
    <w:p w14:paraId="173FA957" w14:textId="47970140" w:rsidR="008005EC" w:rsidRDefault="008005EC" w:rsidP="008005EC">
      <w:pPr>
        <w:pStyle w:val="CMD"/>
        <w:rPr>
          <w:b/>
          <w:bCs/>
        </w:rPr>
      </w:pPr>
      <w:r>
        <w:t>R2(config-</w:t>
      </w:r>
      <w:proofErr w:type="gramStart"/>
      <w:r>
        <w:t>if)#</w:t>
      </w:r>
      <w:proofErr w:type="gramEnd"/>
      <w:r>
        <w:t xml:space="preserve"> </w:t>
      </w:r>
      <w:r>
        <w:rPr>
          <w:b/>
          <w:bCs/>
        </w:rPr>
        <w:t>end</w:t>
      </w:r>
    </w:p>
    <w:p w14:paraId="391A552E" w14:textId="77777777" w:rsidR="00C44E89" w:rsidRDefault="00C44E89" w:rsidP="00C44E89">
      <w:pPr>
        <w:pStyle w:val="ConfigWindow"/>
      </w:pPr>
      <w:r>
        <w:t>Close configuration window</w:t>
      </w:r>
    </w:p>
    <w:p w14:paraId="208E0AE5" w14:textId="59EB2573" w:rsidR="008005EC" w:rsidRDefault="008005EC" w:rsidP="00C44E89">
      <w:pPr>
        <w:pStyle w:val="SubStepAlpha"/>
        <w:spacing w:before="0" w:after="0"/>
      </w:pPr>
      <w:r>
        <w:t>When you examine the routing table on R3, you see that there is no load balancing occurring. All destinations have a single path.</w:t>
      </w:r>
    </w:p>
    <w:p w14:paraId="3DB08F96" w14:textId="32CDADC8" w:rsidR="00C44E89" w:rsidRDefault="00C44E89" w:rsidP="00D83E5E">
      <w:pPr>
        <w:pStyle w:val="ConfigWindow"/>
      </w:pPr>
      <w:r>
        <w:t>Open configuration window</w:t>
      </w:r>
    </w:p>
    <w:p w14:paraId="44C81ABD" w14:textId="77777777" w:rsidR="008005EC" w:rsidRDefault="008005EC" w:rsidP="00D83E5E">
      <w:pPr>
        <w:pStyle w:val="CMD"/>
      </w:pPr>
      <w:r>
        <w:t xml:space="preserve">R3# </w:t>
      </w:r>
      <w:r w:rsidRPr="008005EC">
        <w:rPr>
          <w:b/>
          <w:bCs/>
        </w:rPr>
        <w:t xml:space="preserve">show ipv6 route </w:t>
      </w:r>
      <w:proofErr w:type="spellStart"/>
      <w:r w:rsidRPr="008005EC">
        <w:rPr>
          <w:b/>
          <w:bCs/>
        </w:rPr>
        <w:t>eigrp</w:t>
      </w:r>
      <w:proofErr w:type="spellEnd"/>
      <w:r w:rsidRPr="008005EC">
        <w:rPr>
          <w:b/>
          <w:bCs/>
        </w:rPr>
        <w:t xml:space="preserve"> | section 2001:DB</w:t>
      </w:r>
      <w:proofErr w:type="gramStart"/>
      <w:r w:rsidRPr="008005EC">
        <w:rPr>
          <w:b/>
          <w:bCs/>
        </w:rPr>
        <w:t>8:ACAD</w:t>
      </w:r>
      <w:proofErr w:type="gramEnd"/>
      <w:r w:rsidRPr="008005EC">
        <w:rPr>
          <w:b/>
          <w:bCs/>
        </w:rPr>
        <w:t>:2::/64</w:t>
      </w:r>
    </w:p>
    <w:p w14:paraId="4BB6A95D" w14:textId="77777777" w:rsidR="008005EC" w:rsidRDefault="008005EC" w:rsidP="008005EC">
      <w:pPr>
        <w:pStyle w:val="CMDOutput"/>
      </w:pPr>
      <w:r>
        <w:t>D   2001:DB</w:t>
      </w:r>
      <w:proofErr w:type="gramStart"/>
      <w:r>
        <w:t>8:ACAD</w:t>
      </w:r>
      <w:proofErr w:type="gramEnd"/>
      <w:r>
        <w:t>:2::/64 [90/20480]</w:t>
      </w:r>
    </w:p>
    <w:p w14:paraId="398C336C" w14:textId="5F5B7645" w:rsidR="008005EC" w:rsidRDefault="008005EC" w:rsidP="008005EC">
      <w:pPr>
        <w:pStyle w:val="CMDOutput"/>
      </w:pPr>
      <w:r>
        <w:t xml:space="preserve">     via FE</w:t>
      </w:r>
      <w:proofErr w:type="gramStart"/>
      <w:r>
        <w:t>80::</w:t>
      </w:r>
      <w:proofErr w:type="gramEnd"/>
      <w:r>
        <w:t>D</w:t>
      </w:r>
      <w:r w:rsidR="00F73C2E">
        <w:t>1</w:t>
      </w:r>
      <w:r>
        <w:t>:2, GigabitEthernet0/0/1</w:t>
      </w:r>
    </w:p>
    <w:p w14:paraId="74014683" w14:textId="312247BF" w:rsidR="008005EC" w:rsidRDefault="008005EC" w:rsidP="008005EC">
      <w:pPr>
        <w:pStyle w:val="SubStepAlpha"/>
      </w:pPr>
      <w:r>
        <w:t>However, we know there are multiple paths in the network. The first consideration for manipulating variance is that it only works with feasible successors. Examining the topology table on R3 shows that there is a feasible successor for the 2001:db</w:t>
      </w:r>
      <w:proofErr w:type="gramStart"/>
      <w:r>
        <w:t>8:acad</w:t>
      </w:r>
      <w:proofErr w:type="gramEnd"/>
      <w:r>
        <w:t>:2::/64 network. The route via fe80::2:2 out the G0/0/0 interface has a</w:t>
      </w:r>
      <w:r w:rsidR="00FC6005">
        <w:t>n</w:t>
      </w:r>
      <w:r>
        <w:t xml:space="preserve"> RD less than the FD for the current successor. </w:t>
      </w:r>
    </w:p>
    <w:p w14:paraId="77EC770A" w14:textId="77777777" w:rsidR="008005EC" w:rsidRDefault="008005EC" w:rsidP="008005EC">
      <w:pPr>
        <w:pStyle w:val="CMD"/>
      </w:pPr>
      <w:r>
        <w:t xml:space="preserve">R3# </w:t>
      </w:r>
      <w:r w:rsidRPr="008005EC">
        <w:rPr>
          <w:b/>
          <w:bCs/>
        </w:rPr>
        <w:t xml:space="preserve">show ipv6 </w:t>
      </w:r>
      <w:proofErr w:type="spellStart"/>
      <w:r w:rsidRPr="008005EC">
        <w:rPr>
          <w:b/>
          <w:bCs/>
        </w:rPr>
        <w:t>eigrp</w:t>
      </w:r>
      <w:proofErr w:type="spellEnd"/>
      <w:r w:rsidRPr="008005EC">
        <w:rPr>
          <w:b/>
          <w:bCs/>
        </w:rPr>
        <w:t xml:space="preserve"> topology | section 2001:DB</w:t>
      </w:r>
      <w:proofErr w:type="gramStart"/>
      <w:r w:rsidRPr="008005EC">
        <w:rPr>
          <w:b/>
          <w:bCs/>
        </w:rPr>
        <w:t>8:ACAD</w:t>
      </w:r>
      <w:proofErr w:type="gramEnd"/>
      <w:r w:rsidRPr="008005EC">
        <w:rPr>
          <w:b/>
          <w:bCs/>
        </w:rPr>
        <w:t>:2::/64</w:t>
      </w:r>
    </w:p>
    <w:p w14:paraId="459FA6C1" w14:textId="77777777" w:rsidR="008005EC" w:rsidRDefault="008005EC" w:rsidP="008005EC">
      <w:pPr>
        <w:pStyle w:val="CMD"/>
      </w:pPr>
      <w:r>
        <w:t>P 2001:DB</w:t>
      </w:r>
      <w:proofErr w:type="gramStart"/>
      <w:r>
        <w:t>8:ACAD</w:t>
      </w:r>
      <w:proofErr w:type="gramEnd"/>
      <w:r>
        <w:t>:2::/64, 1 successors, FD is 2621440</w:t>
      </w:r>
    </w:p>
    <w:p w14:paraId="18CD1827" w14:textId="56C5BC9E" w:rsidR="008005EC" w:rsidRDefault="008005EC" w:rsidP="008005EC">
      <w:pPr>
        <w:pStyle w:val="CMD"/>
      </w:pPr>
      <w:r>
        <w:t xml:space="preserve">        via FE</w:t>
      </w:r>
      <w:proofErr w:type="gramStart"/>
      <w:r>
        <w:t>80::</w:t>
      </w:r>
      <w:proofErr w:type="gramEnd"/>
      <w:r>
        <w:t>D</w:t>
      </w:r>
      <w:r w:rsidR="00F73C2E">
        <w:t>1</w:t>
      </w:r>
      <w:r>
        <w:t>:2 (2621440/1966080), GigabitEthernet0/0/1</w:t>
      </w:r>
    </w:p>
    <w:p w14:paraId="0F244213" w14:textId="77777777" w:rsidR="008005EC" w:rsidRDefault="008005EC" w:rsidP="008005EC">
      <w:pPr>
        <w:pStyle w:val="CMD"/>
      </w:pPr>
      <w:r>
        <w:t xml:space="preserve">        via FE80::2:2 (2785280/</w:t>
      </w:r>
      <w:r w:rsidRPr="008005EC">
        <w:rPr>
          <w:highlight w:val="yellow"/>
        </w:rPr>
        <w:t>2129920</w:t>
      </w:r>
      <w:r>
        <w:t>), GigabitEthernet0/0/0</w:t>
      </w:r>
    </w:p>
    <w:p w14:paraId="74739525" w14:textId="77777777" w:rsidR="008005EC" w:rsidRDefault="008005EC" w:rsidP="008005EC">
      <w:pPr>
        <w:pStyle w:val="SubStepAlpha"/>
      </w:pPr>
      <w:r>
        <w:t xml:space="preserve">To use the other route for unequal cost load balancing, we can set the variance parameter to 2. This will mean that any path with an RD less than or equal to 5242880 will qualify as a successor (2 x </w:t>
      </w:r>
      <w:r w:rsidRPr="00774695">
        <w:rPr>
          <w:highlight w:val="yellow"/>
        </w:rPr>
        <w:t>2621440</w:t>
      </w:r>
      <w:r>
        <w:t xml:space="preserve"> = 5242880). </w:t>
      </w:r>
    </w:p>
    <w:p w14:paraId="6604FB34" w14:textId="29E5578B" w:rsidR="008005EC" w:rsidRDefault="008005EC" w:rsidP="008005EC">
      <w:pPr>
        <w:pStyle w:val="CMD"/>
      </w:pPr>
      <w:r>
        <w:t xml:space="preserve">R3(config)# </w:t>
      </w:r>
      <w:r w:rsidRPr="008005EC">
        <w:rPr>
          <w:b/>
          <w:bCs/>
        </w:rPr>
        <w:t xml:space="preserve">router </w:t>
      </w:r>
      <w:proofErr w:type="spellStart"/>
      <w:r w:rsidRPr="008005EC">
        <w:rPr>
          <w:b/>
          <w:bCs/>
        </w:rPr>
        <w:t>eigrp</w:t>
      </w:r>
      <w:proofErr w:type="spellEnd"/>
      <w:r w:rsidRPr="008005EC">
        <w:rPr>
          <w:b/>
          <w:bCs/>
        </w:rPr>
        <w:t xml:space="preserve"> EIGRP_IPV6</w:t>
      </w:r>
    </w:p>
    <w:p w14:paraId="6825F4D9" w14:textId="77777777" w:rsidR="008005EC" w:rsidRDefault="008005EC" w:rsidP="008005EC">
      <w:pPr>
        <w:pStyle w:val="CMD"/>
      </w:pPr>
      <w:r>
        <w:t>R3(config-</w:t>
      </w:r>
      <w:proofErr w:type="gramStart"/>
      <w:r>
        <w:t>router)#</w:t>
      </w:r>
      <w:proofErr w:type="gramEnd"/>
      <w:r>
        <w:t xml:space="preserve"> </w:t>
      </w:r>
      <w:r w:rsidRPr="008005EC">
        <w:rPr>
          <w:b/>
          <w:bCs/>
        </w:rPr>
        <w:t>address-family ipv6 unicast autonomous-system 43</w:t>
      </w:r>
    </w:p>
    <w:p w14:paraId="132F0572" w14:textId="484E7058" w:rsidR="008005EC" w:rsidRPr="008005EC" w:rsidRDefault="008005EC" w:rsidP="008005EC">
      <w:pPr>
        <w:pStyle w:val="CMD"/>
        <w:rPr>
          <w:b/>
          <w:bCs/>
        </w:rPr>
      </w:pPr>
      <w:r>
        <w:t>R3(config-router-</w:t>
      </w:r>
      <w:proofErr w:type="spellStart"/>
      <w:proofErr w:type="gramStart"/>
      <w:r>
        <w:t>af</w:t>
      </w:r>
      <w:proofErr w:type="spellEnd"/>
      <w:r>
        <w:t>)#</w:t>
      </w:r>
      <w:proofErr w:type="gramEnd"/>
      <w:r>
        <w:t xml:space="preserve"> </w:t>
      </w:r>
      <w:r w:rsidRPr="008005EC">
        <w:rPr>
          <w:b/>
          <w:bCs/>
        </w:rPr>
        <w:t>topology base</w:t>
      </w:r>
    </w:p>
    <w:p w14:paraId="0DF0AD60" w14:textId="0438BB4F" w:rsidR="008005EC" w:rsidRPr="008005EC" w:rsidRDefault="008005EC" w:rsidP="008005EC">
      <w:pPr>
        <w:pStyle w:val="CMD"/>
        <w:rPr>
          <w:b/>
          <w:bCs/>
        </w:rPr>
      </w:pPr>
      <w:r>
        <w:t>R3(config-router-</w:t>
      </w:r>
      <w:proofErr w:type="spellStart"/>
      <w:r>
        <w:t>af</w:t>
      </w:r>
      <w:proofErr w:type="spellEnd"/>
      <w:r>
        <w:t>-</w:t>
      </w:r>
      <w:proofErr w:type="gramStart"/>
      <w:r>
        <w:t>topology)#</w:t>
      </w:r>
      <w:proofErr w:type="gramEnd"/>
      <w:r>
        <w:t xml:space="preserve"> </w:t>
      </w:r>
      <w:r w:rsidRPr="008005EC">
        <w:rPr>
          <w:b/>
          <w:bCs/>
        </w:rPr>
        <w:t>variance 2</w:t>
      </w:r>
    </w:p>
    <w:p w14:paraId="6537EFE0" w14:textId="0F76894A" w:rsidR="008005EC" w:rsidRPr="008005EC" w:rsidRDefault="008005EC" w:rsidP="008005EC">
      <w:pPr>
        <w:pStyle w:val="CMD"/>
        <w:rPr>
          <w:b/>
          <w:bCs/>
        </w:rPr>
      </w:pPr>
      <w:r>
        <w:t>R3(config-router-</w:t>
      </w:r>
      <w:proofErr w:type="spellStart"/>
      <w:r>
        <w:t>af</w:t>
      </w:r>
      <w:proofErr w:type="spellEnd"/>
      <w:r>
        <w:t>-</w:t>
      </w:r>
      <w:proofErr w:type="gramStart"/>
      <w:r>
        <w:t>topology)#</w:t>
      </w:r>
      <w:proofErr w:type="gramEnd"/>
      <w:r>
        <w:t xml:space="preserve"> </w:t>
      </w:r>
      <w:r w:rsidRPr="008005EC">
        <w:rPr>
          <w:b/>
          <w:bCs/>
        </w:rPr>
        <w:t>exit</w:t>
      </w:r>
    </w:p>
    <w:p w14:paraId="2DFA4077" w14:textId="77777777" w:rsidR="008005EC" w:rsidRDefault="008005EC" w:rsidP="008005EC">
      <w:pPr>
        <w:pStyle w:val="CMD"/>
      </w:pPr>
      <w:r>
        <w:t>R3(config-router-</w:t>
      </w:r>
      <w:proofErr w:type="spellStart"/>
      <w:proofErr w:type="gramStart"/>
      <w:r>
        <w:t>af</w:t>
      </w:r>
      <w:proofErr w:type="spellEnd"/>
      <w:r>
        <w:t>)#</w:t>
      </w:r>
      <w:proofErr w:type="gramEnd"/>
      <w:r>
        <w:t xml:space="preserve">  </w:t>
      </w:r>
      <w:r w:rsidRPr="008005EC">
        <w:rPr>
          <w:b/>
          <w:bCs/>
        </w:rPr>
        <w:t>exit</w:t>
      </w:r>
    </w:p>
    <w:p w14:paraId="7487D1C5" w14:textId="77777777" w:rsidR="008005EC" w:rsidRDefault="008005EC" w:rsidP="008005EC">
      <w:pPr>
        <w:pStyle w:val="CMD"/>
      </w:pPr>
      <w:r>
        <w:t>R3(config-</w:t>
      </w:r>
      <w:proofErr w:type="gramStart"/>
      <w:r>
        <w:t>router)#</w:t>
      </w:r>
      <w:proofErr w:type="gramEnd"/>
      <w:r>
        <w:t xml:space="preserve"> </w:t>
      </w:r>
      <w:r w:rsidRPr="008005EC">
        <w:rPr>
          <w:b/>
          <w:bCs/>
        </w:rPr>
        <w:t>exit</w:t>
      </w:r>
    </w:p>
    <w:p w14:paraId="198769C8" w14:textId="5E5C3328" w:rsidR="008005EC" w:rsidRDefault="008005EC" w:rsidP="008005EC">
      <w:pPr>
        <w:pStyle w:val="CMD"/>
      </w:pPr>
      <w:r>
        <w:t xml:space="preserve">R3(config)# </w:t>
      </w:r>
      <w:r w:rsidRPr="008005EC">
        <w:rPr>
          <w:b/>
          <w:bCs/>
        </w:rPr>
        <w:t>end</w:t>
      </w:r>
    </w:p>
    <w:p w14:paraId="17A2869F" w14:textId="700337C4" w:rsidR="008005EC" w:rsidRDefault="008005EC" w:rsidP="008005EC">
      <w:pPr>
        <w:pStyle w:val="SubStepAlpha"/>
      </w:pPr>
      <w:r>
        <w:t xml:space="preserve">The output of the </w:t>
      </w:r>
      <w:r w:rsidRPr="008C1D14">
        <w:rPr>
          <w:b/>
          <w:bCs/>
        </w:rPr>
        <w:t>show ip</w:t>
      </w:r>
      <w:r>
        <w:rPr>
          <w:b/>
          <w:bCs/>
        </w:rPr>
        <w:t>v6</w:t>
      </w:r>
      <w:r w:rsidRPr="008C1D14">
        <w:rPr>
          <w:b/>
          <w:bCs/>
        </w:rPr>
        <w:t xml:space="preserve"> route </w:t>
      </w:r>
      <w:proofErr w:type="spellStart"/>
      <w:r w:rsidR="00F000FF">
        <w:rPr>
          <w:b/>
          <w:bCs/>
        </w:rPr>
        <w:t>eigrp</w:t>
      </w:r>
      <w:proofErr w:type="spellEnd"/>
      <w:r>
        <w:t xml:space="preserve"> command now displays two paths available to the </w:t>
      </w:r>
      <w:r w:rsidR="00E6467F">
        <w:t>2001:db</w:t>
      </w:r>
      <w:proofErr w:type="gramStart"/>
      <w:r w:rsidR="00E6467F">
        <w:t>8:acad</w:t>
      </w:r>
      <w:proofErr w:type="gramEnd"/>
      <w:r w:rsidR="00E6467F">
        <w:t>:2::/64</w:t>
      </w:r>
      <w:r>
        <w:t xml:space="preserve"> network. Notice that the routes have different </w:t>
      </w:r>
      <w:proofErr w:type="gramStart"/>
      <w:r>
        <w:t>metrics, but</w:t>
      </w:r>
      <w:proofErr w:type="gramEnd"/>
      <w:r>
        <w:t xml:space="preserve"> are listed and used just the same. Also, notice adding </w:t>
      </w:r>
      <w:r w:rsidRPr="00774695">
        <w:rPr>
          <w:b/>
          <w:bCs/>
        </w:rPr>
        <w:t>variance 2</w:t>
      </w:r>
      <w:r>
        <w:t xml:space="preserve"> adds a second path to the </w:t>
      </w:r>
      <w:r w:rsidR="00E6467F">
        <w:t>2001:db</w:t>
      </w:r>
      <w:proofErr w:type="gramStart"/>
      <w:r w:rsidR="00E6467F">
        <w:t>8:</w:t>
      </w:r>
      <w:r w:rsidR="00854709">
        <w:t>cafe</w:t>
      </w:r>
      <w:proofErr w:type="gramEnd"/>
      <w:r w:rsidR="00E6467F">
        <w:t>:1::/64</w:t>
      </w:r>
      <w:r>
        <w:t xml:space="preserve"> network.</w:t>
      </w:r>
    </w:p>
    <w:p w14:paraId="2F38FE62" w14:textId="77777777" w:rsidR="00E6467F" w:rsidRPr="00D83E5E" w:rsidRDefault="00E6467F" w:rsidP="000A46FC">
      <w:pPr>
        <w:pStyle w:val="CMD"/>
      </w:pPr>
      <w:r w:rsidRPr="00D83E5E">
        <w:t xml:space="preserve">R3# </w:t>
      </w:r>
      <w:r w:rsidRPr="00D83E5E">
        <w:rPr>
          <w:b/>
          <w:bCs/>
        </w:rPr>
        <w:t xml:space="preserve">show ipv6 route </w:t>
      </w:r>
      <w:proofErr w:type="spellStart"/>
      <w:r w:rsidRPr="00D83E5E">
        <w:rPr>
          <w:b/>
          <w:bCs/>
        </w:rPr>
        <w:t>eigrp</w:t>
      </w:r>
      <w:proofErr w:type="spellEnd"/>
    </w:p>
    <w:p w14:paraId="27ABE949" w14:textId="78E57FCA" w:rsidR="00E6467F" w:rsidRPr="00E6467F" w:rsidRDefault="00E6467F" w:rsidP="00E6467F">
      <w:pPr>
        <w:pStyle w:val="CMD"/>
        <w:rPr>
          <w:sz w:val="18"/>
        </w:rPr>
      </w:pPr>
      <w:r>
        <w:rPr>
          <w:sz w:val="18"/>
        </w:rPr>
        <w:lastRenderedPageBreak/>
        <w:t>&lt;output omitted&gt;</w:t>
      </w:r>
    </w:p>
    <w:p w14:paraId="09215330" w14:textId="77777777" w:rsidR="00E6467F" w:rsidRPr="00E6467F" w:rsidRDefault="00E6467F" w:rsidP="00E6467F">
      <w:pPr>
        <w:pStyle w:val="CMD"/>
        <w:rPr>
          <w:sz w:val="18"/>
        </w:rPr>
      </w:pPr>
      <w:r w:rsidRPr="00E6467F">
        <w:rPr>
          <w:sz w:val="18"/>
        </w:rPr>
        <w:t>D   2001:DB</w:t>
      </w:r>
      <w:proofErr w:type="gramStart"/>
      <w:r w:rsidRPr="00E6467F">
        <w:rPr>
          <w:sz w:val="18"/>
        </w:rPr>
        <w:t>8:FF</w:t>
      </w:r>
      <w:proofErr w:type="gramEnd"/>
      <w:r w:rsidRPr="00E6467F">
        <w:rPr>
          <w:sz w:val="18"/>
        </w:rPr>
        <w:t>:999::/64 [90/2570240]</w:t>
      </w:r>
    </w:p>
    <w:p w14:paraId="5E811EB8" w14:textId="77777777" w:rsidR="00E6467F" w:rsidRPr="00E6467F" w:rsidRDefault="00E6467F" w:rsidP="00E6467F">
      <w:pPr>
        <w:pStyle w:val="CMD"/>
        <w:rPr>
          <w:sz w:val="18"/>
        </w:rPr>
      </w:pPr>
      <w:r w:rsidRPr="00E6467F">
        <w:rPr>
          <w:sz w:val="18"/>
        </w:rPr>
        <w:t xml:space="preserve">     via FE80::2:2, GigabitEthernet0/0/0</w:t>
      </w:r>
    </w:p>
    <w:p w14:paraId="1A846139" w14:textId="77777777" w:rsidR="00E6467F" w:rsidRPr="00E6467F" w:rsidRDefault="00E6467F" w:rsidP="00E6467F">
      <w:pPr>
        <w:pStyle w:val="CMD"/>
        <w:rPr>
          <w:sz w:val="18"/>
        </w:rPr>
      </w:pPr>
      <w:r w:rsidRPr="00E6467F">
        <w:rPr>
          <w:sz w:val="18"/>
        </w:rPr>
        <w:t>D   2001:DB</w:t>
      </w:r>
      <w:proofErr w:type="gramStart"/>
      <w:r w:rsidRPr="00E6467F">
        <w:rPr>
          <w:sz w:val="18"/>
        </w:rPr>
        <w:t>8:ABCD</w:t>
      </w:r>
      <w:proofErr w:type="gramEnd"/>
      <w:r w:rsidRPr="00E6467F">
        <w:rPr>
          <w:sz w:val="18"/>
        </w:rPr>
        <w:t>::/56 [5/1280]</w:t>
      </w:r>
    </w:p>
    <w:p w14:paraId="63927C28" w14:textId="77777777" w:rsidR="00E6467F" w:rsidRPr="00E6467F" w:rsidRDefault="00E6467F" w:rsidP="00E6467F">
      <w:pPr>
        <w:pStyle w:val="CMD"/>
        <w:rPr>
          <w:sz w:val="18"/>
        </w:rPr>
      </w:pPr>
      <w:r w:rsidRPr="00E6467F">
        <w:rPr>
          <w:sz w:val="18"/>
        </w:rPr>
        <w:t xml:space="preserve">     via Null0, directly connected</w:t>
      </w:r>
    </w:p>
    <w:p w14:paraId="05B1EA12" w14:textId="77777777" w:rsidR="00E6467F" w:rsidRPr="00E6467F" w:rsidRDefault="00E6467F" w:rsidP="00E6467F">
      <w:pPr>
        <w:pStyle w:val="CMD"/>
        <w:rPr>
          <w:sz w:val="18"/>
        </w:rPr>
      </w:pPr>
      <w:r w:rsidRPr="00D83E5E">
        <w:rPr>
          <w:sz w:val="18"/>
          <w:highlight w:val="yellow"/>
        </w:rPr>
        <w:t>D   2001:DB</w:t>
      </w:r>
      <w:proofErr w:type="gramStart"/>
      <w:r w:rsidRPr="00D83E5E">
        <w:rPr>
          <w:sz w:val="18"/>
          <w:highlight w:val="yellow"/>
        </w:rPr>
        <w:t>8:ACAD</w:t>
      </w:r>
      <w:proofErr w:type="gramEnd"/>
      <w:r w:rsidRPr="00D83E5E">
        <w:rPr>
          <w:sz w:val="18"/>
          <w:highlight w:val="yellow"/>
        </w:rPr>
        <w:t>:2::/64 [90/20480]</w:t>
      </w:r>
    </w:p>
    <w:p w14:paraId="156D585C" w14:textId="467F60B3" w:rsidR="00E6467F" w:rsidRPr="00E6467F" w:rsidRDefault="00E6467F" w:rsidP="00E6467F">
      <w:pPr>
        <w:pStyle w:val="CMD"/>
        <w:rPr>
          <w:sz w:val="18"/>
          <w:highlight w:val="yellow"/>
        </w:rPr>
      </w:pPr>
      <w:r w:rsidRPr="00E6467F">
        <w:rPr>
          <w:sz w:val="18"/>
        </w:rPr>
        <w:t xml:space="preserve">     </w:t>
      </w:r>
      <w:r w:rsidRPr="00E6467F">
        <w:rPr>
          <w:sz w:val="18"/>
          <w:highlight w:val="yellow"/>
        </w:rPr>
        <w:t>via FE</w:t>
      </w:r>
      <w:proofErr w:type="gramStart"/>
      <w:r w:rsidRPr="00E6467F">
        <w:rPr>
          <w:sz w:val="18"/>
          <w:highlight w:val="yellow"/>
        </w:rPr>
        <w:t>80::</w:t>
      </w:r>
      <w:proofErr w:type="gramEnd"/>
      <w:r w:rsidRPr="00E6467F">
        <w:rPr>
          <w:sz w:val="18"/>
          <w:highlight w:val="yellow"/>
        </w:rPr>
        <w:t>D</w:t>
      </w:r>
      <w:r w:rsidR="00F73C2E">
        <w:rPr>
          <w:sz w:val="18"/>
          <w:highlight w:val="yellow"/>
        </w:rPr>
        <w:t>1</w:t>
      </w:r>
      <w:r w:rsidRPr="00E6467F">
        <w:rPr>
          <w:sz w:val="18"/>
          <w:highlight w:val="yellow"/>
        </w:rPr>
        <w:t>:2, GigabitEthernet0/0/1</w:t>
      </w:r>
    </w:p>
    <w:p w14:paraId="1EE36E28" w14:textId="77777777" w:rsidR="00E6467F" w:rsidRPr="00E6467F" w:rsidRDefault="00E6467F" w:rsidP="00E6467F">
      <w:pPr>
        <w:pStyle w:val="CMD"/>
        <w:rPr>
          <w:sz w:val="18"/>
        </w:rPr>
      </w:pPr>
      <w:r w:rsidRPr="00D83E5E">
        <w:rPr>
          <w:sz w:val="18"/>
        </w:rPr>
        <w:t xml:space="preserve">     </w:t>
      </w:r>
      <w:r w:rsidRPr="00E6467F">
        <w:rPr>
          <w:sz w:val="18"/>
          <w:highlight w:val="yellow"/>
        </w:rPr>
        <w:t>via FE80::2:2, GigabitEthernet0/0/0</w:t>
      </w:r>
    </w:p>
    <w:p w14:paraId="1605B8DE" w14:textId="77777777" w:rsidR="00E6467F" w:rsidRPr="00E6467F" w:rsidRDefault="00E6467F" w:rsidP="00E6467F">
      <w:pPr>
        <w:pStyle w:val="CMD"/>
        <w:rPr>
          <w:sz w:val="18"/>
        </w:rPr>
      </w:pPr>
      <w:r w:rsidRPr="00E6467F">
        <w:rPr>
          <w:sz w:val="18"/>
        </w:rPr>
        <w:t>D   2001:DB</w:t>
      </w:r>
      <w:proofErr w:type="gramStart"/>
      <w:r w:rsidRPr="00E6467F">
        <w:rPr>
          <w:sz w:val="18"/>
        </w:rPr>
        <w:t>8:ACAD</w:t>
      </w:r>
      <w:proofErr w:type="gramEnd"/>
      <w:r w:rsidRPr="00E6467F">
        <w:rPr>
          <w:sz w:val="18"/>
        </w:rPr>
        <w:t>:3::/64 [90/15360]</w:t>
      </w:r>
    </w:p>
    <w:p w14:paraId="7491E94C" w14:textId="1FAD8EAB" w:rsidR="00E6467F" w:rsidRPr="00E6467F" w:rsidRDefault="00E6467F" w:rsidP="00E6467F">
      <w:pPr>
        <w:pStyle w:val="CMD"/>
        <w:rPr>
          <w:sz w:val="18"/>
        </w:rPr>
      </w:pPr>
      <w:r w:rsidRPr="00E6467F">
        <w:rPr>
          <w:sz w:val="18"/>
        </w:rPr>
        <w:t xml:space="preserve">     via FE</w:t>
      </w:r>
      <w:proofErr w:type="gramStart"/>
      <w:r w:rsidRPr="00E6467F">
        <w:rPr>
          <w:sz w:val="18"/>
        </w:rPr>
        <w:t>80::</w:t>
      </w:r>
      <w:proofErr w:type="gramEnd"/>
      <w:r w:rsidRPr="00E6467F">
        <w:rPr>
          <w:sz w:val="18"/>
        </w:rPr>
        <w:t>D</w:t>
      </w:r>
      <w:r w:rsidR="00F73C2E">
        <w:rPr>
          <w:sz w:val="18"/>
        </w:rPr>
        <w:t>1</w:t>
      </w:r>
      <w:r w:rsidRPr="00E6467F">
        <w:rPr>
          <w:sz w:val="18"/>
        </w:rPr>
        <w:t>:2, GigabitEthernet0/0/1</w:t>
      </w:r>
    </w:p>
    <w:p w14:paraId="1CB001D9" w14:textId="77777777" w:rsidR="00E6467F" w:rsidRPr="00E6467F" w:rsidRDefault="00E6467F" w:rsidP="00E6467F">
      <w:pPr>
        <w:pStyle w:val="CMD"/>
        <w:rPr>
          <w:sz w:val="18"/>
        </w:rPr>
      </w:pPr>
      <w:r w:rsidRPr="00D83E5E">
        <w:rPr>
          <w:sz w:val="18"/>
          <w:highlight w:val="yellow"/>
        </w:rPr>
        <w:t>D   2001:DB</w:t>
      </w:r>
      <w:proofErr w:type="gramStart"/>
      <w:r w:rsidRPr="00D83E5E">
        <w:rPr>
          <w:sz w:val="18"/>
          <w:highlight w:val="yellow"/>
        </w:rPr>
        <w:t>8:CAFE</w:t>
      </w:r>
      <w:proofErr w:type="gramEnd"/>
      <w:r w:rsidRPr="00D83E5E">
        <w:rPr>
          <w:sz w:val="18"/>
          <w:highlight w:val="yellow"/>
        </w:rPr>
        <w:t>:1::/64 [90/16640]</w:t>
      </w:r>
    </w:p>
    <w:p w14:paraId="2743916A" w14:textId="77777777" w:rsidR="00E6467F" w:rsidRPr="00E6467F" w:rsidRDefault="00E6467F" w:rsidP="00E6467F">
      <w:pPr>
        <w:pStyle w:val="CMD"/>
        <w:rPr>
          <w:sz w:val="18"/>
          <w:highlight w:val="yellow"/>
        </w:rPr>
      </w:pPr>
      <w:r w:rsidRPr="00E6467F">
        <w:rPr>
          <w:sz w:val="18"/>
        </w:rPr>
        <w:t xml:space="preserve">     </w:t>
      </w:r>
      <w:r w:rsidRPr="00E6467F">
        <w:rPr>
          <w:sz w:val="18"/>
          <w:highlight w:val="yellow"/>
        </w:rPr>
        <w:t>via FE80::2:2, GigabitEthernet0/0/0</w:t>
      </w:r>
    </w:p>
    <w:p w14:paraId="662E5018" w14:textId="6046EF37" w:rsidR="00E6467F" w:rsidRPr="00E6467F" w:rsidRDefault="00E6467F" w:rsidP="00E6467F">
      <w:pPr>
        <w:pStyle w:val="CMD"/>
        <w:rPr>
          <w:sz w:val="18"/>
        </w:rPr>
      </w:pPr>
      <w:r w:rsidRPr="00D83E5E">
        <w:rPr>
          <w:sz w:val="18"/>
        </w:rPr>
        <w:t xml:space="preserve">     </w:t>
      </w:r>
      <w:r w:rsidRPr="00E6467F">
        <w:rPr>
          <w:sz w:val="18"/>
          <w:highlight w:val="yellow"/>
        </w:rPr>
        <w:t>via FE</w:t>
      </w:r>
      <w:proofErr w:type="gramStart"/>
      <w:r w:rsidRPr="00E6467F">
        <w:rPr>
          <w:sz w:val="18"/>
          <w:highlight w:val="yellow"/>
        </w:rPr>
        <w:t>80::</w:t>
      </w:r>
      <w:proofErr w:type="gramEnd"/>
      <w:r w:rsidRPr="00E6467F">
        <w:rPr>
          <w:sz w:val="18"/>
          <w:highlight w:val="yellow"/>
        </w:rPr>
        <w:t>D</w:t>
      </w:r>
      <w:r w:rsidR="00F73C2E">
        <w:rPr>
          <w:sz w:val="18"/>
          <w:highlight w:val="yellow"/>
        </w:rPr>
        <w:t>1</w:t>
      </w:r>
      <w:r w:rsidRPr="00E6467F">
        <w:rPr>
          <w:sz w:val="18"/>
          <w:highlight w:val="yellow"/>
        </w:rPr>
        <w:t>:2, GigabitEthernet0/0/1</w:t>
      </w:r>
    </w:p>
    <w:p w14:paraId="19C39897" w14:textId="77777777" w:rsidR="00E6467F" w:rsidRPr="00E6467F" w:rsidRDefault="00E6467F" w:rsidP="00E6467F">
      <w:pPr>
        <w:pStyle w:val="CMD"/>
        <w:rPr>
          <w:sz w:val="18"/>
        </w:rPr>
      </w:pPr>
      <w:r w:rsidRPr="00E6467F">
        <w:rPr>
          <w:sz w:val="18"/>
        </w:rPr>
        <w:t>D   2001:DB</w:t>
      </w:r>
      <w:proofErr w:type="gramStart"/>
      <w:r w:rsidRPr="00E6467F">
        <w:rPr>
          <w:sz w:val="18"/>
        </w:rPr>
        <w:t>8:CEDE</w:t>
      </w:r>
      <w:proofErr w:type="gramEnd"/>
      <w:r w:rsidRPr="00E6467F">
        <w:rPr>
          <w:sz w:val="18"/>
        </w:rPr>
        <w:t>::/64 [90/2570240]</w:t>
      </w:r>
    </w:p>
    <w:p w14:paraId="7FC19398" w14:textId="77777777" w:rsidR="00E6467F" w:rsidRPr="00E6467F" w:rsidRDefault="00E6467F" w:rsidP="00E6467F">
      <w:pPr>
        <w:pStyle w:val="CMD"/>
        <w:rPr>
          <w:sz w:val="18"/>
        </w:rPr>
      </w:pPr>
      <w:r w:rsidRPr="00E6467F">
        <w:rPr>
          <w:sz w:val="18"/>
        </w:rPr>
        <w:t xml:space="preserve">     via FE80::2:2, GigabitEthernet0/0/0</w:t>
      </w:r>
    </w:p>
    <w:p w14:paraId="40483E02" w14:textId="77777777" w:rsidR="00E6467F" w:rsidRPr="00E6467F" w:rsidRDefault="00E6467F" w:rsidP="00E6467F">
      <w:pPr>
        <w:pStyle w:val="CMD"/>
        <w:rPr>
          <w:sz w:val="18"/>
        </w:rPr>
      </w:pPr>
      <w:r w:rsidRPr="00E6467F">
        <w:rPr>
          <w:sz w:val="18"/>
        </w:rPr>
        <w:t>D   2001:DB</w:t>
      </w:r>
      <w:proofErr w:type="gramStart"/>
      <w:r w:rsidRPr="00E6467F">
        <w:rPr>
          <w:sz w:val="18"/>
        </w:rPr>
        <w:t>8:CEDE</w:t>
      </w:r>
      <w:proofErr w:type="gramEnd"/>
      <w:r w:rsidRPr="00E6467F">
        <w:rPr>
          <w:sz w:val="18"/>
        </w:rPr>
        <w:t>:1::/64 [90/2570240]</w:t>
      </w:r>
    </w:p>
    <w:p w14:paraId="2E7F9C15" w14:textId="77777777" w:rsidR="00E6467F" w:rsidRPr="00E6467F" w:rsidRDefault="00E6467F" w:rsidP="00E6467F">
      <w:pPr>
        <w:pStyle w:val="CMD"/>
        <w:rPr>
          <w:sz w:val="18"/>
        </w:rPr>
      </w:pPr>
      <w:r w:rsidRPr="00E6467F">
        <w:rPr>
          <w:sz w:val="18"/>
        </w:rPr>
        <w:t xml:space="preserve">     via FE80::2:2, GigabitEthernet0/0/0</w:t>
      </w:r>
    </w:p>
    <w:p w14:paraId="5D1D1CE2" w14:textId="0AF4AC49" w:rsidR="00B27633" w:rsidRDefault="00F1667D" w:rsidP="00B27633">
      <w:pPr>
        <w:pStyle w:val="Heading3"/>
        <w:rPr>
          <w:color w:val="000000" w:themeColor="text1"/>
        </w:rPr>
      </w:pPr>
      <w:r>
        <w:rPr>
          <w:color w:val="000000" w:themeColor="text1"/>
        </w:rPr>
        <w:t xml:space="preserve">Filter EIGRP </w:t>
      </w:r>
      <w:r w:rsidR="00FC6005">
        <w:rPr>
          <w:color w:val="000000" w:themeColor="text1"/>
        </w:rPr>
        <w:t>r</w:t>
      </w:r>
      <w:r>
        <w:rPr>
          <w:color w:val="000000" w:themeColor="text1"/>
        </w:rPr>
        <w:t>outes using</w:t>
      </w:r>
      <w:r w:rsidR="00B27633" w:rsidRPr="00F1667D">
        <w:rPr>
          <w:color w:val="000000" w:themeColor="text1"/>
        </w:rPr>
        <w:t xml:space="preserve"> a </w:t>
      </w:r>
      <w:r w:rsidR="00FC6005">
        <w:rPr>
          <w:color w:val="000000" w:themeColor="text1"/>
        </w:rPr>
        <w:t>p</w:t>
      </w:r>
      <w:r w:rsidR="00050FE7" w:rsidRPr="00F1667D">
        <w:rPr>
          <w:color w:val="000000" w:themeColor="text1"/>
        </w:rPr>
        <w:t xml:space="preserve">refix </w:t>
      </w:r>
      <w:r w:rsidR="00FC6005">
        <w:rPr>
          <w:color w:val="000000" w:themeColor="text1"/>
        </w:rPr>
        <w:t>l</w:t>
      </w:r>
      <w:r w:rsidR="00050FE7" w:rsidRPr="00F1667D">
        <w:rPr>
          <w:color w:val="000000" w:themeColor="text1"/>
        </w:rPr>
        <w:t>ist</w:t>
      </w:r>
      <w:r w:rsidR="00FC6005">
        <w:rPr>
          <w:color w:val="000000" w:themeColor="text1"/>
        </w:rPr>
        <w:t>.</w:t>
      </w:r>
    </w:p>
    <w:p w14:paraId="44A3F243" w14:textId="67822DA1" w:rsidR="00F1667D" w:rsidRDefault="001A5898" w:rsidP="005E1515">
      <w:pPr>
        <w:pStyle w:val="BodyTextL25"/>
      </w:pPr>
      <w:r>
        <w:t>In this step, you will configure a filter at R2 to block propagation of the network 2001:db</w:t>
      </w:r>
      <w:proofErr w:type="gramStart"/>
      <w:r>
        <w:t>8:</w:t>
      </w:r>
      <w:r w:rsidR="00854709">
        <w:t>cafe</w:t>
      </w:r>
      <w:proofErr w:type="gramEnd"/>
      <w:r>
        <w:t>:1::/64 to R3.</w:t>
      </w:r>
    </w:p>
    <w:p w14:paraId="29C30FBE" w14:textId="081D73C6" w:rsidR="001A5898" w:rsidRDefault="001A5898" w:rsidP="001A5898">
      <w:pPr>
        <w:pStyle w:val="SubStepAlpha"/>
      </w:pPr>
      <w:r>
        <w:t xml:space="preserve">On R3, issue the command </w:t>
      </w:r>
      <w:r w:rsidRPr="001A5898">
        <w:rPr>
          <w:b/>
          <w:bCs/>
        </w:rPr>
        <w:t>show ipv6 route 2001:db</w:t>
      </w:r>
      <w:proofErr w:type="gramStart"/>
      <w:r w:rsidRPr="001A5898">
        <w:rPr>
          <w:b/>
          <w:bCs/>
        </w:rPr>
        <w:t>8:</w:t>
      </w:r>
      <w:r w:rsidR="00854709">
        <w:rPr>
          <w:b/>
          <w:bCs/>
        </w:rPr>
        <w:t>cafe</w:t>
      </w:r>
      <w:proofErr w:type="gramEnd"/>
      <w:r w:rsidRPr="001A5898">
        <w:rPr>
          <w:b/>
          <w:bCs/>
        </w:rPr>
        <w:t>:1::/64</w:t>
      </w:r>
      <w:r w:rsidR="00FC6005">
        <w:rPr>
          <w:b/>
          <w:bCs/>
        </w:rPr>
        <w:t xml:space="preserve"> </w:t>
      </w:r>
      <w:r w:rsidR="00FC6005">
        <w:t>command</w:t>
      </w:r>
      <w:r>
        <w:t>. The output should list two successors, one via fe80::2:2 and one via fe</w:t>
      </w:r>
      <w:proofErr w:type="gramStart"/>
      <w:r>
        <w:t>90::</w:t>
      </w:r>
      <w:proofErr w:type="gramEnd"/>
      <w:r>
        <w:t>d2:2.</w:t>
      </w:r>
      <w:r w:rsidR="00195E51">
        <w:t xml:space="preserve"> We want to filter route via fe80::2:1.</w:t>
      </w:r>
    </w:p>
    <w:p w14:paraId="4714180D" w14:textId="77777777" w:rsidR="001A5898" w:rsidRDefault="001A5898" w:rsidP="001A5898">
      <w:pPr>
        <w:pStyle w:val="CMD"/>
      </w:pPr>
      <w:r>
        <w:t xml:space="preserve">R3# </w:t>
      </w:r>
      <w:r w:rsidRPr="00D83E5E">
        <w:rPr>
          <w:b/>
          <w:bCs/>
        </w:rPr>
        <w:t>show ipv6 route 2001:db</w:t>
      </w:r>
      <w:proofErr w:type="gramStart"/>
      <w:r w:rsidRPr="00D83E5E">
        <w:rPr>
          <w:b/>
          <w:bCs/>
        </w:rPr>
        <w:t>8:cafe</w:t>
      </w:r>
      <w:proofErr w:type="gramEnd"/>
      <w:r w:rsidRPr="00D83E5E">
        <w:rPr>
          <w:b/>
          <w:bCs/>
        </w:rPr>
        <w:t>:1::/64</w:t>
      </w:r>
    </w:p>
    <w:p w14:paraId="68EB8310" w14:textId="77777777" w:rsidR="001A5898" w:rsidRDefault="001A5898" w:rsidP="00D83E5E">
      <w:pPr>
        <w:pStyle w:val="CMDOutput"/>
      </w:pPr>
      <w:r>
        <w:t>Routing entry for 2001:DB</w:t>
      </w:r>
      <w:proofErr w:type="gramStart"/>
      <w:r>
        <w:t>8:CAFE</w:t>
      </w:r>
      <w:proofErr w:type="gramEnd"/>
      <w:r>
        <w:t>:1::/64</w:t>
      </w:r>
    </w:p>
    <w:p w14:paraId="2E0FDC93" w14:textId="77777777" w:rsidR="001A5898" w:rsidRDefault="001A5898" w:rsidP="00D83E5E">
      <w:pPr>
        <w:pStyle w:val="CMDOutput"/>
      </w:pPr>
      <w:r>
        <w:t xml:space="preserve">  Known via "</w:t>
      </w:r>
      <w:proofErr w:type="spellStart"/>
      <w:r>
        <w:t>eigrp</w:t>
      </w:r>
      <w:proofErr w:type="spellEnd"/>
      <w:r>
        <w:t xml:space="preserve"> 43", distance 90, metric 16640, type internal</w:t>
      </w:r>
    </w:p>
    <w:p w14:paraId="318DAC20" w14:textId="77777777" w:rsidR="001A5898" w:rsidRDefault="001A5898" w:rsidP="00D83E5E">
      <w:pPr>
        <w:pStyle w:val="CMDOutput"/>
      </w:pPr>
      <w:r>
        <w:t xml:space="preserve">  Route count is 2/2, share count 0</w:t>
      </w:r>
    </w:p>
    <w:p w14:paraId="23110E5C" w14:textId="77777777" w:rsidR="001A5898" w:rsidRDefault="001A5898" w:rsidP="00D83E5E">
      <w:pPr>
        <w:pStyle w:val="CMDOutput"/>
      </w:pPr>
      <w:r>
        <w:t xml:space="preserve">  Routing paths:</w:t>
      </w:r>
    </w:p>
    <w:p w14:paraId="6060A4E1" w14:textId="77777777" w:rsidR="001A5898" w:rsidRDefault="001A5898" w:rsidP="00D83E5E">
      <w:pPr>
        <w:pStyle w:val="CMDOutput"/>
      </w:pPr>
      <w:r>
        <w:t xml:space="preserve">    </w:t>
      </w:r>
      <w:r w:rsidRPr="00D83E5E">
        <w:rPr>
          <w:highlight w:val="yellow"/>
        </w:rPr>
        <w:t>FE80::2:2, GigabitEthernet0/0/0</w:t>
      </w:r>
    </w:p>
    <w:p w14:paraId="76A2342F" w14:textId="77777777" w:rsidR="001A5898" w:rsidRDefault="001A5898" w:rsidP="00D83E5E">
      <w:pPr>
        <w:pStyle w:val="CMDOutput"/>
      </w:pPr>
      <w:r>
        <w:t xml:space="preserve">      From FE80::2:2</w:t>
      </w:r>
    </w:p>
    <w:p w14:paraId="47B8F738" w14:textId="77777777" w:rsidR="001A5898" w:rsidRDefault="001A5898" w:rsidP="00D83E5E">
      <w:pPr>
        <w:pStyle w:val="CMDOutput"/>
      </w:pPr>
      <w:r>
        <w:t xml:space="preserve">      Last updated 00:05:00 ago</w:t>
      </w:r>
    </w:p>
    <w:p w14:paraId="1DF0FAD5" w14:textId="1DD615A1" w:rsidR="001A5898" w:rsidRDefault="001A5898" w:rsidP="00D83E5E">
      <w:pPr>
        <w:pStyle w:val="CMDOutput"/>
      </w:pPr>
      <w:r>
        <w:t xml:space="preserve">    </w:t>
      </w:r>
      <w:r w:rsidRPr="00922F78">
        <w:t>FE</w:t>
      </w:r>
      <w:proofErr w:type="gramStart"/>
      <w:r w:rsidRPr="00922F78">
        <w:t>80::</w:t>
      </w:r>
      <w:proofErr w:type="gramEnd"/>
      <w:r w:rsidRPr="00922F78">
        <w:t>D</w:t>
      </w:r>
      <w:r w:rsidR="00032B03">
        <w:t>1</w:t>
      </w:r>
      <w:r w:rsidRPr="00922F78">
        <w:t>:2, GigabitEthernet0/0/1</w:t>
      </w:r>
    </w:p>
    <w:p w14:paraId="40D38EE7" w14:textId="3908951C" w:rsidR="001A5898" w:rsidRDefault="001A5898" w:rsidP="00D83E5E">
      <w:pPr>
        <w:pStyle w:val="CMDOutput"/>
      </w:pPr>
      <w:r>
        <w:t xml:space="preserve">      From FE</w:t>
      </w:r>
      <w:proofErr w:type="gramStart"/>
      <w:r>
        <w:t>80::</w:t>
      </w:r>
      <w:proofErr w:type="gramEnd"/>
      <w:r>
        <w:t>D</w:t>
      </w:r>
      <w:r w:rsidR="00F73C2E">
        <w:t>1</w:t>
      </w:r>
      <w:r>
        <w:t>:2</w:t>
      </w:r>
    </w:p>
    <w:p w14:paraId="0F1DFF60" w14:textId="1790A50E" w:rsidR="001A5898" w:rsidRDefault="001A5898">
      <w:pPr>
        <w:pStyle w:val="CMDOutput"/>
      </w:pPr>
      <w:r>
        <w:t xml:space="preserve">      Last updated 00:04:35 ago</w:t>
      </w:r>
    </w:p>
    <w:p w14:paraId="082163FF" w14:textId="77777777" w:rsidR="00C44E89" w:rsidRDefault="00C44E89" w:rsidP="00C44E89">
      <w:pPr>
        <w:pStyle w:val="ConfigWindow"/>
      </w:pPr>
      <w:r>
        <w:t>Close configuration window</w:t>
      </w:r>
    </w:p>
    <w:p w14:paraId="4E79888B" w14:textId="53CBFF4B" w:rsidR="00C44E89" w:rsidRDefault="001A5898" w:rsidP="00D83E5E">
      <w:pPr>
        <w:pStyle w:val="SubStepAlpha"/>
        <w:spacing w:before="0" w:after="0"/>
      </w:pPr>
      <w:r>
        <w:t>On R2, create an IPv6 prefix list that matches the 2001:db</w:t>
      </w:r>
      <w:proofErr w:type="gramStart"/>
      <w:r>
        <w:t>8:</w:t>
      </w:r>
      <w:r w:rsidR="00854709">
        <w:t>cafe</w:t>
      </w:r>
      <w:proofErr w:type="gramEnd"/>
      <w:r>
        <w:t>:1::/64 network.</w:t>
      </w:r>
    </w:p>
    <w:p w14:paraId="3ADF137B" w14:textId="2CAEC4CA" w:rsidR="00C44E89" w:rsidRDefault="00C44E89" w:rsidP="00D83E5E">
      <w:pPr>
        <w:pStyle w:val="ConfigWindow"/>
      </w:pPr>
      <w:r>
        <w:t>Open configuration window</w:t>
      </w:r>
    </w:p>
    <w:p w14:paraId="1525BA51" w14:textId="2E6617A6" w:rsidR="001A5898" w:rsidRDefault="001A5898" w:rsidP="00D83E5E">
      <w:pPr>
        <w:pStyle w:val="CMD"/>
      </w:pPr>
      <w:r>
        <w:t>R2(config)#</w:t>
      </w:r>
      <w:r w:rsidR="00F000FF">
        <w:t xml:space="preserve"> </w:t>
      </w:r>
      <w:r w:rsidRPr="00D83E5E">
        <w:rPr>
          <w:b/>
          <w:bCs/>
        </w:rPr>
        <w:t>ipv6 prefix-list DROP-CAFE-1 seq 10 deny 2001:db</w:t>
      </w:r>
      <w:proofErr w:type="gramStart"/>
      <w:r w:rsidRPr="00D83E5E">
        <w:rPr>
          <w:b/>
          <w:bCs/>
        </w:rPr>
        <w:t>8:cafe</w:t>
      </w:r>
      <w:proofErr w:type="gramEnd"/>
      <w:r w:rsidRPr="00D83E5E">
        <w:rPr>
          <w:b/>
          <w:bCs/>
        </w:rPr>
        <w:t>:1::/64</w:t>
      </w:r>
    </w:p>
    <w:p w14:paraId="63696587" w14:textId="1DA6021D" w:rsidR="001A5898" w:rsidRPr="000A46FC" w:rsidRDefault="001A5898" w:rsidP="00D83E5E">
      <w:pPr>
        <w:pStyle w:val="CMD"/>
      </w:pPr>
      <w:r>
        <w:t>R2(config)#</w:t>
      </w:r>
      <w:r w:rsidR="00F000FF">
        <w:t xml:space="preserve"> </w:t>
      </w:r>
      <w:r w:rsidRPr="00D83E5E">
        <w:rPr>
          <w:b/>
          <w:bCs/>
        </w:rPr>
        <w:t xml:space="preserve">ipv6 prefix-list DROP-CAFE-1 seq 20 </w:t>
      </w:r>
      <w:proofErr w:type="gramStart"/>
      <w:r w:rsidRPr="00D83E5E">
        <w:rPr>
          <w:b/>
          <w:bCs/>
        </w:rPr>
        <w:t>permit :</w:t>
      </w:r>
      <w:proofErr w:type="gramEnd"/>
      <w:r w:rsidRPr="00D83E5E">
        <w:rPr>
          <w:b/>
          <w:bCs/>
        </w:rPr>
        <w:t>:/0</w:t>
      </w:r>
    </w:p>
    <w:p w14:paraId="572BA6FC" w14:textId="04ABDEF7" w:rsidR="001A5898" w:rsidRDefault="001A5898" w:rsidP="001A5898">
      <w:pPr>
        <w:pStyle w:val="CMD"/>
      </w:pPr>
      <w:r>
        <w:t>R2(config)#</w:t>
      </w:r>
      <w:r w:rsidR="00F000FF">
        <w:t xml:space="preserve"> </w:t>
      </w:r>
      <w:r w:rsidRPr="00D83E5E">
        <w:rPr>
          <w:b/>
          <w:bCs/>
        </w:rPr>
        <w:t>end</w:t>
      </w:r>
    </w:p>
    <w:p w14:paraId="750C4045" w14:textId="71BCF71D" w:rsidR="001A5898" w:rsidRDefault="001A5898" w:rsidP="001A5898">
      <w:pPr>
        <w:pStyle w:val="SubStepAlpha"/>
      </w:pPr>
      <w:r>
        <w:t>On R2, apply the prefix list as a distribute list for updates exiting the G0/0/1 interface towards R3.</w:t>
      </w:r>
    </w:p>
    <w:p w14:paraId="703FAC60" w14:textId="144687AE" w:rsidR="001A5898" w:rsidRPr="001A5898" w:rsidRDefault="001A5898" w:rsidP="001A5898">
      <w:pPr>
        <w:pStyle w:val="CMD"/>
        <w:rPr>
          <w:b/>
          <w:bCs/>
        </w:rPr>
      </w:pPr>
      <w:r>
        <w:t xml:space="preserve">R2(config)# </w:t>
      </w:r>
      <w:r w:rsidRPr="001A5898">
        <w:rPr>
          <w:b/>
          <w:bCs/>
        </w:rPr>
        <w:t xml:space="preserve">ipv6 router </w:t>
      </w:r>
      <w:proofErr w:type="spellStart"/>
      <w:r w:rsidRPr="001A5898">
        <w:rPr>
          <w:b/>
          <w:bCs/>
        </w:rPr>
        <w:t>eigrp</w:t>
      </w:r>
      <w:proofErr w:type="spellEnd"/>
      <w:r w:rsidRPr="001A5898">
        <w:rPr>
          <w:b/>
          <w:bCs/>
        </w:rPr>
        <w:t xml:space="preserve"> 43</w:t>
      </w:r>
    </w:p>
    <w:p w14:paraId="55C4C7A0" w14:textId="77777777" w:rsidR="001A5898" w:rsidRPr="001A5898" w:rsidRDefault="001A5898" w:rsidP="001A5898">
      <w:pPr>
        <w:pStyle w:val="CMD"/>
        <w:rPr>
          <w:b/>
          <w:bCs/>
        </w:rPr>
      </w:pPr>
      <w:r>
        <w:t>R2(config-</w:t>
      </w:r>
      <w:proofErr w:type="spellStart"/>
      <w:proofErr w:type="gramStart"/>
      <w:r>
        <w:t>rtr</w:t>
      </w:r>
      <w:proofErr w:type="spellEnd"/>
      <w:r>
        <w:t>)#</w:t>
      </w:r>
      <w:proofErr w:type="gramEnd"/>
      <w:r>
        <w:t xml:space="preserve"> </w:t>
      </w:r>
      <w:r w:rsidRPr="001A5898">
        <w:rPr>
          <w:b/>
          <w:bCs/>
        </w:rPr>
        <w:t>distribute-list prefix-list DROP-CAFE-1 out g0/0/1</w:t>
      </w:r>
    </w:p>
    <w:p w14:paraId="792B1C90" w14:textId="77777777" w:rsidR="001A5898" w:rsidRDefault="001A5898" w:rsidP="001A5898">
      <w:pPr>
        <w:pStyle w:val="CMD"/>
      </w:pPr>
      <w:r>
        <w:t>R2(config-</w:t>
      </w:r>
      <w:proofErr w:type="spellStart"/>
      <w:proofErr w:type="gramStart"/>
      <w:r>
        <w:t>rtr</w:t>
      </w:r>
      <w:proofErr w:type="spellEnd"/>
      <w:r>
        <w:t>)#</w:t>
      </w:r>
      <w:proofErr w:type="gramEnd"/>
      <w:r>
        <w:t xml:space="preserve"> </w:t>
      </w:r>
      <w:r w:rsidRPr="001A5898">
        <w:rPr>
          <w:b/>
          <w:bCs/>
        </w:rPr>
        <w:t>exit</w:t>
      </w:r>
    </w:p>
    <w:p w14:paraId="05F3BF8B" w14:textId="47C04A9B" w:rsidR="001A5898" w:rsidRDefault="001A5898" w:rsidP="001A5898">
      <w:pPr>
        <w:pStyle w:val="CMD"/>
        <w:rPr>
          <w:b/>
          <w:bCs/>
        </w:rPr>
      </w:pPr>
      <w:r>
        <w:t>R2(config)#</w:t>
      </w:r>
      <w:r w:rsidR="00F06344">
        <w:t xml:space="preserve"> </w:t>
      </w:r>
      <w:r w:rsidRPr="00D83E5E">
        <w:rPr>
          <w:b/>
          <w:bCs/>
        </w:rPr>
        <w:t>end</w:t>
      </w:r>
    </w:p>
    <w:p w14:paraId="542C6833" w14:textId="77777777" w:rsidR="00C44E89" w:rsidRDefault="00C44E89" w:rsidP="00C44E89">
      <w:pPr>
        <w:pStyle w:val="ConfigWindow"/>
      </w:pPr>
      <w:r>
        <w:t>Close configuration window</w:t>
      </w:r>
    </w:p>
    <w:p w14:paraId="35C99026" w14:textId="65A9FA6B" w:rsidR="000A46FC" w:rsidRDefault="001A5898" w:rsidP="000A46FC">
      <w:pPr>
        <w:pStyle w:val="SubStepAlpha"/>
      </w:pPr>
      <w:r>
        <w:t xml:space="preserve">On R3, issue the </w:t>
      </w:r>
      <w:r w:rsidRPr="001A5898">
        <w:rPr>
          <w:b/>
          <w:bCs/>
        </w:rPr>
        <w:t>show ipv6 route 2001:db</w:t>
      </w:r>
      <w:proofErr w:type="gramStart"/>
      <w:r w:rsidRPr="001A5898">
        <w:rPr>
          <w:b/>
          <w:bCs/>
        </w:rPr>
        <w:t>8:</w:t>
      </w:r>
      <w:r w:rsidR="00854709">
        <w:rPr>
          <w:b/>
          <w:bCs/>
        </w:rPr>
        <w:t>cafe</w:t>
      </w:r>
      <w:proofErr w:type="gramEnd"/>
      <w:r w:rsidRPr="001A5898">
        <w:rPr>
          <w:b/>
          <w:bCs/>
        </w:rPr>
        <w:t>:1::/64</w:t>
      </w:r>
      <w:r w:rsidR="00FC6005">
        <w:rPr>
          <w:b/>
          <w:bCs/>
        </w:rPr>
        <w:t xml:space="preserve"> </w:t>
      </w:r>
      <w:r w:rsidR="00FC6005">
        <w:t>command</w:t>
      </w:r>
      <w:r>
        <w:t>. The output should now list one successor fe</w:t>
      </w:r>
      <w:proofErr w:type="gramStart"/>
      <w:r>
        <w:t>80::</w:t>
      </w:r>
      <w:proofErr w:type="gramEnd"/>
      <w:r>
        <w:t>d</w:t>
      </w:r>
      <w:r w:rsidR="00F73C2E">
        <w:t>1</w:t>
      </w:r>
      <w:r>
        <w:t>:2</w:t>
      </w:r>
      <w:r w:rsidR="00C44E89">
        <w:t>.</w:t>
      </w:r>
      <w:r w:rsidR="000A46FC">
        <w:t xml:space="preserve"> Verify that R3 no longer has a successor route via fe80::2:2 to the 2001:db8:cafe:1::/64 network.</w:t>
      </w:r>
    </w:p>
    <w:p w14:paraId="3C3942B8" w14:textId="512FE74F" w:rsidR="001A5898" w:rsidRDefault="001A5898" w:rsidP="00C44E89">
      <w:pPr>
        <w:pStyle w:val="SubStepAlpha"/>
        <w:spacing w:before="0" w:after="0"/>
      </w:pPr>
    </w:p>
    <w:p w14:paraId="6CEC63E0" w14:textId="5B76E22B" w:rsidR="00C44E89" w:rsidRDefault="00C44E89" w:rsidP="00D83E5E">
      <w:pPr>
        <w:pStyle w:val="ConfigWindow"/>
      </w:pPr>
      <w:r>
        <w:lastRenderedPageBreak/>
        <w:t>Open configuration window</w:t>
      </w:r>
    </w:p>
    <w:p w14:paraId="480C1B5B" w14:textId="77777777" w:rsidR="00723C53" w:rsidRPr="00723C53" w:rsidRDefault="00723C53" w:rsidP="00723C53">
      <w:pPr>
        <w:pStyle w:val="CMD"/>
        <w:rPr>
          <w:b/>
          <w:bCs/>
        </w:rPr>
      </w:pPr>
      <w:r>
        <w:t xml:space="preserve">R3# </w:t>
      </w:r>
      <w:r w:rsidRPr="00723C53">
        <w:rPr>
          <w:b/>
          <w:bCs/>
        </w:rPr>
        <w:t>show ipv6 route 2001:db</w:t>
      </w:r>
      <w:proofErr w:type="gramStart"/>
      <w:r w:rsidRPr="00723C53">
        <w:rPr>
          <w:b/>
          <w:bCs/>
        </w:rPr>
        <w:t>8:cafe</w:t>
      </w:r>
      <w:proofErr w:type="gramEnd"/>
      <w:r w:rsidRPr="00723C53">
        <w:rPr>
          <w:b/>
          <w:bCs/>
        </w:rPr>
        <w:t>:1::/64</w:t>
      </w:r>
    </w:p>
    <w:p w14:paraId="13824216" w14:textId="77777777" w:rsidR="00723C53" w:rsidRDefault="00723C53" w:rsidP="00D83E5E">
      <w:pPr>
        <w:pStyle w:val="CMDOutput"/>
      </w:pPr>
      <w:r>
        <w:t>Routing entry for 2001:DB</w:t>
      </w:r>
      <w:proofErr w:type="gramStart"/>
      <w:r>
        <w:t>8:CAFE</w:t>
      </w:r>
      <w:proofErr w:type="gramEnd"/>
      <w:r>
        <w:t>:1::/64</w:t>
      </w:r>
    </w:p>
    <w:p w14:paraId="072DF92C" w14:textId="77777777" w:rsidR="00723C53" w:rsidRDefault="00723C53" w:rsidP="00D83E5E">
      <w:pPr>
        <w:pStyle w:val="CMDOutput"/>
      </w:pPr>
      <w:r>
        <w:t xml:space="preserve">  Known via "</w:t>
      </w:r>
      <w:proofErr w:type="spellStart"/>
      <w:r>
        <w:t>eigrp</w:t>
      </w:r>
      <w:proofErr w:type="spellEnd"/>
      <w:r>
        <w:t xml:space="preserve"> 43", distance 90, metric 20480, type internal</w:t>
      </w:r>
    </w:p>
    <w:p w14:paraId="09BCC2C9" w14:textId="77777777" w:rsidR="00723C53" w:rsidRDefault="00723C53" w:rsidP="00D83E5E">
      <w:pPr>
        <w:pStyle w:val="CMDOutput"/>
      </w:pPr>
      <w:r>
        <w:t xml:space="preserve">  Route count is 1/1, share count 0</w:t>
      </w:r>
    </w:p>
    <w:p w14:paraId="29895C88" w14:textId="77777777" w:rsidR="00723C53" w:rsidRDefault="00723C53" w:rsidP="00D83E5E">
      <w:pPr>
        <w:pStyle w:val="CMDOutput"/>
      </w:pPr>
      <w:r>
        <w:t xml:space="preserve">  Routing paths:</w:t>
      </w:r>
    </w:p>
    <w:p w14:paraId="15AF9A23" w14:textId="44F8BF6D" w:rsidR="00723C53" w:rsidRDefault="00723C53" w:rsidP="00D83E5E">
      <w:pPr>
        <w:pStyle w:val="CMDOutput"/>
      </w:pPr>
      <w:r>
        <w:t xml:space="preserve">    FE</w:t>
      </w:r>
      <w:proofErr w:type="gramStart"/>
      <w:r>
        <w:t>80::</w:t>
      </w:r>
      <w:proofErr w:type="gramEnd"/>
      <w:r>
        <w:t>D</w:t>
      </w:r>
      <w:r w:rsidR="00531150">
        <w:t>1</w:t>
      </w:r>
      <w:r>
        <w:t>:2, GigabitEthernet0/0/1</w:t>
      </w:r>
    </w:p>
    <w:p w14:paraId="0CB8E432" w14:textId="15D4894C" w:rsidR="00723C53" w:rsidRDefault="00723C53" w:rsidP="00D83E5E">
      <w:pPr>
        <w:pStyle w:val="CMDOutput"/>
      </w:pPr>
      <w:r>
        <w:t xml:space="preserve">      From FE</w:t>
      </w:r>
      <w:proofErr w:type="gramStart"/>
      <w:r>
        <w:t>80::</w:t>
      </w:r>
      <w:proofErr w:type="gramEnd"/>
      <w:r>
        <w:t>D</w:t>
      </w:r>
      <w:r w:rsidR="00F73C2E">
        <w:t>1</w:t>
      </w:r>
      <w:r>
        <w:t>:2</w:t>
      </w:r>
    </w:p>
    <w:p w14:paraId="2C16FD79" w14:textId="77777777" w:rsidR="00723C53" w:rsidRDefault="00723C53" w:rsidP="00D83E5E">
      <w:pPr>
        <w:pStyle w:val="CMDOutput"/>
      </w:pPr>
      <w:r>
        <w:t xml:space="preserve">      Last updated 00:15:29 ago</w:t>
      </w:r>
    </w:p>
    <w:p w14:paraId="223DB915" w14:textId="7602E412" w:rsidR="00C44E89" w:rsidRDefault="00C44E89" w:rsidP="00C44E89">
      <w:pPr>
        <w:pStyle w:val="ConfigWindow"/>
      </w:pPr>
      <w:r>
        <w:t>Close configuration window</w:t>
      </w:r>
    </w:p>
    <w:p w14:paraId="1A112979" w14:textId="77777777" w:rsidR="00C44E89" w:rsidRPr="004C0909" w:rsidRDefault="00C44E89" w:rsidP="00D83E5E">
      <w:pPr>
        <w:pStyle w:val="Heading1"/>
        <w:numPr>
          <w:ilvl w:val="0"/>
          <w:numId w:val="13"/>
        </w:numPr>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44E89" w14:paraId="36543405" w14:textId="77777777" w:rsidTr="00532A79">
        <w:trPr>
          <w:cnfStyle w:val="100000000000" w:firstRow="1" w:lastRow="0" w:firstColumn="0" w:lastColumn="0" w:oddVBand="0" w:evenVBand="0" w:oddHBand="0" w:evenHBand="0" w:firstRowFirstColumn="0" w:firstRowLastColumn="0" w:lastRowFirstColumn="0" w:lastRowLastColumn="0"/>
          <w:tblHeader/>
        </w:trPr>
        <w:tc>
          <w:tcPr>
            <w:tcW w:w="1530" w:type="dxa"/>
          </w:tcPr>
          <w:p w14:paraId="1F70CF1E" w14:textId="77777777" w:rsidR="00C44E89" w:rsidRPr="00763D8B" w:rsidRDefault="00C44E89" w:rsidP="00532A79">
            <w:pPr>
              <w:pStyle w:val="TableHeading"/>
            </w:pPr>
            <w:r w:rsidRPr="00763D8B">
              <w:t>Router Model</w:t>
            </w:r>
          </w:p>
        </w:tc>
        <w:tc>
          <w:tcPr>
            <w:tcW w:w="2250" w:type="dxa"/>
          </w:tcPr>
          <w:p w14:paraId="45C6624D" w14:textId="77777777" w:rsidR="00C44E89" w:rsidRPr="00763D8B" w:rsidRDefault="00C44E89" w:rsidP="00532A79">
            <w:pPr>
              <w:pStyle w:val="TableHeading"/>
            </w:pPr>
            <w:r w:rsidRPr="00763D8B">
              <w:t>Ethernet Interface #1</w:t>
            </w:r>
          </w:p>
        </w:tc>
        <w:tc>
          <w:tcPr>
            <w:tcW w:w="2250" w:type="dxa"/>
          </w:tcPr>
          <w:p w14:paraId="66B60AD9" w14:textId="77777777" w:rsidR="00C44E89" w:rsidRPr="00763D8B" w:rsidRDefault="00C44E89" w:rsidP="00532A79">
            <w:pPr>
              <w:pStyle w:val="TableHeading"/>
            </w:pPr>
            <w:r w:rsidRPr="00763D8B">
              <w:t>Ethernet Interface #2</w:t>
            </w:r>
          </w:p>
        </w:tc>
        <w:tc>
          <w:tcPr>
            <w:tcW w:w="2070" w:type="dxa"/>
          </w:tcPr>
          <w:p w14:paraId="70CB0FBB" w14:textId="77777777" w:rsidR="00C44E89" w:rsidRPr="00763D8B" w:rsidRDefault="00C44E89" w:rsidP="00532A79">
            <w:pPr>
              <w:pStyle w:val="TableHeading"/>
            </w:pPr>
            <w:r w:rsidRPr="00763D8B">
              <w:t>Serial Interface #1</w:t>
            </w:r>
          </w:p>
        </w:tc>
        <w:tc>
          <w:tcPr>
            <w:tcW w:w="2160" w:type="dxa"/>
          </w:tcPr>
          <w:p w14:paraId="39275E2A" w14:textId="77777777" w:rsidR="00C44E89" w:rsidRPr="00763D8B" w:rsidRDefault="00C44E89" w:rsidP="00532A79">
            <w:pPr>
              <w:pStyle w:val="TableHeading"/>
            </w:pPr>
            <w:r w:rsidRPr="00763D8B">
              <w:t>Serial Interface #2</w:t>
            </w:r>
          </w:p>
        </w:tc>
      </w:tr>
      <w:tr w:rsidR="00C44E89" w14:paraId="52187E1D" w14:textId="77777777" w:rsidTr="00532A79">
        <w:tc>
          <w:tcPr>
            <w:tcW w:w="1530" w:type="dxa"/>
          </w:tcPr>
          <w:p w14:paraId="575C7796" w14:textId="77777777" w:rsidR="00C44E89" w:rsidRPr="009453F7" w:rsidRDefault="00C44E89" w:rsidP="00532A79">
            <w:pPr>
              <w:pStyle w:val="TableText"/>
            </w:pPr>
            <w:r w:rsidRPr="009453F7">
              <w:t>1800</w:t>
            </w:r>
          </w:p>
        </w:tc>
        <w:tc>
          <w:tcPr>
            <w:tcW w:w="2250" w:type="dxa"/>
          </w:tcPr>
          <w:p w14:paraId="1164922F" w14:textId="77777777" w:rsidR="00C44E89" w:rsidRPr="009453F7" w:rsidRDefault="00C44E89" w:rsidP="00532A79">
            <w:pPr>
              <w:pStyle w:val="TableText"/>
            </w:pPr>
            <w:r w:rsidRPr="009453F7">
              <w:t>Fast Ethernet 0/0 (F0/0)</w:t>
            </w:r>
          </w:p>
        </w:tc>
        <w:tc>
          <w:tcPr>
            <w:tcW w:w="2250" w:type="dxa"/>
          </w:tcPr>
          <w:p w14:paraId="5A48BCA3" w14:textId="77777777" w:rsidR="00C44E89" w:rsidRPr="009453F7" w:rsidRDefault="00C44E89" w:rsidP="00532A79">
            <w:pPr>
              <w:pStyle w:val="TableText"/>
            </w:pPr>
            <w:r w:rsidRPr="009453F7">
              <w:t>Fast Ethernet 0/1 (F0/1)</w:t>
            </w:r>
          </w:p>
        </w:tc>
        <w:tc>
          <w:tcPr>
            <w:tcW w:w="2070" w:type="dxa"/>
          </w:tcPr>
          <w:p w14:paraId="33798F75" w14:textId="77777777" w:rsidR="00C44E89" w:rsidRPr="009453F7" w:rsidRDefault="00C44E89" w:rsidP="00532A79">
            <w:pPr>
              <w:pStyle w:val="TableText"/>
            </w:pPr>
            <w:r w:rsidRPr="009453F7">
              <w:t>Serial 0/0/0 (S0/0/0)</w:t>
            </w:r>
          </w:p>
        </w:tc>
        <w:tc>
          <w:tcPr>
            <w:tcW w:w="2160" w:type="dxa"/>
          </w:tcPr>
          <w:p w14:paraId="598157F7" w14:textId="77777777" w:rsidR="00C44E89" w:rsidRPr="009453F7" w:rsidRDefault="00C44E89" w:rsidP="00532A79">
            <w:pPr>
              <w:pStyle w:val="TableText"/>
            </w:pPr>
            <w:r w:rsidRPr="009453F7">
              <w:t>Serial 0/0/1 (S0/0</w:t>
            </w:r>
            <w:r>
              <w:t>/</w:t>
            </w:r>
            <w:r w:rsidRPr="009453F7">
              <w:t>1)</w:t>
            </w:r>
          </w:p>
        </w:tc>
      </w:tr>
      <w:tr w:rsidR="00C44E89" w14:paraId="2206F9EF" w14:textId="77777777" w:rsidTr="00532A79">
        <w:tc>
          <w:tcPr>
            <w:tcW w:w="1530" w:type="dxa"/>
          </w:tcPr>
          <w:p w14:paraId="10AB0125" w14:textId="77777777" w:rsidR="00C44E89" w:rsidRPr="009453F7" w:rsidRDefault="00C44E89" w:rsidP="00532A79">
            <w:pPr>
              <w:pStyle w:val="TableText"/>
            </w:pPr>
            <w:r w:rsidRPr="009453F7">
              <w:t>1900</w:t>
            </w:r>
          </w:p>
        </w:tc>
        <w:tc>
          <w:tcPr>
            <w:tcW w:w="2250" w:type="dxa"/>
          </w:tcPr>
          <w:p w14:paraId="0B579D6B" w14:textId="77777777" w:rsidR="00C44E89" w:rsidRPr="009453F7" w:rsidRDefault="00C44E89" w:rsidP="00532A79">
            <w:pPr>
              <w:pStyle w:val="TableText"/>
            </w:pPr>
            <w:r w:rsidRPr="009453F7">
              <w:t>Gigabit Ethernet 0/0 (G0/0)</w:t>
            </w:r>
          </w:p>
        </w:tc>
        <w:tc>
          <w:tcPr>
            <w:tcW w:w="2250" w:type="dxa"/>
          </w:tcPr>
          <w:p w14:paraId="3B3ED575" w14:textId="77777777" w:rsidR="00C44E89" w:rsidRPr="009453F7" w:rsidRDefault="00C44E89" w:rsidP="00532A79">
            <w:pPr>
              <w:pStyle w:val="TableText"/>
            </w:pPr>
            <w:r w:rsidRPr="009453F7">
              <w:t>Gigabit Ethernet 0/1 (G0/1)</w:t>
            </w:r>
          </w:p>
        </w:tc>
        <w:tc>
          <w:tcPr>
            <w:tcW w:w="2070" w:type="dxa"/>
          </w:tcPr>
          <w:p w14:paraId="748FBD32" w14:textId="77777777" w:rsidR="00C44E89" w:rsidRPr="009453F7" w:rsidRDefault="00C44E89" w:rsidP="00532A79">
            <w:pPr>
              <w:pStyle w:val="TableText"/>
            </w:pPr>
            <w:r w:rsidRPr="009453F7">
              <w:t>Serial 0/0/0 (S0/0/0)</w:t>
            </w:r>
          </w:p>
        </w:tc>
        <w:tc>
          <w:tcPr>
            <w:tcW w:w="2160" w:type="dxa"/>
          </w:tcPr>
          <w:p w14:paraId="495A233F" w14:textId="77777777" w:rsidR="00C44E89" w:rsidRPr="009453F7" w:rsidRDefault="00C44E89" w:rsidP="00532A79">
            <w:pPr>
              <w:pStyle w:val="TableText"/>
            </w:pPr>
            <w:r w:rsidRPr="009453F7">
              <w:t>Serial 0/0/1 (S0/0/1)</w:t>
            </w:r>
          </w:p>
        </w:tc>
      </w:tr>
      <w:tr w:rsidR="00C44E89" w14:paraId="35328C9E" w14:textId="77777777" w:rsidTr="00532A79">
        <w:tc>
          <w:tcPr>
            <w:tcW w:w="1530" w:type="dxa"/>
          </w:tcPr>
          <w:p w14:paraId="00AF1BB2" w14:textId="77777777" w:rsidR="00C44E89" w:rsidRPr="009453F7" w:rsidRDefault="00C44E89" w:rsidP="00532A79">
            <w:pPr>
              <w:pStyle w:val="TableText"/>
            </w:pPr>
            <w:r w:rsidRPr="009453F7">
              <w:t>2801</w:t>
            </w:r>
          </w:p>
        </w:tc>
        <w:tc>
          <w:tcPr>
            <w:tcW w:w="2250" w:type="dxa"/>
          </w:tcPr>
          <w:p w14:paraId="58C63548" w14:textId="77777777" w:rsidR="00C44E89" w:rsidRPr="009453F7" w:rsidRDefault="00C44E89" w:rsidP="00532A79">
            <w:pPr>
              <w:pStyle w:val="TableText"/>
            </w:pPr>
            <w:r w:rsidRPr="009453F7">
              <w:t>Fast Ethernet 0/0 (F0/0)</w:t>
            </w:r>
          </w:p>
        </w:tc>
        <w:tc>
          <w:tcPr>
            <w:tcW w:w="2250" w:type="dxa"/>
          </w:tcPr>
          <w:p w14:paraId="46F6FF25" w14:textId="77777777" w:rsidR="00C44E89" w:rsidRPr="009453F7" w:rsidRDefault="00C44E89" w:rsidP="00532A79">
            <w:pPr>
              <w:pStyle w:val="TableText"/>
            </w:pPr>
            <w:r w:rsidRPr="009453F7">
              <w:t>Fast Ethernet 0/1 (F0/1)</w:t>
            </w:r>
          </w:p>
        </w:tc>
        <w:tc>
          <w:tcPr>
            <w:tcW w:w="2070" w:type="dxa"/>
          </w:tcPr>
          <w:p w14:paraId="0CA71AA4" w14:textId="77777777" w:rsidR="00C44E89" w:rsidRPr="009453F7" w:rsidRDefault="00C44E89" w:rsidP="00532A79">
            <w:pPr>
              <w:pStyle w:val="TableText"/>
            </w:pPr>
            <w:r w:rsidRPr="009453F7">
              <w:t>Serial 0/1/0 (S0/1/0)</w:t>
            </w:r>
          </w:p>
        </w:tc>
        <w:tc>
          <w:tcPr>
            <w:tcW w:w="2160" w:type="dxa"/>
          </w:tcPr>
          <w:p w14:paraId="01B5C426" w14:textId="77777777" w:rsidR="00C44E89" w:rsidRPr="009453F7" w:rsidRDefault="00C44E89" w:rsidP="00532A79">
            <w:pPr>
              <w:pStyle w:val="TableText"/>
            </w:pPr>
            <w:r w:rsidRPr="009453F7">
              <w:t>Serial 0/1/1 (S0/1/1)</w:t>
            </w:r>
          </w:p>
        </w:tc>
      </w:tr>
      <w:tr w:rsidR="00C44E89" w14:paraId="207B866C" w14:textId="77777777" w:rsidTr="00532A79">
        <w:tc>
          <w:tcPr>
            <w:tcW w:w="1530" w:type="dxa"/>
          </w:tcPr>
          <w:p w14:paraId="6F4966AF" w14:textId="77777777" w:rsidR="00C44E89" w:rsidRPr="009453F7" w:rsidRDefault="00C44E89" w:rsidP="00532A79">
            <w:pPr>
              <w:pStyle w:val="TableText"/>
            </w:pPr>
            <w:r w:rsidRPr="009453F7">
              <w:t>2811</w:t>
            </w:r>
          </w:p>
        </w:tc>
        <w:tc>
          <w:tcPr>
            <w:tcW w:w="2250" w:type="dxa"/>
          </w:tcPr>
          <w:p w14:paraId="6DF53DE2" w14:textId="77777777" w:rsidR="00C44E89" w:rsidRPr="009453F7" w:rsidRDefault="00C44E89" w:rsidP="00532A79">
            <w:pPr>
              <w:pStyle w:val="TableText"/>
            </w:pPr>
            <w:r w:rsidRPr="009453F7">
              <w:t>Fast Ethernet 0/0 (F0/0)</w:t>
            </w:r>
          </w:p>
        </w:tc>
        <w:tc>
          <w:tcPr>
            <w:tcW w:w="2250" w:type="dxa"/>
          </w:tcPr>
          <w:p w14:paraId="7454001C" w14:textId="77777777" w:rsidR="00C44E89" w:rsidRPr="009453F7" w:rsidRDefault="00C44E89" w:rsidP="00532A79">
            <w:pPr>
              <w:pStyle w:val="TableText"/>
            </w:pPr>
            <w:r w:rsidRPr="009453F7">
              <w:t>Fast Ethernet 0/1 (F0/1)</w:t>
            </w:r>
          </w:p>
        </w:tc>
        <w:tc>
          <w:tcPr>
            <w:tcW w:w="2070" w:type="dxa"/>
          </w:tcPr>
          <w:p w14:paraId="5595197F" w14:textId="77777777" w:rsidR="00C44E89" w:rsidRPr="009453F7" w:rsidRDefault="00C44E89" w:rsidP="00532A79">
            <w:pPr>
              <w:pStyle w:val="TableText"/>
            </w:pPr>
            <w:r w:rsidRPr="009453F7">
              <w:t>Serial 0/0/0 (S0/0/0)</w:t>
            </w:r>
          </w:p>
        </w:tc>
        <w:tc>
          <w:tcPr>
            <w:tcW w:w="2160" w:type="dxa"/>
          </w:tcPr>
          <w:p w14:paraId="5400098F" w14:textId="77777777" w:rsidR="00C44E89" w:rsidRPr="009453F7" w:rsidRDefault="00C44E89" w:rsidP="00532A79">
            <w:pPr>
              <w:pStyle w:val="TableText"/>
            </w:pPr>
            <w:r w:rsidRPr="009453F7">
              <w:t>Serial 0/0/1 (S0/0/1)</w:t>
            </w:r>
          </w:p>
        </w:tc>
      </w:tr>
      <w:tr w:rsidR="00C44E89" w14:paraId="679C84BB" w14:textId="77777777" w:rsidTr="00532A79">
        <w:tc>
          <w:tcPr>
            <w:tcW w:w="1530" w:type="dxa"/>
          </w:tcPr>
          <w:p w14:paraId="3DE09E0C" w14:textId="77777777" w:rsidR="00C44E89" w:rsidRPr="009453F7" w:rsidRDefault="00C44E89" w:rsidP="00532A79">
            <w:pPr>
              <w:pStyle w:val="TableText"/>
            </w:pPr>
            <w:r w:rsidRPr="009453F7">
              <w:t>2900</w:t>
            </w:r>
          </w:p>
        </w:tc>
        <w:tc>
          <w:tcPr>
            <w:tcW w:w="2250" w:type="dxa"/>
          </w:tcPr>
          <w:p w14:paraId="6D1C10C4" w14:textId="77777777" w:rsidR="00C44E89" w:rsidRPr="009453F7" w:rsidRDefault="00C44E89" w:rsidP="00532A79">
            <w:pPr>
              <w:pStyle w:val="TableText"/>
            </w:pPr>
            <w:r w:rsidRPr="009453F7">
              <w:t>Gigabit Ethernet 0/0 (G0/0)</w:t>
            </w:r>
          </w:p>
        </w:tc>
        <w:tc>
          <w:tcPr>
            <w:tcW w:w="2250" w:type="dxa"/>
          </w:tcPr>
          <w:p w14:paraId="68BC2A4F" w14:textId="77777777" w:rsidR="00C44E89" w:rsidRPr="009453F7" w:rsidRDefault="00C44E89" w:rsidP="00532A79">
            <w:pPr>
              <w:pStyle w:val="TableText"/>
            </w:pPr>
            <w:r w:rsidRPr="009453F7">
              <w:t>Gigabit Ethernet 0/1 (G0/1)</w:t>
            </w:r>
          </w:p>
        </w:tc>
        <w:tc>
          <w:tcPr>
            <w:tcW w:w="2070" w:type="dxa"/>
          </w:tcPr>
          <w:p w14:paraId="15B00353" w14:textId="77777777" w:rsidR="00C44E89" w:rsidRPr="009453F7" w:rsidRDefault="00C44E89" w:rsidP="00532A79">
            <w:pPr>
              <w:pStyle w:val="TableText"/>
            </w:pPr>
            <w:r w:rsidRPr="009453F7">
              <w:t>Serial 0/0/0 (S0/0/0)</w:t>
            </w:r>
          </w:p>
        </w:tc>
        <w:tc>
          <w:tcPr>
            <w:tcW w:w="2160" w:type="dxa"/>
          </w:tcPr>
          <w:p w14:paraId="1C7C4CD7" w14:textId="77777777" w:rsidR="00C44E89" w:rsidRPr="009453F7" w:rsidRDefault="00C44E89" w:rsidP="00532A79">
            <w:pPr>
              <w:pStyle w:val="TableText"/>
            </w:pPr>
            <w:r w:rsidRPr="009453F7">
              <w:t>Serial 0/0/1 (S0/0/1)</w:t>
            </w:r>
          </w:p>
        </w:tc>
      </w:tr>
      <w:tr w:rsidR="00C44E89" w14:paraId="512C8A2B" w14:textId="77777777" w:rsidTr="00532A79">
        <w:tc>
          <w:tcPr>
            <w:tcW w:w="1530" w:type="dxa"/>
          </w:tcPr>
          <w:p w14:paraId="7A9CF5B6" w14:textId="77777777" w:rsidR="00C44E89" w:rsidRPr="009453F7" w:rsidRDefault="00C44E89" w:rsidP="00532A79">
            <w:pPr>
              <w:pStyle w:val="TableText"/>
            </w:pPr>
            <w:r>
              <w:t>4221</w:t>
            </w:r>
          </w:p>
        </w:tc>
        <w:tc>
          <w:tcPr>
            <w:tcW w:w="2250" w:type="dxa"/>
          </w:tcPr>
          <w:p w14:paraId="728B4A04" w14:textId="77777777" w:rsidR="00C44E89" w:rsidRPr="009453F7" w:rsidRDefault="00C44E89" w:rsidP="00532A79">
            <w:pPr>
              <w:pStyle w:val="TableText"/>
            </w:pPr>
            <w:r w:rsidRPr="009453F7">
              <w:t>Gigabit Ethernet 0/0</w:t>
            </w:r>
            <w:r>
              <w:t>/0</w:t>
            </w:r>
            <w:r w:rsidRPr="009453F7">
              <w:t xml:space="preserve"> (G0/0</w:t>
            </w:r>
            <w:r>
              <w:t>/0</w:t>
            </w:r>
            <w:r w:rsidRPr="009453F7">
              <w:t>)</w:t>
            </w:r>
          </w:p>
        </w:tc>
        <w:tc>
          <w:tcPr>
            <w:tcW w:w="2250" w:type="dxa"/>
          </w:tcPr>
          <w:p w14:paraId="64A361E1" w14:textId="77777777" w:rsidR="00C44E89" w:rsidRPr="009453F7" w:rsidRDefault="00C44E89" w:rsidP="00532A79">
            <w:pPr>
              <w:pStyle w:val="TableText"/>
            </w:pPr>
            <w:r w:rsidRPr="009453F7">
              <w:t>Gigabit Ethernet 0/0</w:t>
            </w:r>
            <w:r>
              <w:t>/1</w:t>
            </w:r>
            <w:r w:rsidRPr="009453F7">
              <w:t xml:space="preserve"> (G0/0</w:t>
            </w:r>
            <w:r>
              <w:t>/1</w:t>
            </w:r>
            <w:r w:rsidRPr="009453F7">
              <w:t>)</w:t>
            </w:r>
          </w:p>
        </w:tc>
        <w:tc>
          <w:tcPr>
            <w:tcW w:w="2070" w:type="dxa"/>
          </w:tcPr>
          <w:p w14:paraId="6AEEDA44" w14:textId="77777777" w:rsidR="00C44E89" w:rsidRPr="009453F7" w:rsidRDefault="00C44E89" w:rsidP="00532A79">
            <w:pPr>
              <w:pStyle w:val="TableText"/>
            </w:pPr>
            <w:r>
              <w:t>Serial 0/1/0 (S0/1</w:t>
            </w:r>
            <w:r w:rsidRPr="009453F7">
              <w:t>/0)</w:t>
            </w:r>
          </w:p>
        </w:tc>
        <w:tc>
          <w:tcPr>
            <w:tcW w:w="2160" w:type="dxa"/>
          </w:tcPr>
          <w:p w14:paraId="68384143" w14:textId="77777777" w:rsidR="00C44E89" w:rsidRPr="009453F7" w:rsidRDefault="00C44E89" w:rsidP="00532A79">
            <w:pPr>
              <w:pStyle w:val="TableText"/>
            </w:pPr>
            <w:r>
              <w:t>Serial 0/1/1</w:t>
            </w:r>
            <w:r w:rsidRPr="009453F7">
              <w:t xml:space="preserve"> (S0/</w:t>
            </w:r>
            <w:r>
              <w:t>1/1</w:t>
            </w:r>
            <w:r w:rsidRPr="009453F7">
              <w:t>)</w:t>
            </w:r>
          </w:p>
        </w:tc>
      </w:tr>
      <w:tr w:rsidR="00C44E89" w14:paraId="38C1186C" w14:textId="77777777" w:rsidTr="00532A79">
        <w:tc>
          <w:tcPr>
            <w:tcW w:w="1530" w:type="dxa"/>
          </w:tcPr>
          <w:p w14:paraId="34BD83DD" w14:textId="77777777" w:rsidR="00C44E89" w:rsidRDefault="00C44E89" w:rsidP="00532A79">
            <w:pPr>
              <w:pStyle w:val="TableText"/>
            </w:pPr>
            <w:r>
              <w:t>4300</w:t>
            </w:r>
          </w:p>
        </w:tc>
        <w:tc>
          <w:tcPr>
            <w:tcW w:w="2250" w:type="dxa"/>
          </w:tcPr>
          <w:p w14:paraId="657892DE" w14:textId="77777777" w:rsidR="00C44E89" w:rsidRPr="009453F7" w:rsidRDefault="00C44E89" w:rsidP="00532A79">
            <w:pPr>
              <w:pStyle w:val="TableText"/>
            </w:pPr>
            <w:r w:rsidRPr="009453F7">
              <w:t>Gigabit Ethernet 0/0</w:t>
            </w:r>
            <w:r>
              <w:t>/0</w:t>
            </w:r>
            <w:r w:rsidRPr="009453F7">
              <w:t xml:space="preserve"> (G0/0</w:t>
            </w:r>
            <w:r>
              <w:t>/0</w:t>
            </w:r>
            <w:r w:rsidRPr="009453F7">
              <w:t>)</w:t>
            </w:r>
          </w:p>
        </w:tc>
        <w:tc>
          <w:tcPr>
            <w:tcW w:w="2250" w:type="dxa"/>
          </w:tcPr>
          <w:p w14:paraId="5DA749D4" w14:textId="77777777" w:rsidR="00C44E89" w:rsidRPr="009453F7" w:rsidRDefault="00C44E89" w:rsidP="00532A79">
            <w:pPr>
              <w:pStyle w:val="TableText"/>
            </w:pPr>
            <w:r w:rsidRPr="009453F7">
              <w:t>Gigabit Ethernet 0/0</w:t>
            </w:r>
            <w:r>
              <w:t>/1</w:t>
            </w:r>
            <w:r w:rsidRPr="009453F7">
              <w:t xml:space="preserve"> (G0/0</w:t>
            </w:r>
            <w:r>
              <w:t>/1</w:t>
            </w:r>
            <w:r w:rsidRPr="009453F7">
              <w:t>)</w:t>
            </w:r>
          </w:p>
        </w:tc>
        <w:tc>
          <w:tcPr>
            <w:tcW w:w="2070" w:type="dxa"/>
          </w:tcPr>
          <w:p w14:paraId="75C83B87" w14:textId="77777777" w:rsidR="00C44E89" w:rsidRDefault="00C44E89" w:rsidP="00532A79">
            <w:pPr>
              <w:pStyle w:val="TableText"/>
            </w:pPr>
            <w:r>
              <w:t>Serial 0/1/0 (S0/1</w:t>
            </w:r>
            <w:r w:rsidRPr="009453F7">
              <w:t>/0)</w:t>
            </w:r>
          </w:p>
        </w:tc>
        <w:tc>
          <w:tcPr>
            <w:tcW w:w="2160" w:type="dxa"/>
          </w:tcPr>
          <w:p w14:paraId="1DA0B15E" w14:textId="77777777" w:rsidR="00C44E89" w:rsidRDefault="00C44E89" w:rsidP="00532A79">
            <w:pPr>
              <w:pStyle w:val="TableText"/>
            </w:pPr>
            <w:r>
              <w:t>Serial 0/1/1</w:t>
            </w:r>
            <w:r w:rsidRPr="009453F7">
              <w:t xml:space="preserve"> (S0/</w:t>
            </w:r>
            <w:r>
              <w:t>1/1</w:t>
            </w:r>
            <w:r w:rsidRPr="009453F7">
              <w:t>)</w:t>
            </w:r>
          </w:p>
        </w:tc>
      </w:tr>
    </w:tbl>
    <w:p w14:paraId="62D2C6B1" w14:textId="77777777" w:rsidR="00C44E89" w:rsidRPr="00603503" w:rsidRDefault="00C44E89" w:rsidP="00C44E8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8F41AA6" w14:textId="53125D5A" w:rsidR="00C44E89" w:rsidRPr="000A46FC" w:rsidRDefault="00C44E89" w:rsidP="000A46FC">
      <w:pPr>
        <w:pStyle w:val="ConfigWindow"/>
      </w:pPr>
      <w:r>
        <w:t>End of document</w:t>
      </w:r>
    </w:p>
    <w:sectPr w:rsidR="00C44E89" w:rsidRPr="000A46F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7C0AB" w14:textId="77777777" w:rsidR="007E10D9" w:rsidRDefault="007E10D9" w:rsidP="00710659">
      <w:pPr>
        <w:spacing w:after="0" w:line="240" w:lineRule="auto"/>
      </w:pPr>
      <w:r>
        <w:separator/>
      </w:r>
    </w:p>
    <w:p w14:paraId="02674F3E" w14:textId="77777777" w:rsidR="007E10D9" w:rsidRDefault="007E10D9"/>
  </w:endnote>
  <w:endnote w:type="continuationSeparator" w:id="0">
    <w:p w14:paraId="515605D8" w14:textId="77777777" w:rsidR="007E10D9" w:rsidRDefault="007E10D9" w:rsidP="00710659">
      <w:pPr>
        <w:spacing w:after="0" w:line="240" w:lineRule="auto"/>
      </w:pPr>
      <w:r>
        <w:continuationSeparator/>
      </w:r>
    </w:p>
    <w:p w14:paraId="6C2B07E2" w14:textId="77777777" w:rsidR="007E10D9" w:rsidRDefault="007E1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6710" w14:textId="3225D98C" w:rsidR="00532A79" w:rsidRPr="00882B63" w:rsidRDefault="00532A7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D54E0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7CCD" w14:textId="642F4608" w:rsidR="00532A79" w:rsidRPr="00882B63" w:rsidRDefault="00532A7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D54E0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0D07B" w14:textId="77777777" w:rsidR="007E10D9" w:rsidRDefault="007E10D9" w:rsidP="00710659">
      <w:pPr>
        <w:spacing w:after="0" w:line="240" w:lineRule="auto"/>
      </w:pPr>
      <w:r>
        <w:separator/>
      </w:r>
    </w:p>
    <w:p w14:paraId="4D1ABA67" w14:textId="77777777" w:rsidR="007E10D9" w:rsidRDefault="007E10D9"/>
  </w:footnote>
  <w:footnote w:type="continuationSeparator" w:id="0">
    <w:p w14:paraId="312B340A" w14:textId="77777777" w:rsidR="007E10D9" w:rsidRDefault="007E10D9" w:rsidP="00710659">
      <w:pPr>
        <w:spacing w:after="0" w:line="240" w:lineRule="auto"/>
      </w:pPr>
      <w:r>
        <w:continuationSeparator/>
      </w:r>
    </w:p>
    <w:p w14:paraId="617834B4" w14:textId="77777777" w:rsidR="007E10D9" w:rsidRDefault="007E10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Content>
      <w:p w14:paraId="155EF758" w14:textId="06DECF61" w:rsidR="00532A79" w:rsidRDefault="00532A79" w:rsidP="008402F2">
        <w:pPr>
          <w:pStyle w:val="PageHead"/>
        </w:pPr>
        <w:r>
          <w:t>Lab - Implement EIGRP for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7F84" w14:textId="77777777" w:rsidR="00532A79" w:rsidRDefault="00532A79" w:rsidP="006C3FCF">
    <w:pPr>
      <w:ind w:left="-288"/>
    </w:pPr>
    <w:r>
      <w:rPr>
        <w:noProof/>
      </w:rPr>
      <w:drawing>
        <wp:inline distT="0" distB="0" distL="0" distR="0" wp14:anchorId="553ED655" wp14:editId="66B156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86C750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9B2FAF"/>
    <w:multiLevelType w:val="hybridMultilevel"/>
    <w:tmpl w:val="79C4F226"/>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3">
      <w:lvl w:ilvl="3">
        <w:start w:val="1"/>
        <w:numFmt w:val="lowerLetter"/>
        <w:pStyle w:val="SubStepAlpha"/>
        <w:lvlText w:val="%4."/>
        <w:lvlJc w:val="left"/>
        <w:pPr>
          <w:tabs>
            <w:tab w:val="num" w:pos="720"/>
          </w:tabs>
          <w:ind w:left="720" w:hanging="360"/>
        </w:pPr>
        <w:rPr>
          <w:rFonts w:hint="default"/>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5"/>
  </w:num>
  <w:num w:numId="12">
    <w:abstractNumId w:val="5"/>
    <w:lvlOverride w:ilvl="0">
      <w:startOverride w:val="1"/>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67"/>
    <w:rsid w:val="00001BDF"/>
    <w:rsid w:val="000035F0"/>
    <w:rsid w:val="0000380F"/>
    <w:rsid w:val="00004175"/>
    <w:rsid w:val="000059C9"/>
    <w:rsid w:val="00012C22"/>
    <w:rsid w:val="000160F7"/>
    <w:rsid w:val="00016D5B"/>
    <w:rsid w:val="00016F30"/>
    <w:rsid w:val="0002047C"/>
    <w:rsid w:val="00021B9A"/>
    <w:rsid w:val="00022BFA"/>
    <w:rsid w:val="00023A4F"/>
    <w:rsid w:val="000242D6"/>
    <w:rsid w:val="00024EE5"/>
    <w:rsid w:val="00026A91"/>
    <w:rsid w:val="00026E48"/>
    <w:rsid w:val="00031A6A"/>
    <w:rsid w:val="00032B03"/>
    <w:rsid w:val="000349F0"/>
    <w:rsid w:val="00035397"/>
    <w:rsid w:val="00041AF6"/>
    <w:rsid w:val="00044E62"/>
    <w:rsid w:val="00044E8D"/>
    <w:rsid w:val="00050BA4"/>
    <w:rsid w:val="00050FE7"/>
    <w:rsid w:val="0005141D"/>
    <w:rsid w:val="00051738"/>
    <w:rsid w:val="0005242B"/>
    <w:rsid w:val="00052548"/>
    <w:rsid w:val="00060696"/>
    <w:rsid w:val="00062D89"/>
    <w:rsid w:val="00065941"/>
    <w:rsid w:val="00067A67"/>
    <w:rsid w:val="00070C16"/>
    <w:rsid w:val="00075EA9"/>
    <w:rsid w:val="000769CF"/>
    <w:rsid w:val="00080AD8"/>
    <w:rsid w:val="000815D8"/>
    <w:rsid w:val="00084C99"/>
    <w:rsid w:val="00085CC6"/>
    <w:rsid w:val="00090C07"/>
    <w:rsid w:val="0009147A"/>
    <w:rsid w:val="00091E8D"/>
    <w:rsid w:val="0009378D"/>
    <w:rsid w:val="00097163"/>
    <w:rsid w:val="00097331"/>
    <w:rsid w:val="000A22C8"/>
    <w:rsid w:val="000A46FC"/>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35A"/>
    <w:rsid w:val="00115D5E"/>
    <w:rsid w:val="00120CBE"/>
    <w:rsid w:val="00121BAE"/>
    <w:rsid w:val="00125806"/>
    <w:rsid w:val="001261C4"/>
    <w:rsid w:val="00127132"/>
    <w:rsid w:val="00130A20"/>
    <w:rsid w:val="001314FB"/>
    <w:rsid w:val="00132CCA"/>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EF3"/>
    <w:rsid w:val="00185D61"/>
    <w:rsid w:val="00186CE1"/>
    <w:rsid w:val="00191F00"/>
    <w:rsid w:val="00192EB2"/>
    <w:rsid w:val="00192F12"/>
    <w:rsid w:val="00193F14"/>
    <w:rsid w:val="00195E51"/>
    <w:rsid w:val="00196CBC"/>
    <w:rsid w:val="0019753E"/>
    <w:rsid w:val="00197614"/>
    <w:rsid w:val="001A0312"/>
    <w:rsid w:val="001A15DA"/>
    <w:rsid w:val="001A1695"/>
    <w:rsid w:val="001A2694"/>
    <w:rsid w:val="001A3CC7"/>
    <w:rsid w:val="001A5898"/>
    <w:rsid w:val="001A67A4"/>
    <w:rsid w:val="001A69AC"/>
    <w:rsid w:val="001B67D8"/>
    <w:rsid w:val="001B6F95"/>
    <w:rsid w:val="001C05A1"/>
    <w:rsid w:val="001C1D9E"/>
    <w:rsid w:val="001C5998"/>
    <w:rsid w:val="001C7C3B"/>
    <w:rsid w:val="001D5B6F"/>
    <w:rsid w:val="001E0AB8"/>
    <w:rsid w:val="001E38E0"/>
    <w:rsid w:val="001E4163"/>
    <w:rsid w:val="001E4E72"/>
    <w:rsid w:val="001E62B3"/>
    <w:rsid w:val="001E6424"/>
    <w:rsid w:val="001F0171"/>
    <w:rsid w:val="001F0D77"/>
    <w:rsid w:val="001F643A"/>
    <w:rsid w:val="001F7DD8"/>
    <w:rsid w:val="00201928"/>
    <w:rsid w:val="00203E26"/>
    <w:rsid w:val="0020449C"/>
    <w:rsid w:val="00205267"/>
    <w:rsid w:val="002113B8"/>
    <w:rsid w:val="00214964"/>
    <w:rsid w:val="00215665"/>
    <w:rsid w:val="002163BB"/>
    <w:rsid w:val="0021792C"/>
    <w:rsid w:val="00220909"/>
    <w:rsid w:val="002240AB"/>
    <w:rsid w:val="00224FB8"/>
    <w:rsid w:val="00225E37"/>
    <w:rsid w:val="00231DCA"/>
    <w:rsid w:val="00235792"/>
    <w:rsid w:val="00242E3A"/>
    <w:rsid w:val="00246492"/>
    <w:rsid w:val="002506CF"/>
    <w:rsid w:val="0025107F"/>
    <w:rsid w:val="00253C8C"/>
    <w:rsid w:val="00260CD4"/>
    <w:rsid w:val="002639D8"/>
    <w:rsid w:val="00265F77"/>
    <w:rsid w:val="00266C83"/>
    <w:rsid w:val="00270FCC"/>
    <w:rsid w:val="002768DC"/>
    <w:rsid w:val="00277436"/>
    <w:rsid w:val="00286AB8"/>
    <w:rsid w:val="00294230"/>
    <w:rsid w:val="00294C8F"/>
    <w:rsid w:val="00294D6D"/>
    <w:rsid w:val="002A0B2E"/>
    <w:rsid w:val="002A0DC1"/>
    <w:rsid w:val="002A6C56"/>
    <w:rsid w:val="002C04C4"/>
    <w:rsid w:val="002C090C"/>
    <w:rsid w:val="002C1243"/>
    <w:rsid w:val="002C1485"/>
    <w:rsid w:val="002C1815"/>
    <w:rsid w:val="002C3934"/>
    <w:rsid w:val="002C41C6"/>
    <w:rsid w:val="002C475E"/>
    <w:rsid w:val="002C6AD6"/>
    <w:rsid w:val="002D1111"/>
    <w:rsid w:val="002D5F23"/>
    <w:rsid w:val="002D62E7"/>
    <w:rsid w:val="002D6C2A"/>
    <w:rsid w:val="002D7A86"/>
    <w:rsid w:val="002E53A2"/>
    <w:rsid w:val="002F45FF"/>
    <w:rsid w:val="002F66D3"/>
    <w:rsid w:val="002F6D17"/>
    <w:rsid w:val="002F7EF0"/>
    <w:rsid w:val="00302887"/>
    <w:rsid w:val="003056EB"/>
    <w:rsid w:val="003071FF"/>
    <w:rsid w:val="00310652"/>
    <w:rsid w:val="00311065"/>
    <w:rsid w:val="003133C6"/>
    <w:rsid w:val="0031371D"/>
    <w:rsid w:val="00316A0B"/>
    <w:rsid w:val="0031789F"/>
    <w:rsid w:val="00320788"/>
    <w:rsid w:val="003233A3"/>
    <w:rsid w:val="00325D19"/>
    <w:rsid w:val="00333556"/>
    <w:rsid w:val="00334C33"/>
    <w:rsid w:val="0034218C"/>
    <w:rsid w:val="0034455D"/>
    <w:rsid w:val="0034604B"/>
    <w:rsid w:val="00346D17"/>
    <w:rsid w:val="00347972"/>
    <w:rsid w:val="00352D1E"/>
    <w:rsid w:val="0035469B"/>
    <w:rsid w:val="003559CC"/>
    <w:rsid w:val="00355D4B"/>
    <w:rsid w:val="003569D7"/>
    <w:rsid w:val="003608AC"/>
    <w:rsid w:val="00363A23"/>
    <w:rsid w:val="0036440C"/>
    <w:rsid w:val="0036465A"/>
    <w:rsid w:val="00383E2C"/>
    <w:rsid w:val="00387676"/>
    <w:rsid w:val="00390C38"/>
    <w:rsid w:val="00392748"/>
    <w:rsid w:val="00392C65"/>
    <w:rsid w:val="00392ED5"/>
    <w:rsid w:val="003A19DC"/>
    <w:rsid w:val="003A1B45"/>
    <w:rsid w:val="003A220C"/>
    <w:rsid w:val="003B256A"/>
    <w:rsid w:val="003B2869"/>
    <w:rsid w:val="003B46FC"/>
    <w:rsid w:val="003B5767"/>
    <w:rsid w:val="003B7605"/>
    <w:rsid w:val="003C08AA"/>
    <w:rsid w:val="003C2A7B"/>
    <w:rsid w:val="003C395C"/>
    <w:rsid w:val="003C49EF"/>
    <w:rsid w:val="003C6BCA"/>
    <w:rsid w:val="003C7902"/>
    <w:rsid w:val="003D0BFF"/>
    <w:rsid w:val="003D1B53"/>
    <w:rsid w:val="003D6EF1"/>
    <w:rsid w:val="003E5BE5"/>
    <w:rsid w:val="003F18D1"/>
    <w:rsid w:val="003F20EC"/>
    <w:rsid w:val="003F4F0E"/>
    <w:rsid w:val="003F6096"/>
    <w:rsid w:val="003F6E06"/>
    <w:rsid w:val="004026B2"/>
    <w:rsid w:val="00403C7A"/>
    <w:rsid w:val="004057A6"/>
    <w:rsid w:val="00406554"/>
    <w:rsid w:val="00407755"/>
    <w:rsid w:val="0041293B"/>
    <w:rsid w:val="004131B0"/>
    <w:rsid w:val="00416C42"/>
    <w:rsid w:val="0042214C"/>
    <w:rsid w:val="00422476"/>
    <w:rsid w:val="0042385C"/>
    <w:rsid w:val="00426FA5"/>
    <w:rsid w:val="00431654"/>
    <w:rsid w:val="00434926"/>
    <w:rsid w:val="00440222"/>
    <w:rsid w:val="00443ACE"/>
    <w:rsid w:val="00444217"/>
    <w:rsid w:val="004478F4"/>
    <w:rsid w:val="00450F7A"/>
    <w:rsid w:val="00452C6D"/>
    <w:rsid w:val="00455E0B"/>
    <w:rsid w:val="00456A29"/>
    <w:rsid w:val="0045724D"/>
    <w:rsid w:val="00457934"/>
    <w:rsid w:val="00462B9F"/>
    <w:rsid w:val="004659EE"/>
    <w:rsid w:val="004703BF"/>
    <w:rsid w:val="00473E34"/>
    <w:rsid w:val="00476BA9"/>
    <w:rsid w:val="00481650"/>
    <w:rsid w:val="0048479B"/>
    <w:rsid w:val="00490807"/>
    <w:rsid w:val="004936C2"/>
    <w:rsid w:val="0049379C"/>
    <w:rsid w:val="004A1CA0"/>
    <w:rsid w:val="004A22E9"/>
    <w:rsid w:val="004A4ACD"/>
    <w:rsid w:val="004A506C"/>
    <w:rsid w:val="004A5BC5"/>
    <w:rsid w:val="004B023D"/>
    <w:rsid w:val="004B1549"/>
    <w:rsid w:val="004C0909"/>
    <w:rsid w:val="004C3F97"/>
    <w:rsid w:val="004D01F2"/>
    <w:rsid w:val="004D2CED"/>
    <w:rsid w:val="004D3339"/>
    <w:rsid w:val="004D353F"/>
    <w:rsid w:val="004D36D7"/>
    <w:rsid w:val="004D682B"/>
    <w:rsid w:val="004E6152"/>
    <w:rsid w:val="004F31BF"/>
    <w:rsid w:val="004F344A"/>
    <w:rsid w:val="004F4EC3"/>
    <w:rsid w:val="00504ED4"/>
    <w:rsid w:val="00510639"/>
    <w:rsid w:val="00511791"/>
    <w:rsid w:val="005139BE"/>
    <w:rsid w:val="00516142"/>
    <w:rsid w:val="0051681C"/>
    <w:rsid w:val="00520027"/>
    <w:rsid w:val="0052093C"/>
    <w:rsid w:val="00521B31"/>
    <w:rsid w:val="00522469"/>
    <w:rsid w:val="0052400A"/>
    <w:rsid w:val="005302AF"/>
    <w:rsid w:val="00531150"/>
    <w:rsid w:val="005322BA"/>
    <w:rsid w:val="00532A79"/>
    <w:rsid w:val="00536277"/>
    <w:rsid w:val="00536F43"/>
    <w:rsid w:val="00542616"/>
    <w:rsid w:val="005468C1"/>
    <w:rsid w:val="005510BA"/>
    <w:rsid w:val="005538C8"/>
    <w:rsid w:val="00554B4E"/>
    <w:rsid w:val="00556C02"/>
    <w:rsid w:val="00561BB2"/>
    <w:rsid w:val="00563249"/>
    <w:rsid w:val="00570A65"/>
    <w:rsid w:val="0057532F"/>
    <w:rsid w:val="005762B1"/>
    <w:rsid w:val="00580456"/>
    <w:rsid w:val="00580E73"/>
    <w:rsid w:val="005817E0"/>
    <w:rsid w:val="00592329"/>
    <w:rsid w:val="00593386"/>
    <w:rsid w:val="00596998"/>
    <w:rsid w:val="0059790F"/>
    <w:rsid w:val="005A3F65"/>
    <w:rsid w:val="005A6E62"/>
    <w:rsid w:val="005A7EC7"/>
    <w:rsid w:val="005B2FB3"/>
    <w:rsid w:val="005B63AD"/>
    <w:rsid w:val="005C011E"/>
    <w:rsid w:val="005C6DE5"/>
    <w:rsid w:val="005D2B29"/>
    <w:rsid w:val="005D354A"/>
    <w:rsid w:val="005D3E53"/>
    <w:rsid w:val="005D506C"/>
    <w:rsid w:val="005E151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17F10"/>
    <w:rsid w:val="00620ED5"/>
    <w:rsid w:val="00622D61"/>
    <w:rsid w:val="00624198"/>
    <w:rsid w:val="00632F5A"/>
    <w:rsid w:val="00636C28"/>
    <w:rsid w:val="00640CA3"/>
    <w:rsid w:val="006428E5"/>
    <w:rsid w:val="00644958"/>
    <w:rsid w:val="006513FB"/>
    <w:rsid w:val="00656EEF"/>
    <w:rsid w:val="006576AF"/>
    <w:rsid w:val="0066254B"/>
    <w:rsid w:val="00672919"/>
    <w:rsid w:val="00677544"/>
    <w:rsid w:val="00681687"/>
    <w:rsid w:val="00686295"/>
    <w:rsid w:val="00686587"/>
    <w:rsid w:val="006904CF"/>
    <w:rsid w:val="00695EE2"/>
    <w:rsid w:val="0069660B"/>
    <w:rsid w:val="006A1B33"/>
    <w:rsid w:val="006A24A8"/>
    <w:rsid w:val="006A3920"/>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8BB"/>
    <w:rsid w:val="006D1370"/>
    <w:rsid w:val="006D1C0D"/>
    <w:rsid w:val="006D1D73"/>
    <w:rsid w:val="006D2C28"/>
    <w:rsid w:val="006D3FC1"/>
    <w:rsid w:val="006D7590"/>
    <w:rsid w:val="006E372B"/>
    <w:rsid w:val="006E5FE9"/>
    <w:rsid w:val="006E6581"/>
    <w:rsid w:val="006E71DF"/>
    <w:rsid w:val="006F1616"/>
    <w:rsid w:val="006F1CC4"/>
    <w:rsid w:val="006F2A86"/>
    <w:rsid w:val="006F3163"/>
    <w:rsid w:val="007036FF"/>
    <w:rsid w:val="0070571E"/>
    <w:rsid w:val="00705FEC"/>
    <w:rsid w:val="00710659"/>
    <w:rsid w:val="0071147A"/>
    <w:rsid w:val="0071185D"/>
    <w:rsid w:val="00721E01"/>
    <w:rsid w:val="007222AD"/>
    <w:rsid w:val="00723C53"/>
    <w:rsid w:val="007267CF"/>
    <w:rsid w:val="00731F3F"/>
    <w:rsid w:val="00733BAB"/>
    <w:rsid w:val="0073604C"/>
    <w:rsid w:val="007436BF"/>
    <w:rsid w:val="0074378E"/>
    <w:rsid w:val="007443E9"/>
    <w:rsid w:val="00745DCE"/>
    <w:rsid w:val="007532D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0B2"/>
    <w:rsid w:val="00792F4E"/>
    <w:rsid w:val="0079398D"/>
    <w:rsid w:val="00796C25"/>
    <w:rsid w:val="00796FFA"/>
    <w:rsid w:val="007A287C"/>
    <w:rsid w:val="007A3B2A"/>
    <w:rsid w:val="007A3C6E"/>
    <w:rsid w:val="007B0C9D"/>
    <w:rsid w:val="007B25E0"/>
    <w:rsid w:val="007B5522"/>
    <w:rsid w:val="007C0EE0"/>
    <w:rsid w:val="007C1B71"/>
    <w:rsid w:val="007C2FBB"/>
    <w:rsid w:val="007C7164"/>
    <w:rsid w:val="007C7413"/>
    <w:rsid w:val="007D0756"/>
    <w:rsid w:val="007D138D"/>
    <w:rsid w:val="007D1984"/>
    <w:rsid w:val="007D2AFE"/>
    <w:rsid w:val="007E10D9"/>
    <w:rsid w:val="007E3264"/>
    <w:rsid w:val="007E3FEA"/>
    <w:rsid w:val="007E6402"/>
    <w:rsid w:val="007E7DE4"/>
    <w:rsid w:val="007F0395"/>
    <w:rsid w:val="007F0A0B"/>
    <w:rsid w:val="007F2C2D"/>
    <w:rsid w:val="007F3A60"/>
    <w:rsid w:val="007F3D0B"/>
    <w:rsid w:val="007F4BBA"/>
    <w:rsid w:val="007F7C94"/>
    <w:rsid w:val="008005EC"/>
    <w:rsid w:val="00802FFA"/>
    <w:rsid w:val="00806E91"/>
    <w:rsid w:val="00810E4B"/>
    <w:rsid w:val="00814BAA"/>
    <w:rsid w:val="00816F0C"/>
    <w:rsid w:val="0082211C"/>
    <w:rsid w:val="00824295"/>
    <w:rsid w:val="00827A65"/>
    <w:rsid w:val="00830473"/>
    <w:rsid w:val="008313F3"/>
    <w:rsid w:val="00834FF4"/>
    <w:rsid w:val="008402F2"/>
    <w:rsid w:val="00840469"/>
    <w:rsid w:val="008405BB"/>
    <w:rsid w:val="0084564F"/>
    <w:rsid w:val="00846494"/>
    <w:rsid w:val="00847B20"/>
    <w:rsid w:val="008509D3"/>
    <w:rsid w:val="0085303C"/>
    <w:rsid w:val="00853418"/>
    <w:rsid w:val="00854709"/>
    <w:rsid w:val="00856EBD"/>
    <w:rsid w:val="00857CF6"/>
    <w:rsid w:val="008610ED"/>
    <w:rsid w:val="00861C6A"/>
    <w:rsid w:val="00865199"/>
    <w:rsid w:val="00867EAF"/>
    <w:rsid w:val="00870763"/>
    <w:rsid w:val="008713EA"/>
    <w:rsid w:val="00873C6B"/>
    <w:rsid w:val="00882B63"/>
    <w:rsid w:val="00883500"/>
    <w:rsid w:val="00883D98"/>
    <w:rsid w:val="0088426A"/>
    <w:rsid w:val="008852BA"/>
    <w:rsid w:val="00890108"/>
    <w:rsid w:val="00893877"/>
    <w:rsid w:val="00893C0C"/>
    <w:rsid w:val="0089532C"/>
    <w:rsid w:val="00896165"/>
    <w:rsid w:val="00896681"/>
    <w:rsid w:val="00896769"/>
    <w:rsid w:val="008A2749"/>
    <w:rsid w:val="008A3A90"/>
    <w:rsid w:val="008B06D4"/>
    <w:rsid w:val="008B4F20"/>
    <w:rsid w:val="008B68E7"/>
    <w:rsid w:val="008B7FFD"/>
    <w:rsid w:val="008C286A"/>
    <w:rsid w:val="008C2920"/>
    <w:rsid w:val="008C4307"/>
    <w:rsid w:val="008D187D"/>
    <w:rsid w:val="008D23DF"/>
    <w:rsid w:val="008D3A93"/>
    <w:rsid w:val="008D73BF"/>
    <w:rsid w:val="008D7F09"/>
    <w:rsid w:val="008E00D5"/>
    <w:rsid w:val="008E5B64"/>
    <w:rsid w:val="008E6AA7"/>
    <w:rsid w:val="008E7DAA"/>
    <w:rsid w:val="008F0094"/>
    <w:rsid w:val="008F03EF"/>
    <w:rsid w:val="008F340F"/>
    <w:rsid w:val="00903523"/>
    <w:rsid w:val="00906281"/>
    <w:rsid w:val="0090659A"/>
    <w:rsid w:val="009101EC"/>
    <w:rsid w:val="00911080"/>
    <w:rsid w:val="00912500"/>
    <w:rsid w:val="0091350B"/>
    <w:rsid w:val="00915986"/>
    <w:rsid w:val="00917624"/>
    <w:rsid w:val="00922F78"/>
    <w:rsid w:val="00926CB2"/>
    <w:rsid w:val="00930386"/>
    <w:rsid w:val="009309F5"/>
    <w:rsid w:val="00933237"/>
    <w:rsid w:val="00933F28"/>
    <w:rsid w:val="009400C3"/>
    <w:rsid w:val="00942299"/>
    <w:rsid w:val="009453F7"/>
    <w:rsid w:val="009476C0"/>
    <w:rsid w:val="0095199D"/>
    <w:rsid w:val="00963E34"/>
    <w:rsid w:val="00964DFA"/>
    <w:rsid w:val="00970A69"/>
    <w:rsid w:val="0097558C"/>
    <w:rsid w:val="0098155C"/>
    <w:rsid w:val="00981CCA"/>
    <w:rsid w:val="00983B77"/>
    <w:rsid w:val="00996053"/>
    <w:rsid w:val="00997E71"/>
    <w:rsid w:val="009A0B2F"/>
    <w:rsid w:val="009A1CF4"/>
    <w:rsid w:val="009A37D7"/>
    <w:rsid w:val="009A4E17"/>
    <w:rsid w:val="009A6955"/>
    <w:rsid w:val="009B0697"/>
    <w:rsid w:val="009B341C"/>
    <w:rsid w:val="009B5747"/>
    <w:rsid w:val="009B6A33"/>
    <w:rsid w:val="009C0B81"/>
    <w:rsid w:val="009C3182"/>
    <w:rsid w:val="009D2C27"/>
    <w:rsid w:val="009D503E"/>
    <w:rsid w:val="009E2309"/>
    <w:rsid w:val="009E2C53"/>
    <w:rsid w:val="009E42B9"/>
    <w:rsid w:val="009E4E17"/>
    <w:rsid w:val="009E54B9"/>
    <w:rsid w:val="009F4C2E"/>
    <w:rsid w:val="009F7E3A"/>
    <w:rsid w:val="00A014A3"/>
    <w:rsid w:val="00A027CC"/>
    <w:rsid w:val="00A0412D"/>
    <w:rsid w:val="00A15DF0"/>
    <w:rsid w:val="00A21211"/>
    <w:rsid w:val="00A30F8A"/>
    <w:rsid w:val="00A31347"/>
    <w:rsid w:val="00A3167A"/>
    <w:rsid w:val="00A33890"/>
    <w:rsid w:val="00A34E7F"/>
    <w:rsid w:val="00A46F0A"/>
    <w:rsid w:val="00A46F25"/>
    <w:rsid w:val="00A47CC2"/>
    <w:rsid w:val="00A502BA"/>
    <w:rsid w:val="00A60146"/>
    <w:rsid w:val="00A601A9"/>
    <w:rsid w:val="00A60963"/>
    <w:rsid w:val="00A60F6F"/>
    <w:rsid w:val="00A622C4"/>
    <w:rsid w:val="00A6283D"/>
    <w:rsid w:val="00A64946"/>
    <w:rsid w:val="00A676FF"/>
    <w:rsid w:val="00A73EBA"/>
    <w:rsid w:val="00A754B4"/>
    <w:rsid w:val="00A76665"/>
    <w:rsid w:val="00A76749"/>
    <w:rsid w:val="00A807C1"/>
    <w:rsid w:val="00A82267"/>
    <w:rsid w:val="00A82658"/>
    <w:rsid w:val="00A83374"/>
    <w:rsid w:val="00A96172"/>
    <w:rsid w:val="00A96D52"/>
    <w:rsid w:val="00A97C5F"/>
    <w:rsid w:val="00AB0D6A"/>
    <w:rsid w:val="00AB161E"/>
    <w:rsid w:val="00AB43B3"/>
    <w:rsid w:val="00AB49B9"/>
    <w:rsid w:val="00AB501D"/>
    <w:rsid w:val="00AB5517"/>
    <w:rsid w:val="00AB71F0"/>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6C91"/>
    <w:rsid w:val="00B27499"/>
    <w:rsid w:val="00B27633"/>
    <w:rsid w:val="00B30094"/>
    <w:rsid w:val="00B3010D"/>
    <w:rsid w:val="00B35151"/>
    <w:rsid w:val="00B433F2"/>
    <w:rsid w:val="00B458E8"/>
    <w:rsid w:val="00B47940"/>
    <w:rsid w:val="00B5397B"/>
    <w:rsid w:val="00B53EE9"/>
    <w:rsid w:val="00B540E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F75"/>
    <w:rsid w:val="00BF3BC2"/>
    <w:rsid w:val="00BF4D1F"/>
    <w:rsid w:val="00BF72DE"/>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89"/>
    <w:rsid w:val="00C4510A"/>
    <w:rsid w:val="00C47F2E"/>
    <w:rsid w:val="00C52BA6"/>
    <w:rsid w:val="00C57A1A"/>
    <w:rsid w:val="00C60BBD"/>
    <w:rsid w:val="00C6258F"/>
    <w:rsid w:val="00C62C41"/>
    <w:rsid w:val="00C637DF"/>
    <w:rsid w:val="00C63DF6"/>
    <w:rsid w:val="00C63E58"/>
    <w:rsid w:val="00C64322"/>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295"/>
    <w:rsid w:val="00CB5068"/>
    <w:rsid w:val="00CB62D5"/>
    <w:rsid w:val="00CB7D2B"/>
    <w:rsid w:val="00CC1C87"/>
    <w:rsid w:val="00CC2328"/>
    <w:rsid w:val="00CC3000"/>
    <w:rsid w:val="00CC4859"/>
    <w:rsid w:val="00CC7A35"/>
    <w:rsid w:val="00CD072A"/>
    <w:rsid w:val="00CD1070"/>
    <w:rsid w:val="00CD40B1"/>
    <w:rsid w:val="00CD51E0"/>
    <w:rsid w:val="00CD7F73"/>
    <w:rsid w:val="00CE26C5"/>
    <w:rsid w:val="00CE36AF"/>
    <w:rsid w:val="00CE47F3"/>
    <w:rsid w:val="00CE54DD"/>
    <w:rsid w:val="00CE6B11"/>
    <w:rsid w:val="00CF0096"/>
    <w:rsid w:val="00CF0DA5"/>
    <w:rsid w:val="00CF26E3"/>
    <w:rsid w:val="00CF5D31"/>
    <w:rsid w:val="00CF5F3B"/>
    <w:rsid w:val="00CF6D15"/>
    <w:rsid w:val="00CF7733"/>
    <w:rsid w:val="00CF791A"/>
    <w:rsid w:val="00D00513"/>
    <w:rsid w:val="00D00D7D"/>
    <w:rsid w:val="00D030AE"/>
    <w:rsid w:val="00D139C8"/>
    <w:rsid w:val="00D144DB"/>
    <w:rsid w:val="00D17F81"/>
    <w:rsid w:val="00D2758C"/>
    <w:rsid w:val="00D275CA"/>
    <w:rsid w:val="00D2789B"/>
    <w:rsid w:val="00D27D1D"/>
    <w:rsid w:val="00D345AB"/>
    <w:rsid w:val="00D355FF"/>
    <w:rsid w:val="00D41566"/>
    <w:rsid w:val="00D452F4"/>
    <w:rsid w:val="00D458EC"/>
    <w:rsid w:val="00D501B0"/>
    <w:rsid w:val="00D52582"/>
    <w:rsid w:val="00D52F3F"/>
    <w:rsid w:val="00D531D0"/>
    <w:rsid w:val="00D53A80"/>
    <w:rsid w:val="00D54E02"/>
    <w:rsid w:val="00D56A0E"/>
    <w:rsid w:val="00D57473"/>
    <w:rsid w:val="00D57AD3"/>
    <w:rsid w:val="00D62F25"/>
    <w:rsid w:val="00D635FE"/>
    <w:rsid w:val="00D66A7B"/>
    <w:rsid w:val="00D729DE"/>
    <w:rsid w:val="00D75B6A"/>
    <w:rsid w:val="00D778DF"/>
    <w:rsid w:val="00D80ECB"/>
    <w:rsid w:val="00D83E5E"/>
    <w:rsid w:val="00D84BDA"/>
    <w:rsid w:val="00D85621"/>
    <w:rsid w:val="00D856D9"/>
    <w:rsid w:val="00D86D9E"/>
    <w:rsid w:val="00D87013"/>
    <w:rsid w:val="00D876A8"/>
    <w:rsid w:val="00D87F26"/>
    <w:rsid w:val="00D913F0"/>
    <w:rsid w:val="00D91BC7"/>
    <w:rsid w:val="00D93063"/>
    <w:rsid w:val="00D933B0"/>
    <w:rsid w:val="00D951FC"/>
    <w:rsid w:val="00D977E8"/>
    <w:rsid w:val="00D97B16"/>
    <w:rsid w:val="00DA119B"/>
    <w:rsid w:val="00DB1C89"/>
    <w:rsid w:val="00DB3763"/>
    <w:rsid w:val="00DB4029"/>
    <w:rsid w:val="00DB5F4D"/>
    <w:rsid w:val="00DB66F2"/>
    <w:rsid w:val="00DB6775"/>
    <w:rsid w:val="00DB6DA5"/>
    <w:rsid w:val="00DC076B"/>
    <w:rsid w:val="00DC186F"/>
    <w:rsid w:val="00DC252F"/>
    <w:rsid w:val="00DC6050"/>
    <w:rsid w:val="00DC6445"/>
    <w:rsid w:val="00DD35E1"/>
    <w:rsid w:val="00DD43EA"/>
    <w:rsid w:val="00DE6F44"/>
    <w:rsid w:val="00DF140E"/>
    <w:rsid w:val="00DF1B58"/>
    <w:rsid w:val="00DF2941"/>
    <w:rsid w:val="00DF69D5"/>
    <w:rsid w:val="00E009DA"/>
    <w:rsid w:val="00E01244"/>
    <w:rsid w:val="00E037D9"/>
    <w:rsid w:val="00E04927"/>
    <w:rsid w:val="00E10EDC"/>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AAD"/>
    <w:rsid w:val="00E53648"/>
    <w:rsid w:val="00E53F99"/>
    <w:rsid w:val="00E56510"/>
    <w:rsid w:val="00E62EA8"/>
    <w:rsid w:val="00E6467F"/>
    <w:rsid w:val="00E67A6E"/>
    <w:rsid w:val="00E70096"/>
    <w:rsid w:val="00E70F85"/>
    <w:rsid w:val="00E71B43"/>
    <w:rsid w:val="00E76E3D"/>
    <w:rsid w:val="00E81612"/>
    <w:rsid w:val="00E82BD7"/>
    <w:rsid w:val="00E859E3"/>
    <w:rsid w:val="00E87D18"/>
    <w:rsid w:val="00E87D62"/>
    <w:rsid w:val="00E94B18"/>
    <w:rsid w:val="00E97333"/>
    <w:rsid w:val="00E97CB9"/>
    <w:rsid w:val="00EA3F24"/>
    <w:rsid w:val="00EA486E"/>
    <w:rsid w:val="00EA4FA3"/>
    <w:rsid w:val="00EA503D"/>
    <w:rsid w:val="00EB001B"/>
    <w:rsid w:val="00EB3082"/>
    <w:rsid w:val="00EB6C33"/>
    <w:rsid w:val="00EC1DEA"/>
    <w:rsid w:val="00EC37E2"/>
    <w:rsid w:val="00EC6F62"/>
    <w:rsid w:val="00ED2EA2"/>
    <w:rsid w:val="00ED4A71"/>
    <w:rsid w:val="00ED6019"/>
    <w:rsid w:val="00ED7830"/>
    <w:rsid w:val="00EE2BFF"/>
    <w:rsid w:val="00EE3909"/>
    <w:rsid w:val="00EF4205"/>
    <w:rsid w:val="00EF5939"/>
    <w:rsid w:val="00F000FF"/>
    <w:rsid w:val="00F01714"/>
    <w:rsid w:val="00F0258F"/>
    <w:rsid w:val="00F02D06"/>
    <w:rsid w:val="00F056E5"/>
    <w:rsid w:val="00F06344"/>
    <w:rsid w:val="00F06FDD"/>
    <w:rsid w:val="00F10819"/>
    <w:rsid w:val="00F11219"/>
    <w:rsid w:val="00F15AD4"/>
    <w:rsid w:val="00F1667D"/>
    <w:rsid w:val="00F16F35"/>
    <w:rsid w:val="00F17559"/>
    <w:rsid w:val="00F2229D"/>
    <w:rsid w:val="00F25ABB"/>
    <w:rsid w:val="00F266F0"/>
    <w:rsid w:val="00F269A5"/>
    <w:rsid w:val="00F26F62"/>
    <w:rsid w:val="00F27963"/>
    <w:rsid w:val="00F30103"/>
    <w:rsid w:val="00F30446"/>
    <w:rsid w:val="00F4135D"/>
    <w:rsid w:val="00F41F1B"/>
    <w:rsid w:val="00F46BD9"/>
    <w:rsid w:val="00F523E2"/>
    <w:rsid w:val="00F60BE0"/>
    <w:rsid w:val="00F6280E"/>
    <w:rsid w:val="00F650ED"/>
    <w:rsid w:val="00F666EC"/>
    <w:rsid w:val="00F7050A"/>
    <w:rsid w:val="00F73C2E"/>
    <w:rsid w:val="00F75533"/>
    <w:rsid w:val="00F8036D"/>
    <w:rsid w:val="00F809DC"/>
    <w:rsid w:val="00F86EB0"/>
    <w:rsid w:val="00FA154B"/>
    <w:rsid w:val="00FA3811"/>
    <w:rsid w:val="00FA3B9F"/>
    <w:rsid w:val="00FA3F06"/>
    <w:rsid w:val="00FA4A26"/>
    <w:rsid w:val="00FA7084"/>
    <w:rsid w:val="00FA7BEF"/>
    <w:rsid w:val="00FB048D"/>
    <w:rsid w:val="00FB1105"/>
    <w:rsid w:val="00FB1929"/>
    <w:rsid w:val="00FB5FD9"/>
    <w:rsid w:val="00FB6713"/>
    <w:rsid w:val="00FB7FFE"/>
    <w:rsid w:val="00FC277C"/>
    <w:rsid w:val="00FC6005"/>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B25AC"/>
  <w15:docId w15:val="{65F1F76B-30A0-401D-9358-7A1E528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B677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D91BC7"/>
    <w:rPr>
      <w:sz w:val="24"/>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91BC7"/>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3"/>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E50AA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ndbox\CCNP\en\8.0\ENARSI\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FE42F22AC24619980BB365FDFE26C6"/>
        <w:category>
          <w:name w:val="General"/>
          <w:gallery w:val="placeholder"/>
        </w:category>
        <w:types>
          <w:type w:val="bbPlcHdr"/>
        </w:types>
        <w:behaviors>
          <w:behavior w:val="content"/>
        </w:behaviors>
        <w:guid w:val="{954792AC-A889-41F1-BACA-64AD5179500D}"/>
      </w:docPartPr>
      <w:docPartBody>
        <w:p w:rsidR="003C5023" w:rsidRDefault="00346F6F">
          <w:pPr>
            <w:pStyle w:val="D4FE42F22AC24619980BB365FDFE26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F"/>
    <w:rsid w:val="00083933"/>
    <w:rsid w:val="0010666B"/>
    <w:rsid w:val="001A7F03"/>
    <w:rsid w:val="002651CF"/>
    <w:rsid w:val="00346F6F"/>
    <w:rsid w:val="00373009"/>
    <w:rsid w:val="003A3BE6"/>
    <w:rsid w:val="003C5023"/>
    <w:rsid w:val="00686116"/>
    <w:rsid w:val="009E2BC6"/>
    <w:rsid w:val="00BF3B07"/>
    <w:rsid w:val="00CC3496"/>
    <w:rsid w:val="00E62BBF"/>
    <w:rsid w:val="00F47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FE42F22AC24619980BB365FDFE26C6">
    <w:name w:val="D4FE42F22AC24619980BB365FDFE2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16B277-AF52-4749-AE76-7DDDEB55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20</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Lab - Implement EIGRP for IPv6</vt:lpstr>
    </vt:vector>
  </TitlesOfParts>
  <Company>Cisco Systems, Inc.</Company>
  <LinksUpToDate>false</LinksUpToDate>
  <CharactersWithSpaces>42990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EIGRP for IPv6</dc:title>
  <dc:creator>Martin Benson</dc:creator>
  <dc:description>2020</dc:description>
  <cp:lastModifiedBy>Suk-Yi Pennock -X (spennock - UNICON INC at Cisco)</cp:lastModifiedBy>
  <cp:revision>4</cp:revision>
  <cp:lastPrinted>2020-03-21T03:55:00Z</cp:lastPrinted>
  <dcterms:created xsi:type="dcterms:W3CDTF">2020-03-21T03:54:00Z</dcterms:created>
  <dcterms:modified xsi:type="dcterms:W3CDTF">2020-03-21T03:58:00Z</dcterms:modified>
</cp:coreProperties>
</file>