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0F740" w14:textId="602D859E" w:rsidR="004D36D7" w:rsidRPr="00FD4A68" w:rsidRDefault="00E40406" w:rsidP="00B47940">
      <w:pPr>
        <w:pStyle w:val="Title"/>
        <w:rPr>
          <w:rStyle w:val="LabTitleInstVersred"/>
          <w:b/>
          <w:color w:val="auto"/>
        </w:rPr>
      </w:pPr>
      <w:sdt>
        <w:sdtPr>
          <w:rPr>
            <w:b w:val="0"/>
            <w:color w:val="EE0000"/>
          </w:rPr>
          <w:alias w:val="Title"/>
          <w:tag w:val=""/>
          <w:id w:val="-487021785"/>
          <w:placeholder>
            <w:docPart w:val="8FF3458C19ED4972BA24B210272FCB2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11F66">
            <w:t>Lab - Configure Route Redistribution Between EIGRP and OSPF</w:t>
          </w:r>
        </w:sdtContent>
      </w:sdt>
      <w:r w:rsidR="004D36D7" w:rsidRPr="00FD4A68">
        <w:t xml:space="preserve"> </w:t>
      </w:r>
    </w:p>
    <w:p w14:paraId="3AAE9970" w14:textId="77777777" w:rsidR="00D778DF" w:rsidRPr="00E70096" w:rsidRDefault="00D778DF" w:rsidP="00D452F4">
      <w:pPr>
        <w:pStyle w:val="Heading1"/>
      </w:pPr>
      <w:r w:rsidRPr="00E70096">
        <w:t>Topology</w:t>
      </w:r>
    </w:p>
    <w:p w14:paraId="574127DE" w14:textId="60E798F7" w:rsidR="00D778DF" w:rsidRDefault="00B55B2D" w:rsidP="00D778DF">
      <w:pPr>
        <w:pStyle w:val="Visual"/>
      </w:pPr>
      <w:r w:rsidRPr="00B55B2D">
        <w:rPr>
          <w:noProof/>
        </w:rPr>
        <w:t xml:space="preserve"> </w:t>
      </w:r>
      <w:r>
        <w:rPr>
          <w:noProof/>
        </w:rPr>
        <w:drawing>
          <wp:inline distT="0" distB="0" distL="0" distR="0" wp14:anchorId="6C3384C8" wp14:editId="2FFADA80">
            <wp:extent cx="5815791" cy="3924300"/>
            <wp:effectExtent l="0" t="0" r="0" b="0"/>
            <wp:docPr id="3" name="Picture 3" descr="This topology has 3 routers and 2 switches. D1 g1/0/11 is connected to R1 G0/0/1. R1 G0/0/0 is connected to R2 G0/0/0. R2 g0/0/1 is connected to R3 G0/0/0. R3 g0/0/1 is connected to D2 G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5065" cy="3930558"/>
                    </a:xfrm>
                    <a:prstGeom prst="rect">
                      <a:avLst/>
                    </a:prstGeom>
                  </pic:spPr>
                </pic:pic>
              </a:graphicData>
            </a:graphic>
          </wp:inline>
        </w:drawing>
      </w:r>
    </w:p>
    <w:p w14:paraId="79A342BE" w14:textId="77777777" w:rsidR="00D778DF" w:rsidRPr="00E70096" w:rsidRDefault="00D778DF" w:rsidP="00D452F4">
      <w:pPr>
        <w:pStyle w:val="Heading1"/>
      </w:pPr>
      <w:r w:rsidRPr="00E70096">
        <w:t>Addressing Table</w:t>
      </w:r>
    </w:p>
    <w:tbl>
      <w:tblPr>
        <w:tblW w:w="1016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4 Address/mask, ipv6 address/ prefix and ipv6 link-local."/>
      </w:tblPr>
      <w:tblGrid>
        <w:gridCol w:w="1161"/>
        <w:gridCol w:w="1625"/>
        <w:gridCol w:w="2160"/>
        <w:gridCol w:w="3060"/>
        <w:gridCol w:w="2160"/>
      </w:tblGrid>
      <w:tr w:rsidR="0041670D" w14:paraId="3D20378D" w14:textId="77777777" w:rsidTr="0016350D">
        <w:trPr>
          <w:cantSplit/>
          <w:tblHeader/>
          <w:jc w:val="center"/>
        </w:trPr>
        <w:tc>
          <w:tcPr>
            <w:tcW w:w="1161" w:type="dxa"/>
            <w:tcBorders>
              <w:top w:val="single" w:sz="2" w:space="0" w:color="auto"/>
              <w:left w:val="single" w:sz="2" w:space="0" w:color="auto"/>
              <w:bottom w:val="single" w:sz="4" w:space="0" w:color="auto"/>
              <w:right w:val="single" w:sz="2" w:space="0" w:color="auto"/>
              <w:tl2br w:val="nil"/>
              <w:tr2bl w:val="nil"/>
            </w:tcBorders>
            <w:shd w:val="clear" w:color="auto" w:fill="DBE5F1"/>
            <w:vAlign w:val="bottom"/>
          </w:tcPr>
          <w:p w14:paraId="07445DBA" w14:textId="77777777" w:rsidR="0041670D" w:rsidRPr="00E87D62" w:rsidRDefault="0041670D" w:rsidP="006F0564">
            <w:pPr>
              <w:pStyle w:val="TableHeading"/>
            </w:pPr>
            <w:r>
              <w:t>Device</w:t>
            </w:r>
          </w:p>
        </w:tc>
        <w:tc>
          <w:tcPr>
            <w:tcW w:w="1625"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64CC4EDB" w14:textId="77777777" w:rsidR="0041670D" w:rsidRPr="0041670D" w:rsidRDefault="0041670D" w:rsidP="006F0564">
            <w:pPr>
              <w:pStyle w:val="TableHeading"/>
              <w:rPr>
                <w:b w:val="0"/>
              </w:rPr>
            </w:pPr>
            <w:r w:rsidRPr="00E87D62">
              <w:t>Interface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FA20CC" w14:textId="77777777" w:rsidR="0041670D" w:rsidRPr="00E87D62" w:rsidRDefault="0041670D" w:rsidP="006F0564">
            <w:pPr>
              <w:pStyle w:val="TableHeading"/>
            </w:pPr>
            <w:r>
              <w:t>IPv4 Address/Mask</w:t>
            </w:r>
          </w:p>
        </w:tc>
        <w:tc>
          <w:tcPr>
            <w:tcW w:w="30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C8E189" w14:textId="77777777" w:rsidR="0041670D" w:rsidRPr="00E87D62" w:rsidRDefault="0041670D" w:rsidP="006F0564">
            <w:pPr>
              <w:pStyle w:val="TableHeading"/>
            </w:pPr>
            <w:r>
              <w:t>IPv6 Address/Prefix</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814426" w14:textId="77777777" w:rsidR="0041670D" w:rsidRPr="00E87D62" w:rsidRDefault="0041670D" w:rsidP="0041670D">
            <w:pPr>
              <w:pStyle w:val="TableHeading"/>
            </w:pPr>
            <w:r>
              <w:t>IPv6 Link Local</w:t>
            </w:r>
          </w:p>
        </w:tc>
      </w:tr>
      <w:tr w:rsidR="008C7EE0" w14:paraId="77A73ED3" w14:textId="77777777" w:rsidTr="0016350D">
        <w:trPr>
          <w:cantSplit/>
          <w:jc w:val="center"/>
        </w:trPr>
        <w:tc>
          <w:tcPr>
            <w:tcW w:w="1161" w:type="dxa"/>
            <w:tcBorders>
              <w:top w:val="single" w:sz="4" w:space="0" w:color="auto"/>
              <w:left w:val="single" w:sz="4" w:space="0" w:color="auto"/>
              <w:bottom w:val="nil"/>
              <w:right w:val="single" w:sz="4" w:space="0" w:color="auto"/>
            </w:tcBorders>
            <w:vAlign w:val="bottom"/>
          </w:tcPr>
          <w:p w14:paraId="17FFFC95" w14:textId="77777777" w:rsidR="008C7EE0" w:rsidRPr="008B68E7" w:rsidRDefault="008C7EE0" w:rsidP="008B68E7">
            <w:pPr>
              <w:pStyle w:val="TableText"/>
            </w:pPr>
            <w:r>
              <w:t>R1</w:t>
            </w:r>
          </w:p>
        </w:tc>
        <w:tc>
          <w:tcPr>
            <w:tcW w:w="1625" w:type="dxa"/>
            <w:tcBorders>
              <w:left w:val="single" w:sz="4" w:space="0" w:color="auto"/>
            </w:tcBorders>
            <w:vAlign w:val="bottom"/>
          </w:tcPr>
          <w:p w14:paraId="5289AA3B" w14:textId="77777777" w:rsidR="008C7EE0" w:rsidRPr="008B68E7" w:rsidRDefault="008C7EE0" w:rsidP="0002277F">
            <w:pPr>
              <w:pStyle w:val="TableText"/>
            </w:pPr>
            <w:r>
              <w:t>G0/0/0</w:t>
            </w:r>
          </w:p>
        </w:tc>
        <w:tc>
          <w:tcPr>
            <w:tcW w:w="2160" w:type="dxa"/>
            <w:vAlign w:val="bottom"/>
          </w:tcPr>
          <w:p w14:paraId="06548BEE" w14:textId="77777777" w:rsidR="008C7EE0" w:rsidRPr="008B68E7" w:rsidRDefault="008C7EE0" w:rsidP="0002277F">
            <w:pPr>
              <w:pStyle w:val="TableText"/>
            </w:pPr>
            <w:r>
              <w:t>10.1.12.1/24</w:t>
            </w:r>
          </w:p>
        </w:tc>
        <w:tc>
          <w:tcPr>
            <w:tcW w:w="3060" w:type="dxa"/>
            <w:vAlign w:val="bottom"/>
          </w:tcPr>
          <w:p w14:paraId="7488CB8D" w14:textId="77777777" w:rsidR="008C7EE0" w:rsidRPr="008B68E7" w:rsidRDefault="00F54D54" w:rsidP="008B68E7">
            <w:pPr>
              <w:pStyle w:val="TableText"/>
            </w:pPr>
            <w:r>
              <w:t>2001:db8:acad:12::1/64</w:t>
            </w:r>
          </w:p>
        </w:tc>
        <w:tc>
          <w:tcPr>
            <w:tcW w:w="2160" w:type="dxa"/>
            <w:vAlign w:val="bottom"/>
          </w:tcPr>
          <w:p w14:paraId="3EF5D2DD" w14:textId="2CAF9B4D" w:rsidR="008C7EE0" w:rsidRPr="008B68E7" w:rsidRDefault="00BC656F" w:rsidP="008B68E7">
            <w:pPr>
              <w:pStyle w:val="TableText"/>
            </w:pPr>
            <w:r>
              <w:t>f</w:t>
            </w:r>
            <w:r w:rsidR="000F2AC8">
              <w:t>e80::12:1</w:t>
            </w:r>
          </w:p>
        </w:tc>
      </w:tr>
      <w:tr w:rsidR="008C7EE0" w14:paraId="01332551" w14:textId="77777777" w:rsidTr="0016350D">
        <w:trPr>
          <w:cantSplit/>
          <w:jc w:val="center"/>
        </w:trPr>
        <w:tc>
          <w:tcPr>
            <w:tcW w:w="1161" w:type="dxa"/>
            <w:tcBorders>
              <w:top w:val="nil"/>
              <w:left w:val="single" w:sz="4" w:space="0" w:color="auto"/>
              <w:bottom w:val="nil"/>
              <w:right w:val="single" w:sz="4" w:space="0" w:color="auto"/>
            </w:tcBorders>
            <w:vAlign w:val="bottom"/>
          </w:tcPr>
          <w:p w14:paraId="66221CFC" w14:textId="77777777" w:rsidR="008C7EE0" w:rsidRPr="008B68E7" w:rsidRDefault="008C7EE0" w:rsidP="0016350D">
            <w:pPr>
              <w:pStyle w:val="ConfigWindow"/>
            </w:pPr>
            <w:r>
              <w:t>R1</w:t>
            </w:r>
          </w:p>
        </w:tc>
        <w:tc>
          <w:tcPr>
            <w:tcW w:w="1625" w:type="dxa"/>
            <w:tcBorders>
              <w:left w:val="single" w:sz="4" w:space="0" w:color="auto"/>
            </w:tcBorders>
            <w:vAlign w:val="bottom"/>
          </w:tcPr>
          <w:p w14:paraId="45BEE4F6" w14:textId="77777777" w:rsidR="008C7EE0" w:rsidRPr="008B68E7" w:rsidRDefault="008C7EE0" w:rsidP="0002277F">
            <w:pPr>
              <w:pStyle w:val="TableText"/>
            </w:pPr>
            <w:r>
              <w:t>G0/0/1</w:t>
            </w:r>
          </w:p>
        </w:tc>
        <w:tc>
          <w:tcPr>
            <w:tcW w:w="2160" w:type="dxa"/>
            <w:vAlign w:val="bottom"/>
          </w:tcPr>
          <w:p w14:paraId="47627D0B" w14:textId="77777777" w:rsidR="008C7EE0" w:rsidRPr="008B68E7" w:rsidRDefault="008C7EE0" w:rsidP="0002277F">
            <w:pPr>
              <w:pStyle w:val="TableText"/>
            </w:pPr>
            <w:r>
              <w:t>10.1.11.1/24</w:t>
            </w:r>
          </w:p>
        </w:tc>
        <w:tc>
          <w:tcPr>
            <w:tcW w:w="3060" w:type="dxa"/>
            <w:vAlign w:val="bottom"/>
          </w:tcPr>
          <w:p w14:paraId="2863FA5F" w14:textId="77777777" w:rsidR="008C7EE0" w:rsidRPr="008B68E7" w:rsidRDefault="00F54D54" w:rsidP="00F54D54">
            <w:pPr>
              <w:pStyle w:val="TableText"/>
            </w:pPr>
            <w:r>
              <w:t>2001:db8:acad:11::1/64</w:t>
            </w:r>
          </w:p>
        </w:tc>
        <w:tc>
          <w:tcPr>
            <w:tcW w:w="2160" w:type="dxa"/>
            <w:vAlign w:val="bottom"/>
          </w:tcPr>
          <w:p w14:paraId="1E88CD27" w14:textId="67E59510" w:rsidR="008C7EE0" w:rsidRPr="008B68E7" w:rsidRDefault="00BC656F" w:rsidP="000F2AC8">
            <w:pPr>
              <w:pStyle w:val="TableText"/>
            </w:pPr>
            <w:r>
              <w:t>f</w:t>
            </w:r>
            <w:r w:rsidR="000F2AC8">
              <w:t>e80::11:1</w:t>
            </w:r>
          </w:p>
        </w:tc>
      </w:tr>
      <w:tr w:rsidR="000F2AC8" w14:paraId="340A1BC6" w14:textId="77777777" w:rsidTr="0016350D">
        <w:trPr>
          <w:cantSplit/>
          <w:jc w:val="center"/>
        </w:trPr>
        <w:tc>
          <w:tcPr>
            <w:tcW w:w="1161" w:type="dxa"/>
            <w:tcBorders>
              <w:top w:val="nil"/>
              <w:left w:val="single" w:sz="4" w:space="0" w:color="auto"/>
              <w:bottom w:val="single" w:sz="4" w:space="0" w:color="auto"/>
              <w:right w:val="single" w:sz="4" w:space="0" w:color="auto"/>
            </w:tcBorders>
            <w:vAlign w:val="bottom"/>
          </w:tcPr>
          <w:p w14:paraId="222B473B" w14:textId="77777777" w:rsidR="000F2AC8" w:rsidRPr="008B68E7" w:rsidRDefault="000F2AC8" w:rsidP="0016350D">
            <w:pPr>
              <w:pStyle w:val="ConfigWindow"/>
            </w:pPr>
            <w:r>
              <w:t>R1</w:t>
            </w:r>
          </w:p>
        </w:tc>
        <w:tc>
          <w:tcPr>
            <w:tcW w:w="1625" w:type="dxa"/>
            <w:tcBorders>
              <w:left w:val="single" w:sz="4" w:space="0" w:color="auto"/>
            </w:tcBorders>
            <w:vAlign w:val="bottom"/>
          </w:tcPr>
          <w:p w14:paraId="71585BC1" w14:textId="77777777" w:rsidR="000F2AC8" w:rsidRPr="008B68E7" w:rsidRDefault="000F2AC8" w:rsidP="0002277F">
            <w:pPr>
              <w:pStyle w:val="TableText"/>
            </w:pPr>
            <w:r>
              <w:t>Loopback 0</w:t>
            </w:r>
          </w:p>
        </w:tc>
        <w:tc>
          <w:tcPr>
            <w:tcW w:w="2160" w:type="dxa"/>
            <w:vAlign w:val="bottom"/>
          </w:tcPr>
          <w:p w14:paraId="65C4DEBA" w14:textId="77777777" w:rsidR="000F2AC8" w:rsidRPr="008B68E7" w:rsidRDefault="000F2AC8" w:rsidP="0002277F">
            <w:pPr>
              <w:pStyle w:val="TableText"/>
            </w:pPr>
            <w:r>
              <w:t>10.1.1.1/24</w:t>
            </w:r>
          </w:p>
        </w:tc>
        <w:tc>
          <w:tcPr>
            <w:tcW w:w="3060" w:type="dxa"/>
            <w:vAlign w:val="bottom"/>
          </w:tcPr>
          <w:p w14:paraId="4CA18579" w14:textId="77777777" w:rsidR="000F2AC8" w:rsidRPr="008B68E7" w:rsidRDefault="000F2AC8" w:rsidP="00F54D54">
            <w:pPr>
              <w:pStyle w:val="TableText"/>
            </w:pPr>
            <w:r>
              <w:t>2001:db8:acad:1::1/64</w:t>
            </w:r>
          </w:p>
        </w:tc>
        <w:tc>
          <w:tcPr>
            <w:tcW w:w="2160" w:type="dxa"/>
            <w:vAlign w:val="bottom"/>
          </w:tcPr>
          <w:p w14:paraId="6B8A4F1E" w14:textId="6D947A93" w:rsidR="000F2AC8" w:rsidRPr="008B68E7" w:rsidRDefault="00BC656F" w:rsidP="000F2AC8">
            <w:pPr>
              <w:pStyle w:val="TableText"/>
            </w:pPr>
            <w:r>
              <w:t>f</w:t>
            </w:r>
            <w:r w:rsidR="000F2AC8">
              <w:t>e80::1:1</w:t>
            </w:r>
          </w:p>
        </w:tc>
      </w:tr>
      <w:tr w:rsidR="000F2AC8" w14:paraId="09BB7DF9" w14:textId="77777777" w:rsidTr="0016350D">
        <w:trPr>
          <w:cantSplit/>
          <w:jc w:val="center"/>
        </w:trPr>
        <w:tc>
          <w:tcPr>
            <w:tcW w:w="1161" w:type="dxa"/>
            <w:tcBorders>
              <w:top w:val="single" w:sz="4" w:space="0" w:color="auto"/>
              <w:bottom w:val="nil"/>
            </w:tcBorders>
            <w:vAlign w:val="bottom"/>
          </w:tcPr>
          <w:p w14:paraId="02D847BC" w14:textId="77777777" w:rsidR="000F2AC8" w:rsidRPr="008B68E7" w:rsidRDefault="000F2AC8" w:rsidP="006F0564">
            <w:pPr>
              <w:pStyle w:val="TableText"/>
            </w:pPr>
            <w:r>
              <w:t>R2</w:t>
            </w:r>
          </w:p>
        </w:tc>
        <w:tc>
          <w:tcPr>
            <w:tcW w:w="1625" w:type="dxa"/>
            <w:vAlign w:val="bottom"/>
          </w:tcPr>
          <w:p w14:paraId="3E44B1BE" w14:textId="77777777" w:rsidR="000F2AC8" w:rsidRPr="008B68E7" w:rsidRDefault="000F2AC8" w:rsidP="0002277F">
            <w:pPr>
              <w:pStyle w:val="TableText"/>
            </w:pPr>
            <w:r>
              <w:t>G0/0/0</w:t>
            </w:r>
          </w:p>
        </w:tc>
        <w:tc>
          <w:tcPr>
            <w:tcW w:w="2160" w:type="dxa"/>
            <w:vAlign w:val="bottom"/>
          </w:tcPr>
          <w:p w14:paraId="6C639393" w14:textId="77777777" w:rsidR="000F2AC8" w:rsidRPr="008B68E7" w:rsidRDefault="000F2AC8" w:rsidP="0002277F">
            <w:pPr>
              <w:pStyle w:val="TableText"/>
            </w:pPr>
            <w:r>
              <w:t>10.1.12.2/24</w:t>
            </w:r>
          </w:p>
        </w:tc>
        <w:tc>
          <w:tcPr>
            <w:tcW w:w="3060" w:type="dxa"/>
            <w:vAlign w:val="bottom"/>
          </w:tcPr>
          <w:p w14:paraId="43215F2B" w14:textId="77777777" w:rsidR="000F2AC8" w:rsidRPr="008B68E7" w:rsidRDefault="000F2AC8" w:rsidP="0002277F">
            <w:pPr>
              <w:pStyle w:val="TableText"/>
            </w:pPr>
            <w:r>
              <w:t>2001:db8:acad:12::2/64</w:t>
            </w:r>
          </w:p>
        </w:tc>
        <w:tc>
          <w:tcPr>
            <w:tcW w:w="2160" w:type="dxa"/>
            <w:vAlign w:val="bottom"/>
          </w:tcPr>
          <w:p w14:paraId="724CDCB2" w14:textId="742F4B97" w:rsidR="000F2AC8" w:rsidRPr="008B68E7" w:rsidRDefault="00BC656F" w:rsidP="000F2AC8">
            <w:pPr>
              <w:pStyle w:val="TableText"/>
            </w:pPr>
            <w:r>
              <w:t>f</w:t>
            </w:r>
            <w:r w:rsidR="000F2AC8">
              <w:t>e80::12:2</w:t>
            </w:r>
          </w:p>
        </w:tc>
      </w:tr>
      <w:tr w:rsidR="000F2AC8" w14:paraId="4B2E7EE1" w14:textId="77777777" w:rsidTr="0016350D">
        <w:trPr>
          <w:cantSplit/>
          <w:jc w:val="center"/>
        </w:trPr>
        <w:tc>
          <w:tcPr>
            <w:tcW w:w="1161" w:type="dxa"/>
            <w:tcBorders>
              <w:top w:val="nil"/>
              <w:bottom w:val="single" w:sz="2" w:space="0" w:color="auto"/>
            </w:tcBorders>
            <w:vAlign w:val="bottom"/>
          </w:tcPr>
          <w:p w14:paraId="78DC5CBF" w14:textId="77777777" w:rsidR="000F2AC8" w:rsidRPr="008B68E7" w:rsidRDefault="000F2AC8" w:rsidP="0016350D">
            <w:pPr>
              <w:pStyle w:val="ConfigWindow"/>
            </w:pPr>
            <w:r>
              <w:t>R2</w:t>
            </w:r>
          </w:p>
        </w:tc>
        <w:tc>
          <w:tcPr>
            <w:tcW w:w="1625" w:type="dxa"/>
            <w:vAlign w:val="bottom"/>
          </w:tcPr>
          <w:p w14:paraId="38DEFA6E" w14:textId="77777777" w:rsidR="000F2AC8" w:rsidRPr="008B68E7" w:rsidRDefault="000F2AC8" w:rsidP="0002277F">
            <w:pPr>
              <w:pStyle w:val="TableText"/>
            </w:pPr>
            <w:r>
              <w:t>G0/0/1</w:t>
            </w:r>
          </w:p>
        </w:tc>
        <w:tc>
          <w:tcPr>
            <w:tcW w:w="2160" w:type="dxa"/>
            <w:vAlign w:val="bottom"/>
          </w:tcPr>
          <w:p w14:paraId="5D3A2F4B" w14:textId="77777777" w:rsidR="000F2AC8" w:rsidRPr="008B68E7" w:rsidRDefault="000F2AC8" w:rsidP="0002277F">
            <w:pPr>
              <w:pStyle w:val="TableText"/>
            </w:pPr>
            <w:r>
              <w:t>10.1.23.2/24</w:t>
            </w:r>
          </w:p>
        </w:tc>
        <w:tc>
          <w:tcPr>
            <w:tcW w:w="3060" w:type="dxa"/>
            <w:vAlign w:val="bottom"/>
          </w:tcPr>
          <w:p w14:paraId="1C352837" w14:textId="77777777" w:rsidR="000F2AC8" w:rsidRPr="008B68E7" w:rsidRDefault="000F2AC8" w:rsidP="00F54D54">
            <w:pPr>
              <w:pStyle w:val="TableText"/>
            </w:pPr>
            <w:r>
              <w:t>2001:db8:acad:23::2/64</w:t>
            </w:r>
          </w:p>
        </w:tc>
        <w:tc>
          <w:tcPr>
            <w:tcW w:w="2160" w:type="dxa"/>
            <w:vAlign w:val="bottom"/>
          </w:tcPr>
          <w:p w14:paraId="3E5482E6" w14:textId="5573D92A" w:rsidR="000F2AC8" w:rsidRPr="008B68E7" w:rsidRDefault="00BC656F" w:rsidP="000F2AC8">
            <w:pPr>
              <w:pStyle w:val="TableText"/>
            </w:pPr>
            <w:r>
              <w:t>f</w:t>
            </w:r>
            <w:r w:rsidR="000F2AC8">
              <w:t>e80::23:2</w:t>
            </w:r>
          </w:p>
        </w:tc>
      </w:tr>
      <w:tr w:rsidR="000F2AC8" w14:paraId="71905B63" w14:textId="77777777" w:rsidTr="0016350D">
        <w:trPr>
          <w:cantSplit/>
          <w:jc w:val="center"/>
        </w:trPr>
        <w:tc>
          <w:tcPr>
            <w:tcW w:w="1161" w:type="dxa"/>
            <w:tcBorders>
              <w:bottom w:val="nil"/>
            </w:tcBorders>
            <w:vAlign w:val="bottom"/>
          </w:tcPr>
          <w:p w14:paraId="51C668F6" w14:textId="77777777" w:rsidR="000F2AC8" w:rsidRPr="008B68E7" w:rsidRDefault="000F2AC8" w:rsidP="006F0564">
            <w:pPr>
              <w:pStyle w:val="TableText"/>
            </w:pPr>
            <w:r>
              <w:t>R3</w:t>
            </w:r>
          </w:p>
        </w:tc>
        <w:tc>
          <w:tcPr>
            <w:tcW w:w="1625" w:type="dxa"/>
            <w:vAlign w:val="bottom"/>
          </w:tcPr>
          <w:p w14:paraId="43B57C6F" w14:textId="77777777" w:rsidR="000F2AC8" w:rsidRPr="008B68E7" w:rsidRDefault="000F2AC8" w:rsidP="0002277F">
            <w:pPr>
              <w:pStyle w:val="TableText"/>
            </w:pPr>
            <w:r>
              <w:t>G0/0/0</w:t>
            </w:r>
          </w:p>
        </w:tc>
        <w:tc>
          <w:tcPr>
            <w:tcW w:w="2160" w:type="dxa"/>
            <w:vAlign w:val="bottom"/>
          </w:tcPr>
          <w:p w14:paraId="24738AB6" w14:textId="77777777" w:rsidR="000F2AC8" w:rsidRPr="008B68E7" w:rsidRDefault="000F2AC8" w:rsidP="0002277F">
            <w:pPr>
              <w:pStyle w:val="TableText"/>
            </w:pPr>
            <w:r>
              <w:t>10.1.23.3/24</w:t>
            </w:r>
          </w:p>
        </w:tc>
        <w:tc>
          <w:tcPr>
            <w:tcW w:w="3060" w:type="dxa"/>
            <w:vAlign w:val="bottom"/>
          </w:tcPr>
          <w:p w14:paraId="7F9D4087" w14:textId="77777777" w:rsidR="000F2AC8" w:rsidRPr="008B68E7" w:rsidRDefault="000F2AC8" w:rsidP="00F54D54">
            <w:pPr>
              <w:pStyle w:val="TableText"/>
            </w:pPr>
            <w:r>
              <w:t>2001:db8:acad:23::3/64</w:t>
            </w:r>
          </w:p>
        </w:tc>
        <w:tc>
          <w:tcPr>
            <w:tcW w:w="2160" w:type="dxa"/>
            <w:vAlign w:val="bottom"/>
          </w:tcPr>
          <w:p w14:paraId="4EC18822" w14:textId="585EFD18" w:rsidR="000F2AC8" w:rsidRPr="008B68E7" w:rsidRDefault="00BC656F" w:rsidP="000F2AC8">
            <w:pPr>
              <w:pStyle w:val="TableText"/>
            </w:pPr>
            <w:r>
              <w:t>f</w:t>
            </w:r>
            <w:r w:rsidR="000F2AC8">
              <w:t>e80::23:3</w:t>
            </w:r>
          </w:p>
        </w:tc>
      </w:tr>
      <w:tr w:rsidR="000F2AC8" w14:paraId="3236583E" w14:textId="77777777" w:rsidTr="0016350D">
        <w:trPr>
          <w:cantSplit/>
          <w:jc w:val="center"/>
        </w:trPr>
        <w:tc>
          <w:tcPr>
            <w:tcW w:w="1161" w:type="dxa"/>
            <w:tcBorders>
              <w:top w:val="nil"/>
              <w:bottom w:val="nil"/>
            </w:tcBorders>
            <w:vAlign w:val="bottom"/>
          </w:tcPr>
          <w:p w14:paraId="4A0ED967" w14:textId="77777777" w:rsidR="000F2AC8" w:rsidRPr="008B68E7" w:rsidRDefault="000F2AC8" w:rsidP="0016350D">
            <w:pPr>
              <w:pStyle w:val="ConfigWindow"/>
            </w:pPr>
            <w:r>
              <w:t>R3</w:t>
            </w:r>
          </w:p>
        </w:tc>
        <w:tc>
          <w:tcPr>
            <w:tcW w:w="1625" w:type="dxa"/>
            <w:vAlign w:val="bottom"/>
          </w:tcPr>
          <w:p w14:paraId="36B728BF" w14:textId="77777777" w:rsidR="000F2AC8" w:rsidRPr="008B68E7" w:rsidRDefault="000F2AC8" w:rsidP="0002277F">
            <w:pPr>
              <w:pStyle w:val="TableText"/>
            </w:pPr>
            <w:r>
              <w:t>G0/0/1</w:t>
            </w:r>
          </w:p>
        </w:tc>
        <w:tc>
          <w:tcPr>
            <w:tcW w:w="2160" w:type="dxa"/>
            <w:vAlign w:val="bottom"/>
          </w:tcPr>
          <w:p w14:paraId="2BA3098B" w14:textId="77777777" w:rsidR="000F2AC8" w:rsidRPr="008B68E7" w:rsidRDefault="000F2AC8" w:rsidP="0002277F">
            <w:pPr>
              <w:pStyle w:val="TableText"/>
            </w:pPr>
            <w:r>
              <w:t>10.1.32.1/24</w:t>
            </w:r>
          </w:p>
        </w:tc>
        <w:tc>
          <w:tcPr>
            <w:tcW w:w="3060" w:type="dxa"/>
            <w:vAlign w:val="bottom"/>
          </w:tcPr>
          <w:p w14:paraId="28B1F164" w14:textId="77777777" w:rsidR="000F2AC8" w:rsidRPr="008B68E7" w:rsidRDefault="000F2AC8" w:rsidP="00F54D54">
            <w:pPr>
              <w:pStyle w:val="TableText"/>
            </w:pPr>
            <w:r>
              <w:t>2001:db8:acad:32::3/64</w:t>
            </w:r>
          </w:p>
        </w:tc>
        <w:tc>
          <w:tcPr>
            <w:tcW w:w="2160" w:type="dxa"/>
            <w:vAlign w:val="bottom"/>
          </w:tcPr>
          <w:p w14:paraId="4D863F47" w14:textId="4F205D95" w:rsidR="000F2AC8" w:rsidRPr="008B68E7" w:rsidRDefault="00BC656F" w:rsidP="000F2AC8">
            <w:pPr>
              <w:pStyle w:val="TableText"/>
            </w:pPr>
            <w:r>
              <w:t>f</w:t>
            </w:r>
            <w:r w:rsidR="000F2AC8">
              <w:t>e80::32:3</w:t>
            </w:r>
          </w:p>
        </w:tc>
      </w:tr>
      <w:tr w:rsidR="000F2AC8" w14:paraId="34BC06C5" w14:textId="77777777" w:rsidTr="0016350D">
        <w:trPr>
          <w:cantSplit/>
          <w:jc w:val="center"/>
        </w:trPr>
        <w:tc>
          <w:tcPr>
            <w:tcW w:w="1161" w:type="dxa"/>
            <w:tcBorders>
              <w:top w:val="nil"/>
              <w:bottom w:val="single" w:sz="2" w:space="0" w:color="auto"/>
            </w:tcBorders>
            <w:vAlign w:val="bottom"/>
          </w:tcPr>
          <w:p w14:paraId="69E40701" w14:textId="77777777" w:rsidR="000F2AC8" w:rsidRPr="008B68E7" w:rsidRDefault="000F2AC8" w:rsidP="0016350D">
            <w:pPr>
              <w:pStyle w:val="ConfigWindow"/>
            </w:pPr>
            <w:r>
              <w:t>R3</w:t>
            </w:r>
          </w:p>
        </w:tc>
        <w:tc>
          <w:tcPr>
            <w:tcW w:w="1625" w:type="dxa"/>
            <w:vAlign w:val="bottom"/>
          </w:tcPr>
          <w:p w14:paraId="6BEDB250" w14:textId="77777777" w:rsidR="000F2AC8" w:rsidRPr="008B68E7" w:rsidRDefault="000F2AC8" w:rsidP="0002277F">
            <w:pPr>
              <w:pStyle w:val="TableText"/>
            </w:pPr>
            <w:r>
              <w:t>Loopback 0</w:t>
            </w:r>
          </w:p>
        </w:tc>
        <w:tc>
          <w:tcPr>
            <w:tcW w:w="2160" w:type="dxa"/>
            <w:vAlign w:val="bottom"/>
          </w:tcPr>
          <w:p w14:paraId="18DE980F" w14:textId="77777777" w:rsidR="000F2AC8" w:rsidRPr="008B68E7" w:rsidRDefault="000F2AC8" w:rsidP="0002277F">
            <w:pPr>
              <w:pStyle w:val="TableText"/>
            </w:pPr>
            <w:r>
              <w:t>10.3.3.3/24</w:t>
            </w:r>
          </w:p>
        </w:tc>
        <w:tc>
          <w:tcPr>
            <w:tcW w:w="3060" w:type="dxa"/>
            <w:vAlign w:val="bottom"/>
          </w:tcPr>
          <w:p w14:paraId="2E7C27A1" w14:textId="77777777" w:rsidR="000F2AC8" w:rsidRPr="008B68E7" w:rsidRDefault="000F2AC8" w:rsidP="00F54D54">
            <w:pPr>
              <w:pStyle w:val="TableText"/>
            </w:pPr>
            <w:r>
              <w:t>2001:db8:acad:3::3/64</w:t>
            </w:r>
          </w:p>
        </w:tc>
        <w:tc>
          <w:tcPr>
            <w:tcW w:w="2160" w:type="dxa"/>
            <w:vAlign w:val="bottom"/>
          </w:tcPr>
          <w:p w14:paraId="6C091D75" w14:textId="27B2EB22" w:rsidR="000F2AC8" w:rsidRPr="008B68E7" w:rsidRDefault="00BC656F" w:rsidP="000F2AC8">
            <w:pPr>
              <w:pStyle w:val="TableText"/>
            </w:pPr>
            <w:r>
              <w:t>f</w:t>
            </w:r>
            <w:r w:rsidR="000F2AC8">
              <w:t>e80::3:3</w:t>
            </w:r>
          </w:p>
        </w:tc>
      </w:tr>
      <w:tr w:rsidR="00EC1A8A" w14:paraId="1476C90B" w14:textId="77777777" w:rsidTr="0016350D">
        <w:trPr>
          <w:cantSplit/>
          <w:jc w:val="center"/>
        </w:trPr>
        <w:tc>
          <w:tcPr>
            <w:tcW w:w="1161" w:type="dxa"/>
            <w:tcBorders>
              <w:bottom w:val="nil"/>
            </w:tcBorders>
            <w:vAlign w:val="bottom"/>
          </w:tcPr>
          <w:p w14:paraId="2C5C7162" w14:textId="77777777" w:rsidR="00EC1A8A" w:rsidRDefault="00EC1A8A" w:rsidP="008B68E7">
            <w:pPr>
              <w:pStyle w:val="TableText"/>
            </w:pPr>
            <w:r>
              <w:t>D1</w:t>
            </w:r>
          </w:p>
        </w:tc>
        <w:tc>
          <w:tcPr>
            <w:tcW w:w="1625" w:type="dxa"/>
            <w:vAlign w:val="bottom"/>
          </w:tcPr>
          <w:p w14:paraId="717690D1" w14:textId="77777777" w:rsidR="00EC1A8A" w:rsidRDefault="00EC1A8A" w:rsidP="0002277F">
            <w:pPr>
              <w:pStyle w:val="TableText"/>
            </w:pPr>
            <w:r>
              <w:t>G1/0/11</w:t>
            </w:r>
          </w:p>
        </w:tc>
        <w:tc>
          <w:tcPr>
            <w:tcW w:w="2160" w:type="dxa"/>
            <w:vAlign w:val="bottom"/>
          </w:tcPr>
          <w:p w14:paraId="6C9EA86B" w14:textId="77777777" w:rsidR="00EC1A8A" w:rsidRPr="008B68E7" w:rsidRDefault="00EC1A8A" w:rsidP="0002277F">
            <w:pPr>
              <w:pStyle w:val="TableText"/>
            </w:pPr>
            <w:r>
              <w:t>10.1.11.2/24</w:t>
            </w:r>
          </w:p>
        </w:tc>
        <w:tc>
          <w:tcPr>
            <w:tcW w:w="3060" w:type="dxa"/>
            <w:vAlign w:val="bottom"/>
          </w:tcPr>
          <w:p w14:paraId="1DB012E0" w14:textId="77777777" w:rsidR="00EC1A8A" w:rsidRPr="008B68E7" w:rsidRDefault="00EC1A8A" w:rsidP="0002277F">
            <w:pPr>
              <w:pStyle w:val="TableText"/>
            </w:pPr>
            <w:r>
              <w:t>2001:db8:acad:11::2/64</w:t>
            </w:r>
          </w:p>
        </w:tc>
        <w:tc>
          <w:tcPr>
            <w:tcW w:w="2160" w:type="dxa"/>
            <w:vAlign w:val="bottom"/>
          </w:tcPr>
          <w:p w14:paraId="06D0D48D" w14:textId="15F32E34" w:rsidR="00EC1A8A" w:rsidRPr="008B68E7" w:rsidRDefault="00BC656F" w:rsidP="0002277F">
            <w:pPr>
              <w:pStyle w:val="TableText"/>
            </w:pPr>
            <w:r>
              <w:t>f</w:t>
            </w:r>
            <w:r w:rsidR="00EC1A8A">
              <w:t>e80::11:2</w:t>
            </w:r>
          </w:p>
        </w:tc>
      </w:tr>
      <w:tr w:rsidR="000F2AC8" w14:paraId="788DC184" w14:textId="77777777" w:rsidTr="0016350D">
        <w:trPr>
          <w:cantSplit/>
          <w:jc w:val="center"/>
        </w:trPr>
        <w:tc>
          <w:tcPr>
            <w:tcW w:w="1161" w:type="dxa"/>
            <w:tcBorders>
              <w:top w:val="nil"/>
              <w:bottom w:val="single" w:sz="2" w:space="0" w:color="auto"/>
            </w:tcBorders>
            <w:vAlign w:val="bottom"/>
          </w:tcPr>
          <w:p w14:paraId="2C0B57BB" w14:textId="77777777" w:rsidR="000F2AC8" w:rsidRDefault="000F2AC8" w:rsidP="0016350D">
            <w:pPr>
              <w:pStyle w:val="ConfigWindow"/>
            </w:pPr>
            <w:r>
              <w:lastRenderedPageBreak/>
              <w:t>D1</w:t>
            </w:r>
          </w:p>
        </w:tc>
        <w:tc>
          <w:tcPr>
            <w:tcW w:w="1625" w:type="dxa"/>
            <w:vAlign w:val="bottom"/>
          </w:tcPr>
          <w:p w14:paraId="4A316545" w14:textId="77777777" w:rsidR="000F2AC8" w:rsidRDefault="000F2AC8" w:rsidP="0002277F">
            <w:pPr>
              <w:pStyle w:val="TableText"/>
            </w:pPr>
            <w:r>
              <w:t>Loopback 0</w:t>
            </w:r>
          </w:p>
        </w:tc>
        <w:tc>
          <w:tcPr>
            <w:tcW w:w="2160" w:type="dxa"/>
            <w:vAlign w:val="bottom"/>
          </w:tcPr>
          <w:p w14:paraId="6406D4B7" w14:textId="77777777" w:rsidR="000F2AC8" w:rsidRPr="008B68E7" w:rsidRDefault="000F2AC8" w:rsidP="0002277F">
            <w:pPr>
              <w:pStyle w:val="TableText"/>
            </w:pPr>
            <w:r>
              <w:t>209.165.201.1/25</w:t>
            </w:r>
          </w:p>
        </w:tc>
        <w:tc>
          <w:tcPr>
            <w:tcW w:w="3060" w:type="dxa"/>
            <w:vAlign w:val="bottom"/>
          </w:tcPr>
          <w:p w14:paraId="751B69B6" w14:textId="77777777" w:rsidR="000F2AC8" w:rsidRPr="008B68E7" w:rsidRDefault="000F2AC8" w:rsidP="00F54D54">
            <w:pPr>
              <w:pStyle w:val="TableText"/>
            </w:pPr>
            <w:r>
              <w:t>2001:db8:209:165:201::1/80</w:t>
            </w:r>
          </w:p>
        </w:tc>
        <w:tc>
          <w:tcPr>
            <w:tcW w:w="2160" w:type="dxa"/>
            <w:vAlign w:val="bottom"/>
          </w:tcPr>
          <w:p w14:paraId="37B36746" w14:textId="2D4032DF" w:rsidR="000F2AC8" w:rsidRPr="008B68E7" w:rsidRDefault="00BC656F" w:rsidP="00EC1A8A">
            <w:pPr>
              <w:pStyle w:val="TableText"/>
            </w:pPr>
            <w:r>
              <w:t>f</w:t>
            </w:r>
            <w:r w:rsidR="00EC1A8A">
              <w:t>e80::209:1</w:t>
            </w:r>
          </w:p>
        </w:tc>
      </w:tr>
      <w:tr w:rsidR="000F2AC8" w14:paraId="3DD8DFA4" w14:textId="77777777" w:rsidTr="0016350D">
        <w:trPr>
          <w:cantSplit/>
          <w:jc w:val="center"/>
        </w:trPr>
        <w:tc>
          <w:tcPr>
            <w:tcW w:w="1161" w:type="dxa"/>
            <w:tcBorders>
              <w:bottom w:val="nil"/>
            </w:tcBorders>
            <w:vAlign w:val="bottom"/>
          </w:tcPr>
          <w:p w14:paraId="7145E407" w14:textId="77777777" w:rsidR="000F2AC8" w:rsidRDefault="000F2AC8" w:rsidP="006F0564">
            <w:pPr>
              <w:pStyle w:val="TableText"/>
            </w:pPr>
            <w:r>
              <w:t>D2</w:t>
            </w:r>
          </w:p>
        </w:tc>
        <w:tc>
          <w:tcPr>
            <w:tcW w:w="1625" w:type="dxa"/>
            <w:vAlign w:val="bottom"/>
          </w:tcPr>
          <w:p w14:paraId="2149E325" w14:textId="77777777" w:rsidR="000F2AC8" w:rsidRDefault="000F2AC8" w:rsidP="0002277F">
            <w:pPr>
              <w:pStyle w:val="TableText"/>
            </w:pPr>
            <w:r>
              <w:t>G1/0/11</w:t>
            </w:r>
          </w:p>
        </w:tc>
        <w:tc>
          <w:tcPr>
            <w:tcW w:w="2160" w:type="dxa"/>
            <w:vAlign w:val="bottom"/>
          </w:tcPr>
          <w:p w14:paraId="2A9BCCFF" w14:textId="77777777" w:rsidR="000F2AC8" w:rsidRPr="008B68E7" w:rsidRDefault="000F2AC8" w:rsidP="0002277F">
            <w:pPr>
              <w:pStyle w:val="TableText"/>
            </w:pPr>
            <w:r>
              <w:t>10.1.32.2/24</w:t>
            </w:r>
          </w:p>
        </w:tc>
        <w:tc>
          <w:tcPr>
            <w:tcW w:w="3060" w:type="dxa"/>
            <w:vAlign w:val="bottom"/>
          </w:tcPr>
          <w:p w14:paraId="36142236" w14:textId="77777777" w:rsidR="000F2AC8" w:rsidRPr="008B68E7" w:rsidRDefault="000F2AC8" w:rsidP="00F54D54">
            <w:pPr>
              <w:pStyle w:val="TableText"/>
            </w:pPr>
            <w:r>
              <w:t>2001:db8:acad:32::2/64</w:t>
            </w:r>
          </w:p>
        </w:tc>
        <w:tc>
          <w:tcPr>
            <w:tcW w:w="2160" w:type="dxa"/>
            <w:vAlign w:val="bottom"/>
          </w:tcPr>
          <w:p w14:paraId="3D7147B6" w14:textId="12EC4E69" w:rsidR="000F2AC8" w:rsidRPr="008B68E7" w:rsidRDefault="00BC656F" w:rsidP="008B68E7">
            <w:pPr>
              <w:pStyle w:val="TableText"/>
            </w:pPr>
            <w:r>
              <w:t>f</w:t>
            </w:r>
            <w:r w:rsidR="00EC1A8A">
              <w:t>e80::32:2</w:t>
            </w:r>
          </w:p>
        </w:tc>
      </w:tr>
      <w:tr w:rsidR="000F2AC8" w14:paraId="28F4B2DA" w14:textId="77777777" w:rsidTr="0016350D">
        <w:trPr>
          <w:cantSplit/>
          <w:jc w:val="center"/>
        </w:trPr>
        <w:tc>
          <w:tcPr>
            <w:tcW w:w="1161" w:type="dxa"/>
            <w:tcBorders>
              <w:top w:val="nil"/>
            </w:tcBorders>
            <w:vAlign w:val="bottom"/>
          </w:tcPr>
          <w:p w14:paraId="44087E34" w14:textId="77777777" w:rsidR="000F2AC8" w:rsidRDefault="000F2AC8" w:rsidP="0016350D">
            <w:pPr>
              <w:pStyle w:val="ConfigWindow"/>
            </w:pPr>
            <w:r>
              <w:t>D2</w:t>
            </w:r>
          </w:p>
        </w:tc>
        <w:tc>
          <w:tcPr>
            <w:tcW w:w="1625" w:type="dxa"/>
            <w:vAlign w:val="bottom"/>
          </w:tcPr>
          <w:p w14:paraId="14DE72C0" w14:textId="77777777" w:rsidR="000F2AC8" w:rsidRDefault="000F2AC8" w:rsidP="0002277F">
            <w:pPr>
              <w:pStyle w:val="TableText"/>
            </w:pPr>
            <w:r>
              <w:t>Loopback 0</w:t>
            </w:r>
          </w:p>
        </w:tc>
        <w:tc>
          <w:tcPr>
            <w:tcW w:w="2160" w:type="dxa"/>
            <w:vAlign w:val="bottom"/>
          </w:tcPr>
          <w:p w14:paraId="34E4EBC5" w14:textId="77777777" w:rsidR="000F2AC8" w:rsidRPr="008B68E7" w:rsidRDefault="000F2AC8" w:rsidP="0002277F">
            <w:pPr>
              <w:pStyle w:val="TableText"/>
            </w:pPr>
            <w:r>
              <w:t>198.51.100.1/25</w:t>
            </w:r>
          </w:p>
        </w:tc>
        <w:tc>
          <w:tcPr>
            <w:tcW w:w="3060" w:type="dxa"/>
            <w:vAlign w:val="bottom"/>
          </w:tcPr>
          <w:p w14:paraId="4D35AB00" w14:textId="77777777" w:rsidR="000F2AC8" w:rsidRPr="008B68E7" w:rsidRDefault="000F2AC8" w:rsidP="00F54D54">
            <w:pPr>
              <w:pStyle w:val="TableText"/>
            </w:pPr>
            <w:r>
              <w:t>2001:db8:198:51:100::1/80</w:t>
            </w:r>
          </w:p>
        </w:tc>
        <w:tc>
          <w:tcPr>
            <w:tcW w:w="2160" w:type="dxa"/>
            <w:vAlign w:val="bottom"/>
          </w:tcPr>
          <w:p w14:paraId="1EEDEEF3" w14:textId="0E88CADE" w:rsidR="000F2AC8" w:rsidRPr="008B68E7" w:rsidRDefault="00BC656F" w:rsidP="00EC1A8A">
            <w:pPr>
              <w:pStyle w:val="TableText"/>
            </w:pPr>
            <w:r>
              <w:t>f</w:t>
            </w:r>
            <w:r w:rsidR="00EC1A8A">
              <w:t>e80::198:1</w:t>
            </w:r>
          </w:p>
        </w:tc>
      </w:tr>
    </w:tbl>
    <w:p w14:paraId="4E7E0F1D" w14:textId="77777777" w:rsidR="00D778DF" w:rsidRPr="00E70096" w:rsidRDefault="00D778DF" w:rsidP="00D452F4">
      <w:pPr>
        <w:pStyle w:val="Heading1"/>
      </w:pPr>
      <w:r w:rsidRPr="00E70096">
        <w:t>Objectives</w:t>
      </w:r>
    </w:p>
    <w:p w14:paraId="5516B509" w14:textId="30DB6D62" w:rsidR="00C520DB" w:rsidRPr="004C0909" w:rsidRDefault="00C520DB" w:rsidP="00C520DB">
      <w:pPr>
        <w:pStyle w:val="BodyTextL25Bold"/>
      </w:pPr>
      <w:r>
        <w:t>Part 1: Build the Network and Configure Basic Device Settings</w:t>
      </w:r>
    </w:p>
    <w:p w14:paraId="632BEA84" w14:textId="4029B865" w:rsidR="00C520DB" w:rsidRDefault="00C520DB" w:rsidP="00C520DB">
      <w:pPr>
        <w:pStyle w:val="BodyTextL25Bold"/>
      </w:pPr>
      <w:r>
        <w:t xml:space="preserve">Part 2: </w:t>
      </w:r>
      <w:r w:rsidR="004B6E24">
        <w:t xml:space="preserve">Verify OSPFv3 AF </w:t>
      </w:r>
      <w:r w:rsidR="00A04424">
        <w:t>N</w:t>
      </w:r>
      <w:r w:rsidR="004B6E24">
        <w:t xml:space="preserve">eighborships and </w:t>
      </w:r>
      <w:r w:rsidR="00A04424">
        <w:t>R</w:t>
      </w:r>
      <w:r w:rsidR="004B6E24">
        <w:t>outing for IPv4 and IPv6</w:t>
      </w:r>
    </w:p>
    <w:p w14:paraId="26D0B866" w14:textId="7738AA67" w:rsidR="004B6E24" w:rsidRDefault="004B6E24" w:rsidP="004B6E24">
      <w:pPr>
        <w:pStyle w:val="BodyTextL25Bold"/>
      </w:pPr>
      <w:r>
        <w:t xml:space="preserve">Part 3: Verify EIGRP </w:t>
      </w:r>
      <w:r w:rsidR="00A04424">
        <w:t>N</w:t>
      </w:r>
      <w:r>
        <w:t xml:space="preserve">eighborships and </w:t>
      </w:r>
      <w:r w:rsidR="00A04424">
        <w:t>R</w:t>
      </w:r>
      <w:r>
        <w:t>outing for IPv4 and IPv6</w:t>
      </w:r>
    </w:p>
    <w:p w14:paraId="79AAC631" w14:textId="009B10F1" w:rsidR="007A5906" w:rsidRDefault="007A5906" w:rsidP="00C520DB">
      <w:pPr>
        <w:pStyle w:val="BodyTextL25Bold"/>
      </w:pPr>
      <w:r w:rsidRPr="007A5906">
        <w:t>Part 4: Configure Redistribution from OSPFv3 to EIGRP</w:t>
      </w:r>
    </w:p>
    <w:p w14:paraId="27822E54" w14:textId="616DFEDD" w:rsidR="00C520DB" w:rsidRDefault="007A5906" w:rsidP="00C520DB">
      <w:pPr>
        <w:pStyle w:val="BodyTextL25Bold"/>
      </w:pPr>
      <w:r w:rsidRPr="007A5906">
        <w:t>Part 5: Configure Redistribution from EIGRP to OSPFv3</w:t>
      </w:r>
    </w:p>
    <w:p w14:paraId="48380EFA" w14:textId="77777777" w:rsidR="00D778DF" w:rsidRDefault="00D778DF" w:rsidP="00D452F4">
      <w:pPr>
        <w:pStyle w:val="Heading1"/>
      </w:pPr>
      <w:r w:rsidRPr="00E70096">
        <w:t>Background / Scenario</w:t>
      </w:r>
    </w:p>
    <w:p w14:paraId="29A36B15" w14:textId="496500C1" w:rsidR="00EE509D" w:rsidRDefault="00EE509D" w:rsidP="00EE509D">
      <w:pPr>
        <w:pStyle w:val="BodyTextL25"/>
      </w:pPr>
      <w:r>
        <w:t>In this lab</w:t>
      </w:r>
      <w:r w:rsidR="00D51DC8">
        <w:t>,</w:t>
      </w:r>
      <w:r>
        <w:t xml:space="preserve"> you will configure redistribution from OSPF </w:t>
      </w:r>
      <w:r w:rsidR="00670C96">
        <w:t>in</w:t>
      </w:r>
      <w:r>
        <w:t>to EIGRP for IPv4 and IPv6, and redistribution of EIGRP into OSPF for IPv4 and IPv6. You will also change the metric type for EIGRP routes redistributed into OSPF.</w:t>
      </w:r>
    </w:p>
    <w:p w14:paraId="7D4FCB6F" w14:textId="77777777" w:rsidR="00EE509D" w:rsidRDefault="00EE509D" w:rsidP="00EE509D">
      <w:pPr>
        <w:pStyle w:val="BodyTextL25"/>
      </w:pPr>
      <w:r>
        <w:t xml:space="preserve">D1, R1 and R2 are configured with OSPFv3 for IPv4 and IPv6 address families, while R2, R3 and D2 are configured with EIGRP using named mode for IPv4 and IPv6 address families. </w:t>
      </w:r>
    </w:p>
    <w:p w14:paraId="1A73C0DE" w14:textId="53D75952" w:rsidR="00C520DB" w:rsidRDefault="00EE509D" w:rsidP="00C520DB">
      <w:pPr>
        <w:pStyle w:val="BodyTextL25"/>
      </w:pPr>
      <w:r>
        <w:rPr>
          <w:b/>
        </w:rPr>
        <w:t>Note:</w:t>
      </w:r>
      <w:r>
        <w:t xml:space="preserve"> This lab is an exercise in configuring and verifying two-way route redistribution on R2. Route redistribution in this lab does not reflect networking best practices.</w:t>
      </w:r>
    </w:p>
    <w:p w14:paraId="65BAC084" w14:textId="1000D7AC" w:rsidR="00D96AD9" w:rsidRDefault="00D96AD9" w:rsidP="00D96AD9">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w:t>
      </w:r>
      <w:r w:rsidR="0016350D">
        <w:rPr>
          <w:rFonts w:eastAsia="Arial"/>
        </w:rPr>
        <w:t>0</w:t>
      </w:r>
      <w:r>
        <w:rPr>
          <w:rFonts w:eastAsia="Arial"/>
        </w:rPr>
        <w:t xml:space="preserve">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487866D0" w14:textId="77777777" w:rsidR="00D778DF" w:rsidRPr="00683036" w:rsidRDefault="00D778DF" w:rsidP="00D778DF">
      <w:pPr>
        <w:pStyle w:val="BodyTextL25"/>
      </w:pPr>
      <w:r w:rsidRPr="00BF16BF">
        <w:rPr>
          <w:b/>
        </w:rPr>
        <w:t>Note</w:t>
      </w:r>
      <w:r w:rsidRPr="0034604B">
        <w:t>:</w:t>
      </w:r>
      <w:r w:rsidRPr="00DE6F44">
        <w:t xml:space="preserve"> </w:t>
      </w:r>
      <w:r w:rsidRPr="00683036">
        <w:t xml:space="preserve">Make sure that </w:t>
      </w:r>
      <w:r w:rsidR="00A218FF">
        <w:t xml:space="preserve">all </w:t>
      </w:r>
      <w:r w:rsidRPr="00683036">
        <w:t xml:space="preserve">the </w:t>
      </w:r>
      <w:r w:rsidR="00D96AD9">
        <w:t>devices</w:t>
      </w:r>
      <w:r w:rsidRPr="00683036">
        <w:t xml:space="preserve"> have been erased and have no startup configurations. If you are unsure</w:t>
      </w:r>
      <w:r>
        <w:t>,</w:t>
      </w:r>
      <w:r w:rsidRPr="00683036">
        <w:t xml:space="preserve"> contact your instructor.</w:t>
      </w:r>
    </w:p>
    <w:p w14:paraId="666EEAEF" w14:textId="77777777" w:rsidR="00D778DF" w:rsidRPr="00E70096" w:rsidRDefault="00D778DF" w:rsidP="00D452F4">
      <w:pPr>
        <w:pStyle w:val="Heading1"/>
      </w:pPr>
      <w:r w:rsidRPr="00E70096">
        <w:t>Required Resources</w:t>
      </w:r>
    </w:p>
    <w:p w14:paraId="4837BA26" w14:textId="77777777" w:rsidR="00A218FF" w:rsidRDefault="00A218FF" w:rsidP="00A218FF">
      <w:pPr>
        <w:pStyle w:val="Bulletlevel1"/>
      </w:pPr>
      <w:r>
        <w:t>3 Routers (Cisco 4221 with Cisco IOS XE Release 16.9.4 universal image or comparable)</w:t>
      </w:r>
    </w:p>
    <w:p w14:paraId="1CED3027" w14:textId="77777777" w:rsidR="00A218FF" w:rsidRDefault="00A218FF" w:rsidP="00A218FF">
      <w:pPr>
        <w:pStyle w:val="Bulletlevel1"/>
        <w:spacing w:before="60" w:after="60" w:line="276" w:lineRule="auto"/>
      </w:pPr>
      <w:r>
        <w:t>2 Switches (Cisco 3650 with Cisco IOS XE release 16.9.4 universal image or comparable)</w:t>
      </w:r>
    </w:p>
    <w:p w14:paraId="525D14AB" w14:textId="03802BD5" w:rsidR="00334C33" w:rsidRDefault="00A218FF" w:rsidP="00334C33">
      <w:pPr>
        <w:pStyle w:val="Bulletlevel1"/>
      </w:pPr>
      <w:r>
        <w:t>1 PC</w:t>
      </w:r>
      <w:r w:rsidR="00334C33">
        <w:t xml:space="preserve"> </w:t>
      </w:r>
      <w:r w:rsidR="00102367">
        <w:t>(Choice of operating system with terminal emulation program installed</w:t>
      </w:r>
      <w:r w:rsidR="00334C33">
        <w:t>)</w:t>
      </w:r>
    </w:p>
    <w:p w14:paraId="57EECF6B" w14:textId="77777777" w:rsidR="00334C33" w:rsidRDefault="00334C33" w:rsidP="00334C33">
      <w:pPr>
        <w:pStyle w:val="Bulletlevel1"/>
      </w:pPr>
      <w:r>
        <w:t>Console cables to configure the Cisco IOS devices via the console ports</w:t>
      </w:r>
    </w:p>
    <w:p w14:paraId="7F9819E7" w14:textId="77777777" w:rsidR="00457934" w:rsidRDefault="00334C33" w:rsidP="00457934">
      <w:pPr>
        <w:pStyle w:val="Bulletlevel1"/>
      </w:pPr>
      <w:r>
        <w:t>Ethernet cables as shown in the topology</w:t>
      </w:r>
    </w:p>
    <w:p w14:paraId="0926B18D" w14:textId="77777777" w:rsidR="00125806" w:rsidRDefault="00125806" w:rsidP="00D452F4">
      <w:pPr>
        <w:pStyle w:val="Heading1"/>
      </w:pPr>
      <w:r>
        <w:t>Instructions</w:t>
      </w:r>
    </w:p>
    <w:p w14:paraId="2C7620CD" w14:textId="77777777" w:rsidR="00C520DB" w:rsidRPr="004C0909" w:rsidRDefault="00C520DB" w:rsidP="00C520DB">
      <w:pPr>
        <w:pStyle w:val="Heading2"/>
      </w:pPr>
      <w:r>
        <w:t>Build the Network and Configure Basic Device Settings</w:t>
      </w:r>
    </w:p>
    <w:p w14:paraId="4AD52340" w14:textId="77777777" w:rsidR="00C520DB" w:rsidRDefault="00C520DB" w:rsidP="00C520DB">
      <w:pPr>
        <w:pStyle w:val="BodyTextL25"/>
      </w:pPr>
      <w:r>
        <w:t>In Part 1, you will set up the network topology and configure basic settings.</w:t>
      </w:r>
    </w:p>
    <w:p w14:paraId="6DB632BA" w14:textId="77777777" w:rsidR="00C520DB" w:rsidRDefault="00C520DB" w:rsidP="00C520DB">
      <w:pPr>
        <w:pStyle w:val="Heading3"/>
      </w:pPr>
      <w:r>
        <w:t>Cable the network as shown in the topology.</w:t>
      </w:r>
    </w:p>
    <w:p w14:paraId="01C4F9AB" w14:textId="77777777" w:rsidR="00C520DB" w:rsidRDefault="00C520DB" w:rsidP="00C520DB">
      <w:pPr>
        <w:pStyle w:val="BodyTextL25"/>
      </w:pPr>
      <w:r>
        <w:t>Attach the devices as shown in the topology diagram, and cable as necessary.</w:t>
      </w:r>
    </w:p>
    <w:p w14:paraId="7CAABE67" w14:textId="77777777" w:rsidR="00C520DB" w:rsidRDefault="00C520DB" w:rsidP="00C520DB">
      <w:pPr>
        <w:pStyle w:val="Heading3"/>
      </w:pPr>
      <w:r>
        <w:lastRenderedPageBreak/>
        <w:t>Configure basic settings for each device.</w:t>
      </w:r>
    </w:p>
    <w:p w14:paraId="3D5778D8" w14:textId="6756F4B1" w:rsidR="00C520DB" w:rsidRDefault="00C520DB" w:rsidP="00A460F8">
      <w:pPr>
        <w:pStyle w:val="SubStepAlpha"/>
        <w:spacing w:after="0"/>
      </w:pPr>
      <w:r>
        <w:t>Console into each device, enter global configuration mode, and apply the basic settings for the lab. Initial configurations for each device are listed below.</w:t>
      </w:r>
    </w:p>
    <w:p w14:paraId="0DF62257" w14:textId="01DDE618" w:rsidR="00102367" w:rsidRDefault="00102367" w:rsidP="0016350D">
      <w:pPr>
        <w:pStyle w:val="ConfigWindow"/>
      </w:pPr>
      <w:r>
        <w:t>Open configuration window</w:t>
      </w:r>
    </w:p>
    <w:p w14:paraId="5FC3D7F3" w14:textId="77777777" w:rsidR="00C520DB" w:rsidRDefault="00C520DB" w:rsidP="00C520DB">
      <w:pPr>
        <w:pStyle w:val="BodyTextL25Bold"/>
      </w:pPr>
      <w:r>
        <w:t>Router R1</w:t>
      </w:r>
    </w:p>
    <w:p w14:paraId="77406B2D" w14:textId="77777777" w:rsidR="00C520DB" w:rsidRDefault="00C520DB" w:rsidP="00C520DB">
      <w:pPr>
        <w:pStyle w:val="CMD"/>
      </w:pPr>
      <w:r>
        <w:t>hostname R1</w:t>
      </w:r>
    </w:p>
    <w:p w14:paraId="7D5C9EBF" w14:textId="77777777" w:rsidR="00C520DB" w:rsidRDefault="00C520DB" w:rsidP="00C520DB">
      <w:pPr>
        <w:pStyle w:val="CMD"/>
      </w:pPr>
      <w:r>
        <w:t>no ip domain lookup</w:t>
      </w:r>
    </w:p>
    <w:p w14:paraId="6542F9E6" w14:textId="77777777" w:rsidR="00492FDE" w:rsidRDefault="00492FDE" w:rsidP="00C520DB">
      <w:pPr>
        <w:pStyle w:val="CMD"/>
      </w:pPr>
      <w:r>
        <w:t>ipv6 unicast-routing</w:t>
      </w:r>
    </w:p>
    <w:p w14:paraId="5579D7C7" w14:textId="77777777" w:rsidR="003831FB" w:rsidRDefault="003831FB" w:rsidP="00C520DB">
      <w:pPr>
        <w:pStyle w:val="CMD"/>
      </w:pPr>
      <w:r>
        <w:t xml:space="preserve">banner motd # R1, </w:t>
      </w:r>
      <w:r w:rsidRPr="003831FB">
        <w:t xml:space="preserve">Configure Route Redistribution </w:t>
      </w:r>
      <w:r w:rsidR="00492FDE">
        <w:t>Between EIGRP and OSPF</w:t>
      </w:r>
      <w:r w:rsidRPr="003831FB">
        <w:t xml:space="preserve"> #</w:t>
      </w:r>
      <w:r>
        <w:t xml:space="preserve"> </w:t>
      </w:r>
    </w:p>
    <w:p w14:paraId="3E57C45C" w14:textId="77777777" w:rsidR="00C520DB" w:rsidRDefault="00C520DB" w:rsidP="00C520DB">
      <w:pPr>
        <w:pStyle w:val="CMD"/>
      </w:pPr>
      <w:r>
        <w:t>line con 0</w:t>
      </w:r>
    </w:p>
    <w:p w14:paraId="4814D9CF" w14:textId="77777777" w:rsidR="00C520DB" w:rsidRDefault="00C520DB" w:rsidP="00C520DB">
      <w:pPr>
        <w:pStyle w:val="CMD"/>
      </w:pPr>
      <w:r>
        <w:t xml:space="preserve"> exec-timeout 0 0</w:t>
      </w:r>
    </w:p>
    <w:p w14:paraId="62F4B29D" w14:textId="77777777" w:rsidR="00C520DB" w:rsidRDefault="00C520DB" w:rsidP="00C520DB">
      <w:pPr>
        <w:pStyle w:val="CMD"/>
      </w:pPr>
      <w:r>
        <w:t xml:space="preserve"> logging synchronous</w:t>
      </w:r>
    </w:p>
    <w:p w14:paraId="607517C3" w14:textId="77777777" w:rsidR="00C520DB" w:rsidRDefault="00C520DB" w:rsidP="00C520DB">
      <w:pPr>
        <w:pStyle w:val="CMD"/>
      </w:pPr>
      <w:r>
        <w:t xml:space="preserve"> exit</w:t>
      </w:r>
    </w:p>
    <w:p w14:paraId="071D6ECE" w14:textId="77777777" w:rsidR="00E572E2" w:rsidRDefault="00E572E2" w:rsidP="00E572E2">
      <w:pPr>
        <w:pStyle w:val="CMD"/>
      </w:pPr>
      <w:r>
        <w:t>router ospfv3 1</w:t>
      </w:r>
    </w:p>
    <w:p w14:paraId="0F309BF2" w14:textId="77777777" w:rsidR="00E572E2" w:rsidRDefault="00E572E2" w:rsidP="00E572E2">
      <w:pPr>
        <w:pStyle w:val="CMD"/>
      </w:pPr>
      <w:r>
        <w:t xml:space="preserve"> router-id 1.1.1.1</w:t>
      </w:r>
    </w:p>
    <w:p w14:paraId="56DB54DA" w14:textId="77777777" w:rsidR="00E572E2" w:rsidRDefault="00E572E2" w:rsidP="00E572E2">
      <w:pPr>
        <w:pStyle w:val="CMD"/>
      </w:pPr>
      <w:r>
        <w:t>exit</w:t>
      </w:r>
    </w:p>
    <w:p w14:paraId="6B91BA09" w14:textId="77777777" w:rsidR="00C520DB" w:rsidRDefault="00C520DB" w:rsidP="00C520DB">
      <w:pPr>
        <w:pStyle w:val="CMD"/>
      </w:pPr>
      <w:r>
        <w:t>interface g0/0/0</w:t>
      </w:r>
    </w:p>
    <w:p w14:paraId="509AD358" w14:textId="77777777" w:rsidR="00A07951" w:rsidRDefault="00C520DB" w:rsidP="00A07951">
      <w:pPr>
        <w:pStyle w:val="CMD"/>
      </w:pPr>
      <w:r>
        <w:t xml:space="preserve"> </w:t>
      </w:r>
      <w:r w:rsidR="00A07951">
        <w:t>ip address 10.1.12.1 255.255.255.0</w:t>
      </w:r>
    </w:p>
    <w:p w14:paraId="5EAABC58" w14:textId="77777777" w:rsidR="00A07951" w:rsidRDefault="00A07951" w:rsidP="00A07951">
      <w:pPr>
        <w:pStyle w:val="CMD"/>
      </w:pPr>
      <w:r>
        <w:t xml:space="preserve"> ipv6 address FE80::12:1 link-local</w:t>
      </w:r>
    </w:p>
    <w:p w14:paraId="570872F4" w14:textId="77777777" w:rsidR="00A07951" w:rsidRDefault="00A07951" w:rsidP="00A07951">
      <w:pPr>
        <w:pStyle w:val="CMD"/>
      </w:pPr>
      <w:r>
        <w:t xml:space="preserve"> ipv6 address 2001:DB8:ACAD:12::1/64</w:t>
      </w:r>
    </w:p>
    <w:p w14:paraId="7A2EE58F" w14:textId="77777777" w:rsidR="00732AA3" w:rsidRDefault="00732AA3" w:rsidP="00732AA3">
      <w:pPr>
        <w:pStyle w:val="CMD"/>
      </w:pPr>
      <w:r>
        <w:t xml:space="preserve"> ospfv3 1 ipv6 area 0</w:t>
      </w:r>
    </w:p>
    <w:p w14:paraId="7429A6DE" w14:textId="77777777" w:rsidR="00732AA3" w:rsidRDefault="00732AA3" w:rsidP="00732AA3">
      <w:pPr>
        <w:pStyle w:val="CMD"/>
      </w:pPr>
      <w:r>
        <w:t xml:space="preserve"> ospfv3 1 ipv4 area 0</w:t>
      </w:r>
    </w:p>
    <w:p w14:paraId="7CF37FAA" w14:textId="77777777" w:rsidR="00C520DB" w:rsidRDefault="00C520DB" w:rsidP="00A07951">
      <w:pPr>
        <w:pStyle w:val="CMD"/>
      </w:pPr>
      <w:r>
        <w:t xml:space="preserve"> no shutdown</w:t>
      </w:r>
    </w:p>
    <w:p w14:paraId="2475A80D" w14:textId="77777777" w:rsidR="00C520DB" w:rsidRDefault="00C520DB" w:rsidP="00C520DB">
      <w:pPr>
        <w:pStyle w:val="CMD"/>
      </w:pPr>
      <w:r>
        <w:t xml:space="preserve"> exit</w:t>
      </w:r>
    </w:p>
    <w:p w14:paraId="50BCC7F9" w14:textId="77777777" w:rsidR="00F73203" w:rsidRDefault="00F73203" w:rsidP="00F73203">
      <w:pPr>
        <w:pStyle w:val="CMD"/>
      </w:pPr>
      <w:r>
        <w:t>interface g0/0/1</w:t>
      </w:r>
    </w:p>
    <w:p w14:paraId="75507FB5" w14:textId="77777777" w:rsidR="00F73203" w:rsidRDefault="00F73203" w:rsidP="00F73203">
      <w:pPr>
        <w:pStyle w:val="CMD"/>
      </w:pPr>
      <w:r>
        <w:t xml:space="preserve"> ip address 10.1.11.1 255.255.255.0</w:t>
      </w:r>
    </w:p>
    <w:p w14:paraId="2C40444E" w14:textId="77777777" w:rsidR="00A07951" w:rsidRDefault="00A07951" w:rsidP="00F73203">
      <w:pPr>
        <w:pStyle w:val="CMD"/>
      </w:pPr>
      <w:r>
        <w:t xml:space="preserve"> ipv6 address fe80::11:1 link-local</w:t>
      </w:r>
    </w:p>
    <w:p w14:paraId="3889406C" w14:textId="77777777" w:rsidR="00492FDE" w:rsidRDefault="00492FDE" w:rsidP="00A07951">
      <w:pPr>
        <w:pStyle w:val="CMD"/>
      </w:pPr>
      <w:r>
        <w:t xml:space="preserve"> ipv6 address 2001:db8:acad:11::1/64</w:t>
      </w:r>
    </w:p>
    <w:p w14:paraId="04795225" w14:textId="77777777" w:rsidR="00732AA3" w:rsidRDefault="00732AA3" w:rsidP="00732AA3">
      <w:pPr>
        <w:pStyle w:val="CMD"/>
      </w:pPr>
      <w:r>
        <w:t xml:space="preserve"> ospfv3 1 ipv6 area 11</w:t>
      </w:r>
    </w:p>
    <w:p w14:paraId="3D50FFED" w14:textId="77777777" w:rsidR="00732AA3" w:rsidRDefault="00732AA3" w:rsidP="00732AA3">
      <w:pPr>
        <w:pStyle w:val="CMD"/>
      </w:pPr>
      <w:r>
        <w:t xml:space="preserve"> ospfv3 1 ipv4 area 11</w:t>
      </w:r>
    </w:p>
    <w:p w14:paraId="6777008F" w14:textId="77777777" w:rsidR="00F73203" w:rsidRDefault="00F73203" w:rsidP="00F73203">
      <w:pPr>
        <w:pStyle w:val="CMD"/>
      </w:pPr>
      <w:r>
        <w:t xml:space="preserve"> no shutdown</w:t>
      </w:r>
    </w:p>
    <w:p w14:paraId="5B5D6981" w14:textId="77777777" w:rsidR="00F73203" w:rsidRDefault="00F73203" w:rsidP="00F73203">
      <w:pPr>
        <w:pStyle w:val="CMD"/>
      </w:pPr>
      <w:r>
        <w:t xml:space="preserve"> exit</w:t>
      </w:r>
    </w:p>
    <w:p w14:paraId="29A567DC" w14:textId="77777777" w:rsidR="00C520DB" w:rsidRDefault="00C520DB" w:rsidP="00C520DB">
      <w:pPr>
        <w:pStyle w:val="CMD"/>
      </w:pPr>
      <w:r>
        <w:t>interface loopback 0</w:t>
      </w:r>
    </w:p>
    <w:p w14:paraId="498E2F46" w14:textId="77777777" w:rsidR="004B7A1D" w:rsidRDefault="00492FDE" w:rsidP="004B7A1D">
      <w:pPr>
        <w:pStyle w:val="CMD"/>
      </w:pPr>
      <w:r>
        <w:t xml:space="preserve"> </w:t>
      </w:r>
      <w:r w:rsidR="004B7A1D">
        <w:t>ip address 10.1.1.1 255.255.255.0</w:t>
      </w:r>
    </w:p>
    <w:p w14:paraId="6EB86DCA" w14:textId="77777777" w:rsidR="004B7A1D" w:rsidRDefault="004B7A1D" w:rsidP="004B7A1D">
      <w:pPr>
        <w:pStyle w:val="CMD"/>
      </w:pPr>
      <w:r>
        <w:t xml:space="preserve"> ipv6 address FE80::1:1 link-local</w:t>
      </w:r>
    </w:p>
    <w:p w14:paraId="3458C4A9" w14:textId="77777777" w:rsidR="004B7A1D" w:rsidRDefault="004B7A1D" w:rsidP="004B7A1D">
      <w:pPr>
        <w:pStyle w:val="CMD"/>
      </w:pPr>
      <w:r>
        <w:t xml:space="preserve"> ipv6 address 2001:DB8:ACAD:1::1/64</w:t>
      </w:r>
    </w:p>
    <w:p w14:paraId="4C7D5EFC" w14:textId="77777777" w:rsidR="004B7A1D" w:rsidRDefault="004B7A1D" w:rsidP="004B7A1D">
      <w:pPr>
        <w:pStyle w:val="CMD"/>
      </w:pPr>
      <w:r>
        <w:t xml:space="preserve"> ospfv3 network point-to-point</w:t>
      </w:r>
    </w:p>
    <w:p w14:paraId="00B1D05A" w14:textId="77777777" w:rsidR="004B7A1D" w:rsidRDefault="004B7A1D" w:rsidP="004B7A1D">
      <w:pPr>
        <w:pStyle w:val="CMD"/>
      </w:pPr>
      <w:r>
        <w:t xml:space="preserve"> ospfv3 1 ipv4 area 0</w:t>
      </w:r>
    </w:p>
    <w:p w14:paraId="4092C843" w14:textId="77777777" w:rsidR="004B7A1D" w:rsidRDefault="004B7A1D" w:rsidP="004B7A1D">
      <w:pPr>
        <w:pStyle w:val="CMD"/>
      </w:pPr>
      <w:r>
        <w:t xml:space="preserve"> ospfv3 1 ipv6 area 0</w:t>
      </w:r>
    </w:p>
    <w:p w14:paraId="5A199BB0" w14:textId="77777777" w:rsidR="00C520DB" w:rsidRDefault="00C520DB" w:rsidP="004B7A1D">
      <w:pPr>
        <w:pStyle w:val="CMD"/>
      </w:pPr>
      <w:r>
        <w:t xml:space="preserve"> no shutdown</w:t>
      </w:r>
    </w:p>
    <w:p w14:paraId="2376A314" w14:textId="77777777" w:rsidR="00C520DB" w:rsidRDefault="00C520DB" w:rsidP="00C520DB">
      <w:pPr>
        <w:pStyle w:val="CMD"/>
      </w:pPr>
      <w:r>
        <w:t xml:space="preserve"> exit</w:t>
      </w:r>
    </w:p>
    <w:p w14:paraId="195AFE93" w14:textId="77777777" w:rsidR="00A04424" w:rsidRDefault="00A04424" w:rsidP="00A04424">
      <w:pPr>
        <w:pStyle w:val="CMD"/>
      </w:pPr>
      <w:r>
        <w:t>router ospfv3 1</w:t>
      </w:r>
    </w:p>
    <w:p w14:paraId="52E50BBE" w14:textId="77777777" w:rsidR="00A04424" w:rsidRDefault="00A04424" w:rsidP="00A04424">
      <w:pPr>
        <w:pStyle w:val="CMD"/>
      </w:pPr>
      <w:r>
        <w:t>address-family ipv4 unicast</w:t>
      </w:r>
    </w:p>
    <w:p w14:paraId="380056A9" w14:textId="77777777" w:rsidR="00A04424" w:rsidRDefault="00A04424" w:rsidP="00A04424">
      <w:pPr>
        <w:pStyle w:val="CMD"/>
      </w:pPr>
      <w:r>
        <w:t xml:space="preserve">  passive-interface Loopback0</w:t>
      </w:r>
    </w:p>
    <w:p w14:paraId="000954AF" w14:textId="77777777" w:rsidR="00A04424" w:rsidRDefault="00A04424" w:rsidP="00A04424">
      <w:pPr>
        <w:pStyle w:val="CMD"/>
      </w:pPr>
      <w:r>
        <w:t xml:space="preserve"> exit-address-family</w:t>
      </w:r>
    </w:p>
    <w:p w14:paraId="01027566" w14:textId="77777777" w:rsidR="00A04424" w:rsidRDefault="00A04424" w:rsidP="00A04424">
      <w:pPr>
        <w:pStyle w:val="CMD"/>
      </w:pPr>
      <w:r>
        <w:lastRenderedPageBreak/>
        <w:t xml:space="preserve"> address-family ipv6 unicast</w:t>
      </w:r>
    </w:p>
    <w:p w14:paraId="565E89E5" w14:textId="77777777" w:rsidR="00A04424" w:rsidRDefault="00A04424" w:rsidP="00A04424">
      <w:pPr>
        <w:pStyle w:val="CMD"/>
      </w:pPr>
      <w:r>
        <w:t xml:space="preserve">  passive-interface Loopback0</w:t>
      </w:r>
    </w:p>
    <w:p w14:paraId="03DCF466" w14:textId="77777777" w:rsidR="00A04424" w:rsidRDefault="00A04424" w:rsidP="00C520DB">
      <w:pPr>
        <w:pStyle w:val="CMD"/>
      </w:pPr>
      <w:r>
        <w:t xml:space="preserve"> exit-address-family</w:t>
      </w:r>
    </w:p>
    <w:p w14:paraId="4F47FF1B" w14:textId="12021863" w:rsidR="003831FB" w:rsidRDefault="003831FB" w:rsidP="003831FB">
      <w:pPr>
        <w:pStyle w:val="CMD"/>
      </w:pPr>
      <w:r>
        <w:t>end</w:t>
      </w:r>
    </w:p>
    <w:p w14:paraId="181287D3" w14:textId="77777777" w:rsidR="00C520DB" w:rsidRDefault="00C520DB" w:rsidP="00C520DB">
      <w:pPr>
        <w:pStyle w:val="BodyTextL25Bold"/>
      </w:pPr>
      <w:r>
        <w:t>Router R2</w:t>
      </w:r>
    </w:p>
    <w:p w14:paraId="19F17B67" w14:textId="77777777" w:rsidR="00C520DB" w:rsidRDefault="00C520DB" w:rsidP="00C520DB">
      <w:pPr>
        <w:pStyle w:val="CMD"/>
      </w:pPr>
      <w:r>
        <w:t>hostname R2</w:t>
      </w:r>
    </w:p>
    <w:p w14:paraId="6017D869" w14:textId="77777777" w:rsidR="00C520DB" w:rsidRDefault="00C520DB" w:rsidP="00C520DB">
      <w:pPr>
        <w:pStyle w:val="CMD"/>
      </w:pPr>
      <w:r>
        <w:t>no ip domain lookup</w:t>
      </w:r>
    </w:p>
    <w:p w14:paraId="0DD6249E" w14:textId="77777777" w:rsidR="00A66ADC" w:rsidRDefault="00A66ADC" w:rsidP="00A66ADC">
      <w:pPr>
        <w:pStyle w:val="CMD"/>
      </w:pPr>
      <w:r>
        <w:t>ipv6 unicast-routing</w:t>
      </w:r>
    </w:p>
    <w:p w14:paraId="6B476729" w14:textId="77777777" w:rsidR="006710BA" w:rsidRDefault="006710BA" w:rsidP="00C520DB">
      <w:pPr>
        <w:pStyle w:val="CMD"/>
      </w:pPr>
      <w:r>
        <w:t xml:space="preserve">banner motd # R2, </w:t>
      </w:r>
      <w:r w:rsidR="00B95838" w:rsidRPr="003831FB">
        <w:t xml:space="preserve">Configure Route Redistribution </w:t>
      </w:r>
      <w:r w:rsidR="00B95838">
        <w:t>Between EIGRP and OSPF</w:t>
      </w:r>
      <w:r w:rsidR="00B95838" w:rsidRPr="003831FB">
        <w:t xml:space="preserve"> </w:t>
      </w:r>
      <w:r w:rsidRPr="003831FB">
        <w:t>#</w:t>
      </w:r>
    </w:p>
    <w:p w14:paraId="2D4D7EB7" w14:textId="77777777" w:rsidR="00C520DB" w:rsidRDefault="00C520DB" w:rsidP="00C520DB">
      <w:pPr>
        <w:pStyle w:val="CMD"/>
      </w:pPr>
      <w:r>
        <w:t>line con 0</w:t>
      </w:r>
    </w:p>
    <w:p w14:paraId="1102FED6" w14:textId="77777777" w:rsidR="00C520DB" w:rsidRDefault="00C520DB" w:rsidP="00C520DB">
      <w:pPr>
        <w:pStyle w:val="CMD"/>
      </w:pPr>
      <w:r>
        <w:t xml:space="preserve"> exec-timeout 0 0</w:t>
      </w:r>
    </w:p>
    <w:p w14:paraId="3AF70EBD" w14:textId="77777777" w:rsidR="00C520DB" w:rsidRDefault="00C520DB" w:rsidP="00C520DB">
      <w:pPr>
        <w:pStyle w:val="CMD"/>
      </w:pPr>
      <w:r>
        <w:t xml:space="preserve"> logging synchronous</w:t>
      </w:r>
    </w:p>
    <w:p w14:paraId="32FD4EF0" w14:textId="77777777" w:rsidR="00C520DB" w:rsidRDefault="00C520DB" w:rsidP="00C520DB">
      <w:pPr>
        <w:pStyle w:val="CMD"/>
      </w:pPr>
      <w:r>
        <w:t xml:space="preserve"> exit</w:t>
      </w:r>
    </w:p>
    <w:p w14:paraId="3ACA24B4" w14:textId="77777777" w:rsidR="009A4A53" w:rsidRDefault="009A4A53" w:rsidP="009A4A53">
      <w:pPr>
        <w:pStyle w:val="CMD"/>
      </w:pPr>
      <w:r>
        <w:t>router ospfv3 1</w:t>
      </w:r>
    </w:p>
    <w:p w14:paraId="240F89C3" w14:textId="2335CDB0" w:rsidR="009A4A53" w:rsidRDefault="009A4A53" w:rsidP="009A4A53">
      <w:pPr>
        <w:pStyle w:val="CMD"/>
      </w:pPr>
      <w:r>
        <w:t xml:space="preserve"> router-id 2.2.2.2</w:t>
      </w:r>
    </w:p>
    <w:p w14:paraId="0324C09B" w14:textId="77777777" w:rsidR="009A4A53" w:rsidRDefault="009A4A53" w:rsidP="009A4A53">
      <w:pPr>
        <w:pStyle w:val="CMD"/>
      </w:pPr>
      <w:r>
        <w:t xml:space="preserve"> address-family ipv4 unicast</w:t>
      </w:r>
    </w:p>
    <w:p w14:paraId="33FDA7B7" w14:textId="77777777" w:rsidR="009A4A53" w:rsidRDefault="009A4A53" w:rsidP="009A4A53">
      <w:pPr>
        <w:pStyle w:val="CMD"/>
      </w:pPr>
      <w:r>
        <w:t xml:space="preserve"> exit-address-family</w:t>
      </w:r>
    </w:p>
    <w:p w14:paraId="22FEFA8D" w14:textId="199463B2" w:rsidR="009A4A53" w:rsidRDefault="009A4A53" w:rsidP="009A4A53">
      <w:pPr>
        <w:pStyle w:val="CMD"/>
      </w:pPr>
      <w:r>
        <w:t>address-family ipv6 unicast</w:t>
      </w:r>
    </w:p>
    <w:p w14:paraId="2ADEC067" w14:textId="77777777" w:rsidR="009A4A53" w:rsidRDefault="009A4A53" w:rsidP="009A4A53">
      <w:pPr>
        <w:pStyle w:val="CMD"/>
      </w:pPr>
      <w:r>
        <w:t xml:space="preserve"> exit-address-family</w:t>
      </w:r>
    </w:p>
    <w:p w14:paraId="3E87E657" w14:textId="77777777" w:rsidR="00527EE8" w:rsidRDefault="00527EE8" w:rsidP="00527EE8">
      <w:pPr>
        <w:pStyle w:val="CMD"/>
      </w:pPr>
      <w:r>
        <w:t>interface g0/0/0</w:t>
      </w:r>
    </w:p>
    <w:p w14:paraId="7E9C76E9" w14:textId="77777777" w:rsidR="00527EE8" w:rsidRDefault="00527EE8" w:rsidP="00527EE8">
      <w:pPr>
        <w:pStyle w:val="CMD"/>
      </w:pPr>
      <w:r>
        <w:t xml:space="preserve"> ip address 10.1.12.2 255.255.255.0</w:t>
      </w:r>
    </w:p>
    <w:p w14:paraId="538ACAA5" w14:textId="77777777" w:rsidR="00527EE8" w:rsidRDefault="00527EE8" w:rsidP="00527EE8">
      <w:pPr>
        <w:pStyle w:val="CMD"/>
      </w:pPr>
      <w:r>
        <w:t xml:space="preserve"> ipv6 address FE80::12:2 link-local</w:t>
      </w:r>
    </w:p>
    <w:p w14:paraId="0E8CFB7A" w14:textId="77777777" w:rsidR="00527EE8" w:rsidRDefault="00527EE8" w:rsidP="00527EE8">
      <w:pPr>
        <w:pStyle w:val="CMD"/>
      </w:pPr>
      <w:r>
        <w:t xml:space="preserve"> ipv6 address 2001:DB8:ACAD:12::2/64</w:t>
      </w:r>
    </w:p>
    <w:p w14:paraId="51984180" w14:textId="77777777" w:rsidR="009A4A53" w:rsidRDefault="009A4A53" w:rsidP="009A4A53">
      <w:pPr>
        <w:pStyle w:val="CMD"/>
      </w:pPr>
      <w:r>
        <w:t xml:space="preserve"> ospfv3 1 ipv6 area 0</w:t>
      </w:r>
    </w:p>
    <w:p w14:paraId="59159E98" w14:textId="77777777" w:rsidR="009A4A53" w:rsidRDefault="009A4A53" w:rsidP="009A4A53">
      <w:pPr>
        <w:pStyle w:val="CMD"/>
      </w:pPr>
      <w:r>
        <w:t xml:space="preserve"> ospfv3 1 ipv4 area 0</w:t>
      </w:r>
    </w:p>
    <w:p w14:paraId="2D7217EB" w14:textId="77777777" w:rsidR="00527EE8" w:rsidRDefault="00527EE8" w:rsidP="00527EE8">
      <w:pPr>
        <w:pStyle w:val="CMD"/>
      </w:pPr>
      <w:r>
        <w:t xml:space="preserve"> no shutdown</w:t>
      </w:r>
    </w:p>
    <w:p w14:paraId="0D0C5F07" w14:textId="77777777" w:rsidR="00527EE8" w:rsidRDefault="00527EE8" w:rsidP="00527EE8">
      <w:pPr>
        <w:pStyle w:val="CMD"/>
      </w:pPr>
      <w:r>
        <w:t xml:space="preserve"> exit</w:t>
      </w:r>
    </w:p>
    <w:p w14:paraId="2EA63C0D" w14:textId="77777777" w:rsidR="00527EE8" w:rsidRDefault="00527EE8" w:rsidP="00527EE8">
      <w:pPr>
        <w:pStyle w:val="CMD"/>
      </w:pPr>
      <w:r>
        <w:t>interface g0/0/1</w:t>
      </w:r>
    </w:p>
    <w:p w14:paraId="3A5A9484" w14:textId="77777777" w:rsidR="00527EE8" w:rsidRDefault="00527EE8" w:rsidP="00527EE8">
      <w:pPr>
        <w:pStyle w:val="CMD"/>
      </w:pPr>
      <w:r>
        <w:t xml:space="preserve"> ip address 10.1.23.2 255.255.255.0</w:t>
      </w:r>
    </w:p>
    <w:p w14:paraId="400064F8" w14:textId="77777777" w:rsidR="00527EE8" w:rsidRDefault="00527EE8" w:rsidP="00527EE8">
      <w:pPr>
        <w:pStyle w:val="CMD"/>
      </w:pPr>
      <w:r>
        <w:t xml:space="preserve"> ipv6 address fe80::23:2 link-local</w:t>
      </w:r>
    </w:p>
    <w:p w14:paraId="6A2E4FD7" w14:textId="77777777" w:rsidR="00527EE8" w:rsidRDefault="00527EE8" w:rsidP="00527EE8">
      <w:pPr>
        <w:pStyle w:val="CMD"/>
      </w:pPr>
      <w:r>
        <w:t xml:space="preserve"> ipv6 address 2001:db8:acad:23::2/64</w:t>
      </w:r>
    </w:p>
    <w:p w14:paraId="0DB9CB77" w14:textId="77777777" w:rsidR="00527EE8" w:rsidRDefault="00527EE8" w:rsidP="00527EE8">
      <w:pPr>
        <w:pStyle w:val="CMD"/>
      </w:pPr>
      <w:r>
        <w:t xml:space="preserve"> no shutdown</w:t>
      </w:r>
    </w:p>
    <w:p w14:paraId="2BBF5E56" w14:textId="77777777" w:rsidR="008639F8" w:rsidRDefault="00C520DB" w:rsidP="008639F8">
      <w:pPr>
        <w:pStyle w:val="CMD"/>
      </w:pPr>
      <w:r>
        <w:t xml:space="preserve"> exit</w:t>
      </w:r>
    </w:p>
    <w:p w14:paraId="6792D55E" w14:textId="77777777" w:rsidR="006357A3" w:rsidRDefault="006357A3" w:rsidP="006357A3">
      <w:pPr>
        <w:pStyle w:val="CMD"/>
      </w:pPr>
      <w:r>
        <w:t>router eigrp CISCO</w:t>
      </w:r>
    </w:p>
    <w:p w14:paraId="1B24A760" w14:textId="506C8F6C" w:rsidR="006357A3" w:rsidRDefault="006357A3" w:rsidP="006357A3">
      <w:pPr>
        <w:pStyle w:val="CMD"/>
      </w:pPr>
      <w:r>
        <w:t>address-family ipv4 unicast autonomous-system 64512</w:t>
      </w:r>
    </w:p>
    <w:p w14:paraId="70C33150" w14:textId="77777777" w:rsidR="006357A3" w:rsidRDefault="006357A3" w:rsidP="006357A3">
      <w:pPr>
        <w:pStyle w:val="CMD"/>
      </w:pPr>
      <w:r>
        <w:t xml:space="preserve">  af-interface default</w:t>
      </w:r>
    </w:p>
    <w:p w14:paraId="0B47C792" w14:textId="77777777" w:rsidR="006357A3" w:rsidRDefault="006357A3" w:rsidP="006357A3">
      <w:pPr>
        <w:pStyle w:val="CMD"/>
      </w:pPr>
      <w:r>
        <w:t xml:space="preserve">   shutdown</w:t>
      </w:r>
    </w:p>
    <w:p w14:paraId="5BBFE91B" w14:textId="77777777" w:rsidR="006357A3" w:rsidRDefault="006357A3" w:rsidP="006357A3">
      <w:pPr>
        <w:pStyle w:val="CMD"/>
      </w:pPr>
      <w:r>
        <w:t xml:space="preserve">  exit-af-interface</w:t>
      </w:r>
    </w:p>
    <w:p w14:paraId="02307186" w14:textId="77777777" w:rsidR="006357A3" w:rsidRDefault="006357A3" w:rsidP="006357A3">
      <w:pPr>
        <w:pStyle w:val="CMD"/>
      </w:pPr>
      <w:r>
        <w:t xml:space="preserve">  af-interface GigabitEthernet0/0/1</w:t>
      </w:r>
    </w:p>
    <w:p w14:paraId="177FD336" w14:textId="77777777" w:rsidR="006357A3" w:rsidRDefault="006357A3" w:rsidP="006357A3">
      <w:pPr>
        <w:pStyle w:val="CMD"/>
      </w:pPr>
      <w:r>
        <w:t xml:space="preserve">   no shutdown</w:t>
      </w:r>
    </w:p>
    <w:p w14:paraId="1DD67492" w14:textId="77777777" w:rsidR="006357A3" w:rsidRDefault="006357A3" w:rsidP="006357A3">
      <w:pPr>
        <w:pStyle w:val="CMD"/>
      </w:pPr>
      <w:r>
        <w:t xml:space="preserve">  exit-af-interface</w:t>
      </w:r>
    </w:p>
    <w:p w14:paraId="67DDF868" w14:textId="77777777" w:rsidR="006357A3" w:rsidRDefault="006357A3" w:rsidP="006357A3">
      <w:pPr>
        <w:pStyle w:val="CMD"/>
      </w:pPr>
      <w:r>
        <w:t xml:space="preserve">  topology base</w:t>
      </w:r>
    </w:p>
    <w:p w14:paraId="498F8932" w14:textId="77777777" w:rsidR="006357A3" w:rsidRDefault="006357A3" w:rsidP="006357A3">
      <w:pPr>
        <w:pStyle w:val="CMD"/>
      </w:pPr>
      <w:r>
        <w:t xml:space="preserve">  exit-af-topology</w:t>
      </w:r>
    </w:p>
    <w:p w14:paraId="228F0DB8" w14:textId="77777777" w:rsidR="006357A3" w:rsidRDefault="006357A3" w:rsidP="006357A3">
      <w:pPr>
        <w:pStyle w:val="CMD"/>
      </w:pPr>
      <w:r>
        <w:t xml:space="preserve">  network 10.1.23.0 0.0.0.255</w:t>
      </w:r>
    </w:p>
    <w:p w14:paraId="650E1B6A" w14:textId="77777777" w:rsidR="006357A3" w:rsidRDefault="006357A3" w:rsidP="006357A3">
      <w:pPr>
        <w:pStyle w:val="CMD"/>
      </w:pPr>
      <w:r>
        <w:t xml:space="preserve">  eigrp router-id 2.2.2.2</w:t>
      </w:r>
    </w:p>
    <w:p w14:paraId="693EADF6" w14:textId="77777777" w:rsidR="006357A3" w:rsidRDefault="006357A3" w:rsidP="006357A3">
      <w:pPr>
        <w:pStyle w:val="CMD"/>
      </w:pPr>
      <w:r>
        <w:lastRenderedPageBreak/>
        <w:t xml:space="preserve"> exit-address-family</w:t>
      </w:r>
    </w:p>
    <w:p w14:paraId="5C4AC43D" w14:textId="5B382153" w:rsidR="006357A3" w:rsidRDefault="006357A3" w:rsidP="006357A3">
      <w:pPr>
        <w:pStyle w:val="CMD"/>
      </w:pPr>
      <w:r>
        <w:t>address-family ipv6 unicast autonomous-system 64512</w:t>
      </w:r>
    </w:p>
    <w:p w14:paraId="1C598DD6" w14:textId="77777777" w:rsidR="006357A3" w:rsidRDefault="006357A3" w:rsidP="006357A3">
      <w:pPr>
        <w:pStyle w:val="CMD"/>
      </w:pPr>
      <w:r>
        <w:t xml:space="preserve">  af-interface default</w:t>
      </w:r>
    </w:p>
    <w:p w14:paraId="32A3112D" w14:textId="77777777" w:rsidR="006357A3" w:rsidRDefault="006357A3" w:rsidP="006357A3">
      <w:pPr>
        <w:pStyle w:val="CMD"/>
      </w:pPr>
      <w:r>
        <w:t xml:space="preserve">   shutdown</w:t>
      </w:r>
    </w:p>
    <w:p w14:paraId="34D6BB4C" w14:textId="77777777" w:rsidR="006357A3" w:rsidRDefault="006357A3" w:rsidP="006357A3">
      <w:pPr>
        <w:pStyle w:val="CMD"/>
      </w:pPr>
      <w:r>
        <w:t xml:space="preserve">  exit-af-interface</w:t>
      </w:r>
    </w:p>
    <w:p w14:paraId="148B35FF" w14:textId="77777777" w:rsidR="006357A3" w:rsidRDefault="006357A3" w:rsidP="006357A3">
      <w:pPr>
        <w:pStyle w:val="CMD"/>
      </w:pPr>
      <w:r>
        <w:t xml:space="preserve">  af-interface GigabitEthernet0/0/1</w:t>
      </w:r>
    </w:p>
    <w:p w14:paraId="3BA33AC6" w14:textId="77777777" w:rsidR="006357A3" w:rsidRDefault="006357A3" w:rsidP="006357A3">
      <w:pPr>
        <w:pStyle w:val="CMD"/>
      </w:pPr>
      <w:r>
        <w:t xml:space="preserve">   no shutdown</w:t>
      </w:r>
    </w:p>
    <w:p w14:paraId="00128E2F" w14:textId="77777777" w:rsidR="006357A3" w:rsidRDefault="006357A3" w:rsidP="006357A3">
      <w:pPr>
        <w:pStyle w:val="CMD"/>
      </w:pPr>
      <w:r>
        <w:t xml:space="preserve">  exit-af-interface</w:t>
      </w:r>
    </w:p>
    <w:p w14:paraId="1040358D" w14:textId="77777777" w:rsidR="006357A3" w:rsidRDefault="006357A3" w:rsidP="006357A3">
      <w:pPr>
        <w:pStyle w:val="CMD"/>
      </w:pPr>
      <w:r>
        <w:t xml:space="preserve">  topology base</w:t>
      </w:r>
    </w:p>
    <w:p w14:paraId="0A530E22" w14:textId="77777777" w:rsidR="006357A3" w:rsidRDefault="006357A3" w:rsidP="006357A3">
      <w:pPr>
        <w:pStyle w:val="CMD"/>
      </w:pPr>
      <w:r>
        <w:t xml:space="preserve">  exit-af-topology</w:t>
      </w:r>
    </w:p>
    <w:p w14:paraId="2F51F2C3" w14:textId="77777777" w:rsidR="006357A3" w:rsidRDefault="006357A3" w:rsidP="006357A3">
      <w:pPr>
        <w:pStyle w:val="CMD"/>
      </w:pPr>
      <w:r>
        <w:t xml:space="preserve"> exit-address-family</w:t>
      </w:r>
    </w:p>
    <w:p w14:paraId="75DAF675" w14:textId="23512546" w:rsidR="006357A3" w:rsidRPr="00E572E2" w:rsidRDefault="006357A3" w:rsidP="0016350D">
      <w:pPr>
        <w:pStyle w:val="CMD"/>
      </w:pPr>
      <w:r w:rsidRPr="006357A3">
        <w:t>end</w:t>
      </w:r>
    </w:p>
    <w:p w14:paraId="6C2DDB9D" w14:textId="77777777" w:rsidR="00C520DB" w:rsidRDefault="00C520DB" w:rsidP="00C520DB">
      <w:pPr>
        <w:pStyle w:val="BodyTextL25Bold"/>
      </w:pPr>
      <w:r>
        <w:t>Router R3</w:t>
      </w:r>
    </w:p>
    <w:p w14:paraId="364F12A4" w14:textId="77777777" w:rsidR="00C520DB" w:rsidRDefault="00C520DB" w:rsidP="00C520DB">
      <w:pPr>
        <w:pStyle w:val="CMD"/>
      </w:pPr>
      <w:r>
        <w:t>hostname R3</w:t>
      </w:r>
    </w:p>
    <w:p w14:paraId="128AFA1E" w14:textId="77777777" w:rsidR="00C520DB" w:rsidRDefault="00C520DB" w:rsidP="00C520DB">
      <w:pPr>
        <w:pStyle w:val="CMD"/>
      </w:pPr>
      <w:r>
        <w:t>no ip domain lookup</w:t>
      </w:r>
    </w:p>
    <w:p w14:paraId="78AA10E2" w14:textId="77777777" w:rsidR="0002277F" w:rsidRDefault="0002277F" w:rsidP="00C520DB">
      <w:pPr>
        <w:pStyle w:val="CMD"/>
      </w:pPr>
      <w:r>
        <w:t>ipv6 unicast-routing</w:t>
      </w:r>
    </w:p>
    <w:p w14:paraId="2F56B2F3" w14:textId="77777777" w:rsidR="00B2262A" w:rsidRPr="00B2262A" w:rsidRDefault="00B2262A" w:rsidP="00B2262A">
      <w:pPr>
        <w:pStyle w:val="CMD"/>
      </w:pPr>
      <w:r w:rsidRPr="00B2262A">
        <w:t xml:space="preserve">banner motd # R3, </w:t>
      </w:r>
      <w:r w:rsidR="00F6760D" w:rsidRPr="003831FB">
        <w:t xml:space="preserve">Configure Route Redistribution </w:t>
      </w:r>
      <w:r w:rsidR="00F6760D">
        <w:t>Between EIGRP and OSPF</w:t>
      </w:r>
      <w:r w:rsidRPr="00B2262A">
        <w:t xml:space="preserve"> # </w:t>
      </w:r>
    </w:p>
    <w:p w14:paraId="2C1BF011" w14:textId="77777777" w:rsidR="00B2262A" w:rsidRPr="00B2262A" w:rsidRDefault="00B2262A" w:rsidP="00B2262A">
      <w:pPr>
        <w:pStyle w:val="CMD"/>
      </w:pPr>
      <w:r w:rsidRPr="00B2262A">
        <w:t>line con 0</w:t>
      </w:r>
    </w:p>
    <w:p w14:paraId="46D58335" w14:textId="77777777" w:rsidR="00B2262A" w:rsidRPr="00B2262A" w:rsidRDefault="00B2262A" w:rsidP="00B2262A">
      <w:pPr>
        <w:pStyle w:val="CMD"/>
      </w:pPr>
      <w:r w:rsidRPr="00B2262A">
        <w:t xml:space="preserve"> exec-timeout 0 0</w:t>
      </w:r>
    </w:p>
    <w:p w14:paraId="08176997" w14:textId="77777777" w:rsidR="00B2262A" w:rsidRPr="00B2262A" w:rsidRDefault="00B2262A" w:rsidP="00B2262A">
      <w:pPr>
        <w:pStyle w:val="CMD"/>
      </w:pPr>
      <w:r w:rsidRPr="00B2262A">
        <w:t xml:space="preserve"> logging synchronous</w:t>
      </w:r>
    </w:p>
    <w:p w14:paraId="053A7776" w14:textId="77777777" w:rsidR="00B2262A" w:rsidRPr="00B2262A" w:rsidRDefault="00B2262A" w:rsidP="00B2262A">
      <w:pPr>
        <w:pStyle w:val="CMD"/>
      </w:pPr>
      <w:r w:rsidRPr="00B2262A">
        <w:t xml:space="preserve"> exit</w:t>
      </w:r>
    </w:p>
    <w:p w14:paraId="2F05A6C9" w14:textId="77777777" w:rsidR="00B2262A" w:rsidRPr="00B2262A" w:rsidRDefault="00B2262A" w:rsidP="00B2262A">
      <w:pPr>
        <w:pStyle w:val="CMD"/>
      </w:pPr>
      <w:r w:rsidRPr="00B2262A">
        <w:t>interface g0/0/0</w:t>
      </w:r>
    </w:p>
    <w:p w14:paraId="06DC3A59" w14:textId="77777777" w:rsidR="00093A79" w:rsidRDefault="00B2262A" w:rsidP="00093A79">
      <w:pPr>
        <w:pStyle w:val="CMD"/>
      </w:pPr>
      <w:r w:rsidRPr="00B2262A">
        <w:t xml:space="preserve"> </w:t>
      </w:r>
      <w:r w:rsidR="00093A79">
        <w:t>ip address 10.1.23.3 255.255.255.0</w:t>
      </w:r>
    </w:p>
    <w:p w14:paraId="49B72D31" w14:textId="77777777" w:rsidR="00093A79" w:rsidRDefault="00093A79" w:rsidP="00093A79">
      <w:pPr>
        <w:pStyle w:val="CMD"/>
      </w:pPr>
      <w:r>
        <w:t xml:space="preserve"> ipv6 address fe80::23:3 link-local</w:t>
      </w:r>
    </w:p>
    <w:p w14:paraId="134D87DF" w14:textId="77777777" w:rsidR="00B2262A" w:rsidRPr="00B2262A" w:rsidRDefault="00093A79" w:rsidP="00093A79">
      <w:pPr>
        <w:pStyle w:val="CMD"/>
      </w:pPr>
      <w:r>
        <w:t xml:space="preserve"> ipv6 address 2001:db8:acad:23::3/64</w:t>
      </w:r>
    </w:p>
    <w:p w14:paraId="20622C0A" w14:textId="77777777" w:rsidR="00B2262A" w:rsidRPr="00B2262A" w:rsidRDefault="00B2262A" w:rsidP="00B2262A">
      <w:pPr>
        <w:pStyle w:val="CMD"/>
      </w:pPr>
      <w:r w:rsidRPr="00B2262A">
        <w:t xml:space="preserve"> no shutdown</w:t>
      </w:r>
    </w:p>
    <w:p w14:paraId="71402DAF" w14:textId="77777777" w:rsidR="00B2262A" w:rsidRPr="00B2262A" w:rsidRDefault="00B2262A" w:rsidP="00B2262A">
      <w:pPr>
        <w:pStyle w:val="CMD"/>
      </w:pPr>
      <w:r w:rsidRPr="00B2262A">
        <w:t xml:space="preserve"> exit</w:t>
      </w:r>
    </w:p>
    <w:p w14:paraId="4625794D" w14:textId="77777777" w:rsidR="00B2262A" w:rsidRPr="00B2262A" w:rsidRDefault="00B2262A" w:rsidP="00B2262A">
      <w:pPr>
        <w:pStyle w:val="CMD"/>
      </w:pPr>
      <w:r w:rsidRPr="00B2262A">
        <w:t>interface g0/0/1</w:t>
      </w:r>
    </w:p>
    <w:p w14:paraId="26AB5A03" w14:textId="77777777" w:rsidR="00B2262A" w:rsidRDefault="00B2262A" w:rsidP="00B2262A">
      <w:pPr>
        <w:pStyle w:val="CMD"/>
      </w:pPr>
      <w:r w:rsidRPr="00B2262A">
        <w:t xml:space="preserve"> ip address 10.1.32.</w:t>
      </w:r>
      <w:r w:rsidR="00093A79">
        <w:t>3</w:t>
      </w:r>
      <w:r w:rsidRPr="00B2262A">
        <w:t xml:space="preserve"> 255.255.255.0</w:t>
      </w:r>
    </w:p>
    <w:p w14:paraId="16A8F32B" w14:textId="77777777" w:rsidR="00093A79" w:rsidRDefault="00093A79" w:rsidP="00093A79">
      <w:pPr>
        <w:pStyle w:val="CMD"/>
      </w:pPr>
      <w:r>
        <w:t xml:space="preserve"> ipv6 address fe80::32:3 link-local</w:t>
      </w:r>
    </w:p>
    <w:p w14:paraId="6A85766F" w14:textId="77777777" w:rsidR="00093A79" w:rsidRPr="00B2262A" w:rsidRDefault="00093A79" w:rsidP="00093A79">
      <w:pPr>
        <w:pStyle w:val="CMD"/>
      </w:pPr>
      <w:r>
        <w:t xml:space="preserve"> ipv6 address 2001:db8:acad:32::3/64</w:t>
      </w:r>
    </w:p>
    <w:p w14:paraId="1D1D7AE9" w14:textId="77777777" w:rsidR="00B2262A" w:rsidRPr="00B2262A" w:rsidRDefault="00B2262A" w:rsidP="00B2262A">
      <w:pPr>
        <w:pStyle w:val="CMD"/>
      </w:pPr>
      <w:r w:rsidRPr="00B2262A">
        <w:t xml:space="preserve"> no shutdown</w:t>
      </w:r>
    </w:p>
    <w:p w14:paraId="0F00F66B" w14:textId="77777777" w:rsidR="00B2262A" w:rsidRPr="00B2262A" w:rsidRDefault="00B2262A" w:rsidP="00B2262A">
      <w:pPr>
        <w:pStyle w:val="CMD"/>
      </w:pPr>
      <w:r w:rsidRPr="00B2262A">
        <w:t xml:space="preserve"> exit</w:t>
      </w:r>
    </w:p>
    <w:p w14:paraId="32FA1C12" w14:textId="77777777" w:rsidR="00B2262A" w:rsidRPr="00B2262A" w:rsidRDefault="00B2262A" w:rsidP="00B2262A">
      <w:pPr>
        <w:pStyle w:val="CMD"/>
      </w:pPr>
      <w:r w:rsidRPr="00B2262A">
        <w:t>interface loopback 0</w:t>
      </w:r>
    </w:p>
    <w:p w14:paraId="4013B708" w14:textId="77777777" w:rsidR="00B2262A" w:rsidRDefault="00B2262A" w:rsidP="00B2262A">
      <w:pPr>
        <w:pStyle w:val="CMD"/>
      </w:pPr>
      <w:r w:rsidRPr="00B2262A">
        <w:t xml:space="preserve"> ip address 10.3.3.</w:t>
      </w:r>
      <w:r w:rsidR="00093A79">
        <w:t>3</w:t>
      </w:r>
      <w:r w:rsidRPr="00B2262A">
        <w:t xml:space="preserve"> 255.255.255.0</w:t>
      </w:r>
    </w:p>
    <w:p w14:paraId="4F61753D" w14:textId="77777777" w:rsidR="00093A79" w:rsidRDefault="00093A79" w:rsidP="00093A79">
      <w:pPr>
        <w:pStyle w:val="CMD"/>
      </w:pPr>
      <w:r>
        <w:t xml:space="preserve"> ipv6 address fe80::3:3 link-local</w:t>
      </w:r>
    </w:p>
    <w:p w14:paraId="68DB7C00" w14:textId="77777777" w:rsidR="00093A79" w:rsidRPr="00B2262A" w:rsidRDefault="00093A79" w:rsidP="00093A79">
      <w:pPr>
        <w:pStyle w:val="CMD"/>
      </w:pPr>
      <w:r>
        <w:t xml:space="preserve"> ipv6 address 2001:db8:acad:3::3/64</w:t>
      </w:r>
    </w:p>
    <w:p w14:paraId="4730F9D8" w14:textId="77777777" w:rsidR="00B2262A" w:rsidRPr="00B2262A" w:rsidRDefault="00B2262A" w:rsidP="00B2262A">
      <w:pPr>
        <w:pStyle w:val="CMD"/>
      </w:pPr>
      <w:r w:rsidRPr="00B2262A">
        <w:t xml:space="preserve"> no shutdown</w:t>
      </w:r>
    </w:p>
    <w:p w14:paraId="3CEDB83F" w14:textId="77777777" w:rsidR="00B2262A" w:rsidRDefault="00B2262A" w:rsidP="00B2262A">
      <w:pPr>
        <w:pStyle w:val="CMD"/>
      </w:pPr>
      <w:r w:rsidRPr="00B2262A">
        <w:t xml:space="preserve"> exit</w:t>
      </w:r>
    </w:p>
    <w:p w14:paraId="06C22E7E" w14:textId="77777777" w:rsidR="00BF7F44" w:rsidRDefault="00BF7F44" w:rsidP="00BF7F44">
      <w:pPr>
        <w:pStyle w:val="CMD"/>
      </w:pPr>
      <w:r>
        <w:t>router eigrp CISCO</w:t>
      </w:r>
    </w:p>
    <w:p w14:paraId="23DA13C0" w14:textId="23C87BAD" w:rsidR="00BF7F44" w:rsidRDefault="00BF7F44" w:rsidP="00BF7F44">
      <w:pPr>
        <w:pStyle w:val="CMD"/>
      </w:pPr>
      <w:r>
        <w:t>address-family ipv4 unicast autonomous-system 64512</w:t>
      </w:r>
    </w:p>
    <w:p w14:paraId="75AF937B" w14:textId="77777777" w:rsidR="00BF7F44" w:rsidRDefault="00BF7F44" w:rsidP="00BF7F44">
      <w:pPr>
        <w:pStyle w:val="CMD"/>
      </w:pPr>
      <w:r>
        <w:t xml:space="preserve">  af-interface default</w:t>
      </w:r>
    </w:p>
    <w:p w14:paraId="6BB9BB83" w14:textId="77777777" w:rsidR="00BF7F44" w:rsidRDefault="00BF7F44" w:rsidP="00BF7F44">
      <w:pPr>
        <w:pStyle w:val="CMD"/>
      </w:pPr>
      <w:r>
        <w:t xml:space="preserve">   shutdown</w:t>
      </w:r>
    </w:p>
    <w:p w14:paraId="4F5B731F" w14:textId="77777777" w:rsidR="00BF7F44" w:rsidRDefault="00BF7F44" w:rsidP="00BF7F44">
      <w:pPr>
        <w:pStyle w:val="CMD"/>
      </w:pPr>
      <w:r>
        <w:t xml:space="preserve">  exit-af-interface</w:t>
      </w:r>
    </w:p>
    <w:p w14:paraId="282B2E6E" w14:textId="77777777" w:rsidR="00BF7F44" w:rsidRDefault="00BF7F44" w:rsidP="00BF7F44">
      <w:pPr>
        <w:pStyle w:val="CMD"/>
      </w:pPr>
      <w:r>
        <w:t xml:space="preserve">  af-interface GigabitEthernet0/0/0</w:t>
      </w:r>
    </w:p>
    <w:p w14:paraId="1BA1012A" w14:textId="77777777" w:rsidR="00BF7F44" w:rsidRDefault="00BF7F44" w:rsidP="00BF7F44">
      <w:pPr>
        <w:pStyle w:val="CMD"/>
      </w:pPr>
      <w:r>
        <w:lastRenderedPageBreak/>
        <w:t xml:space="preserve">   no shutdown</w:t>
      </w:r>
    </w:p>
    <w:p w14:paraId="0AB67284" w14:textId="77777777" w:rsidR="00BF7F44" w:rsidRDefault="00BF7F44" w:rsidP="00BF7F44">
      <w:pPr>
        <w:pStyle w:val="CMD"/>
      </w:pPr>
      <w:r>
        <w:t xml:space="preserve">  exit-af-interface</w:t>
      </w:r>
    </w:p>
    <w:p w14:paraId="719E1E3E" w14:textId="77777777" w:rsidR="00BF7F44" w:rsidRDefault="00BF7F44" w:rsidP="00BF7F44">
      <w:pPr>
        <w:pStyle w:val="CMD"/>
      </w:pPr>
      <w:r>
        <w:t xml:space="preserve">  af-interface GigabitEthernet0/0/1</w:t>
      </w:r>
    </w:p>
    <w:p w14:paraId="59FB23E9" w14:textId="77777777" w:rsidR="00BF7F44" w:rsidRDefault="00BF7F44" w:rsidP="00BF7F44">
      <w:pPr>
        <w:pStyle w:val="CMD"/>
      </w:pPr>
      <w:r>
        <w:t xml:space="preserve">   no shutdown</w:t>
      </w:r>
    </w:p>
    <w:p w14:paraId="129D975C" w14:textId="77777777" w:rsidR="00BF7F44" w:rsidRDefault="00BF7F44" w:rsidP="00BF7F44">
      <w:pPr>
        <w:pStyle w:val="CMD"/>
      </w:pPr>
      <w:r>
        <w:t xml:space="preserve">  exit-af-interface</w:t>
      </w:r>
    </w:p>
    <w:p w14:paraId="037AEC90" w14:textId="77777777" w:rsidR="00BF7F44" w:rsidRDefault="00BF7F44" w:rsidP="00BF7F44">
      <w:pPr>
        <w:pStyle w:val="CMD"/>
      </w:pPr>
      <w:r>
        <w:t xml:space="preserve">  af-interface Loopback0</w:t>
      </w:r>
    </w:p>
    <w:p w14:paraId="1DD21074" w14:textId="77777777" w:rsidR="00BF7F44" w:rsidRDefault="00BF7F44" w:rsidP="00BF7F44">
      <w:pPr>
        <w:pStyle w:val="CMD"/>
      </w:pPr>
      <w:r>
        <w:t xml:space="preserve">   no shutdown</w:t>
      </w:r>
    </w:p>
    <w:p w14:paraId="1ECDF833" w14:textId="77777777" w:rsidR="00BF7F44" w:rsidRDefault="00BF7F44" w:rsidP="00BF7F44">
      <w:pPr>
        <w:pStyle w:val="CMD"/>
      </w:pPr>
      <w:r>
        <w:t xml:space="preserve">  exit-af-interface</w:t>
      </w:r>
    </w:p>
    <w:p w14:paraId="431C10D0" w14:textId="77777777" w:rsidR="00BF7F44" w:rsidRDefault="00BF7F44" w:rsidP="00BF7F44">
      <w:pPr>
        <w:pStyle w:val="CMD"/>
      </w:pPr>
      <w:r>
        <w:t xml:space="preserve">  topology base</w:t>
      </w:r>
    </w:p>
    <w:p w14:paraId="26BDD9F9" w14:textId="77777777" w:rsidR="00BF7F44" w:rsidRDefault="00BF7F44" w:rsidP="00BF7F44">
      <w:pPr>
        <w:pStyle w:val="CMD"/>
      </w:pPr>
      <w:r>
        <w:t xml:space="preserve">  exit-af-topology</w:t>
      </w:r>
    </w:p>
    <w:p w14:paraId="5C5FFA33" w14:textId="77777777" w:rsidR="00BF7F44" w:rsidRDefault="00BF7F44" w:rsidP="00BF7F44">
      <w:pPr>
        <w:pStyle w:val="CMD"/>
      </w:pPr>
      <w:r>
        <w:t xml:space="preserve">  network 10.1.23.0 0.0.0.255</w:t>
      </w:r>
    </w:p>
    <w:p w14:paraId="690E6113" w14:textId="77777777" w:rsidR="00BF7F44" w:rsidRDefault="00BF7F44" w:rsidP="00BF7F44">
      <w:pPr>
        <w:pStyle w:val="CMD"/>
      </w:pPr>
      <w:r>
        <w:t xml:space="preserve">  network 10.1.32.0 0.0.0.255</w:t>
      </w:r>
    </w:p>
    <w:p w14:paraId="67AEFAFA" w14:textId="77777777" w:rsidR="00BF7F44" w:rsidRDefault="00BF7F44" w:rsidP="00BF7F44">
      <w:pPr>
        <w:pStyle w:val="CMD"/>
      </w:pPr>
      <w:r>
        <w:t xml:space="preserve">  network 10.3.3.0 0.0.0.255</w:t>
      </w:r>
    </w:p>
    <w:p w14:paraId="3EDF4A4C" w14:textId="77777777" w:rsidR="00BF7F44" w:rsidRDefault="00BF7F44" w:rsidP="00BF7F44">
      <w:pPr>
        <w:pStyle w:val="CMD"/>
      </w:pPr>
      <w:r>
        <w:t xml:space="preserve">  eigrp router-id 3.3.3.3</w:t>
      </w:r>
    </w:p>
    <w:p w14:paraId="17321AA8" w14:textId="77777777" w:rsidR="00BF7F44" w:rsidRDefault="00BF7F44" w:rsidP="00BF7F44">
      <w:pPr>
        <w:pStyle w:val="CMD"/>
      </w:pPr>
      <w:r>
        <w:t xml:space="preserve"> exit-address-family</w:t>
      </w:r>
    </w:p>
    <w:p w14:paraId="3199AC2A" w14:textId="7C9E6B65" w:rsidR="00BF7F44" w:rsidRDefault="00BF7F44" w:rsidP="00BF7F44">
      <w:pPr>
        <w:pStyle w:val="CMD"/>
      </w:pPr>
      <w:r>
        <w:t>address-family ipv6 unicast autonomous-system 64512</w:t>
      </w:r>
    </w:p>
    <w:p w14:paraId="029448D8" w14:textId="77777777" w:rsidR="00BF7F44" w:rsidRDefault="00BF7F44" w:rsidP="00BF7F44">
      <w:pPr>
        <w:pStyle w:val="CMD"/>
      </w:pPr>
      <w:r>
        <w:t xml:space="preserve">  af-interface default</w:t>
      </w:r>
    </w:p>
    <w:p w14:paraId="0DBB365A" w14:textId="77777777" w:rsidR="00BF7F44" w:rsidRDefault="00BF7F44" w:rsidP="00BF7F44">
      <w:pPr>
        <w:pStyle w:val="CMD"/>
      </w:pPr>
      <w:r>
        <w:t xml:space="preserve">   shutdown</w:t>
      </w:r>
    </w:p>
    <w:p w14:paraId="6220D0CB" w14:textId="77777777" w:rsidR="00BF7F44" w:rsidRDefault="00BF7F44" w:rsidP="00BF7F44">
      <w:pPr>
        <w:pStyle w:val="CMD"/>
      </w:pPr>
      <w:r>
        <w:t xml:space="preserve">  exit-af-interface</w:t>
      </w:r>
    </w:p>
    <w:p w14:paraId="5FB3DBE4" w14:textId="77777777" w:rsidR="00BF7F44" w:rsidRDefault="00BF7F44" w:rsidP="00BF7F44">
      <w:pPr>
        <w:pStyle w:val="CMD"/>
      </w:pPr>
      <w:r>
        <w:t xml:space="preserve">  af-interface GigabitEthernet0/0/0</w:t>
      </w:r>
    </w:p>
    <w:p w14:paraId="120795FE" w14:textId="77777777" w:rsidR="00BF7F44" w:rsidRDefault="00BF7F44" w:rsidP="00BF7F44">
      <w:pPr>
        <w:pStyle w:val="CMD"/>
      </w:pPr>
      <w:r>
        <w:t xml:space="preserve">   no shutdown</w:t>
      </w:r>
    </w:p>
    <w:p w14:paraId="4811F4C9" w14:textId="77777777" w:rsidR="00BF7F44" w:rsidRDefault="00BF7F44" w:rsidP="00BF7F44">
      <w:pPr>
        <w:pStyle w:val="CMD"/>
      </w:pPr>
      <w:r>
        <w:t xml:space="preserve">  exit-af-interface</w:t>
      </w:r>
    </w:p>
    <w:p w14:paraId="3BDF6C3A" w14:textId="77777777" w:rsidR="00BF7F44" w:rsidRDefault="00BF7F44" w:rsidP="00BF7F44">
      <w:pPr>
        <w:pStyle w:val="CMD"/>
      </w:pPr>
      <w:r>
        <w:t xml:space="preserve">  af-interface GigabitEthernet0/0/1</w:t>
      </w:r>
    </w:p>
    <w:p w14:paraId="0547BED2" w14:textId="77777777" w:rsidR="00BF7F44" w:rsidRDefault="00BF7F44" w:rsidP="00BF7F44">
      <w:pPr>
        <w:pStyle w:val="CMD"/>
      </w:pPr>
      <w:r>
        <w:t xml:space="preserve">   no shutdown</w:t>
      </w:r>
    </w:p>
    <w:p w14:paraId="2C703849" w14:textId="77777777" w:rsidR="00BF7F44" w:rsidRDefault="00BF7F44" w:rsidP="00BF7F44">
      <w:pPr>
        <w:pStyle w:val="CMD"/>
      </w:pPr>
      <w:r>
        <w:t xml:space="preserve">  exit-af-interface</w:t>
      </w:r>
    </w:p>
    <w:p w14:paraId="7DD35040" w14:textId="77777777" w:rsidR="00BF7F44" w:rsidRDefault="00BF7F44" w:rsidP="00BF7F44">
      <w:pPr>
        <w:pStyle w:val="CMD"/>
      </w:pPr>
      <w:r>
        <w:t xml:space="preserve">  af-interface Loopback0</w:t>
      </w:r>
    </w:p>
    <w:p w14:paraId="2EBA9612" w14:textId="77777777" w:rsidR="00BF7F44" w:rsidRDefault="00BF7F44" w:rsidP="00BF7F44">
      <w:pPr>
        <w:pStyle w:val="CMD"/>
      </w:pPr>
      <w:r>
        <w:t xml:space="preserve">   no shutdown</w:t>
      </w:r>
    </w:p>
    <w:p w14:paraId="471BFCE4" w14:textId="77777777" w:rsidR="00BF7F44" w:rsidRDefault="00BF7F44" w:rsidP="00BF7F44">
      <w:pPr>
        <w:pStyle w:val="CMD"/>
      </w:pPr>
      <w:r>
        <w:t xml:space="preserve">  exit-af-interface</w:t>
      </w:r>
    </w:p>
    <w:p w14:paraId="785EDBB6" w14:textId="77777777" w:rsidR="00BF7F44" w:rsidRDefault="00BF7F44" w:rsidP="00BF7F44">
      <w:pPr>
        <w:pStyle w:val="CMD"/>
      </w:pPr>
      <w:r>
        <w:t xml:space="preserve">  topology base</w:t>
      </w:r>
    </w:p>
    <w:p w14:paraId="6A1FD2FF" w14:textId="77777777" w:rsidR="00BF7F44" w:rsidRDefault="00BF7F44" w:rsidP="00BF7F44">
      <w:pPr>
        <w:pStyle w:val="CMD"/>
      </w:pPr>
      <w:r>
        <w:t xml:space="preserve">  exit-af-topology</w:t>
      </w:r>
    </w:p>
    <w:p w14:paraId="61EE6078" w14:textId="77777777" w:rsidR="00BF7F44" w:rsidRDefault="00BF7F44" w:rsidP="00BF7F44">
      <w:pPr>
        <w:pStyle w:val="CMD"/>
      </w:pPr>
      <w:r>
        <w:t xml:space="preserve">  eigrp router-id 3.3.3.3</w:t>
      </w:r>
    </w:p>
    <w:p w14:paraId="10F7C1A6" w14:textId="77777777" w:rsidR="00BF7F44" w:rsidRDefault="00BF7F44" w:rsidP="00BF7F44">
      <w:pPr>
        <w:pStyle w:val="CMD"/>
      </w:pPr>
      <w:r>
        <w:t xml:space="preserve"> exit-address-family</w:t>
      </w:r>
    </w:p>
    <w:p w14:paraId="0BCCBFEB" w14:textId="77777777" w:rsidR="00C520DB" w:rsidRDefault="00B2262A" w:rsidP="00B2262A">
      <w:pPr>
        <w:pStyle w:val="CMD"/>
      </w:pPr>
      <w:r w:rsidRPr="00B2262A">
        <w:t>end</w:t>
      </w:r>
    </w:p>
    <w:p w14:paraId="48EB6034" w14:textId="5C8B5977" w:rsidR="00762E49" w:rsidRPr="00A50709" w:rsidRDefault="001C1BFD" w:rsidP="00762E49">
      <w:pPr>
        <w:pStyle w:val="BodyTextL25"/>
        <w:rPr>
          <w:b/>
          <w:bCs/>
        </w:rPr>
      </w:pPr>
      <w:r>
        <w:rPr>
          <w:b/>
          <w:bCs/>
        </w:rPr>
        <w:t xml:space="preserve">Switch </w:t>
      </w:r>
      <w:r w:rsidR="00762E49">
        <w:rPr>
          <w:b/>
          <w:bCs/>
        </w:rPr>
        <w:t>D</w:t>
      </w:r>
      <w:r w:rsidR="00762E49" w:rsidRPr="00A50709">
        <w:rPr>
          <w:b/>
          <w:bCs/>
        </w:rPr>
        <w:t>1</w:t>
      </w:r>
    </w:p>
    <w:p w14:paraId="08D68FD3" w14:textId="77777777" w:rsidR="00762E49" w:rsidRDefault="00762E49" w:rsidP="00762E49">
      <w:pPr>
        <w:pStyle w:val="CMD"/>
      </w:pPr>
      <w:r>
        <w:t>hostname D1</w:t>
      </w:r>
    </w:p>
    <w:p w14:paraId="2A583878" w14:textId="77777777" w:rsidR="00762E49" w:rsidRDefault="00762E49" w:rsidP="00762E49">
      <w:pPr>
        <w:pStyle w:val="CMD"/>
      </w:pPr>
      <w:r>
        <w:t>no ip domain lookup</w:t>
      </w:r>
    </w:p>
    <w:p w14:paraId="157B0A85" w14:textId="77777777" w:rsidR="00762E49" w:rsidRDefault="00762E49" w:rsidP="00762E49">
      <w:pPr>
        <w:pStyle w:val="CMD"/>
      </w:pPr>
      <w:r>
        <w:t>ip routing</w:t>
      </w:r>
    </w:p>
    <w:p w14:paraId="2C4F4943" w14:textId="77777777" w:rsidR="00A67751" w:rsidRDefault="00A67751" w:rsidP="00762E49">
      <w:pPr>
        <w:pStyle w:val="CMD"/>
      </w:pPr>
      <w:r>
        <w:t>ipv6 unicast-routing</w:t>
      </w:r>
    </w:p>
    <w:p w14:paraId="78BA6AF9" w14:textId="77777777" w:rsidR="00762E49" w:rsidRPr="00B2262A" w:rsidRDefault="00762E49" w:rsidP="00762E49">
      <w:pPr>
        <w:pStyle w:val="CMD"/>
      </w:pPr>
      <w:r w:rsidRPr="00B2262A">
        <w:t xml:space="preserve">banner motd # </w:t>
      </w:r>
      <w:r>
        <w:t>D1</w:t>
      </w:r>
      <w:r w:rsidRPr="00B2262A">
        <w:t xml:space="preserve">, </w:t>
      </w:r>
      <w:r w:rsidR="00F6760D" w:rsidRPr="003831FB">
        <w:t xml:space="preserve">Configure Route Redistribution </w:t>
      </w:r>
      <w:r w:rsidR="00F6760D">
        <w:t>Between EIGRP and OSPF</w:t>
      </w:r>
      <w:r w:rsidR="00F6760D" w:rsidRPr="003831FB">
        <w:t xml:space="preserve"> </w:t>
      </w:r>
      <w:r w:rsidRPr="00B2262A">
        <w:t xml:space="preserve"># </w:t>
      </w:r>
    </w:p>
    <w:p w14:paraId="22A6D848" w14:textId="77777777" w:rsidR="00762E49" w:rsidRDefault="00762E49" w:rsidP="00762E49">
      <w:pPr>
        <w:pStyle w:val="CMD"/>
      </w:pPr>
      <w:r>
        <w:t>line con 0</w:t>
      </w:r>
    </w:p>
    <w:p w14:paraId="75C40584" w14:textId="77777777" w:rsidR="00762E49" w:rsidRDefault="00762E49" w:rsidP="00762E49">
      <w:pPr>
        <w:pStyle w:val="CMD"/>
      </w:pPr>
      <w:r>
        <w:t xml:space="preserve"> exec-timeout 0 0</w:t>
      </w:r>
    </w:p>
    <w:p w14:paraId="7C147E1A" w14:textId="77777777" w:rsidR="00762E49" w:rsidRDefault="00762E49" w:rsidP="00762E49">
      <w:pPr>
        <w:pStyle w:val="CMD"/>
      </w:pPr>
      <w:r>
        <w:t xml:space="preserve"> logging synchronous</w:t>
      </w:r>
    </w:p>
    <w:p w14:paraId="3936B40A" w14:textId="77777777" w:rsidR="00762E49" w:rsidRDefault="00762E49" w:rsidP="00762E49">
      <w:pPr>
        <w:pStyle w:val="CMD"/>
      </w:pPr>
      <w:r>
        <w:t xml:space="preserve"> exit</w:t>
      </w:r>
    </w:p>
    <w:p w14:paraId="02A5C292" w14:textId="77777777" w:rsidR="00922548" w:rsidRDefault="00922548" w:rsidP="00922548">
      <w:pPr>
        <w:pStyle w:val="CMD"/>
      </w:pPr>
      <w:r>
        <w:t>router ospfv3 1</w:t>
      </w:r>
    </w:p>
    <w:p w14:paraId="2C2613D6" w14:textId="77777777" w:rsidR="00922548" w:rsidRDefault="00922548" w:rsidP="00922548">
      <w:pPr>
        <w:pStyle w:val="CMD"/>
      </w:pPr>
      <w:r>
        <w:t xml:space="preserve"> router-id 11.11.11.11</w:t>
      </w:r>
    </w:p>
    <w:p w14:paraId="4BD3C672" w14:textId="77777777" w:rsidR="00E572E2" w:rsidRDefault="00E572E2" w:rsidP="00922548">
      <w:pPr>
        <w:pStyle w:val="CMD"/>
      </w:pPr>
      <w:r>
        <w:lastRenderedPageBreak/>
        <w:t xml:space="preserve"> exit</w:t>
      </w:r>
    </w:p>
    <w:p w14:paraId="7D971B1E" w14:textId="77777777" w:rsidR="00762E49" w:rsidRDefault="00762E49" w:rsidP="00922548">
      <w:pPr>
        <w:pStyle w:val="CMD"/>
      </w:pPr>
      <w:r>
        <w:t>interface range g1/0/1-24</w:t>
      </w:r>
    </w:p>
    <w:p w14:paraId="28F85645" w14:textId="77777777" w:rsidR="00762E49" w:rsidRDefault="00762E49" w:rsidP="00762E49">
      <w:pPr>
        <w:pStyle w:val="CMD"/>
      </w:pPr>
      <w:r>
        <w:t xml:space="preserve"> shutdown</w:t>
      </w:r>
    </w:p>
    <w:p w14:paraId="5A125F05" w14:textId="77777777" w:rsidR="00762E49" w:rsidRDefault="00762E49" w:rsidP="00762E49">
      <w:pPr>
        <w:pStyle w:val="CMD"/>
      </w:pPr>
      <w:r>
        <w:t xml:space="preserve"> exit</w:t>
      </w:r>
    </w:p>
    <w:p w14:paraId="0DD42760" w14:textId="77777777" w:rsidR="00762E49" w:rsidRDefault="00762E49" w:rsidP="00762E49">
      <w:pPr>
        <w:pStyle w:val="CMD"/>
      </w:pPr>
      <w:r>
        <w:t>interface g1/0/11</w:t>
      </w:r>
    </w:p>
    <w:p w14:paraId="1EF73836" w14:textId="77777777" w:rsidR="00762E49" w:rsidRDefault="00762E49" w:rsidP="00762E49">
      <w:pPr>
        <w:pStyle w:val="CMD"/>
      </w:pPr>
      <w:r>
        <w:t xml:space="preserve"> no switchport</w:t>
      </w:r>
    </w:p>
    <w:p w14:paraId="0D343B26" w14:textId="77777777" w:rsidR="00762E49" w:rsidRDefault="00762E49" w:rsidP="00762E49">
      <w:pPr>
        <w:pStyle w:val="CMD"/>
      </w:pPr>
      <w:r>
        <w:t xml:space="preserve"> ip address 10.1.11.2 255.255.255.0</w:t>
      </w:r>
    </w:p>
    <w:p w14:paraId="27CDD7E1" w14:textId="77777777" w:rsidR="00A67751" w:rsidRDefault="00A67751" w:rsidP="00A67751">
      <w:pPr>
        <w:pStyle w:val="CMD"/>
      </w:pPr>
      <w:r>
        <w:t xml:space="preserve"> ipv6 address fe80::11:2 link-local</w:t>
      </w:r>
    </w:p>
    <w:p w14:paraId="1EDF999F" w14:textId="77777777" w:rsidR="00A67751" w:rsidRDefault="00A67751" w:rsidP="00A67751">
      <w:pPr>
        <w:pStyle w:val="CMD"/>
      </w:pPr>
      <w:r>
        <w:t xml:space="preserve"> ipv6 address 2001:db8:acad:11::2/64</w:t>
      </w:r>
    </w:p>
    <w:p w14:paraId="03153C29" w14:textId="77777777" w:rsidR="00922548" w:rsidRDefault="00922548" w:rsidP="00922548">
      <w:pPr>
        <w:pStyle w:val="CMD"/>
      </w:pPr>
      <w:r>
        <w:t xml:space="preserve"> ospfv3 1 ipv6 area 11</w:t>
      </w:r>
    </w:p>
    <w:p w14:paraId="60B1AABD" w14:textId="77777777" w:rsidR="00922548" w:rsidRDefault="00922548" w:rsidP="00922548">
      <w:pPr>
        <w:pStyle w:val="CMD"/>
      </w:pPr>
      <w:r>
        <w:t xml:space="preserve"> ospfv3 1 ipv4 area 11</w:t>
      </w:r>
    </w:p>
    <w:p w14:paraId="1AEFF732" w14:textId="77777777" w:rsidR="00762E49" w:rsidRDefault="00762E49" w:rsidP="00762E49">
      <w:pPr>
        <w:pStyle w:val="CMD"/>
      </w:pPr>
      <w:r>
        <w:t xml:space="preserve"> no shutdown</w:t>
      </w:r>
    </w:p>
    <w:p w14:paraId="02EAFE2D" w14:textId="77777777" w:rsidR="00762E49" w:rsidRDefault="00762E49" w:rsidP="00762E49">
      <w:pPr>
        <w:pStyle w:val="CMD"/>
      </w:pPr>
      <w:r>
        <w:t xml:space="preserve"> exit</w:t>
      </w:r>
    </w:p>
    <w:p w14:paraId="0C25C2FE" w14:textId="77777777" w:rsidR="00762E49" w:rsidRDefault="00762E49" w:rsidP="00762E49">
      <w:pPr>
        <w:pStyle w:val="CMD"/>
      </w:pPr>
      <w:r>
        <w:t>interface loopback 0</w:t>
      </w:r>
    </w:p>
    <w:p w14:paraId="1FB6380F" w14:textId="77777777" w:rsidR="00762E49" w:rsidRDefault="00762E49" w:rsidP="00762E49">
      <w:pPr>
        <w:pStyle w:val="CMD"/>
      </w:pPr>
      <w:r>
        <w:t xml:space="preserve"> ip address </w:t>
      </w:r>
      <w:r w:rsidR="00A67751">
        <w:t>209</w:t>
      </w:r>
      <w:r>
        <w:t>.</w:t>
      </w:r>
      <w:r w:rsidR="00A67751">
        <w:t>165</w:t>
      </w:r>
      <w:r>
        <w:t>.</w:t>
      </w:r>
      <w:r w:rsidR="00A67751">
        <w:t>201</w:t>
      </w:r>
      <w:r>
        <w:t>.1 255.255.255.128</w:t>
      </w:r>
    </w:p>
    <w:p w14:paraId="2C91613F" w14:textId="77777777" w:rsidR="00A67751" w:rsidRDefault="00A67751" w:rsidP="00A67751">
      <w:pPr>
        <w:pStyle w:val="CMD"/>
      </w:pPr>
      <w:r>
        <w:t xml:space="preserve"> ipv6 address fe80::209:1 link-local</w:t>
      </w:r>
    </w:p>
    <w:p w14:paraId="604C7541" w14:textId="77777777" w:rsidR="00A67751" w:rsidRDefault="00A67751" w:rsidP="00A67751">
      <w:pPr>
        <w:pStyle w:val="CMD"/>
      </w:pPr>
      <w:r>
        <w:t xml:space="preserve"> ipv6 address 2001:db8:209:165:201::1/80</w:t>
      </w:r>
    </w:p>
    <w:p w14:paraId="703B2C1E" w14:textId="77777777" w:rsidR="00762E49" w:rsidRDefault="00762E49" w:rsidP="00762E49">
      <w:pPr>
        <w:pStyle w:val="CMD"/>
      </w:pPr>
      <w:r>
        <w:t xml:space="preserve"> no shutdown</w:t>
      </w:r>
    </w:p>
    <w:p w14:paraId="291879D4" w14:textId="77777777" w:rsidR="00762E49" w:rsidRDefault="00762E49" w:rsidP="00762E49">
      <w:pPr>
        <w:pStyle w:val="CMD"/>
      </w:pPr>
      <w:r>
        <w:t xml:space="preserve"> exit</w:t>
      </w:r>
    </w:p>
    <w:p w14:paraId="2B068878" w14:textId="77777777" w:rsidR="00E572E2" w:rsidRDefault="00E572E2" w:rsidP="00E572E2">
      <w:pPr>
        <w:pStyle w:val="CMD"/>
      </w:pPr>
      <w:r>
        <w:t>router ospfv3 1</w:t>
      </w:r>
    </w:p>
    <w:p w14:paraId="34AE1DE4" w14:textId="77777777" w:rsidR="00E572E2" w:rsidRDefault="00E572E2" w:rsidP="00E572E2">
      <w:pPr>
        <w:pStyle w:val="CMD"/>
      </w:pPr>
      <w:r>
        <w:t>address-family ipv4 unicast</w:t>
      </w:r>
    </w:p>
    <w:p w14:paraId="16BD7372" w14:textId="77777777" w:rsidR="00E572E2" w:rsidRDefault="00E572E2" w:rsidP="00E572E2">
      <w:pPr>
        <w:pStyle w:val="CMD"/>
      </w:pPr>
      <w:r>
        <w:t xml:space="preserve">  passive-interface Loopback0</w:t>
      </w:r>
    </w:p>
    <w:p w14:paraId="7D02980E" w14:textId="77777777" w:rsidR="00E572E2" w:rsidRDefault="00E572E2" w:rsidP="00E572E2">
      <w:pPr>
        <w:pStyle w:val="CMD"/>
      </w:pPr>
      <w:r>
        <w:t xml:space="preserve">  default-information originate</w:t>
      </w:r>
    </w:p>
    <w:p w14:paraId="67904167" w14:textId="77777777" w:rsidR="00E572E2" w:rsidRDefault="00E572E2" w:rsidP="00E572E2">
      <w:pPr>
        <w:pStyle w:val="CMD"/>
      </w:pPr>
      <w:r>
        <w:t xml:space="preserve"> exit-address-family</w:t>
      </w:r>
    </w:p>
    <w:p w14:paraId="2429F10C" w14:textId="77777777" w:rsidR="00E572E2" w:rsidRDefault="00E572E2" w:rsidP="00E572E2">
      <w:pPr>
        <w:pStyle w:val="CMD"/>
      </w:pPr>
      <w:r>
        <w:t>address-family ipv6 unicast</w:t>
      </w:r>
    </w:p>
    <w:p w14:paraId="78113106" w14:textId="77777777" w:rsidR="00E572E2" w:rsidRDefault="00E572E2" w:rsidP="00E572E2">
      <w:pPr>
        <w:pStyle w:val="CMD"/>
      </w:pPr>
      <w:r>
        <w:t xml:space="preserve">  passive-interface Loopback0</w:t>
      </w:r>
    </w:p>
    <w:p w14:paraId="4692A0F3" w14:textId="77777777" w:rsidR="00E572E2" w:rsidRDefault="00E572E2" w:rsidP="00E572E2">
      <w:pPr>
        <w:pStyle w:val="CMD"/>
      </w:pPr>
      <w:r>
        <w:t xml:space="preserve">  default-information originate</w:t>
      </w:r>
    </w:p>
    <w:p w14:paraId="0235682B" w14:textId="77777777" w:rsidR="00E572E2" w:rsidRDefault="00E572E2" w:rsidP="00E572E2">
      <w:pPr>
        <w:pStyle w:val="CMD"/>
      </w:pPr>
      <w:r>
        <w:t xml:space="preserve"> exit-address-family</w:t>
      </w:r>
    </w:p>
    <w:p w14:paraId="55E9DD96" w14:textId="77777777" w:rsidR="00A67751" w:rsidRDefault="00A67751" w:rsidP="00A67751">
      <w:pPr>
        <w:pStyle w:val="CMD"/>
      </w:pPr>
      <w:r>
        <w:t>ip route 0.0.0.0 0.0.0.0 Loopback0</w:t>
      </w:r>
    </w:p>
    <w:p w14:paraId="07E6A488" w14:textId="77777777" w:rsidR="00A67751" w:rsidRDefault="00A67751" w:rsidP="000323F8">
      <w:pPr>
        <w:pStyle w:val="CMD"/>
      </w:pPr>
      <w:r>
        <w:t>ipv6 route ::/0 Loopback0</w:t>
      </w:r>
    </w:p>
    <w:p w14:paraId="3642A224" w14:textId="77777777" w:rsidR="00DA2773" w:rsidRDefault="00DA2773" w:rsidP="00DA2773">
      <w:pPr>
        <w:pStyle w:val="CMD"/>
      </w:pPr>
      <w:r>
        <w:t>exit</w:t>
      </w:r>
    </w:p>
    <w:p w14:paraId="3553036A" w14:textId="4567C7F0" w:rsidR="00762E49" w:rsidRPr="00A50709" w:rsidRDefault="001C1BFD" w:rsidP="00762E49">
      <w:pPr>
        <w:pStyle w:val="BodyTextL25"/>
        <w:rPr>
          <w:b/>
          <w:bCs/>
        </w:rPr>
      </w:pPr>
      <w:r>
        <w:rPr>
          <w:b/>
          <w:bCs/>
        </w:rPr>
        <w:t xml:space="preserve">Switch </w:t>
      </w:r>
      <w:r w:rsidR="00762E49">
        <w:rPr>
          <w:b/>
          <w:bCs/>
        </w:rPr>
        <w:t>D</w:t>
      </w:r>
      <w:r w:rsidR="00DA2773">
        <w:rPr>
          <w:b/>
          <w:bCs/>
        </w:rPr>
        <w:t>2</w:t>
      </w:r>
    </w:p>
    <w:p w14:paraId="4CB6C629" w14:textId="77777777" w:rsidR="00762E49" w:rsidRDefault="00DA2773" w:rsidP="00762E49">
      <w:pPr>
        <w:pStyle w:val="CMD"/>
      </w:pPr>
      <w:r>
        <w:t>hostname D2</w:t>
      </w:r>
    </w:p>
    <w:p w14:paraId="1ADCE5C5" w14:textId="77777777" w:rsidR="00762E49" w:rsidRDefault="00762E49" w:rsidP="00762E49">
      <w:pPr>
        <w:pStyle w:val="CMD"/>
      </w:pPr>
      <w:r>
        <w:t>no ip domain lookup</w:t>
      </w:r>
    </w:p>
    <w:p w14:paraId="276765FF" w14:textId="77777777" w:rsidR="00762E49" w:rsidRDefault="00762E49" w:rsidP="00762E49">
      <w:pPr>
        <w:pStyle w:val="CMD"/>
      </w:pPr>
      <w:r>
        <w:t>ip routing</w:t>
      </w:r>
    </w:p>
    <w:p w14:paraId="44C0C0A7" w14:textId="77777777" w:rsidR="00CC544C" w:rsidRDefault="00CC544C" w:rsidP="00CC544C">
      <w:pPr>
        <w:pStyle w:val="CMD"/>
      </w:pPr>
      <w:r>
        <w:t>ipv6 unicast-routing</w:t>
      </w:r>
    </w:p>
    <w:p w14:paraId="31AB986A" w14:textId="77777777" w:rsidR="00762E49" w:rsidRDefault="00F64B3E" w:rsidP="00762E49">
      <w:pPr>
        <w:pStyle w:val="CMD"/>
      </w:pPr>
      <w:r>
        <w:t>banner motd # D2</w:t>
      </w:r>
      <w:r w:rsidR="00762E49">
        <w:t xml:space="preserve">, </w:t>
      </w:r>
      <w:r w:rsidR="003628CD" w:rsidRPr="003831FB">
        <w:t xml:space="preserve">Configure Route Redistribution </w:t>
      </w:r>
      <w:r w:rsidR="003628CD">
        <w:t>Between EIGRP and OSPF</w:t>
      </w:r>
      <w:r>
        <w:t xml:space="preserve"> </w:t>
      </w:r>
      <w:r w:rsidR="00762E49">
        <w:t>#</w:t>
      </w:r>
    </w:p>
    <w:p w14:paraId="1F02FADE" w14:textId="77777777" w:rsidR="00762E49" w:rsidRDefault="00762E49" w:rsidP="00762E49">
      <w:pPr>
        <w:pStyle w:val="CMD"/>
      </w:pPr>
      <w:r>
        <w:t>line con 0</w:t>
      </w:r>
    </w:p>
    <w:p w14:paraId="505EE0C0" w14:textId="77777777" w:rsidR="00762E49" w:rsidRDefault="00762E49" w:rsidP="00762E49">
      <w:pPr>
        <w:pStyle w:val="CMD"/>
      </w:pPr>
      <w:r>
        <w:t xml:space="preserve"> exec-timeout 0 0</w:t>
      </w:r>
    </w:p>
    <w:p w14:paraId="62E1183D" w14:textId="77777777" w:rsidR="00762E49" w:rsidRDefault="00762E49" w:rsidP="00762E49">
      <w:pPr>
        <w:pStyle w:val="CMD"/>
      </w:pPr>
      <w:r>
        <w:t xml:space="preserve"> logging synchronous</w:t>
      </w:r>
    </w:p>
    <w:p w14:paraId="706BCAFA" w14:textId="77777777" w:rsidR="00762E49" w:rsidRDefault="00762E49" w:rsidP="00762E49">
      <w:pPr>
        <w:pStyle w:val="CMD"/>
      </w:pPr>
      <w:r>
        <w:t xml:space="preserve"> exit</w:t>
      </w:r>
    </w:p>
    <w:p w14:paraId="7256CB75" w14:textId="77777777" w:rsidR="00762E49" w:rsidRDefault="00762E49" w:rsidP="00762E49">
      <w:pPr>
        <w:pStyle w:val="CMD"/>
      </w:pPr>
      <w:r>
        <w:t>interface range g1/0/1-24</w:t>
      </w:r>
    </w:p>
    <w:p w14:paraId="06C8446A" w14:textId="77777777" w:rsidR="00762E49" w:rsidRDefault="00762E49" w:rsidP="00762E49">
      <w:pPr>
        <w:pStyle w:val="CMD"/>
      </w:pPr>
      <w:r>
        <w:t xml:space="preserve"> shutdown</w:t>
      </w:r>
    </w:p>
    <w:p w14:paraId="4BF54231" w14:textId="77777777" w:rsidR="00762E49" w:rsidRDefault="00762E49" w:rsidP="00762E49">
      <w:pPr>
        <w:pStyle w:val="CMD"/>
      </w:pPr>
      <w:r>
        <w:t xml:space="preserve"> exit</w:t>
      </w:r>
    </w:p>
    <w:p w14:paraId="1AF927AC" w14:textId="77777777" w:rsidR="00762E49" w:rsidRDefault="00762E49" w:rsidP="00762E49">
      <w:pPr>
        <w:pStyle w:val="CMD"/>
      </w:pPr>
      <w:r>
        <w:t>interface g1/0/11</w:t>
      </w:r>
    </w:p>
    <w:p w14:paraId="6373AB1A" w14:textId="77777777" w:rsidR="00762E49" w:rsidRDefault="00762E49" w:rsidP="00762E49">
      <w:pPr>
        <w:pStyle w:val="CMD"/>
      </w:pPr>
      <w:r>
        <w:lastRenderedPageBreak/>
        <w:t xml:space="preserve"> no switchport</w:t>
      </w:r>
    </w:p>
    <w:p w14:paraId="6777F86F" w14:textId="77777777" w:rsidR="00762E49" w:rsidRDefault="00762E49" w:rsidP="00762E49">
      <w:pPr>
        <w:pStyle w:val="CMD"/>
      </w:pPr>
      <w:r>
        <w:t xml:space="preserve"> ip address </w:t>
      </w:r>
      <w:r w:rsidR="00DA2773">
        <w:t>10.1.32</w:t>
      </w:r>
      <w:r>
        <w:t>.2 255.255.255.0</w:t>
      </w:r>
    </w:p>
    <w:p w14:paraId="00829B10" w14:textId="77777777" w:rsidR="003628CD" w:rsidRDefault="003628CD" w:rsidP="003628CD">
      <w:pPr>
        <w:pStyle w:val="CMD"/>
      </w:pPr>
      <w:r>
        <w:t xml:space="preserve"> ipv6 address fe80::32:2 link-local</w:t>
      </w:r>
    </w:p>
    <w:p w14:paraId="2D835508" w14:textId="77777777" w:rsidR="003628CD" w:rsidRDefault="003628CD" w:rsidP="003628CD">
      <w:pPr>
        <w:pStyle w:val="CMD"/>
      </w:pPr>
      <w:r>
        <w:t xml:space="preserve"> ipv6 address 2001:db8:acad:32::2/64</w:t>
      </w:r>
    </w:p>
    <w:p w14:paraId="2261F1CB" w14:textId="77777777" w:rsidR="00762E49" w:rsidRDefault="00762E49" w:rsidP="00762E49">
      <w:pPr>
        <w:pStyle w:val="CMD"/>
      </w:pPr>
      <w:r>
        <w:t xml:space="preserve"> no shutdown</w:t>
      </w:r>
    </w:p>
    <w:p w14:paraId="2285CE94" w14:textId="77777777" w:rsidR="00762E49" w:rsidRDefault="00762E49" w:rsidP="00762E49">
      <w:pPr>
        <w:pStyle w:val="CMD"/>
      </w:pPr>
      <w:r>
        <w:t xml:space="preserve"> exit</w:t>
      </w:r>
    </w:p>
    <w:p w14:paraId="0252CD16" w14:textId="77777777" w:rsidR="00762E49" w:rsidRDefault="00762E49" w:rsidP="00762E49">
      <w:pPr>
        <w:pStyle w:val="CMD"/>
      </w:pPr>
      <w:r>
        <w:t>interface loopback 0</w:t>
      </w:r>
    </w:p>
    <w:p w14:paraId="3D92817F" w14:textId="77777777" w:rsidR="00762E49" w:rsidRDefault="00762E49" w:rsidP="00762E49">
      <w:pPr>
        <w:pStyle w:val="CMD"/>
      </w:pPr>
      <w:r>
        <w:t xml:space="preserve"> ip address </w:t>
      </w:r>
      <w:r w:rsidR="003628CD">
        <w:t>198.51.100</w:t>
      </w:r>
      <w:r w:rsidR="00DA2773">
        <w:t>.1</w:t>
      </w:r>
      <w:r>
        <w:t xml:space="preserve"> 255.255.255.</w:t>
      </w:r>
      <w:r w:rsidR="00DA2773">
        <w:t>128</w:t>
      </w:r>
    </w:p>
    <w:p w14:paraId="387EC5AF" w14:textId="77777777" w:rsidR="003628CD" w:rsidRDefault="003628CD" w:rsidP="00762E49">
      <w:pPr>
        <w:pStyle w:val="CMD"/>
      </w:pPr>
      <w:r>
        <w:t xml:space="preserve"> ipv6 address fe80::198:2 link-local</w:t>
      </w:r>
    </w:p>
    <w:p w14:paraId="7272A9E1" w14:textId="77777777" w:rsidR="003628CD" w:rsidRDefault="003628CD" w:rsidP="003628CD">
      <w:pPr>
        <w:pStyle w:val="CMD"/>
      </w:pPr>
      <w:r>
        <w:t xml:space="preserve"> ipv6 address 2001:db8:198:51:100::1/80</w:t>
      </w:r>
    </w:p>
    <w:p w14:paraId="33EC1EBD" w14:textId="77777777" w:rsidR="00762E49" w:rsidRDefault="00762E49" w:rsidP="00762E49">
      <w:pPr>
        <w:pStyle w:val="CMD"/>
      </w:pPr>
      <w:r>
        <w:t xml:space="preserve"> no shutdown</w:t>
      </w:r>
    </w:p>
    <w:p w14:paraId="04641833" w14:textId="77777777" w:rsidR="00832C1B" w:rsidRDefault="00832C1B" w:rsidP="00832C1B">
      <w:pPr>
        <w:pStyle w:val="CMD"/>
      </w:pPr>
      <w:r>
        <w:t xml:space="preserve"> router eigrp CISCO</w:t>
      </w:r>
    </w:p>
    <w:p w14:paraId="34770311" w14:textId="51FC35C8" w:rsidR="00832C1B" w:rsidRDefault="00E572E2" w:rsidP="00832C1B">
      <w:pPr>
        <w:pStyle w:val="CMD"/>
      </w:pPr>
      <w:r>
        <w:t xml:space="preserve"> </w:t>
      </w:r>
      <w:r w:rsidR="00832C1B">
        <w:t>address-family ipv4 unicast autonomous-system 64512</w:t>
      </w:r>
    </w:p>
    <w:p w14:paraId="0138D93F" w14:textId="77777777" w:rsidR="00832C1B" w:rsidRDefault="00832C1B" w:rsidP="00832C1B">
      <w:pPr>
        <w:pStyle w:val="CMD"/>
      </w:pPr>
      <w:r>
        <w:t xml:space="preserve">  af-interface default</w:t>
      </w:r>
    </w:p>
    <w:p w14:paraId="7CF2F264" w14:textId="77777777" w:rsidR="00832C1B" w:rsidRDefault="00832C1B" w:rsidP="00832C1B">
      <w:pPr>
        <w:pStyle w:val="CMD"/>
      </w:pPr>
      <w:r>
        <w:t xml:space="preserve">   shutdown</w:t>
      </w:r>
    </w:p>
    <w:p w14:paraId="0F49E27D" w14:textId="77777777" w:rsidR="00832C1B" w:rsidRDefault="00832C1B" w:rsidP="00832C1B">
      <w:pPr>
        <w:pStyle w:val="CMD"/>
      </w:pPr>
      <w:r>
        <w:t xml:space="preserve">  exit-af-interface</w:t>
      </w:r>
    </w:p>
    <w:p w14:paraId="4C682B83" w14:textId="77777777" w:rsidR="00832C1B" w:rsidRDefault="00832C1B" w:rsidP="00832C1B">
      <w:pPr>
        <w:pStyle w:val="CMD"/>
      </w:pPr>
      <w:r>
        <w:t xml:space="preserve">  af-interface Loopback0</w:t>
      </w:r>
    </w:p>
    <w:p w14:paraId="535A2E5C" w14:textId="77777777" w:rsidR="00832C1B" w:rsidRDefault="00832C1B" w:rsidP="00832C1B">
      <w:pPr>
        <w:pStyle w:val="CMD"/>
      </w:pPr>
      <w:r>
        <w:t xml:space="preserve">   no shutdown</w:t>
      </w:r>
    </w:p>
    <w:p w14:paraId="45B15D3B" w14:textId="77777777" w:rsidR="00832C1B" w:rsidRDefault="00832C1B" w:rsidP="00832C1B">
      <w:pPr>
        <w:pStyle w:val="CMD"/>
      </w:pPr>
      <w:r>
        <w:t xml:space="preserve">   passive-interface</w:t>
      </w:r>
    </w:p>
    <w:p w14:paraId="40528A28" w14:textId="77777777" w:rsidR="00832C1B" w:rsidRDefault="00832C1B" w:rsidP="00832C1B">
      <w:pPr>
        <w:pStyle w:val="CMD"/>
      </w:pPr>
      <w:r>
        <w:t xml:space="preserve">  exit-af-interface</w:t>
      </w:r>
    </w:p>
    <w:p w14:paraId="2565ECA8" w14:textId="77777777" w:rsidR="00832C1B" w:rsidRDefault="00832C1B" w:rsidP="00832C1B">
      <w:pPr>
        <w:pStyle w:val="CMD"/>
      </w:pPr>
      <w:r>
        <w:t xml:space="preserve">  af-interface GigabitEthernet1/0/11</w:t>
      </w:r>
    </w:p>
    <w:p w14:paraId="5234B9F4" w14:textId="77777777" w:rsidR="00832C1B" w:rsidRDefault="00832C1B" w:rsidP="00832C1B">
      <w:pPr>
        <w:pStyle w:val="CMD"/>
      </w:pPr>
      <w:r>
        <w:t xml:space="preserve">   no shutdown</w:t>
      </w:r>
    </w:p>
    <w:p w14:paraId="4BCEA613" w14:textId="77777777" w:rsidR="00832C1B" w:rsidRDefault="00832C1B" w:rsidP="00832C1B">
      <w:pPr>
        <w:pStyle w:val="CMD"/>
      </w:pPr>
      <w:r>
        <w:t xml:space="preserve">  exit-af-interface</w:t>
      </w:r>
    </w:p>
    <w:p w14:paraId="32C6F9D4" w14:textId="77777777" w:rsidR="00832C1B" w:rsidRDefault="00832C1B" w:rsidP="00832C1B">
      <w:pPr>
        <w:pStyle w:val="CMD"/>
      </w:pPr>
      <w:r>
        <w:t xml:space="preserve">  topology base</w:t>
      </w:r>
    </w:p>
    <w:p w14:paraId="166B02D9" w14:textId="77777777" w:rsidR="00832C1B" w:rsidRDefault="00832C1B" w:rsidP="00832C1B">
      <w:pPr>
        <w:pStyle w:val="CMD"/>
      </w:pPr>
      <w:r>
        <w:t xml:space="preserve">  exit-af-topology</w:t>
      </w:r>
    </w:p>
    <w:p w14:paraId="22590797" w14:textId="77777777" w:rsidR="00832C1B" w:rsidRDefault="00832C1B" w:rsidP="00832C1B">
      <w:pPr>
        <w:pStyle w:val="CMD"/>
      </w:pPr>
      <w:r>
        <w:t xml:space="preserve">  network 10.1.32.0 0.0.0.255</w:t>
      </w:r>
    </w:p>
    <w:p w14:paraId="4C84EDA4" w14:textId="77777777" w:rsidR="00832C1B" w:rsidRDefault="00832C1B" w:rsidP="00832C1B">
      <w:pPr>
        <w:pStyle w:val="CMD"/>
      </w:pPr>
      <w:r>
        <w:t xml:space="preserve">  network 198.51.100.0 0.0.0.127</w:t>
      </w:r>
    </w:p>
    <w:p w14:paraId="229D98DA" w14:textId="77777777" w:rsidR="00832C1B" w:rsidRDefault="00832C1B" w:rsidP="00832C1B">
      <w:pPr>
        <w:pStyle w:val="CMD"/>
      </w:pPr>
      <w:r>
        <w:t xml:space="preserve">  eigrp router-id 22.22.22.22</w:t>
      </w:r>
    </w:p>
    <w:p w14:paraId="12FDA8BB" w14:textId="77777777" w:rsidR="00832C1B" w:rsidRDefault="00832C1B" w:rsidP="00832C1B">
      <w:pPr>
        <w:pStyle w:val="CMD"/>
      </w:pPr>
      <w:r>
        <w:t xml:space="preserve"> exit-address-family</w:t>
      </w:r>
    </w:p>
    <w:p w14:paraId="0DCA8593" w14:textId="6F11C6B8" w:rsidR="00832C1B" w:rsidRDefault="00E572E2" w:rsidP="00832C1B">
      <w:pPr>
        <w:pStyle w:val="CMD"/>
      </w:pPr>
      <w:r>
        <w:t xml:space="preserve"> </w:t>
      </w:r>
      <w:r w:rsidR="00832C1B">
        <w:t>address-family ipv6 unicast autonomous-system 64512</w:t>
      </w:r>
    </w:p>
    <w:p w14:paraId="31E6450D" w14:textId="77777777" w:rsidR="00832C1B" w:rsidRDefault="00832C1B" w:rsidP="00832C1B">
      <w:pPr>
        <w:pStyle w:val="CMD"/>
      </w:pPr>
      <w:r>
        <w:t xml:space="preserve">  af-interface default</w:t>
      </w:r>
    </w:p>
    <w:p w14:paraId="69F3BEB0" w14:textId="77777777" w:rsidR="00832C1B" w:rsidRDefault="00832C1B" w:rsidP="00832C1B">
      <w:pPr>
        <w:pStyle w:val="CMD"/>
      </w:pPr>
      <w:r>
        <w:t xml:space="preserve">   shutdown</w:t>
      </w:r>
    </w:p>
    <w:p w14:paraId="46E76444" w14:textId="77777777" w:rsidR="00832C1B" w:rsidRDefault="00832C1B" w:rsidP="00832C1B">
      <w:pPr>
        <w:pStyle w:val="CMD"/>
      </w:pPr>
      <w:r>
        <w:t xml:space="preserve">  exit-af-interface</w:t>
      </w:r>
    </w:p>
    <w:p w14:paraId="7BE7FBDF" w14:textId="77777777" w:rsidR="00832C1B" w:rsidRDefault="00832C1B" w:rsidP="00832C1B">
      <w:pPr>
        <w:pStyle w:val="CMD"/>
      </w:pPr>
      <w:r>
        <w:t xml:space="preserve">  af-interface Loopback0</w:t>
      </w:r>
    </w:p>
    <w:p w14:paraId="0DB6853D" w14:textId="77777777" w:rsidR="00832C1B" w:rsidRDefault="00832C1B" w:rsidP="00832C1B">
      <w:pPr>
        <w:pStyle w:val="CMD"/>
      </w:pPr>
      <w:r>
        <w:t xml:space="preserve">   no shutdown</w:t>
      </w:r>
    </w:p>
    <w:p w14:paraId="2E2225F1" w14:textId="77777777" w:rsidR="00832C1B" w:rsidRDefault="00832C1B" w:rsidP="00832C1B">
      <w:pPr>
        <w:pStyle w:val="CMD"/>
      </w:pPr>
      <w:r>
        <w:t xml:space="preserve">   passive-interface</w:t>
      </w:r>
    </w:p>
    <w:p w14:paraId="6F164B8A" w14:textId="77777777" w:rsidR="00832C1B" w:rsidRDefault="00832C1B" w:rsidP="00832C1B">
      <w:pPr>
        <w:pStyle w:val="CMD"/>
      </w:pPr>
      <w:r>
        <w:t xml:space="preserve">  exit-af-interface</w:t>
      </w:r>
    </w:p>
    <w:p w14:paraId="18351790" w14:textId="77777777" w:rsidR="00832C1B" w:rsidRDefault="00832C1B" w:rsidP="00832C1B">
      <w:pPr>
        <w:pStyle w:val="CMD"/>
      </w:pPr>
      <w:r>
        <w:t xml:space="preserve">  af-interface GigabitEthernet1/0/11</w:t>
      </w:r>
    </w:p>
    <w:p w14:paraId="47D5A75C" w14:textId="77777777" w:rsidR="00832C1B" w:rsidRDefault="00832C1B" w:rsidP="00832C1B">
      <w:pPr>
        <w:pStyle w:val="CMD"/>
      </w:pPr>
      <w:r>
        <w:t xml:space="preserve">   no shutdown</w:t>
      </w:r>
    </w:p>
    <w:p w14:paraId="6A82492A" w14:textId="77777777" w:rsidR="00832C1B" w:rsidRDefault="00832C1B" w:rsidP="00832C1B">
      <w:pPr>
        <w:pStyle w:val="CMD"/>
      </w:pPr>
      <w:r>
        <w:t xml:space="preserve">  exit-af-interface</w:t>
      </w:r>
    </w:p>
    <w:p w14:paraId="123455EB" w14:textId="77777777" w:rsidR="00832C1B" w:rsidRDefault="00832C1B" w:rsidP="00832C1B">
      <w:pPr>
        <w:pStyle w:val="CMD"/>
      </w:pPr>
      <w:r>
        <w:t xml:space="preserve">  topology base</w:t>
      </w:r>
    </w:p>
    <w:p w14:paraId="7CD0CD1E" w14:textId="77777777" w:rsidR="00832C1B" w:rsidRDefault="00832C1B" w:rsidP="00832C1B">
      <w:pPr>
        <w:pStyle w:val="CMD"/>
      </w:pPr>
      <w:r>
        <w:t xml:space="preserve">  exit-af-topology</w:t>
      </w:r>
    </w:p>
    <w:p w14:paraId="7159F34D" w14:textId="77777777" w:rsidR="00832C1B" w:rsidRDefault="00832C1B" w:rsidP="00832C1B">
      <w:pPr>
        <w:pStyle w:val="CMD"/>
      </w:pPr>
      <w:r>
        <w:t xml:space="preserve">  eigrp router-id 22.22.22.22</w:t>
      </w:r>
    </w:p>
    <w:p w14:paraId="22D7D779" w14:textId="77777777" w:rsidR="00832C1B" w:rsidRDefault="00832C1B" w:rsidP="00832C1B">
      <w:pPr>
        <w:pStyle w:val="CMD"/>
      </w:pPr>
      <w:r>
        <w:t xml:space="preserve"> exit-address-family</w:t>
      </w:r>
    </w:p>
    <w:p w14:paraId="4D71F23B" w14:textId="77777777" w:rsidR="00762E49" w:rsidRDefault="00762E49" w:rsidP="00762E49">
      <w:pPr>
        <w:pStyle w:val="CMD"/>
      </w:pPr>
      <w:r>
        <w:t xml:space="preserve"> exit</w:t>
      </w:r>
    </w:p>
    <w:p w14:paraId="2766A0E5" w14:textId="77777777" w:rsidR="00645F53" w:rsidRDefault="00645F53" w:rsidP="00645F53">
      <w:pPr>
        <w:pStyle w:val="SubStepAlpha"/>
        <w:spacing w:after="0"/>
      </w:pPr>
      <w:r>
        <w:lastRenderedPageBreak/>
        <w:t>Set the clock on all devices to UTC time.</w:t>
      </w:r>
    </w:p>
    <w:p w14:paraId="27373467" w14:textId="4F2FE531" w:rsidR="00645F53" w:rsidRDefault="00645F53" w:rsidP="00645F53">
      <w:pPr>
        <w:pStyle w:val="SubStepAlpha"/>
        <w:spacing w:after="0"/>
      </w:pPr>
      <w:r>
        <w:t>Save the running configuration to startup-config on all devices.</w:t>
      </w:r>
    </w:p>
    <w:p w14:paraId="7B786748" w14:textId="598AB807" w:rsidR="00102367" w:rsidRDefault="00102367" w:rsidP="0016350D">
      <w:pPr>
        <w:pStyle w:val="ConfigWindow"/>
      </w:pPr>
      <w:r>
        <w:t>Close configuration window</w:t>
      </w:r>
    </w:p>
    <w:p w14:paraId="0BE22AA3" w14:textId="43D940C8" w:rsidR="00534261" w:rsidRDefault="00534261" w:rsidP="0016350D">
      <w:pPr>
        <w:pStyle w:val="Heading2"/>
        <w:spacing w:before="120"/>
      </w:pPr>
      <w:r>
        <w:t xml:space="preserve">Verify OSPFv3 AF </w:t>
      </w:r>
      <w:r w:rsidR="007A5906">
        <w:t>N</w:t>
      </w:r>
      <w:r>
        <w:t xml:space="preserve">eighborships and </w:t>
      </w:r>
      <w:r w:rsidR="007A5906">
        <w:t>R</w:t>
      </w:r>
      <w:r>
        <w:t>outing for IPv4 and IPv6</w:t>
      </w:r>
    </w:p>
    <w:p w14:paraId="7E8A732C" w14:textId="77777777" w:rsidR="00A04424" w:rsidRPr="00E572E2" w:rsidRDefault="00A04424" w:rsidP="0016350D">
      <w:pPr>
        <w:pStyle w:val="BodyTextL25"/>
      </w:pPr>
      <w:r>
        <w:t>In this part, you will verify that OSPF has established neighbor relationships and routing for IPv4 and IPv6.</w:t>
      </w:r>
    </w:p>
    <w:p w14:paraId="20715586" w14:textId="77777777" w:rsidR="00F36F07" w:rsidRDefault="00F36F07" w:rsidP="00534261">
      <w:pPr>
        <w:pStyle w:val="Heading3"/>
        <w:numPr>
          <w:ilvl w:val="2"/>
          <w:numId w:val="20"/>
        </w:numPr>
      </w:pPr>
      <w:r>
        <w:t xml:space="preserve">Verify </w:t>
      </w:r>
      <w:r w:rsidR="00D85E50">
        <w:t>OSPF</w:t>
      </w:r>
      <w:r w:rsidR="00A47112">
        <w:t>v3 AF</w:t>
      </w:r>
      <w:r>
        <w:t xml:space="preserve"> neighborships </w:t>
      </w:r>
      <w:r w:rsidR="00866B79">
        <w:t>on R1</w:t>
      </w:r>
      <w:r>
        <w:t>.</w:t>
      </w:r>
    </w:p>
    <w:p w14:paraId="36EAB6F1" w14:textId="3D011714" w:rsidR="00F36F07" w:rsidRDefault="00F36F07" w:rsidP="00A460F8">
      <w:pPr>
        <w:pStyle w:val="SubStepAlpha"/>
        <w:spacing w:after="0"/>
      </w:pPr>
      <w:r>
        <w:t xml:space="preserve">Verify R1 has </w:t>
      </w:r>
      <w:r w:rsidR="00A47112">
        <w:t>OSPFv3 neighbors</w:t>
      </w:r>
      <w:r w:rsidR="00BC656F">
        <w:t>:</w:t>
      </w:r>
      <w:r w:rsidR="00752E0D">
        <w:t xml:space="preserve"> </w:t>
      </w:r>
      <w:r w:rsidR="00BC656F">
        <w:t>t</w:t>
      </w:r>
      <w:r w:rsidR="00A47112">
        <w:t>wo neighbors from IPv4 address family and two from IPv6 address family.</w:t>
      </w:r>
    </w:p>
    <w:p w14:paraId="1D1FF3A1" w14:textId="0E7193CF" w:rsidR="00102367" w:rsidRDefault="00102367" w:rsidP="0016350D">
      <w:pPr>
        <w:pStyle w:val="ConfigWindow"/>
      </w:pPr>
      <w:r>
        <w:t>Open configuration window</w:t>
      </w:r>
    </w:p>
    <w:p w14:paraId="65791D68" w14:textId="77777777" w:rsidR="00A47112" w:rsidRDefault="00A47112" w:rsidP="00A47112">
      <w:pPr>
        <w:pStyle w:val="CMD"/>
      </w:pPr>
      <w:r>
        <w:t xml:space="preserve">R1# </w:t>
      </w:r>
      <w:r w:rsidRPr="00A47112">
        <w:rPr>
          <w:b/>
        </w:rPr>
        <w:t>show ospfv3 neighbor</w:t>
      </w:r>
    </w:p>
    <w:p w14:paraId="726A0129" w14:textId="77777777" w:rsidR="00A47112" w:rsidRDefault="00A47112" w:rsidP="0016350D">
      <w:pPr>
        <w:pStyle w:val="CMDOutput"/>
      </w:pPr>
    </w:p>
    <w:p w14:paraId="67BB6EB0" w14:textId="77777777" w:rsidR="00A47112" w:rsidRDefault="00A47112" w:rsidP="0016350D">
      <w:pPr>
        <w:pStyle w:val="CMDOutput"/>
      </w:pPr>
      <w:r>
        <w:t xml:space="preserve">          </w:t>
      </w:r>
      <w:r w:rsidRPr="00A47112">
        <w:rPr>
          <w:highlight w:val="yellow"/>
        </w:rPr>
        <w:t>OSPFv3 1 address-family ipv4</w:t>
      </w:r>
      <w:r>
        <w:t xml:space="preserve"> (router-id 1.1.1.1)</w:t>
      </w:r>
    </w:p>
    <w:p w14:paraId="1C924C40" w14:textId="77777777" w:rsidR="00A47112" w:rsidRDefault="00A47112" w:rsidP="0016350D">
      <w:pPr>
        <w:pStyle w:val="CMDOutput"/>
      </w:pPr>
    </w:p>
    <w:p w14:paraId="338405D2" w14:textId="77777777" w:rsidR="00A47112" w:rsidRDefault="00A47112" w:rsidP="0016350D">
      <w:pPr>
        <w:pStyle w:val="CMDOutput"/>
      </w:pPr>
      <w:r>
        <w:t>Neighbor ID     Pri   State           Dead Time   Interface ID    Interface</w:t>
      </w:r>
    </w:p>
    <w:p w14:paraId="6AE02992" w14:textId="77777777" w:rsidR="00A47112" w:rsidRDefault="00A47112" w:rsidP="0016350D">
      <w:pPr>
        <w:pStyle w:val="CMDOutput"/>
      </w:pPr>
      <w:r>
        <w:t>2.2.2.2           1   FULL/BDR        00:00:36    6               GigabitEthernet0/0/0</w:t>
      </w:r>
    </w:p>
    <w:p w14:paraId="34A7AF8A" w14:textId="77777777" w:rsidR="00A47112" w:rsidRDefault="00A47112" w:rsidP="0016350D">
      <w:pPr>
        <w:pStyle w:val="CMDOutput"/>
      </w:pPr>
      <w:r>
        <w:t>11.11.11.11       1   FULL/BDR        00:00:31    38              GigabitEthernet0/0/1</w:t>
      </w:r>
    </w:p>
    <w:p w14:paraId="20061162" w14:textId="77777777" w:rsidR="00A47112" w:rsidRDefault="00A47112" w:rsidP="0016350D">
      <w:pPr>
        <w:pStyle w:val="CMDOutput"/>
      </w:pPr>
    </w:p>
    <w:p w14:paraId="23D5A4AF" w14:textId="77777777" w:rsidR="00A47112" w:rsidRDefault="00A47112" w:rsidP="0016350D">
      <w:pPr>
        <w:pStyle w:val="CMDOutput"/>
      </w:pPr>
      <w:r>
        <w:t xml:space="preserve">          </w:t>
      </w:r>
      <w:r w:rsidRPr="00A47112">
        <w:rPr>
          <w:highlight w:val="yellow"/>
        </w:rPr>
        <w:t>OSPFv3 1 address-family ipv6</w:t>
      </w:r>
      <w:r>
        <w:t xml:space="preserve"> (router-id 1.1.1.1)</w:t>
      </w:r>
    </w:p>
    <w:p w14:paraId="561B9D5F" w14:textId="77777777" w:rsidR="00A47112" w:rsidRDefault="00A47112" w:rsidP="0016350D">
      <w:pPr>
        <w:pStyle w:val="CMDOutput"/>
      </w:pPr>
    </w:p>
    <w:p w14:paraId="7C713082" w14:textId="77777777" w:rsidR="00A47112" w:rsidRDefault="00A47112" w:rsidP="0016350D">
      <w:pPr>
        <w:pStyle w:val="CMDOutput"/>
      </w:pPr>
      <w:r>
        <w:t>Neighbor ID     Pri   State           Dead Time   Interface ID    Interface</w:t>
      </w:r>
    </w:p>
    <w:p w14:paraId="1D5ED3C1" w14:textId="77777777" w:rsidR="00A47112" w:rsidRDefault="00A47112" w:rsidP="0016350D">
      <w:pPr>
        <w:pStyle w:val="CMDOutput"/>
      </w:pPr>
      <w:r>
        <w:t>2.2.2.2           1   FULL/BDR        00:00:39    6               GigabitEthernet0/0/0</w:t>
      </w:r>
    </w:p>
    <w:p w14:paraId="59EE5593" w14:textId="77777777" w:rsidR="00A47112" w:rsidRDefault="00A47112" w:rsidP="0016350D">
      <w:pPr>
        <w:pStyle w:val="CMDOutput"/>
      </w:pPr>
      <w:r>
        <w:t>11.11.11.11       1   FULL/BDR        00:00:39    38              GigabitEthernet0/0/1</w:t>
      </w:r>
    </w:p>
    <w:p w14:paraId="20B32E91" w14:textId="0195F39E" w:rsidR="00FF679E" w:rsidRDefault="00FF679E" w:rsidP="00FF679E">
      <w:pPr>
        <w:pStyle w:val="SubStepAlpha"/>
        <w:spacing w:after="0"/>
      </w:pPr>
      <w:r>
        <w:t>The output shows four OSPFv3 neighbors</w:t>
      </w:r>
      <w:r w:rsidR="00722380">
        <w:t>:</w:t>
      </w:r>
      <w:r>
        <w:t xml:space="preserve"> </w:t>
      </w:r>
      <w:r w:rsidR="00722380">
        <w:t>t</w:t>
      </w:r>
      <w:r>
        <w:t>wo neighbors from IPv4 address family and two from IPv6 address family.</w:t>
      </w:r>
    </w:p>
    <w:p w14:paraId="5B889EEC" w14:textId="1FB49493" w:rsidR="00102367" w:rsidRDefault="00102367" w:rsidP="0016350D">
      <w:pPr>
        <w:pStyle w:val="ConfigWindow"/>
      </w:pPr>
      <w:r>
        <w:t>Close configuration window</w:t>
      </w:r>
    </w:p>
    <w:p w14:paraId="150E3D1B" w14:textId="70AFB0CA" w:rsidR="00F1182A" w:rsidRDefault="00F1182A" w:rsidP="00F1182A">
      <w:pPr>
        <w:pStyle w:val="Heading3"/>
      </w:pPr>
      <w:r>
        <w:t>Verify the IPv4 OSPFv3 routing table on R2.</w:t>
      </w:r>
    </w:p>
    <w:p w14:paraId="5E4AF2C6" w14:textId="12EB602A" w:rsidR="00F36F07" w:rsidRDefault="00A47112" w:rsidP="00A47112">
      <w:pPr>
        <w:pStyle w:val="SubStepAlpha"/>
        <w:spacing w:after="0"/>
      </w:pPr>
      <w:r>
        <w:t xml:space="preserve">Verify the </w:t>
      </w:r>
      <w:r w:rsidR="00485FED">
        <w:t>OSPFv3 IPv4 routing table on R2.</w:t>
      </w:r>
      <w:r w:rsidR="00813DBF" w:rsidRPr="00813DBF">
        <w:t xml:space="preserve"> </w:t>
      </w:r>
      <w:r w:rsidR="00813DBF">
        <w:t>Notice the default route, the intra–area, and inter–area OSPF routes are installed and received from 10.1.12.1, which is R1.</w:t>
      </w:r>
    </w:p>
    <w:p w14:paraId="6AD4F24A" w14:textId="39212584" w:rsidR="00102367" w:rsidRDefault="00102367" w:rsidP="0016350D">
      <w:pPr>
        <w:pStyle w:val="ConfigWindow"/>
      </w:pPr>
      <w:r>
        <w:t>Open configuration window</w:t>
      </w:r>
    </w:p>
    <w:p w14:paraId="7C507815" w14:textId="77777777" w:rsidR="00F36F07" w:rsidRDefault="00A47112" w:rsidP="00F36F07">
      <w:pPr>
        <w:pStyle w:val="CMD"/>
      </w:pPr>
      <w:r>
        <w:t>R2</w:t>
      </w:r>
      <w:r w:rsidR="00F36F07">
        <w:t xml:space="preserve"># </w:t>
      </w:r>
      <w:r w:rsidR="00F36F07" w:rsidRPr="00F36F07">
        <w:rPr>
          <w:b/>
        </w:rPr>
        <w:t xml:space="preserve">show ip route </w:t>
      </w:r>
      <w:r>
        <w:rPr>
          <w:b/>
        </w:rPr>
        <w:t>ospfv3</w:t>
      </w:r>
      <w:r w:rsidR="00093C98">
        <w:rPr>
          <w:b/>
        </w:rPr>
        <w:t xml:space="preserve"> | begin Gateway</w:t>
      </w:r>
    </w:p>
    <w:p w14:paraId="361BBBE2" w14:textId="77777777" w:rsidR="00485FED" w:rsidRDefault="00485FED" w:rsidP="0016350D">
      <w:pPr>
        <w:pStyle w:val="CMDOutput"/>
      </w:pPr>
      <w:r>
        <w:t>Gateway of last resort is 10.1.12.1 to network 0.0.0.0</w:t>
      </w:r>
    </w:p>
    <w:p w14:paraId="6103A97D" w14:textId="77777777" w:rsidR="00485FED" w:rsidRDefault="00485FED" w:rsidP="0016350D">
      <w:pPr>
        <w:pStyle w:val="CMDOutput"/>
      </w:pPr>
    </w:p>
    <w:p w14:paraId="6489F8D3" w14:textId="77777777" w:rsidR="00485FED" w:rsidRDefault="00485FED" w:rsidP="0016350D">
      <w:pPr>
        <w:pStyle w:val="CMDOutput"/>
      </w:pPr>
      <w:r w:rsidRPr="005F712F">
        <w:rPr>
          <w:highlight w:val="yellow"/>
        </w:rPr>
        <w:t>O*E</w:t>
      </w:r>
      <w:proofErr w:type="gramStart"/>
      <w:r w:rsidRPr="005F712F">
        <w:rPr>
          <w:highlight w:val="yellow"/>
        </w:rPr>
        <w:t>2  0.0.0.0</w:t>
      </w:r>
      <w:proofErr w:type="gramEnd"/>
      <w:r w:rsidRPr="005F712F">
        <w:rPr>
          <w:highlight w:val="yellow"/>
        </w:rPr>
        <w:t>/0</w:t>
      </w:r>
      <w:r>
        <w:t xml:space="preserve"> [110/1] via 10.1.12.1, 02:41:28, GigabitEthernet0/0/0</w:t>
      </w:r>
    </w:p>
    <w:p w14:paraId="1C1B9D62" w14:textId="77777777" w:rsidR="00485FED" w:rsidRDefault="00485FED" w:rsidP="0016350D">
      <w:pPr>
        <w:pStyle w:val="CMDOutput"/>
      </w:pPr>
      <w:r>
        <w:t xml:space="preserve">      10.0.0.0/8 is variably subnetted, 8 subnets, 2 masks</w:t>
      </w:r>
    </w:p>
    <w:p w14:paraId="6A716D33" w14:textId="77777777" w:rsidR="00485FED" w:rsidRDefault="00485FED" w:rsidP="0016350D">
      <w:pPr>
        <w:pStyle w:val="CMDOutput"/>
      </w:pPr>
      <w:r w:rsidRPr="005F712F">
        <w:rPr>
          <w:highlight w:val="yellow"/>
        </w:rPr>
        <w:t>O        10.1.1.</w:t>
      </w:r>
      <w:r w:rsidR="005F712F">
        <w:rPr>
          <w:highlight w:val="yellow"/>
        </w:rPr>
        <w:t>0</w:t>
      </w:r>
      <w:r w:rsidRPr="005F712F">
        <w:rPr>
          <w:highlight w:val="yellow"/>
        </w:rPr>
        <w:t>/</w:t>
      </w:r>
      <w:r w:rsidR="005F712F">
        <w:t>24</w:t>
      </w:r>
      <w:r>
        <w:t xml:space="preserve"> [110/1] via 10.1.12.1, 02:49:12, GigabitEthernet0/0/0</w:t>
      </w:r>
    </w:p>
    <w:p w14:paraId="1C772B00" w14:textId="77777777" w:rsidR="00485FED" w:rsidRDefault="00485FED" w:rsidP="0016350D">
      <w:pPr>
        <w:pStyle w:val="CMDOutput"/>
      </w:pPr>
      <w:r w:rsidRPr="005F712F">
        <w:rPr>
          <w:highlight w:val="yellow"/>
        </w:rPr>
        <w:t>O IA     10.1.11.0/24</w:t>
      </w:r>
      <w:r>
        <w:t xml:space="preserve"> [110/2] via 10.1.12.1, 02:44:58, GigabitEthernet0/0/0</w:t>
      </w:r>
    </w:p>
    <w:p w14:paraId="7956358F" w14:textId="77777777" w:rsidR="00586451" w:rsidRDefault="00586451" w:rsidP="00586451">
      <w:pPr>
        <w:pStyle w:val="SubStepAlpha"/>
        <w:spacing w:after="0"/>
      </w:pPr>
      <w:r>
        <w:t xml:space="preserve">From R2, ping the Loopback 0 </w:t>
      </w:r>
      <w:r w:rsidR="00BC0861">
        <w:t>address</w:t>
      </w:r>
      <w:r>
        <w:t xml:space="preserve"> on D1. The ping should be successful.</w:t>
      </w:r>
    </w:p>
    <w:p w14:paraId="7B519F1D" w14:textId="77777777" w:rsidR="00BB5ACD" w:rsidRPr="00BB5ACD" w:rsidRDefault="00BB5ACD" w:rsidP="0016350D">
      <w:pPr>
        <w:pStyle w:val="CMD"/>
      </w:pPr>
      <w:r w:rsidRPr="00BB5ACD">
        <w:t>R2#</w:t>
      </w:r>
      <w:r>
        <w:t xml:space="preserve"> </w:t>
      </w:r>
      <w:r w:rsidRPr="0016350D">
        <w:rPr>
          <w:b/>
          <w:bCs/>
        </w:rPr>
        <w:t>ping 209.165.201.1</w:t>
      </w:r>
    </w:p>
    <w:p w14:paraId="05521898" w14:textId="77777777" w:rsidR="00BB5ACD" w:rsidRPr="00BB5ACD" w:rsidRDefault="00BB5ACD" w:rsidP="0016350D">
      <w:pPr>
        <w:pStyle w:val="CMDOutput"/>
      </w:pPr>
      <w:r w:rsidRPr="00BB5ACD">
        <w:t>Type escape sequence to abort.</w:t>
      </w:r>
    </w:p>
    <w:p w14:paraId="398638D7" w14:textId="77777777" w:rsidR="00BB5ACD" w:rsidRPr="00BB5ACD" w:rsidRDefault="00BB5ACD" w:rsidP="0016350D">
      <w:pPr>
        <w:pStyle w:val="CMDOutput"/>
      </w:pPr>
      <w:r w:rsidRPr="00BB5ACD">
        <w:t>Sending 5, 100-byte ICMP Echos to 209.165.201.1, timeout is 2 seconds:</w:t>
      </w:r>
    </w:p>
    <w:p w14:paraId="6D3F5DBB" w14:textId="77777777" w:rsidR="00BB5ACD" w:rsidRPr="00BB5ACD" w:rsidRDefault="00BB5ACD" w:rsidP="0016350D">
      <w:pPr>
        <w:pStyle w:val="CMDOutput"/>
      </w:pPr>
      <w:r w:rsidRPr="00BB5ACD">
        <w:t>!!!!!</w:t>
      </w:r>
    </w:p>
    <w:p w14:paraId="32FBAFAB" w14:textId="77777777" w:rsidR="00BB5ACD" w:rsidRPr="00BB5ACD" w:rsidRDefault="00BB5ACD" w:rsidP="0016350D">
      <w:pPr>
        <w:pStyle w:val="CMDOutput"/>
      </w:pPr>
      <w:r w:rsidRPr="00BB5ACD">
        <w:t>Success rate is 100 percent (5/5), round-trip min/avg/max = 1/1/2 ms</w:t>
      </w:r>
    </w:p>
    <w:p w14:paraId="14112C26" w14:textId="77777777" w:rsidR="00F1182A" w:rsidRDefault="00F1182A" w:rsidP="00F1182A">
      <w:pPr>
        <w:pStyle w:val="Heading3"/>
      </w:pPr>
      <w:r>
        <w:t xml:space="preserve">Verify </w:t>
      </w:r>
      <w:r w:rsidR="00534261">
        <w:t>IPv6</w:t>
      </w:r>
      <w:r w:rsidR="00F744C6">
        <w:t xml:space="preserve"> </w:t>
      </w:r>
      <w:r w:rsidR="00534261">
        <w:t>OSPFv3 routing table on R2</w:t>
      </w:r>
      <w:r w:rsidR="00F744C6">
        <w:t>.</w:t>
      </w:r>
      <w:r>
        <w:t xml:space="preserve"> </w:t>
      </w:r>
    </w:p>
    <w:p w14:paraId="71D77429" w14:textId="217DC84A" w:rsidR="00F1182A" w:rsidRDefault="00F1182A" w:rsidP="00534261">
      <w:pPr>
        <w:pStyle w:val="SubStepAlpha"/>
        <w:spacing w:after="0"/>
      </w:pPr>
      <w:r>
        <w:t>Verify the OSPFv3 IPv4 routing table on R2.</w:t>
      </w:r>
      <w:r w:rsidR="00813DBF" w:rsidRPr="00813DBF">
        <w:t xml:space="preserve"> </w:t>
      </w:r>
      <w:r w:rsidR="00813DBF">
        <w:t>Notice the default route, the intra–area, and inter–area OSPF routes are installed and received from fe80::12:1, which is R1.</w:t>
      </w:r>
    </w:p>
    <w:p w14:paraId="7190383C" w14:textId="77777777" w:rsidR="00C53877" w:rsidRPr="0016350D" w:rsidRDefault="00C53877" w:rsidP="0016350D">
      <w:pPr>
        <w:pStyle w:val="CMD"/>
        <w:rPr>
          <w:b/>
          <w:bCs/>
        </w:rPr>
      </w:pPr>
      <w:r w:rsidRPr="00C53877">
        <w:t>R2#</w:t>
      </w:r>
      <w:r>
        <w:t xml:space="preserve"> </w:t>
      </w:r>
      <w:r w:rsidRPr="0016350D">
        <w:rPr>
          <w:b/>
          <w:bCs/>
        </w:rPr>
        <w:t>show ipv6 route ospf</w:t>
      </w:r>
    </w:p>
    <w:p w14:paraId="44CA5301" w14:textId="77777777" w:rsidR="00C53877" w:rsidRPr="00C53877" w:rsidRDefault="00C53877" w:rsidP="0016350D">
      <w:pPr>
        <w:pStyle w:val="CMDOutput"/>
      </w:pPr>
      <w:r>
        <w:t>&lt; some output omitted  &gt;</w:t>
      </w:r>
    </w:p>
    <w:p w14:paraId="20DF14EC" w14:textId="77777777" w:rsidR="00C53877" w:rsidRPr="00C53877" w:rsidRDefault="00C53877" w:rsidP="0016350D">
      <w:pPr>
        <w:pStyle w:val="CMDOutput"/>
      </w:pPr>
      <w:r w:rsidRPr="00F744C6">
        <w:rPr>
          <w:highlight w:val="yellow"/>
        </w:rPr>
        <w:lastRenderedPageBreak/>
        <w:t>OE2 ::/0 [110/1], tag 1</w:t>
      </w:r>
    </w:p>
    <w:p w14:paraId="2932671F" w14:textId="77777777" w:rsidR="00C53877" w:rsidRPr="00C53877" w:rsidRDefault="00C53877" w:rsidP="0016350D">
      <w:pPr>
        <w:pStyle w:val="CMDOutput"/>
      </w:pPr>
      <w:r w:rsidRPr="00C53877">
        <w:t xml:space="preserve">     via FE80::12:1, GigabitEthernet0/0/0</w:t>
      </w:r>
    </w:p>
    <w:p w14:paraId="0DAACB62" w14:textId="77777777" w:rsidR="00C53877" w:rsidRPr="00C53877" w:rsidRDefault="00C53877" w:rsidP="0016350D">
      <w:pPr>
        <w:pStyle w:val="CMDOutput"/>
      </w:pPr>
      <w:r w:rsidRPr="00166501">
        <w:rPr>
          <w:highlight w:val="yellow"/>
        </w:rPr>
        <w:t>O   2001:DB8:ACAD:1::/64</w:t>
      </w:r>
      <w:r w:rsidRPr="00C53877">
        <w:t xml:space="preserve"> [110/2]</w:t>
      </w:r>
    </w:p>
    <w:p w14:paraId="6C492E23" w14:textId="77777777" w:rsidR="00C53877" w:rsidRPr="00C53877" w:rsidRDefault="00C53877" w:rsidP="0016350D">
      <w:pPr>
        <w:pStyle w:val="CMDOutput"/>
      </w:pPr>
      <w:r w:rsidRPr="00C53877">
        <w:t xml:space="preserve">     via FE80::12:1, GigabitEthernet0/0/0</w:t>
      </w:r>
    </w:p>
    <w:p w14:paraId="4E7BF61E" w14:textId="77777777" w:rsidR="00C53877" w:rsidRPr="00C53877" w:rsidRDefault="00C53877" w:rsidP="0016350D">
      <w:pPr>
        <w:pStyle w:val="CMDOutput"/>
      </w:pPr>
      <w:r w:rsidRPr="00166501">
        <w:rPr>
          <w:highlight w:val="yellow"/>
        </w:rPr>
        <w:t>OI  2001:DB8:ACAD:11::/64</w:t>
      </w:r>
      <w:r w:rsidRPr="00C53877">
        <w:t xml:space="preserve"> [110/2]</w:t>
      </w:r>
    </w:p>
    <w:p w14:paraId="049DAB0D" w14:textId="77777777" w:rsidR="00C53877" w:rsidRPr="00C53877" w:rsidRDefault="00C53877" w:rsidP="0016350D">
      <w:pPr>
        <w:pStyle w:val="CMDOutput"/>
      </w:pPr>
      <w:r w:rsidRPr="00C53877">
        <w:t xml:space="preserve">     via FE80::12:1, GigabitEthernet0/0/0</w:t>
      </w:r>
    </w:p>
    <w:p w14:paraId="1B4B95AA" w14:textId="639C9431" w:rsidR="00F1182A" w:rsidRDefault="00F1182A" w:rsidP="00A050B5">
      <w:pPr>
        <w:pStyle w:val="SubStepAlpha"/>
        <w:spacing w:after="0"/>
      </w:pPr>
      <w:r>
        <w:t xml:space="preserve">From R2, ping the </w:t>
      </w:r>
      <w:r w:rsidR="00D9144F">
        <w:t xml:space="preserve">IPv6 </w:t>
      </w:r>
      <w:r>
        <w:t xml:space="preserve">Loopback 0 </w:t>
      </w:r>
      <w:r w:rsidR="00D9144F">
        <w:t>address</w:t>
      </w:r>
      <w:r>
        <w:t xml:space="preserve"> on D1. The ping should be successful</w:t>
      </w:r>
      <w:r w:rsidR="00813DBF">
        <w:t>.</w:t>
      </w:r>
    </w:p>
    <w:p w14:paraId="3DB94C70" w14:textId="77777777" w:rsidR="00BA391F" w:rsidRPr="0016350D" w:rsidRDefault="00F1182A" w:rsidP="0016350D">
      <w:pPr>
        <w:pStyle w:val="CMD"/>
        <w:rPr>
          <w:b/>
          <w:bCs/>
        </w:rPr>
      </w:pPr>
      <w:r w:rsidRPr="00BB5ACD">
        <w:t>R2#</w:t>
      </w:r>
      <w:r>
        <w:t xml:space="preserve"> </w:t>
      </w:r>
      <w:r w:rsidR="00BA391F" w:rsidRPr="0016350D">
        <w:rPr>
          <w:b/>
          <w:bCs/>
        </w:rPr>
        <w:t>ping 2001:db8:209:165:201::1</w:t>
      </w:r>
    </w:p>
    <w:p w14:paraId="08B62894" w14:textId="77777777" w:rsidR="00BA391F" w:rsidRPr="00F93938" w:rsidRDefault="00BA391F" w:rsidP="0016350D">
      <w:pPr>
        <w:pStyle w:val="CMDOutput"/>
      </w:pPr>
      <w:r w:rsidRPr="00F93938">
        <w:t>Type escape sequence to abort.</w:t>
      </w:r>
    </w:p>
    <w:p w14:paraId="4F3F589B" w14:textId="77777777" w:rsidR="00BA391F" w:rsidRPr="00F93938" w:rsidRDefault="00BA391F" w:rsidP="0016350D">
      <w:pPr>
        <w:pStyle w:val="CMDOutput"/>
      </w:pPr>
      <w:r w:rsidRPr="00F93938">
        <w:t>Sending 5, 100-byte ICMP Echos to 2001:DB8:209:165:201::1, timeout is 2 seconds:</w:t>
      </w:r>
    </w:p>
    <w:p w14:paraId="4C371DE8" w14:textId="77777777" w:rsidR="00BA391F" w:rsidRPr="00F93938" w:rsidRDefault="00BA391F" w:rsidP="0016350D">
      <w:pPr>
        <w:pStyle w:val="CMDOutput"/>
      </w:pPr>
      <w:r w:rsidRPr="00F93938">
        <w:t>!!!!!</w:t>
      </w:r>
    </w:p>
    <w:p w14:paraId="798320D3" w14:textId="77777777" w:rsidR="00BA391F" w:rsidRPr="00F93938" w:rsidRDefault="00BA391F" w:rsidP="0016350D">
      <w:pPr>
        <w:pStyle w:val="CMDOutput"/>
      </w:pPr>
      <w:r w:rsidRPr="00F93938">
        <w:t>Success rate is 100 percent (5/5), round-trip min/avg/max = 1/1/3 ms</w:t>
      </w:r>
    </w:p>
    <w:p w14:paraId="2DB6688D" w14:textId="14083F59" w:rsidR="00FC054D" w:rsidRDefault="00813DBF" w:rsidP="00FC054D">
      <w:pPr>
        <w:pStyle w:val="SubStepAlpha"/>
        <w:spacing w:after="0"/>
      </w:pPr>
      <w:r>
        <w:t>The output for the ping in the previous step and this step confirm</w:t>
      </w:r>
      <w:r w:rsidR="0016350D">
        <w:t>s</w:t>
      </w:r>
      <w:r>
        <w:t xml:space="preserve"> that R2 has learned OSPFv3 routes for IPv4 and IPv6, including a default route for IPv4 and IPv6. The output also confirms R2 can ping the Loopback 0 address from both IPv4 and IPv6.</w:t>
      </w:r>
    </w:p>
    <w:p w14:paraId="26706111" w14:textId="21B75A5A" w:rsidR="0078142D" w:rsidRPr="00FC054D" w:rsidRDefault="0078142D" w:rsidP="0016350D">
      <w:pPr>
        <w:pStyle w:val="ConfigWindow"/>
      </w:pPr>
      <w:r>
        <w:t>Close configuration window</w:t>
      </w:r>
    </w:p>
    <w:p w14:paraId="49D5A5EA" w14:textId="2169D26A" w:rsidR="0056680D" w:rsidRDefault="0056680D" w:rsidP="0056680D">
      <w:pPr>
        <w:pStyle w:val="Heading2"/>
      </w:pPr>
      <w:r>
        <w:t xml:space="preserve">Verify EIGRP </w:t>
      </w:r>
      <w:r w:rsidR="007A5906">
        <w:t>N</w:t>
      </w:r>
      <w:r>
        <w:t xml:space="preserve">eighborships and </w:t>
      </w:r>
      <w:r w:rsidR="007A5906">
        <w:t>R</w:t>
      </w:r>
      <w:r>
        <w:t>outing for IPv4 and IPv6</w:t>
      </w:r>
    </w:p>
    <w:p w14:paraId="244AE0CB" w14:textId="77777777" w:rsidR="00A04424" w:rsidRPr="00E572E2" w:rsidRDefault="00A04424" w:rsidP="0016350D">
      <w:pPr>
        <w:pStyle w:val="BodyTextL25"/>
      </w:pPr>
      <w:r>
        <w:t>In this part, you will verify that EIGRP has established neighbor relationships and routing for IPv4 and IPv6.</w:t>
      </w:r>
    </w:p>
    <w:p w14:paraId="679E9CF7" w14:textId="73B9FB84" w:rsidR="0056680D" w:rsidRDefault="0056680D" w:rsidP="0056680D">
      <w:pPr>
        <w:pStyle w:val="Heading3"/>
        <w:numPr>
          <w:ilvl w:val="2"/>
          <w:numId w:val="20"/>
        </w:numPr>
      </w:pPr>
      <w:r>
        <w:t xml:space="preserve">Verify EIGRP </w:t>
      </w:r>
      <w:r w:rsidR="00A04424">
        <w:t xml:space="preserve">for IPv4 </w:t>
      </w:r>
      <w:r>
        <w:t>neighborships on R3.</w:t>
      </w:r>
    </w:p>
    <w:p w14:paraId="4AF8AC09" w14:textId="40F2F8B1" w:rsidR="00031DD5" w:rsidRDefault="00031DD5" w:rsidP="0016350D">
      <w:pPr>
        <w:pStyle w:val="BodyTextL25"/>
        <w:spacing w:after="0"/>
      </w:pPr>
      <w:r>
        <w:t>Issue the command to verify EIGRP has two IPv4 neighbors, as shown.</w:t>
      </w:r>
    </w:p>
    <w:p w14:paraId="41DFE432" w14:textId="5166A806" w:rsidR="0078142D" w:rsidRDefault="0078142D" w:rsidP="0016350D">
      <w:pPr>
        <w:pStyle w:val="ConfigWindow"/>
      </w:pPr>
      <w:r>
        <w:t>Open configuration window</w:t>
      </w:r>
    </w:p>
    <w:p w14:paraId="40ECBC39" w14:textId="77777777" w:rsidR="00031DD5" w:rsidRPr="00031DD5" w:rsidRDefault="00031DD5" w:rsidP="00031DD5">
      <w:pPr>
        <w:pStyle w:val="CMD"/>
      </w:pPr>
      <w:r w:rsidRPr="00031DD5">
        <w:t xml:space="preserve">R3# </w:t>
      </w:r>
      <w:r w:rsidRPr="00031DD5">
        <w:rPr>
          <w:b/>
        </w:rPr>
        <w:t xml:space="preserve">show </w:t>
      </w:r>
      <w:proofErr w:type="spellStart"/>
      <w:r w:rsidRPr="00031DD5">
        <w:rPr>
          <w:b/>
        </w:rPr>
        <w:t>ip</w:t>
      </w:r>
      <w:proofErr w:type="spellEnd"/>
      <w:r w:rsidRPr="00031DD5">
        <w:rPr>
          <w:b/>
        </w:rPr>
        <w:t xml:space="preserve"> </w:t>
      </w:r>
      <w:proofErr w:type="spellStart"/>
      <w:r w:rsidRPr="00031DD5">
        <w:rPr>
          <w:b/>
        </w:rPr>
        <w:t>eigrp</w:t>
      </w:r>
      <w:proofErr w:type="spellEnd"/>
      <w:r w:rsidRPr="00031DD5">
        <w:rPr>
          <w:b/>
        </w:rPr>
        <w:t xml:space="preserve"> neighbors</w:t>
      </w:r>
    </w:p>
    <w:p w14:paraId="54FDA036" w14:textId="77777777" w:rsidR="00031DD5" w:rsidRPr="00031DD5" w:rsidRDefault="00031DD5" w:rsidP="0016350D">
      <w:pPr>
        <w:pStyle w:val="CMDOutput"/>
      </w:pPr>
      <w:r w:rsidRPr="00031DD5">
        <w:t>EIGRP-IPv4 VR(</w:t>
      </w:r>
      <w:r w:rsidRPr="00031DD5">
        <w:rPr>
          <w:highlight w:val="yellow"/>
        </w:rPr>
        <w:t xml:space="preserve">CISCO) Address-Family Neighbors for </w:t>
      </w:r>
      <w:proofErr w:type="gramStart"/>
      <w:r w:rsidRPr="00031DD5">
        <w:rPr>
          <w:highlight w:val="yellow"/>
        </w:rPr>
        <w:t>AS(</w:t>
      </w:r>
      <w:proofErr w:type="gramEnd"/>
      <w:r w:rsidRPr="00031DD5">
        <w:rPr>
          <w:highlight w:val="yellow"/>
        </w:rPr>
        <w:t>64512)</w:t>
      </w:r>
    </w:p>
    <w:p w14:paraId="20F818BA" w14:textId="77777777" w:rsidR="00031DD5" w:rsidRPr="00031DD5" w:rsidRDefault="00031DD5" w:rsidP="0016350D">
      <w:pPr>
        <w:pStyle w:val="CMDOutput"/>
      </w:pPr>
      <w:r w:rsidRPr="00031DD5">
        <w:t>H   Address                 Interface              Hold Uptime   SRTT   RTO  QSeq</w:t>
      </w:r>
    </w:p>
    <w:p w14:paraId="68D95AA1" w14:textId="77777777" w:rsidR="00031DD5" w:rsidRPr="00031DD5" w:rsidRDefault="00031DD5" w:rsidP="0016350D">
      <w:pPr>
        <w:pStyle w:val="CMDOutput"/>
      </w:pPr>
      <w:r w:rsidRPr="00031DD5">
        <w:t xml:space="preserve">                                                   (sec)         (ms)       CntNum</w:t>
      </w:r>
    </w:p>
    <w:p w14:paraId="7576C221" w14:textId="77777777" w:rsidR="00031DD5" w:rsidRPr="00031DD5" w:rsidRDefault="00031DD5" w:rsidP="0016350D">
      <w:pPr>
        <w:pStyle w:val="CMDOutput"/>
      </w:pPr>
      <w:r w:rsidRPr="00031DD5">
        <w:t xml:space="preserve">1   </w:t>
      </w:r>
      <w:r w:rsidRPr="00A258F8">
        <w:rPr>
          <w:highlight w:val="yellow"/>
        </w:rPr>
        <w:t>10.1.32.2               Gi0/0/1</w:t>
      </w:r>
      <w:r w:rsidRPr="00031DD5">
        <w:t xml:space="preserve">                  10 20:13:56    3   100  013</w:t>
      </w:r>
    </w:p>
    <w:p w14:paraId="68025E8D" w14:textId="77777777" w:rsidR="0056680D" w:rsidRDefault="00031DD5" w:rsidP="0016350D">
      <w:pPr>
        <w:pStyle w:val="CMDOutput"/>
      </w:pPr>
      <w:r w:rsidRPr="00031DD5">
        <w:t xml:space="preserve">0   </w:t>
      </w:r>
      <w:r w:rsidRPr="00A258F8">
        <w:rPr>
          <w:highlight w:val="yellow"/>
        </w:rPr>
        <w:t>10.1.23.2               Gi0/0/0</w:t>
      </w:r>
      <w:r w:rsidRPr="00031DD5">
        <w:t xml:space="preserve">                  13 20:31:08    1   100  019</w:t>
      </w:r>
    </w:p>
    <w:p w14:paraId="111E441F" w14:textId="77777777" w:rsidR="00031DD5" w:rsidRDefault="00031DD5" w:rsidP="0016350D">
      <w:pPr>
        <w:pStyle w:val="BodyTextL25"/>
      </w:pPr>
      <w:r>
        <w:t>Notice the two IPv4 neighbors, 10.1.23.2 and 10.1.32.2.</w:t>
      </w:r>
    </w:p>
    <w:p w14:paraId="5128058B" w14:textId="6AA89585" w:rsidR="0056680D" w:rsidRDefault="0056680D" w:rsidP="0056680D">
      <w:pPr>
        <w:pStyle w:val="Heading3"/>
      </w:pPr>
      <w:r>
        <w:t xml:space="preserve">Verify the </w:t>
      </w:r>
      <w:r w:rsidR="00031DD5">
        <w:t>EIGRP</w:t>
      </w:r>
      <w:r w:rsidR="00A04424">
        <w:t xml:space="preserve"> for IPv6</w:t>
      </w:r>
      <w:r w:rsidR="00031DD5">
        <w:t xml:space="preserve"> neighborships on R3</w:t>
      </w:r>
      <w:r>
        <w:t xml:space="preserve">. </w:t>
      </w:r>
    </w:p>
    <w:p w14:paraId="07698CC0" w14:textId="77777777" w:rsidR="00BF7482" w:rsidRDefault="00BF7482" w:rsidP="0016350D">
      <w:pPr>
        <w:pStyle w:val="BodyTextL25"/>
      </w:pPr>
      <w:r>
        <w:t xml:space="preserve">Issue the command to verify EIGRP has two IPv6 neighbors, as shown. </w:t>
      </w:r>
    </w:p>
    <w:p w14:paraId="774960C3" w14:textId="77777777" w:rsidR="00A435C0" w:rsidRPr="00A435C0" w:rsidRDefault="00A435C0" w:rsidP="00A050B5">
      <w:pPr>
        <w:pStyle w:val="CMD"/>
      </w:pPr>
      <w:r w:rsidRPr="00A435C0">
        <w:t xml:space="preserve">R3# </w:t>
      </w:r>
      <w:r w:rsidRPr="0016350D">
        <w:rPr>
          <w:b/>
          <w:bCs/>
        </w:rPr>
        <w:t>show ipv6 eigrp neighbors</w:t>
      </w:r>
    </w:p>
    <w:p w14:paraId="55120FD3" w14:textId="77777777" w:rsidR="00A435C0" w:rsidRPr="00A435C0" w:rsidRDefault="00A435C0" w:rsidP="0016350D">
      <w:pPr>
        <w:pStyle w:val="CMDOutput"/>
      </w:pPr>
      <w:r w:rsidRPr="00A435C0">
        <w:t>EIGRP-IPv6 VR(CISCO) Address-Family Neighbors for AS(64512)</w:t>
      </w:r>
    </w:p>
    <w:p w14:paraId="30F5FC94" w14:textId="77777777" w:rsidR="00A435C0" w:rsidRPr="00A435C0" w:rsidRDefault="00A435C0" w:rsidP="0016350D">
      <w:pPr>
        <w:pStyle w:val="CMDOutput"/>
      </w:pPr>
      <w:r w:rsidRPr="00A435C0">
        <w:t>H   Address                 Interface              Hold Uptime   SRTT   RTO  QSeq</w:t>
      </w:r>
    </w:p>
    <w:p w14:paraId="67E774F5" w14:textId="77777777" w:rsidR="00A435C0" w:rsidRPr="00A435C0" w:rsidRDefault="00A435C0" w:rsidP="0016350D">
      <w:pPr>
        <w:pStyle w:val="CMDOutput"/>
      </w:pPr>
      <w:r w:rsidRPr="00A435C0">
        <w:t xml:space="preserve">                                                   (sec)         (ms)       CntNum</w:t>
      </w:r>
    </w:p>
    <w:p w14:paraId="357EC7E0" w14:textId="77777777" w:rsidR="00A435C0" w:rsidRPr="00A435C0" w:rsidRDefault="00A435C0" w:rsidP="0016350D">
      <w:pPr>
        <w:pStyle w:val="CMDOutput"/>
      </w:pPr>
      <w:r w:rsidRPr="00A435C0">
        <w:t>1   Link-local address:     Gi0/0/1                  13 20:13:20    3   100  09</w:t>
      </w:r>
    </w:p>
    <w:p w14:paraId="5BC6B34A" w14:textId="77777777" w:rsidR="00A435C0" w:rsidRPr="00A435C0" w:rsidRDefault="00A435C0" w:rsidP="0016350D">
      <w:pPr>
        <w:pStyle w:val="CMDOutput"/>
      </w:pPr>
      <w:r w:rsidRPr="00A435C0">
        <w:t xml:space="preserve">    </w:t>
      </w:r>
      <w:r w:rsidRPr="00A258F8">
        <w:rPr>
          <w:highlight w:val="yellow"/>
        </w:rPr>
        <w:t>FE80::32:2</w:t>
      </w:r>
    </w:p>
    <w:p w14:paraId="70D912B2" w14:textId="77777777" w:rsidR="00A435C0" w:rsidRPr="00A435C0" w:rsidRDefault="00A435C0" w:rsidP="0016350D">
      <w:pPr>
        <w:pStyle w:val="CMDOutput"/>
      </w:pPr>
      <w:r w:rsidRPr="00A435C0">
        <w:t>0   Link-local address:     Gi0/0/0                  11 20:32:08    1   100  019</w:t>
      </w:r>
    </w:p>
    <w:p w14:paraId="52AF1752" w14:textId="77777777" w:rsidR="00A435C0" w:rsidRPr="00A435C0" w:rsidRDefault="00A435C0" w:rsidP="0016350D">
      <w:pPr>
        <w:pStyle w:val="CMDOutput"/>
      </w:pPr>
      <w:r w:rsidRPr="00A435C0">
        <w:t xml:space="preserve">    </w:t>
      </w:r>
      <w:r w:rsidRPr="00A258F8">
        <w:rPr>
          <w:highlight w:val="yellow"/>
        </w:rPr>
        <w:t>FE80::23:2</w:t>
      </w:r>
    </w:p>
    <w:p w14:paraId="08C422F4" w14:textId="246F84B1" w:rsidR="0056680D" w:rsidRDefault="0056680D" w:rsidP="0016350D">
      <w:pPr>
        <w:pStyle w:val="BodyTextL25"/>
        <w:spacing w:after="0"/>
      </w:pPr>
      <w:r>
        <w:t xml:space="preserve">Notice the </w:t>
      </w:r>
      <w:r w:rsidR="00503A2C">
        <w:t xml:space="preserve">two IPv6 neighbors, </w:t>
      </w:r>
      <w:r w:rsidR="007A5906">
        <w:t>fe80</w:t>
      </w:r>
      <w:r w:rsidR="00503A2C">
        <w:t xml:space="preserve">::23:2 and </w:t>
      </w:r>
      <w:r w:rsidR="007A5906">
        <w:t>fe80</w:t>
      </w:r>
      <w:r w:rsidR="00503A2C">
        <w:t>::32:2.</w:t>
      </w:r>
    </w:p>
    <w:p w14:paraId="5A14A9F4" w14:textId="5014785A" w:rsidR="0078142D" w:rsidRDefault="0078142D" w:rsidP="0016350D">
      <w:pPr>
        <w:pStyle w:val="ConfigWindow"/>
      </w:pPr>
      <w:r>
        <w:t>Close configuration window</w:t>
      </w:r>
    </w:p>
    <w:p w14:paraId="677DAC5A" w14:textId="6E30291B" w:rsidR="0056680D" w:rsidRDefault="00503A2C" w:rsidP="0056680D">
      <w:pPr>
        <w:pStyle w:val="Heading3"/>
      </w:pPr>
      <w:r>
        <w:t xml:space="preserve">Verify EIGRP </w:t>
      </w:r>
      <w:r w:rsidR="00A04424">
        <w:t xml:space="preserve">for IPv4 </w:t>
      </w:r>
      <w:r w:rsidR="0056680D">
        <w:t>routing table on R2.</w:t>
      </w:r>
    </w:p>
    <w:p w14:paraId="5B49DDFF" w14:textId="121BA9C1" w:rsidR="0056680D" w:rsidRDefault="00484CC7" w:rsidP="0016350D">
      <w:pPr>
        <w:pStyle w:val="BodyTextL25"/>
        <w:spacing w:after="0"/>
      </w:pPr>
      <w:r>
        <w:t xml:space="preserve">Issue the command to display </w:t>
      </w:r>
      <w:r w:rsidR="0056680D">
        <w:t xml:space="preserve">the </w:t>
      </w:r>
      <w:r w:rsidR="00503A2C">
        <w:t xml:space="preserve">EIGRP IPv4 </w:t>
      </w:r>
      <w:r>
        <w:t>routing table on R2, as shown.</w:t>
      </w:r>
    </w:p>
    <w:p w14:paraId="4A4BFCDF" w14:textId="04BC8D3D" w:rsidR="0078142D" w:rsidRDefault="0078142D" w:rsidP="0016350D">
      <w:pPr>
        <w:pStyle w:val="ConfigWindow"/>
      </w:pPr>
      <w:r>
        <w:t>Open configuration window</w:t>
      </w:r>
    </w:p>
    <w:p w14:paraId="3BD66FA8" w14:textId="77777777" w:rsidR="00BE3187" w:rsidRPr="002F3CF8" w:rsidRDefault="00BE3187" w:rsidP="0016350D">
      <w:pPr>
        <w:pStyle w:val="CMD"/>
      </w:pPr>
      <w:r w:rsidRPr="00BE3187">
        <w:t xml:space="preserve">R2# </w:t>
      </w:r>
      <w:r w:rsidRPr="0016350D">
        <w:rPr>
          <w:b/>
          <w:bCs/>
        </w:rPr>
        <w:t>show ip route eigrp | begin 10.0</w:t>
      </w:r>
    </w:p>
    <w:p w14:paraId="2C8648B7" w14:textId="77777777" w:rsidR="00BE3187" w:rsidRPr="00BE3187" w:rsidRDefault="00BE3187" w:rsidP="0016350D">
      <w:pPr>
        <w:pStyle w:val="CMDOutput"/>
      </w:pPr>
      <w:r w:rsidRPr="00BE3187">
        <w:t xml:space="preserve">      10.0.0.0/8 is variably subnetted, 8 subnets, 2 masks</w:t>
      </w:r>
    </w:p>
    <w:p w14:paraId="36A04F4D" w14:textId="77777777" w:rsidR="00BE3187" w:rsidRPr="00BE3187" w:rsidRDefault="00BE3187" w:rsidP="0016350D">
      <w:pPr>
        <w:pStyle w:val="CMDOutput"/>
      </w:pPr>
      <w:r w:rsidRPr="00A258F8">
        <w:rPr>
          <w:highlight w:val="yellow"/>
        </w:rPr>
        <w:lastRenderedPageBreak/>
        <w:t>D        10.1.32.0/24 [90/15360] via 10.1.23.3, 20:35:38, GigabitEthernet0/0/1</w:t>
      </w:r>
    </w:p>
    <w:p w14:paraId="3F0F0701" w14:textId="77777777" w:rsidR="00BE3187" w:rsidRPr="00BE3187" w:rsidRDefault="00BE3187" w:rsidP="0016350D">
      <w:pPr>
        <w:pStyle w:val="CMDOutput"/>
      </w:pPr>
      <w:r w:rsidRPr="00A258F8">
        <w:rPr>
          <w:highlight w:val="yellow"/>
        </w:rPr>
        <w:t>D        10.3.3.0/24 [90/10880] via 10.1.23.3, 20:44:06, GigabitEthernet0/0/1</w:t>
      </w:r>
    </w:p>
    <w:p w14:paraId="3E8C7686" w14:textId="77777777" w:rsidR="00BE3187" w:rsidRPr="00BE3187" w:rsidRDefault="00BE3187" w:rsidP="0016350D">
      <w:pPr>
        <w:pStyle w:val="CMDOutput"/>
      </w:pPr>
      <w:r w:rsidRPr="00BE3187">
        <w:t xml:space="preserve">      198.51.100.0/25 is subnetted, 1 subnets</w:t>
      </w:r>
    </w:p>
    <w:p w14:paraId="30D512E1" w14:textId="1CB50489" w:rsidR="00BE3187" w:rsidRDefault="00BE3187" w:rsidP="0016350D">
      <w:pPr>
        <w:pStyle w:val="CMDOutput"/>
      </w:pPr>
      <w:r w:rsidRPr="00A258F8">
        <w:rPr>
          <w:highlight w:val="yellow"/>
        </w:rPr>
        <w:t>D        198.51.100.0 [90/16000] via 10.1.23.3, 20:29:04, GigabitEthernet0/0/1</w:t>
      </w:r>
    </w:p>
    <w:p w14:paraId="79421BA6" w14:textId="677BB9F5" w:rsidR="0056680D" w:rsidRDefault="0056680D" w:rsidP="0016350D">
      <w:pPr>
        <w:pStyle w:val="BodyTextL25"/>
      </w:pPr>
      <w:r>
        <w:t xml:space="preserve">Notice </w:t>
      </w:r>
      <w:r w:rsidR="002F3CF8">
        <w:t>three internal EIGRP routes from 10.1.23.3,</w:t>
      </w:r>
      <w:r w:rsidR="007A5906">
        <w:t xml:space="preserve"> which is</w:t>
      </w:r>
      <w:r w:rsidR="002F3CF8">
        <w:t xml:space="preserve"> R3</w:t>
      </w:r>
      <w:r>
        <w:t>.</w:t>
      </w:r>
    </w:p>
    <w:p w14:paraId="782BAE4E" w14:textId="1099E311" w:rsidR="002F3CF8" w:rsidRDefault="002F3CF8" w:rsidP="002F3CF8">
      <w:pPr>
        <w:pStyle w:val="Heading3"/>
      </w:pPr>
      <w:r>
        <w:t>Verify EIGRP</w:t>
      </w:r>
      <w:r w:rsidR="00A04424">
        <w:t xml:space="preserve"> for IPv6</w:t>
      </w:r>
      <w:r>
        <w:t xml:space="preserve"> routing table on R2. </w:t>
      </w:r>
    </w:p>
    <w:p w14:paraId="3ECAE20B" w14:textId="77777777" w:rsidR="002F3CF8" w:rsidRDefault="002F3CF8" w:rsidP="0016350D">
      <w:pPr>
        <w:pStyle w:val="BodyTextL25"/>
      </w:pPr>
      <w:r>
        <w:t xml:space="preserve">Issue the command to display the IPv6 EIGRP </w:t>
      </w:r>
      <w:r w:rsidR="00484CC7">
        <w:t>routing table on R2, as shown</w:t>
      </w:r>
      <w:r w:rsidR="00235157">
        <w:t>.</w:t>
      </w:r>
    </w:p>
    <w:p w14:paraId="084E95A5" w14:textId="77777777" w:rsidR="00484CC7" w:rsidRPr="00484CC7" w:rsidRDefault="00484CC7" w:rsidP="0016350D">
      <w:pPr>
        <w:pStyle w:val="CMD"/>
      </w:pPr>
      <w:r w:rsidRPr="00484CC7">
        <w:t xml:space="preserve">R2# </w:t>
      </w:r>
      <w:r w:rsidRPr="0016350D">
        <w:rPr>
          <w:b/>
          <w:bCs/>
        </w:rPr>
        <w:t>show ipv6 route eigrp | begin 2001</w:t>
      </w:r>
    </w:p>
    <w:p w14:paraId="49CF7FA8" w14:textId="77777777" w:rsidR="00484CC7" w:rsidRPr="00484CC7" w:rsidRDefault="00484CC7" w:rsidP="0016350D">
      <w:pPr>
        <w:pStyle w:val="CMDOutput"/>
      </w:pPr>
      <w:r w:rsidRPr="00484CC7">
        <w:rPr>
          <w:highlight w:val="yellow"/>
        </w:rPr>
        <w:t>D   2001:DB8:198:51:100::/80</w:t>
      </w:r>
      <w:r w:rsidRPr="00484CC7">
        <w:t xml:space="preserve"> [90/16000]</w:t>
      </w:r>
    </w:p>
    <w:p w14:paraId="38612A05" w14:textId="77777777" w:rsidR="00484CC7" w:rsidRPr="00484CC7" w:rsidRDefault="00484CC7" w:rsidP="0016350D">
      <w:pPr>
        <w:pStyle w:val="CMDOutput"/>
      </w:pPr>
      <w:r w:rsidRPr="00484CC7">
        <w:t xml:space="preserve">     via FE80::23:3, GigabitEthernet0/0/1</w:t>
      </w:r>
    </w:p>
    <w:p w14:paraId="0295E16E" w14:textId="77777777" w:rsidR="00484CC7" w:rsidRPr="00484CC7" w:rsidRDefault="00484CC7" w:rsidP="0016350D">
      <w:pPr>
        <w:pStyle w:val="CMDOutput"/>
      </w:pPr>
      <w:r w:rsidRPr="00484CC7">
        <w:rPr>
          <w:highlight w:val="yellow"/>
        </w:rPr>
        <w:t>D   2001:DB8:ACAD:3::/64</w:t>
      </w:r>
      <w:r w:rsidRPr="00484CC7">
        <w:t xml:space="preserve"> [90/10880]</w:t>
      </w:r>
    </w:p>
    <w:p w14:paraId="4AF5E3BF" w14:textId="77777777" w:rsidR="00484CC7" w:rsidRPr="00484CC7" w:rsidRDefault="00484CC7" w:rsidP="0016350D">
      <w:pPr>
        <w:pStyle w:val="CMDOutput"/>
      </w:pPr>
      <w:r w:rsidRPr="00484CC7">
        <w:t xml:space="preserve">     via FE80::23:3, GigabitEthernet0/0/1</w:t>
      </w:r>
    </w:p>
    <w:p w14:paraId="562EE55D" w14:textId="77777777" w:rsidR="00484CC7" w:rsidRPr="00484CC7" w:rsidRDefault="00484CC7" w:rsidP="0016350D">
      <w:pPr>
        <w:pStyle w:val="CMDOutput"/>
      </w:pPr>
      <w:r w:rsidRPr="00484CC7">
        <w:rPr>
          <w:highlight w:val="yellow"/>
        </w:rPr>
        <w:t>D   2001:DB8:ACAD:32::/64</w:t>
      </w:r>
      <w:r w:rsidRPr="00484CC7">
        <w:t xml:space="preserve"> [90/15360]</w:t>
      </w:r>
    </w:p>
    <w:p w14:paraId="12E07A91" w14:textId="390EACD4" w:rsidR="002F3CF8" w:rsidRDefault="00484CC7" w:rsidP="0016350D">
      <w:pPr>
        <w:pStyle w:val="CMDOutput"/>
      </w:pPr>
      <w:r w:rsidRPr="00484CC7">
        <w:t xml:space="preserve">     via FE80::23:3, GigabitEthernet0/0/1</w:t>
      </w:r>
    </w:p>
    <w:p w14:paraId="48CACBC4" w14:textId="77777777" w:rsidR="000C073F" w:rsidRDefault="00FC054D" w:rsidP="0016350D">
      <w:pPr>
        <w:pStyle w:val="BodyTextL25"/>
      </w:pPr>
      <w:r>
        <w:t>The output above confirms R2 has learned EIGRP routes for IPv4 and IPv6</w:t>
      </w:r>
      <w:r w:rsidR="007A5906">
        <w:t>.</w:t>
      </w:r>
    </w:p>
    <w:p w14:paraId="26F7F5CC" w14:textId="0C83B5D3" w:rsidR="004B6E24" w:rsidRPr="004C0909" w:rsidRDefault="000850C5" w:rsidP="004B6E24">
      <w:pPr>
        <w:pStyle w:val="Heading2"/>
      </w:pPr>
      <w:r>
        <w:t xml:space="preserve">Configure Redistribution </w:t>
      </w:r>
      <w:r w:rsidR="007A5906">
        <w:t>f</w:t>
      </w:r>
      <w:r>
        <w:t>rom OSPF</w:t>
      </w:r>
      <w:r w:rsidR="0049096A">
        <w:t>v3</w:t>
      </w:r>
      <w:r>
        <w:t xml:space="preserve"> to EIGRP</w:t>
      </w:r>
    </w:p>
    <w:p w14:paraId="119D538D" w14:textId="128F73D4" w:rsidR="000850C5" w:rsidRDefault="007A5906" w:rsidP="0016350D">
      <w:pPr>
        <w:pStyle w:val="BodyTextL25"/>
      </w:pPr>
      <w:r>
        <w:t xml:space="preserve">Recall </w:t>
      </w:r>
      <w:r w:rsidR="00F70779">
        <w:t xml:space="preserve">that every protocol provides a seed metric at the time of redistribution. </w:t>
      </w:r>
      <w:r w:rsidR="00A6570E">
        <w:t xml:space="preserve">By default, </w:t>
      </w:r>
      <w:r w:rsidR="00B55B2D">
        <w:t xml:space="preserve">when </w:t>
      </w:r>
      <w:r w:rsidR="00CA4981">
        <w:t xml:space="preserve">source protocols, such as, OSPF, RIP, </w:t>
      </w:r>
      <w:r w:rsidR="007617D0">
        <w:t xml:space="preserve">and </w:t>
      </w:r>
      <w:r w:rsidR="00CA4981">
        <w:t>IS-IS</w:t>
      </w:r>
      <w:r w:rsidR="007617D0">
        <w:t>,</w:t>
      </w:r>
      <w:r w:rsidR="00CA4981">
        <w:t xml:space="preserve"> </w:t>
      </w:r>
      <w:r w:rsidR="00B55B2D">
        <w:t xml:space="preserve">are </w:t>
      </w:r>
      <w:r w:rsidR="00CA4981">
        <w:t xml:space="preserve">redistributed into </w:t>
      </w:r>
      <w:r w:rsidR="00A6570E">
        <w:t>EIGRP</w:t>
      </w:r>
      <w:r w:rsidR="00B55B2D">
        <w:t>, they</w:t>
      </w:r>
      <w:r w:rsidR="00A6570E">
        <w:t xml:space="preserve"> are given an administrative distance of 170 and a seed metric of infinity</w:t>
      </w:r>
      <w:r w:rsidR="00B55B2D">
        <w:t>. This</w:t>
      </w:r>
      <w:r w:rsidR="00A6570E">
        <w:t xml:space="preserve"> prevents the installation of </w:t>
      </w:r>
      <w:r w:rsidR="00CA4981">
        <w:t xml:space="preserve">the redistributed routes into the EIGRP topology table. </w:t>
      </w:r>
      <w:r w:rsidR="000850C5">
        <w:t xml:space="preserve">The seed metric can be set using the </w:t>
      </w:r>
      <w:r w:rsidR="000850C5" w:rsidRPr="000850C5">
        <w:rPr>
          <w:b/>
        </w:rPr>
        <w:t>redistribute</w:t>
      </w:r>
      <w:r w:rsidR="000850C5">
        <w:rPr>
          <w:b/>
        </w:rPr>
        <w:t xml:space="preserve"> </w:t>
      </w:r>
      <w:r w:rsidR="000850C5" w:rsidRPr="000850C5">
        <w:t>or</w:t>
      </w:r>
      <w:r w:rsidR="000850C5">
        <w:t xml:space="preserve"> </w:t>
      </w:r>
      <w:r w:rsidR="000850C5" w:rsidRPr="000850C5">
        <w:rPr>
          <w:b/>
        </w:rPr>
        <w:t>default-metric</w:t>
      </w:r>
      <w:r w:rsidR="000850C5">
        <w:t xml:space="preserve"> command. Additionally, when using a route map</w:t>
      </w:r>
      <w:r w:rsidR="00443DD9">
        <w:t>,</w:t>
      </w:r>
      <w:r w:rsidR="000850C5">
        <w:t xml:space="preserve"> the seed metric can be configured using the </w:t>
      </w:r>
      <w:r w:rsidR="000850C5" w:rsidRPr="000850C5">
        <w:rPr>
          <w:b/>
        </w:rPr>
        <w:t>set metric</w:t>
      </w:r>
      <w:r w:rsidR="000850C5">
        <w:t xml:space="preserve"> option.</w:t>
      </w:r>
    </w:p>
    <w:p w14:paraId="5B9B03CA" w14:textId="245B5483" w:rsidR="000571E0" w:rsidRDefault="00DC00CF" w:rsidP="0016350D">
      <w:pPr>
        <w:pStyle w:val="BodyTextL25"/>
      </w:pPr>
      <w:r>
        <w:t>For IPv4</w:t>
      </w:r>
      <w:r w:rsidR="00443DD9">
        <w:t>,</w:t>
      </w:r>
      <w:r>
        <w:t xml:space="preserve"> </w:t>
      </w:r>
      <w:r w:rsidR="00C8402D">
        <w:t>you</w:t>
      </w:r>
      <w:r>
        <w:t xml:space="preserve"> will set the seed metric using the </w:t>
      </w:r>
      <w:r w:rsidRPr="00DC00CF">
        <w:rPr>
          <w:b/>
        </w:rPr>
        <w:t>redistribute</w:t>
      </w:r>
      <w:r>
        <w:t xml:space="preserve"> command</w:t>
      </w:r>
      <w:r w:rsidR="00A82554">
        <w:t xml:space="preserve"> and the </w:t>
      </w:r>
      <w:r w:rsidR="00A82554" w:rsidRPr="00A82554">
        <w:rPr>
          <w:b/>
        </w:rPr>
        <w:t>default-metric</w:t>
      </w:r>
      <w:r w:rsidR="00A82554">
        <w:t xml:space="preserve"> command</w:t>
      </w:r>
      <w:r>
        <w:t>.</w:t>
      </w:r>
    </w:p>
    <w:p w14:paraId="64ED45BB" w14:textId="77777777" w:rsidR="00231DCA" w:rsidRDefault="00B87B79" w:rsidP="008402F2">
      <w:pPr>
        <w:pStyle w:val="Heading3"/>
      </w:pPr>
      <w:r>
        <w:t xml:space="preserve">Redistribute </w:t>
      </w:r>
      <w:r w:rsidR="000850C5">
        <w:t>OSPF</w:t>
      </w:r>
      <w:r w:rsidR="00DC00CF">
        <w:t>v3</w:t>
      </w:r>
      <w:r w:rsidR="000850C5">
        <w:t xml:space="preserve"> </w:t>
      </w:r>
      <w:r>
        <w:t>into EIGRP</w:t>
      </w:r>
      <w:r w:rsidR="008C4513">
        <w:t xml:space="preserve"> for IPv4</w:t>
      </w:r>
      <w:r>
        <w:t>.</w:t>
      </w:r>
    </w:p>
    <w:p w14:paraId="7D98FF9B" w14:textId="77777777" w:rsidR="00231DCA" w:rsidRDefault="00787363" w:rsidP="0016350D">
      <w:pPr>
        <w:pStyle w:val="BodyTextL25"/>
      </w:pPr>
      <w:r>
        <w:t xml:space="preserve">In this </w:t>
      </w:r>
      <w:r w:rsidR="00E725E2">
        <w:t>step</w:t>
      </w:r>
      <w:r>
        <w:t xml:space="preserve"> were going to the destination </w:t>
      </w:r>
      <w:r w:rsidR="00E725E2">
        <w:t xml:space="preserve">EIGRP </w:t>
      </w:r>
      <w:r>
        <w:t>AS 64512 to perform redistribution.</w:t>
      </w:r>
      <w:r w:rsidR="00E725E2">
        <w:t xml:space="preserve"> </w:t>
      </w:r>
      <w:r w:rsidR="00DC00CF">
        <w:t xml:space="preserve">Since EIGRP is using named mode the </w:t>
      </w:r>
      <w:r w:rsidR="00DC00CF" w:rsidRPr="00670C96">
        <w:rPr>
          <w:b/>
        </w:rPr>
        <w:t>redistribute</w:t>
      </w:r>
      <w:r w:rsidR="00DC00CF">
        <w:t xml:space="preserve"> command is entered in the address family topology configuration mode, as shown.</w:t>
      </w:r>
    </w:p>
    <w:p w14:paraId="7192D3FE" w14:textId="77777777" w:rsidR="00B87B79" w:rsidRPr="00787363" w:rsidRDefault="00DC00CF" w:rsidP="0016350D">
      <w:pPr>
        <w:pStyle w:val="CMDOutput"/>
      </w:pPr>
      <w:r>
        <w:t>R2</w:t>
      </w:r>
      <w:r w:rsidR="00B87B79" w:rsidRPr="00787363">
        <w:t xml:space="preserve">(config)# </w:t>
      </w:r>
      <w:r w:rsidR="00B87B79" w:rsidRPr="0016350D">
        <w:rPr>
          <w:b/>
          <w:bCs/>
        </w:rPr>
        <w:t xml:space="preserve">router eigrp </w:t>
      </w:r>
      <w:r w:rsidRPr="0016350D">
        <w:rPr>
          <w:b/>
          <w:bCs/>
        </w:rPr>
        <w:t>CISCO</w:t>
      </w:r>
    </w:p>
    <w:p w14:paraId="28DBACB0" w14:textId="77777777" w:rsidR="00B87B79" w:rsidRPr="00787363" w:rsidRDefault="00DC00CF" w:rsidP="0016350D">
      <w:pPr>
        <w:pStyle w:val="CMDOutput"/>
      </w:pPr>
      <w:r>
        <w:t>R2</w:t>
      </w:r>
      <w:r w:rsidR="00B87B79" w:rsidRPr="00787363">
        <w:t>(config-</w:t>
      </w:r>
      <w:proofErr w:type="gramStart"/>
      <w:r w:rsidR="00B87B79" w:rsidRPr="00787363">
        <w:t>router)#</w:t>
      </w:r>
      <w:proofErr w:type="gramEnd"/>
      <w:r w:rsidR="00B87B79" w:rsidRPr="00787363">
        <w:t xml:space="preserve"> </w:t>
      </w:r>
      <w:r w:rsidRPr="0016350D">
        <w:rPr>
          <w:b/>
          <w:bCs/>
        </w:rPr>
        <w:t>address-family ipv4 autonomous-system 64512</w:t>
      </w:r>
    </w:p>
    <w:p w14:paraId="0E7CA7B1" w14:textId="77777777" w:rsidR="00B87B79" w:rsidRDefault="00DC00CF" w:rsidP="0016350D">
      <w:pPr>
        <w:pStyle w:val="CMDOutput"/>
      </w:pPr>
      <w:r>
        <w:t>R2</w:t>
      </w:r>
      <w:r w:rsidR="00B87B79" w:rsidRPr="00787363">
        <w:t>(config-router</w:t>
      </w:r>
      <w:r>
        <w:t>-</w:t>
      </w:r>
      <w:proofErr w:type="gramStart"/>
      <w:r>
        <w:t>af</w:t>
      </w:r>
      <w:r w:rsidR="00B87B79" w:rsidRPr="00787363">
        <w:t>)#</w:t>
      </w:r>
      <w:proofErr w:type="gramEnd"/>
      <w:r w:rsidR="00B87B79" w:rsidRPr="00787363">
        <w:t xml:space="preserve"> </w:t>
      </w:r>
      <w:r w:rsidRPr="0016350D">
        <w:rPr>
          <w:b/>
          <w:bCs/>
        </w:rPr>
        <w:t>topology base</w:t>
      </w:r>
    </w:p>
    <w:p w14:paraId="5F39FD47" w14:textId="77777777" w:rsidR="00DC00CF" w:rsidRPr="00787363" w:rsidRDefault="00DC00CF" w:rsidP="0016350D">
      <w:pPr>
        <w:pStyle w:val="CMDOutput"/>
      </w:pPr>
      <w:r w:rsidRPr="00DC00CF">
        <w:t>R2(config-router-af-</w:t>
      </w:r>
      <w:proofErr w:type="gramStart"/>
      <w:r w:rsidRPr="00DC00CF">
        <w:t>topology)#</w:t>
      </w:r>
      <w:proofErr w:type="gramEnd"/>
      <w:r w:rsidRPr="00DC00CF">
        <w:t xml:space="preserve"> </w:t>
      </w:r>
      <w:r w:rsidRPr="0016350D">
        <w:rPr>
          <w:b/>
          <w:bCs/>
        </w:rPr>
        <w:t>redistribute ospfv3 1 metric 1000000 10 255 1 1500</w:t>
      </w:r>
    </w:p>
    <w:p w14:paraId="4EB66DAD" w14:textId="77777777" w:rsidR="00DC00CF" w:rsidRDefault="00DC00CF" w:rsidP="0016350D">
      <w:pPr>
        <w:pStyle w:val="CMDOutput"/>
      </w:pPr>
      <w:r w:rsidRPr="00DC00CF">
        <w:t>R2(config-router-af-</w:t>
      </w:r>
      <w:proofErr w:type="gramStart"/>
      <w:r w:rsidRPr="00DC00CF">
        <w:t>topology)#</w:t>
      </w:r>
      <w:proofErr w:type="gramEnd"/>
      <w:r>
        <w:t xml:space="preserve"> </w:t>
      </w:r>
      <w:r w:rsidRPr="0016350D">
        <w:rPr>
          <w:b/>
          <w:bCs/>
        </w:rPr>
        <w:t>end</w:t>
      </w:r>
    </w:p>
    <w:p w14:paraId="479A5A5E" w14:textId="6F87C9E6" w:rsidR="00B87B79" w:rsidRPr="00787363" w:rsidRDefault="0078142D" w:rsidP="0016350D">
      <w:pPr>
        <w:pStyle w:val="ConfigWindow"/>
      </w:pPr>
      <w:r>
        <w:t>close configuration window</w:t>
      </w:r>
    </w:p>
    <w:p w14:paraId="07899DCC" w14:textId="77777777" w:rsidR="00231DCA" w:rsidRDefault="00787363" w:rsidP="0016350D">
      <w:pPr>
        <w:pStyle w:val="Heading3"/>
        <w:spacing w:before="120"/>
      </w:pPr>
      <w:r>
        <w:t>On D</w:t>
      </w:r>
      <w:r w:rsidR="00DC00CF">
        <w:t>2</w:t>
      </w:r>
      <w:r w:rsidR="00A04424">
        <w:t>,</w:t>
      </w:r>
      <w:r w:rsidR="001A1730">
        <w:t xml:space="preserve"> v</w:t>
      </w:r>
      <w:r>
        <w:t>erify redistribution</w:t>
      </w:r>
      <w:r w:rsidR="00DC00CF">
        <w:t xml:space="preserve"> of OSPFv3</w:t>
      </w:r>
      <w:r>
        <w:t>.</w:t>
      </w:r>
    </w:p>
    <w:p w14:paraId="45773FD3" w14:textId="6F3709E2" w:rsidR="00231DCA" w:rsidRDefault="00787363" w:rsidP="0016350D">
      <w:pPr>
        <w:pStyle w:val="BodyTextL25"/>
        <w:spacing w:after="0"/>
      </w:pPr>
      <w:r>
        <w:t xml:space="preserve">Issue the </w:t>
      </w:r>
      <w:r w:rsidRPr="00787363">
        <w:rPr>
          <w:b/>
        </w:rPr>
        <w:t>show ip route eigrp</w:t>
      </w:r>
      <w:r w:rsidR="0090558C">
        <w:rPr>
          <w:b/>
        </w:rPr>
        <w:t xml:space="preserve"> </w:t>
      </w:r>
      <w:r w:rsidR="0090558C" w:rsidRPr="00E725E2">
        <w:t>on</w:t>
      </w:r>
      <w:r w:rsidR="0090558C">
        <w:rPr>
          <w:b/>
        </w:rPr>
        <w:t xml:space="preserve"> </w:t>
      </w:r>
      <w:r w:rsidR="001A1730">
        <w:t>D2</w:t>
      </w:r>
      <w:r>
        <w:t xml:space="preserve"> to see the external EIGRP routes </w:t>
      </w:r>
      <w:r w:rsidR="00E725E2">
        <w:t>from</w:t>
      </w:r>
      <w:r>
        <w:t xml:space="preserve"> </w:t>
      </w:r>
      <w:r w:rsidR="001A1730">
        <w:t>OSPFv3</w:t>
      </w:r>
      <w:r>
        <w:t>.</w:t>
      </w:r>
    </w:p>
    <w:p w14:paraId="2D832255" w14:textId="37D94251" w:rsidR="0078142D" w:rsidRDefault="0078142D" w:rsidP="0016350D">
      <w:pPr>
        <w:pStyle w:val="ConfigWindow"/>
      </w:pPr>
      <w:r>
        <w:t>Open configuration window</w:t>
      </w:r>
    </w:p>
    <w:p w14:paraId="0AD85BA5" w14:textId="77777777" w:rsidR="001A1730" w:rsidRPr="001A1730" w:rsidRDefault="001A1730" w:rsidP="0016350D">
      <w:pPr>
        <w:pStyle w:val="CMD"/>
      </w:pPr>
      <w:r w:rsidRPr="001A1730">
        <w:t xml:space="preserve">D2# </w:t>
      </w:r>
      <w:r w:rsidRPr="0016350D">
        <w:rPr>
          <w:b/>
          <w:bCs/>
          <w:highlight w:val="yellow"/>
        </w:rPr>
        <w:t>show ip route eigrp | begin Gateway</w:t>
      </w:r>
    </w:p>
    <w:p w14:paraId="29408230" w14:textId="77777777" w:rsidR="001A1730" w:rsidRPr="001A1730" w:rsidRDefault="001A1730" w:rsidP="0016350D">
      <w:pPr>
        <w:pStyle w:val="CMDOutput"/>
      </w:pPr>
      <w:r w:rsidRPr="001A1730">
        <w:t>Gateway of last resort is 10.1.32.3 to network 0.0.0.0</w:t>
      </w:r>
    </w:p>
    <w:p w14:paraId="2ACF3C96" w14:textId="77777777" w:rsidR="001A1730" w:rsidRPr="001A1730" w:rsidRDefault="001A1730" w:rsidP="0016350D">
      <w:pPr>
        <w:pStyle w:val="CMDOutput"/>
      </w:pPr>
    </w:p>
    <w:p w14:paraId="6B541577" w14:textId="77777777" w:rsidR="001A1730" w:rsidRPr="001A1730" w:rsidRDefault="001A1730" w:rsidP="0016350D">
      <w:pPr>
        <w:pStyle w:val="CMDOutput"/>
      </w:pPr>
      <w:r w:rsidRPr="001A1730">
        <w:rPr>
          <w:highlight w:val="yellow"/>
        </w:rPr>
        <w:t>D*EX  0.0.0.0/0</w:t>
      </w:r>
      <w:r w:rsidRPr="001A1730">
        <w:t xml:space="preserve"> [170/66560] via 10.1.32.3, 00:03:59, GigabitEthernet1/0/11</w:t>
      </w:r>
    </w:p>
    <w:p w14:paraId="13C8614E" w14:textId="77777777" w:rsidR="001A1730" w:rsidRPr="001A1730" w:rsidRDefault="001A1730" w:rsidP="0016350D">
      <w:pPr>
        <w:pStyle w:val="CMDOutput"/>
      </w:pPr>
      <w:r w:rsidRPr="001A1730">
        <w:t xml:space="preserve">      10.0.0.0/8 is variably subnetted, 7 subnets, 2 masks</w:t>
      </w:r>
    </w:p>
    <w:p w14:paraId="0949B68B" w14:textId="77777777" w:rsidR="001A1730" w:rsidRPr="001A1730" w:rsidRDefault="001A1730" w:rsidP="0016350D">
      <w:pPr>
        <w:pStyle w:val="CMDOutput"/>
      </w:pPr>
      <w:r w:rsidRPr="001A1730">
        <w:rPr>
          <w:highlight w:val="yellow"/>
        </w:rPr>
        <w:t>D EX     10.1.1.0/24</w:t>
      </w:r>
    </w:p>
    <w:p w14:paraId="6BECB7BA" w14:textId="77777777" w:rsidR="001A1730" w:rsidRPr="001A1730" w:rsidRDefault="001A1730" w:rsidP="0016350D">
      <w:pPr>
        <w:pStyle w:val="CMDOutput"/>
      </w:pPr>
      <w:r w:rsidRPr="001A1730">
        <w:t xml:space="preserve">           [170/66560] via 10.1.32.3, 00:03:59, GigabitEthernet1/0/11</w:t>
      </w:r>
    </w:p>
    <w:p w14:paraId="7351547A" w14:textId="77777777" w:rsidR="001A1730" w:rsidRPr="001A1730" w:rsidRDefault="001A1730" w:rsidP="0016350D">
      <w:pPr>
        <w:pStyle w:val="CMDOutput"/>
      </w:pPr>
      <w:r w:rsidRPr="001A1730">
        <w:rPr>
          <w:highlight w:val="yellow"/>
        </w:rPr>
        <w:t>D EX     10.1.11.0/24</w:t>
      </w:r>
    </w:p>
    <w:p w14:paraId="1222BA8B" w14:textId="77777777" w:rsidR="001A1730" w:rsidRPr="001A1730" w:rsidRDefault="001A1730" w:rsidP="0016350D">
      <w:pPr>
        <w:pStyle w:val="CMDOutput"/>
      </w:pPr>
      <w:r w:rsidRPr="001A1730">
        <w:t xml:space="preserve">           [170/66560] via 10.1.32.3, 00:03:59, GigabitEthernet1/0/11</w:t>
      </w:r>
    </w:p>
    <w:p w14:paraId="595B2177" w14:textId="77777777" w:rsidR="001A1730" w:rsidRPr="001A1730" w:rsidRDefault="001A1730" w:rsidP="0016350D">
      <w:pPr>
        <w:pStyle w:val="CMDOutput"/>
      </w:pPr>
      <w:r w:rsidRPr="001A1730">
        <w:rPr>
          <w:highlight w:val="yellow"/>
        </w:rPr>
        <w:t>D EX     10.1.12.0/24</w:t>
      </w:r>
    </w:p>
    <w:p w14:paraId="181FAA33" w14:textId="77777777" w:rsidR="001A1730" w:rsidRPr="001A1730" w:rsidRDefault="001A1730" w:rsidP="0016350D">
      <w:pPr>
        <w:pStyle w:val="CMDOutput"/>
      </w:pPr>
      <w:r w:rsidRPr="001A1730">
        <w:lastRenderedPageBreak/>
        <w:t xml:space="preserve">           [170/66560] via 10.1.32.3, 00:03:59, GigabitEthernet1/0/11</w:t>
      </w:r>
    </w:p>
    <w:p w14:paraId="11D12372" w14:textId="77777777" w:rsidR="001A1730" w:rsidRPr="001A1730" w:rsidRDefault="001A1730" w:rsidP="0016350D">
      <w:pPr>
        <w:pStyle w:val="CMDOutput"/>
      </w:pPr>
      <w:r w:rsidRPr="001A1730">
        <w:t>D        10.1.23.0/24</w:t>
      </w:r>
    </w:p>
    <w:p w14:paraId="1F4999BE" w14:textId="77777777" w:rsidR="001A1730" w:rsidRPr="001A1730" w:rsidRDefault="001A1730" w:rsidP="0016350D">
      <w:pPr>
        <w:pStyle w:val="CMDOutput"/>
      </w:pPr>
      <w:r w:rsidRPr="001A1730">
        <w:t xml:space="preserve">           [90/15360] via 10.1.32.3, 21:20:07, GigabitEthernet1/0/11</w:t>
      </w:r>
    </w:p>
    <w:p w14:paraId="659BD2E1" w14:textId="77777777" w:rsidR="001A1730" w:rsidRPr="001A1730" w:rsidRDefault="001A1730" w:rsidP="0016350D">
      <w:pPr>
        <w:pStyle w:val="CMDOutput"/>
      </w:pPr>
      <w:r w:rsidRPr="001A1730">
        <w:t>D        10.3.3.0/24 [90/10880] via 10.1.32.3, 21:20:07, GigabitEthernet1/0/11</w:t>
      </w:r>
    </w:p>
    <w:p w14:paraId="25F5FF2C" w14:textId="475961A2" w:rsidR="001A1730" w:rsidRDefault="0078142D" w:rsidP="0016350D">
      <w:pPr>
        <w:pStyle w:val="ConfigWindow"/>
      </w:pPr>
      <w:r>
        <w:t>close configuration window</w:t>
      </w:r>
    </w:p>
    <w:p w14:paraId="694AF101" w14:textId="4B035F0A" w:rsidR="00103D36" w:rsidRDefault="0090558C" w:rsidP="0016350D">
      <w:pPr>
        <w:pStyle w:val="BodyTextL25"/>
        <w:spacing w:before="0"/>
      </w:pPr>
      <w:r>
        <w:t>Notice the</w:t>
      </w:r>
      <w:r w:rsidR="001A1730">
        <w:t xml:space="preserve"> gateway of last resort has been set and D2 has learned four </w:t>
      </w:r>
      <w:r>
        <w:t xml:space="preserve">external EIGRP routes </w:t>
      </w:r>
      <w:r w:rsidR="001A1730">
        <w:t>which</w:t>
      </w:r>
      <w:r>
        <w:t xml:space="preserve"> originated from </w:t>
      </w:r>
      <w:r w:rsidR="001A1730">
        <w:t>OSPFv3</w:t>
      </w:r>
      <w:r>
        <w:t>.</w:t>
      </w:r>
      <w:r w:rsidR="001A1730">
        <w:t xml:space="preserve"> The OSPFv3 routes are imported into EIGRP as external, D EX routes with an administrative distance of 170, which are higher than the internal EIGRP routes of 90</w:t>
      </w:r>
      <w:r w:rsidR="008C4513">
        <w:t>.</w:t>
      </w:r>
    </w:p>
    <w:p w14:paraId="7B0CB223" w14:textId="77777777" w:rsidR="00E725E2" w:rsidRDefault="00E725E2" w:rsidP="00E725E2">
      <w:pPr>
        <w:pStyle w:val="Heading3"/>
      </w:pPr>
      <w:r>
        <w:t xml:space="preserve">Redistribute </w:t>
      </w:r>
      <w:r w:rsidR="008C4513">
        <w:t>OSPFv3 into EIGRP for IPv6.</w:t>
      </w:r>
    </w:p>
    <w:p w14:paraId="311AF5CE" w14:textId="7EC6622E" w:rsidR="00603C52" w:rsidRDefault="008C4513" w:rsidP="0016350D">
      <w:pPr>
        <w:pStyle w:val="BodyTextL25"/>
        <w:spacing w:after="0"/>
      </w:pPr>
      <w:r>
        <w:t>Again</w:t>
      </w:r>
      <w:r w:rsidR="00617809">
        <w:t>,</w:t>
      </w:r>
      <w:r w:rsidR="00E725E2">
        <w:t xml:space="preserve"> </w:t>
      </w:r>
      <w:r w:rsidR="00B55B2D">
        <w:t>go to the destination protocol to</w:t>
      </w:r>
      <w:r w:rsidR="00E725E2">
        <w:t xml:space="preserve"> perform redistribution.</w:t>
      </w:r>
      <w:r>
        <w:t xml:space="preserve"> In this example </w:t>
      </w:r>
      <w:r w:rsidR="00C8402D">
        <w:t>you</w:t>
      </w:r>
      <w:r>
        <w:t xml:space="preserve"> will set the seed metric using the </w:t>
      </w:r>
      <w:r w:rsidRPr="008C4513">
        <w:rPr>
          <w:b/>
        </w:rPr>
        <w:t>default-metric</w:t>
      </w:r>
      <w:r>
        <w:t xml:space="preserve"> command.</w:t>
      </w:r>
      <w:r w:rsidR="00E725E2">
        <w:t xml:space="preserve"> </w:t>
      </w:r>
      <w:r w:rsidR="00F1683B">
        <w:t>Both commands are configured in the IPv6 address-family topology base, as shown.</w:t>
      </w:r>
    </w:p>
    <w:p w14:paraId="6AE47AE1" w14:textId="0CDCF8C2" w:rsidR="00F946EB" w:rsidRDefault="00F946EB" w:rsidP="0016350D">
      <w:pPr>
        <w:pStyle w:val="ConfigWindow"/>
      </w:pPr>
      <w:r>
        <w:t>Open configuration window</w:t>
      </w:r>
    </w:p>
    <w:p w14:paraId="7254BADF" w14:textId="77777777" w:rsidR="008C4513" w:rsidRPr="00787363" w:rsidRDefault="008C4513" w:rsidP="0016350D">
      <w:pPr>
        <w:pStyle w:val="CMD"/>
      </w:pPr>
      <w:r>
        <w:t>R2</w:t>
      </w:r>
      <w:r w:rsidRPr="00787363">
        <w:t xml:space="preserve">(config)# </w:t>
      </w:r>
      <w:r w:rsidRPr="0016350D">
        <w:rPr>
          <w:b/>
          <w:bCs/>
        </w:rPr>
        <w:t>router eigrp CISCO</w:t>
      </w:r>
    </w:p>
    <w:p w14:paraId="3791F173" w14:textId="77777777" w:rsidR="008C4513" w:rsidRPr="00787363" w:rsidRDefault="008C4513" w:rsidP="0016350D">
      <w:pPr>
        <w:pStyle w:val="CMD"/>
      </w:pPr>
      <w:r>
        <w:t>R2</w:t>
      </w:r>
      <w:r w:rsidRPr="00787363">
        <w:t xml:space="preserve">(config-router)# </w:t>
      </w:r>
      <w:r w:rsidR="00A8154D" w:rsidRPr="0016350D">
        <w:rPr>
          <w:b/>
          <w:bCs/>
        </w:rPr>
        <w:t>address-family ipv6</w:t>
      </w:r>
      <w:r w:rsidRPr="0016350D">
        <w:rPr>
          <w:b/>
          <w:bCs/>
        </w:rPr>
        <w:t xml:space="preserve"> autonomous-system 64512</w:t>
      </w:r>
    </w:p>
    <w:p w14:paraId="74E8AD1A" w14:textId="77777777" w:rsidR="008C4513" w:rsidRDefault="008C4513" w:rsidP="0016350D">
      <w:pPr>
        <w:pStyle w:val="CMD"/>
      </w:pPr>
      <w:r>
        <w:t>R2</w:t>
      </w:r>
      <w:r w:rsidRPr="00787363">
        <w:t>(config-router</w:t>
      </w:r>
      <w:r>
        <w:t>-af</w:t>
      </w:r>
      <w:r w:rsidRPr="00787363">
        <w:t xml:space="preserve">)# </w:t>
      </w:r>
      <w:r w:rsidRPr="0016350D">
        <w:rPr>
          <w:b/>
          <w:bCs/>
        </w:rPr>
        <w:t>topology base</w:t>
      </w:r>
    </w:p>
    <w:p w14:paraId="1D45C6F8" w14:textId="77777777" w:rsidR="008C4513" w:rsidRDefault="008C4513" w:rsidP="0016350D">
      <w:pPr>
        <w:pStyle w:val="CMD"/>
      </w:pPr>
      <w:r w:rsidRPr="00DC00CF">
        <w:t xml:space="preserve">R2(config-router-af-topology)# </w:t>
      </w:r>
      <w:r w:rsidRPr="0016350D">
        <w:rPr>
          <w:b/>
          <w:bCs/>
        </w:rPr>
        <w:t>default</w:t>
      </w:r>
      <w:r w:rsidR="00F1683B" w:rsidRPr="0016350D">
        <w:rPr>
          <w:b/>
          <w:bCs/>
        </w:rPr>
        <w:t>-</w:t>
      </w:r>
      <w:r w:rsidRPr="0016350D">
        <w:rPr>
          <w:b/>
          <w:bCs/>
        </w:rPr>
        <w:t>metric 1000000 10 255 1 1500</w:t>
      </w:r>
    </w:p>
    <w:p w14:paraId="18EEC9C6" w14:textId="1BB18150" w:rsidR="00F1683B" w:rsidRDefault="008C4513" w:rsidP="00A050B5">
      <w:pPr>
        <w:pStyle w:val="CMD"/>
        <w:rPr>
          <w:b/>
          <w:bCs/>
        </w:rPr>
      </w:pPr>
      <w:r w:rsidRPr="00DC00CF">
        <w:t>R2(config-router-</w:t>
      </w:r>
      <w:proofErr w:type="spellStart"/>
      <w:r w:rsidRPr="00DC00CF">
        <w:t>af</w:t>
      </w:r>
      <w:proofErr w:type="spellEnd"/>
      <w:r w:rsidRPr="00DC00CF">
        <w:t>-</w:t>
      </w:r>
      <w:proofErr w:type="gramStart"/>
      <w:r w:rsidRPr="00DC00CF">
        <w:t>topology)#</w:t>
      </w:r>
      <w:proofErr w:type="gramEnd"/>
      <w:r w:rsidR="00F1683B">
        <w:t xml:space="preserve"> </w:t>
      </w:r>
      <w:r w:rsidR="00F1683B" w:rsidRPr="0016350D">
        <w:rPr>
          <w:b/>
          <w:bCs/>
        </w:rPr>
        <w:t xml:space="preserve">redistribute </w:t>
      </w:r>
      <w:proofErr w:type="spellStart"/>
      <w:r w:rsidR="00F1683B" w:rsidRPr="0016350D">
        <w:rPr>
          <w:b/>
          <w:bCs/>
        </w:rPr>
        <w:t>ospf</w:t>
      </w:r>
      <w:proofErr w:type="spellEnd"/>
      <w:r w:rsidRPr="0016350D">
        <w:rPr>
          <w:b/>
          <w:bCs/>
        </w:rPr>
        <w:t xml:space="preserve"> 1</w:t>
      </w:r>
    </w:p>
    <w:p w14:paraId="1BBF74D1" w14:textId="77777777" w:rsidR="00A050B5" w:rsidRDefault="00A050B5" w:rsidP="0016350D">
      <w:pPr>
        <w:pStyle w:val="BodyTextL25"/>
      </w:pPr>
      <w:r w:rsidRPr="0016350D">
        <w:rPr>
          <w:b/>
          <w:bCs/>
        </w:rPr>
        <w:t>Note</w:t>
      </w:r>
      <w:r>
        <w:t>: Do not leave AF topology configuration mode.</w:t>
      </w:r>
    </w:p>
    <w:p w14:paraId="340FC096" w14:textId="19AA256D" w:rsidR="008A165F" w:rsidRDefault="00475281" w:rsidP="0016350D">
      <w:pPr>
        <w:pStyle w:val="BodyTextL25"/>
      </w:pPr>
      <w:r>
        <w:t>In the example above</w:t>
      </w:r>
      <w:r w:rsidR="0037520C">
        <w:t>,</w:t>
      </w:r>
      <w:r>
        <w:t xml:space="preserve"> the seed metric was </w:t>
      </w:r>
      <w:r w:rsidR="00EF03F7">
        <w:t xml:space="preserve">set using the </w:t>
      </w:r>
      <w:r w:rsidR="00EF03F7" w:rsidRPr="008A165F">
        <w:rPr>
          <w:b/>
        </w:rPr>
        <w:t>default-metric</w:t>
      </w:r>
      <w:r w:rsidR="00EF03F7">
        <w:t xml:space="preserve"> command</w:t>
      </w:r>
      <w:r>
        <w:t xml:space="preserve">. </w:t>
      </w:r>
    </w:p>
    <w:p w14:paraId="75935D69" w14:textId="1C09761D" w:rsidR="00B363DC" w:rsidRDefault="008A165F" w:rsidP="0016350D">
      <w:pPr>
        <w:pStyle w:val="BodyTextL25"/>
      </w:pPr>
      <w:r>
        <w:t xml:space="preserve">Notice </w:t>
      </w:r>
      <w:r w:rsidR="00475281">
        <w:t xml:space="preserve">the </w:t>
      </w:r>
      <w:r w:rsidR="00475281" w:rsidRPr="00F84F6C">
        <w:rPr>
          <w:b/>
        </w:rPr>
        <w:t>include-connected</w:t>
      </w:r>
      <w:r w:rsidR="00EF03F7">
        <w:t xml:space="preserve"> option was not configured using the </w:t>
      </w:r>
      <w:r w:rsidR="00EF03F7" w:rsidRPr="00EF03F7">
        <w:rPr>
          <w:b/>
        </w:rPr>
        <w:t>redistribute</w:t>
      </w:r>
      <w:r w:rsidR="00EF03F7">
        <w:t xml:space="preserve"> </w:t>
      </w:r>
      <w:r w:rsidR="00EF03F7" w:rsidRPr="008A165F">
        <w:rPr>
          <w:b/>
        </w:rPr>
        <w:t>ospf 1</w:t>
      </w:r>
      <w:r w:rsidR="00EF03F7">
        <w:t xml:space="preserve"> command.</w:t>
      </w:r>
      <w:r w:rsidR="00A050B5">
        <w:t xml:space="preserve"> </w:t>
      </w:r>
      <w:r>
        <w:t xml:space="preserve">The </w:t>
      </w:r>
      <w:r w:rsidRPr="008A165F">
        <w:rPr>
          <w:b/>
        </w:rPr>
        <w:t>include-connected</w:t>
      </w:r>
      <w:r>
        <w:t xml:space="preserve"> command must be set for OSPFv3 IPv6 connected interface on R2,</w:t>
      </w:r>
      <w:r w:rsidR="00803FED">
        <w:t xml:space="preserve"> in our example,</w:t>
      </w:r>
      <w:r>
        <w:t xml:space="preserve"> 2001:db</w:t>
      </w:r>
      <w:proofErr w:type="gramStart"/>
      <w:r>
        <w:t>8:acad</w:t>
      </w:r>
      <w:proofErr w:type="gramEnd"/>
      <w:r>
        <w:t xml:space="preserve">:12::/64 to be redistributed into EIGRP. </w:t>
      </w:r>
      <w:r w:rsidR="00B363DC">
        <w:t xml:space="preserve">With IPv4, connected interfaces are automatically advertised into the routing protocol for connected interfaces the source protocol is advertising. </w:t>
      </w:r>
      <w:r w:rsidR="00722380">
        <w:t>F</w:t>
      </w:r>
      <w:r w:rsidR="00B363DC">
        <w:t>or IPv</w:t>
      </w:r>
      <w:r w:rsidR="00803FED">
        <w:t>6</w:t>
      </w:r>
      <w:r w:rsidR="00722380">
        <w:t>,</w:t>
      </w:r>
      <w:r w:rsidR="00B363DC">
        <w:t xml:space="preserve"> the administrator decides </w:t>
      </w:r>
      <w:r w:rsidR="00803FED">
        <w:t>whether the connected subnets are included into redistribution.</w:t>
      </w:r>
    </w:p>
    <w:p w14:paraId="317385CC" w14:textId="77777777" w:rsidR="008A165F" w:rsidRPr="00475281" w:rsidRDefault="00B363DC" w:rsidP="0016350D">
      <w:pPr>
        <w:pStyle w:val="BodyTextL25"/>
      </w:pPr>
      <w:r>
        <w:t xml:space="preserve">Also notice under the EIGRP IPv6 address family, it is not possible to specify OSPFv3 as the source protocol for redistribution. Instead the </w:t>
      </w:r>
      <w:r w:rsidRPr="00B363DC">
        <w:rPr>
          <w:b/>
        </w:rPr>
        <w:t>ospf</w:t>
      </w:r>
      <w:r>
        <w:t xml:space="preserve"> keyword automatically assumes OSPFv3 since the command is entered under the IPv6 address family.</w:t>
      </w:r>
    </w:p>
    <w:p w14:paraId="37E0B84E" w14:textId="77777777" w:rsidR="00B12318" w:rsidRDefault="00F93F40" w:rsidP="00B12318">
      <w:pPr>
        <w:pStyle w:val="Heading3"/>
      </w:pPr>
      <w:r>
        <w:t>On D2</w:t>
      </w:r>
      <w:r w:rsidR="00B12318">
        <w:t xml:space="preserve"> Verify </w:t>
      </w:r>
      <w:r>
        <w:t>OSPFv3 redistribution for IPv6.</w:t>
      </w:r>
    </w:p>
    <w:p w14:paraId="430B4FF8" w14:textId="4E7D48D2" w:rsidR="00B12318" w:rsidRDefault="00B12318" w:rsidP="0016350D">
      <w:pPr>
        <w:pStyle w:val="BodyTextL25"/>
        <w:spacing w:after="0"/>
      </w:pPr>
      <w:r>
        <w:t>Issue the</w:t>
      </w:r>
      <w:r w:rsidR="00F93F40">
        <w:t xml:space="preserve"> command to view the IPv6 routing table for EIGRP.</w:t>
      </w:r>
    </w:p>
    <w:p w14:paraId="375F92A1" w14:textId="6C1F0671" w:rsidR="00F946EB" w:rsidRDefault="00F946EB" w:rsidP="0016350D">
      <w:pPr>
        <w:pStyle w:val="ConfigWindow"/>
      </w:pPr>
      <w:r>
        <w:t>Open configuration window</w:t>
      </w:r>
    </w:p>
    <w:p w14:paraId="2407A973" w14:textId="77777777" w:rsidR="00B12318" w:rsidRDefault="008A165F" w:rsidP="0016350D">
      <w:pPr>
        <w:pStyle w:val="CMD"/>
      </w:pPr>
      <w:r>
        <w:t>D2</w:t>
      </w:r>
      <w:r w:rsidR="00B12318" w:rsidRPr="00B12318">
        <w:t xml:space="preserve"># </w:t>
      </w:r>
      <w:r w:rsidR="00B12318" w:rsidRPr="0016350D">
        <w:rPr>
          <w:b/>
          <w:bCs/>
        </w:rPr>
        <w:t>show ip</w:t>
      </w:r>
      <w:r w:rsidR="00F93F40" w:rsidRPr="0016350D">
        <w:rPr>
          <w:b/>
          <w:bCs/>
        </w:rPr>
        <w:t>v6 route eigrp</w:t>
      </w:r>
      <w:r w:rsidR="00A050B5" w:rsidRPr="0016350D">
        <w:rPr>
          <w:b/>
          <w:bCs/>
        </w:rPr>
        <w:t xml:space="preserve"> | begin </w:t>
      </w:r>
      <w:proofErr w:type="gramStart"/>
      <w:r w:rsidR="00A050B5" w:rsidRPr="0016350D">
        <w:rPr>
          <w:b/>
          <w:bCs/>
        </w:rPr>
        <w:t>EX  :</w:t>
      </w:r>
      <w:proofErr w:type="gramEnd"/>
      <w:r w:rsidR="00A050B5" w:rsidRPr="0016350D">
        <w:rPr>
          <w:b/>
          <w:bCs/>
        </w:rPr>
        <w:t>:</w:t>
      </w:r>
    </w:p>
    <w:p w14:paraId="3A9321C5" w14:textId="77777777" w:rsidR="008A165F" w:rsidRPr="008A165F" w:rsidRDefault="008A165F" w:rsidP="0016350D">
      <w:pPr>
        <w:pStyle w:val="CMDOutput"/>
      </w:pPr>
      <w:proofErr w:type="gramStart"/>
      <w:r w:rsidRPr="008A165F">
        <w:rPr>
          <w:highlight w:val="yellow"/>
        </w:rPr>
        <w:t>EX  :</w:t>
      </w:r>
      <w:proofErr w:type="gramEnd"/>
      <w:r w:rsidRPr="008A165F">
        <w:rPr>
          <w:highlight w:val="yellow"/>
        </w:rPr>
        <w:t>:/0 [170/66560]</w:t>
      </w:r>
      <w:r w:rsidRPr="008A165F">
        <w:t>, tag 1</w:t>
      </w:r>
    </w:p>
    <w:p w14:paraId="39836267" w14:textId="77777777" w:rsidR="008A165F" w:rsidRPr="008A165F" w:rsidRDefault="008A165F" w:rsidP="0016350D">
      <w:pPr>
        <w:pStyle w:val="CMDOutput"/>
      </w:pPr>
      <w:r w:rsidRPr="008A165F">
        <w:t xml:space="preserve">     via FE80::32:3, GigabitEthernet1/0/11</w:t>
      </w:r>
    </w:p>
    <w:p w14:paraId="0062C91C" w14:textId="77777777" w:rsidR="008A165F" w:rsidRPr="008A165F" w:rsidRDefault="008A165F" w:rsidP="0016350D">
      <w:pPr>
        <w:pStyle w:val="CMDOutput"/>
      </w:pPr>
      <w:r w:rsidRPr="008A165F">
        <w:rPr>
          <w:highlight w:val="yellow"/>
        </w:rPr>
        <w:t>EX  2001:DB8:ACAD:1::/64</w:t>
      </w:r>
      <w:r w:rsidRPr="008A165F">
        <w:t xml:space="preserve"> [170/66560]</w:t>
      </w:r>
    </w:p>
    <w:p w14:paraId="68C9F9C8" w14:textId="77777777" w:rsidR="008A165F" w:rsidRPr="008A165F" w:rsidRDefault="008A165F" w:rsidP="0016350D">
      <w:pPr>
        <w:pStyle w:val="CMDOutput"/>
      </w:pPr>
      <w:r w:rsidRPr="008A165F">
        <w:t xml:space="preserve">     via FE80::32:3, GigabitEthernet1/0/11</w:t>
      </w:r>
    </w:p>
    <w:p w14:paraId="278059DB" w14:textId="77777777" w:rsidR="008A165F" w:rsidRPr="008A165F" w:rsidRDefault="008A165F" w:rsidP="0016350D">
      <w:pPr>
        <w:pStyle w:val="CMDOutput"/>
      </w:pPr>
      <w:r w:rsidRPr="008A165F">
        <w:t>D   2001:DB8:ACAD:3::/64 [90/10880]</w:t>
      </w:r>
    </w:p>
    <w:p w14:paraId="0203F384" w14:textId="77777777" w:rsidR="008A165F" w:rsidRPr="008A165F" w:rsidRDefault="008A165F" w:rsidP="0016350D">
      <w:pPr>
        <w:pStyle w:val="CMDOutput"/>
      </w:pPr>
      <w:r w:rsidRPr="008A165F">
        <w:t xml:space="preserve">     via FE80::32:3, GigabitEthernet1/0/11</w:t>
      </w:r>
    </w:p>
    <w:p w14:paraId="6CA1B0F8" w14:textId="77777777" w:rsidR="008A165F" w:rsidRPr="008A165F" w:rsidRDefault="008A165F" w:rsidP="0016350D">
      <w:pPr>
        <w:pStyle w:val="CMDOutput"/>
      </w:pPr>
      <w:r w:rsidRPr="008A165F">
        <w:rPr>
          <w:highlight w:val="yellow"/>
        </w:rPr>
        <w:t>EX  2001:DB8:ACAD:11::/64</w:t>
      </w:r>
      <w:r w:rsidRPr="008A165F">
        <w:t xml:space="preserve"> [170/66560]</w:t>
      </w:r>
    </w:p>
    <w:p w14:paraId="120F05C5" w14:textId="77777777" w:rsidR="008A165F" w:rsidRPr="008A165F" w:rsidRDefault="008A165F" w:rsidP="0016350D">
      <w:pPr>
        <w:pStyle w:val="CMDOutput"/>
      </w:pPr>
      <w:r w:rsidRPr="008A165F">
        <w:t xml:space="preserve">     via FE80::32:3, GigabitEthernet1/0/11</w:t>
      </w:r>
    </w:p>
    <w:p w14:paraId="655D21B8" w14:textId="77777777" w:rsidR="008A165F" w:rsidRPr="008A165F" w:rsidRDefault="008A165F" w:rsidP="0016350D">
      <w:pPr>
        <w:pStyle w:val="CMDOutput"/>
      </w:pPr>
      <w:r w:rsidRPr="008A165F">
        <w:t>D   2001:DB8:ACAD:23::/64 [90/15360]</w:t>
      </w:r>
    </w:p>
    <w:p w14:paraId="40E370CD" w14:textId="77777777" w:rsidR="008A165F" w:rsidRPr="008A165F" w:rsidRDefault="008A165F" w:rsidP="0016350D">
      <w:pPr>
        <w:pStyle w:val="CMDOutput"/>
      </w:pPr>
      <w:r w:rsidRPr="008A165F">
        <w:t xml:space="preserve">     via FE80::32:3, GigabitEthernet1/0/11</w:t>
      </w:r>
    </w:p>
    <w:p w14:paraId="706B43F5" w14:textId="03C5AD6B" w:rsidR="00465E6B" w:rsidRDefault="00F946EB" w:rsidP="0016350D">
      <w:pPr>
        <w:pStyle w:val="ConfigWindow"/>
      </w:pPr>
      <w:r>
        <w:t>close configuration window</w:t>
      </w:r>
    </w:p>
    <w:p w14:paraId="5E1B05E3" w14:textId="519A92CC" w:rsidR="008A165F" w:rsidRPr="0016350D" w:rsidRDefault="008A165F" w:rsidP="0016350D">
      <w:pPr>
        <w:pStyle w:val="BodyTextL25"/>
        <w:spacing w:before="0"/>
      </w:pPr>
      <w:r>
        <w:t xml:space="preserve">Notice </w:t>
      </w:r>
      <w:r w:rsidR="004B3080">
        <w:t>the</w:t>
      </w:r>
      <w:r w:rsidR="00803FED">
        <w:t xml:space="preserve"> three </w:t>
      </w:r>
      <w:r w:rsidR="009E0DB9">
        <w:t xml:space="preserve">highlighted </w:t>
      </w:r>
      <w:r w:rsidR="00803FED">
        <w:t>external routes. The 2001:</w:t>
      </w:r>
      <w:r w:rsidR="00A050B5">
        <w:t>db</w:t>
      </w:r>
      <w:proofErr w:type="gramStart"/>
      <w:r w:rsidR="00A050B5">
        <w:t>8:acad</w:t>
      </w:r>
      <w:proofErr w:type="gramEnd"/>
      <w:r w:rsidR="00803FED">
        <w:t xml:space="preserve">:12::/64 </w:t>
      </w:r>
      <w:r w:rsidR="009E0DB9">
        <w:t xml:space="preserve">prefix </w:t>
      </w:r>
      <w:r w:rsidR="00803FED">
        <w:t xml:space="preserve">was not redistributed because of the </w:t>
      </w:r>
      <w:r w:rsidR="008F1063">
        <w:t xml:space="preserve">missing </w:t>
      </w:r>
      <w:r w:rsidR="00803FED" w:rsidRPr="008F1063">
        <w:rPr>
          <w:b/>
        </w:rPr>
        <w:t>include-connected</w:t>
      </w:r>
      <w:r w:rsidR="008F1063">
        <w:t xml:space="preserve"> keyword.</w:t>
      </w:r>
    </w:p>
    <w:p w14:paraId="4DBDC748" w14:textId="0D837479" w:rsidR="008F1063" w:rsidRDefault="008F1063" w:rsidP="008F1063">
      <w:pPr>
        <w:pStyle w:val="Heading3"/>
      </w:pPr>
      <w:r>
        <w:t>Redistribute</w:t>
      </w:r>
      <w:r w:rsidR="00A050B5">
        <w:t xml:space="preserve"> OSPFv3 connected routes</w:t>
      </w:r>
      <w:r>
        <w:t xml:space="preserve"> </w:t>
      </w:r>
      <w:r w:rsidR="00A050B5">
        <w:t xml:space="preserve">into EIGRP </w:t>
      </w:r>
      <w:r>
        <w:t>for IPv6.</w:t>
      </w:r>
    </w:p>
    <w:p w14:paraId="0492EBA1" w14:textId="3C576034" w:rsidR="008F1063" w:rsidRDefault="008F1063" w:rsidP="0016350D">
      <w:pPr>
        <w:pStyle w:val="SubStepAlpha"/>
      </w:pPr>
      <w:r>
        <w:t xml:space="preserve">From the </w:t>
      </w:r>
      <w:r w:rsidR="00670C96">
        <w:t xml:space="preserve">EIGRP </w:t>
      </w:r>
      <w:r>
        <w:t xml:space="preserve">IPv6 address family topology configuration mode configure redistribution with the same command as the previous step, but this time </w:t>
      </w:r>
      <w:r w:rsidR="00E75B8A">
        <w:t>add</w:t>
      </w:r>
      <w:r>
        <w:t xml:space="preserve"> </w:t>
      </w:r>
      <w:r w:rsidRPr="00E75B8A">
        <w:rPr>
          <w:b/>
        </w:rPr>
        <w:t>include-connected</w:t>
      </w:r>
      <w:r>
        <w:t xml:space="preserve"> as shown.</w:t>
      </w:r>
    </w:p>
    <w:p w14:paraId="13662422" w14:textId="77777777" w:rsidR="008F1063" w:rsidRDefault="008F1063" w:rsidP="0016350D">
      <w:pPr>
        <w:pStyle w:val="CMD"/>
      </w:pPr>
      <w:r w:rsidRPr="00DC00CF">
        <w:lastRenderedPageBreak/>
        <w:t>R2(config-router-</w:t>
      </w:r>
      <w:proofErr w:type="spellStart"/>
      <w:r w:rsidRPr="00DC00CF">
        <w:t>af</w:t>
      </w:r>
      <w:proofErr w:type="spellEnd"/>
      <w:r w:rsidRPr="00DC00CF">
        <w:t>-</w:t>
      </w:r>
      <w:proofErr w:type="gramStart"/>
      <w:r w:rsidRPr="00DC00CF">
        <w:t>topology)#</w:t>
      </w:r>
      <w:proofErr w:type="gramEnd"/>
      <w:r>
        <w:t xml:space="preserve"> </w:t>
      </w:r>
      <w:r w:rsidRPr="0016350D">
        <w:rPr>
          <w:b/>
          <w:bCs/>
        </w:rPr>
        <w:t xml:space="preserve">redistribute </w:t>
      </w:r>
      <w:proofErr w:type="spellStart"/>
      <w:r w:rsidRPr="0016350D">
        <w:rPr>
          <w:b/>
          <w:bCs/>
        </w:rPr>
        <w:t>ospf</w:t>
      </w:r>
      <w:proofErr w:type="spellEnd"/>
      <w:r w:rsidRPr="0016350D">
        <w:rPr>
          <w:b/>
          <w:bCs/>
        </w:rPr>
        <w:t xml:space="preserve"> 1 include-connected</w:t>
      </w:r>
    </w:p>
    <w:p w14:paraId="5084D902" w14:textId="77777777" w:rsidR="008F1063" w:rsidRDefault="008F1063" w:rsidP="0016350D">
      <w:pPr>
        <w:pStyle w:val="CMD"/>
      </w:pPr>
      <w:r w:rsidRPr="00DC00CF">
        <w:t>R2(config-router-af-topology)#</w:t>
      </w:r>
      <w:r>
        <w:t xml:space="preserve"> </w:t>
      </w:r>
      <w:r w:rsidRPr="0016350D">
        <w:rPr>
          <w:b/>
          <w:bCs/>
        </w:rPr>
        <w:t>end</w:t>
      </w:r>
    </w:p>
    <w:p w14:paraId="13860576" w14:textId="17F500A6" w:rsidR="008F1063" w:rsidRDefault="00F946EB" w:rsidP="0016350D">
      <w:pPr>
        <w:pStyle w:val="ConfigWindow"/>
      </w:pPr>
      <w:r>
        <w:t>Close configuration window</w:t>
      </w:r>
    </w:p>
    <w:p w14:paraId="178C2A48" w14:textId="30020C0F" w:rsidR="008F1063" w:rsidRDefault="00C24066" w:rsidP="00F946EB">
      <w:pPr>
        <w:pStyle w:val="SubStepAlpha"/>
        <w:spacing w:before="0" w:after="0"/>
      </w:pPr>
      <w:r w:rsidRPr="00C24066">
        <w:t xml:space="preserve">On </w:t>
      </w:r>
      <w:r w:rsidR="009E0DB9">
        <w:t>D</w:t>
      </w:r>
      <w:r w:rsidRPr="00C24066">
        <w:t xml:space="preserve">2, verify </w:t>
      </w:r>
      <w:r>
        <w:t xml:space="preserve">the IPv6 </w:t>
      </w:r>
      <w:r w:rsidR="00AC6BBC">
        <w:t>prefixes</w:t>
      </w:r>
      <w:r>
        <w:t xml:space="preserve"> are being redistributed as before, as well as the connected </w:t>
      </w:r>
      <w:r w:rsidR="00AC6BBC">
        <w:t xml:space="preserve">prefix, which </w:t>
      </w:r>
      <w:r>
        <w:t>is included</w:t>
      </w:r>
      <w:r w:rsidR="00670C96">
        <w:t xml:space="preserve"> and highlighted</w:t>
      </w:r>
      <w:r>
        <w:t xml:space="preserve"> in the routing table.</w:t>
      </w:r>
    </w:p>
    <w:p w14:paraId="59957942" w14:textId="622C3635" w:rsidR="00F946EB" w:rsidRDefault="00F946EB" w:rsidP="0016350D">
      <w:pPr>
        <w:pStyle w:val="ConfigWindow"/>
      </w:pPr>
      <w:r>
        <w:t>Open configuration window</w:t>
      </w:r>
    </w:p>
    <w:p w14:paraId="773EB849" w14:textId="77777777" w:rsidR="0028107E" w:rsidRPr="0016350D" w:rsidRDefault="0028107E" w:rsidP="0016350D">
      <w:pPr>
        <w:pStyle w:val="CMD"/>
        <w:rPr>
          <w:b/>
          <w:bCs/>
        </w:rPr>
      </w:pPr>
      <w:r w:rsidRPr="0028107E">
        <w:t>D2#</w:t>
      </w:r>
      <w:r>
        <w:t xml:space="preserve"> </w:t>
      </w:r>
      <w:r w:rsidRPr="0016350D">
        <w:rPr>
          <w:b/>
          <w:bCs/>
        </w:rPr>
        <w:t>show ipv6 route eigrp</w:t>
      </w:r>
      <w:r w:rsidR="00A050B5" w:rsidRPr="0016350D">
        <w:rPr>
          <w:b/>
          <w:bCs/>
        </w:rPr>
        <w:t xml:space="preserve"> | begin </w:t>
      </w:r>
      <w:proofErr w:type="gramStart"/>
      <w:r w:rsidR="00A050B5" w:rsidRPr="0016350D">
        <w:rPr>
          <w:b/>
          <w:bCs/>
        </w:rPr>
        <w:t>EX  :</w:t>
      </w:r>
      <w:proofErr w:type="gramEnd"/>
      <w:r w:rsidR="00A050B5" w:rsidRPr="0016350D">
        <w:rPr>
          <w:b/>
          <w:bCs/>
        </w:rPr>
        <w:t>:</w:t>
      </w:r>
    </w:p>
    <w:p w14:paraId="367D13C9" w14:textId="77777777" w:rsidR="0028107E" w:rsidRPr="0028107E" w:rsidRDefault="0028107E" w:rsidP="0016350D">
      <w:pPr>
        <w:pStyle w:val="CMDOutput"/>
      </w:pPr>
      <w:proofErr w:type="gramStart"/>
      <w:r w:rsidRPr="0028107E">
        <w:t>EX  :</w:t>
      </w:r>
      <w:proofErr w:type="gramEnd"/>
      <w:r w:rsidRPr="0028107E">
        <w:t>:/0 [170/66560], tag 1</w:t>
      </w:r>
    </w:p>
    <w:p w14:paraId="776CD5E4" w14:textId="77777777" w:rsidR="0028107E" w:rsidRPr="0028107E" w:rsidRDefault="0028107E" w:rsidP="0016350D">
      <w:pPr>
        <w:pStyle w:val="CMDOutput"/>
      </w:pPr>
      <w:r w:rsidRPr="0028107E">
        <w:t xml:space="preserve">     via FE80::32:3, GigabitEthernet1/0/11</w:t>
      </w:r>
    </w:p>
    <w:p w14:paraId="25567DCC" w14:textId="77777777" w:rsidR="0028107E" w:rsidRPr="0028107E" w:rsidRDefault="0028107E" w:rsidP="0016350D">
      <w:pPr>
        <w:pStyle w:val="CMDOutput"/>
      </w:pPr>
      <w:r w:rsidRPr="0028107E">
        <w:t>EX  2001:DB8:ACAD:1::/64 [170/66560]</w:t>
      </w:r>
    </w:p>
    <w:p w14:paraId="0224B93B" w14:textId="77777777" w:rsidR="0028107E" w:rsidRPr="0028107E" w:rsidRDefault="0028107E" w:rsidP="0016350D">
      <w:pPr>
        <w:pStyle w:val="CMDOutput"/>
      </w:pPr>
      <w:r w:rsidRPr="0028107E">
        <w:t xml:space="preserve">     via FE80::32:3, GigabitEthernet1/0/11</w:t>
      </w:r>
    </w:p>
    <w:p w14:paraId="55E2AFCC" w14:textId="77777777" w:rsidR="0028107E" w:rsidRPr="0028107E" w:rsidRDefault="0028107E" w:rsidP="0016350D">
      <w:pPr>
        <w:pStyle w:val="CMDOutput"/>
      </w:pPr>
      <w:r w:rsidRPr="0028107E">
        <w:t>D   2001:DB8:ACAD:3::/64 [90/10880]</w:t>
      </w:r>
    </w:p>
    <w:p w14:paraId="747F1B1F" w14:textId="77777777" w:rsidR="0028107E" w:rsidRPr="0028107E" w:rsidRDefault="0028107E" w:rsidP="0016350D">
      <w:pPr>
        <w:pStyle w:val="CMDOutput"/>
      </w:pPr>
      <w:r w:rsidRPr="0028107E">
        <w:t xml:space="preserve">     via FE80::32:3, GigabitEthernet1/0/11</w:t>
      </w:r>
    </w:p>
    <w:p w14:paraId="4B406853" w14:textId="77777777" w:rsidR="0028107E" w:rsidRPr="0028107E" w:rsidRDefault="0028107E" w:rsidP="0016350D">
      <w:pPr>
        <w:pStyle w:val="CMDOutput"/>
      </w:pPr>
      <w:r w:rsidRPr="0028107E">
        <w:t>EX  2001:DB8:ACAD:11::/64 [170/66560]</w:t>
      </w:r>
    </w:p>
    <w:p w14:paraId="00EF1FEF" w14:textId="77777777" w:rsidR="0028107E" w:rsidRPr="0028107E" w:rsidRDefault="0028107E" w:rsidP="0016350D">
      <w:pPr>
        <w:pStyle w:val="CMDOutput"/>
      </w:pPr>
      <w:r w:rsidRPr="0028107E">
        <w:t xml:space="preserve">     via FE80::32:3, GigabitEthernet1/0/11</w:t>
      </w:r>
    </w:p>
    <w:p w14:paraId="70A8B6E3" w14:textId="77777777" w:rsidR="0028107E" w:rsidRPr="0028107E" w:rsidRDefault="0028107E" w:rsidP="0016350D">
      <w:pPr>
        <w:pStyle w:val="CMDOutput"/>
        <w:rPr>
          <w:highlight w:val="yellow"/>
        </w:rPr>
      </w:pPr>
      <w:r w:rsidRPr="0028107E">
        <w:rPr>
          <w:highlight w:val="yellow"/>
        </w:rPr>
        <w:t>EX  2001:DB8:ACAD:12::/64 [170/66560]</w:t>
      </w:r>
    </w:p>
    <w:p w14:paraId="137D22F9" w14:textId="77777777" w:rsidR="0028107E" w:rsidRPr="0028107E" w:rsidRDefault="0028107E" w:rsidP="0016350D">
      <w:pPr>
        <w:pStyle w:val="CMDOutput"/>
      </w:pPr>
      <w:r w:rsidRPr="0028107E">
        <w:rPr>
          <w:highlight w:val="yellow"/>
        </w:rPr>
        <w:t xml:space="preserve">     via FE80::32:3, GigabitEthernet1/0/11</w:t>
      </w:r>
    </w:p>
    <w:p w14:paraId="42B356E4" w14:textId="77777777" w:rsidR="0028107E" w:rsidRPr="0028107E" w:rsidRDefault="0028107E" w:rsidP="0016350D">
      <w:pPr>
        <w:pStyle w:val="CMDOutput"/>
      </w:pPr>
      <w:r w:rsidRPr="0028107E">
        <w:t>D   2001:DB8:ACAD:23::/64 [90/15360]</w:t>
      </w:r>
    </w:p>
    <w:p w14:paraId="751937A6" w14:textId="77777777" w:rsidR="0028107E" w:rsidRPr="0028107E" w:rsidRDefault="0028107E" w:rsidP="0016350D">
      <w:pPr>
        <w:pStyle w:val="CMDOutput"/>
      </w:pPr>
      <w:r w:rsidRPr="0028107E">
        <w:t xml:space="preserve">     via FE80::32:3, GigabitEthernet1/0/11</w:t>
      </w:r>
    </w:p>
    <w:p w14:paraId="6378DECD" w14:textId="310D58CA" w:rsidR="0028107E" w:rsidRPr="0028107E" w:rsidRDefault="00F946EB" w:rsidP="0016350D">
      <w:pPr>
        <w:pStyle w:val="ConfigWindow"/>
      </w:pPr>
      <w:r>
        <w:t>close configuration window</w:t>
      </w:r>
    </w:p>
    <w:p w14:paraId="2F085649" w14:textId="62E338DF" w:rsidR="00465E6B" w:rsidRDefault="00465E6B" w:rsidP="0016350D">
      <w:pPr>
        <w:pStyle w:val="Heading2"/>
        <w:spacing w:before="120"/>
      </w:pPr>
      <w:r>
        <w:t xml:space="preserve">Configure Redistribution </w:t>
      </w:r>
      <w:r w:rsidR="007A5906">
        <w:t>f</w:t>
      </w:r>
      <w:r w:rsidR="0049096A">
        <w:t>rom</w:t>
      </w:r>
      <w:r>
        <w:t xml:space="preserve"> EIGRP</w:t>
      </w:r>
      <w:r w:rsidR="00A050B5">
        <w:t xml:space="preserve"> for IPv4</w:t>
      </w:r>
      <w:r>
        <w:t xml:space="preserve"> </w:t>
      </w:r>
      <w:r w:rsidR="00A050B5">
        <w:t>in</w:t>
      </w:r>
      <w:r w:rsidR="0049096A">
        <w:t>to OSPFv3</w:t>
      </w:r>
    </w:p>
    <w:p w14:paraId="6DE2F300" w14:textId="0A7C1333" w:rsidR="00465E6B" w:rsidRDefault="00465E6B" w:rsidP="00465E6B">
      <w:pPr>
        <w:pStyle w:val="BodyTextL25"/>
      </w:pPr>
      <w:r>
        <w:t>In this part</w:t>
      </w:r>
      <w:r w:rsidR="00A050B5">
        <w:t xml:space="preserve">, </w:t>
      </w:r>
      <w:r>
        <w:t xml:space="preserve">you will perform </w:t>
      </w:r>
      <w:r w:rsidR="00A050B5">
        <w:t xml:space="preserve">EIGRP for </w:t>
      </w:r>
      <w:r w:rsidR="00413CE7">
        <w:t>IPv4 redistribution into OSPFv3.</w:t>
      </w:r>
    </w:p>
    <w:p w14:paraId="369147F4" w14:textId="77777777" w:rsidR="004B3080" w:rsidRPr="000571E0" w:rsidRDefault="004B3080" w:rsidP="00465E6B">
      <w:pPr>
        <w:pStyle w:val="BodyTextL25"/>
      </w:pPr>
      <w:r w:rsidRPr="0016350D">
        <w:rPr>
          <w:b/>
          <w:bCs/>
        </w:rPr>
        <w:t>Note</w:t>
      </w:r>
      <w:r>
        <w:t xml:space="preserve">: When redistributing into OSPFv2, you must include the </w:t>
      </w:r>
      <w:r w:rsidRPr="004B3080">
        <w:rPr>
          <w:b/>
        </w:rPr>
        <w:t>subnets</w:t>
      </w:r>
      <w:r>
        <w:t xml:space="preserve"> keyword. The keyword </w:t>
      </w:r>
      <w:r w:rsidRPr="004B3080">
        <w:rPr>
          <w:b/>
        </w:rPr>
        <w:t>subnets</w:t>
      </w:r>
      <w:r>
        <w:t xml:space="preserve"> is required for classless networks to be advertised. If omitted only classful networks using a classful mask will be redistributed. </w:t>
      </w:r>
    </w:p>
    <w:p w14:paraId="7E822657" w14:textId="77777777" w:rsidR="00465E6B" w:rsidRDefault="00F87F3B" w:rsidP="00465E6B">
      <w:pPr>
        <w:pStyle w:val="Heading3"/>
      </w:pPr>
      <w:r>
        <w:t>On R2, r</w:t>
      </w:r>
      <w:r w:rsidR="00465E6B">
        <w:t xml:space="preserve">edistribute EIGRP into </w:t>
      </w:r>
      <w:r w:rsidR="00AA115B">
        <w:t>OSPFv3.</w:t>
      </w:r>
    </w:p>
    <w:p w14:paraId="6205DB7A" w14:textId="2A1FB961" w:rsidR="00465E6B" w:rsidRDefault="00355EAF" w:rsidP="0016350D">
      <w:pPr>
        <w:pStyle w:val="BodyTextL25"/>
        <w:spacing w:after="0"/>
      </w:pPr>
      <w:r>
        <w:t xml:space="preserve">The </w:t>
      </w:r>
      <w:r w:rsidRPr="00670C96">
        <w:rPr>
          <w:b/>
        </w:rPr>
        <w:t>redistribute</w:t>
      </w:r>
      <w:r>
        <w:t xml:space="preserve"> command is always performed on the destination protocol. </w:t>
      </w:r>
      <w:r w:rsidR="005F4BDB">
        <w:t xml:space="preserve">Start by accessing the </w:t>
      </w:r>
      <w:r w:rsidR="00AA115B">
        <w:t xml:space="preserve">OSPFv3 address family for IPv4. </w:t>
      </w:r>
      <w:r>
        <w:t>Then redistribute the source protocol, EIGRP 6451</w:t>
      </w:r>
      <w:r w:rsidR="00670C96">
        <w:t>2</w:t>
      </w:r>
      <w:r>
        <w:t xml:space="preserve"> into the destination protocol</w:t>
      </w:r>
      <w:r w:rsidR="00670C96">
        <w:t xml:space="preserve">, </w:t>
      </w:r>
      <w:r>
        <w:t>as shown.</w:t>
      </w:r>
    </w:p>
    <w:p w14:paraId="5EF84DDA" w14:textId="1C7FA068" w:rsidR="00BD7693" w:rsidRDefault="00BD7693" w:rsidP="0016350D">
      <w:pPr>
        <w:pStyle w:val="ConfigWindow"/>
      </w:pPr>
      <w:r>
        <w:t>Open configuration window</w:t>
      </w:r>
    </w:p>
    <w:p w14:paraId="15C1CB89" w14:textId="05698009" w:rsidR="005F4BDB" w:rsidRDefault="00AA115B" w:rsidP="005F4BDB">
      <w:pPr>
        <w:pStyle w:val="CMD"/>
      </w:pPr>
      <w:r>
        <w:t>R2</w:t>
      </w:r>
      <w:r w:rsidR="005F4BDB">
        <w:t xml:space="preserve">(config)# </w:t>
      </w:r>
      <w:r w:rsidR="005F4BDB" w:rsidRPr="005F4BDB">
        <w:rPr>
          <w:b/>
        </w:rPr>
        <w:t>router</w:t>
      </w:r>
      <w:r w:rsidR="005F4BDB">
        <w:t xml:space="preserve"> </w:t>
      </w:r>
      <w:r>
        <w:rPr>
          <w:b/>
        </w:rPr>
        <w:t>ospfv3</w:t>
      </w:r>
      <w:r w:rsidR="005F4BDB">
        <w:rPr>
          <w:b/>
        </w:rPr>
        <w:t xml:space="preserve"> </w:t>
      </w:r>
      <w:r>
        <w:rPr>
          <w:b/>
        </w:rPr>
        <w:t>1</w:t>
      </w:r>
    </w:p>
    <w:p w14:paraId="46AA160B" w14:textId="77777777" w:rsidR="005F4BDB" w:rsidRDefault="005F4BDB" w:rsidP="005F4BDB">
      <w:pPr>
        <w:pStyle w:val="CMD"/>
        <w:rPr>
          <w:b/>
        </w:rPr>
      </w:pPr>
      <w:r>
        <w:t>R</w:t>
      </w:r>
      <w:r w:rsidR="00AA115B">
        <w:t>2</w:t>
      </w:r>
      <w:r>
        <w:t xml:space="preserve">(config-router)# </w:t>
      </w:r>
      <w:r w:rsidR="00AA115B">
        <w:rPr>
          <w:b/>
        </w:rPr>
        <w:t>address-family ipv4</w:t>
      </w:r>
      <w:r w:rsidR="004F4F18">
        <w:rPr>
          <w:b/>
        </w:rPr>
        <w:t xml:space="preserve"> unicast</w:t>
      </w:r>
    </w:p>
    <w:p w14:paraId="061C8495" w14:textId="3B618328" w:rsidR="005F4BDB" w:rsidRDefault="00AA115B" w:rsidP="00B242B4">
      <w:pPr>
        <w:pStyle w:val="CMD"/>
        <w:rPr>
          <w:b/>
        </w:rPr>
      </w:pPr>
      <w:r>
        <w:t>R2</w:t>
      </w:r>
      <w:r w:rsidR="005F4BDB">
        <w:t>(config-router</w:t>
      </w:r>
      <w:r w:rsidR="00F87F3B">
        <w:t>-</w:t>
      </w:r>
      <w:proofErr w:type="spellStart"/>
      <w:proofErr w:type="gramStart"/>
      <w:r w:rsidR="00F87F3B">
        <w:t>af</w:t>
      </w:r>
      <w:proofErr w:type="spellEnd"/>
      <w:r w:rsidR="005F4BDB">
        <w:t>)#</w:t>
      </w:r>
      <w:proofErr w:type="gramEnd"/>
      <w:r w:rsidR="005F4BDB">
        <w:t xml:space="preserve"> </w:t>
      </w:r>
      <w:r w:rsidR="00F87F3B">
        <w:rPr>
          <w:b/>
        </w:rPr>
        <w:t xml:space="preserve">redistribute </w:t>
      </w:r>
      <w:proofErr w:type="spellStart"/>
      <w:r w:rsidR="00F87F3B">
        <w:rPr>
          <w:b/>
        </w:rPr>
        <w:t>eigrp</w:t>
      </w:r>
      <w:proofErr w:type="spellEnd"/>
      <w:r w:rsidR="00F87F3B">
        <w:rPr>
          <w:b/>
        </w:rPr>
        <w:t xml:space="preserve"> 64512</w:t>
      </w:r>
    </w:p>
    <w:p w14:paraId="00859210" w14:textId="77777777" w:rsidR="004C1227" w:rsidRPr="0016350D" w:rsidRDefault="004C1227" w:rsidP="0016350D">
      <w:pPr>
        <w:pStyle w:val="BodyTextL25"/>
      </w:pPr>
      <w:r w:rsidRPr="00C83DB7">
        <w:rPr>
          <w:b/>
          <w:bCs/>
        </w:rPr>
        <w:t>Note</w:t>
      </w:r>
      <w:r>
        <w:t>: Do not leave AF configuration mode.</w:t>
      </w:r>
    </w:p>
    <w:p w14:paraId="1F411308" w14:textId="77777777" w:rsidR="00465E6B" w:rsidRDefault="00465E6B" w:rsidP="00465E6B">
      <w:pPr>
        <w:pStyle w:val="Heading3"/>
      </w:pPr>
      <w:r>
        <w:t>Verify redistribution</w:t>
      </w:r>
      <w:r w:rsidR="0017157A">
        <w:t xml:space="preserve"> on D1</w:t>
      </w:r>
      <w:r>
        <w:t>.</w:t>
      </w:r>
    </w:p>
    <w:p w14:paraId="1E83DB9F" w14:textId="399A1465" w:rsidR="00465E6B" w:rsidRDefault="00465E6B" w:rsidP="0016350D">
      <w:pPr>
        <w:pStyle w:val="BodyTextL25"/>
        <w:spacing w:after="0"/>
      </w:pPr>
      <w:r>
        <w:t xml:space="preserve">Issue the </w:t>
      </w:r>
      <w:r w:rsidRPr="00787363">
        <w:rPr>
          <w:b/>
        </w:rPr>
        <w:t xml:space="preserve">show ip route </w:t>
      </w:r>
      <w:r w:rsidR="0017157A">
        <w:rPr>
          <w:b/>
        </w:rPr>
        <w:t>ospfv3</w:t>
      </w:r>
      <w:r>
        <w:rPr>
          <w:b/>
        </w:rPr>
        <w:t xml:space="preserve"> </w:t>
      </w:r>
      <w:r w:rsidRPr="00E725E2">
        <w:t>on</w:t>
      </w:r>
      <w:r>
        <w:rPr>
          <w:b/>
        </w:rPr>
        <w:t xml:space="preserve"> </w:t>
      </w:r>
      <w:r w:rsidRPr="00E725E2">
        <w:t>D</w:t>
      </w:r>
      <w:r w:rsidR="0017157A">
        <w:t>1</w:t>
      </w:r>
      <w:r>
        <w:t xml:space="preserve"> to see the external </w:t>
      </w:r>
      <w:r w:rsidR="0017157A">
        <w:t>OSPF routes from EIGRP</w:t>
      </w:r>
      <w:r w:rsidR="00470501">
        <w:t>.</w:t>
      </w:r>
    </w:p>
    <w:p w14:paraId="670D3C2F" w14:textId="4CE01CE4" w:rsidR="00BD7693" w:rsidRDefault="00BD7693" w:rsidP="0016350D">
      <w:pPr>
        <w:pStyle w:val="ConfigWindow"/>
      </w:pPr>
      <w:r>
        <w:t>Open configuration window</w:t>
      </w:r>
    </w:p>
    <w:p w14:paraId="438D2D34" w14:textId="77777777" w:rsidR="0017157A" w:rsidRPr="0017157A" w:rsidRDefault="0017157A" w:rsidP="0017157A">
      <w:pPr>
        <w:pStyle w:val="CMDRed"/>
        <w:rPr>
          <w:color w:val="auto"/>
        </w:rPr>
      </w:pPr>
      <w:r w:rsidRPr="0017157A">
        <w:rPr>
          <w:color w:val="auto"/>
        </w:rPr>
        <w:t xml:space="preserve">D1# </w:t>
      </w:r>
      <w:r w:rsidRPr="0017157A">
        <w:rPr>
          <w:b/>
          <w:color w:val="auto"/>
        </w:rPr>
        <w:t>show ip route ospfv3 | begin Gateway</w:t>
      </w:r>
    </w:p>
    <w:p w14:paraId="1A0BFC32" w14:textId="77777777" w:rsidR="0017157A" w:rsidRPr="0017157A" w:rsidRDefault="0017157A" w:rsidP="0017157A">
      <w:pPr>
        <w:pStyle w:val="CMDRed"/>
        <w:rPr>
          <w:color w:val="auto"/>
        </w:rPr>
      </w:pPr>
      <w:r w:rsidRPr="0017157A">
        <w:rPr>
          <w:color w:val="auto"/>
        </w:rPr>
        <w:t>Gateway of last resort is 0.0.0.0 to network 0.0.0.0</w:t>
      </w:r>
    </w:p>
    <w:p w14:paraId="58D6D34B" w14:textId="77777777" w:rsidR="0017157A" w:rsidRPr="0017157A" w:rsidRDefault="0017157A" w:rsidP="0017157A">
      <w:pPr>
        <w:pStyle w:val="CMDRed"/>
        <w:rPr>
          <w:color w:val="auto"/>
        </w:rPr>
      </w:pPr>
    </w:p>
    <w:p w14:paraId="4474C8E0" w14:textId="77777777" w:rsidR="0017157A" w:rsidRPr="0017157A" w:rsidRDefault="0017157A" w:rsidP="0017157A">
      <w:pPr>
        <w:pStyle w:val="CMDRed"/>
        <w:rPr>
          <w:color w:val="auto"/>
        </w:rPr>
      </w:pPr>
      <w:r w:rsidRPr="0017157A">
        <w:rPr>
          <w:color w:val="auto"/>
        </w:rPr>
        <w:t xml:space="preserve">      10.0.0.0/8 is variably subnetted, 7 subnets, 2 masks</w:t>
      </w:r>
    </w:p>
    <w:p w14:paraId="4F4B110A" w14:textId="77777777" w:rsidR="0017157A" w:rsidRPr="0017157A" w:rsidRDefault="0017157A" w:rsidP="0017157A">
      <w:pPr>
        <w:pStyle w:val="CMDRed"/>
        <w:rPr>
          <w:color w:val="auto"/>
        </w:rPr>
      </w:pPr>
      <w:r w:rsidRPr="0017157A">
        <w:rPr>
          <w:color w:val="auto"/>
        </w:rPr>
        <w:t>O IA     10.1.1.0/24 [110/2] via 10.1.11.1, 02:52:36, GigabitEthernet1/0/11</w:t>
      </w:r>
    </w:p>
    <w:p w14:paraId="0DD99A68" w14:textId="77777777" w:rsidR="0017157A" w:rsidRPr="0017157A" w:rsidRDefault="0017157A" w:rsidP="0017157A">
      <w:pPr>
        <w:pStyle w:val="CMDRed"/>
        <w:rPr>
          <w:color w:val="auto"/>
        </w:rPr>
      </w:pPr>
      <w:r w:rsidRPr="0017157A">
        <w:rPr>
          <w:color w:val="auto"/>
        </w:rPr>
        <w:t>O IA     10.1.12.0/24 [110/2] via 10.1.11.1, 1d01h, GigabitEthernet1/0/11</w:t>
      </w:r>
    </w:p>
    <w:p w14:paraId="70053F3A" w14:textId="77777777" w:rsidR="0017157A" w:rsidRPr="0017157A" w:rsidRDefault="0017157A" w:rsidP="0017157A">
      <w:pPr>
        <w:pStyle w:val="CMDRed"/>
        <w:rPr>
          <w:color w:val="auto"/>
          <w:highlight w:val="yellow"/>
        </w:rPr>
      </w:pPr>
      <w:r w:rsidRPr="0017157A">
        <w:rPr>
          <w:color w:val="auto"/>
          <w:highlight w:val="yellow"/>
        </w:rPr>
        <w:t>O E2     10.1.23.0/24 [110/20] via 10.1.11.1, 00:03:55, GigabitEthernet1/0/11</w:t>
      </w:r>
    </w:p>
    <w:p w14:paraId="14577DCC" w14:textId="77777777" w:rsidR="0017157A" w:rsidRPr="0017157A" w:rsidRDefault="0017157A" w:rsidP="0017157A">
      <w:pPr>
        <w:pStyle w:val="CMDRed"/>
        <w:rPr>
          <w:color w:val="auto"/>
          <w:highlight w:val="yellow"/>
        </w:rPr>
      </w:pPr>
      <w:r w:rsidRPr="0017157A">
        <w:rPr>
          <w:color w:val="auto"/>
          <w:highlight w:val="yellow"/>
        </w:rPr>
        <w:t>O E2     10.1.32.0/24 [110/20] via 10.1.11.1, 00:03:55, GigabitEthernet1/0/11</w:t>
      </w:r>
    </w:p>
    <w:p w14:paraId="7B81B9F9" w14:textId="77777777" w:rsidR="0017157A" w:rsidRPr="0017157A" w:rsidRDefault="0017157A" w:rsidP="0017157A">
      <w:pPr>
        <w:pStyle w:val="CMDRed"/>
        <w:rPr>
          <w:color w:val="auto"/>
        </w:rPr>
      </w:pPr>
      <w:r w:rsidRPr="0017157A">
        <w:rPr>
          <w:color w:val="auto"/>
          <w:highlight w:val="yellow"/>
        </w:rPr>
        <w:t>O E2     10.3.3.0/24 [110/20] via 10.1.11.1, 00:03:55, GigabitEthernet1/0/11</w:t>
      </w:r>
    </w:p>
    <w:p w14:paraId="3AC86E82" w14:textId="77777777" w:rsidR="0017157A" w:rsidRPr="0017157A" w:rsidRDefault="0017157A" w:rsidP="0017157A">
      <w:pPr>
        <w:pStyle w:val="CMDRed"/>
        <w:rPr>
          <w:color w:val="auto"/>
        </w:rPr>
      </w:pPr>
      <w:r w:rsidRPr="0017157A">
        <w:rPr>
          <w:color w:val="auto"/>
        </w:rPr>
        <w:t xml:space="preserve">      198.51.100.0/25 is subnetted, 1 subnets</w:t>
      </w:r>
    </w:p>
    <w:p w14:paraId="36443E2E" w14:textId="77777777" w:rsidR="0017157A" w:rsidRDefault="0017157A" w:rsidP="0017157A">
      <w:pPr>
        <w:pStyle w:val="CMDRed"/>
        <w:rPr>
          <w:color w:val="auto"/>
          <w:highlight w:val="yellow"/>
        </w:rPr>
      </w:pPr>
      <w:r w:rsidRPr="0017157A">
        <w:rPr>
          <w:color w:val="auto"/>
          <w:highlight w:val="yellow"/>
        </w:rPr>
        <w:t>O E2     198.51.100.0 [110/20] via 10.1.11.1, 00:03:55, GigabitEthernet1/0/11</w:t>
      </w:r>
    </w:p>
    <w:p w14:paraId="73123317" w14:textId="761C6A4A" w:rsidR="00465E6B" w:rsidRPr="00787363" w:rsidRDefault="00BD7693" w:rsidP="0016350D">
      <w:pPr>
        <w:pStyle w:val="ConfigWindow"/>
      </w:pPr>
      <w:r>
        <w:lastRenderedPageBreak/>
        <w:t>close configuration window</w:t>
      </w:r>
    </w:p>
    <w:p w14:paraId="1C3EE508" w14:textId="3B26A2FA" w:rsidR="00465E6B" w:rsidRDefault="008A0B09" w:rsidP="0016350D">
      <w:pPr>
        <w:pStyle w:val="BodyTextL25"/>
        <w:spacing w:before="0"/>
      </w:pPr>
      <w:r>
        <w:t>Notice the highlighted</w:t>
      </w:r>
      <w:r w:rsidR="00A86D24">
        <w:t xml:space="preserve"> </w:t>
      </w:r>
      <w:r w:rsidR="00465E6B">
        <w:t xml:space="preserve">external </w:t>
      </w:r>
      <w:r w:rsidR="0017157A">
        <w:t>E2 OSPF</w:t>
      </w:r>
      <w:r w:rsidR="00465E6B">
        <w:t xml:space="preserve"> routes</w:t>
      </w:r>
      <w:r w:rsidR="0017157A">
        <w:t xml:space="preserve">. </w:t>
      </w:r>
      <w:r w:rsidR="006E5A4B">
        <w:t>By default</w:t>
      </w:r>
      <w:r w:rsidR="0037520C">
        <w:t>,</w:t>
      </w:r>
      <w:r w:rsidR="006E5A4B">
        <w:t xml:space="preserve"> external LSAs appear in the routing table marked as E2 with a</w:t>
      </w:r>
      <w:r w:rsidR="00670C96">
        <w:t>n external</w:t>
      </w:r>
      <w:r w:rsidR="006E5A4B">
        <w:t xml:space="preserve"> cost of 20.</w:t>
      </w:r>
    </w:p>
    <w:p w14:paraId="33E51822" w14:textId="77777777" w:rsidR="006E5A4B" w:rsidRDefault="006E5A4B" w:rsidP="006E5A4B">
      <w:pPr>
        <w:pStyle w:val="Heading3"/>
      </w:pPr>
      <w:r>
        <w:t>Redistribute EIGRP into OSPFv3 using a Type 1.</w:t>
      </w:r>
    </w:p>
    <w:p w14:paraId="76DB9AFA" w14:textId="544721AB" w:rsidR="006E5A4B" w:rsidRDefault="006E5A4B" w:rsidP="0016350D">
      <w:pPr>
        <w:pStyle w:val="BodyTextL25"/>
      </w:pPr>
      <w:r>
        <w:t>From the address family configuration mode</w:t>
      </w:r>
      <w:r w:rsidR="004C1227">
        <w:t xml:space="preserve">, modify the </w:t>
      </w:r>
      <w:r w:rsidR="004C1227" w:rsidRPr="0016350D">
        <w:rPr>
          <w:b/>
          <w:bCs/>
        </w:rPr>
        <w:t>redistribute</w:t>
      </w:r>
      <w:r w:rsidR="004C1227">
        <w:t xml:space="preserve"> command configured in Step 1 to</w:t>
      </w:r>
      <w:r>
        <w:t xml:space="preserve"> specify an external type 1</w:t>
      </w:r>
      <w:r w:rsidR="004C1227">
        <w:t>.</w:t>
      </w:r>
    </w:p>
    <w:p w14:paraId="3A501D44" w14:textId="77777777" w:rsidR="006E5A4B" w:rsidRDefault="006E5A4B" w:rsidP="006E5A4B">
      <w:pPr>
        <w:pStyle w:val="CMD"/>
      </w:pPr>
      <w:r>
        <w:t>R2(config-router-</w:t>
      </w:r>
      <w:proofErr w:type="spellStart"/>
      <w:proofErr w:type="gramStart"/>
      <w:r>
        <w:t>af</w:t>
      </w:r>
      <w:proofErr w:type="spellEnd"/>
      <w:r>
        <w:t>)#</w:t>
      </w:r>
      <w:proofErr w:type="gramEnd"/>
      <w:r>
        <w:t xml:space="preserve"> </w:t>
      </w:r>
      <w:r w:rsidRPr="006E5A4B">
        <w:rPr>
          <w:b/>
        </w:rPr>
        <w:t xml:space="preserve">redistribute </w:t>
      </w:r>
      <w:proofErr w:type="spellStart"/>
      <w:r w:rsidRPr="006E5A4B">
        <w:rPr>
          <w:b/>
        </w:rPr>
        <w:t>eigrp</w:t>
      </w:r>
      <w:proofErr w:type="spellEnd"/>
      <w:r w:rsidRPr="006E5A4B">
        <w:rPr>
          <w:b/>
        </w:rPr>
        <w:t xml:space="preserve"> 64512 metric-type</w:t>
      </w:r>
      <w:r>
        <w:t xml:space="preserve"> </w:t>
      </w:r>
      <w:r w:rsidRPr="006E5A4B">
        <w:rPr>
          <w:b/>
        </w:rPr>
        <w:t>?</w:t>
      </w:r>
    </w:p>
    <w:p w14:paraId="2E7F99B0" w14:textId="77777777" w:rsidR="006E5A4B" w:rsidRDefault="006E5A4B" w:rsidP="006E5A4B">
      <w:pPr>
        <w:pStyle w:val="CMD"/>
      </w:pPr>
      <w:r>
        <w:t xml:space="preserve">  1  Set OSPF External Type 1 metrics</w:t>
      </w:r>
    </w:p>
    <w:p w14:paraId="7037C290" w14:textId="77777777" w:rsidR="006E5A4B" w:rsidRDefault="006E5A4B" w:rsidP="006E5A4B">
      <w:pPr>
        <w:pStyle w:val="CMD"/>
      </w:pPr>
      <w:r>
        <w:t xml:space="preserve">  2  Set OSPF External Type 2 metrics</w:t>
      </w:r>
    </w:p>
    <w:p w14:paraId="262FEF0C" w14:textId="77777777" w:rsidR="006E5A4B" w:rsidRDefault="006E5A4B" w:rsidP="006E5A4B">
      <w:pPr>
        <w:pStyle w:val="CMD"/>
      </w:pPr>
    </w:p>
    <w:p w14:paraId="17F26605" w14:textId="42C648A0" w:rsidR="006E5A4B" w:rsidRDefault="006E5A4B" w:rsidP="006E5A4B">
      <w:pPr>
        <w:pStyle w:val="CMD"/>
      </w:pPr>
      <w:r>
        <w:t>R2(config-router-</w:t>
      </w:r>
      <w:proofErr w:type="spellStart"/>
      <w:proofErr w:type="gramStart"/>
      <w:r>
        <w:t>af</w:t>
      </w:r>
      <w:proofErr w:type="spellEnd"/>
      <w:r>
        <w:t>)#</w:t>
      </w:r>
      <w:proofErr w:type="gramEnd"/>
      <w:r>
        <w:t xml:space="preserve"> </w:t>
      </w:r>
      <w:r w:rsidRPr="006E5A4B">
        <w:rPr>
          <w:b/>
        </w:rPr>
        <w:t xml:space="preserve">redistribute </w:t>
      </w:r>
      <w:proofErr w:type="spellStart"/>
      <w:r w:rsidRPr="006E5A4B">
        <w:rPr>
          <w:b/>
        </w:rPr>
        <w:t>eigrp</w:t>
      </w:r>
      <w:proofErr w:type="spellEnd"/>
      <w:r w:rsidRPr="006E5A4B">
        <w:rPr>
          <w:b/>
        </w:rPr>
        <w:t xml:space="preserve"> 64512 metric-type 1</w:t>
      </w:r>
    </w:p>
    <w:p w14:paraId="49408C4E" w14:textId="77777777" w:rsidR="006E5A4B" w:rsidRDefault="006E5A4B" w:rsidP="006E5A4B">
      <w:pPr>
        <w:pStyle w:val="CMD"/>
      </w:pPr>
      <w:r>
        <w:t xml:space="preserve">R2(config-router-af)# </w:t>
      </w:r>
      <w:r w:rsidRPr="006E5A4B">
        <w:rPr>
          <w:b/>
        </w:rPr>
        <w:t>exit</w:t>
      </w:r>
    </w:p>
    <w:p w14:paraId="4C5378E8" w14:textId="4BDD0B06" w:rsidR="006E5A4B" w:rsidRPr="00B242B4" w:rsidRDefault="00BD7693" w:rsidP="0016350D">
      <w:pPr>
        <w:pStyle w:val="ConfigWindow"/>
        <w:rPr>
          <w:b/>
        </w:rPr>
      </w:pPr>
      <w:r>
        <w:t>close configuration window</w:t>
      </w:r>
    </w:p>
    <w:p w14:paraId="39523DB0" w14:textId="77777777" w:rsidR="006E5A4B" w:rsidRDefault="006E5A4B" w:rsidP="0016350D">
      <w:pPr>
        <w:pStyle w:val="Heading3"/>
        <w:spacing w:before="120" w:after="0"/>
      </w:pPr>
      <w:r>
        <w:t>Verify redistribution</w:t>
      </w:r>
      <w:r w:rsidR="008877D6">
        <w:t xml:space="preserve"> again</w:t>
      </w:r>
      <w:r>
        <w:t xml:space="preserve"> on D1.</w:t>
      </w:r>
    </w:p>
    <w:p w14:paraId="231567E0" w14:textId="47BC67B4" w:rsidR="006E5A4B" w:rsidRDefault="006E5A4B" w:rsidP="0016350D">
      <w:pPr>
        <w:pStyle w:val="SubStepAlpha"/>
        <w:spacing w:after="0"/>
      </w:pPr>
      <w:r>
        <w:t xml:space="preserve">Issue the </w:t>
      </w:r>
      <w:r w:rsidRPr="00787363">
        <w:rPr>
          <w:b/>
        </w:rPr>
        <w:t xml:space="preserve">show ip route </w:t>
      </w:r>
      <w:r>
        <w:rPr>
          <w:b/>
        </w:rPr>
        <w:t xml:space="preserve">ospfv3 </w:t>
      </w:r>
      <w:r w:rsidRPr="00E725E2">
        <w:t>on</w:t>
      </w:r>
      <w:r>
        <w:rPr>
          <w:b/>
        </w:rPr>
        <w:t xml:space="preserve"> </w:t>
      </w:r>
      <w:r w:rsidRPr="00E725E2">
        <w:t>D</w:t>
      </w:r>
      <w:r>
        <w:t>1 to see the external</w:t>
      </w:r>
      <w:r w:rsidR="008877D6">
        <w:t xml:space="preserve"> </w:t>
      </w:r>
      <w:r>
        <w:t xml:space="preserve">OSPF </w:t>
      </w:r>
      <w:r w:rsidR="008877D6">
        <w:t>routes</w:t>
      </w:r>
      <w:r w:rsidR="000C6C41">
        <w:t>.</w:t>
      </w:r>
    </w:p>
    <w:p w14:paraId="21E32F8C" w14:textId="608898E0" w:rsidR="00BD7693" w:rsidRDefault="00BD7693" w:rsidP="0016350D">
      <w:pPr>
        <w:pStyle w:val="ConfigWindow"/>
      </w:pPr>
      <w:r>
        <w:t>Open configuration window</w:t>
      </w:r>
    </w:p>
    <w:p w14:paraId="073EB52D" w14:textId="77777777" w:rsidR="000C6C41" w:rsidRPr="000C6C41" w:rsidRDefault="000C6C41" w:rsidP="0016350D">
      <w:pPr>
        <w:pStyle w:val="CMD"/>
      </w:pPr>
      <w:r>
        <w:t>D1#</w:t>
      </w:r>
      <w:r w:rsidRPr="000C6C41">
        <w:t xml:space="preserve"> </w:t>
      </w:r>
      <w:r w:rsidRPr="0016350D">
        <w:rPr>
          <w:b/>
          <w:bCs/>
        </w:rPr>
        <w:t>show ip route ospfv3 | begin Gateway</w:t>
      </w:r>
    </w:p>
    <w:p w14:paraId="0BB926B0" w14:textId="77777777" w:rsidR="000C6C41" w:rsidRPr="000C6C41" w:rsidRDefault="000C6C41" w:rsidP="0016350D">
      <w:pPr>
        <w:pStyle w:val="CMDOutput"/>
      </w:pPr>
      <w:r w:rsidRPr="000C6C41">
        <w:t>Gateway of last resort is 0.0.0.0 to network 0.0.0.0</w:t>
      </w:r>
    </w:p>
    <w:p w14:paraId="590DEF46" w14:textId="77777777" w:rsidR="000C6C41" w:rsidRPr="000C6C41" w:rsidRDefault="000C6C41" w:rsidP="0016350D">
      <w:pPr>
        <w:pStyle w:val="CMDOutput"/>
      </w:pPr>
    </w:p>
    <w:p w14:paraId="06A13942" w14:textId="77777777" w:rsidR="000C6C41" w:rsidRPr="000C6C41" w:rsidRDefault="000C6C41" w:rsidP="0016350D">
      <w:pPr>
        <w:pStyle w:val="CMDOutput"/>
      </w:pPr>
      <w:r w:rsidRPr="000C6C41">
        <w:t xml:space="preserve">      10.0.0.0/8 is variably subnetted, 7 subnets, 2 masks</w:t>
      </w:r>
    </w:p>
    <w:p w14:paraId="721E50DF" w14:textId="77777777" w:rsidR="000C6C41" w:rsidRPr="000C6C41" w:rsidRDefault="000C6C41" w:rsidP="0016350D">
      <w:pPr>
        <w:pStyle w:val="CMDOutput"/>
      </w:pPr>
      <w:r w:rsidRPr="000C6C41">
        <w:t>O IA     10.1.1.0/24 [110/2] via 10.1.11.1, 03:10:29, GigabitEthernet1/0/11</w:t>
      </w:r>
    </w:p>
    <w:p w14:paraId="1011682F" w14:textId="77777777" w:rsidR="000C6C41" w:rsidRPr="000C6C41" w:rsidRDefault="000C6C41" w:rsidP="0016350D">
      <w:pPr>
        <w:pStyle w:val="CMDOutput"/>
      </w:pPr>
      <w:r w:rsidRPr="000C6C41">
        <w:t>O IA     10.1.12.0/24 [110/2] via 10.1.11.1, 1d02h, GigabitEthernet1/0/11</w:t>
      </w:r>
    </w:p>
    <w:p w14:paraId="06D69F94" w14:textId="77777777" w:rsidR="000C6C41" w:rsidRPr="000C6C41" w:rsidRDefault="000C6C41" w:rsidP="0016350D">
      <w:pPr>
        <w:pStyle w:val="CMDOutput"/>
      </w:pPr>
      <w:r w:rsidRPr="000C6C41">
        <w:rPr>
          <w:highlight w:val="yellow"/>
        </w:rPr>
        <w:t>O E1     10.1.23.0/24 [110/22]</w:t>
      </w:r>
      <w:r w:rsidRPr="000C6C41">
        <w:t xml:space="preserve"> via 10.1.11.1, 00:10:11, GigabitEthernet1/0/11</w:t>
      </w:r>
    </w:p>
    <w:p w14:paraId="72B4B5B2" w14:textId="77777777" w:rsidR="000C6C41" w:rsidRPr="000C6C41" w:rsidRDefault="000C6C41" w:rsidP="0016350D">
      <w:pPr>
        <w:pStyle w:val="CMDOutput"/>
      </w:pPr>
      <w:r w:rsidRPr="000C6C41">
        <w:rPr>
          <w:highlight w:val="yellow"/>
        </w:rPr>
        <w:t>O E1     10.1.32.0/24 [110/22]</w:t>
      </w:r>
      <w:r w:rsidRPr="000C6C41">
        <w:t xml:space="preserve"> via 10.1.11.1, 00:10:11, GigabitEthernet1/0/11</w:t>
      </w:r>
    </w:p>
    <w:p w14:paraId="19AB7211" w14:textId="77777777" w:rsidR="000C6C41" w:rsidRPr="000C6C41" w:rsidRDefault="000C6C41" w:rsidP="0016350D">
      <w:pPr>
        <w:pStyle w:val="CMDOutput"/>
      </w:pPr>
      <w:r w:rsidRPr="000C6C41">
        <w:rPr>
          <w:highlight w:val="yellow"/>
        </w:rPr>
        <w:t>O E1     10.3.3.0/24 [110/22]</w:t>
      </w:r>
      <w:r w:rsidRPr="000C6C41">
        <w:t xml:space="preserve"> via 10.1.11.1, 00:10:11, GigabitEthernet1/0/11</w:t>
      </w:r>
    </w:p>
    <w:p w14:paraId="6143A827" w14:textId="77777777" w:rsidR="000C6C41" w:rsidRPr="000C6C41" w:rsidRDefault="000C6C41" w:rsidP="0016350D">
      <w:pPr>
        <w:pStyle w:val="CMDOutput"/>
      </w:pPr>
      <w:r w:rsidRPr="000C6C41">
        <w:t xml:space="preserve">      198.51.100.0/25 is subnetted, 1 subnets</w:t>
      </w:r>
    </w:p>
    <w:p w14:paraId="7B96BFEC" w14:textId="77777777" w:rsidR="000C6C41" w:rsidRPr="000C6C41" w:rsidRDefault="000C6C41" w:rsidP="0016350D">
      <w:pPr>
        <w:pStyle w:val="CMDOutput"/>
      </w:pPr>
      <w:r w:rsidRPr="000C6C41">
        <w:rPr>
          <w:highlight w:val="yellow"/>
        </w:rPr>
        <w:t>O E1     198.51.100.0 [110/22]</w:t>
      </w:r>
      <w:r w:rsidRPr="000C6C41">
        <w:t xml:space="preserve"> via 10.1.11.1, 00:10:11, GigabitEthernet1/0/11</w:t>
      </w:r>
    </w:p>
    <w:p w14:paraId="7FB8BFE1" w14:textId="49C438E7" w:rsidR="006E5A4B" w:rsidRDefault="006E5A4B" w:rsidP="0016350D">
      <w:pPr>
        <w:pStyle w:val="BodyTextL50"/>
        <w:spacing w:after="0"/>
      </w:pPr>
      <w:r>
        <w:t>Notice the highlighted external E</w:t>
      </w:r>
      <w:r w:rsidR="000C6C41">
        <w:t>1</w:t>
      </w:r>
      <w:r>
        <w:t xml:space="preserve"> OSPF routes. </w:t>
      </w:r>
      <w:r w:rsidR="000C6C41">
        <w:t xml:space="preserve">These </w:t>
      </w:r>
      <w:r w:rsidR="00A2550B">
        <w:t xml:space="preserve">E1 </w:t>
      </w:r>
      <w:r w:rsidR="000C6C41">
        <w:t>routes have a cost of 22 which includes the default cost of 20 plus the internal cost of 2.</w:t>
      </w:r>
    </w:p>
    <w:p w14:paraId="195461D0" w14:textId="77777777" w:rsidR="00BD7693" w:rsidRPr="00787363" w:rsidRDefault="00BD7693" w:rsidP="0016350D">
      <w:pPr>
        <w:pStyle w:val="ConfigWindow"/>
      </w:pPr>
      <w:r>
        <w:t>Close configuration window</w:t>
      </w:r>
    </w:p>
    <w:p w14:paraId="6DA60D87" w14:textId="16165EFD" w:rsidR="00A513BF" w:rsidRDefault="00A513BF" w:rsidP="00BD7693">
      <w:pPr>
        <w:pStyle w:val="SubStepAlpha"/>
        <w:spacing w:before="0" w:after="0"/>
      </w:pPr>
      <w:r>
        <w:t>From D2 ping the Loopback address on D1 using Loopback address of D2. The ping should be successful.</w:t>
      </w:r>
      <w:r w:rsidR="004C1227" w:rsidRPr="004C1227">
        <w:t xml:space="preserve"> </w:t>
      </w:r>
      <w:r w:rsidR="004C1227">
        <w:t>This verifies successful two-way redistribution on R2 and end-to-end connectivity for IPv4.</w:t>
      </w:r>
    </w:p>
    <w:p w14:paraId="7346CFAC" w14:textId="2C16FFE1" w:rsidR="00BD7693" w:rsidRDefault="00BD7693" w:rsidP="0016350D">
      <w:pPr>
        <w:pStyle w:val="ConfigWindow"/>
      </w:pPr>
      <w:r>
        <w:t>Open configuration window</w:t>
      </w:r>
    </w:p>
    <w:p w14:paraId="1661D860" w14:textId="77777777" w:rsidR="00A513BF" w:rsidRPr="00A513BF" w:rsidRDefault="00A513BF" w:rsidP="00A513BF">
      <w:pPr>
        <w:pStyle w:val="SubStepAlpha"/>
        <w:numPr>
          <w:ilvl w:val="0"/>
          <w:numId w:val="0"/>
        </w:numPr>
        <w:ind w:left="720"/>
        <w:rPr>
          <w:rFonts w:ascii="Courier New" w:hAnsi="Courier New"/>
          <w:b/>
        </w:rPr>
      </w:pPr>
      <w:r w:rsidRPr="00A513BF">
        <w:rPr>
          <w:rFonts w:ascii="Courier New" w:hAnsi="Courier New"/>
        </w:rPr>
        <w:t>D2#</w:t>
      </w:r>
      <w:r>
        <w:rPr>
          <w:rFonts w:ascii="Courier New" w:hAnsi="Courier New"/>
        </w:rPr>
        <w:t xml:space="preserve"> </w:t>
      </w:r>
      <w:r w:rsidRPr="00A513BF">
        <w:rPr>
          <w:rFonts w:ascii="Courier New" w:hAnsi="Courier New"/>
          <w:b/>
        </w:rPr>
        <w:t>ping 209.165.201.1 source loopback 0</w:t>
      </w:r>
    </w:p>
    <w:p w14:paraId="42B696BE" w14:textId="77777777" w:rsidR="00A513BF" w:rsidRPr="00A513BF" w:rsidRDefault="00A513BF" w:rsidP="0016350D">
      <w:pPr>
        <w:pStyle w:val="CMDOutput"/>
      </w:pPr>
      <w:r w:rsidRPr="00A513BF">
        <w:t>Type escape sequence to abort.</w:t>
      </w:r>
    </w:p>
    <w:p w14:paraId="71C1D5E1" w14:textId="77777777" w:rsidR="00A513BF" w:rsidRPr="00A513BF" w:rsidRDefault="00A513BF" w:rsidP="0016350D">
      <w:pPr>
        <w:pStyle w:val="CMDOutput"/>
      </w:pPr>
      <w:r w:rsidRPr="00A513BF">
        <w:t>Sending 5, 100-byte ICMP Echos to 209.165.201.1, timeout is 2 seconds:</w:t>
      </w:r>
    </w:p>
    <w:p w14:paraId="3437174B" w14:textId="77777777" w:rsidR="00A513BF" w:rsidRPr="00A513BF" w:rsidRDefault="00A513BF" w:rsidP="0016350D">
      <w:pPr>
        <w:pStyle w:val="CMDOutput"/>
      </w:pPr>
      <w:r w:rsidRPr="00A513BF">
        <w:t>Packet sent with a source address of 198.51.100.1</w:t>
      </w:r>
    </w:p>
    <w:p w14:paraId="40856A25" w14:textId="77777777" w:rsidR="00A513BF" w:rsidRPr="00A513BF" w:rsidRDefault="00A513BF" w:rsidP="0016350D">
      <w:pPr>
        <w:pStyle w:val="CMDOutput"/>
      </w:pPr>
      <w:r w:rsidRPr="00A513BF">
        <w:t>!!!!!</w:t>
      </w:r>
    </w:p>
    <w:p w14:paraId="5945D55F" w14:textId="09631C14" w:rsidR="00A513BF" w:rsidRDefault="00A513BF" w:rsidP="00BD7693">
      <w:pPr>
        <w:pStyle w:val="CMDOutput"/>
      </w:pPr>
      <w:r w:rsidRPr="00A513BF">
        <w:t xml:space="preserve">Success rate is 100 percent (5/5), round-trip min/avg/max = 2/2/3 </w:t>
      </w:r>
      <w:proofErr w:type="spellStart"/>
      <w:r w:rsidRPr="00A513BF">
        <w:t>ms</w:t>
      </w:r>
      <w:proofErr w:type="spellEnd"/>
    </w:p>
    <w:p w14:paraId="3A38EDBA" w14:textId="3638A05C" w:rsidR="00BD7693" w:rsidRPr="00A513BF" w:rsidRDefault="00BD7693" w:rsidP="0016350D">
      <w:pPr>
        <w:pStyle w:val="ConfigWindow"/>
      </w:pPr>
      <w:r>
        <w:t>Close configuration window</w:t>
      </w:r>
    </w:p>
    <w:p w14:paraId="1D541F8C" w14:textId="1FD0EDA4" w:rsidR="00465E6B" w:rsidRDefault="00981545" w:rsidP="0016350D">
      <w:pPr>
        <w:pStyle w:val="Heading3"/>
        <w:spacing w:before="120"/>
      </w:pPr>
      <w:r>
        <w:t xml:space="preserve">Configure redistribution of </w:t>
      </w:r>
      <w:r w:rsidR="00465E6B">
        <w:t>EIGRP</w:t>
      </w:r>
      <w:r w:rsidR="004C1227">
        <w:t xml:space="preserve"> for IPv6</w:t>
      </w:r>
      <w:r>
        <w:t xml:space="preserve"> routes into OSPFv3</w:t>
      </w:r>
      <w:r w:rsidR="00EB3EA1">
        <w:t xml:space="preserve"> using a route map</w:t>
      </w:r>
      <w:r w:rsidR="00465E6B">
        <w:t>.</w:t>
      </w:r>
    </w:p>
    <w:p w14:paraId="3F4B074A" w14:textId="16D7E737" w:rsidR="000F37DE" w:rsidRDefault="00C8402D" w:rsidP="00465E6B">
      <w:pPr>
        <w:pStyle w:val="BodyTextL25"/>
      </w:pPr>
      <w:r>
        <w:t>Next,</w:t>
      </w:r>
      <w:r w:rsidR="000F37DE">
        <w:t xml:space="preserve"> </w:t>
      </w:r>
      <w:r>
        <w:t xml:space="preserve">you </w:t>
      </w:r>
      <w:r w:rsidR="000F37DE">
        <w:t>will redistribute EIGRP</w:t>
      </w:r>
      <w:r>
        <w:t xml:space="preserve"> for IPv6</w:t>
      </w:r>
      <w:r w:rsidR="000F37DE">
        <w:t xml:space="preserve"> routes into OSPFv3 using a route map to set the external LSA to a metric type 1</w:t>
      </w:r>
      <w:r>
        <w:t xml:space="preserve">, or </w:t>
      </w:r>
      <w:r w:rsidR="000F37DE">
        <w:t>E1.</w:t>
      </w:r>
    </w:p>
    <w:p w14:paraId="3C637C06" w14:textId="104B583C" w:rsidR="00EB3EA1" w:rsidRDefault="000F37DE" w:rsidP="0016350D">
      <w:pPr>
        <w:pStyle w:val="SubStepAlpha"/>
        <w:spacing w:after="0"/>
      </w:pPr>
      <w:r>
        <w:t>First</w:t>
      </w:r>
      <w:r w:rsidR="00C8402D">
        <w:t>,</w:t>
      </w:r>
      <w:r>
        <w:t xml:space="preserve"> </w:t>
      </w:r>
      <w:r w:rsidR="00C8402D">
        <w:t>you</w:t>
      </w:r>
      <w:r>
        <w:t xml:space="preserve"> create a route map name </w:t>
      </w:r>
      <w:r w:rsidRPr="0016350D">
        <w:rPr>
          <w:b/>
          <w:bCs/>
        </w:rPr>
        <w:t>E2O</w:t>
      </w:r>
      <w:r>
        <w:t xml:space="preserve"> with a permit statement using a sequence number of 10. </w:t>
      </w:r>
      <w:r w:rsidR="00F9195C">
        <w:t xml:space="preserve">Because </w:t>
      </w:r>
      <w:r w:rsidR="00C8402D">
        <w:t>you</w:t>
      </w:r>
      <w:r w:rsidR="005A5908">
        <w:t xml:space="preserve"> are not going to use the </w:t>
      </w:r>
      <w:r w:rsidR="005A5908" w:rsidRPr="005A5908">
        <w:rPr>
          <w:b/>
        </w:rPr>
        <w:t>match</w:t>
      </w:r>
      <w:r w:rsidR="005A5908">
        <w:t xml:space="preserve"> command, the default action is to match all. </w:t>
      </w:r>
      <w:r>
        <w:t xml:space="preserve">Then </w:t>
      </w:r>
      <w:r w:rsidR="00C8402D">
        <w:t>you</w:t>
      </w:r>
      <w:r>
        <w:t xml:space="preserve"> set the metric type to an E1,</w:t>
      </w:r>
      <w:r w:rsidR="005A5908">
        <w:t xml:space="preserve"> or m</w:t>
      </w:r>
      <w:r w:rsidR="00470501">
        <w:t>,</w:t>
      </w:r>
      <w:r>
        <w:t xml:space="preserve"> as shown.</w:t>
      </w:r>
    </w:p>
    <w:p w14:paraId="64ABDA18" w14:textId="7F697A5B" w:rsidR="00BD7693" w:rsidRDefault="00BD7693" w:rsidP="0016350D">
      <w:pPr>
        <w:pStyle w:val="ConfigWindow"/>
      </w:pPr>
      <w:r>
        <w:t>Open configuration window</w:t>
      </w:r>
    </w:p>
    <w:p w14:paraId="4F99B95C" w14:textId="77777777" w:rsidR="001D1949" w:rsidRDefault="001D1949" w:rsidP="001D1949">
      <w:pPr>
        <w:pStyle w:val="CMD"/>
      </w:pPr>
      <w:r>
        <w:t xml:space="preserve">R2(config)# </w:t>
      </w:r>
      <w:r w:rsidR="000F37DE">
        <w:rPr>
          <w:b/>
        </w:rPr>
        <w:t>route-map E2O permit 10</w:t>
      </w:r>
      <w:r>
        <w:rPr>
          <w:b/>
        </w:rPr>
        <w:t xml:space="preserve"> </w:t>
      </w:r>
    </w:p>
    <w:p w14:paraId="5768EDB0" w14:textId="3584AD9F" w:rsidR="001D1949" w:rsidRDefault="001D1949" w:rsidP="001D1949">
      <w:pPr>
        <w:pStyle w:val="CMD"/>
        <w:rPr>
          <w:b/>
        </w:rPr>
      </w:pPr>
      <w:r>
        <w:t>R2(config-</w:t>
      </w:r>
      <w:r w:rsidR="000F37DE">
        <w:t>route-</w:t>
      </w:r>
      <w:proofErr w:type="gramStart"/>
      <w:r w:rsidR="000F37DE">
        <w:t>map</w:t>
      </w:r>
      <w:r>
        <w:t>)#</w:t>
      </w:r>
      <w:proofErr w:type="gramEnd"/>
      <w:r>
        <w:t xml:space="preserve"> </w:t>
      </w:r>
      <w:r w:rsidR="000F37DE">
        <w:rPr>
          <w:b/>
        </w:rPr>
        <w:t xml:space="preserve">set </w:t>
      </w:r>
      <w:r w:rsidR="000F37DE" w:rsidRPr="006E5A4B">
        <w:rPr>
          <w:b/>
        </w:rPr>
        <w:t xml:space="preserve">metric-type </w:t>
      </w:r>
      <w:r w:rsidR="00C8402D">
        <w:rPr>
          <w:b/>
        </w:rPr>
        <w:t>type-1</w:t>
      </w:r>
    </w:p>
    <w:p w14:paraId="6F736F06" w14:textId="77777777" w:rsidR="001D1949" w:rsidRDefault="001D1949" w:rsidP="001D1949">
      <w:pPr>
        <w:pStyle w:val="CMD"/>
      </w:pPr>
      <w:r>
        <w:t>R2(config-route-</w:t>
      </w:r>
      <w:r w:rsidR="000F37DE">
        <w:t>map</w:t>
      </w:r>
      <w:r>
        <w:t xml:space="preserve">)# </w:t>
      </w:r>
      <w:r w:rsidR="000F37DE">
        <w:rPr>
          <w:b/>
        </w:rPr>
        <w:t>exit</w:t>
      </w:r>
    </w:p>
    <w:p w14:paraId="06A866FB" w14:textId="1040FB21" w:rsidR="000F37DE" w:rsidRDefault="00512FB3" w:rsidP="000F37DE">
      <w:pPr>
        <w:pStyle w:val="SubStepAlpha"/>
      </w:pPr>
      <w:r>
        <w:lastRenderedPageBreak/>
        <w:t>Next</w:t>
      </w:r>
      <w:r w:rsidR="00AF40BA">
        <w:t xml:space="preserve">, </w:t>
      </w:r>
      <w:r w:rsidR="00C8402D">
        <w:t>you</w:t>
      </w:r>
      <w:r w:rsidR="00AF40BA">
        <w:t xml:space="preserve"> access the OSPFv3 IPv6 address family. </w:t>
      </w:r>
      <w:r w:rsidR="000F37DE">
        <w:t xml:space="preserve"> </w:t>
      </w:r>
      <w:r>
        <w:t xml:space="preserve">Then </w:t>
      </w:r>
      <w:r w:rsidR="00C8402D">
        <w:t>you</w:t>
      </w:r>
      <w:r>
        <w:t xml:space="preserve"> issue the </w:t>
      </w:r>
      <w:r w:rsidRPr="00512FB3">
        <w:rPr>
          <w:b/>
        </w:rPr>
        <w:t>redistribute</w:t>
      </w:r>
      <w:r>
        <w:t xml:space="preserve"> command and specify the route map name. Ensure to add the </w:t>
      </w:r>
      <w:r w:rsidRPr="00512FB3">
        <w:rPr>
          <w:b/>
        </w:rPr>
        <w:t>include-connected</w:t>
      </w:r>
      <w:r>
        <w:t xml:space="preserve"> after the route map name, as shown.</w:t>
      </w:r>
    </w:p>
    <w:p w14:paraId="05834DCE" w14:textId="77777777" w:rsidR="000F37DE" w:rsidRDefault="000F37DE" w:rsidP="0016350D">
      <w:pPr>
        <w:pStyle w:val="CMDOutput"/>
      </w:pPr>
      <w:r>
        <w:t xml:space="preserve">R2(config)# </w:t>
      </w:r>
      <w:r w:rsidRPr="0016350D">
        <w:rPr>
          <w:b/>
          <w:bCs/>
        </w:rPr>
        <w:t>router ospfv3 1</w:t>
      </w:r>
      <w:r>
        <w:t xml:space="preserve"> </w:t>
      </w:r>
    </w:p>
    <w:p w14:paraId="194C882B" w14:textId="77777777" w:rsidR="000F37DE" w:rsidRDefault="000F37DE" w:rsidP="0016350D">
      <w:pPr>
        <w:pStyle w:val="CMDOutput"/>
      </w:pPr>
      <w:r>
        <w:t>R2(config-</w:t>
      </w:r>
      <w:proofErr w:type="gramStart"/>
      <w:r>
        <w:t>router)#</w:t>
      </w:r>
      <w:proofErr w:type="gramEnd"/>
      <w:r w:rsidRPr="0016350D">
        <w:rPr>
          <w:b/>
          <w:bCs/>
        </w:rPr>
        <w:t xml:space="preserve"> address-family ipv6</w:t>
      </w:r>
    </w:p>
    <w:p w14:paraId="2810932B" w14:textId="77777777" w:rsidR="00AF40BA" w:rsidRDefault="000F37DE" w:rsidP="0016350D">
      <w:pPr>
        <w:pStyle w:val="CMDOutput"/>
      </w:pPr>
      <w:r>
        <w:t>R2(config-router-</w:t>
      </w:r>
      <w:proofErr w:type="gramStart"/>
      <w:r>
        <w:t>af)#</w:t>
      </w:r>
      <w:proofErr w:type="gramEnd"/>
      <w:r>
        <w:t xml:space="preserve"> </w:t>
      </w:r>
      <w:r w:rsidR="00AF40BA" w:rsidRPr="0016350D">
        <w:rPr>
          <w:b/>
          <w:bCs/>
        </w:rPr>
        <w:t>redistribute eigrp 64512 route-map E2O include-connected</w:t>
      </w:r>
    </w:p>
    <w:p w14:paraId="1EEA9F48" w14:textId="77777777" w:rsidR="000F37DE" w:rsidRDefault="000F37DE" w:rsidP="0016350D">
      <w:pPr>
        <w:pStyle w:val="CMDOutput"/>
      </w:pPr>
      <w:r>
        <w:t>R2(config-router-</w:t>
      </w:r>
      <w:proofErr w:type="gramStart"/>
      <w:r>
        <w:t>af)#</w:t>
      </w:r>
      <w:proofErr w:type="gramEnd"/>
      <w:r>
        <w:t xml:space="preserve"> </w:t>
      </w:r>
      <w:r w:rsidRPr="0016350D">
        <w:rPr>
          <w:b/>
          <w:bCs/>
        </w:rPr>
        <w:t>exit</w:t>
      </w:r>
    </w:p>
    <w:p w14:paraId="0F7BE584" w14:textId="387E6413" w:rsidR="000F37DE" w:rsidRDefault="007540D8" w:rsidP="00BD7693">
      <w:pPr>
        <w:pStyle w:val="BodyTextL50"/>
      </w:pPr>
      <w:r>
        <w:t xml:space="preserve">The route map </w:t>
      </w:r>
      <w:r w:rsidRPr="0016350D">
        <w:rPr>
          <w:b/>
          <w:bCs/>
        </w:rPr>
        <w:t>E2O</w:t>
      </w:r>
      <w:r>
        <w:t xml:space="preserve"> will match all redistributed routes, including connected interfaces advertised in EIGRP 64512.</w:t>
      </w:r>
    </w:p>
    <w:p w14:paraId="63D2088A" w14:textId="19E4BEED" w:rsidR="00BD7693" w:rsidRPr="007540D8" w:rsidRDefault="00BD7693" w:rsidP="0016350D">
      <w:pPr>
        <w:pStyle w:val="ConfigWindow"/>
      </w:pPr>
      <w:r>
        <w:t>Close configuration window</w:t>
      </w:r>
    </w:p>
    <w:p w14:paraId="1F20B400" w14:textId="6AF00875" w:rsidR="00465E6B" w:rsidRDefault="00465E6B" w:rsidP="0016350D">
      <w:pPr>
        <w:pStyle w:val="Heading3"/>
        <w:spacing w:before="120"/>
      </w:pPr>
      <w:r>
        <w:t xml:space="preserve">On </w:t>
      </w:r>
      <w:r w:rsidR="00DA74E4">
        <w:t>D1</w:t>
      </w:r>
      <w:r>
        <w:t xml:space="preserve"> </w:t>
      </w:r>
      <w:r w:rsidR="001D1949">
        <w:t>verify that routes from EIGRP</w:t>
      </w:r>
      <w:r w:rsidR="00C8402D">
        <w:t xml:space="preserve"> for IPv6 are imported</w:t>
      </w:r>
      <w:r w:rsidR="001D1949">
        <w:t xml:space="preserve"> into OSPFv3 with the external metric type 1.</w:t>
      </w:r>
    </w:p>
    <w:p w14:paraId="44A61C92" w14:textId="1CEBBA60" w:rsidR="00465E6B" w:rsidRDefault="00465E6B" w:rsidP="0016350D">
      <w:pPr>
        <w:pStyle w:val="SubStepAlpha"/>
        <w:spacing w:after="0"/>
      </w:pPr>
      <w:r>
        <w:t xml:space="preserve">Issue the </w:t>
      </w:r>
      <w:r w:rsidRPr="00787363">
        <w:rPr>
          <w:b/>
        </w:rPr>
        <w:t>show ip</w:t>
      </w:r>
      <w:r w:rsidR="001D1949">
        <w:rPr>
          <w:b/>
        </w:rPr>
        <w:t>v6</w:t>
      </w:r>
      <w:r w:rsidRPr="00787363">
        <w:rPr>
          <w:b/>
        </w:rPr>
        <w:t xml:space="preserve"> route </w:t>
      </w:r>
      <w:r w:rsidR="001D1949">
        <w:rPr>
          <w:b/>
        </w:rPr>
        <w:t>ospf</w:t>
      </w:r>
      <w:r>
        <w:rPr>
          <w:b/>
        </w:rPr>
        <w:t xml:space="preserve"> </w:t>
      </w:r>
      <w:r w:rsidRPr="00E725E2">
        <w:t>on</w:t>
      </w:r>
      <w:r>
        <w:rPr>
          <w:b/>
        </w:rPr>
        <w:t xml:space="preserve"> </w:t>
      </w:r>
      <w:r w:rsidR="00DA74E4">
        <w:t>D</w:t>
      </w:r>
      <w:r w:rsidR="006D7AFA">
        <w:t>1</w:t>
      </w:r>
      <w:r>
        <w:t xml:space="preserve"> to see the external EIGRP routes</w:t>
      </w:r>
      <w:r w:rsidR="00DA74E4">
        <w:t>.</w:t>
      </w:r>
      <w:r w:rsidR="00C8402D" w:rsidRPr="00C8402D">
        <w:t xml:space="preserve"> </w:t>
      </w:r>
      <w:r w:rsidR="00C8402D">
        <w:t>Notice the highlighted external E1 OSPF routes.</w:t>
      </w:r>
    </w:p>
    <w:p w14:paraId="1A59B9D0" w14:textId="5EF667F0" w:rsidR="00BD7693" w:rsidRDefault="00BD7693" w:rsidP="0016350D">
      <w:pPr>
        <w:pStyle w:val="ConfigWindow"/>
      </w:pPr>
      <w:r>
        <w:t>Open configuration window</w:t>
      </w:r>
    </w:p>
    <w:p w14:paraId="33A2EC33" w14:textId="77777777" w:rsidR="006745D7" w:rsidRPr="006745D7" w:rsidRDefault="006745D7" w:rsidP="0016350D">
      <w:pPr>
        <w:pStyle w:val="CMD"/>
      </w:pPr>
      <w:r w:rsidRPr="006745D7">
        <w:t xml:space="preserve">D1# </w:t>
      </w:r>
      <w:r w:rsidRPr="0016350D">
        <w:rPr>
          <w:b/>
          <w:bCs/>
        </w:rPr>
        <w:t>show ipv6 route ospf</w:t>
      </w:r>
    </w:p>
    <w:p w14:paraId="0C4C2E3B" w14:textId="77777777" w:rsidR="006745D7" w:rsidRDefault="006745D7" w:rsidP="0016350D">
      <w:pPr>
        <w:pStyle w:val="CMDOutput"/>
      </w:pPr>
      <w:r>
        <w:t>&lt;  output omitted  &gt;</w:t>
      </w:r>
    </w:p>
    <w:p w14:paraId="61964EC5" w14:textId="77777777" w:rsidR="006745D7" w:rsidRPr="006745D7" w:rsidRDefault="006745D7" w:rsidP="0016350D">
      <w:pPr>
        <w:pStyle w:val="CMDOutput"/>
      </w:pPr>
      <w:r w:rsidRPr="006745D7">
        <w:rPr>
          <w:highlight w:val="yellow"/>
        </w:rPr>
        <w:t>OE1 2001:DB8:198:51:100::/80 [110/22</w:t>
      </w:r>
      <w:r w:rsidRPr="006745D7">
        <w:t>]</w:t>
      </w:r>
    </w:p>
    <w:p w14:paraId="5E58C464" w14:textId="77777777" w:rsidR="006745D7" w:rsidRPr="006745D7" w:rsidRDefault="006745D7" w:rsidP="0016350D">
      <w:pPr>
        <w:pStyle w:val="CMDOutput"/>
      </w:pPr>
      <w:r w:rsidRPr="006745D7">
        <w:t xml:space="preserve">     via FE80::11:1, GigabitEthernet1/0/11</w:t>
      </w:r>
    </w:p>
    <w:p w14:paraId="0E730E97" w14:textId="77777777" w:rsidR="006745D7" w:rsidRPr="006745D7" w:rsidRDefault="006745D7" w:rsidP="0016350D">
      <w:pPr>
        <w:pStyle w:val="CMDOutput"/>
      </w:pPr>
      <w:r w:rsidRPr="006745D7">
        <w:t>OI  2001:DB8:ACAD:1::/64 [110/2]</w:t>
      </w:r>
    </w:p>
    <w:p w14:paraId="6F037DA9" w14:textId="77777777" w:rsidR="006745D7" w:rsidRPr="006745D7" w:rsidRDefault="006745D7" w:rsidP="0016350D">
      <w:pPr>
        <w:pStyle w:val="CMDOutput"/>
      </w:pPr>
      <w:r w:rsidRPr="006745D7">
        <w:t xml:space="preserve">     via FE80::11:1, GigabitEthernet1/0/11</w:t>
      </w:r>
    </w:p>
    <w:p w14:paraId="73F8AF2F" w14:textId="77777777" w:rsidR="006745D7" w:rsidRPr="006745D7" w:rsidRDefault="006745D7" w:rsidP="0016350D">
      <w:pPr>
        <w:pStyle w:val="CMDOutput"/>
      </w:pPr>
      <w:r w:rsidRPr="006745D7">
        <w:rPr>
          <w:highlight w:val="yellow"/>
        </w:rPr>
        <w:t>OE1 2001:DB8:ACAD:3::/64 [110/22]</w:t>
      </w:r>
    </w:p>
    <w:p w14:paraId="26658268" w14:textId="77777777" w:rsidR="006745D7" w:rsidRPr="006745D7" w:rsidRDefault="006745D7" w:rsidP="0016350D">
      <w:pPr>
        <w:pStyle w:val="CMDOutput"/>
      </w:pPr>
      <w:r w:rsidRPr="006745D7">
        <w:t xml:space="preserve">     via FE80::11:1, GigabitEthernet1/0/11</w:t>
      </w:r>
    </w:p>
    <w:p w14:paraId="1F488BA7" w14:textId="77777777" w:rsidR="006745D7" w:rsidRPr="006745D7" w:rsidRDefault="006745D7" w:rsidP="0016350D">
      <w:pPr>
        <w:pStyle w:val="CMDOutput"/>
      </w:pPr>
      <w:r w:rsidRPr="006745D7">
        <w:t>OI  2001:DB8:ACAD:12::/64 [110/2]</w:t>
      </w:r>
    </w:p>
    <w:p w14:paraId="3D223E2A" w14:textId="77777777" w:rsidR="006745D7" w:rsidRPr="006745D7" w:rsidRDefault="006745D7" w:rsidP="0016350D">
      <w:pPr>
        <w:pStyle w:val="CMDOutput"/>
      </w:pPr>
      <w:r w:rsidRPr="006745D7">
        <w:t xml:space="preserve">     via FE80::11:1, GigabitEthernet1/0/11</w:t>
      </w:r>
    </w:p>
    <w:p w14:paraId="65B7A972" w14:textId="77777777" w:rsidR="006745D7" w:rsidRPr="006745D7" w:rsidRDefault="006745D7" w:rsidP="0016350D">
      <w:pPr>
        <w:pStyle w:val="CMDOutput"/>
      </w:pPr>
      <w:r w:rsidRPr="006745D7">
        <w:rPr>
          <w:highlight w:val="yellow"/>
        </w:rPr>
        <w:t>OE1 2001:DB8:ACAD:23::/64 [110/22]</w:t>
      </w:r>
    </w:p>
    <w:p w14:paraId="51EC7299" w14:textId="77777777" w:rsidR="006745D7" w:rsidRPr="006745D7" w:rsidRDefault="006745D7" w:rsidP="0016350D">
      <w:pPr>
        <w:pStyle w:val="CMDOutput"/>
      </w:pPr>
      <w:r w:rsidRPr="006745D7">
        <w:t xml:space="preserve">     via FE80::11:1, GigabitEthernet1/0/11</w:t>
      </w:r>
    </w:p>
    <w:p w14:paraId="76F53EE8" w14:textId="77777777" w:rsidR="006745D7" w:rsidRPr="006745D7" w:rsidRDefault="006745D7" w:rsidP="0016350D">
      <w:pPr>
        <w:pStyle w:val="CMDOutput"/>
      </w:pPr>
      <w:r w:rsidRPr="006745D7">
        <w:rPr>
          <w:highlight w:val="yellow"/>
        </w:rPr>
        <w:t>OE1 2001:DB8:ACAD:32::/64 [110/22]</w:t>
      </w:r>
    </w:p>
    <w:p w14:paraId="231BD9D5" w14:textId="2D1FF620" w:rsidR="00BD7693" w:rsidRDefault="006745D7">
      <w:pPr>
        <w:pStyle w:val="CMDOutput"/>
      </w:pPr>
      <w:r w:rsidRPr="006745D7">
        <w:t xml:space="preserve">     via FE80::11:1, GigabitEthernet1/0/11</w:t>
      </w:r>
    </w:p>
    <w:p w14:paraId="46EB8B24" w14:textId="3E32044A" w:rsidR="00465E6B" w:rsidRDefault="00BD7693" w:rsidP="0016350D">
      <w:pPr>
        <w:pStyle w:val="ConfigWindow"/>
      </w:pPr>
      <w:r>
        <w:t>close configuration window</w:t>
      </w:r>
    </w:p>
    <w:p w14:paraId="6E885E11" w14:textId="74C74D7A" w:rsidR="00CB6180" w:rsidRDefault="00CB6180" w:rsidP="00BD7693">
      <w:pPr>
        <w:pStyle w:val="SubStepAlpha"/>
        <w:spacing w:before="0" w:after="0"/>
      </w:pPr>
      <w:r>
        <w:t>From D2</w:t>
      </w:r>
      <w:r w:rsidR="00470501">
        <w:t>,</w:t>
      </w:r>
      <w:r>
        <w:t xml:space="preserve"> ping the Loopback address on D1 using Loopback address of D2. The ping should be successful.</w:t>
      </w:r>
      <w:r w:rsidR="00C8402D" w:rsidRPr="00C8402D">
        <w:t xml:space="preserve"> </w:t>
      </w:r>
      <w:r w:rsidR="00C8402D">
        <w:t>This verifies full successful two-way redistribution on R2 and end-to-end connectivity for IPv6.</w:t>
      </w:r>
    </w:p>
    <w:p w14:paraId="1CF44A97" w14:textId="1B423B76" w:rsidR="00BD7693" w:rsidRDefault="00BD7693" w:rsidP="0016350D">
      <w:pPr>
        <w:pStyle w:val="ConfigWindow"/>
      </w:pPr>
      <w:r>
        <w:t>Open configuration window</w:t>
      </w:r>
    </w:p>
    <w:p w14:paraId="008DB18F" w14:textId="77777777" w:rsidR="004D469C" w:rsidRPr="00ED5FFF" w:rsidRDefault="004D469C" w:rsidP="0016350D">
      <w:pPr>
        <w:pStyle w:val="CMD"/>
      </w:pPr>
      <w:r w:rsidRPr="004D469C">
        <w:t>D2#</w:t>
      </w:r>
      <w:r w:rsidR="00ED5FFF">
        <w:t xml:space="preserve"> </w:t>
      </w:r>
      <w:r w:rsidRPr="0016350D">
        <w:rPr>
          <w:b/>
          <w:bCs/>
        </w:rPr>
        <w:t>ping 2001:db8:209:165:201::1 source loopback 0</w:t>
      </w:r>
    </w:p>
    <w:p w14:paraId="56E16655" w14:textId="77777777" w:rsidR="004D469C" w:rsidRPr="004D469C" w:rsidRDefault="004D469C" w:rsidP="0016350D">
      <w:pPr>
        <w:pStyle w:val="CMDOutput"/>
      </w:pPr>
      <w:r w:rsidRPr="004D469C">
        <w:t>Type escape sequence to abort.</w:t>
      </w:r>
    </w:p>
    <w:p w14:paraId="201FAB3D" w14:textId="77777777" w:rsidR="004D469C" w:rsidRPr="004D469C" w:rsidRDefault="004D469C" w:rsidP="0016350D">
      <w:pPr>
        <w:pStyle w:val="CMDOutput"/>
      </w:pPr>
      <w:r w:rsidRPr="004D469C">
        <w:t>Sending 5, 100-byte ICMP Echos to 2001:DB8:209:165:201::1, timeout is 2 seconds:</w:t>
      </w:r>
    </w:p>
    <w:p w14:paraId="79F918BA" w14:textId="77777777" w:rsidR="004D469C" w:rsidRPr="004D469C" w:rsidRDefault="004D469C" w:rsidP="0016350D">
      <w:pPr>
        <w:pStyle w:val="CMDOutput"/>
      </w:pPr>
      <w:r w:rsidRPr="004D469C">
        <w:t>Packet sent with a source address of 2001:DB8:198:51:100::1</w:t>
      </w:r>
    </w:p>
    <w:p w14:paraId="6436820B" w14:textId="77777777" w:rsidR="004D469C" w:rsidRPr="004D469C" w:rsidRDefault="004D469C" w:rsidP="0016350D">
      <w:pPr>
        <w:pStyle w:val="CMDOutput"/>
      </w:pPr>
      <w:r w:rsidRPr="004D469C">
        <w:t>!!!!!</w:t>
      </w:r>
    </w:p>
    <w:p w14:paraId="1A27BE2F" w14:textId="77777777" w:rsidR="004D469C" w:rsidRPr="004D469C" w:rsidRDefault="004D469C" w:rsidP="0016350D">
      <w:pPr>
        <w:pStyle w:val="CMDOutput"/>
      </w:pPr>
      <w:r w:rsidRPr="004D469C">
        <w:t>Success rate is 100 percent (5/5), round-trip min/avg/max = 2/4/9 ms</w:t>
      </w:r>
    </w:p>
    <w:p w14:paraId="03D6718F" w14:textId="67489D52" w:rsidR="00CB6180" w:rsidRDefault="00BD7693" w:rsidP="0016350D">
      <w:pPr>
        <w:pStyle w:val="ConfigWindow"/>
      </w:pPr>
      <w:r>
        <w:t>close configuration window</w:t>
      </w:r>
    </w:p>
    <w:p w14:paraId="54CF388B" w14:textId="4D6BF310" w:rsidR="00D778DF" w:rsidRDefault="00D778DF" w:rsidP="00D452F4">
      <w:pPr>
        <w:pStyle w:val="Heading1"/>
      </w:pPr>
      <w:r w:rsidRPr="00E70096">
        <w:t>Reflection</w:t>
      </w:r>
      <w:r w:rsidR="00075EA9">
        <w:t xml:space="preserve"> Questions</w:t>
      </w:r>
    </w:p>
    <w:p w14:paraId="2CB902CE" w14:textId="3F4D6A51" w:rsidR="00D5438B" w:rsidRDefault="00D5438B" w:rsidP="00D5438B">
      <w:pPr>
        <w:pStyle w:val="ReflectionQ"/>
      </w:pPr>
      <w:r>
        <w:t>What is the difference between an external OSPF E2 and E1?</w:t>
      </w:r>
    </w:p>
    <w:p w14:paraId="17F47F1E" w14:textId="0EF857AA" w:rsidR="00BD7693" w:rsidRDefault="00BD7693" w:rsidP="0016350D">
      <w:pPr>
        <w:pStyle w:val="AnswerLineL25"/>
      </w:pPr>
      <w:r>
        <w:t>Type your answers here.</w:t>
      </w:r>
    </w:p>
    <w:p w14:paraId="50AD6CFB" w14:textId="6D96CEC5" w:rsidR="00D5438B" w:rsidRPr="00A71029" w:rsidRDefault="00A71029" w:rsidP="00A71029">
      <w:pPr>
        <w:pStyle w:val="ConfigWindow"/>
        <w:rPr>
          <w:rStyle w:val="AnswerGray"/>
          <w:b w:val="0"/>
          <w:sz w:val="6"/>
          <w:shd w:val="clear" w:color="auto" w:fill="auto"/>
        </w:rPr>
      </w:pPr>
      <w:r w:rsidRPr="00A71029">
        <w:rPr>
          <w:rStyle w:val="AnswerGray"/>
          <w:b w:val="0"/>
          <w:sz w:val="6"/>
          <w:shd w:val="clear" w:color="auto" w:fill="auto"/>
        </w:rPr>
        <w:t>Type your answer here</w:t>
      </w:r>
    </w:p>
    <w:p w14:paraId="283AB25A" w14:textId="77777777" w:rsidR="00AC5B1E" w:rsidRDefault="009332B2" w:rsidP="00AC5B1E">
      <w:pPr>
        <w:pStyle w:val="ReflectionQ"/>
      </w:pPr>
      <w:r>
        <w:t>What are three ways</w:t>
      </w:r>
      <w:r w:rsidR="004677E7">
        <w:t xml:space="preserve"> to set</w:t>
      </w:r>
      <w:r>
        <w:t xml:space="preserve"> a seed metric during redistribution? </w:t>
      </w:r>
    </w:p>
    <w:p w14:paraId="6ED8E003" w14:textId="77777777" w:rsidR="00603503" w:rsidRDefault="00D5438B" w:rsidP="00603503">
      <w:pPr>
        <w:pStyle w:val="AnswerLineL25"/>
      </w:pPr>
      <w:r>
        <w:t>Type y</w:t>
      </w:r>
      <w:r w:rsidR="00070C16">
        <w:t>our answers here.</w:t>
      </w:r>
    </w:p>
    <w:p w14:paraId="1116D192" w14:textId="5A118360" w:rsidR="006513FB" w:rsidRPr="00A71029" w:rsidRDefault="00A71029" w:rsidP="00A71029">
      <w:pPr>
        <w:pStyle w:val="ConfigWindow"/>
        <w:rPr>
          <w:rStyle w:val="AnswerGray"/>
          <w:b w:val="0"/>
          <w:sz w:val="6"/>
          <w:shd w:val="clear" w:color="auto" w:fill="auto"/>
        </w:rPr>
      </w:pPr>
      <w:r w:rsidRPr="00A71029">
        <w:rPr>
          <w:rStyle w:val="AnswerGray"/>
          <w:b w:val="0"/>
          <w:sz w:val="6"/>
          <w:shd w:val="clear" w:color="auto" w:fill="auto"/>
        </w:rPr>
        <w:t>Type your answer here</w:t>
      </w:r>
    </w:p>
    <w:p w14:paraId="337298E5" w14:textId="77777777" w:rsidR="00A730BD" w:rsidRDefault="005A5908" w:rsidP="00A730BD">
      <w:pPr>
        <w:pStyle w:val="ReflectionQ"/>
      </w:pPr>
      <w:r>
        <w:lastRenderedPageBreak/>
        <w:t xml:space="preserve">What is the </w:t>
      </w:r>
      <w:r w:rsidR="00D5438B">
        <w:t>default action in a route map if you do not include the match command?</w:t>
      </w:r>
    </w:p>
    <w:p w14:paraId="4E604E46" w14:textId="77777777" w:rsidR="00A730BD" w:rsidRDefault="00A730BD" w:rsidP="00A730BD">
      <w:pPr>
        <w:pStyle w:val="AnswerLineL25"/>
      </w:pPr>
      <w:r>
        <w:t>Type your answers here.</w:t>
      </w:r>
    </w:p>
    <w:p w14:paraId="5FA7BF66" w14:textId="7371B2D6" w:rsidR="00A730BD" w:rsidRPr="00A71029" w:rsidRDefault="00A71029" w:rsidP="00A71029">
      <w:pPr>
        <w:pStyle w:val="ConfigWindow"/>
        <w:rPr>
          <w:rStyle w:val="AnswerGray"/>
          <w:b w:val="0"/>
          <w:sz w:val="6"/>
          <w:shd w:val="clear" w:color="auto" w:fill="auto"/>
        </w:rPr>
      </w:pPr>
      <w:r w:rsidRPr="00A71029">
        <w:rPr>
          <w:rStyle w:val="AnswerGray"/>
          <w:b w:val="0"/>
          <w:sz w:val="6"/>
          <w:shd w:val="clear" w:color="auto" w:fill="auto"/>
        </w:rPr>
        <w:t>Type your answer here</w:t>
      </w:r>
    </w:p>
    <w:p w14:paraId="1972A298" w14:textId="77777777" w:rsidR="006513FB" w:rsidRPr="004C0909" w:rsidRDefault="006513FB" w:rsidP="00D452F4">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513FB" w14:paraId="307F2FE5" w14:textId="77777777" w:rsidTr="00C878D9">
        <w:trPr>
          <w:cnfStyle w:val="100000000000" w:firstRow="1" w:lastRow="0" w:firstColumn="0" w:lastColumn="0" w:oddVBand="0" w:evenVBand="0" w:oddHBand="0" w:evenHBand="0" w:firstRowFirstColumn="0" w:firstRowLastColumn="0" w:lastRowFirstColumn="0" w:lastRowLastColumn="0"/>
          <w:tblHeader/>
        </w:trPr>
        <w:tc>
          <w:tcPr>
            <w:tcW w:w="1530" w:type="dxa"/>
          </w:tcPr>
          <w:p w14:paraId="5DD45704" w14:textId="77777777" w:rsidR="006513FB" w:rsidRPr="00763D8B" w:rsidRDefault="006513FB" w:rsidP="006F0564">
            <w:pPr>
              <w:pStyle w:val="TableHeading"/>
            </w:pPr>
            <w:r w:rsidRPr="00763D8B">
              <w:t>Router Model</w:t>
            </w:r>
          </w:p>
        </w:tc>
        <w:tc>
          <w:tcPr>
            <w:tcW w:w="2250" w:type="dxa"/>
          </w:tcPr>
          <w:p w14:paraId="361B1E54" w14:textId="77777777" w:rsidR="006513FB" w:rsidRPr="00763D8B" w:rsidRDefault="006513FB" w:rsidP="006F0564">
            <w:pPr>
              <w:pStyle w:val="TableHeading"/>
            </w:pPr>
            <w:r w:rsidRPr="00763D8B">
              <w:t>Ethernet Interface #1</w:t>
            </w:r>
          </w:p>
        </w:tc>
        <w:tc>
          <w:tcPr>
            <w:tcW w:w="2250" w:type="dxa"/>
          </w:tcPr>
          <w:p w14:paraId="4967493E" w14:textId="77777777" w:rsidR="006513FB" w:rsidRPr="00763D8B" w:rsidRDefault="006513FB" w:rsidP="006F0564">
            <w:pPr>
              <w:pStyle w:val="TableHeading"/>
            </w:pPr>
            <w:r w:rsidRPr="00763D8B">
              <w:t>Ethernet Interface #2</w:t>
            </w:r>
          </w:p>
        </w:tc>
        <w:tc>
          <w:tcPr>
            <w:tcW w:w="2070" w:type="dxa"/>
          </w:tcPr>
          <w:p w14:paraId="1A71A95D" w14:textId="77777777" w:rsidR="006513FB" w:rsidRPr="00763D8B" w:rsidRDefault="006513FB" w:rsidP="006F0564">
            <w:pPr>
              <w:pStyle w:val="TableHeading"/>
            </w:pPr>
            <w:r w:rsidRPr="00763D8B">
              <w:t>Serial Interface #1</w:t>
            </w:r>
          </w:p>
        </w:tc>
        <w:tc>
          <w:tcPr>
            <w:tcW w:w="2160" w:type="dxa"/>
          </w:tcPr>
          <w:p w14:paraId="157B2676" w14:textId="77777777" w:rsidR="006513FB" w:rsidRPr="00763D8B" w:rsidRDefault="006513FB" w:rsidP="006F0564">
            <w:pPr>
              <w:pStyle w:val="TableHeading"/>
            </w:pPr>
            <w:r w:rsidRPr="00763D8B">
              <w:t>Serial Interface #2</w:t>
            </w:r>
          </w:p>
        </w:tc>
      </w:tr>
      <w:tr w:rsidR="006513FB" w14:paraId="1AC1BFEA" w14:textId="77777777" w:rsidTr="009453F7">
        <w:tc>
          <w:tcPr>
            <w:tcW w:w="1530" w:type="dxa"/>
          </w:tcPr>
          <w:p w14:paraId="1A5D326B" w14:textId="77777777" w:rsidR="006513FB" w:rsidRPr="009453F7" w:rsidRDefault="006513FB" w:rsidP="009453F7">
            <w:pPr>
              <w:pStyle w:val="TableText"/>
            </w:pPr>
            <w:r w:rsidRPr="009453F7">
              <w:t>1800</w:t>
            </w:r>
          </w:p>
        </w:tc>
        <w:tc>
          <w:tcPr>
            <w:tcW w:w="2250" w:type="dxa"/>
          </w:tcPr>
          <w:p w14:paraId="0463FEA1" w14:textId="77777777" w:rsidR="006513FB" w:rsidRPr="009453F7" w:rsidRDefault="006513FB" w:rsidP="009453F7">
            <w:pPr>
              <w:pStyle w:val="TableText"/>
            </w:pPr>
            <w:r w:rsidRPr="009453F7">
              <w:t>Fast Ethernet 0/0 (F0/0)</w:t>
            </w:r>
          </w:p>
        </w:tc>
        <w:tc>
          <w:tcPr>
            <w:tcW w:w="2250" w:type="dxa"/>
          </w:tcPr>
          <w:p w14:paraId="0B2C0C1B" w14:textId="77777777" w:rsidR="006513FB" w:rsidRPr="009453F7" w:rsidRDefault="006513FB" w:rsidP="009453F7">
            <w:pPr>
              <w:pStyle w:val="TableText"/>
            </w:pPr>
            <w:r w:rsidRPr="009453F7">
              <w:t>Fast Ethernet 0/1 (F0/1)</w:t>
            </w:r>
          </w:p>
        </w:tc>
        <w:tc>
          <w:tcPr>
            <w:tcW w:w="2070" w:type="dxa"/>
          </w:tcPr>
          <w:p w14:paraId="33D92254" w14:textId="77777777" w:rsidR="006513FB" w:rsidRPr="009453F7" w:rsidRDefault="006513FB" w:rsidP="009453F7">
            <w:pPr>
              <w:pStyle w:val="TableText"/>
            </w:pPr>
            <w:r w:rsidRPr="009453F7">
              <w:t>Serial 0/0/0 (S0/0/0)</w:t>
            </w:r>
          </w:p>
        </w:tc>
        <w:tc>
          <w:tcPr>
            <w:tcW w:w="2160" w:type="dxa"/>
          </w:tcPr>
          <w:p w14:paraId="2C06C509" w14:textId="77777777" w:rsidR="006513FB" w:rsidRPr="009453F7" w:rsidRDefault="006513FB" w:rsidP="009453F7">
            <w:pPr>
              <w:pStyle w:val="TableText"/>
            </w:pPr>
            <w:r w:rsidRPr="009453F7">
              <w:t>Serial 0/0/1 (S0/0</w:t>
            </w:r>
            <w:r w:rsidR="00C878D9">
              <w:t>/</w:t>
            </w:r>
            <w:r w:rsidRPr="009453F7">
              <w:t>1)</w:t>
            </w:r>
          </w:p>
        </w:tc>
      </w:tr>
      <w:tr w:rsidR="006513FB" w14:paraId="7E1AC633" w14:textId="77777777" w:rsidTr="009453F7">
        <w:tc>
          <w:tcPr>
            <w:tcW w:w="1530" w:type="dxa"/>
          </w:tcPr>
          <w:p w14:paraId="15EC3F17" w14:textId="77777777" w:rsidR="006513FB" w:rsidRPr="009453F7" w:rsidRDefault="006513FB" w:rsidP="009453F7">
            <w:pPr>
              <w:pStyle w:val="TableText"/>
            </w:pPr>
            <w:r w:rsidRPr="009453F7">
              <w:t>1900</w:t>
            </w:r>
          </w:p>
        </w:tc>
        <w:tc>
          <w:tcPr>
            <w:tcW w:w="2250" w:type="dxa"/>
          </w:tcPr>
          <w:p w14:paraId="233D08FC" w14:textId="77777777" w:rsidR="006513FB" w:rsidRPr="009453F7" w:rsidRDefault="006513FB" w:rsidP="009453F7">
            <w:pPr>
              <w:pStyle w:val="TableText"/>
            </w:pPr>
            <w:r w:rsidRPr="009453F7">
              <w:t>Gigabit Ethernet 0/0 (G0/0)</w:t>
            </w:r>
          </w:p>
        </w:tc>
        <w:tc>
          <w:tcPr>
            <w:tcW w:w="2250" w:type="dxa"/>
          </w:tcPr>
          <w:p w14:paraId="778E64CA" w14:textId="77777777" w:rsidR="006513FB" w:rsidRPr="009453F7" w:rsidRDefault="006513FB" w:rsidP="009453F7">
            <w:pPr>
              <w:pStyle w:val="TableText"/>
            </w:pPr>
            <w:r w:rsidRPr="009453F7">
              <w:t>Gigabit Ethernet 0/1 (G0/1)</w:t>
            </w:r>
          </w:p>
        </w:tc>
        <w:tc>
          <w:tcPr>
            <w:tcW w:w="2070" w:type="dxa"/>
          </w:tcPr>
          <w:p w14:paraId="2CBD90E5" w14:textId="77777777" w:rsidR="006513FB" w:rsidRPr="009453F7" w:rsidRDefault="006513FB" w:rsidP="009453F7">
            <w:pPr>
              <w:pStyle w:val="TableText"/>
            </w:pPr>
            <w:r w:rsidRPr="009453F7">
              <w:t>Serial 0/0/0 (S0/0/0)</w:t>
            </w:r>
          </w:p>
        </w:tc>
        <w:tc>
          <w:tcPr>
            <w:tcW w:w="2160" w:type="dxa"/>
          </w:tcPr>
          <w:p w14:paraId="7F6C703D" w14:textId="77777777" w:rsidR="006513FB" w:rsidRPr="009453F7" w:rsidRDefault="006513FB" w:rsidP="009453F7">
            <w:pPr>
              <w:pStyle w:val="TableText"/>
            </w:pPr>
            <w:r w:rsidRPr="009453F7">
              <w:t>Serial 0/0/1 (S0/0/1)</w:t>
            </w:r>
          </w:p>
        </w:tc>
      </w:tr>
      <w:tr w:rsidR="006513FB" w14:paraId="74910489" w14:textId="77777777" w:rsidTr="009453F7">
        <w:tc>
          <w:tcPr>
            <w:tcW w:w="1530" w:type="dxa"/>
          </w:tcPr>
          <w:p w14:paraId="64327E0C" w14:textId="77777777" w:rsidR="006513FB" w:rsidRPr="009453F7" w:rsidRDefault="006513FB" w:rsidP="009453F7">
            <w:pPr>
              <w:pStyle w:val="TableText"/>
            </w:pPr>
            <w:r w:rsidRPr="009453F7">
              <w:t>2801</w:t>
            </w:r>
          </w:p>
        </w:tc>
        <w:tc>
          <w:tcPr>
            <w:tcW w:w="2250" w:type="dxa"/>
          </w:tcPr>
          <w:p w14:paraId="001A8561" w14:textId="77777777" w:rsidR="006513FB" w:rsidRPr="009453F7" w:rsidRDefault="006513FB" w:rsidP="009453F7">
            <w:pPr>
              <w:pStyle w:val="TableText"/>
            </w:pPr>
            <w:r w:rsidRPr="009453F7">
              <w:t>Fast Ethernet 0/0 (F0/0)</w:t>
            </w:r>
          </w:p>
        </w:tc>
        <w:tc>
          <w:tcPr>
            <w:tcW w:w="2250" w:type="dxa"/>
          </w:tcPr>
          <w:p w14:paraId="147B86C0" w14:textId="77777777" w:rsidR="006513FB" w:rsidRPr="009453F7" w:rsidRDefault="006513FB" w:rsidP="009453F7">
            <w:pPr>
              <w:pStyle w:val="TableText"/>
            </w:pPr>
            <w:r w:rsidRPr="009453F7">
              <w:t>Fast Ethernet 0/1 (F0/1)</w:t>
            </w:r>
          </w:p>
        </w:tc>
        <w:tc>
          <w:tcPr>
            <w:tcW w:w="2070" w:type="dxa"/>
          </w:tcPr>
          <w:p w14:paraId="61ED232E" w14:textId="77777777" w:rsidR="006513FB" w:rsidRPr="009453F7" w:rsidRDefault="006513FB" w:rsidP="009453F7">
            <w:pPr>
              <w:pStyle w:val="TableText"/>
            </w:pPr>
            <w:r w:rsidRPr="009453F7">
              <w:t>Serial 0/1/0 (S0/1/0)</w:t>
            </w:r>
          </w:p>
        </w:tc>
        <w:tc>
          <w:tcPr>
            <w:tcW w:w="2160" w:type="dxa"/>
          </w:tcPr>
          <w:p w14:paraId="616B8317" w14:textId="77777777" w:rsidR="006513FB" w:rsidRPr="009453F7" w:rsidRDefault="006513FB" w:rsidP="009453F7">
            <w:pPr>
              <w:pStyle w:val="TableText"/>
            </w:pPr>
            <w:r w:rsidRPr="009453F7">
              <w:t>Serial 0/1/1 (S0/1/1)</w:t>
            </w:r>
          </w:p>
        </w:tc>
      </w:tr>
      <w:tr w:rsidR="006513FB" w14:paraId="26962CE6" w14:textId="77777777" w:rsidTr="009453F7">
        <w:tc>
          <w:tcPr>
            <w:tcW w:w="1530" w:type="dxa"/>
          </w:tcPr>
          <w:p w14:paraId="7A67ED48" w14:textId="77777777" w:rsidR="006513FB" w:rsidRPr="009453F7" w:rsidRDefault="006513FB" w:rsidP="009453F7">
            <w:pPr>
              <w:pStyle w:val="TableText"/>
            </w:pPr>
            <w:r w:rsidRPr="009453F7">
              <w:t>2811</w:t>
            </w:r>
          </w:p>
        </w:tc>
        <w:tc>
          <w:tcPr>
            <w:tcW w:w="2250" w:type="dxa"/>
          </w:tcPr>
          <w:p w14:paraId="0006EA8E" w14:textId="77777777" w:rsidR="006513FB" w:rsidRPr="009453F7" w:rsidRDefault="006513FB" w:rsidP="009453F7">
            <w:pPr>
              <w:pStyle w:val="TableText"/>
            </w:pPr>
            <w:r w:rsidRPr="009453F7">
              <w:t>Fast Ethernet 0/0 (F0/0)</w:t>
            </w:r>
          </w:p>
        </w:tc>
        <w:tc>
          <w:tcPr>
            <w:tcW w:w="2250" w:type="dxa"/>
          </w:tcPr>
          <w:p w14:paraId="246105C1" w14:textId="77777777" w:rsidR="006513FB" w:rsidRPr="009453F7" w:rsidRDefault="006513FB" w:rsidP="009453F7">
            <w:pPr>
              <w:pStyle w:val="TableText"/>
            </w:pPr>
            <w:r w:rsidRPr="009453F7">
              <w:t>Fast Ethernet 0/1 (F0/1)</w:t>
            </w:r>
          </w:p>
        </w:tc>
        <w:tc>
          <w:tcPr>
            <w:tcW w:w="2070" w:type="dxa"/>
          </w:tcPr>
          <w:p w14:paraId="3926917C" w14:textId="77777777" w:rsidR="006513FB" w:rsidRPr="009453F7" w:rsidRDefault="006513FB" w:rsidP="009453F7">
            <w:pPr>
              <w:pStyle w:val="TableText"/>
            </w:pPr>
            <w:r w:rsidRPr="009453F7">
              <w:t>Serial 0/0/0 (S0/0/0)</w:t>
            </w:r>
          </w:p>
        </w:tc>
        <w:tc>
          <w:tcPr>
            <w:tcW w:w="2160" w:type="dxa"/>
          </w:tcPr>
          <w:p w14:paraId="17A81765" w14:textId="77777777" w:rsidR="006513FB" w:rsidRPr="009453F7" w:rsidRDefault="006513FB" w:rsidP="009453F7">
            <w:pPr>
              <w:pStyle w:val="TableText"/>
            </w:pPr>
            <w:r w:rsidRPr="009453F7">
              <w:t>Serial 0/0/1 (S0/0/1)</w:t>
            </w:r>
          </w:p>
        </w:tc>
      </w:tr>
      <w:tr w:rsidR="006513FB" w14:paraId="4E6F6688" w14:textId="77777777" w:rsidTr="009453F7">
        <w:tc>
          <w:tcPr>
            <w:tcW w:w="1530" w:type="dxa"/>
          </w:tcPr>
          <w:p w14:paraId="6A4537AA" w14:textId="77777777" w:rsidR="006513FB" w:rsidRPr="009453F7" w:rsidRDefault="006513FB" w:rsidP="009453F7">
            <w:pPr>
              <w:pStyle w:val="TableText"/>
            </w:pPr>
            <w:r w:rsidRPr="009453F7">
              <w:t>2900</w:t>
            </w:r>
          </w:p>
        </w:tc>
        <w:tc>
          <w:tcPr>
            <w:tcW w:w="2250" w:type="dxa"/>
          </w:tcPr>
          <w:p w14:paraId="7C7552DD" w14:textId="77777777" w:rsidR="006513FB" w:rsidRPr="009453F7" w:rsidRDefault="006513FB" w:rsidP="009453F7">
            <w:pPr>
              <w:pStyle w:val="TableText"/>
            </w:pPr>
            <w:r w:rsidRPr="009453F7">
              <w:t>Gigabit Ethernet 0/0 (G0/0)</w:t>
            </w:r>
          </w:p>
        </w:tc>
        <w:tc>
          <w:tcPr>
            <w:tcW w:w="2250" w:type="dxa"/>
          </w:tcPr>
          <w:p w14:paraId="3BF8EDE2" w14:textId="77777777" w:rsidR="006513FB" w:rsidRPr="009453F7" w:rsidRDefault="006513FB" w:rsidP="009453F7">
            <w:pPr>
              <w:pStyle w:val="TableText"/>
            </w:pPr>
            <w:r w:rsidRPr="009453F7">
              <w:t>Gigabit Ethernet 0/1 (G0/1)</w:t>
            </w:r>
          </w:p>
        </w:tc>
        <w:tc>
          <w:tcPr>
            <w:tcW w:w="2070" w:type="dxa"/>
          </w:tcPr>
          <w:p w14:paraId="57CACBD8" w14:textId="77777777" w:rsidR="006513FB" w:rsidRPr="009453F7" w:rsidRDefault="006513FB" w:rsidP="009453F7">
            <w:pPr>
              <w:pStyle w:val="TableText"/>
            </w:pPr>
            <w:r w:rsidRPr="009453F7">
              <w:t>Serial 0/0/0 (S0/0/0)</w:t>
            </w:r>
          </w:p>
        </w:tc>
        <w:tc>
          <w:tcPr>
            <w:tcW w:w="2160" w:type="dxa"/>
          </w:tcPr>
          <w:p w14:paraId="19FB0805" w14:textId="77777777" w:rsidR="006513FB" w:rsidRPr="009453F7" w:rsidRDefault="006513FB" w:rsidP="009453F7">
            <w:pPr>
              <w:pStyle w:val="TableText"/>
            </w:pPr>
            <w:r w:rsidRPr="009453F7">
              <w:t>Serial 0/0/1 (S0/0/1)</w:t>
            </w:r>
          </w:p>
        </w:tc>
      </w:tr>
      <w:tr w:rsidR="00C665A2" w14:paraId="1EFF79BE" w14:textId="77777777" w:rsidTr="009453F7">
        <w:tc>
          <w:tcPr>
            <w:tcW w:w="1530" w:type="dxa"/>
          </w:tcPr>
          <w:p w14:paraId="22BD4A85" w14:textId="77777777" w:rsidR="00C665A2" w:rsidRPr="009453F7" w:rsidRDefault="00C665A2" w:rsidP="009453F7">
            <w:pPr>
              <w:pStyle w:val="TableText"/>
            </w:pPr>
            <w:r>
              <w:t>4221</w:t>
            </w:r>
          </w:p>
        </w:tc>
        <w:tc>
          <w:tcPr>
            <w:tcW w:w="2250" w:type="dxa"/>
          </w:tcPr>
          <w:p w14:paraId="52E0A55C" w14:textId="77777777" w:rsidR="00C665A2" w:rsidRPr="009453F7" w:rsidRDefault="00C665A2" w:rsidP="009453F7">
            <w:pPr>
              <w:pStyle w:val="TableText"/>
            </w:pPr>
            <w:r w:rsidRPr="009453F7">
              <w:t>Gigabit Ethernet 0/0</w:t>
            </w:r>
            <w:r>
              <w:t>/0</w:t>
            </w:r>
            <w:r w:rsidRPr="009453F7">
              <w:t xml:space="preserve"> (G0/0</w:t>
            </w:r>
            <w:r>
              <w:t>/0</w:t>
            </w:r>
            <w:r w:rsidRPr="009453F7">
              <w:t>)</w:t>
            </w:r>
          </w:p>
        </w:tc>
        <w:tc>
          <w:tcPr>
            <w:tcW w:w="2250" w:type="dxa"/>
          </w:tcPr>
          <w:p w14:paraId="0F349A7C" w14:textId="77777777" w:rsidR="00C665A2" w:rsidRPr="009453F7" w:rsidRDefault="00C665A2" w:rsidP="009453F7">
            <w:pPr>
              <w:pStyle w:val="TableText"/>
            </w:pPr>
            <w:r w:rsidRPr="009453F7">
              <w:t>Gigabit Ethernet 0/0</w:t>
            </w:r>
            <w:r>
              <w:t>/1</w:t>
            </w:r>
            <w:r w:rsidRPr="009453F7">
              <w:t xml:space="preserve"> (G0/0</w:t>
            </w:r>
            <w:r>
              <w:t>/1</w:t>
            </w:r>
            <w:r w:rsidRPr="009453F7">
              <w:t>)</w:t>
            </w:r>
          </w:p>
        </w:tc>
        <w:tc>
          <w:tcPr>
            <w:tcW w:w="2070" w:type="dxa"/>
          </w:tcPr>
          <w:p w14:paraId="70173546" w14:textId="77777777" w:rsidR="00C665A2" w:rsidRPr="009453F7" w:rsidRDefault="00C665A2" w:rsidP="009453F7">
            <w:pPr>
              <w:pStyle w:val="TableText"/>
            </w:pPr>
            <w:r>
              <w:t>Serial 0/1/0 (S0/1</w:t>
            </w:r>
            <w:r w:rsidRPr="009453F7">
              <w:t>/0)</w:t>
            </w:r>
          </w:p>
        </w:tc>
        <w:tc>
          <w:tcPr>
            <w:tcW w:w="2160" w:type="dxa"/>
          </w:tcPr>
          <w:p w14:paraId="4563C168" w14:textId="77777777" w:rsidR="00C665A2" w:rsidRPr="009453F7" w:rsidRDefault="00C665A2" w:rsidP="00C665A2">
            <w:pPr>
              <w:pStyle w:val="TableText"/>
            </w:pPr>
            <w:r>
              <w:t>Serial 0/1/1</w:t>
            </w:r>
            <w:r w:rsidRPr="009453F7">
              <w:t xml:space="preserve"> (S0/</w:t>
            </w:r>
            <w:r>
              <w:t>1/1</w:t>
            </w:r>
            <w:r w:rsidRPr="009453F7">
              <w:t>)</w:t>
            </w:r>
          </w:p>
        </w:tc>
      </w:tr>
      <w:tr w:rsidR="00C665A2" w14:paraId="6F36CCD9" w14:textId="77777777" w:rsidTr="009453F7">
        <w:tc>
          <w:tcPr>
            <w:tcW w:w="1530" w:type="dxa"/>
          </w:tcPr>
          <w:p w14:paraId="49EE2206" w14:textId="77777777" w:rsidR="00C665A2" w:rsidRDefault="00C665A2" w:rsidP="00C665A2">
            <w:pPr>
              <w:pStyle w:val="TableText"/>
            </w:pPr>
            <w:r>
              <w:t>4300</w:t>
            </w:r>
          </w:p>
        </w:tc>
        <w:tc>
          <w:tcPr>
            <w:tcW w:w="2250" w:type="dxa"/>
          </w:tcPr>
          <w:p w14:paraId="4F9C1C44" w14:textId="77777777" w:rsidR="00C665A2" w:rsidRPr="009453F7" w:rsidRDefault="00C665A2" w:rsidP="00C665A2">
            <w:pPr>
              <w:pStyle w:val="TableText"/>
            </w:pPr>
            <w:r w:rsidRPr="009453F7">
              <w:t>Gigabit Ethernet 0/0</w:t>
            </w:r>
            <w:r>
              <w:t>/0</w:t>
            </w:r>
            <w:r w:rsidRPr="009453F7">
              <w:t xml:space="preserve"> (G0/0</w:t>
            </w:r>
            <w:r>
              <w:t>/0</w:t>
            </w:r>
            <w:r w:rsidRPr="009453F7">
              <w:t>)</w:t>
            </w:r>
          </w:p>
        </w:tc>
        <w:tc>
          <w:tcPr>
            <w:tcW w:w="2250" w:type="dxa"/>
          </w:tcPr>
          <w:p w14:paraId="32F53F9C" w14:textId="77777777" w:rsidR="00C665A2" w:rsidRPr="009453F7" w:rsidRDefault="00C665A2" w:rsidP="00C665A2">
            <w:pPr>
              <w:pStyle w:val="TableText"/>
            </w:pPr>
            <w:r w:rsidRPr="009453F7">
              <w:t>Gigabit Ethernet 0/0</w:t>
            </w:r>
            <w:r>
              <w:t>/1</w:t>
            </w:r>
            <w:r w:rsidRPr="009453F7">
              <w:t xml:space="preserve"> (G0/0</w:t>
            </w:r>
            <w:r>
              <w:t>/1</w:t>
            </w:r>
            <w:r w:rsidRPr="009453F7">
              <w:t>)</w:t>
            </w:r>
          </w:p>
        </w:tc>
        <w:tc>
          <w:tcPr>
            <w:tcW w:w="2070" w:type="dxa"/>
          </w:tcPr>
          <w:p w14:paraId="05961486" w14:textId="77777777" w:rsidR="00C665A2" w:rsidRDefault="00C665A2" w:rsidP="00C665A2">
            <w:pPr>
              <w:pStyle w:val="TableText"/>
            </w:pPr>
            <w:r>
              <w:t>Serial 0/1/0 (S0/1</w:t>
            </w:r>
            <w:r w:rsidRPr="009453F7">
              <w:t>/0)</w:t>
            </w:r>
          </w:p>
        </w:tc>
        <w:tc>
          <w:tcPr>
            <w:tcW w:w="2160" w:type="dxa"/>
          </w:tcPr>
          <w:p w14:paraId="699E0BC7" w14:textId="77777777" w:rsidR="00C665A2" w:rsidRDefault="00C665A2" w:rsidP="00C665A2">
            <w:pPr>
              <w:pStyle w:val="TableText"/>
            </w:pPr>
            <w:r>
              <w:t>Serial 0/1/1</w:t>
            </w:r>
            <w:r w:rsidRPr="009453F7">
              <w:t xml:space="preserve"> (S0/</w:t>
            </w:r>
            <w:r>
              <w:t>1/1</w:t>
            </w:r>
            <w:r w:rsidRPr="009453F7">
              <w:t>)</w:t>
            </w:r>
          </w:p>
        </w:tc>
      </w:tr>
    </w:tbl>
    <w:p w14:paraId="245D8ED4" w14:textId="25ED6B0E" w:rsidR="00603503" w:rsidRDefault="00603503" w:rsidP="00603503">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030C57D" w14:textId="17E9B5AF" w:rsidR="00BD7693" w:rsidRPr="00603503" w:rsidRDefault="00BD7693" w:rsidP="0016350D">
      <w:pPr>
        <w:pStyle w:val="ConfigWindow"/>
      </w:pPr>
      <w:r>
        <w:t>End of document</w:t>
      </w:r>
      <w:bookmarkStart w:id="0" w:name="_GoBack"/>
      <w:bookmarkEnd w:id="0"/>
    </w:p>
    <w:sectPr w:rsidR="00BD7693" w:rsidRPr="0060350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471F9" w16cex:dateUtc="2020-03-24T16:4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B8D54" w14:textId="77777777" w:rsidR="00E40406" w:rsidRDefault="00E40406" w:rsidP="00710659">
      <w:pPr>
        <w:spacing w:after="0" w:line="240" w:lineRule="auto"/>
      </w:pPr>
      <w:r>
        <w:separator/>
      </w:r>
    </w:p>
    <w:p w14:paraId="4A796E3C" w14:textId="77777777" w:rsidR="00E40406" w:rsidRDefault="00E40406"/>
  </w:endnote>
  <w:endnote w:type="continuationSeparator" w:id="0">
    <w:p w14:paraId="6443640D" w14:textId="77777777" w:rsidR="00E40406" w:rsidRDefault="00E40406" w:rsidP="00710659">
      <w:pPr>
        <w:spacing w:after="0" w:line="240" w:lineRule="auto"/>
      </w:pPr>
      <w:r>
        <w:continuationSeparator/>
      </w:r>
    </w:p>
    <w:p w14:paraId="08623E9D" w14:textId="77777777" w:rsidR="00E40406" w:rsidRDefault="00E404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65076" w14:textId="400B6025" w:rsidR="0078142D" w:rsidRPr="00882B63" w:rsidRDefault="0078142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A7102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E4533" w14:textId="00F8B467" w:rsidR="0078142D" w:rsidRPr="00882B63" w:rsidRDefault="0078142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A7102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81FA7" w14:textId="77777777" w:rsidR="00E40406" w:rsidRDefault="00E40406" w:rsidP="00710659">
      <w:pPr>
        <w:spacing w:after="0" w:line="240" w:lineRule="auto"/>
      </w:pPr>
      <w:r>
        <w:separator/>
      </w:r>
    </w:p>
    <w:p w14:paraId="25E306A9" w14:textId="77777777" w:rsidR="00E40406" w:rsidRDefault="00E40406"/>
  </w:footnote>
  <w:footnote w:type="continuationSeparator" w:id="0">
    <w:p w14:paraId="767B2809" w14:textId="77777777" w:rsidR="00E40406" w:rsidRDefault="00E40406" w:rsidP="00710659">
      <w:pPr>
        <w:spacing w:after="0" w:line="240" w:lineRule="auto"/>
      </w:pPr>
      <w:r>
        <w:continuationSeparator/>
      </w:r>
    </w:p>
    <w:p w14:paraId="6DBBDF12" w14:textId="77777777" w:rsidR="00E40406" w:rsidRDefault="00E404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8FF3458C19ED4972BA24B210272FCB23"/>
      </w:placeholder>
      <w:dataBinding w:prefixMappings="xmlns:ns0='http://purl.org/dc/elements/1.1/' xmlns:ns1='http://schemas.openxmlformats.org/package/2006/metadata/core-properties' " w:xpath="/ns1:coreProperties[1]/ns0:title[1]" w:storeItemID="{6C3C8BC8-F283-45AE-878A-BAB7291924A1}"/>
      <w:text/>
    </w:sdtPr>
    <w:sdtEndPr/>
    <w:sdtContent>
      <w:p w14:paraId="76CE5BEB" w14:textId="77777777" w:rsidR="0078142D" w:rsidRDefault="0078142D" w:rsidP="008402F2">
        <w:pPr>
          <w:pStyle w:val="PageHead"/>
        </w:pPr>
        <w:r>
          <w:t>Lab - Configure Route Redistribution Between EIGRP and OSPF</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74FC4" w14:textId="77777777" w:rsidR="0078142D" w:rsidRDefault="0078142D" w:rsidP="006C3FCF">
    <w:pPr>
      <w:ind w:left="-288"/>
    </w:pPr>
    <w:r>
      <w:rPr>
        <w:noProof/>
      </w:rPr>
      <w:drawing>
        <wp:inline distT="0" distB="0" distL="0" distR="0" wp14:anchorId="78163A5A" wp14:editId="07C9760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459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lvlOverride w:ilvl="0">
      <w:lvl w:ilvl="0">
        <w:start w:val="1"/>
        <w:numFmt w:val="decimal"/>
        <w:lvlText w:val="Part %1:"/>
        <w:lvlJc w:val="left"/>
        <w:pPr>
          <w:tabs>
            <w:tab w:val="num" w:pos="1080"/>
          </w:tabs>
          <w:ind w:left="1080" w:hanging="1080"/>
        </w:pPr>
        <w:rPr>
          <w:rFonts w:hint="default"/>
          <w:sz w:val="28"/>
          <w:szCs w:val="28"/>
        </w:rPr>
      </w:lvl>
    </w:lvlOverride>
  </w:num>
  <w:num w:numId="12">
    <w:abstractNumId w:val="4"/>
  </w:num>
  <w:num w:numId="13">
    <w:abstractNumId w:val="2"/>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14"/>
    <w:rsid w:val="00001BDF"/>
    <w:rsid w:val="0000380F"/>
    <w:rsid w:val="00004175"/>
    <w:rsid w:val="000059C9"/>
    <w:rsid w:val="00012C22"/>
    <w:rsid w:val="000160F7"/>
    <w:rsid w:val="00016D5B"/>
    <w:rsid w:val="00016F30"/>
    <w:rsid w:val="0002047C"/>
    <w:rsid w:val="00021B9A"/>
    <w:rsid w:val="0002277F"/>
    <w:rsid w:val="000242D6"/>
    <w:rsid w:val="00024EE5"/>
    <w:rsid w:val="00027022"/>
    <w:rsid w:val="000319D7"/>
    <w:rsid w:val="00031DD5"/>
    <w:rsid w:val="000323F8"/>
    <w:rsid w:val="00041AF6"/>
    <w:rsid w:val="00044E62"/>
    <w:rsid w:val="00050BA4"/>
    <w:rsid w:val="0005141D"/>
    <w:rsid w:val="00051738"/>
    <w:rsid w:val="0005242B"/>
    <w:rsid w:val="00052548"/>
    <w:rsid w:val="000548C4"/>
    <w:rsid w:val="000571E0"/>
    <w:rsid w:val="00060696"/>
    <w:rsid w:val="0006190C"/>
    <w:rsid w:val="0006248A"/>
    <w:rsid w:val="00062D89"/>
    <w:rsid w:val="00067A67"/>
    <w:rsid w:val="00070C16"/>
    <w:rsid w:val="00075EA9"/>
    <w:rsid w:val="000769CF"/>
    <w:rsid w:val="00080AD8"/>
    <w:rsid w:val="000815D8"/>
    <w:rsid w:val="00084C99"/>
    <w:rsid w:val="000850C5"/>
    <w:rsid w:val="00085CC6"/>
    <w:rsid w:val="00090C07"/>
    <w:rsid w:val="00090F14"/>
    <w:rsid w:val="0009147A"/>
    <w:rsid w:val="00091E8D"/>
    <w:rsid w:val="0009378D"/>
    <w:rsid w:val="00093A79"/>
    <w:rsid w:val="00093C98"/>
    <w:rsid w:val="00097163"/>
    <w:rsid w:val="000A22C8"/>
    <w:rsid w:val="000A7DE8"/>
    <w:rsid w:val="000B2344"/>
    <w:rsid w:val="000B7DE5"/>
    <w:rsid w:val="000C073F"/>
    <w:rsid w:val="000C2118"/>
    <w:rsid w:val="000C333E"/>
    <w:rsid w:val="000C5EF2"/>
    <w:rsid w:val="000C6425"/>
    <w:rsid w:val="000C6C41"/>
    <w:rsid w:val="000C6E6E"/>
    <w:rsid w:val="000C7B7D"/>
    <w:rsid w:val="000D55B4"/>
    <w:rsid w:val="000E0ADC"/>
    <w:rsid w:val="000E65F0"/>
    <w:rsid w:val="000F072C"/>
    <w:rsid w:val="000F2074"/>
    <w:rsid w:val="000F2AC8"/>
    <w:rsid w:val="000F31D7"/>
    <w:rsid w:val="000F37DE"/>
    <w:rsid w:val="000F6743"/>
    <w:rsid w:val="001006C2"/>
    <w:rsid w:val="0010151C"/>
    <w:rsid w:val="00101BE8"/>
    <w:rsid w:val="00102168"/>
    <w:rsid w:val="00102367"/>
    <w:rsid w:val="00103401"/>
    <w:rsid w:val="00103A44"/>
    <w:rsid w:val="00103D36"/>
    <w:rsid w:val="0010436E"/>
    <w:rsid w:val="00107B2B"/>
    <w:rsid w:val="00112AC5"/>
    <w:rsid w:val="001133DD"/>
    <w:rsid w:val="00120CBE"/>
    <w:rsid w:val="00121BAE"/>
    <w:rsid w:val="00125806"/>
    <w:rsid w:val="001261C4"/>
    <w:rsid w:val="00130A20"/>
    <w:rsid w:val="001313D1"/>
    <w:rsid w:val="001314FB"/>
    <w:rsid w:val="001366EC"/>
    <w:rsid w:val="0014219C"/>
    <w:rsid w:val="001425ED"/>
    <w:rsid w:val="00143450"/>
    <w:rsid w:val="00144997"/>
    <w:rsid w:val="001523C0"/>
    <w:rsid w:val="001535FE"/>
    <w:rsid w:val="00154E3A"/>
    <w:rsid w:val="00155352"/>
    <w:rsid w:val="00157902"/>
    <w:rsid w:val="001608F0"/>
    <w:rsid w:val="00162105"/>
    <w:rsid w:val="00162EEA"/>
    <w:rsid w:val="00163164"/>
    <w:rsid w:val="0016350D"/>
    <w:rsid w:val="00166253"/>
    <w:rsid w:val="00166501"/>
    <w:rsid w:val="001704B7"/>
    <w:rsid w:val="001708A6"/>
    <w:rsid w:val="001710C0"/>
    <w:rsid w:val="0017157A"/>
    <w:rsid w:val="00172AFB"/>
    <w:rsid w:val="0017388D"/>
    <w:rsid w:val="001772B8"/>
    <w:rsid w:val="00180FBF"/>
    <w:rsid w:val="001813C3"/>
    <w:rsid w:val="001825AE"/>
    <w:rsid w:val="00182CF4"/>
    <w:rsid w:val="00186CE1"/>
    <w:rsid w:val="00191F00"/>
    <w:rsid w:val="00192F12"/>
    <w:rsid w:val="00193F14"/>
    <w:rsid w:val="00196CBC"/>
    <w:rsid w:val="0019753E"/>
    <w:rsid w:val="00197614"/>
    <w:rsid w:val="00197CBC"/>
    <w:rsid w:val="001A0312"/>
    <w:rsid w:val="001A0C0E"/>
    <w:rsid w:val="001A15DA"/>
    <w:rsid w:val="001A1730"/>
    <w:rsid w:val="001A2694"/>
    <w:rsid w:val="001A3CC7"/>
    <w:rsid w:val="001A67A4"/>
    <w:rsid w:val="001A69AC"/>
    <w:rsid w:val="001B3DF1"/>
    <w:rsid w:val="001B548D"/>
    <w:rsid w:val="001B5E3F"/>
    <w:rsid w:val="001B67D8"/>
    <w:rsid w:val="001B699A"/>
    <w:rsid w:val="001B6F95"/>
    <w:rsid w:val="001C05A1"/>
    <w:rsid w:val="001C1BFD"/>
    <w:rsid w:val="001C1D9E"/>
    <w:rsid w:val="001C51F5"/>
    <w:rsid w:val="001C5998"/>
    <w:rsid w:val="001C6AD6"/>
    <w:rsid w:val="001C7C3B"/>
    <w:rsid w:val="001D1949"/>
    <w:rsid w:val="001D5B6F"/>
    <w:rsid w:val="001E0AB8"/>
    <w:rsid w:val="001E38E0"/>
    <w:rsid w:val="001E4E72"/>
    <w:rsid w:val="001E6073"/>
    <w:rsid w:val="001E6194"/>
    <w:rsid w:val="001E62B3"/>
    <w:rsid w:val="001E6424"/>
    <w:rsid w:val="001F0171"/>
    <w:rsid w:val="001F0D77"/>
    <w:rsid w:val="001F643A"/>
    <w:rsid w:val="001F7DD8"/>
    <w:rsid w:val="00201928"/>
    <w:rsid w:val="00203E26"/>
    <w:rsid w:val="0020449C"/>
    <w:rsid w:val="002113B8"/>
    <w:rsid w:val="00211EA6"/>
    <w:rsid w:val="00215665"/>
    <w:rsid w:val="0021566E"/>
    <w:rsid w:val="002163BB"/>
    <w:rsid w:val="0021792C"/>
    <w:rsid w:val="00220909"/>
    <w:rsid w:val="002240AB"/>
    <w:rsid w:val="00225E37"/>
    <w:rsid w:val="00231DCA"/>
    <w:rsid w:val="00235157"/>
    <w:rsid w:val="00235792"/>
    <w:rsid w:val="002420D0"/>
    <w:rsid w:val="00242E3A"/>
    <w:rsid w:val="00246492"/>
    <w:rsid w:val="002506CF"/>
    <w:rsid w:val="0025107F"/>
    <w:rsid w:val="00260753"/>
    <w:rsid w:val="00260CD4"/>
    <w:rsid w:val="002639D8"/>
    <w:rsid w:val="00265F77"/>
    <w:rsid w:val="00266C83"/>
    <w:rsid w:val="00270FCC"/>
    <w:rsid w:val="00274F5C"/>
    <w:rsid w:val="002760CE"/>
    <w:rsid w:val="002768DC"/>
    <w:rsid w:val="0028107E"/>
    <w:rsid w:val="002864FA"/>
    <w:rsid w:val="00294C8F"/>
    <w:rsid w:val="002A0B2E"/>
    <w:rsid w:val="002A0DC1"/>
    <w:rsid w:val="002A6C56"/>
    <w:rsid w:val="002B0077"/>
    <w:rsid w:val="002C04C4"/>
    <w:rsid w:val="002C07AD"/>
    <w:rsid w:val="002C090C"/>
    <w:rsid w:val="002C1243"/>
    <w:rsid w:val="002C1815"/>
    <w:rsid w:val="002C475E"/>
    <w:rsid w:val="002C6AD6"/>
    <w:rsid w:val="002D6C2A"/>
    <w:rsid w:val="002D7A86"/>
    <w:rsid w:val="002D7D65"/>
    <w:rsid w:val="002E2BA7"/>
    <w:rsid w:val="002E7A3A"/>
    <w:rsid w:val="002F178F"/>
    <w:rsid w:val="002F33E4"/>
    <w:rsid w:val="002F3CF8"/>
    <w:rsid w:val="002F45FF"/>
    <w:rsid w:val="002F66D3"/>
    <w:rsid w:val="002F6D17"/>
    <w:rsid w:val="00301137"/>
    <w:rsid w:val="00302887"/>
    <w:rsid w:val="003056EB"/>
    <w:rsid w:val="00305FF6"/>
    <w:rsid w:val="003071FF"/>
    <w:rsid w:val="00310652"/>
    <w:rsid w:val="00311065"/>
    <w:rsid w:val="0031371D"/>
    <w:rsid w:val="0031789F"/>
    <w:rsid w:val="00320788"/>
    <w:rsid w:val="003233A3"/>
    <w:rsid w:val="003324BF"/>
    <w:rsid w:val="00334C33"/>
    <w:rsid w:val="0034218C"/>
    <w:rsid w:val="0034455D"/>
    <w:rsid w:val="0034604B"/>
    <w:rsid w:val="00346D17"/>
    <w:rsid w:val="00346DE5"/>
    <w:rsid w:val="00347972"/>
    <w:rsid w:val="0035469B"/>
    <w:rsid w:val="003559CC"/>
    <w:rsid w:val="00355D4B"/>
    <w:rsid w:val="00355EAF"/>
    <w:rsid w:val="0035668A"/>
    <w:rsid w:val="003569D7"/>
    <w:rsid w:val="003608AC"/>
    <w:rsid w:val="003628CD"/>
    <w:rsid w:val="00363A23"/>
    <w:rsid w:val="0036440C"/>
    <w:rsid w:val="0036465A"/>
    <w:rsid w:val="00371FE6"/>
    <w:rsid w:val="0037520C"/>
    <w:rsid w:val="003831FB"/>
    <w:rsid w:val="00390C38"/>
    <w:rsid w:val="00392748"/>
    <w:rsid w:val="00392C65"/>
    <w:rsid w:val="00392ED5"/>
    <w:rsid w:val="003A19DC"/>
    <w:rsid w:val="003A1B45"/>
    <w:rsid w:val="003A220C"/>
    <w:rsid w:val="003A4853"/>
    <w:rsid w:val="003B256A"/>
    <w:rsid w:val="003B46FC"/>
    <w:rsid w:val="003B5767"/>
    <w:rsid w:val="003B7605"/>
    <w:rsid w:val="003C08AA"/>
    <w:rsid w:val="003C2A7B"/>
    <w:rsid w:val="003C49EF"/>
    <w:rsid w:val="003C6BCA"/>
    <w:rsid w:val="003C6C2C"/>
    <w:rsid w:val="003C7902"/>
    <w:rsid w:val="003D0BFF"/>
    <w:rsid w:val="003D6EF1"/>
    <w:rsid w:val="003E0DFB"/>
    <w:rsid w:val="003E5BE5"/>
    <w:rsid w:val="003F18D1"/>
    <w:rsid w:val="003F20EC"/>
    <w:rsid w:val="003F4F0E"/>
    <w:rsid w:val="003F6096"/>
    <w:rsid w:val="003F6E06"/>
    <w:rsid w:val="00403C7A"/>
    <w:rsid w:val="004057A6"/>
    <w:rsid w:val="00406554"/>
    <w:rsid w:val="00407755"/>
    <w:rsid w:val="0041293B"/>
    <w:rsid w:val="004131B0"/>
    <w:rsid w:val="00413CE7"/>
    <w:rsid w:val="0041670D"/>
    <w:rsid w:val="00416C42"/>
    <w:rsid w:val="00422476"/>
    <w:rsid w:val="0042385C"/>
    <w:rsid w:val="00426FA5"/>
    <w:rsid w:val="0043020F"/>
    <w:rsid w:val="00431654"/>
    <w:rsid w:val="00434926"/>
    <w:rsid w:val="00443ACE"/>
    <w:rsid w:val="00443DD9"/>
    <w:rsid w:val="00444217"/>
    <w:rsid w:val="0044780B"/>
    <w:rsid w:val="004478F4"/>
    <w:rsid w:val="00450F7A"/>
    <w:rsid w:val="00452C6D"/>
    <w:rsid w:val="00455E0B"/>
    <w:rsid w:val="0045724D"/>
    <w:rsid w:val="00457934"/>
    <w:rsid w:val="00462B9F"/>
    <w:rsid w:val="00463666"/>
    <w:rsid w:val="004659EE"/>
    <w:rsid w:val="00465E6B"/>
    <w:rsid w:val="004677E7"/>
    <w:rsid w:val="00470501"/>
    <w:rsid w:val="00473E34"/>
    <w:rsid w:val="00475281"/>
    <w:rsid w:val="00475440"/>
    <w:rsid w:val="00476BA9"/>
    <w:rsid w:val="00481650"/>
    <w:rsid w:val="00484CC7"/>
    <w:rsid w:val="00485FED"/>
    <w:rsid w:val="00490807"/>
    <w:rsid w:val="0049096A"/>
    <w:rsid w:val="00492FDE"/>
    <w:rsid w:val="004936C2"/>
    <w:rsid w:val="0049379C"/>
    <w:rsid w:val="004A1CA0"/>
    <w:rsid w:val="004A22E9"/>
    <w:rsid w:val="004A4ACD"/>
    <w:rsid w:val="004A506C"/>
    <w:rsid w:val="004A5BC5"/>
    <w:rsid w:val="004B023D"/>
    <w:rsid w:val="004B3080"/>
    <w:rsid w:val="004B6E24"/>
    <w:rsid w:val="004B7A1D"/>
    <w:rsid w:val="004C0909"/>
    <w:rsid w:val="004C1227"/>
    <w:rsid w:val="004C3F97"/>
    <w:rsid w:val="004D01F2"/>
    <w:rsid w:val="004D2CED"/>
    <w:rsid w:val="004D3339"/>
    <w:rsid w:val="004D353F"/>
    <w:rsid w:val="004D36D7"/>
    <w:rsid w:val="004D469C"/>
    <w:rsid w:val="004D682B"/>
    <w:rsid w:val="004E6152"/>
    <w:rsid w:val="004F0542"/>
    <w:rsid w:val="004F344A"/>
    <w:rsid w:val="004F4EC3"/>
    <w:rsid w:val="004F4F18"/>
    <w:rsid w:val="00503A2C"/>
    <w:rsid w:val="00504ED4"/>
    <w:rsid w:val="00510639"/>
    <w:rsid w:val="00511791"/>
    <w:rsid w:val="00512FB3"/>
    <w:rsid w:val="005139BE"/>
    <w:rsid w:val="00515318"/>
    <w:rsid w:val="00516142"/>
    <w:rsid w:val="0051681C"/>
    <w:rsid w:val="00520027"/>
    <w:rsid w:val="0052093C"/>
    <w:rsid w:val="00520D2B"/>
    <w:rsid w:val="005217C2"/>
    <w:rsid w:val="00521B31"/>
    <w:rsid w:val="00521EEB"/>
    <w:rsid w:val="00522469"/>
    <w:rsid w:val="0052400A"/>
    <w:rsid w:val="00527EE8"/>
    <w:rsid w:val="00534261"/>
    <w:rsid w:val="00536277"/>
    <w:rsid w:val="00536F43"/>
    <w:rsid w:val="00542616"/>
    <w:rsid w:val="005468C1"/>
    <w:rsid w:val="005510BA"/>
    <w:rsid w:val="00551B44"/>
    <w:rsid w:val="005538C8"/>
    <w:rsid w:val="00554B4E"/>
    <w:rsid w:val="00556C02"/>
    <w:rsid w:val="00560C96"/>
    <w:rsid w:val="00561BB2"/>
    <w:rsid w:val="00563249"/>
    <w:rsid w:val="0056680D"/>
    <w:rsid w:val="00570A65"/>
    <w:rsid w:val="00571757"/>
    <w:rsid w:val="005762B1"/>
    <w:rsid w:val="00580456"/>
    <w:rsid w:val="00580E73"/>
    <w:rsid w:val="00586451"/>
    <w:rsid w:val="00592329"/>
    <w:rsid w:val="00593386"/>
    <w:rsid w:val="00596998"/>
    <w:rsid w:val="0059790F"/>
    <w:rsid w:val="005A1478"/>
    <w:rsid w:val="005A5908"/>
    <w:rsid w:val="005A6E62"/>
    <w:rsid w:val="005B2FB3"/>
    <w:rsid w:val="005C6DE5"/>
    <w:rsid w:val="005D2B29"/>
    <w:rsid w:val="005D354A"/>
    <w:rsid w:val="005D3E53"/>
    <w:rsid w:val="005D506C"/>
    <w:rsid w:val="005E3235"/>
    <w:rsid w:val="005E4176"/>
    <w:rsid w:val="005E4876"/>
    <w:rsid w:val="005E606D"/>
    <w:rsid w:val="005E65B5"/>
    <w:rsid w:val="005F0301"/>
    <w:rsid w:val="005F3AE9"/>
    <w:rsid w:val="005F4BDB"/>
    <w:rsid w:val="005F712F"/>
    <w:rsid w:val="00600776"/>
    <w:rsid w:val="006007BB"/>
    <w:rsid w:val="006013B5"/>
    <w:rsid w:val="00601DC0"/>
    <w:rsid w:val="006034CB"/>
    <w:rsid w:val="00603503"/>
    <w:rsid w:val="00603C52"/>
    <w:rsid w:val="00606443"/>
    <w:rsid w:val="006131CE"/>
    <w:rsid w:val="0061336B"/>
    <w:rsid w:val="00617809"/>
    <w:rsid w:val="00617D6E"/>
    <w:rsid w:val="00620ED5"/>
    <w:rsid w:val="00622D61"/>
    <w:rsid w:val="00624198"/>
    <w:rsid w:val="006357A3"/>
    <w:rsid w:val="00636C28"/>
    <w:rsid w:val="00641301"/>
    <w:rsid w:val="006428E5"/>
    <w:rsid w:val="00644958"/>
    <w:rsid w:val="00645F53"/>
    <w:rsid w:val="006513FB"/>
    <w:rsid w:val="00656EEF"/>
    <w:rsid w:val="006576AF"/>
    <w:rsid w:val="0066274B"/>
    <w:rsid w:val="00667F9F"/>
    <w:rsid w:val="00670C96"/>
    <w:rsid w:val="006710BA"/>
    <w:rsid w:val="00672919"/>
    <w:rsid w:val="006745D7"/>
    <w:rsid w:val="00677544"/>
    <w:rsid w:val="00681687"/>
    <w:rsid w:val="00686295"/>
    <w:rsid w:val="00686587"/>
    <w:rsid w:val="00686B7B"/>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6EE"/>
    <w:rsid w:val="006C6832"/>
    <w:rsid w:val="006D1370"/>
    <w:rsid w:val="006D2C28"/>
    <w:rsid w:val="006D3FC1"/>
    <w:rsid w:val="006D7590"/>
    <w:rsid w:val="006D7AFA"/>
    <w:rsid w:val="006E30C2"/>
    <w:rsid w:val="006E372B"/>
    <w:rsid w:val="006E5A4B"/>
    <w:rsid w:val="006E5FE9"/>
    <w:rsid w:val="006E6581"/>
    <w:rsid w:val="006E71DF"/>
    <w:rsid w:val="006F0564"/>
    <w:rsid w:val="006F1616"/>
    <w:rsid w:val="006F1CC4"/>
    <w:rsid w:val="006F2A86"/>
    <w:rsid w:val="006F3163"/>
    <w:rsid w:val="00705FEC"/>
    <w:rsid w:val="00707520"/>
    <w:rsid w:val="00710659"/>
    <w:rsid w:val="0071147A"/>
    <w:rsid w:val="0071185D"/>
    <w:rsid w:val="0071793A"/>
    <w:rsid w:val="007201DD"/>
    <w:rsid w:val="00721E01"/>
    <w:rsid w:val="007222AD"/>
    <w:rsid w:val="00722380"/>
    <w:rsid w:val="007267CF"/>
    <w:rsid w:val="00731F3F"/>
    <w:rsid w:val="00732AA3"/>
    <w:rsid w:val="00733BAB"/>
    <w:rsid w:val="0073604C"/>
    <w:rsid w:val="00736E82"/>
    <w:rsid w:val="0074057E"/>
    <w:rsid w:val="007436BF"/>
    <w:rsid w:val="007443E9"/>
    <w:rsid w:val="00745DCE"/>
    <w:rsid w:val="00752E0D"/>
    <w:rsid w:val="00753D89"/>
    <w:rsid w:val="00753DDA"/>
    <w:rsid w:val="007540D8"/>
    <w:rsid w:val="00754A6E"/>
    <w:rsid w:val="007550F9"/>
    <w:rsid w:val="007553D8"/>
    <w:rsid w:val="00755C9B"/>
    <w:rsid w:val="00760FE4"/>
    <w:rsid w:val="007617D0"/>
    <w:rsid w:val="00762E49"/>
    <w:rsid w:val="007636C2"/>
    <w:rsid w:val="00763D8B"/>
    <w:rsid w:val="007657F6"/>
    <w:rsid w:val="00765E47"/>
    <w:rsid w:val="0077125A"/>
    <w:rsid w:val="0078142D"/>
    <w:rsid w:val="0078405B"/>
    <w:rsid w:val="00786F58"/>
    <w:rsid w:val="00787363"/>
    <w:rsid w:val="00787CC1"/>
    <w:rsid w:val="00792F4E"/>
    <w:rsid w:val="0079344F"/>
    <w:rsid w:val="0079398D"/>
    <w:rsid w:val="00796C25"/>
    <w:rsid w:val="007A287C"/>
    <w:rsid w:val="007A3B2A"/>
    <w:rsid w:val="007A5906"/>
    <w:rsid w:val="007B0C9D"/>
    <w:rsid w:val="007B5522"/>
    <w:rsid w:val="007C0EE0"/>
    <w:rsid w:val="007C1B71"/>
    <w:rsid w:val="007C2FBB"/>
    <w:rsid w:val="007C7164"/>
    <w:rsid w:val="007C7413"/>
    <w:rsid w:val="007D1984"/>
    <w:rsid w:val="007D2AFE"/>
    <w:rsid w:val="007D6504"/>
    <w:rsid w:val="007E2EE1"/>
    <w:rsid w:val="007E3264"/>
    <w:rsid w:val="007E3FEA"/>
    <w:rsid w:val="007E634A"/>
    <w:rsid w:val="007E6402"/>
    <w:rsid w:val="007F0A0B"/>
    <w:rsid w:val="007F3A60"/>
    <w:rsid w:val="007F3D0B"/>
    <w:rsid w:val="007F7C94"/>
    <w:rsid w:val="00802FFA"/>
    <w:rsid w:val="00803FED"/>
    <w:rsid w:val="00810E4B"/>
    <w:rsid w:val="00811F66"/>
    <w:rsid w:val="00813DBF"/>
    <w:rsid w:val="00814BAA"/>
    <w:rsid w:val="0081552A"/>
    <w:rsid w:val="00815AE7"/>
    <w:rsid w:val="00816F0C"/>
    <w:rsid w:val="0082211C"/>
    <w:rsid w:val="00824295"/>
    <w:rsid w:val="00824E74"/>
    <w:rsid w:val="00825920"/>
    <w:rsid w:val="00827A65"/>
    <w:rsid w:val="00830473"/>
    <w:rsid w:val="008313F3"/>
    <w:rsid w:val="00832C1B"/>
    <w:rsid w:val="008402F2"/>
    <w:rsid w:val="00840469"/>
    <w:rsid w:val="008405BB"/>
    <w:rsid w:val="0084564F"/>
    <w:rsid w:val="00846494"/>
    <w:rsid w:val="00846663"/>
    <w:rsid w:val="00847B20"/>
    <w:rsid w:val="008509D3"/>
    <w:rsid w:val="00853418"/>
    <w:rsid w:val="00856EBD"/>
    <w:rsid w:val="00857CF6"/>
    <w:rsid w:val="008610ED"/>
    <w:rsid w:val="00861C6A"/>
    <w:rsid w:val="008639F8"/>
    <w:rsid w:val="00865199"/>
    <w:rsid w:val="00866B79"/>
    <w:rsid w:val="00867EAF"/>
    <w:rsid w:val="00870763"/>
    <w:rsid w:val="008713EA"/>
    <w:rsid w:val="00873C6B"/>
    <w:rsid w:val="008750D8"/>
    <w:rsid w:val="00881CE4"/>
    <w:rsid w:val="00882B63"/>
    <w:rsid w:val="00883500"/>
    <w:rsid w:val="0088426A"/>
    <w:rsid w:val="0088491C"/>
    <w:rsid w:val="008852BA"/>
    <w:rsid w:val="008877D6"/>
    <w:rsid w:val="00890108"/>
    <w:rsid w:val="00893877"/>
    <w:rsid w:val="0089532C"/>
    <w:rsid w:val="00896165"/>
    <w:rsid w:val="00896681"/>
    <w:rsid w:val="008A0B09"/>
    <w:rsid w:val="008A165F"/>
    <w:rsid w:val="008A2749"/>
    <w:rsid w:val="008A3A90"/>
    <w:rsid w:val="008B031C"/>
    <w:rsid w:val="008B06D4"/>
    <w:rsid w:val="008B4F20"/>
    <w:rsid w:val="008B68E7"/>
    <w:rsid w:val="008B7FFD"/>
    <w:rsid w:val="008C059B"/>
    <w:rsid w:val="008C286A"/>
    <w:rsid w:val="008C2920"/>
    <w:rsid w:val="008C4307"/>
    <w:rsid w:val="008C4513"/>
    <w:rsid w:val="008C7EE0"/>
    <w:rsid w:val="008D23DF"/>
    <w:rsid w:val="008D73BF"/>
    <w:rsid w:val="008D7F09"/>
    <w:rsid w:val="008E00D5"/>
    <w:rsid w:val="008E384D"/>
    <w:rsid w:val="008E5B64"/>
    <w:rsid w:val="008E7DAA"/>
    <w:rsid w:val="008F0094"/>
    <w:rsid w:val="008F03EF"/>
    <w:rsid w:val="008F1063"/>
    <w:rsid w:val="008F340F"/>
    <w:rsid w:val="00903523"/>
    <w:rsid w:val="0090558C"/>
    <w:rsid w:val="00906281"/>
    <w:rsid w:val="0090659A"/>
    <w:rsid w:val="00911080"/>
    <w:rsid w:val="00912500"/>
    <w:rsid w:val="0091350B"/>
    <w:rsid w:val="00915986"/>
    <w:rsid w:val="00917138"/>
    <w:rsid w:val="00917624"/>
    <w:rsid w:val="00922548"/>
    <w:rsid w:val="00926CB2"/>
    <w:rsid w:val="00930386"/>
    <w:rsid w:val="009309F5"/>
    <w:rsid w:val="00932CFC"/>
    <w:rsid w:val="00933237"/>
    <w:rsid w:val="009332B2"/>
    <w:rsid w:val="00933F28"/>
    <w:rsid w:val="009400C3"/>
    <w:rsid w:val="00942299"/>
    <w:rsid w:val="009453F7"/>
    <w:rsid w:val="00946CD8"/>
    <w:rsid w:val="009476C0"/>
    <w:rsid w:val="00954410"/>
    <w:rsid w:val="00963E34"/>
    <w:rsid w:val="00964DFA"/>
    <w:rsid w:val="00970A69"/>
    <w:rsid w:val="00981545"/>
    <w:rsid w:val="0098155C"/>
    <w:rsid w:val="00981CCA"/>
    <w:rsid w:val="00983A6F"/>
    <w:rsid w:val="00983B77"/>
    <w:rsid w:val="00996053"/>
    <w:rsid w:val="00997E71"/>
    <w:rsid w:val="009A0B2F"/>
    <w:rsid w:val="009A1CF4"/>
    <w:rsid w:val="009A37D7"/>
    <w:rsid w:val="009A4A53"/>
    <w:rsid w:val="009A4E17"/>
    <w:rsid w:val="009A5128"/>
    <w:rsid w:val="009A6955"/>
    <w:rsid w:val="009B0697"/>
    <w:rsid w:val="009B341C"/>
    <w:rsid w:val="009B5747"/>
    <w:rsid w:val="009C0B81"/>
    <w:rsid w:val="009C3182"/>
    <w:rsid w:val="009D2C27"/>
    <w:rsid w:val="009D503E"/>
    <w:rsid w:val="009E0DB9"/>
    <w:rsid w:val="009E1316"/>
    <w:rsid w:val="009E2309"/>
    <w:rsid w:val="009E42B9"/>
    <w:rsid w:val="009E4E17"/>
    <w:rsid w:val="009E54B9"/>
    <w:rsid w:val="009F0F5A"/>
    <w:rsid w:val="009F4C2E"/>
    <w:rsid w:val="00A014A3"/>
    <w:rsid w:val="00A027CC"/>
    <w:rsid w:val="00A0412D"/>
    <w:rsid w:val="00A04424"/>
    <w:rsid w:val="00A050B5"/>
    <w:rsid w:val="00A07951"/>
    <w:rsid w:val="00A15DF0"/>
    <w:rsid w:val="00A21211"/>
    <w:rsid w:val="00A218FF"/>
    <w:rsid w:val="00A2550B"/>
    <w:rsid w:val="00A258F8"/>
    <w:rsid w:val="00A30F8A"/>
    <w:rsid w:val="00A33890"/>
    <w:rsid w:val="00A34E7F"/>
    <w:rsid w:val="00A34F4E"/>
    <w:rsid w:val="00A435C0"/>
    <w:rsid w:val="00A460F8"/>
    <w:rsid w:val="00A46F0A"/>
    <w:rsid w:val="00A46F25"/>
    <w:rsid w:val="00A47112"/>
    <w:rsid w:val="00A47CC2"/>
    <w:rsid w:val="00A502BA"/>
    <w:rsid w:val="00A513BF"/>
    <w:rsid w:val="00A5659A"/>
    <w:rsid w:val="00A60146"/>
    <w:rsid w:val="00A601A9"/>
    <w:rsid w:val="00A60F6F"/>
    <w:rsid w:val="00A622C4"/>
    <w:rsid w:val="00A6283D"/>
    <w:rsid w:val="00A64494"/>
    <w:rsid w:val="00A6570E"/>
    <w:rsid w:val="00A66ADC"/>
    <w:rsid w:val="00A676FF"/>
    <w:rsid w:val="00A67751"/>
    <w:rsid w:val="00A71029"/>
    <w:rsid w:val="00A72AFD"/>
    <w:rsid w:val="00A730BD"/>
    <w:rsid w:val="00A73EBA"/>
    <w:rsid w:val="00A754B4"/>
    <w:rsid w:val="00A76665"/>
    <w:rsid w:val="00A76749"/>
    <w:rsid w:val="00A807C1"/>
    <w:rsid w:val="00A8154D"/>
    <w:rsid w:val="00A82554"/>
    <w:rsid w:val="00A82658"/>
    <w:rsid w:val="00A83374"/>
    <w:rsid w:val="00A83973"/>
    <w:rsid w:val="00A86D24"/>
    <w:rsid w:val="00A91628"/>
    <w:rsid w:val="00A96172"/>
    <w:rsid w:val="00A96D52"/>
    <w:rsid w:val="00A97C5F"/>
    <w:rsid w:val="00AA115B"/>
    <w:rsid w:val="00AA1C98"/>
    <w:rsid w:val="00AA25BD"/>
    <w:rsid w:val="00AB0D6A"/>
    <w:rsid w:val="00AB309E"/>
    <w:rsid w:val="00AB43B3"/>
    <w:rsid w:val="00AB49B9"/>
    <w:rsid w:val="00AB501D"/>
    <w:rsid w:val="00AB758A"/>
    <w:rsid w:val="00AC027E"/>
    <w:rsid w:val="00AC05AB"/>
    <w:rsid w:val="00AC1E7E"/>
    <w:rsid w:val="00AC2DDD"/>
    <w:rsid w:val="00AC507D"/>
    <w:rsid w:val="00AC5B1E"/>
    <w:rsid w:val="00AC66E4"/>
    <w:rsid w:val="00AC6BBC"/>
    <w:rsid w:val="00AD0118"/>
    <w:rsid w:val="00AD04F2"/>
    <w:rsid w:val="00AD21B9"/>
    <w:rsid w:val="00AD4578"/>
    <w:rsid w:val="00AD68E9"/>
    <w:rsid w:val="00AD761F"/>
    <w:rsid w:val="00AE56C0"/>
    <w:rsid w:val="00AF40BA"/>
    <w:rsid w:val="00AF7ACC"/>
    <w:rsid w:val="00B00914"/>
    <w:rsid w:val="00B02A8E"/>
    <w:rsid w:val="00B052EE"/>
    <w:rsid w:val="00B1081F"/>
    <w:rsid w:val="00B12318"/>
    <w:rsid w:val="00B2262A"/>
    <w:rsid w:val="00B22EB7"/>
    <w:rsid w:val="00B23B56"/>
    <w:rsid w:val="00B242B4"/>
    <w:rsid w:val="00B2496B"/>
    <w:rsid w:val="00B27499"/>
    <w:rsid w:val="00B3010D"/>
    <w:rsid w:val="00B35151"/>
    <w:rsid w:val="00B363DC"/>
    <w:rsid w:val="00B433F2"/>
    <w:rsid w:val="00B458E8"/>
    <w:rsid w:val="00B47940"/>
    <w:rsid w:val="00B5397B"/>
    <w:rsid w:val="00B53EE9"/>
    <w:rsid w:val="00B55B2D"/>
    <w:rsid w:val="00B6183E"/>
    <w:rsid w:val="00B62809"/>
    <w:rsid w:val="00B6316B"/>
    <w:rsid w:val="00B72F2A"/>
    <w:rsid w:val="00B74716"/>
    <w:rsid w:val="00B7675A"/>
    <w:rsid w:val="00B81898"/>
    <w:rsid w:val="00B82DED"/>
    <w:rsid w:val="00B8606B"/>
    <w:rsid w:val="00B878E7"/>
    <w:rsid w:val="00B879CC"/>
    <w:rsid w:val="00B87B74"/>
    <w:rsid w:val="00B87B79"/>
    <w:rsid w:val="00B95838"/>
    <w:rsid w:val="00B97278"/>
    <w:rsid w:val="00B97943"/>
    <w:rsid w:val="00BA12DC"/>
    <w:rsid w:val="00BA1D0B"/>
    <w:rsid w:val="00BA2B50"/>
    <w:rsid w:val="00BA391F"/>
    <w:rsid w:val="00BA6014"/>
    <w:rsid w:val="00BA6972"/>
    <w:rsid w:val="00BB15FF"/>
    <w:rsid w:val="00BB1E0D"/>
    <w:rsid w:val="00BB26C8"/>
    <w:rsid w:val="00BB4765"/>
    <w:rsid w:val="00BB4D9B"/>
    <w:rsid w:val="00BB5ACD"/>
    <w:rsid w:val="00BB73FF"/>
    <w:rsid w:val="00BB7688"/>
    <w:rsid w:val="00BC0861"/>
    <w:rsid w:val="00BC4FA9"/>
    <w:rsid w:val="00BC656F"/>
    <w:rsid w:val="00BC7423"/>
    <w:rsid w:val="00BC7CAC"/>
    <w:rsid w:val="00BD6D76"/>
    <w:rsid w:val="00BD7693"/>
    <w:rsid w:val="00BE3187"/>
    <w:rsid w:val="00BE3A73"/>
    <w:rsid w:val="00BE56B3"/>
    <w:rsid w:val="00BE676D"/>
    <w:rsid w:val="00BF04E8"/>
    <w:rsid w:val="00BF16BF"/>
    <w:rsid w:val="00BF4D1F"/>
    <w:rsid w:val="00BF7482"/>
    <w:rsid w:val="00BF76BE"/>
    <w:rsid w:val="00BF7F44"/>
    <w:rsid w:val="00C02A73"/>
    <w:rsid w:val="00C063D2"/>
    <w:rsid w:val="00C07FD9"/>
    <w:rsid w:val="00C10955"/>
    <w:rsid w:val="00C11C4D"/>
    <w:rsid w:val="00C162C0"/>
    <w:rsid w:val="00C1712C"/>
    <w:rsid w:val="00C20634"/>
    <w:rsid w:val="00C212E0"/>
    <w:rsid w:val="00C23E16"/>
    <w:rsid w:val="00C24066"/>
    <w:rsid w:val="00C27E37"/>
    <w:rsid w:val="00C32713"/>
    <w:rsid w:val="00C34B54"/>
    <w:rsid w:val="00C351B8"/>
    <w:rsid w:val="00C410D9"/>
    <w:rsid w:val="00C42B57"/>
    <w:rsid w:val="00C44DB7"/>
    <w:rsid w:val="00C4510A"/>
    <w:rsid w:val="00C47F2E"/>
    <w:rsid w:val="00C520DB"/>
    <w:rsid w:val="00C52BA6"/>
    <w:rsid w:val="00C53877"/>
    <w:rsid w:val="00C57A1A"/>
    <w:rsid w:val="00C60BBD"/>
    <w:rsid w:val="00C6258F"/>
    <w:rsid w:val="00C62C41"/>
    <w:rsid w:val="00C63DF6"/>
    <w:rsid w:val="00C63E58"/>
    <w:rsid w:val="00C6495E"/>
    <w:rsid w:val="00C665A2"/>
    <w:rsid w:val="00C670EE"/>
    <w:rsid w:val="00C67E3B"/>
    <w:rsid w:val="00C71F4C"/>
    <w:rsid w:val="00C73E03"/>
    <w:rsid w:val="00C77B29"/>
    <w:rsid w:val="00C8402D"/>
    <w:rsid w:val="00C87039"/>
    <w:rsid w:val="00C8718B"/>
    <w:rsid w:val="00C872E4"/>
    <w:rsid w:val="00C878D9"/>
    <w:rsid w:val="00C90311"/>
    <w:rsid w:val="00C91C26"/>
    <w:rsid w:val="00C940A3"/>
    <w:rsid w:val="00CA2BB2"/>
    <w:rsid w:val="00CA2F58"/>
    <w:rsid w:val="00CA4981"/>
    <w:rsid w:val="00CA73D5"/>
    <w:rsid w:val="00CB2FC9"/>
    <w:rsid w:val="00CB5068"/>
    <w:rsid w:val="00CB6180"/>
    <w:rsid w:val="00CB7D2B"/>
    <w:rsid w:val="00CC1C87"/>
    <w:rsid w:val="00CC3000"/>
    <w:rsid w:val="00CC4859"/>
    <w:rsid w:val="00CC544C"/>
    <w:rsid w:val="00CC7A35"/>
    <w:rsid w:val="00CD072A"/>
    <w:rsid w:val="00CD1070"/>
    <w:rsid w:val="00CD2E04"/>
    <w:rsid w:val="00CD40B1"/>
    <w:rsid w:val="00CD51E0"/>
    <w:rsid w:val="00CD7E48"/>
    <w:rsid w:val="00CD7F73"/>
    <w:rsid w:val="00CE26C5"/>
    <w:rsid w:val="00CE36AF"/>
    <w:rsid w:val="00CE47F3"/>
    <w:rsid w:val="00CE54DD"/>
    <w:rsid w:val="00CF0DA5"/>
    <w:rsid w:val="00CF26E3"/>
    <w:rsid w:val="00CF5D31"/>
    <w:rsid w:val="00CF5F3B"/>
    <w:rsid w:val="00CF7640"/>
    <w:rsid w:val="00CF7733"/>
    <w:rsid w:val="00CF791A"/>
    <w:rsid w:val="00D00513"/>
    <w:rsid w:val="00D00D7D"/>
    <w:rsid w:val="00D030AE"/>
    <w:rsid w:val="00D139C8"/>
    <w:rsid w:val="00D17F81"/>
    <w:rsid w:val="00D26E11"/>
    <w:rsid w:val="00D2758C"/>
    <w:rsid w:val="00D275CA"/>
    <w:rsid w:val="00D2789B"/>
    <w:rsid w:val="00D345AB"/>
    <w:rsid w:val="00D3509F"/>
    <w:rsid w:val="00D41566"/>
    <w:rsid w:val="00D452F4"/>
    <w:rsid w:val="00D458EC"/>
    <w:rsid w:val="00D501B0"/>
    <w:rsid w:val="00D51DC8"/>
    <w:rsid w:val="00D52582"/>
    <w:rsid w:val="00D531D0"/>
    <w:rsid w:val="00D5438B"/>
    <w:rsid w:val="00D56A0E"/>
    <w:rsid w:val="00D57AD3"/>
    <w:rsid w:val="00D62F25"/>
    <w:rsid w:val="00D635FE"/>
    <w:rsid w:val="00D656D9"/>
    <w:rsid w:val="00D66A7B"/>
    <w:rsid w:val="00D729DE"/>
    <w:rsid w:val="00D75B6A"/>
    <w:rsid w:val="00D778DF"/>
    <w:rsid w:val="00D8140A"/>
    <w:rsid w:val="00D84BDA"/>
    <w:rsid w:val="00D85E50"/>
    <w:rsid w:val="00D86D9E"/>
    <w:rsid w:val="00D87013"/>
    <w:rsid w:val="00D876A8"/>
    <w:rsid w:val="00D87F26"/>
    <w:rsid w:val="00D913F0"/>
    <w:rsid w:val="00D9144F"/>
    <w:rsid w:val="00D93063"/>
    <w:rsid w:val="00D933B0"/>
    <w:rsid w:val="00D94670"/>
    <w:rsid w:val="00D951FC"/>
    <w:rsid w:val="00D96AD9"/>
    <w:rsid w:val="00D977E8"/>
    <w:rsid w:val="00D97B16"/>
    <w:rsid w:val="00DA119B"/>
    <w:rsid w:val="00DA2773"/>
    <w:rsid w:val="00DA3492"/>
    <w:rsid w:val="00DA74E4"/>
    <w:rsid w:val="00DB1C89"/>
    <w:rsid w:val="00DB3763"/>
    <w:rsid w:val="00DB4029"/>
    <w:rsid w:val="00DB5F4D"/>
    <w:rsid w:val="00DB66F2"/>
    <w:rsid w:val="00DB6DA5"/>
    <w:rsid w:val="00DC00CF"/>
    <w:rsid w:val="00DC076B"/>
    <w:rsid w:val="00DC186F"/>
    <w:rsid w:val="00DC252F"/>
    <w:rsid w:val="00DC4FD6"/>
    <w:rsid w:val="00DC6050"/>
    <w:rsid w:val="00DC6445"/>
    <w:rsid w:val="00DD35E1"/>
    <w:rsid w:val="00DD43EA"/>
    <w:rsid w:val="00DE6774"/>
    <w:rsid w:val="00DE6F44"/>
    <w:rsid w:val="00DF1B58"/>
    <w:rsid w:val="00E009DA"/>
    <w:rsid w:val="00E0288F"/>
    <w:rsid w:val="00E037D9"/>
    <w:rsid w:val="00E04927"/>
    <w:rsid w:val="00E0744E"/>
    <w:rsid w:val="00E11A48"/>
    <w:rsid w:val="00E130EB"/>
    <w:rsid w:val="00E162CD"/>
    <w:rsid w:val="00E17FA5"/>
    <w:rsid w:val="00E21BFE"/>
    <w:rsid w:val="00E21C88"/>
    <w:rsid w:val="00E223AC"/>
    <w:rsid w:val="00E26930"/>
    <w:rsid w:val="00E27257"/>
    <w:rsid w:val="00E27F4F"/>
    <w:rsid w:val="00E33C65"/>
    <w:rsid w:val="00E40406"/>
    <w:rsid w:val="00E449D0"/>
    <w:rsid w:val="00E44A34"/>
    <w:rsid w:val="00E4506A"/>
    <w:rsid w:val="00E457CE"/>
    <w:rsid w:val="00E5285A"/>
    <w:rsid w:val="00E53F99"/>
    <w:rsid w:val="00E54B21"/>
    <w:rsid w:val="00E56510"/>
    <w:rsid w:val="00E572E2"/>
    <w:rsid w:val="00E62EA8"/>
    <w:rsid w:val="00E67A6E"/>
    <w:rsid w:val="00E70096"/>
    <w:rsid w:val="00E71B43"/>
    <w:rsid w:val="00E725E2"/>
    <w:rsid w:val="00E72F9C"/>
    <w:rsid w:val="00E75B8A"/>
    <w:rsid w:val="00E81612"/>
    <w:rsid w:val="00E82BD7"/>
    <w:rsid w:val="00E859E3"/>
    <w:rsid w:val="00E85FE1"/>
    <w:rsid w:val="00E87D18"/>
    <w:rsid w:val="00E87D62"/>
    <w:rsid w:val="00E97333"/>
    <w:rsid w:val="00EA486E"/>
    <w:rsid w:val="00EA4FA3"/>
    <w:rsid w:val="00EB001B"/>
    <w:rsid w:val="00EB3082"/>
    <w:rsid w:val="00EB3EA1"/>
    <w:rsid w:val="00EB6C33"/>
    <w:rsid w:val="00EC1A8A"/>
    <w:rsid w:val="00EC1DEA"/>
    <w:rsid w:val="00EC2FAF"/>
    <w:rsid w:val="00EC38F4"/>
    <w:rsid w:val="00EC6A92"/>
    <w:rsid w:val="00EC6F62"/>
    <w:rsid w:val="00ED2EA2"/>
    <w:rsid w:val="00ED5FFF"/>
    <w:rsid w:val="00ED6019"/>
    <w:rsid w:val="00ED7830"/>
    <w:rsid w:val="00EE2BFF"/>
    <w:rsid w:val="00EE3909"/>
    <w:rsid w:val="00EE509D"/>
    <w:rsid w:val="00EE5558"/>
    <w:rsid w:val="00EE6E42"/>
    <w:rsid w:val="00EF03F7"/>
    <w:rsid w:val="00EF4205"/>
    <w:rsid w:val="00EF5939"/>
    <w:rsid w:val="00EF7C4E"/>
    <w:rsid w:val="00F01714"/>
    <w:rsid w:val="00F0258F"/>
    <w:rsid w:val="00F02D06"/>
    <w:rsid w:val="00F056E5"/>
    <w:rsid w:val="00F06FDD"/>
    <w:rsid w:val="00F10819"/>
    <w:rsid w:val="00F11219"/>
    <w:rsid w:val="00F1182A"/>
    <w:rsid w:val="00F1683B"/>
    <w:rsid w:val="00F16F35"/>
    <w:rsid w:val="00F17559"/>
    <w:rsid w:val="00F2229D"/>
    <w:rsid w:val="00F25ABB"/>
    <w:rsid w:val="00F266F0"/>
    <w:rsid w:val="00F26F62"/>
    <w:rsid w:val="00F27963"/>
    <w:rsid w:val="00F30103"/>
    <w:rsid w:val="00F30446"/>
    <w:rsid w:val="00F3130A"/>
    <w:rsid w:val="00F36F07"/>
    <w:rsid w:val="00F4135D"/>
    <w:rsid w:val="00F41F1B"/>
    <w:rsid w:val="00F42C65"/>
    <w:rsid w:val="00F46BD9"/>
    <w:rsid w:val="00F54D54"/>
    <w:rsid w:val="00F60BE0"/>
    <w:rsid w:val="00F6280E"/>
    <w:rsid w:val="00F62FE4"/>
    <w:rsid w:val="00F64B3E"/>
    <w:rsid w:val="00F666EC"/>
    <w:rsid w:val="00F6760D"/>
    <w:rsid w:val="00F7050A"/>
    <w:rsid w:val="00F70779"/>
    <w:rsid w:val="00F73203"/>
    <w:rsid w:val="00F744C6"/>
    <w:rsid w:val="00F75533"/>
    <w:rsid w:val="00F8036D"/>
    <w:rsid w:val="00F809DC"/>
    <w:rsid w:val="00F84F6C"/>
    <w:rsid w:val="00F86327"/>
    <w:rsid w:val="00F86EB0"/>
    <w:rsid w:val="00F87F3B"/>
    <w:rsid w:val="00F9195C"/>
    <w:rsid w:val="00F93938"/>
    <w:rsid w:val="00F93F40"/>
    <w:rsid w:val="00F946EB"/>
    <w:rsid w:val="00FA154B"/>
    <w:rsid w:val="00FA3811"/>
    <w:rsid w:val="00FA3B9F"/>
    <w:rsid w:val="00FA3F06"/>
    <w:rsid w:val="00FA4A26"/>
    <w:rsid w:val="00FA7084"/>
    <w:rsid w:val="00FA7BEF"/>
    <w:rsid w:val="00FB1105"/>
    <w:rsid w:val="00FB1929"/>
    <w:rsid w:val="00FB5FD9"/>
    <w:rsid w:val="00FB6713"/>
    <w:rsid w:val="00FB7FFE"/>
    <w:rsid w:val="00FC054D"/>
    <w:rsid w:val="00FC1200"/>
    <w:rsid w:val="00FD1398"/>
    <w:rsid w:val="00FD33AB"/>
    <w:rsid w:val="00FD3BA4"/>
    <w:rsid w:val="00FD4724"/>
    <w:rsid w:val="00FD4A68"/>
    <w:rsid w:val="00FD68ED"/>
    <w:rsid w:val="00FD7E00"/>
    <w:rsid w:val="00FE0E58"/>
    <w:rsid w:val="00FE2824"/>
    <w:rsid w:val="00FE2EA5"/>
    <w:rsid w:val="00FE2F0E"/>
    <w:rsid w:val="00FE4FBB"/>
    <w:rsid w:val="00FE53F2"/>
    <w:rsid w:val="00FE661F"/>
    <w:rsid w:val="00FF0400"/>
    <w:rsid w:val="00FF3D6B"/>
    <w:rsid w:val="00FF5407"/>
    <w:rsid w:val="00FF6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119A1"/>
  <w15:docId w15:val="{3DCFD4E1-EC83-43A6-A288-944ACF184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ind w:left="0"/>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C940A3"/>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940A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E2EE1"/>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645F53"/>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bro\Desktop\New%20Folder%20CCNP%20v8\Ch%2016%20Route%20Redistribution\Lab%2016.1.3%20Lab%20Configure%20Route%20Redistribution%20Within%20the%20Same%20Interior%20Gateway%20Protoco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F3458C19ED4972BA24B210272FCB23"/>
        <w:category>
          <w:name w:val="General"/>
          <w:gallery w:val="placeholder"/>
        </w:category>
        <w:types>
          <w:type w:val="bbPlcHdr"/>
        </w:types>
        <w:behaviors>
          <w:behavior w:val="content"/>
        </w:behaviors>
        <w:guid w:val="{6A2295B5-2656-419F-9981-1A01DC8299D5}"/>
      </w:docPartPr>
      <w:docPartBody>
        <w:p w:rsidR="00F66DC0" w:rsidRDefault="00F1353F">
          <w:pPr>
            <w:pStyle w:val="8FF3458C19ED4972BA24B210272FCB2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353F"/>
    <w:rsid w:val="000834A5"/>
    <w:rsid w:val="000925B9"/>
    <w:rsid w:val="00313D65"/>
    <w:rsid w:val="003C47C8"/>
    <w:rsid w:val="00504062"/>
    <w:rsid w:val="0059124E"/>
    <w:rsid w:val="006133CF"/>
    <w:rsid w:val="006F26B8"/>
    <w:rsid w:val="007F1CAC"/>
    <w:rsid w:val="007F7385"/>
    <w:rsid w:val="00B47778"/>
    <w:rsid w:val="00B85954"/>
    <w:rsid w:val="00DB62A9"/>
    <w:rsid w:val="00EE3EF0"/>
    <w:rsid w:val="00F1353F"/>
    <w:rsid w:val="00F66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6DC0"/>
    <w:rPr>
      <w:color w:val="808080"/>
    </w:rPr>
  </w:style>
  <w:style w:type="paragraph" w:customStyle="1" w:styleId="8FF3458C19ED4972BA24B210272FCB23">
    <w:name w:val="8FF3458C19ED4972BA24B210272FCB23"/>
  </w:style>
  <w:style w:type="paragraph" w:customStyle="1" w:styleId="91CDCCA48166412D91A1EAAC40D4D6B7">
    <w:name w:val="91CDCCA48166412D91A1EAAC40D4D6B7"/>
    <w:rsid w:val="00F66DC0"/>
  </w:style>
  <w:style w:type="paragraph" w:customStyle="1" w:styleId="AEB76C708BE4471795A466575F06D686">
    <w:name w:val="AEB76C708BE4471795A466575F06D686"/>
    <w:rsid w:val="00F66D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0E467C-A5D7-4389-8F15-6750914C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16.1.3 Lab Configure Route Redistribution Within the Same Interior Gateway Protocol.dotx</Template>
  <TotalTime>1</TotalTime>
  <Pages>16</Pages>
  <Words>4259</Words>
  <Characters>24280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Lab - Configure Route Redistribution Between EIGRP and OSPF</vt:lpstr>
    </vt:vector>
  </TitlesOfParts>
  <Company>Cisco Systems, Inc.</Company>
  <LinksUpToDate>false</LinksUpToDate>
  <CharactersWithSpaces>28483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Route Redistribution Between EIGRP and OSPF</dc:title>
  <dc:creator>nh.brooks@gmail.com</dc:creator>
  <dc:description>2020</dc:description>
  <cp:lastModifiedBy>DH</cp:lastModifiedBy>
  <cp:revision>3</cp:revision>
  <cp:lastPrinted>2020-03-25T06:01:00Z</cp:lastPrinted>
  <dcterms:created xsi:type="dcterms:W3CDTF">2020-03-25T06:01:00Z</dcterms:created>
  <dcterms:modified xsi:type="dcterms:W3CDTF">2020-04-02T17:37:00Z</dcterms:modified>
</cp:coreProperties>
</file>