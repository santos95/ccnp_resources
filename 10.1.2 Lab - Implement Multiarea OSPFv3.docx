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D664D" w14:textId="4586B11E" w:rsidR="004D36D7" w:rsidRPr="00FD4A68" w:rsidRDefault="000A0B5E" w:rsidP="007E4151">
      <w:pPr>
        <w:pStyle w:val="Title"/>
        <w:rPr>
          <w:rStyle w:val="LabTitleInstVersred"/>
          <w:b/>
          <w:color w:val="auto"/>
        </w:rPr>
      </w:pPr>
      <w:sdt>
        <w:sdtPr>
          <w:rPr>
            <w:b w:val="0"/>
            <w:color w:val="EE0000"/>
          </w:rPr>
          <w:alias w:val="Title"/>
          <w:tag w:val=""/>
          <w:id w:val="-487021785"/>
          <w:placeholder>
            <w:docPart w:val="08D83F19C21D42EE9E0B308F3798F43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E4151" w:rsidRPr="007E4151">
            <w:t>Lab - Implement Multiarea OSPFv3</w:t>
          </w:r>
        </w:sdtContent>
      </w:sdt>
      <w:r w:rsidR="004D36D7" w:rsidRPr="00FD4A68">
        <w:t xml:space="preserve"> </w:t>
      </w:r>
    </w:p>
    <w:p w14:paraId="1C6F8ED6" w14:textId="77777777" w:rsidR="00D778DF" w:rsidRPr="00E70096" w:rsidRDefault="00D778DF" w:rsidP="00D452F4">
      <w:pPr>
        <w:pStyle w:val="Heading1"/>
      </w:pPr>
      <w:r w:rsidRPr="00E70096">
        <w:t>Topology</w:t>
      </w:r>
    </w:p>
    <w:p w14:paraId="7EC76A20" w14:textId="77777777" w:rsidR="00D778DF" w:rsidRDefault="00CF4911" w:rsidP="00D778DF">
      <w:pPr>
        <w:pStyle w:val="Visual"/>
      </w:pPr>
      <w:r>
        <w:rPr>
          <w:noProof/>
        </w:rPr>
        <w:drawing>
          <wp:inline distT="0" distB="0" distL="0" distR="0" wp14:anchorId="3FD91EFF" wp14:editId="0786E0E6">
            <wp:extent cx="6457600" cy="4546170"/>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7179" cy="4552913"/>
                    </a:xfrm>
                    <a:prstGeom prst="rect">
                      <a:avLst/>
                    </a:prstGeom>
                    <a:noFill/>
                  </pic:spPr>
                </pic:pic>
              </a:graphicData>
            </a:graphic>
          </wp:inline>
        </w:drawing>
      </w:r>
    </w:p>
    <w:p w14:paraId="433F4B48" w14:textId="77777777" w:rsidR="00D778DF" w:rsidRPr="00E70096" w:rsidRDefault="00D778DF" w:rsidP="00D452F4">
      <w:pPr>
        <w:pStyle w:val="Heading1"/>
      </w:pPr>
      <w:r w:rsidRPr="00E70096">
        <w:t>Addressing Table</w:t>
      </w:r>
    </w:p>
    <w:tbl>
      <w:tblPr>
        <w:tblStyle w:val="LabTableStyle1"/>
        <w:tblW w:w="10039" w:type="dxa"/>
        <w:tblLayout w:type="fixed"/>
        <w:tblLook w:val="04A0" w:firstRow="1" w:lastRow="0" w:firstColumn="1" w:lastColumn="0" w:noHBand="0" w:noVBand="1"/>
      </w:tblPr>
      <w:tblGrid>
        <w:gridCol w:w="1437"/>
        <w:gridCol w:w="1620"/>
        <w:gridCol w:w="2250"/>
        <w:gridCol w:w="3022"/>
        <w:gridCol w:w="1710"/>
      </w:tblGrid>
      <w:tr w:rsidR="007E4151" w14:paraId="694D097E" w14:textId="77777777" w:rsidTr="00774F8A">
        <w:trPr>
          <w:cnfStyle w:val="100000000000" w:firstRow="1" w:lastRow="0" w:firstColumn="0" w:lastColumn="0" w:oddVBand="0" w:evenVBand="0" w:oddHBand="0" w:evenHBand="0" w:firstRowFirstColumn="0" w:firstRowLastColumn="0" w:lastRowFirstColumn="0" w:lastRowLastColumn="0"/>
          <w:tblHeader/>
        </w:trPr>
        <w:tc>
          <w:tcPr>
            <w:tcW w:w="1437" w:type="dxa"/>
          </w:tcPr>
          <w:p w14:paraId="6E37D428" w14:textId="77777777" w:rsidR="007E4151" w:rsidRPr="007E4151" w:rsidRDefault="007E4151" w:rsidP="00BC6AB5">
            <w:pPr>
              <w:pStyle w:val="TableHeading"/>
            </w:pPr>
            <w:r w:rsidRPr="007E4151">
              <w:t>Device</w:t>
            </w:r>
          </w:p>
        </w:tc>
        <w:tc>
          <w:tcPr>
            <w:tcW w:w="1620" w:type="dxa"/>
          </w:tcPr>
          <w:p w14:paraId="6ED2FBEA" w14:textId="77777777" w:rsidR="007E4151" w:rsidRPr="007E4151" w:rsidRDefault="007E4151" w:rsidP="00BC6AB5">
            <w:pPr>
              <w:pStyle w:val="TableHeading"/>
            </w:pPr>
            <w:r w:rsidRPr="007E4151">
              <w:t>Interface</w:t>
            </w:r>
          </w:p>
        </w:tc>
        <w:tc>
          <w:tcPr>
            <w:tcW w:w="2250" w:type="dxa"/>
          </w:tcPr>
          <w:p w14:paraId="2F1723BD" w14:textId="77777777" w:rsidR="007E4151" w:rsidRPr="007E4151" w:rsidRDefault="007E4151" w:rsidP="00BC6AB5">
            <w:pPr>
              <w:pStyle w:val="TableHeading"/>
            </w:pPr>
            <w:r w:rsidRPr="007E4151">
              <w:t>IPv4 Address</w:t>
            </w:r>
          </w:p>
        </w:tc>
        <w:tc>
          <w:tcPr>
            <w:tcW w:w="3022" w:type="dxa"/>
          </w:tcPr>
          <w:p w14:paraId="25C2DA82" w14:textId="77777777" w:rsidR="007E4151" w:rsidRPr="007E4151" w:rsidRDefault="007E4151" w:rsidP="00BC6AB5">
            <w:pPr>
              <w:pStyle w:val="TableHeading"/>
            </w:pPr>
            <w:r w:rsidRPr="007E4151">
              <w:t>IPv6 Address</w:t>
            </w:r>
          </w:p>
        </w:tc>
        <w:tc>
          <w:tcPr>
            <w:tcW w:w="1710" w:type="dxa"/>
          </w:tcPr>
          <w:p w14:paraId="3F4586B1" w14:textId="77777777" w:rsidR="007E4151" w:rsidRPr="007E4151" w:rsidRDefault="007E4151" w:rsidP="00BC6AB5">
            <w:pPr>
              <w:pStyle w:val="TableHeading"/>
            </w:pPr>
            <w:r w:rsidRPr="007E4151">
              <w:t>IPv6 Link-Local</w:t>
            </w:r>
          </w:p>
        </w:tc>
      </w:tr>
      <w:tr w:rsidR="007E4151" w14:paraId="2610F3F8" w14:textId="77777777" w:rsidTr="00774F8A">
        <w:tc>
          <w:tcPr>
            <w:tcW w:w="1437" w:type="dxa"/>
            <w:tcBorders>
              <w:bottom w:val="nil"/>
            </w:tcBorders>
          </w:tcPr>
          <w:p w14:paraId="4B7214C5" w14:textId="77777777" w:rsidR="007E4151" w:rsidRPr="007E4151" w:rsidRDefault="007E4151" w:rsidP="00BC6AB5">
            <w:pPr>
              <w:pStyle w:val="TableText"/>
            </w:pPr>
            <w:r w:rsidRPr="007E4151">
              <w:t>R1</w:t>
            </w:r>
          </w:p>
        </w:tc>
        <w:tc>
          <w:tcPr>
            <w:tcW w:w="1620" w:type="dxa"/>
          </w:tcPr>
          <w:p w14:paraId="729395EA" w14:textId="77777777" w:rsidR="007E4151" w:rsidRPr="007E4151" w:rsidRDefault="007E4151" w:rsidP="00BC6AB5">
            <w:pPr>
              <w:pStyle w:val="TableText"/>
            </w:pPr>
            <w:r w:rsidRPr="007E4151">
              <w:t>G0/0/0</w:t>
            </w:r>
          </w:p>
        </w:tc>
        <w:tc>
          <w:tcPr>
            <w:tcW w:w="2250" w:type="dxa"/>
          </w:tcPr>
          <w:p w14:paraId="22EB35BC" w14:textId="77777777" w:rsidR="007E4151" w:rsidRPr="007E4151" w:rsidRDefault="007E4151" w:rsidP="00BC6AB5">
            <w:pPr>
              <w:pStyle w:val="TableText"/>
            </w:pPr>
            <w:r w:rsidRPr="007E4151">
              <w:t>172.16.0.2/30</w:t>
            </w:r>
          </w:p>
        </w:tc>
        <w:tc>
          <w:tcPr>
            <w:tcW w:w="3022" w:type="dxa"/>
          </w:tcPr>
          <w:p w14:paraId="34792D5D" w14:textId="77777777" w:rsidR="007E4151" w:rsidRPr="007E4151" w:rsidRDefault="007E4151" w:rsidP="00BC6AB5">
            <w:pPr>
              <w:pStyle w:val="TableText"/>
            </w:pPr>
            <w:r w:rsidRPr="007E4151">
              <w:t>2001:db</w:t>
            </w:r>
            <w:proofErr w:type="gramStart"/>
            <w:r w:rsidRPr="007E4151">
              <w:t>8:acad</w:t>
            </w:r>
            <w:proofErr w:type="gramEnd"/>
            <w:r w:rsidRPr="007E4151">
              <w:t>:a001::2/64</w:t>
            </w:r>
          </w:p>
        </w:tc>
        <w:tc>
          <w:tcPr>
            <w:tcW w:w="1710" w:type="dxa"/>
          </w:tcPr>
          <w:p w14:paraId="27CE07E0" w14:textId="77777777" w:rsidR="007E4151" w:rsidRPr="007E4151" w:rsidRDefault="007E4151" w:rsidP="00BC6AB5">
            <w:pPr>
              <w:pStyle w:val="TableText"/>
            </w:pPr>
            <w:r w:rsidRPr="007E4151">
              <w:t>fe80::1:2</w:t>
            </w:r>
          </w:p>
        </w:tc>
      </w:tr>
      <w:tr w:rsidR="007E4151" w:rsidRPr="00470F98" w14:paraId="00FE4EEE" w14:textId="77777777" w:rsidTr="00774F8A">
        <w:tc>
          <w:tcPr>
            <w:tcW w:w="1437" w:type="dxa"/>
            <w:tcBorders>
              <w:top w:val="nil"/>
              <w:bottom w:val="single" w:sz="2" w:space="0" w:color="auto"/>
            </w:tcBorders>
          </w:tcPr>
          <w:p w14:paraId="736C3187" w14:textId="77777777" w:rsidR="007E4151" w:rsidRPr="007E4151" w:rsidRDefault="007E4151" w:rsidP="00BC6AB5">
            <w:pPr>
              <w:pStyle w:val="ConfigWindow"/>
            </w:pPr>
            <w:r w:rsidRPr="007E4151">
              <w:t>R1</w:t>
            </w:r>
          </w:p>
        </w:tc>
        <w:tc>
          <w:tcPr>
            <w:tcW w:w="1620" w:type="dxa"/>
          </w:tcPr>
          <w:p w14:paraId="18B51057" w14:textId="77777777" w:rsidR="007E4151" w:rsidRPr="007E4151" w:rsidRDefault="007E4151" w:rsidP="00BC6AB5">
            <w:pPr>
              <w:pStyle w:val="TableText"/>
            </w:pPr>
            <w:r w:rsidRPr="007E4151">
              <w:t>G0/0/1</w:t>
            </w:r>
          </w:p>
        </w:tc>
        <w:tc>
          <w:tcPr>
            <w:tcW w:w="2250" w:type="dxa"/>
          </w:tcPr>
          <w:p w14:paraId="75409CAA" w14:textId="77777777" w:rsidR="007E4151" w:rsidRPr="007E4151" w:rsidRDefault="007E4151" w:rsidP="00BC6AB5">
            <w:pPr>
              <w:pStyle w:val="TableText"/>
            </w:pPr>
            <w:r w:rsidRPr="007E4151">
              <w:t>10.10.0.1/30</w:t>
            </w:r>
          </w:p>
        </w:tc>
        <w:tc>
          <w:tcPr>
            <w:tcW w:w="3022" w:type="dxa"/>
          </w:tcPr>
          <w:p w14:paraId="4AC71567" w14:textId="77777777" w:rsidR="007E4151" w:rsidRPr="007E4151" w:rsidRDefault="007E4151" w:rsidP="00BC6AB5">
            <w:pPr>
              <w:pStyle w:val="TableText"/>
            </w:pPr>
            <w:r w:rsidRPr="007E4151">
              <w:t>2001:db</w:t>
            </w:r>
            <w:proofErr w:type="gramStart"/>
            <w:r w:rsidRPr="007E4151">
              <w:t>8:acad</w:t>
            </w:r>
            <w:proofErr w:type="gramEnd"/>
            <w:r w:rsidRPr="007E4151">
              <w:t>:1001::1/64</w:t>
            </w:r>
          </w:p>
        </w:tc>
        <w:tc>
          <w:tcPr>
            <w:tcW w:w="1710" w:type="dxa"/>
          </w:tcPr>
          <w:p w14:paraId="528CDCC5" w14:textId="77777777" w:rsidR="007E4151" w:rsidRPr="007E4151" w:rsidRDefault="007E4151" w:rsidP="00BC6AB5">
            <w:pPr>
              <w:pStyle w:val="TableText"/>
            </w:pPr>
            <w:r w:rsidRPr="007E4151">
              <w:t>fe80::1:1</w:t>
            </w:r>
          </w:p>
        </w:tc>
      </w:tr>
      <w:tr w:rsidR="007E4151" w:rsidRPr="00C537CB" w14:paraId="00601BB0" w14:textId="77777777" w:rsidTr="00774F8A">
        <w:tc>
          <w:tcPr>
            <w:tcW w:w="1437" w:type="dxa"/>
            <w:tcBorders>
              <w:bottom w:val="nil"/>
            </w:tcBorders>
          </w:tcPr>
          <w:p w14:paraId="3726C060" w14:textId="77777777" w:rsidR="007E4151" w:rsidRPr="007E4151" w:rsidRDefault="007E4151" w:rsidP="00BC6AB5">
            <w:pPr>
              <w:pStyle w:val="TableText"/>
            </w:pPr>
            <w:r w:rsidRPr="007E4151">
              <w:t>R2</w:t>
            </w:r>
          </w:p>
        </w:tc>
        <w:tc>
          <w:tcPr>
            <w:tcW w:w="1620" w:type="dxa"/>
          </w:tcPr>
          <w:p w14:paraId="64AEFA64" w14:textId="77777777" w:rsidR="007E4151" w:rsidRPr="007E4151" w:rsidRDefault="007E4151" w:rsidP="00BC6AB5">
            <w:pPr>
              <w:pStyle w:val="TableText"/>
            </w:pPr>
            <w:r w:rsidRPr="007E4151">
              <w:t>Lo0</w:t>
            </w:r>
          </w:p>
        </w:tc>
        <w:tc>
          <w:tcPr>
            <w:tcW w:w="2250" w:type="dxa"/>
          </w:tcPr>
          <w:p w14:paraId="27C8B9A1" w14:textId="77777777" w:rsidR="007E4151" w:rsidRPr="007E4151" w:rsidRDefault="007E4151" w:rsidP="00BC6AB5">
            <w:pPr>
              <w:pStyle w:val="TableText"/>
            </w:pPr>
            <w:r w:rsidRPr="007E4151">
              <w:t>209.165.200.225/27</w:t>
            </w:r>
          </w:p>
        </w:tc>
        <w:tc>
          <w:tcPr>
            <w:tcW w:w="3022" w:type="dxa"/>
          </w:tcPr>
          <w:p w14:paraId="5A860D29" w14:textId="77777777" w:rsidR="007E4151" w:rsidRPr="007E4151" w:rsidRDefault="007E4151" w:rsidP="00BC6AB5">
            <w:pPr>
              <w:pStyle w:val="TableText"/>
            </w:pPr>
            <w:r w:rsidRPr="007E4151">
              <w:t>2001:db</w:t>
            </w:r>
            <w:proofErr w:type="gramStart"/>
            <w:r w:rsidRPr="007E4151">
              <w:t>8:feed</w:t>
            </w:r>
            <w:proofErr w:type="gramEnd"/>
            <w:r w:rsidRPr="007E4151">
              <w:t>:209::1/64</w:t>
            </w:r>
          </w:p>
        </w:tc>
        <w:tc>
          <w:tcPr>
            <w:tcW w:w="1710" w:type="dxa"/>
          </w:tcPr>
          <w:p w14:paraId="63B3B629" w14:textId="77777777" w:rsidR="007E4151" w:rsidRPr="007E4151" w:rsidRDefault="007E4151" w:rsidP="00BC6AB5">
            <w:pPr>
              <w:pStyle w:val="TableText"/>
            </w:pPr>
            <w:r w:rsidRPr="007E4151">
              <w:t>fe80::2:3</w:t>
            </w:r>
          </w:p>
        </w:tc>
      </w:tr>
      <w:tr w:rsidR="007E4151" w14:paraId="4743F216" w14:textId="77777777" w:rsidTr="00774F8A">
        <w:tc>
          <w:tcPr>
            <w:tcW w:w="1437" w:type="dxa"/>
            <w:tcBorders>
              <w:top w:val="nil"/>
              <w:bottom w:val="nil"/>
            </w:tcBorders>
          </w:tcPr>
          <w:p w14:paraId="0212EBC9" w14:textId="77777777" w:rsidR="007E4151" w:rsidRPr="007E4151" w:rsidRDefault="007E4151" w:rsidP="00774F8A">
            <w:pPr>
              <w:pStyle w:val="ConfigWindow"/>
            </w:pPr>
            <w:r w:rsidRPr="007E4151">
              <w:t>R2</w:t>
            </w:r>
          </w:p>
        </w:tc>
        <w:tc>
          <w:tcPr>
            <w:tcW w:w="1620" w:type="dxa"/>
          </w:tcPr>
          <w:p w14:paraId="2AEC1E04" w14:textId="77777777" w:rsidR="007E4151" w:rsidRPr="007E4151" w:rsidRDefault="007E4151" w:rsidP="00BC6AB5">
            <w:pPr>
              <w:pStyle w:val="TableText"/>
            </w:pPr>
            <w:r w:rsidRPr="007E4151">
              <w:t>G0/0/0</w:t>
            </w:r>
          </w:p>
        </w:tc>
        <w:tc>
          <w:tcPr>
            <w:tcW w:w="2250" w:type="dxa"/>
          </w:tcPr>
          <w:p w14:paraId="3F4856CF" w14:textId="77777777" w:rsidR="007E4151" w:rsidRPr="007E4151" w:rsidRDefault="007E4151" w:rsidP="00BC6AB5">
            <w:pPr>
              <w:pStyle w:val="TableText"/>
            </w:pPr>
            <w:r w:rsidRPr="007E4151">
              <w:t>172.16.0.1/30</w:t>
            </w:r>
          </w:p>
        </w:tc>
        <w:tc>
          <w:tcPr>
            <w:tcW w:w="3022" w:type="dxa"/>
          </w:tcPr>
          <w:p w14:paraId="55371535" w14:textId="77777777" w:rsidR="007E4151" w:rsidRPr="007E4151" w:rsidRDefault="007E4151" w:rsidP="00BC6AB5">
            <w:pPr>
              <w:pStyle w:val="TableText"/>
            </w:pPr>
            <w:r w:rsidRPr="007E4151">
              <w:t>2001:db</w:t>
            </w:r>
            <w:proofErr w:type="gramStart"/>
            <w:r w:rsidRPr="007E4151">
              <w:t>8:acad</w:t>
            </w:r>
            <w:proofErr w:type="gramEnd"/>
            <w:r w:rsidRPr="007E4151">
              <w:t>:a001::1/64</w:t>
            </w:r>
          </w:p>
        </w:tc>
        <w:tc>
          <w:tcPr>
            <w:tcW w:w="1710" w:type="dxa"/>
          </w:tcPr>
          <w:p w14:paraId="3D3577DB" w14:textId="77777777" w:rsidR="007E4151" w:rsidRPr="007E4151" w:rsidRDefault="007E4151" w:rsidP="00BC6AB5">
            <w:pPr>
              <w:pStyle w:val="TableText"/>
            </w:pPr>
            <w:r w:rsidRPr="007E4151">
              <w:t>fe80::2:1</w:t>
            </w:r>
          </w:p>
        </w:tc>
      </w:tr>
      <w:tr w:rsidR="007E4151" w14:paraId="4BBCF899" w14:textId="77777777" w:rsidTr="00774F8A">
        <w:tc>
          <w:tcPr>
            <w:tcW w:w="1437" w:type="dxa"/>
            <w:tcBorders>
              <w:top w:val="nil"/>
              <w:bottom w:val="single" w:sz="2" w:space="0" w:color="auto"/>
            </w:tcBorders>
          </w:tcPr>
          <w:p w14:paraId="14AB148E" w14:textId="77777777" w:rsidR="007E4151" w:rsidRPr="007E4151" w:rsidRDefault="007E4151" w:rsidP="00774F8A">
            <w:pPr>
              <w:pStyle w:val="ConfigWindow"/>
            </w:pPr>
            <w:r w:rsidRPr="007E4151">
              <w:t>R2</w:t>
            </w:r>
          </w:p>
        </w:tc>
        <w:tc>
          <w:tcPr>
            <w:tcW w:w="1620" w:type="dxa"/>
          </w:tcPr>
          <w:p w14:paraId="024047E8" w14:textId="77777777" w:rsidR="007E4151" w:rsidRPr="007E4151" w:rsidRDefault="007E4151" w:rsidP="00BC6AB5">
            <w:pPr>
              <w:pStyle w:val="TableText"/>
            </w:pPr>
            <w:r w:rsidRPr="007E4151">
              <w:t>G0/0/1</w:t>
            </w:r>
          </w:p>
        </w:tc>
        <w:tc>
          <w:tcPr>
            <w:tcW w:w="2250" w:type="dxa"/>
          </w:tcPr>
          <w:p w14:paraId="77134B39" w14:textId="77777777" w:rsidR="007E4151" w:rsidRPr="007E4151" w:rsidRDefault="007E4151" w:rsidP="00BC6AB5">
            <w:pPr>
              <w:pStyle w:val="TableText"/>
            </w:pPr>
            <w:r w:rsidRPr="007E4151">
              <w:t>172.16.1.1/30</w:t>
            </w:r>
          </w:p>
        </w:tc>
        <w:tc>
          <w:tcPr>
            <w:tcW w:w="3022" w:type="dxa"/>
          </w:tcPr>
          <w:p w14:paraId="3A39AF8A" w14:textId="77777777" w:rsidR="007E4151" w:rsidRPr="007E4151" w:rsidRDefault="007E4151" w:rsidP="00BC6AB5">
            <w:pPr>
              <w:pStyle w:val="TableText"/>
            </w:pPr>
            <w:r w:rsidRPr="007E4151">
              <w:t>2001:db</w:t>
            </w:r>
            <w:proofErr w:type="gramStart"/>
            <w:r w:rsidRPr="007E4151">
              <w:t>8:acad</w:t>
            </w:r>
            <w:proofErr w:type="gramEnd"/>
            <w:r w:rsidRPr="007E4151">
              <w:t>:a002::1/64</w:t>
            </w:r>
          </w:p>
        </w:tc>
        <w:tc>
          <w:tcPr>
            <w:tcW w:w="1710" w:type="dxa"/>
          </w:tcPr>
          <w:p w14:paraId="521005D7" w14:textId="77777777" w:rsidR="007E4151" w:rsidRPr="007E4151" w:rsidRDefault="007E4151" w:rsidP="00BC6AB5">
            <w:pPr>
              <w:pStyle w:val="TableText"/>
            </w:pPr>
            <w:r w:rsidRPr="007E4151">
              <w:t>fe80::2:2</w:t>
            </w:r>
          </w:p>
        </w:tc>
      </w:tr>
      <w:tr w:rsidR="007E4151" w14:paraId="3BD0CA22" w14:textId="77777777" w:rsidTr="00774F8A">
        <w:tc>
          <w:tcPr>
            <w:tcW w:w="1437" w:type="dxa"/>
            <w:tcBorders>
              <w:bottom w:val="single" w:sz="4" w:space="0" w:color="auto"/>
            </w:tcBorders>
          </w:tcPr>
          <w:p w14:paraId="2B99EA36" w14:textId="77777777" w:rsidR="007E4151" w:rsidRPr="007E4151" w:rsidRDefault="007E4151" w:rsidP="00BC6AB5">
            <w:pPr>
              <w:pStyle w:val="TableText"/>
            </w:pPr>
            <w:r w:rsidRPr="007E4151">
              <w:t>R3</w:t>
            </w:r>
          </w:p>
        </w:tc>
        <w:tc>
          <w:tcPr>
            <w:tcW w:w="1620" w:type="dxa"/>
          </w:tcPr>
          <w:p w14:paraId="4ABAF148" w14:textId="77777777" w:rsidR="007E4151" w:rsidRPr="007E4151" w:rsidRDefault="007E4151" w:rsidP="00BC6AB5">
            <w:pPr>
              <w:pStyle w:val="TableText"/>
            </w:pPr>
            <w:r w:rsidRPr="007E4151">
              <w:t>G0/0/0</w:t>
            </w:r>
          </w:p>
        </w:tc>
        <w:tc>
          <w:tcPr>
            <w:tcW w:w="2250" w:type="dxa"/>
          </w:tcPr>
          <w:p w14:paraId="00C744EE" w14:textId="77777777" w:rsidR="007E4151" w:rsidRPr="007E4151" w:rsidRDefault="007E4151" w:rsidP="00BC6AB5">
            <w:pPr>
              <w:pStyle w:val="TableText"/>
            </w:pPr>
            <w:r w:rsidRPr="007E4151">
              <w:t>172.16.1.2/30</w:t>
            </w:r>
          </w:p>
        </w:tc>
        <w:tc>
          <w:tcPr>
            <w:tcW w:w="3022" w:type="dxa"/>
          </w:tcPr>
          <w:p w14:paraId="77AC15E8" w14:textId="77777777" w:rsidR="007E4151" w:rsidRPr="007E4151" w:rsidRDefault="007E4151" w:rsidP="00BC6AB5">
            <w:pPr>
              <w:pStyle w:val="TableText"/>
            </w:pPr>
            <w:r w:rsidRPr="007E4151">
              <w:t>2001:db</w:t>
            </w:r>
            <w:proofErr w:type="gramStart"/>
            <w:r w:rsidRPr="007E4151">
              <w:t>8:acad</w:t>
            </w:r>
            <w:proofErr w:type="gramEnd"/>
            <w:r w:rsidRPr="007E4151">
              <w:t>:a002::2/64</w:t>
            </w:r>
          </w:p>
        </w:tc>
        <w:tc>
          <w:tcPr>
            <w:tcW w:w="1710" w:type="dxa"/>
          </w:tcPr>
          <w:p w14:paraId="1FD14F02" w14:textId="77777777" w:rsidR="007E4151" w:rsidRPr="007E4151" w:rsidRDefault="007E4151" w:rsidP="00BC6AB5">
            <w:pPr>
              <w:pStyle w:val="TableText"/>
            </w:pPr>
            <w:r w:rsidRPr="007E4151">
              <w:t>fe80::3:2</w:t>
            </w:r>
          </w:p>
        </w:tc>
      </w:tr>
      <w:tr w:rsidR="007E4151" w14:paraId="3DA07797" w14:textId="77777777" w:rsidTr="00774F8A">
        <w:tc>
          <w:tcPr>
            <w:tcW w:w="1437" w:type="dxa"/>
            <w:tcBorders>
              <w:top w:val="single" w:sz="4" w:space="0" w:color="auto"/>
              <w:bottom w:val="single" w:sz="2" w:space="0" w:color="auto"/>
            </w:tcBorders>
          </w:tcPr>
          <w:p w14:paraId="53E73BFD" w14:textId="77777777" w:rsidR="007E4151" w:rsidRPr="007E4151" w:rsidRDefault="007E4151" w:rsidP="00774F8A">
            <w:pPr>
              <w:pStyle w:val="ConfigWindow"/>
            </w:pPr>
            <w:r w:rsidRPr="007E4151">
              <w:t>R3</w:t>
            </w:r>
          </w:p>
        </w:tc>
        <w:tc>
          <w:tcPr>
            <w:tcW w:w="1620" w:type="dxa"/>
          </w:tcPr>
          <w:p w14:paraId="68F5373E" w14:textId="77777777" w:rsidR="007E4151" w:rsidRPr="007E4151" w:rsidRDefault="007E4151" w:rsidP="00BC6AB5">
            <w:pPr>
              <w:pStyle w:val="TableText"/>
            </w:pPr>
            <w:r w:rsidRPr="007E4151">
              <w:t>G0/0/1</w:t>
            </w:r>
          </w:p>
        </w:tc>
        <w:tc>
          <w:tcPr>
            <w:tcW w:w="2250" w:type="dxa"/>
          </w:tcPr>
          <w:p w14:paraId="225539AA" w14:textId="77777777" w:rsidR="007E4151" w:rsidRPr="007E4151" w:rsidRDefault="007E4151" w:rsidP="00BC6AB5">
            <w:pPr>
              <w:pStyle w:val="TableText"/>
            </w:pPr>
            <w:r w:rsidRPr="007E4151">
              <w:t>10.10.4.1/30</w:t>
            </w:r>
          </w:p>
        </w:tc>
        <w:tc>
          <w:tcPr>
            <w:tcW w:w="3022" w:type="dxa"/>
          </w:tcPr>
          <w:p w14:paraId="3A91F710" w14:textId="77777777" w:rsidR="007E4151" w:rsidRPr="007E4151" w:rsidRDefault="007E4151" w:rsidP="00BC6AB5">
            <w:pPr>
              <w:pStyle w:val="TableText"/>
            </w:pPr>
            <w:r w:rsidRPr="007E4151">
              <w:t>2001:db</w:t>
            </w:r>
            <w:proofErr w:type="gramStart"/>
            <w:r w:rsidRPr="007E4151">
              <w:t>8:acad</w:t>
            </w:r>
            <w:proofErr w:type="gramEnd"/>
            <w:r w:rsidRPr="007E4151">
              <w:t>:2001::1/64</w:t>
            </w:r>
          </w:p>
        </w:tc>
        <w:tc>
          <w:tcPr>
            <w:tcW w:w="1710" w:type="dxa"/>
          </w:tcPr>
          <w:p w14:paraId="0CC00585" w14:textId="77777777" w:rsidR="007E4151" w:rsidRPr="007E4151" w:rsidRDefault="007E4151" w:rsidP="00BC6AB5">
            <w:pPr>
              <w:pStyle w:val="TableText"/>
            </w:pPr>
            <w:r w:rsidRPr="007E4151">
              <w:t>fe80::3:1</w:t>
            </w:r>
          </w:p>
        </w:tc>
      </w:tr>
      <w:tr w:rsidR="007E4151" w14:paraId="3A6A381B" w14:textId="77777777" w:rsidTr="00774F8A">
        <w:tc>
          <w:tcPr>
            <w:tcW w:w="1437" w:type="dxa"/>
            <w:tcBorders>
              <w:bottom w:val="single" w:sz="4" w:space="0" w:color="auto"/>
            </w:tcBorders>
          </w:tcPr>
          <w:p w14:paraId="50189F24" w14:textId="77777777" w:rsidR="007E4151" w:rsidRPr="007E4151" w:rsidRDefault="007E4151" w:rsidP="00BC6AB5">
            <w:pPr>
              <w:pStyle w:val="TableText"/>
            </w:pPr>
            <w:r w:rsidRPr="007E4151">
              <w:lastRenderedPageBreak/>
              <w:t>D1</w:t>
            </w:r>
          </w:p>
        </w:tc>
        <w:tc>
          <w:tcPr>
            <w:tcW w:w="1620" w:type="dxa"/>
          </w:tcPr>
          <w:p w14:paraId="5B9E0643" w14:textId="77777777" w:rsidR="007E4151" w:rsidRPr="007E4151" w:rsidRDefault="007E4151" w:rsidP="00BC6AB5">
            <w:pPr>
              <w:pStyle w:val="TableText"/>
            </w:pPr>
            <w:r w:rsidRPr="007E4151">
              <w:t>G1/0/11</w:t>
            </w:r>
          </w:p>
        </w:tc>
        <w:tc>
          <w:tcPr>
            <w:tcW w:w="2250" w:type="dxa"/>
          </w:tcPr>
          <w:p w14:paraId="58631E8A" w14:textId="77777777" w:rsidR="007E4151" w:rsidRPr="007E4151" w:rsidRDefault="007E4151" w:rsidP="00BC6AB5">
            <w:pPr>
              <w:pStyle w:val="TableText"/>
            </w:pPr>
            <w:r w:rsidRPr="007E4151">
              <w:t>10.10.0.2/30</w:t>
            </w:r>
          </w:p>
        </w:tc>
        <w:tc>
          <w:tcPr>
            <w:tcW w:w="3022" w:type="dxa"/>
          </w:tcPr>
          <w:p w14:paraId="6D978B0B" w14:textId="77777777" w:rsidR="007E4151" w:rsidRPr="007E4151" w:rsidRDefault="007E4151" w:rsidP="00BC6AB5">
            <w:pPr>
              <w:pStyle w:val="TableText"/>
            </w:pPr>
            <w:r w:rsidRPr="007E4151">
              <w:t>2001:db</w:t>
            </w:r>
            <w:proofErr w:type="gramStart"/>
            <w:r w:rsidRPr="007E4151">
              <w:t>8:acad</w:t>
            </w:r>
            <w:proofErr w:type="gramEnd"/>
            <w:r w:rsidRPr="007E4151">
              <w:t>:1001::2/64</w:t>
            </w:r>
          </w:p>
        </w:tc>
        <w:tc>
          <w:tcPr>
            <w:tcW w:w="1710" w:type="dxa"/>
          </w:tcPr>
          <w:p w14:paraId="69BE08F3" w14:textId="77777777" w:rsidR="007E4151" w:rsidRPr="007E4151" w:rsidRDefault="007E4151" w:rsidP="00BC6AB5">
            <w:pPr>
              <w:pStyle w:val="TableText"/>
            </w:pPr>
            <w:r w:rsidRPr="007E4151">
              <w:t>fe</w:t>
            </w:r>
            <w:proofErr w:type="gramStart"/>
            <w:r w:rsidRPr="007E4151">
              <w:t>80::</w:t>
            </w:r>
            <w:proofErr w:type="gramEnd"/>
            <w:r w:rsidRPr="007E4151">
              <w:t>d1:2</w:t>
            </w:r>
          </w:p>
        </w:tc>
      </w:tr>
      <w:tr w:rsidR="007E4151" w14:paraId="680A482F" w14:textId="77777777" w:rsidTr="00774F8A">
        <w:tc>
          <w:tcPr>
            <w:tcW w:w="1437" w:type="dxa"/>
            <w:tcBorders>
              <w:top w:val="single" w:sz="4" w:space="0" w:color="auto"/>
              <w:bottom w:val="single" w:sz="2" w:space="0" w:color="auto"/>
            </w:tcBorders>
          </w:tcPr>
          <w:p w14:paraId="17F737E2" w14:textId="77777777" w:rsidR="007E4151" w:rsidRPr="007E4151" w:rsidRDefault="007E4151" w:rsidP="00774F8A">
            <w:pPr>
              <w:pStyle w:val="ConfigWindow"/>
            </w:pPr>
            <w:r w:rsidRPr="007E4151">
              <w:t>D1</w:t>
            </w:r>
          </w:p>
        </w:tc>
        <w:tc>
          <w:tcPr>
            <w:tcW w:w="1620" w:type="dxa"/>
          </w:tcPr>
          <w:p w14:paraId="022784F0" w14:textId="77777777" w:rsidR="007E4151" w:rsidRPr="007E4151" w:rsidRDefault="007E4151" w:rsidP="00BC6AB5">
            <w:pPr>
              <w:pStyle w:val="TableText"/>
            </w:pPr>
            <w:r w:rsidRPr="007E4151">
              <w:t>G1/0/23</w:t>
            </w:r>
          </w:p>
        </w:tc>
        <w:tc>
          <w:tcPr>
            <w:tcW w:w="2250" w:type="dxa"/>
          </w:tcPr>
          <w:p w14:paraId="4123A8A1" w14:textId="77777777" w:rsidR="007E4151" w:rsidRPr="007E4151" w:rsidRDefault="007E4151" w:rsidP="00BC6AB5">
            <w:pPr>
              <w:pStyle w:val="TableText"/>
            </w:pPr>
            <w:r w:rsidRPr="007E4151">
              <w:t>10.10.1.0/24</w:t>
            </w:r>
          </w:p>
        </w:tc>
        <w:tc>
          <w:tcPr>
            <w:tcW w:w="3022" w:type="dxa"/>
          </w:tcPr>
          <w:p w14:paraId="1009003C" w14:textId="77777777" w:rsidR="007E4151" w:rsidRPr="007E4151" w:rsidRDefault="007E4151" w:rsidP="00BC6AB5">
            <w:pPr>
              <w:pStyle w:val="TableText"/>
            </w:pPr>
            <w:r w:rsidRPr="007E4151">
              <w:t>2001:db</w:t>
            </w:r>
            <w:proofErr w:type="gramStart"/>
            <w:r w:rsidRPr="007E4151">
              <w:t>8:acad</w:t>
            </w:r>
            <w:proofErr w:type="gramEnd"/>
            <w:r w:rsidRPr="007E4151">
              <w:t>:1002::1/64</w:t>
            </w:r>
          </w:p>
        </w:tc>
        <w:tc>
          <w:tcPr>
            <w:tcW w:w="1710" w:type="dxa"/>
          </w:tcPr>
          <w:p w14:paraId="445ABCD0" w14:textId="77777777" w:rsidR="007E4151" w:rsidRPr="007E4151" w:rsidRDefault="007E4151" w:rsidP="00BC6AB5">
            <w:pPr>
              <w:pStyle w:val="TableText"/>
            </w:pPr>
            <w:r w:rsidRPr="007E4151">
              <w:t>fe</w:t>
            </w:r>
            <w:proofErr w:type="gramStart"/>
            <w:r w:rsidRPr="007E4151">
              <w:t>80::</w:t>
            </w:r>
            <w:proofErr w:type="gramEnd"/>
            <w:r w:rsidRPr="007E4151">
              <w:t>d1:1</w:t>
            </w:r>
          </w:p>
        </w:tc>
      </w:tr>
      <w:tr w:rsidR="007E4151" w14:paraId="791BF8B5" w14:textId="77777777" w:rsidTr="00774F8A">
        <w:tc>
          <w:tcPr>
            <w:tcW w:w="1437" w:type="dxa"/>
            <w:tcBorders>
              <w:bottom w:val="nil"/>
            </w:tcBorders>
          </w:tcPr>
          <w:p w14:paraId="6D801DFF" w14:textId="77777777" w:rsidR="007E4151" w:rsidRPr="007E4151" w:rsidRDefault="007E4151" w:rsidP="00BC6AB5">
            <w:pPr>
              <w:pStyle w:val="TableText"/>
            </w:pPr>
            <w:r w:rsidRPr="007E4151">
              <w:t>D2</w:t>
            </w:r>
          </w:p>
        </w:tc>
        <w:tc>
          <w:tcPr>
            <w:tcW w:w="1620" w:type="dxa"/>
          </w:tcPr>
          <w:p w14:paraId="670BA131" w14:textId="77777777" w:rsidR="007E4151" w:rsidRPr="007E4151" w:rsidRDefault="007E4151" w:rsidP="00BC6AB5">
            <w:pPr>
              <w:pStyle w:val="TableText"/>
            </w:pPr>
            <w:r w:rsidRPr="007E4151">
              <w:t>G1/0/11</w:t>
            </w:r>
          </w:p>
        </w:tc>
        <w:tc>
          <w:tcPr>
            <w:tcW w:w="2250" w:type="dxa"/>
          </w:tcPr>
          <w:p w14:paraId="4433C1D2" w14:textId="77777777" w:rsidR="007E4151" w:rsidRPr="007E4151" w:rsidRDefault="007E4151" w:rsidP="00BC6AB5">
            <w:pPr>
              <w:pStyle w:val="TableText"/>
            </w:pPr>
            <w:r w:rsidRPr="007E4151">
              <w:t>10.10.4.2/30</w:t>
            </w:r>
          </w:p>
        </w:tc>
        <w:tc>
          <w:tcPr>
            <w:tcW w:w="3022" w:type="dxa"/>
          </w:tcPr>
          <w:p w14:paraId="109F7A25" w14:textId="77777777" w:rsidR="007E4151" w:rsidRPr="007E4151" w:rsidRDefault="007E4151" w:rsidP="00BC6AB5">
            <w:pPr>
              <w:pStyle w:val="TableText"/>
            </w:pPr>
            <w:r w:rsidRPr="007E4151">
              <w:t>2001:db</w:t>
            </w:r>
            <w:proofErr w:type="gramStart"/>
            <w:r w:rsidRPr="007E4151">
              <w:t>8:acad</w:t>
            </w:r>
            <w:proofErr w:type="gramEnd"/>
            <w:r w:rsidRPr="007E4151">
              <w:t>:2001::2/64</w:t>
            </w:r>
          </w:p>
        </w:tc>
        <w:tc>
          <w:tcPr>
            <w:tcW w:w="1710" w:type="dxa"/>
          </w:tcPr>
          <w:p w14:paraId="511DA3A6" w14:textId="77777777" w:rsidR="007E4151" w:rsidRPr="007E4151" w:rsidRDefault="007E4151" w:rsidP="00BC6AB5">
            <w:pPr>
              <w:pStyle w:val="TableText"/>
            </w:pPr>
            <w:r w:rsidRPr="007E4151">
              <w:t>fe</w:t>
            </w:r>
            <w:proofErr w:type="gramStart"/>
            <w:r w:rsidRPr="007E4151">
              <w:t>80::</w:t>
            </w:r>
            <w:proofErr w:type="gramEnd"/>
            <w:r w:rsidRPr="007E4151">
              <w:t>d2:2</w:t>
            </w:r>
          </w:p>
        </w:tc>
      </w:tr>
      <w:tr w:rsidR="007E4151" w14:paraId="0D854BD5" w14:textId="77777777" w:rsidTr="00774F8A">
        <w:tc>
          <w:tcPr>
            <w:tcW w:w="1437" w:type="dxa"/>
            <w:tcBorders>
              <w:top w:val="nil"/>
            </w:tcBorders>
          </w:tcPr>
          <w:p w14:paraId="41213D0D" w14:textId="77777777" w:rsidR="007E4151" w:rsidRPr="007E4151" w:rsidRDefault="007E4151" w:rsidP="00774F8A">
            <w:pPr>
              <w:pStyle w:val="ConfigWindow"/>
            </w:pPr>
            <w:r w:rsidRPr="007E4151">
              <w:t>D2</w:t>
            </w:r>
          </w:p>
        </w:tc>
        <w:tc>
          <w:tcPr>
            <w:tcW w:w="1620" w:type="dxa"/>
          </w:tcPr>
          <w:p w14:paraId="332FFAF5" w14:textId="77777777" w:rsidR="007E4151" w:rsidRPr="007E4151" w:rsidRDefault="007E4151" w:rsidP="00BC6AB5">
            <w:pPr>
              <w:pStyle w:val="TableText"/>
            </w:pPr>
            <w:r w:rsidRPr="007E4151">
              <w:t>G1/0/23</w:t>
            </w:r>
          </w:p>
        </w:tc>
        <w:tc>
          <w:tcPr>
            <w:tcW w:w="2250" w:type="dxa"/>
          </w:tcPr>
          <w:p w14:paraId="52BB5DAC" w14:textId="77777777" w:rsidR="007E4151" w:rsidRPr="007E4151" w:rsidRDefault="007E4151" w:rsidP="00BC6AB5">
            <w:pPr>
              <w:pStyle w:val="TableText"/>
            </w:pPr>
            <w:r w:rsidRPr="007E4151">
              <w:t>10.10.5.1/24</w:t>
            </w:r>
          </w:p>
        </w:tc>
        <w:tc>
          <w:tcPr>
            <w:tcW w:w="3022" w:type="dxa"/>
          </w:tcPr>
          <w:p w14:paraId="79057310" w14:textId="77777777" w:rsidR="007E4151" w:rsidRPr="007E4151" w:rsidRDefault="007E4151" w:rsidP="00BC6AB5">
            <w:pPr>
              <w:pStyle w:val="TableText"/>
            </w:pPr>
            <w:r w:rsidRPr="007E4151">
              <w:t>2001:db</w:t>
            </w:r>
            <w:proofErr w:type="gramStart"/>
            <w:r w:rsidRPr="007E4151">
              <w:t>8:acad</w:t>
            </w:r>
            <w:proofErr w:type="gramEnd"/>
            <w:r w:rsidRPr="007E4151">
              <w:t>:2002::1/64</w:t>
            </w:r>
          </w:p>
        </w:tc>
        <w:tc>
          <w:tcPr>
            <w:tcW w:w="1710" w:type="dxa"/>
          </w:tcPr>
          <w:p w14:paraId="611C1603" w14:textId="77777777" w:rsidR="007E4151" w:rsidRPr="007E4151" w:rsidRDefault="007E4151" w:rsidP="00BC6AB5">
            <w:pPr>
              <w:pStyle w:val="TableText"/>
            </w:pPr>
            <w:r w:rsidRPr="007E4151">
              <w:t>fe</w:t>
            </w:r>
            <w:proofErr w:type="gramStart"/>
            <w:r w:rsidRPr="007E4151">
              <w:t>80::</w:t>
            </w:r>
            <w:proofErr w:type="gramEnd"/>
            <w:r w:rsidRPr="007E4151">
              <w:t>d2:1</w:t>
            </w:r>
          </w:p>
        </w:tc>
      </w:tr>
    </w:tbl>
    <w:p w14:paraId="14AD0E6F" w14:textId="77777777" w:rsidR="00D778DF" w:rsidRPr="00E70096" w:rsidRDefault="00D778DF" w:rsidP="00D452F4">
      <w:pPr>
        <w:pStyle w:val="Heading1"/>
      </w:pPr>
      <w:r w:rsidRPr="00E70096">
        <w:t>Objectives</w:t>
      </w:r>
    </w:p>
    <w:p w14:paraId="4E0F64AE" w14:textId="66F516D5" w:rsidR="007E4151" w:rsidRDefault="007E4151" w:rsidP="007E4151">
      <w:pPr>
        <w:pStyle w:val="BodyTextL25Bold"/>
      </w:pPr>
      <w:r>
        <w:t>Part</w:t>
      </w:r>
      <w:r w:rsidR="00774F8A">
        <w:t xml:space="preserve"> </w:t>
      </w:r>
      <w:r>
        <w:t>1: Build the Topology and Configure Basic Device Settings and IP Addressing</w:t>
      </w:r>
    </w:p>
    <w:p w14:paraId="3F96556E" w14:textId="77777777" w:rsidR="007E4151" w:rsidRDefault="007E4151" w:rsidP="007E4151">
      <w:pPr>
        <w:pStyle w:val="BodyTextL25Bold"/>
      </w:pPr>
      <w:r>
        <w:t xml:space="preserve">Part 2: </w:t>
      </w:r>
      <w:r w:rsidRPr="00C545BD">
        <w:t>Configure Traditional OSPFv3 for IPv6 on D1</w:t>
      </w:r>
    </w:p>
    <w:p w14:paraId="05583E39" w14:textId="77777777" w:rsidR="007E4151" w:rsidRDefault="007E4151" w:rsidP="007E4151">
      <w:pPr>
        <w:pStyle w:val="BodyTextL25Bold"/>
      </w:pPr>
      <w:r>
        <w:t xml:space="preserve">Part 3: </w:t>
      </w:r>
      <w:r w:rsidRPr="00C545BD">
        <w:t xml:space="preserve">Configure OSPFv3 for </w:t>
      </w:r>
      <w:r>
        <w:t>Address Families (</w:t>
      </w:r>
      <w:r w:rsidRPr="00C545BD">
        <w:t>AF</w:t>
      </w:r>
      <w:r>
        <w:t>)</w:t>
      </w:r>
      <w:r w:rsidRPr="00C545BD">
        <w:t xml:space="preserve"> IPv4 and AF IPv6</w:t>
      </w:r>
      <w:r w:rsidRPr="00C600F9">
        <w:t xml:space="preserve"> </w:t>
      </w:r>
    </w:p>
    <w:p w14:paraId="2557BB58" w14:textId="77777777" w:rsidR="007E4151" w:rsidRDefault="007E4151" w:rsidP="007E4151">
      <w:pPr>
        <w:pStyle w:val="BodyTextL25Bold"/>
      </w:pPr>
      <w:r>
        <w:t>Part 4: Verify OSPFv3 AF</w:t>
      </w:r>
    </w:p>
    <w:p w14:paraId="31BAE002" w14:textId="77777777" w:rsidR="007E4151" w:rsidRDefault="007E4151" w:rsidP="007E4151">
      <w:pPr>
        <w:pStyle w:val="BodyTextL25Bold"/>
      </w:pPr>
      <w:r>
        <w:t>Part 5: Tune OSPFv3 AF</w:t>
      </w:r>
    </w:p>
    <w:p w14:paraId="693079AD" w14:textId="77777777" w:rsidR="00D778DF" w:rsidRDefault="00D778DF" w:rsidP="00D452F4">
      <w:pPr>
        <w:pStyle w:val="Heading1"/>
      </w:pPr>
      <w:r w:rsidRPr="00E70096">
        <w:t>Background / Scenario</w:t>
      </w:r>
    </w:p>
    <w:p w14:paraId="2D47A5D5" w14:textId="77777777" w:rsidR="000A7544" w:rsidRDefault="000A7544" w:rsidP="000A7544">
      <w:pPr>
        <w:pStyle w:val="BodyTextL25"/>
      </w:pPr>
      <w:r w:rsidRPr="00320C18">
        <w:t xml:space="preserve">In this lab, you will configure the network with </w:t>
      </w:r>
      <w:r>
        <w:t>multiarea</w:t>
      </w:r>
      <w:r w:rsidRPr="00320C18">
        <w:t xml:space="preserve"> OSPFv3 routing using the </w:t>
      </w:r>
      <w:r>
        <w:t>AF</w:t>
      </w:r>
      <w:r w:rsidRPr="00320C18">
        <w:t xml:space="preserve"> feature for both IPv4 and IPv6</w:t>
      </w:r>
      <w:r>
        <w:t xml:space="preserve"> in OSPF areas 0, 1 and 2</w:t>
      </w:r>
      <w:r w:rsidRPr="00320C18">
        <w:t>.</w:t>
      </w:r>
      <w:r>
        <w:t xml:space="preserve"> </w:t>
      </w:r>
      <w:r w:rsidRPr="00320C18">
        <w:t>This lab was specifically designed to use three routers and two Layer 3 switches</w:t>
      </w:r>
      <w:r>
        <w:t xml:space="preserve"> that support OSPFv3 using AF</w:t>
      </w:r>
      <w:r w:rsidRPr="00320C18">
        <w:t>.</w:t>
      </w:r>
      <w:r>
        <w:t xml:space="preserve"> </w:t>
      </w:r>
    </w:p>
    <w:p w14:paraId="30B1B625" w14:textId="77777777" w:rsidR="000A7544" w:rsidRDefault="000A7544" w:rsidP="000A7544">
      <w:pPr>
        <w:pStyle w:val="BodyTextL25"/>
      </w:pPr>
      <w:r>
        <w:t>It should be noted that OSPFv3 runs on top of IPv6 and uses IPv6 link local addresses for OSPFv3 control packets.  Therefore, it is required that IPv6 be enabled on an OSPFv3 link, although the link may not be participating in any IPv6 AFs. Additionally, OSPFv3 AF for IPv4 unicast is not backwards compatible with OSPFv2.</w:t>
      </w:r>
    </w:p>
    <w:p w14:paraId="2CA57425" w14:textId="77777777" w:rsidR="000A7544" w:rsidRDefault="000A7544" w:rsidP="000A7544">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p>
    <w:p w14:paraId="62658CF3" w14:textId="77777777" w:rsidR="000A7544" w:rsidRDefault="000A7544" w:rsidP="000A7544">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with CCNP hands-on labs are </w:t>
      </w:r>
      <w:r w:rsidRPr="00A86660">
        <w:rPr>
          <w:rFonts w:eastAsia="Arial"/>
        </w:rPr>
        <w:t xml:space="preserve">Cisco </w:t>
      </w:r>
      <w:r>
        <w:rPr>
          <w:rFonts w:eastAsia="Arial"/>
        </w:rPr>
        <w:t>Catalyst 3650s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w:t>
      </w:r>
      <w:r w:rsidRPr="00A86660">
        <w:rPr>
          <w:rFonts w:eastAsia="Arial"/>
        </w:rPr>
        <w:t xml:space="preserve">Other </w:t>
      </w:r>
      <w:r>
        <w:rPr>
          <w:rFonts w:eastAsia="Arial"/>
        </w:rPr>
        <w:t xml:space="preserve">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6CDD3A7D" w14:textId="77777777" w:rsidR="000A7544" w:rsidRDefault="000A7544" w:rsidP="000A7544">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37066460" w14:textId="77777777" w:rsidR="00D778DF" w:rsidRPr="00E70096" w:rsidRDefault="00D778DF" w:rsidP="00D452F4">
      <w:pPr>
        <w:pStyle w:val="Heading1"/>
      </w:pPr>
      <w:r w:rsidRPr="00E70096">
        <w:t>Required Resources</w:t>
      </w:r>
    </w:p>
    <w:p w14:paraId="0B458BC6" w14:textId="6A0BB17B" w:rsidR="00334C33" w:rsidRDefault="00E05ABD"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60FD6B1" w14:textId="76430AA6" w:rsidR="00334C33" w:rsidRDefault="00AC05AB" w:rsidP="00334C33">
      <w:pPr>
        <w:pStyle w:val="Bulletlevel1"/>
      </w:pPr>
      <w:r>
        <w:t>2</w:t>
      </w:r>
      <w:r w:rsidR="00334C33">
        <w:t xml:space="preserve"> Switches (Cisco </w:t>
      </w:r>
      <w:r w:rsidR="00E05ABD">
        <w:t>3650</w:t>
      </w:r>
      <w:r w:rsidR="0034218C">
        <w:t xml:space="preserve"> </w:t>
      </w:r>
      <w:r w:rsidR="00E05ABD">
        <w:t>with Cisco IOS XE Release 16.9.4 universal image or comparable)</w:t>
      </w:r>
    </w:p>
    <w:p w14:paraId="68C059CA" w14:textId="77777777" w:rsidR="00334C33" w:rsidRDefault="00334C33" w:rsidP="00334C33">
      <w:pPr>
        <w:pStyle w:val="Bulletlevel1"/>
      </w:pPr>
      <w:r>
        <w:t>Console cables to configure the Cisco IOS devices via the console ports</w:t>
      </w:r>
    </w:p>
    <w:p w14:paraId="36418EBF" w14:textId="77777777" w:rsidR="00457934" w:rsidRDefault="00334C33" w:rsidP="00457934">
      <w:pPr>
        <w:pStyle w:val="Bulletlevel1"/>
      </w:pPr>
      <w:r>
        <w:t>Ethernet cables as shown in the topology</w:t>
      </w:r>
    </w:p>
    <w:p w14:paraId="0C0E129A" w14:textId="77777777" w:rsidR="00125806" w:rsidRDefault="00125806" w:rsidP="00D452F4">
      <w:pPr>
        <w:pStyle w:val="Heading1"/>
      </w:pPr>
      <w:r>
        <w:lastRenderedPageBreak/>
        <w:t>Instructions</w:t>
      </w:r>
    </w:p>
    <w:p w14:paraId="42489BF0" w14:textId="77777777" w:rsidR="00A343F8" w:rsidRPr="004C0909" w:rsidRDefault="00A343F8" w:rsidP="000A7544">
      <w:pPr>
        <w:pStyle w:val="Heading2"/>
        <w:ind w:left="900" w:hanging="900"/>
      </w:pPr>
      <w:r>
        <w:t>Build the Network and Configure Basic Device Settings and Interface Addressing</w:t>
      </w:r>
    </w:p>
    <w:p w14:paraId="76932B7D" w14:textId="77777777" w:rsidR="00A343F8" w:rsidRDefault="00A343F8" w:rsidP="00A343F8">
      <w:pPr>
        <w:pStyle w:val="BodyTextL25"/>
      </w:pPr>
      <w:r>
        <w:t>In Part 1, you will set up the network topology and configure basic settings and interface addressing on routers and switches.</w:t>
      </w:r>
    </w:p>
    <w:p w14:paraId="06F84A6F" w14:textId="77777777" w:rsidR="00A343F8" w:rsidRDefault="00A343F8" w:rsidP="000A7544">
      <w:pPr>
        <w:pStyle w:val="Heading3"/>
      </w:pPr>
      <w:r>
        <w:t>Cable the network as shown in the topology.</w:t>
      </w:r>
    </w:p>
    <w:p w14:paraId="7E4C26B6" w14:textId="77777777" w:rsidR="00A343F8" w:rsidRDefault="00A343F8" w:rsidP="00A343F8">
      <w:pPr>
        <w:pStyle w:val="BodyTextL25"/>
      </w:pPr>
      <w:r>
        <w:t>Attach the devices as shown in the topology diagram, and cable as necessary.</w:t>
      </w:r>
    </w:p>
    <w:p w14:paraId="4A7622A1" w14:textId="77777777" w:rsidR="00A343F8" w:rsidRDefault="00A343F8" w:rsidP="000A7544">
      <w:pPr>
        <w:pStyle w:val="Heading3"/>
      </w:pPr>
      <w:r>
        <w:t>Configure basic settings for each router.</w:t>
      </w:r>
    </w:p>
    <w:p w14:paraId="311B66E9" w14:textId="695DE2F1" w:rsidR="00A343F8" w:rsidRDefault="00A343F8" w:rsidP="00925812">
      <w:pPr>
        <w:pStyle w:val="SubStepAlpha"/>
        <w:spacing w:after="0"/>
      </w:pPr>
      <w:r>
        <w:t>Console into each device, enter global configuration mode, and apply the basic settings and interface addressing</w:t>
      </w:r>
      <w:r w:rsidR="000A7544">
        <w:t xml:space="preserve"> using the following s</w:t>
      </w:r>
      <w:r>
        <w:t xml:space="preserve">tartup </w:t>
      </w:r>
      <w:r w:rsidR="000A7544">
        <w:t>c</w:t>
      </w:r>
      <w:r>
        <w:t>onfiguration</w:t>
      </w:r>
      <w:r w:rsidR="000A7544">
        <w:t>s for each device.</w:t>
      </w:r>
    </w:p>
    <w:p w14:paraId="51D82F10" w14:textId="4D461D02" w:rsidR="00796DAA" w:rsidRDefault="00796DAA" w:rsidP="00925812">
      <w:pPr>
        <w:pStyle w:val="ConfigWindow"/>
      </w:pPr>
      <w:r>
        <w:t>Open configuration window</w:t>
      </w:r>
    </w:p>
    <w:p w14:paraId="049CE59F" w14:textId="13194B17" w:rsidR="00E05ABD" w:rsidRDefault="00317517" w:rsidP="000A7544">
      <w:pPr>
        <w:pStyle w:val="BodyTextL25Bold"/>
      </w:pPr>
      <w:r>
        <w:t xml:space="preserve">Router </w:t>
      </w:r>
      <w:r w:rsidR="00E05ABD">
        <w:t>R1</w:t>
      </w:r>
    </w:p>
    <w:p w14:paraId="31EAF63D" w14:textId="77777777" w:rsidR="00E05ABD" w:rsidRDefault="00E05ABD" w:rsidP="00E05ABD">
      <w:pPr>
        <w:pStyle w:val="CMD"/>
      </w:pPr>
      <w:r>
        <w:t>hostname R1</w:t>
      </w:r>
    </w:p>
    <w:p w14:paraId="68AC1F9C" w14:textId="77777777" w:rsidR="00E05ABD" w:rsidRDefault="00E05ABD" w:rsidP="00E05ABD">
      <w:pPr>
        <w:pStyle w:val="CMD"/>
      </w:pPr>
      <w:r>
        <w:t xml:space="preserve">no </w:t>
      </w:r>
      <w:proofErr w:type="spellStart"/>
      <w:r>
        <w:t>ip</w:t>
      </w:r>
      <w:proofErr w:type="spellEnd"/>
      <w:r>
        <w:t xml:space="preserve"> domain lookup</w:t>
      </w:r>
    </w:p>
    <w:p w14:paraId="3E5F548F" w14:textId="77777777" w:rsidR="00E05ABD" w:rsidRDefault="00E05ABD" w:rsidP="00E05ABD">
      <w:pPr>
        <w:pStyle w:val="CMD"/>
      </w:pPr>
      <w:r>
        <w:t>line con 0</w:t>
      </w:r>
    </w:p>
    <w:p w14:paraId="6A3BCC29" w14:textId="4C627E02" w:rsidR="00E05ABD" w:rsidRDefault="00317517" w:rsidP="00E05ABD">
      <w:pPr>
        <w:pStyle w:val="CMD"/>
      </w:pPr>
      <w:r>
        <w:t xml:space="preserve"> </w:t>
      </w:r>
      <w:r w:rsidR="00E05ABD">
        <w:t>logging sync</w:t>
      </w:r>
    </w:p>
    <w:p w14:paraId="13143569" w14:textId="7988E598" w:rsidR="00E05ABD" w:rsidRDefault="00317517" w:rsidP="00E05ABD">
      <w:pPr>
        <w:pStyle w:val="CMD"/>
      </w:pPr>
      <w:r>
        <w:t xml:space="preserve"> </w:t>
      </w:r>
      <w:r w:rsidR="00E05ABD">
        <w:t>exec-time 0 0</w:t>
      </w:r>
    </w:p>
    <w:p w14:paraId="0951C1EF" w14:textId="13DCF461" w:rsidR="00E05ABD" w:rsidRDefault="00317517" w:rsidP="00E05ABD">
      <w:pPr>
        <w:pStyle w:val="CMD"/>
      </w:pPr>
      <w:r>
        <w:t xml:space="preserve"> </w:t>
      </w:r>
      <w:r w:rsidR="00E05ABD">
        <w:t>exit</w:t>
      </w:r>
    </w:p>
    <w:p w14:paraId="59882975" w14:textId="77777777" w:rsidR="00E05ABD" w:rsidRDefault="00E05ABD" w:rsidP="00E05ABD">
      <w:pPr>
        <w:pStyle w:val="CMD"/>
      </w:pPr>
      <w:r>
        <w:t>interface g0/0/0</w:t>
      </w:r>
    </w:p>
    <w:p w14:paraId="57AB458B" w14:textId="77777777" w:rsidR="00E05ABD" w:rsidRDefault="00E05ABD" w:rsidP="00E05ABD">
      <w:pPr>
        <w:pStyle w:val="CMD"/>
      </w:pPr>
      <w:r>
        <w:t xml:space="preserve"> </w:t>
      </w:r>
      <w:proofErr w:type="spellStart"/>
      <w:r>
        <w:t>ip</w:t>
      </w:r>
      <w:proofErr w:type="spellEnd"/>
      <w:r>
        <w:t xml:space="preserve"> add 172.16.0.2 255.255.255.252</w:t>
      </w:r>
    </w:p>
    <w:p w14:paraId="6097CFBE" w14:textId="77777777" w:rsidR="00E05ABD" w:rsidRDefault="00E05ABD" w:rsidP="00E05ABD">
      <w:pPr>
        <w:pStyle w:val="CMD"/>
      </w:pPr>
      <w:r>
        <w:t xml:space="preserve"> ipv6 add 2001:db</w:t>
      </w:r>
      <w:proofErr w:type="gramStart"/>
      <w:r>
        <w:t>8:acad</w:t>
      </w:r>
      <w:proofErr w:type="gramEnd"/>
      <w:r>
        <w:t>:a001::2/64</w:t>
      </w:r>
    </w:p>
    <w:p w14:paraId="3B099B98" w14:textId="77777777" w:rsidR="00E05ABD" w:rsidRDefault="00E05ABD" w:rsidP="00E05ABD">
      <w:pPr>
        <w:pStyle w:val="CMD"/>
      </w:pPr>
      <w:r>
        <w:t xml:space="preserve"> ipv6 add fe80::1:2 link-local</w:t>
      </w:r>
    </w:p>
    <w:p w14:paraId="7AA2DB73" w14:textId="77777777" w:rsidR="00E05ABD" w:rsidRDefault="00E05ABD" w:rsidP="00E05ABD">
      <w:pPr>
        <w:pStyle w:val="CMD"/>
      </w:pPr>
      <w:r>
        <w:t xml:space="preserve"> no shut</w:t>
      </w:r>
    </w:p>
    <w:p w14:paraId="54C9C4AF" w14:textId="77777777" w:rsidR="00E05ABD" w:rsidRDefault="00E05ABD" w:rsidP="00E05ABD">
      <w:pPr>
        <w:pStyle w:val="CMD"/>
      </w:pPr>
      <w:r>
        <w:t xml:space="preserve"> exit</w:t>
      </w:r>
    </w:p>
    <w:p w14:paraId="0C4D5C02" w14:textId="77777777" w:rsidR="00E05ABD" w:rsidRDefault="00E05ABD" w:rsidP="00E05ABD">
      <w:pPr>
        <w:pStyle w:val="CMD"/>
      </w:pPr>
      <w:r>
        <w:t>interface GigabitEthernet0/0/1</w:t>
      </w:r>
    </w:p>
    <w:p w14:paraId="0ECF635D" w14:textId="77777777" w:rsidR="00E05ABD" w:rsidRDefault="00E05ABD" w:rsidP="00E05ABD">
      <w:pPr>
        <w:pStyle w:val="CMD"/>
      </w:pPr>
      <w:r>
        <w:t xml:space="preserve"> ipv6 add 2001:db</w:t>
      </w:r>
      <w:proofErr w:type="gramStart"/>
      <w:r>
        <w:t>8:acad</w:t>
      </w:r>
      <w:proofErr w:type="gramEnd"/>
      <w:r>
        <w:t>:1001::1/64</w:t>
      </w:r>
    </w:p>
    <w:p w14:paraId="4523A7D3" w14:textId="77777777" w:rsidR="00E05ABD" w:rsidRDefault="00E05ABD" w:rsidP="00E05ABD">
      <w:pPr>
        <w:pStyle w:val="CMD"/>
      </w:pPr>
      <w:r>
        <w:t xml:space="preserve"> ipv6 add fe80::1:1 link-local</w:t>
      </w:r>
    </w:p>
    <w:p w14:paraId="03EA169C" w14:textId="77777777" w:rsidR="00E05ABD" w:rsidRDefault="00E05ABD" w:rsidP="00E05ABD">
      <w:pPr>
        <w:pStyle w:val="CMD"/>
      </w:pPr>
      <w:r>
        <w:t xml:space="preserve"> no shut</w:t>
      </w:r>
    </w:p>
    <w:p w14:paraId="467200B0" w14:textId="77777777" w:rsidR="00E05ABD" w:rsidRDefault="00E05ABD" w:rsidP="00E05ABD">
      <w:pPr>
        <w:pStyle w:val="CMD"/>
      </w:pPr>
      <w:r>
        <w:t xml:space="preserve"> exit</w:t>
      </w:r>
    </w:p>
    <w:p w14:paraId="6B90C9F7" w14:textId="53802892" w:rsidR="00E05ABD" w:rsidRDefault="00317517" w:rsidP="00317517">
      <w:pPr>
        <w:pStyle w:val="BodyTextL25Bold"/>
      </w:pPr>
      <w:r>
        <w:t xml:space="preserve">Router </w:t>
      </w:r>
      <w:r w:rsidR="00E05ABD">
        <w:t>R2</w:t>
      </w:r>
    </w:p>
    <w:p w14:paraId="2CA10171" w14:textId="77777777" w:rsidR="00E05ABD" w:rsidRDefault="00E05ABD" w:rsidP="00E05ABD">
      <w:pPr>
        <w:pStyle w:val="CMD"/>
      </w:pPr>
      <w:r>
        <w:t>hostname R2</w:t>
      </w:r>
    </w:p>
    <w:p w14:paraId="05AF8656" w14:textId="77777777" w:rsidR="00E05ABD" w:rsidRDefault="00E05ABD" w:rsidP="00E05ABD">
      <w:pPr>
        <w:pStyle w:val="CMD"/>
      </w:pPr>
      <w:r>
        <w:t xml:space="preserve">no </w:t>
      </w:r>
      <w:proofErr w:type="spellStart"/>
      <w:r>
        <w:t>ip</w:t>
      </w:r>
      <w:proofErr w:type="spellEnd"/>
      <w:r>
        <w:t xml:space="preserve"> domain lookup</w:t>
      </w:r>
    </w:p>
    <w:p w14:paraId="443CF21F" w14:textId="77777777" w:rsidR="00E05ABD" w:rsidRDefault="00E05ABD" w:rsidP="00E05ABD">
      <w:pPr>
        <w:pStyle w:val="CMD"/>
      </w:pPr>
      <w:r>
        <w:t>line con 0</w:t>
      </w:r>
    </w:p>
    <w:p w14:paraId="712172FD" w14:textId="76A1542F" w:rsidR="00E05ABD" w:rsidRDefault="00317517" w:rsidP="00E05ABD">
      <w:pPr>
        <w:pStyle w:val="CMD"/>
      </w:pPr>
      <w:r>
        <w:t xml:space="preserve"> </w:t>
      </w:r>
      <w:r w:rsidR="00E05ABD">
        <w:t>logging sync</w:t>
      </w:r>
    </w:p>
    <w:p w14:paraId="2B454B0C" w14:textId="2627858A" w:rsidR="00E05ABD" w:rsidRDefault="00317517" w:rsidP="00E05ABD">
      <w:pPr>
        <w:pStyle w:val="CMD"/>
      </w:pPr>
      <w:r>
        <w:t xml:space="preserve"> </w:t>
      </w:r>
      <w:r w:rsidR="00E05ABD">
        <w:t>exec-time 0 0</w:t>
      </w:r>
    </w:p>
    <w:p w14:paraId="1C5CDE02" w14:textId="553AB95A" w:rsidR="00E05ABD" w:rsidRDefault="00317517" w:rsidP="00E05ABD">
      <w:pPr>
        <w:pStyle w:val="CMD"/>
      </w:pPr>
      <w:r>
        <w:t xml:space="preserve"> </w:t>
      </w:r>
      <w:r w:rsidR="00E05ABD">
        <w:t>exit</w:t>
      </w:r>
    </w:p>
    <w:p w14:paraId="55A0736A" w14:textId="77777777" w:rsidR="00E05ABD" w:rsidRDefault="00E05ABD" w:rsidP="00E05ABD">
      <w:pPr>
        <w:pStyle w:val="CMD"/>
      </w:pPr>
      <w:r>
        <w:t>interface g0/0/0</w:t>
      </w:r>
    </w:p>
    <w:p w14:paraId="07787A22" w14:textId="77777777" w:rsidR="00E05ABD" w:rsidRDefault="00E05ABD" w:rsidP="00E05ABD">
      <w:pPr>
        <w:pStyle w:val="CMD"/>
      </w:pPr>
      <w:r>
        <w:t xml:space="preserve"> </w:t>
      </w:r>
      <w:proofErr w:type="spellStart"/>
      <w:r>
        <w:t>ip</w:t>
      </w:r>
      <w:proofErr w:type="spellEnd"/>
      <w:r>
        <w:t xml:space="preserve"> add 172.16.0.1 255.255.255.252</w:t>
      </w:r>
    </w:p>
    <w:p w14:paraId="33F22EE9" w14:textId="77777777" w:rsidR="00E05ABD" w:rsidRDefault="00E05ABD" w:rsidP="00E05ABD">
      <w:pPr>
        <w:pStyle w:val="CMD"/>
      </w:pPr>
      <w:r>
        <w:t xml:space="preserve"> ipv6 add 2001:db</w:t>
      </w:r>
      <w:proofErr w:type="gramStart"/>
      <w:r>
        <w:t>8:acad</w:t>
      </w:r>
      <w:proofErr w:type="gramEnd"/>
      <w:r>
        <w:t>:a001::1/64</w:t>
      </w:r>
    </w:p>
    <w:p w14:paraId="6CFE8233" w14:textId="77777777" w:rsidR="00E05ABD" w:rsidRDefault="00E05ABD" w:rsidP="00E05ABD">
      <w:pPr>
        <w:pStyle w:val="CMD"/>
      </w:pPr>
      <w:r>
        <w:t xml:space="preserve"> ipv6 add fe80::2:1 link-local</w:t>
      </w:r>
    </w:p>
    <w:p w14:paraId="7AD5CB65" w14:textId="77777777" w:rsidR="00E05ABD" w:rsidRDefault="00E05ABD" w:rsidP="00E05ABD">
      <w:pPr>
        <w:pStyle w:val="CMD"/>
      </w:pPr>
      <w:r>
        <w:t xml:space="preserve"> no shut</w:t>
      </w:r>
    </w:p>
    <w:p w14:paraId="76E8DF0B" w14:textId="77777777" w:rsidR="00E05ABD" w:rsidRDefault="00E05ABD" w:rsidP="00E05ABD">
      <w:pPr>
        <w:pStyle w:val="CMD"/>
      </w:pPr>
      <w:r>
        <w:t xml:space="preserve"> exit</w:t>
      </w:r>
    </w:p>
    <w:p w14:paraId="45DE22C6" w14:textId="77777777" w:rsidR="00E05ABD" w:rsidRDefault="00E05ABD" w:rsidP="00E05ABD">
      <w:pPr>
        <w:pStyle w:val="CMD"/>
      </w:pPr>
      <w:r>
        <w:lastRenderedPageBreak/>
        <w:t>interface GigabitEthernet0/0/1</w:t>
      </w:r>
    </w:p>
    <w:p w14:paraId="75E8EF20" w14:textId="77777777" w:rsidR="00E05ABD" w:rsidRDefault="00E05ABD" w:rsidP="00E05ABD">
      <w:pPr>
        <w:pStyle w:val="CMD"/>
      </w:pPr>
      <w:r>
        <w:t xml:space="preserve"> </w:t>
      </w:r>
      <w:proofErr w:type="spellStart"/>
      <w:r>
        <w:t>ip</w:t>
      </w:r>
      <w:proofErr w:type="spellEnd"/>
      <w:r>
        <w:t xml:space="preserve"> address 172.16.1.1 255.255.255.252</w:t>
      </w:r>
    </w:p>
    <w:p w14:paraId="042A9FBB" w14:textId="77777777" w:rsidR="00E05ABD" w:rsidRDefault="00E05ABD" w:rsidP="00E05ABD">
      <w:pPr>
        <w:pStyle w:val="CMD"/>
      </w:pPr>
      <w:r>
        <w:t xml:space="preserve"> ipv6 add 2001:db</w:t>
      </w:r>
      <w:proofErr w:type="gramStart"/>
      <w:r>
        <w:t>8:acad</w:t>
      </w:r>
      <w:proofErr w:type="gramEnd"/>
      <w:r>
        <w:t>:a002::1/64</w:t>
      </w:r>
    </w:p>
    <w:p w14:paraId="723E7B35" w14:textId="77777777" w:rsidR="00E05ABD" w:rsidRDefault="00E05ABD" w:rsidP="00E05ABD">
      <w:pPr>
        <w:pStyle w:val="CMD"/>
      </w:pPr>
      <w:r>
        <w:t xml:space="preserve"> ipv6 add fe80::2:2 link-local</w:t>
      </w:r>
    </w:p>
    <w:p w14:paraId="62099BE2" w14:textId="77777777" w:rsidR="00E05ABD" w:rsidRDefault="00E05ABD" w:rsidP="00E05ABD">
      <w:pPr>
        <w:pStyle w:val="CMD"/>
      </w:pPr>
      <w:r>
        <w:t xml:space="preserve"> no shut</w:t>
      </w:r>
    </w:p>
    <w:p w14:paraId="25AE2237" w14:textId="77777777" w:rsidR="00E05ABD" w:rsidRDefault="00E05ABD" w:rsidP="00E05ABD">
      <w:pPr>
        <w:pStyle w:val="CMD"/>
      </w:pPr>
      <w:r>
        <w:t xml:space="preserve"> exit</w:t>
      </w:r>
    </w:p>
    <w:p w14:paraId="15857D4D" w14:textId="77777777" w:rsidR="00E05ABD" w:rsidRDefault="00E05ABD" w:rsidP="00E05ABD">
      <w:pPr>
        <w:pStyle w:val="CMD"/>
      </w:pPr>
      <w:r>
        <w:t>int lo0</w:t>
      </w:r>
    </w:p>
    <w:p w14:paraId="3D24B01D" w14:textId="77777777" w:rsidR="00E05ABD" w:rsidRDefault="00E05ABD" w:rsidP="00E05ABD">
      <w:pPr>
        <w:pStyle w:val="CMD"/>
      </w:pPr>
      <w:r>
        <w:t xml:space="preserve"> </w:t>
      </w:r>
      <w:proofErr w:type="spellStart"/>
      <w:r>
        <w:t>ip</w:t>
      </w:r>
      <w:proofErr w:type="spellEnd"/>
      <w:r>
        <w:t xml:space="preserve"> add 209.165.200.225 255.255.255.224</w:t>
      </w:r>
    </w:p>
    <w:p w14:paraId="43852AC4" w14:textId="77777777" w:rsidR="00E05ABD" w:rsidRDefault="00E05ABD" w:rsidP="00E05ABD">
      <w:pPr>
        <w:pStyle w:val="CMD"/>
      </w:pPr>
      <w:r>
        <w:t xml:space="preserve"> ipv6 add 2001:db</w:t>
      </w:r>
      <w:proofErr w:type="gramStart"/>
      <w:r>
        <w:t>8:feed</w:t>
      </w:r>
      <w:proofErr w:type="gramEnd"/>
      <w:r>
        <w:t>:209::1/64</w:t>
      </w:r>
    </w:p>
    <w:p w14:paraId="66C6800F" w14:textId="77777777" w:rsidR="00E05ABD" w:rsidRDefault="00E05ABD" w:rsidP="00E05ABD">
      <w:pPr>
        <w:pStyle w:val="CMD"/>
      </w:pPr>
      <w:r>
        <w:t xml:space="preserve"> ipv6 add fe80::2:3 link-local</w:t>
      </w:r>
    </w:p>
    <w:p w14:paraId="682BBE00" w14:textId="77777777" w:rsidR="00E05ABD" w:rsidRDefault="00E05ABD" w:rsidP="00E05ABD">
      <w:pPr>
        <w:pStyle w:val="CMD"/>
      </w:pPr>
      <w:r>
        <w:t xml:space="preserve"> exit</w:t>
      </w:r>
    </w:p>
    <w:p w14:paraId="24B854CB" w14:textId="2261C349" w:rsidR="00E05ABD" w:rsidRDefault="00317517" w:rsidP="00317517">
      <w:pPr>
        <w:pStyle w:val="BodyTextL25Bold"/>
      </w:pPr>
      <w:r>
        <w:t xml:space="preserve">Router </w:t>
      </w:r>
      <w:r w:rsidR="00E05ABD">
        <w:t>R3</w:t>
      </w:r>
    </w:p>
    <w:p w14:paraId="4E99B08F" w14:textId="77777777" w:rsidR="00E05ABD" w:rsidRDefault="00E05ABD" w:rsidP="00E05ABD">
      <w:pPr>
        <w:pStyle w:val="CMD"/>
      </w:pPr>
      <w:r>
        <w:t>hostname R3</w:t>
      </w:r>
    </w:p>
    <w:p w14:paraId="0B736A2B" w14:textId="77777777" w:rsidR="00E05ABD" w:rsidRDefault="00E05ABD" w:rsidP="00E05ABD">
      <w:pPr>
        <w:pStyle w:val="CMD"/>
      </w:pPr>
      <w:r>
        <w:t xml:space="preserve">no </w:t>
      </w:r>
      <w:proofErr w:type="spellStart"/>
      <w:r>
        <w:t>ip</w:t>
      </w:r>
      <w:proofErr w:type="spellEnd"/>
      <w:r>
        <w:t xml:space="preserve"> domain lookup</w:t>
      </w:r>
    </w:p>
    <w:p w14:paraId="13E71ECA" w14:textId="77777777" w:rsidR="00E05ABD" w:rsidRDefault="00E05ABD" w:rsidP="00E05ABD">
      <w:pPr>
        <w:pStyle w:val="CMD"/>
      </w:pPr>
      <w:r>
        <w:t>line con 0</w:t>
      </w:r>
    </w:p>
    <w:p w14:paraId="2494DC03" w14:textId="1B8D8257" w:rsidR="00E05ABD" w:rsidRDefault="00317517" w:rsidP="00E05ABD">
      <w:pPr>
        <w:pStyle w:val="CMD"/>
      </w:pPr>
      <w:r>
        <w:t xml:space="preserve"> </w:t>
      </w:r>
      <w:r w:rsidR="00E05ABD">
        <w:t>logging sync</w:t>
      </w:r>
    </w:p>
    <w:p w14:paraId="7DC93481" w14:textId="1ECE0DA3" w:rsidR="00E05ABD" w:rsidRDefault="00317517" w:rsidP="00E05ABD">
      <w:pPr>
        <w:pStyle w:val="CMD"/>
      </w:pPr>
      <w:r>
        <w:t xml:space="preserve"> </w:t>
      </w:r>
      <w:r w:rsidR="00E05ABD">
        <w:t>exec-time 0 0</w:t>
      </w:r>
    </w:p>
    <w:p w14:paraId="2AF03BC4" w14:textId="61EDEB5F" w:rsidR="00E05ABD" w:rsidRDefault="00317517" w:rsidP="00E05ABD">
      <w:pPr>
        <w:pStyle w:val="CMD"/>
      </w:pPr>
      <w:r>
        <w:t xml:space="preserve"> </w:t>
      </w:r>
      <w:r w:rsidR="00E05ABD">
        <w:t>exit</w:t>
      </w:r>
    </w:p>
    <w:p w14:paraId="13785220" w14:textId="77777777" w:rsidR="00E05ABD" w:rsidRDefault="00E05ABD" w:rsidP="00E05ABD">
      <w:pPr>
        <w:pStyle w:val="CMD"/>
      </w:pPr>
      <w:r>
        <w:t>interface g0/0/0</w:t>
      </w:r>
    </w:p>
    <w:p w14:paraId="09F35611" w14:textId="77777777" w:rsidR="00E05ABD" w:rsidRDefault="00E05ABD" w:rsidP="00E05ABD">
      <w:pPr>
        <w:pStyle w:val="CMD"/>
      </w:pPr>
      <w:r>
        <w:t xml:space="preserve"> </w:t>
      </w:r>
      <w:proofErr w:type="spellStart"/>
      <w:r>
        <w:t>ip</w:t>
      </w:r>
      <w:proofErr w:type="spellEnd"/>
      <w:r>
        <w:t xml:space="preserve"> add 172.16.1.2 255.255.255.252</w:t>
      </w:r>
    </w:p>
    <w:p w14:paraId="573985BE" w14:textId="77777777" w:rsidR="00E05ABD" w:rsidRDefault="00E05ABD" w:rsidP="00E05ABD">
      <w:pPr>
        <w:pStyle w:val="CMD"/>
      </w:pPr>
      <w:r>
        <w:t xml:space="preserve"> ipv6 add 2001:db</w:t>
      </w:r>
      <w:proofErr w:type="gramStart"/>
      <w:r>
        <w:t>8:acad</w:t>
      </w:r>
      <w:proofErr w:type="gramEnd"/>
      <w:r>
        <w:t>:a002::2/64</w:t>
      </w:r>
    </w:p>
    <w:p w14:paraId="54CCB35F" w14:textId="77777777" w:rsidR="00E05ABD" w:rsidRDefault="00E05ABD" w:rsidP="00E05ABD">
      <w:pPr>
        <w:pStyle w:val="CMD"/>
      </w:pPr>
      <w:r>
        <w:t xml:space="preserve"> ipv6 add fe80::3:2 link-local</w:t>
      </w:r>
    </w:p>
    <w:p w14:paraId="4C0A2C30" w14:textId="77777777" w:rsidR="00E05ABD" w:rsidRDefault="00E05ABD" w:rsidP="00E05ABD">
      <w:pPr>
        <w:pStyle w:val="CMD"/>
      </w:pPr>
      <w:r>
        <w:t xml:space="preserve"> no shut</w:t>
      </w:r>
    </w:p>
    <w:p w14:paraId="3D4DFDC3" w14:textId="77777777" w:rsidR="00E05ABD" w:rsidRDefault="00E05ABD" w:rsidP="00E05ABD">
      <w:pPr>
        <w:pStyle w:val="CMD"/>
      </w:pPr>
      <w:r>
        <w:t xml:space="preserve"> exit</w:t>
      </w:r>
    </w:p>
    <w:p w14:paraId="2F822682" w14:textId="77777777" w:rsidR="00E05ABD" w:rsidRDefault="00E05ABD" w:rsidP="00E05ABD">
      <w:pPr>
        <w:pStyle w:val="CMD"/>
      </w:pPr>
      <w:r>
        <w:t>interface GigabitEthernet0/0/1</w:t>
      </w:r>
    </w:p>
    <w:p w14:paraId="2F0C0E63" w14:textId="77777777" w:rsidR="00E05ABD" w:rsidRDefault="00E05ABD" w:rsidP="00E05ABD">
      <w:pPr>
        <w:pStyle w:val="CMD"/>
      </w:pPr>
      <w:r>
        <w:t xml:space="preserve"> </w:t>
      </w:r>
      <w:proofErr w:type="spellStart"/>
      <w:r>
        <w:t>ip</w:t>
      </w:r>
      <w:proofErr w:type="spellEnd"/>
      <w:r>
        <w:t xml:space="preserve"> address 10.10.4.1 255.255.255.252</w:t>
      </w:r>
    </w:p>
    <w:p w14:paraId="7C90B88A" w14:textId="77777777" w:rsidR="00E05ABD" w:rsidRDefault="00E05ABD" w:rsidP="00E05ABD">
      <w:pPr>
        <w:pStyle w:val="CMD"/>
      </w:pPr>
      <w:r>
        <w:t xml:space="preserve"> ipv6 add 2001:db</w:t>
      </w:r>
      <w:proofErr w:type="gramStart"/>
      <w:r>
        <w:t>8:acad</w:t>
      </w:r>
      <w:proofErr w:type="gramEnd"/>
      <w:r>
        <w:t>:2001::1/64</w:t>
      </w:r>
    </w:p>
    <w:p w14:paraId="57047866" w14:textId="77777777" w:rsidR="00E05ABD" w:rsidRDefault="00E05ABD" w:rsidP="00E05ABD">
      <w:pPr>
        <w:pStyle w:val="CMD"/>
      </w:pPr>
      <w:r>
        <w:t xml:space="preserve"> ipv6 add fe80::3:1 link-local</w:t>
      </w:r>
    </w:p>
    <w:p w14:paraId="618BBB0B" w14:textId="77777777" w:rsidR="00E05ABD" w:rsidRDefault="00E05ABD" w:rsidP="00E05ABD">
      <w:pPr>
        <w:pStyle w:val="CMD"/>
      </w:pPr>
      <w:r>
        <w:t xml:space="preserve"> no shut</w:t>
      </w:r>
    </w:p>
    <w:p w14:paraId="4893749B" w14:textId="77777777" w:rsidR="00E05ABD" w:rsidRDefault="00E05ABD" w:rsidP="00E05ABD">
      <w:pPr>
        <w:pStyle w:val="CMD"/>
      </w:pPr>
      <w:r>
        <w:t xml:space="preserve"> exit</w:t>
      </w:r>
    </w:p>
    <w:p w14:paraId="2EB2870A" w14:textId="3334E926" w:rsidR="00E05ABD" w:rsidRDefault="00317517" w:rsidP="00317517">
      <w:pPr>
        <w:pStyle w:val="BodyTextL25Bold"/>
      </w:pPr>
      <w:r>
        <w:t xml:space="preserve">Switch </w:t>
      </w:r>
      <w:r w:rsidR="00E05ABD">
        <w:t>D1</w:t>
      </w:r>
    </w:p>
    <w:p w14:paraId="3E9F2772" w14:textId="77777777" w:rsidR="00E05ABD" w:rsidRDefault="00E05ABD" w:rsidP="00E05ABD">
      <w:pPr>
        <w:pStyle w:val="CMD"/>
      </w:pPr>
      <w:r>
        <w:t>hostname D1</w:t>
      </w:r>
    </w:p>
    <w:p w14:paraId="26D2A816" w14:textId="77777777" w:rsidR="00E05ABD" w:rsidRDefault="00E05ABD" w:rsidP="00E05ABD">
      <w:pPr>
        <w:pStyle w:val="CMD"/>
      </w:pPr>
      <w:r>
        <w:t xml:space="preserve">no </w:t>
      </w:r>
      <w:proofErr w:type="spellStart"/>
      <w:r>
        <w:t>ip</w:t>
      </w:r>
      <w:proofErr w:type="spellEnd"/>
      <w:r>
        <w:t xml:space="preserve"> domain lookup</w:t>
      </w:r>
    </w:p>
    <w:p w14:paraId="2A7849C8" w14:textId="77777777" w:rsidR="00E05ABD" w:rsidRDefault="00E05ABD" w:rsidP="00E05ABD">
      <w:pPr>
        <w:pStyle w:val="CMD"/>
      </w:pPr>
      <w:r>
        <w:t>line con 0</w:t>
      </w:r>
    </w:p>
    <w:p w14:paraId="63B355FF" w14:textId="4A92F874" w:rsidR="00E05ABD" w:rsidRDefault="00317517" w:rsidP="00E05ABD">
      <w:pPr>
        <w:pStyle w:val="CMD"/>
      </w:pPr>
      <w:r>
        <w:t xml:space="preserve"> </w:t>
      </w:r>
      <w:r w:rsidR="00E05ABD">
        <w:t>exec-timeout 0 0</w:t>
      </w:r>
    </w:p>
    <w:p w14:paraId="71F6F764" w14:textId="0FE11FF0" w:rsidR="00E05ABD" w:rsidRDefault="00317517" w:rsidP="00E05ABD">
      <w:pPr>
        <w:pStyle w:val="CMD"/>
      </w:pPr>
      <w:r>
        <w:t xml:space="preserve"> </w:t>
      </w:r>
      <w:r w:rsidR="00E05ABD">
        <w:t>logging synchronous</w:t>
      </w:r>
    </w:p>
    <w:p w14:paraId="2A7DBCC7" w14:textId="035251D0" w:rsidR="00E05ABD" w:rsidRDefault="00317517" w:rsidP="00E05ABD">
      <w:pPr>
        <w:pStyle w:val="CMD"/>
      </w:pPr>
      <w:r>
        <w:t xml:space="preserve"> </w:t>
      </w:r>
      <w:r w:rsidR="00E05ABD">
        <w:t>exit</w:t>
      </w:r>
    </w:p>
    <w:p w14:paraId="5C406957" w14:textId="77777777" w:rsidR="00E05ABD" w:rsidRDefault="00E05ABD" w:rsidP="00E05ABD">
      <w:pPr>
        <w:pStyle w:val="CMD"/>
      </w:pPr>
      <w:r>
        <w:t>interface g1/0/11</w:t>
      </w:r>
    </w:p>
    <w:p w14:paraId="2E1610C3" w14:textId="77777777" w:rsidR="00E05ABD" w:rsidRDefault="00E05ABD" w:rsidP="00E05ABD">
      <w:pPr>
        <w:pStyle w:val="CMD"/>
      </w:pPr>
      <w:r>
        <w:t xml:space="preserve"> no switchport</w:t>
      </w:r>
    </w:p>
    <w:p w14:paraId="1F8DE0BC" w14:textId="77777777" w:rsidR="00E05ABD" w:rsidRDefault="00E05ABD" w:rsidP="00E05ABD">
      <w:pPr>
        <w:pStyle w:val="CMD"/>
      </w:pPr>
      <w:r>
        <w:t xml:space="preserve"> ipv6 add 2001:db</w:t>
      </w:r>
      <w:proofErr w:type="gramStart"/>
      <w:r>
        <w:t>8:acad</w:t>
      </w:r>
      <w:proofErr w:type="gramEnd"/>
      <w:r>
        <w:t>:1001::2/64</w:t>
      </w:r>
    </w:p>
    <w:p w14:paraId="20F3423F" w14:textId="77777777" w:rsidR="00E05ABD" w:rsidRDefault="00E05ABD" w:rsidP="00E05ABD">
      <w:pPr>
        <w:pStyle w:val="CMD"/>
      </w:pPr>
      <w:r>
        <w:t xml:space="preserve"> ipv6 add fe</w:t>
      </w:r>
      <w:proofErr w:type="gramStart"/>
      <w:r>
        <w:t>80::</w:t>
      </w:r>
      <w:proofErr w:type="gramEnd"/>
      <w:r>
        <w:t>d1:2 link-local</w:t>
      </w:r>
    </w:p>
    <w:p w14:paraId="2F413C56" w14:textId="77777777" w:rsidR="00E05ABD" w:rsidRDefault="00E05ABD" w:rsidP="00E05ABD">
      <w:pPr>
        <w:pStyle w:val="CMD"/>
      </w:pPr>
      <w:r>
        <w:t xml:space="preserve"> no shutdown</w:t>
      </w:r>
    </w:p>
    <w:p w14:paraId="74B473B9" w14:textId="77777777" w:rsidR="00E05ABD" w:rsidRDefault="00E05ABD" w:rsidP="00E05ABD">
      <w:pPr>
        <w:pStyle w:val="CMD"/>
      </w:pPr>
      <w:r>
        <w:t xml:space="preserve"> exit</w:t>
      </w:r>
    </w:p>
    <w:p w14:paraId="2C0FCC99" w14:textId="77777777" w:rsidR="00E05ABD" w:rsidRDefault="00E05ABD" w:rsidP="00E05ABD">
      <w:pPr>
        <w:pStyle w:val="CMD"/>
      </w:pPr>
      <w:r>
        <w:t>interface g1/0/23</w:t>
      </w:r>
    </w:p>
    <w:p w14:paraId="7528E717" w14:textId="77777777" w:rsidR="00E05ABD" w:rsidRDefault="00E05ABD" w:rsidP="00E05ABD">
      <w:pPr>
        <w:pStyle w:val="CMD"/>
      </w:pPr>
      <w:r>
        <w:lastRenderedPageBreak/>
        <w:t xml:space="preserve"> no switchport</w:t>
      </w:r>
    </w:p>
    <w:p w14:paraId="3D365192" w14:textId="77777777" w:rsidR="00E05ABD" w:rsidRDefault="00E05ABD" w:rsidP="00E05ABD">
      <w:pPr>
        <w:pStyle w:val="CMD"/>
      </w:pPr>
      <w:r>
        <w:t xml:space="preserve"> ipv6 add 2001:db</w:t>
      </w:r>
      <w:proofErr w:type="gramStart"/>
      <w:r>
        <w:t>8:acad</w:t>
      </w:r>
      <w:proofErr w:type="gramEnd"/>
      <w:r>
        <w:t>:1002::1/64</w:t>
      </w:r>
    </w:p>
    <w:p w14:paraId="67E41D63" w14:textId="77777777" w:rsidR="00E05ABD" w:rsidRDefault="00E05ABD" w:rsidP="00E05ABD">
      <w:pPr>
        <w:pStyle w:val="CMD"/>
      </w:pPr>
      <w:r>
        <w:t xml:space="preserve"> ipv6 add fe</w:t>
      </w:r>
      <w:proofErr w:type="gramStart"/>
      <w:r>
        <w:t>80::</w:t>
      </w:r>
      <w:proofErr w:type="gramEnd"/>
      <w:r>
        <w:t>d1:1 link-local</w:t>
      </w:r>
    </w:p>
    <w:p w14:paraId="35484684" w14:textId="77777777" w:rsidR="00E05ABD" w:rsidRDefault="00E05ABD" w:rsidP="00E05ABD">
      <w:pPr>
        <w:pStyle w:val="CMD"/>
      </w:pPr>
      <w:r>
        <w:t xml:space="preserve"> no shutdown</w:t>
      </w:r>
    </w:p>
    <w:p w14:paraId="30C610D8" w14:textId="77777777" w:rsidR="00E05ABD" w:rsidRDefault="00E05ABD" w:rsidP="00E05ABD">
      <w:pPr>
        <w:pStyle w:val="CMD"/>
      </w:pPr>
      <w:r>
        <w:t xml:space="preserve"> exit</w:t>
      </w:r>
    </w:p>
    <w:p w14:paraId="660DA798" w14:textId="58267C82" w:rsidR="00E05ABD" w:rsidRDefault="00317517" w:rsidP="00317517">
      <w:pPr>
        <w:pStyle w:val="BodyTextL25Bold"/>
      </w:pPr>
      <w:r>
        <w:t xml:space="preserve">Switch </w:t>
      </w:r>
      <w:r w:rsidR="00E05ABD">
        <w:t>D2</w:t>
      </w:r>
    </w:p>
    <w:p w14:paraId="26BF3AAA" w14:textId="4D777F4D" w:rsidR="00796DAA" w:rsidRDefault="00A31D70" w:rsidP="00E05ABD">
      <w:pPr>
        <w:pStyle w:val="CMD"/>
      </w:pPr>
      <w:r>
        <w:t>h</w:t>
      </w:r>
      <w:r w:rsidR="00796DAA">
        <w:t>ost D2</w:t>
      </w:r>
    </w:p>
    <w:p w14:paraId="0F99053C" w14:textId="1FAC0EC4" w:rsidR="00E05ABD" w:rsidRDefault="00E05ABD" w:rsidP="00E05ABD">
      <w:pPr>
        <w:pStyle w:val="CMD"/>
      </w:pPr>
      <w:r>
        <w:t xml:space="preserve">no </w:t>
      </w:r>
      <w:proofErr w:type="spellStart"/>
      <w:r>
        <w:t>ip</w:t>
      </w:r>
      <w:proofErr w:type="spellEnd"/>
      <w:r>
        <w:t xml:space="preserve"> domain lookup</w:t>
      </w:r>
    </w:p>
    <w:p w14:paraId="1F958C44" w14:textId="77777777" w:rsidR="00E05ABD" w:rsidRDefault="00E05ABD" w:rsidP="00E05ABD">
      <w:pPr>
        <w:pStyle w:val="CMD"/>
      </w:pPr>
      <w:r>
        <w:t>line con 0</w:t>
      </w:r>
    </w:p>
    <w:p w14:paraId="4732C187" w14:textId="5783784B" w:rsidR="00E05ABD" w:rsidRDefault="00317517" w:rsidP="00E05ABD">
      <w:pPr>
        <w:pStyle w:val="CMD"/>
      </w:pPr>
      <w:r>
        <w:t xml:space="preserve"> </w:t>
      </w:r>
      <w:r w:rsidR="00E05ABD">
        <w:t>logging sync</w:t>
      </w:r>
    </w:p>
    <w:p w14:paraId="0137340F" w14:textId="69AAB2C1" w:rsidR="00E05ABD" w:rsidRDefault="00317517" w:rsidP="00E05ABD">
      <w:pPr>
        <w:pStyle w:val="CMD"/>
      </w:pPr>
      <w:r>
        <w:t xml:space="preserve"> </w:t>
      </w:r>
      <w:r w:rsidR="00E05ABD">
        <w:t>exec-time 0 0</w:t>
      </w:r>
    </w:p>
    <w:p w14:paraId="3DD4D906" w14:textId="54988A53" w:rsidR="00E05ABD" w:rsidRDefault="00317517" w:rsidP="00E05ABD">
      <w:pPr>
        <w:pStyle w:val="CMD"/>
      </w:pPr>
      <w:r>
        <w:t xml:space="preserve"> </w:t>
      </w:r>
      <w:r w:rsidR="00E05ABD">
        <w:t>exit</w:t>
      </w:r>
    </w:p>
    <w:p w14:paraId="72A6281E" w14:textId="77777777" w:rsidR="00E05ABD" w:rsidRDefault="00E05ABD" w:rsidP="00E05ABD">
      <w:pPr>
        <w:pStyle w:val="CMD"/>
      </w:pPr>
      <w:r>
        <w:t>interface gi1/0/11</w:t>
      </w:r>
    </w:p>
    <w:p w14:paraId="6B5DF8CA" w14:textId="77777777" w:rsidR="00E05ABD" w:rsidRDefault="00E05ABD" w:rsidP="00E05ABD">
      <w:pPr>
        <w:pStyle w:val="CMD"/>
      </w:pPr>
      <w:r>
        <w:t xml:space="preserve"> no switchport</w:t>
      </w:r>
    </w:p>
    <w:p w14:paraId="0F1E3AD2" w14:textId="77777777" w:rsidR="00E05ABD" w:rsidRDefault="00E05ABD" w:rsidP="00E05ABD">
      <w:pPr>
        <w:pStyle w:val="CMD"/>
      </w:pPr>
      <w:r>
        <w:t xml:space="preserve"> </w:t>
      </w:r>
      <w:proofErr w:type="spellStart"/>
      <w:r>
        <w:t>ip</w:t>
      </w:r>
      <w:proofErr w:type="spellEnd"/>
      <w:r>
        <w:t xml:space="preserve"> address 10.10.4.2 255.255.255.252</w:t>
      </w:r>
    </w:p>
    <w:p w14:paraId="15C35140" w14:textId="77777777" w:rsidR="00E05ABD" w:rsidRDefault="00E05ABD" w:rsidP="00E05ABD">
      <w:pPr>
        <w:pStyle w:val="CMD"/>
      </w:pPr>
      <w:r>
        <w:t xml:space="preserve"> ipv6 add 2001:db</w:t>
      </w:r>
      <w:proofErr w:type="gramStart"/>
      <w:r>
        <w:t>8:acad</w:t>
      </w:r>
      <w:proofErr w:type="gramEnd"/>
      <w:r>
        <w:t>:2001::2/64</w:t>
      </w:r>
    </w:p>
    <w:p w14:paraId="0110B841" w14:textId="77777777" w:rsidR="00E05ABD" w:rsidRDefault="00E05ABD" w:rsidP="00E05ABD">
      <w:pPr>
        <w:pStyle w:val="CMD"/>
      </w:pPr>
      <w:r>
        <w:t xml:space="preserve"> ipv6 add fe</w:t>
      </w:r>
      <w:proofErr w:type="gramStart"/>
      <w:r>
        <w:t>80::</w:t>
      </w:r>
      <w:proofErr w:type="gramEnd"/>
      <w:r>
        <w:t>d2:2 link-local</w:t>
      </w:r>
    </w:p>
    <w:p w14:paraId="79794B55" w14:textId="77777777" w:rsidR="00E05ABD" w:rsidRDefault="00E05ABD" w:rsidP="00E05ABD">
      <w:pPr>
        <w:pStyle w:val="CMD"/>
      </w:pPr>
      <w:r>
        <w:t xml:space="preserve"> no shut</w:t>
      </w:r>
    </w:p>
    <w:p w14:paraId="3D4C0526" w14:textId="77777777" w:rsidR="00E05ABD" w:rsidRDefault="00E05ABD" w:rsidP="00E05ABD">
      <w:pPr>
        <w:pStyle w:val="CMD"/>
      </w:pPr>
      <w:r>
        <w:t xml:space="preserve"> exit</w:t>
      </w:r>
    </w:p>
    <w:p w14:paraId="2D46B338" w14:textId="77777777" w:rsidR="00E05ABD" w:rsidRDefault="00E05ABD" w:rsidP="00E05ABD">
      <w:pPr>
        <w:pStyle w:val="CMD"/>
      </w:pPr>
      <w:r>
        <w:t>interface gi1/0/23</w:t>
      </w:r>
    </w:p>
    <w:p w14:paraId="0C562BB6" w14:textId="77777777" w:rsidR="00E05ABD" w:rsidRDefault="00E05ABD" w:rsidP="00E05ABD">
      <w:pPr>
        <w:pStyle w:val="CMD"/>
      </w:pPr>
      <w:r>
        <w:t xml:space="preserve"> no switchport</w:t>
      </w:r>
    </w:p>
    <w:p w14:paraId="60D799B7" w14:textId="77777777" w:rsidR="00E05ABD" w:rsidRDefault="00E05ABD" w:rsidP="00E05ABD">
      <w:pPr>
        <w:pStyle w:val="CMD"/>
      </w:pPr>
      <w:r>
        <w:t xml:space="preserve"> </w:t>
      </w:r>
      <w:proofErr w:type="spellStart"/>
      <w:r>
        <w:t>ip</w:t>
      </w:r>
      <w:proofErr w:type="spellEnd"/>
      <w:r>
        <w:t xml:space="preserve"> address 10.10.5.1 255.255.255.0</w:t>
      </w:r>
    </w:p>
    <w:p w14:paraId="4A30EEF3" w14:textId="77777777" w:rsidR="00E05ABD" w:rsidRDefault="00E05ABD" w:rsidP="00E05ABD">
      <w:pPr>
        <w:pStyle w:val="CMD"/>
      </w:pPr>
      <w:r>
        <w:t xml:space="preserve"> ipv6 add 2001:db</w:t>
      </w:r>
      <w:proofErr w:type="gramStart"/>
      <w:r>
        <w:t>8:acad</w:t>
      </w:r>
      <w:proofErr w:type="gramEnd"/>
      <w:r>
        <w:t>:2002::1/64</w:t>
      </w:r>
    </w:p>
    <w:p w14:paraId="524BC894" w14:textId="77777777" w:rsidR="00E05ABD" w:rsidRDefault="00E05ABD" w:rsidP="00E05ABD">
      <w:pPr>
        <w:pStyle w:val="CMD"/>
      </w:pPr>
      <w:r>
        <w:t xml:space="preserve"> ipv6 add fe</w:t>
      </w:r>
      <w:proofErr w:type="gramStart"/>
      <w:r>
        <w:t>80::</w:t>
      </w:r>
      <w:proofErr w:type="gramEnd"/>
      <w:r>
        <w:t>d2:1 link-local</w:t>
      </w:r>
    </w:p>
    <w:p w14:paraId="405AA99C" w14:textId="77777777" w:rsidR="00E05ABD" w:rsidRDefault="00E05ABD" w:rsidP="00E05ABD">
      <w:pPr>
        <w:pStyle w:val="CMD"/>
      </w:pPr>
      <w:r>
        <w:t xml:space="preserve"> no shut</w:t>
      </w:r>
    </w:p>
    <w:p w14:paraId="7129A953" w14:textId="77777777" w:rsidR="00E05ABD" w:rsidRDefault="00E05ABD" w:rsidP="00E05ABD">
      <w:pPr>
        <w:pStyle w:val="CMD"/>
      </w:pPr>
      <w:r>
        <w:t xml:space="preserve"> exit</w:t>
      </w:r>
    </w:p>
    <w:p w14:paraId="746E5BB5" w14:textId="63D85A00" w:rsidR="00A343F8" w:rsidRDefault="00A343F8" w:rsidP="00A753C7">
      <w:pPr>
        <w:pStyle w:val="SubStepAlpha"/>
        <w:spacing w:after="0"/>
      </w:pPr>
      <w:r>
        <w:t>Save the running configuration to startup-config.</w:t>
      </w:r>
    </w:p>
    <w:p w14:paraId="7E01974D" w14:textId="4110BDF9" w:rsidR="00796DAA" w:rsidRDefault="00796DAA" w:rsidP="00A753C7">
      <w:pPr>
        <w:pStyle w:val="ConfigWindow"/>
      </w:pPr>
      <w:r>
        <w:t>Close configuration window</w:t>
      </w:r>
    </w:p>
    <w:p w14:paraId="48C13387" w14:textId="77777777" w:rsidR="00A343F8" w:rsidRDefault="00A343F8" w:rsidP="00317517">
      <w:pPr>
        <w:pStyle w:val="Heading2"/>
      </w:pPr>
      <w:r>
        <w:t>Configure Traditional OSPFv3 for IPv6 on D1</w:t>
      </w:r>
    </w:p>
    <w:p w14:paraId="3134DFBD" w14:textId="77777777" w:rsidR="00A343F8" w:rsidRDefault="00A343F8" w:rsidP="00317517">
      <w:pPr>
        <w:pStyle w:val="Heading3"/>
      </w:pPr>
      <w:r>
        <w:t>Configure traditional OSPFv3 on D1.</w:t>
      </w:r>
    </w:p>
    <w:p w14:paraId="54781114" w14:textId="77777777" w:rsidR="00A343F8" w:rsidRDefault="00A343F8" w:rsidP="00317517">
      <w:pPr>
        <w:pStyle w:val="BodyTextL25"/>
      </w:pPr>
      <w:r>
        <w:t>Traditional OSPFv3 implements OSPF routing for IPv6. In this part of the lab, you will configure traditional OSPFv3 for routing IPv6 on D1, which is in the IPv6-only area.</w:t>
      </w:r>
    </w:p>
    <w:p w14:paraId="1D3407AE" w14:textId="5F68E889" w:rsidR="00A343F8" w:rsidRDefault="00A343F8" w:rsidP="00A753C7">
      <w:pPr>
        <w:pStyle w:val="SubStepAlpha"/>
        <w:spacing w:after="0"/>
      </w:pPr>
      <w:r w:rsidRPr="00F77E84">
        <w:t xml:space="preserve">OSPFv3 messages are sourced from the router’s IPv6 link-local address. Earlier in this lab, IPv6 GUA and link-local addresses were statically configured on each router’s interface. The link-local addresses were </w:t>
      </w:r>
      <w:r>
        <w:t xml:space="preserve">statically </w:t>
      </w:r>
      <w:r w:rsidRPr="00F77E84">
        <w:t xml:space="preserve">configured to make these addresses more recognizable than being automatically created using EUI-64. Issue the </w:t>
      </w:r>
      <w:r w:rsidRPr="00F77E84">
        <w:rPr>
          <w:b/>
        </w:rPr>
        <w:t xml:space="preserve">show ipv6 interface brief </w:t>
      </w:r>
      <w:r w:rsidRPr="00F77E84">
        <w:t>command to verify the GUA and link-local addresses on the router’s interfaces.</w:t>
      </w:r>
    </w:p>
    <w:p w14:paraId="6E35DF9E" w14:textId="540985EA" w:rsidR="0097179D" w:rsidRDefault="0097179D" w:rsidP="00A753C7">
      <w:pPr>
        <w:pStyle w:val="ConfigWindow"/>
      </w:pPr>
      <w:r>
        <w:t>Open configuration window</w:t>
      </w:r>
    </w:p>
    <w:p w14:paraId="4D1AF6C7" w14:textId="77777777" w:rsidR="00A343F8" w:rsidRDefault="00A343F8" w:rsidP="00A343F8">
      <w:pPr>
        <w:pStyle w:val="CMD"/>
      </w:pPr>
      <w:r>
        <w:t xml:space="preserve">D1# </w:t>
      </w:r>
      <w:r w:rsidRPr="0032187C">
        <w:rPr>
          <w:b/>
          <w:bCs/>
        </w:rPr>
        <w:t>show ipv6 interface brief</w:t>
      </w:r>
    </w:p>
    <w:p w14:paraId="4A59923B" w14:textId="77777777" w:rsidR="00A343F8" w:rsidRDefault="00A343F8" w:rsidP="003E1C23">
      <w:pPr>
        <w:pStyle w:val="CMDOutput"/>
      </w:pPr>
      <w:r>
        <w:t>&lt;output omitted&gt;</w:t>
      </w:r>
    </w:p>
    <w:p w14:paraId="1A30F489" w14:textId="77777777" w:rsidR="00A343F8" w:rsidRDefault="00A343F8" w:rsidP="003E1C23">
      <w:pPr>
        <w:pStyle w:val="CMDOutput"/>
      </w:pPr>
      <w:r>
        <w:t>GigabitEthernet1/0/</w:t>
      </w:r>
      <w:proofErr w:type="gramStart"/>
      <w:r>
        <w:t>11  [</w:t>
      </w:r>
      <w:proofErr w:type="gramEnd"/>
      <w:r>
        <w:t>up/up]</w:t>
      </w:r>
    </w:p>
    <w:p w14:paraId="6321E0BE" w14:textId="77777777" w:rsidR="00A343F8" w:rsidRDefault="00A343F8" w:rsidP="003E1C23">
      <w:pPr>
        <w:pStyle w:val="CMDOutput"/>
      </w:pPr>
      <w:r>
        <w:t xml:space="preserve">    FE</w:t>
      </w:r>
      <w:proofErr w:type="gramStart"/>
      <w:r>
        <w:t>80::</w:t>
      </w:r>
      <w:proofErr w:type="gramEnd"/>
      <w:r>
        <w:t>D1:2</w:t>
      </w:r>
    </w:p>
    <w:p w14:paraId="25B7C2F9" w14:textId="77777777" w:rsidR="00A343F8" w:rsidRDefault="00A343F8" w:rsidP="003E1C23">
      <w:pPr>
        <w:pStyle w:val="CMDOutput"/>
      </w:pPr>
      <w:r>
        <w:t xml:space="preserve">    2001:DB</w:t>
      </w:r>
      <w:proofErr w:type="gramStart"/>
      <w:r>
        <w:t>8:ACAD</w:t>
      </w:r>
      <w:proofErr w:type="gramEnd"/>
      <w:r>
        <w:t>:1001::2</w:t>
      </w:r>
    </w:p>
    <w:p w14:paraId="732313E2" w14:textId="77777777" w:rsidR="00A343F8" w:rsidRDefault="00A343F8" w:rsidP="003E1C23">
      <w:pPr>
        <w:pStyle w:val="CMDOutput"/>
      </w:pPr>
      <w:r>
        <w:t>&lt;output omitted&gt;</w:t>
      </w:r>
    </w:p>
    <w:p w14:paraId="67792088" w14:textId="77777777" w:rsidR="00A343F8" w:rsidRDefault="00A343F8" w:rsidP="003E1C23">
      <w:pPr>
        <w:pStyle w:val="CMDOutput"/>
      </w:pPr>
      <w:r>
        <w:t>GigabitEthernet1/0/</w:t>
      </w:r>
      <w:proofErr w:type="gramStart"/>
      <w:r>
        <w:t>23  [</w:t>
      </w:r>
      <w:proofErr w:type="gramEnd"/>
      <w:r>
        <w:t>up/up]</w:t>
      </w:r>
    </w:p>
    <w:p w14:paraId="2CE1E85C" w14:textId="77777777" w:rsidR="00A343F8" w:rsidRDefault="00A343F8" w:rsidP="003E1C23">
      <w:pPr>
        <w:pStyle w:val="CMDOutput"/>
      </w:pPr>
      <w:r>
        <w:t xml:space="preserve">    FE</w:t>
      </w:r>
      <w:proofErr w:type="gramStart"/>
      <w:r>
        <w:t>80::</w:t>
      </w:r>
      <w:proofErr w:type="gramEnd"/>
      <w:r>
        <w:t>D1:1</w:t>
      </w:r>
    </w:p>
    <w:p w14:paraId="719BDAED" w14:textId="77777777" w:rsidR="00A343F8" w:rsidRDefault="00A343F8" w:rsidP="003E1C23">
      <w:pPr>
        <w:pStyle w:val="CMDOutput"/>
      </w:pPr>
      <w:r>
        <w:lastRenderedPageBreak/>
        <w:t xml:space="preserve">    2001:DB</w:t>
      </w:r>
      <w:proofErr w:type="gramStart"/>
      <w:r>
        <w:t>8:ACAD</w:t>
      </w:r>
      <w:proofErr w:type="gramEnd"/>
      <w:r>
        <w:t>:1002::1</w:t>
      </w:r>
    </w:p>
    <w:p w14:paraId="13F78F51" w14:textId="77777777" w:rsidR="00A343F8" w:rsidRDefault="00A343F8" w:rsidP="003E1C23">
      <w:pPr>
        <w:pStyle w:val="CMDOutput"/>
      </w:pPr>
      <w:r>
        <w:t>&lt;output omitted&gt;</w:t>
      </w:r>
    </w:p>
    <w:p w14:paraId="526174B9" w14:textId="1A36A326" w:rsidR="00A343F8" w:rsidRDefault="00A343F8" w:rsidP="00317517">
      <w:pPr>
        <w:pStyle w:val="SubStepAlpha"/>
      </w:pPr>
      <w:r w:rsidRPr="00C93E30">
        <w:t xml:space="preserve">IPv6 routing is disabled by default. </w:t>
      </w:r>
      <w:r>
        <w:t xml:space="preserve">Enable </w:t>
      </w:r>
      <w:r w:rsidRPr="00C93E30">
        <w:t>IPv6 routing</w:t>
      </w:r>
      <w:r>
        <w:t xml:space="preserve"> </w:t>
      </w:r>
      <w:r w:rsidRPr="00C93E30">
        <w:t>us</w:t>
      </w:r>
      <w:r>
        <w:t>ing</w:t>
      </w:r>
      <w:r w:rsidRPr="00C93E30">
        <w:t xml:space="preserve"> the </w:t>
      </w:r>
      <w:r w:rsidRPr="00C93E30">
        <w:rPr>
          <w:b/>
        </w:rPr>
        <w:t>ipv6 unicast-routing</w:t>
      </w:r>
      <w:r w:rsidRPr="00C93E30">
        <w:t xml:space="preserve"> command in global configuration mode.</w:t>
      </w:r>
    </w:p>
    <w:p w14:paraId="7FC7CC8C" w14:textId="77777777" w:rsidR="00A343F8" w:rsidRPr="007C016E" w:rsidRDefault="00A343F8" w:rsidP="00A343F8">
      <w:pPr>
        <w:pStyle w:val="CMD"/>
        <w:rPr>
          <w:b/>
          <w:bCs/>
        </w:rPr>
      </w:pPr>
      <w:r w:rsidRPr="007C016E">
        <w:t>D1(config)#</w:t>
      </w:r>
      <w:r>
        <w:rPr>
          <w:b/>
          <w:bCs/>
        </w:rPr>
        <w:t xml:space="preserve"> ipv6 </w:t>
      </w:r>
      <w:proofErr w:type="gramStart"/>
      <w:r>
        <w:rPr>
          <w:b/>
          <w:bCs/>
        </w:rPr>
        <w:t>unicast-routing</w:t>
      </w:r>
      <w:proofErr w:type="gramEnd"/>
    </w:p>
    <w:p w14:paraId="7D89F8E5" w14:textId="54F6E88E" w:rsidR="00A343F8" w:rsidRDefault="00A343F8" w:rsidP="00317517">
      <w:pPr>
        <w:pStyle w:val="SubStepAlpha"/>
      </w:pPr>
      <w:r>
        <w:t>Most</w:t>
      </w:r>
      <w:r w:rsidRPr="00C93E30">
        <w:t xml:space="preserve"> Cisco IOS version</w:t>
      </w:r>
      <w:r>
        <w:t>s</w:t>
      </w:r>
      <w:r w:rsidRPr="00C93E30">
        <w:t xml:space="preserve"> </w:t>
      </w:r>
      <w:r>
        <w:t>have</w:t>
      </w:r>
      <w:r w:rsidRPr="00C93E30">
        <w:t xml:space="preserve"> IPv6 CEF enabled by default </w:t>
      </w:r>
      <w:r>
        <w:t>when</w:t>
      </w:r>
      <w:r w:rsidRPr="00C93E30">
        <w:t xml:space="preserve"> IPv6 routing is enabled. Use the </w:t>
      </w:r>
      <w:r w:rsidRPr="00C93E30">
        <w:rPr>
          <w:b/>
        </w:rPr>
        <w:t xml:space="preserve">show ipv6 </w:t>
      </w:r>
      <w:proofErr w:type="spellStart"/>
      <w:r w:rsidRPr="00C93E30">
        <w:rPr>
          <w:b/>
        </w:rPr>
        <w:t>cef</w:t>
      </w:r>
      <w:proofErr w:type="spellEnd"/>
      <w:r w:rsidRPr="00C93E30">
        <w:t xml:space="preserve"> command to verify whether IPv6 CEF is enabled. If you need to enable IPv6 CEF, use the </w:t>
      </w:r>
      <w:r w:rsidRPr="00C93E30">
        <w:rPr>
          <w:b/>
        </w:rPr>
        <w:t xml:space="preserve">ipv6 </w:t>
      </w:r>
      <w:proofErr w:type="spellStart"/>
      <w:r w:rsidRPr="00C93E30">
        <w:rPr>
          <w:b/>
        </w:rPr>
        <w:t>cef</w:t>
      </w:r>
      <w:proofErr w:type="spellEnd"/>
      <w:r w:rsidRPr="00C93E30">
        <w:rPr>
          <w:b/>
        </w:rPr>
        <w:t xml:space="preserve"> </w:t>
      </w:r>
      <w:r w:rsidRPr="00C93E30">
        <w:t xml:space="preserve">command. If IPv6 CEF is </w:t>
      </w:r>
      <w:proofErr w:type="gramStart"/>
      <w:r w:rsidRPr="00C93E30">
        <w:t>disabled</w:t>
      </w:r>
      <w:proofErr w:type="gramEnd"/>
      <w:r w:rsidRPr="00C93E30">
        <w:t xml:space="preserve"> you will see the an IOS message similar to “%IPv6 CEF not running</w:t>
      </w:r>
      <w:r>
        <w:t>".</w:t>
      </w:r>
    </w:p>
    <w:p w14:paraId="1730CBFD" w14:textId="77777777" w:rsidR="00A343F8" w:rsidRDefault="00A343F8" w:rsidP="00A343F8">
      <w:pPr>
        <w:pStyle w:val="CMD"/>
      </w:pPr>
      <w:r>
        <w:t xml:space="preserve">D1# </w:t>
      </w:r>
      <w:r w:rsidRPr="00403E11">
        <w:rPr>
          <w:b/>
          <w:bCs/>
        </w:rPr>
        <w:t xml:space="preserve">show ipv6 </w:t>
      </w:r>
      <w:proofErr w:type="spellStart"/>
      <w:r w:rsidRPr="00403E11">
        <w:rPr>
          <w:b/>
          <w:bCs/>
        </w:rPr>
        <w:t>cef</w:t>
      </w:r>
      <w:proofErr w:type="spellEnd"/>
    </w:p>
    <w:p w14:paraId="460E6F45" w14:textId="77777777" w:rsidR="00A343F8" w:rsidRDefault="00A343F8" w:rsidP="00317517">
      <w:pPr>
        <w:pStyle w:val="CMDOutput"/>
      </w:pPr>
      <w:proofErr w:type="gramStart"/>
      <w:r>
        <w:t>::/</w:t>
      </w:r>
      <w:proofErr w:type="gramEnd"/>
      <w:r>
        <w:t>0</w:t>
      </w:r>
    </w:p>
    <w:p w14:paraId="32CF730C" w14:textId="77777777" w:rsidR="00A343F8" w:rsidRDefault="00A343F8" w:rsidP="00317517">
      <w:pPr>
        <w:pStyle w:val="CMDOutput"/>
      </w:pPr>
      <w:r>
        <w:t xml:space="preserve">  no route</w:t>
      </w:r>
    </w:p>
    <w:p w14:paraId="5B7D6A0D" w14:textId="77777777" w:rsidR="00A343F8" w:rsidRDefault="00A343F8" w:rsidP="00317517">
      <w:pPr>
        <w:pStyle w:val="CMDOutput"/>
      </w:pPr>
      <w:proofErr w:type="gramStart"/>
      <w:r>
        <w:t>::/</w:t>
      </w:r>
      <w:proofErr w:type="gramEnd"/>
      <w:r>
        <w:t>127</w:t>
      </w:r>
    </w:p>
    <w:p w14:paraId="755A54A1" w14:textId="77777777" w:rsidR="00A343F8" w:rsidRDefault="00A343F8" w:rsidP="00317517">
      <w:pPr>
        <w:pStyle w:val="CMDOutput"/>
      </w:pPr>
      <w:r>
        <w:t xml:space="preserve">  discard</w:t>
      </w:r>
    </w:p>
    <w:p w14:paraId="256D9183" w14:textId="77777777" w:rsidR="00A343F8" w:rsidRDefault="00A343F8" w:rsidP="00317517">
      <w:pPr>
        <w:pStyle w:val="CMDOutput"/>
      </w:pPr>
      <w:r>
        <w:t>2001:DB</w:t>
      </w:r>
      <w:proofErr w:type="gramStart"/>
      <w:r>
        <w:t>8:ACAD</w:t>
      </w:r>
      <w:proofErr w:type="gramEnd"/>
      <w:r>
        <w:t>:1001::/64</w:t>
      </w:r>
    </w:p>
    <w:p w14:paraId="77740D27" w14:textId="77777777" w:rsidR="00A343F8" w:rsidRDefault="00A343F8" w:rsidP="00317517">
      <w:pPr>
        <w:pStyle w:val="CMDOutput"/>
      </w:pPr>
      <w:r>
        <w:t xml:space="preserve">  attached to GigabitEthernet1/0/11</w:t>
      </w:r>
    </w:p>
    <w:p w14:paraId="3A2984B5" w14:textId="77777777" w:rsidR="00A343F8" w:rsidRDefault="00A343F8" w:rsidP="00317517">
      <w:pPr>
        <w:pStyle w:val="CMDOutput"/>
      </w:pPr>
      <w:r>
        <w:t>2001:DB</w:t>
      </w:r>
      <w:proofErr w:type="gramStart"/>
      <w:r>
        <w:t>8:ACAD</w:t>
      </w:r>
      <w:proofErr w:type="gramEnd"/>
      <w:r>
        <w:t>:1001::2/128</w:t>
      </w:r>
    </w:p>
    <w:p w14:paraId="65D4F130" w14:textId="77777777" w:rsidR="00A343F8" w:rsidRDefault="00A343F8" w:rsidP="00317517">
      <w:pPr>
        <w:pStyle w:val="CMDOutput"/>
      </w:pPr>
      <w:r>
        <w:t xml:space="preserve">  receive for GigabitEthernet1/0/11</w:t>
      </w:r>
    </w:p>
    <w:p w14:paraId="3535ABAF" w14:textId="77777777" w:rsidR="00A343F8" w:rsidRDefault="00A343F8" w:rsidP="00317517">
      <w:pPr>
        <w:pStyle w:val="CMDOutput"/>
      </w:pPr>
      <w:r>
        <w:t>2001:DB</w:t>
      </w:r>
      <w:proofErr w:type="gramStart"/>
      <w:r>
        <w:t>8:ACAD</w:t>
      </w:r>
      <w:proofErr w:type="gramEnd"/>
      <w:r>
        <w:t>:1002::/64</w:t>
      </w:r>
    </w:p>
    <w:p w14:paraId="67082BF8" w14:textId="77777777" w:rsidR="00A343F8" w:rsidRDefault="00A343F8" w:rsidP="00317517">
      <w:pPr>
        <w:pStyle w:val="CMDOutput"/>
      </w:pPr>
      <w:r>
        <w:t xml:space="preserve">  attached to GigabitEthernet1/0/23</w:t>
      </w:r>
    </w:p>
    <w:p w14:paraId="3F8BA94D" w14:textId="77777777" w:rsidR="00A343F8" w:rsidRDefault="00A343F8" w:rsidP="00317517">
      <w:pPr>
        <w:pStyle w:val="CMDOutput"/>
      </w:pPr>
      <w:r>
        <w:t>2001:DB</w:t>
      </w:r>
      <w:proofErr w:type="gramStart"/>
      <w:r>
        <w:t>8:ACAD</w:t>
      </w:r>
      <w:proofErr w:type="gramEnd"/>
      <w:r>
        <w:t>:1002::1/128</w:t>
      </w:r>
    </w:p>
    <w:p w14:paraId="6BEAD180" w14:textId="77777777" w:rsidR="00A343F8" w:rsidRDefault="00A343F8" w:rsidP="00317517">
      <w:pPr>
        <w:pStyle w:val="CMDOutput"/>
      </w:pPr>
      <w:r>
        <w:t xml:space="preserve">  receive for GigabitEthernet1/0/23</w:t>
      </w:r>
    </w:p>
    <w:p w14:paraId="29A5E34F" w14:textId="77777777" w:rsidR="00A343F8" w:rsidRDefault="00A343F8" w:rsidP="00317517">
      <w:pPr>
        <w:pStyle w:val="CMDOutput"/>
      </w:pPr>
      <w:r>
        <w:t>FE</w:t>
      </w:r>
      <w:proofErr w:type="gramStart"/>
      <w:r>
        <w:t>80::/</w:t>
      </w:r>
      <w:proofErr w:type="gramEnd"/>
      <w:r>
        <w:t>10</w:t>
      </w:r>
    </w:p>
    <w:p w14:paraId="5C0E1854" w14:textId="77777777" w:rsidR="00A343F8" w:rsidRDefault="00A343F8" w:rsidP="00317517">
      <w:pPr>
        <w:pStyle w:val="CMDOutput"/>
      </w:pPr>
      <w:r>
        <w:t xml:space="preserve">  receive for Null0</w:t>
      </w:r>
    </w:p>
    <w:p w14:paraId="23C8250F" w14:textId="77777777" w:rsidR="00A343F8" w:rsidRDefault="00A343F8" w:rsidP="00317517">
      <w:pPr>
        <w:pStyle w:val="CMDOutput"/>
      </w:pPr>
      <w:r>
        <w:t>FF</w:t>
      </w:r>
      <w:proofErr w:type="gramStart"/>
      <w:r>
        <w:t>00::/</w:t>
      </w:r>
      <w:proofErr w:type="gramEnd"/>
      <w:r>
        <w:t>8</w:t>
      </w:r>
    </w:p>
    <w:p w14:paraId="5042826C" w14:textId="77777777" w:rsidR="00A343F8" w:rsidRDefault="00A343F8" w:rsidP="00317517">
      <w:pPr>
        <w:pStyle w:val="CMDOutput"/>
      </w:pPr>
      <w:r>
        <w:t xml:space="preserve">  multicast</w:t>
      </w:r>
    </w:p>
    <w:p w14:paraId="22923823" w14:textId="77777777" w:rsidR="00A343F8" w:rsidRDefault="00A343F8" w:rsidP="00317517">
      <w:pPr>
        <w:pStyle w:val="CMDOutput"/>
      </w:pPr>
      <w:r>
        <w:t>FF</w:t>
      </w:r>
      <w:proofErr w:type="gramStart"/>
      <w:r>
        <w:t>02::/</w:t>
      </w:r>
      <w:proofErr w:type="gramEnd"/>
      <w:r>
        <w:t>16</w:t>
      </w:r>
    </w:p>
    <w:p w14:paraId="5E805474" w14:textId="77777777" w:rsidR="00A343F8" w:rsidRDefault="00A343F8" w:rsidP="00317517">
      <w:pPr>
        <w:pStyle w:val="CMDOutput"/>
      </w:pPr>
      <w:r>
        <w:t xml:space="preserve">  receive</w:t>
      </w:r>
    </w:p>
    <w:p w14:paraId="67A398FE" w14:textId="067ECFB0" w:rsidR="00A343F8" w:rsidRPr="00435D46" w:rsidRDefault="00A343F8" w:rsidP="00317517">
      <w:pPr>
        <w:pStyle w:val="SubStepAlpha"/>
      </w:pPr>
      <w:r w:rsidRPr="00D80884">
        <w:t xml:space="preserve">Configure the OSPFv3 process on </w:t>
      </w:r>
      <w:r>
        <w:t>D1</w:t>
      </w:r>
      <w:r w:rsidRPr="00D80884">
        <w:t>. Similar to OSPFv2, the process ID does not have to match other routers to form neighbor adjacencies</w:t>
      </w:r>
      <w:r>
        <w:t>, although that is considered best practice</w:t>
      </w:r>
      <w:r w:rsidRPr="00D80884">
        <w:t xml:space="preserve">. Configure the 32-bit OSPFv3 router ID on each router. </w:t>
      </w:r>
      <w:r w:rsidRPr="00435D46">
        <w:rPr>
          <w:bCs/>
        </w:rPr>
        <w:t xml:space="preserve">Enable OSPFv3 directly on the interfaces using the interface </w:t>
      </w:r>
      <w:r w:rsidRPr="00435D46">
        <w:rPr>
          <w:b/>
        </w:rPr>
        <w:t>ipv6</w:t>
      </w:r>
      <w:r w:rsidRPr="00435D46">
        <w:rPr>
          <w:bCs/>
        </w:rPr>
        <w:t xml:space="preserve"> </w:t>
      </w:r>
      <w:proofErr w:type="spellStart"/>
      <w:r w:rsidRPr="00435D46">
        <w:rPr>
          <w:b/>
        </w:rPr>
        <w:t>ospf</w:t>
      </w:r>
      <w:proofErr w:type="spellEnd"/>
      <w:r w:rsidRPr="00435D46">
        <w:rPr>
          <w:bCs/>
        </w:rPr>
        <w:t xml:space="preserve"> </w:t>
      </w:r>
      <w:proofErr w:type="spellStart"/>
      <w:r w:rsidRPr="00435D46">
        <w:rPr>
          <w:bCs/>
          <w:i/>
          <w:iCs/>
        </w:rPr>
        <w:t>pid</w:t>
      </w:r>
      <w:proofErr w:type="spellEnd"/>
      <w:r w:rsidRPr="00435D46">
        <w:rPr>
          <w:bCs/>
        </w:rPr>
        <w:t xml:space="preserve"> </w:t>
      </w:r>
      <w:r w:rsidRPr="00435D46">
        <w:rPr>
          <w:b/>
        </w:rPr>
        <w:t>area</w:t>
      </w:r>
      <w:r w:rsidRPr="00435D46">
        <w:rPr>
          <w:bCs/>
        </w:rPr>
        <w:t xml:space="preserve"> </w:t>
      </w:r>
      <w:proofErr w:type="spellStart"/>
      <w:r w:rsidRPr="00435D46">
        <w:rPr>
          <w:bCs/>
          <w:i/>
          <w:iCs/>
        </w:rPr>
        <w:t>area</w:t>
      </w:r>
      <w:proofErr w:type="spellEnd"/>
      <w:r w:rsidRPr="00435D46">
        <w:rPr>
          <w:bCs/>
        </w:rPr>
        <w:t xml:space="preserve"> command</w:t>
      </w:r>
      <w:r w:rsidRPr="00435D46">
        <w:rPr>
          <w:b/>
        </w:rPr>
        <w:t>.</w:t>
      </w:r>
    </w:p>
    <w:p w14:paraId="1ECA8C99" w14:textId="77777777" w:rsidR="00A343F8" w:rsidRDefault="00A343F8" w:rsidP="00A343F8">
      <w:pPr>
        <w:pStyle w:val="CMD"/>
      </w:pPr>
      <w:r>
        <w:t xml:space="preserve">D1(config)# </w:t>
      </w:r>
      <w:r w:rsidRPr="003266EA">
        <w:rPr>
          <w:b/>
          <w:bCs/>
        </w:rPr>
        <w:t xml:space="preserve">ipv6 </w:t>
      </w:r>
      <w:proofErr w:type="gramStart"/>
      <w:r w:rsidRPr="003266EA">
        <w:rPr>
          <w:b/>
          <w:bCs/>
        </w:rPr>
        <w:t>unicast-routing</w:t>
      </w:r>
      <w:proofErr w:type="gramEnd"/>
    </w:p>
    <w:p w14:paraId="5B809BA1" w14:textId="77777777" w:rsidR="00A343F8" w:rsidRPr="003266EA" w:rsidRDefault="00A343F8" w:rsidP="00A343F8">
      <w:pPr>
        <w:pStyle w:val="CMD"/>
        <w:rPr>
          <w:b/>
          <w:bCs/>
        </w:rPr>
      </w:pPr>
      <w:r>
        <w:t xml:space="preserve">D1(config)# </w:t>
      </w:r>
      <w:r w:rsidRPr="003266EA">
        <w:rPr>
          <w:b/>
          <w:bCs/>
        </w:rPr>
        <w:t xml:space="preserve">ipv6 router </w:t>
      </w:r>
      <w:proofErr w:type="spellStart"/>
      <w:r w:rsidRPr="003266EA">
        <w:rPr>
          <w:b/>
          <w:bCs/>
        </w:rPr>
        <w:t>ospf</w:t>
      </w:r>
      <w:proofErr w:type="spellEnd"/>
      <w:r w:rsidRPr="003266EA">
        <w:rPr>
          <w:b/>
          <w:bCs/>
        </w:rPr>
        <w:t xml:space="preserve"> 123</w:t>
      </w:r>
    </w:p>
    <w:p w14:paraId="6FDF455A" w14:textId="77777777" w:rsidR="00A343F8" w:rsidRDefault="00A343F8" w:rsidP="00A343F8">
      <w:pPr>
        <w:pStyle w:val="CMD"/>
      </w:pPr>
      <w:r>
        <w:t>D1(config-</w:t>
      </w:r>
      <w:proofErr w:type="spellStart"/>
      <w:proofErr w:type="gramStart"/>
      <w:r>
        <w:t>rtr</w:t>
      </w:r>
      <w:proofErr w:type="spellEnd"/>
      <w:r>
        <w:t>)#</w:t>
      </w:r>
      <w:proofErr w:type="gramEnd"/>
      <w:r>
        <w:t xml:space="preserve"> </w:t>
      </w:r>
      <w:r w:rsidRPr="003266EA">
        <w:rPr>
          <w:b/>
          <w:bCs/>
        </w:rPr>
        <w:t>router-id 1.1.1.2</w:t>
      </w:r>
    </w:p>
    <w:p w14:paraId="6374940A" w14:textId="77777777" w:rsidR="00A343F8" w:rsidRDefault="00A343F8" w:rsidP="00A343F8">
      <w:pPr>
        <w:pStyle w:val="CMD"/>
      </w:pPr>
      <w:r>
        <w:t>D1(config-</w:t>
      </w:r>
      <w:proofErr w:type="spellStart"/>
      <w:proofErr w:type="gramStart"/>
      <w:r>
        <w:t>rtr</w:t>
      </w:r>
      <w:proofErr w:type="spellEnd"/>
      <w:r>
        <w:t>)#</w:t>
      </w:r>
      <w:proofErr w:type="gramEnd"/>
      <w:r>
        <w:t xml:space="preserve"> </w:t>
      </w:r>
      <w:r w:rsidRPr="003266EA">
        <w:rPr>
          <w:b/>
          <w:bCs/>
        </w:rPr>
        <w:t>exit</w:t>
      </w:r>
    </w:p>
    <w:p w14:paraId="0A6037B3" w14:textId="77777777" w:rsidR="00A343F8" w:rsidRPr="003266EA" w:rsidRDefault="00A343F8" w:rsidP="00A343F8">
      <w:pPr>
        <w:pStyle w:val="CMD"/>
        <w:rPr>
          <w:b/>
          <w:bCs/>
        </w:rPr>
      </w:pPr>
      <w:r>
        <w:t xml:space="preserve">D1(config)# </w:t>
      </w:r>
      <w:r w:rsidRPr="003266EA">
        <w:rPr>
          <w:b/>
          <w:bCs/>
        </w:rPr>
        <w:t>interface g1/0/11</w:t>
      </w:r>
    </w:p>
    <w:p w14:paraId="28458F5E" w14:textId="77777777" w:rsidR="00A343F8" w:rsidRPr="003266EA" w:rsidRDefault="00A343F8" w:rsidP="00A343F8">
      <w:pPr>
        <w:pStyle w:val="CMD"/>
        <w:rPr>
          <w:b/>
          <w:bCs/>
        </w:rPr>
      </w:pPr>
      <w:r>
        <w:t>D1(config-</w:t>
      </w:r>
      <w:proofErr w:type="gramStart"/>
      <w:r>
        <w:t>if)#</w:t>
      </w:r>
      <w:proofErr w:type="gramEnd"/>
      <w:r>
        <w:t xml:space="preserve"> </w:t>
      </w:r>
      <w:r w:rsidRPr="003266EA">
        <w:rPr>
          <w:b/>
          <w:bCs/>
        </w:rPr>
        <w:t xml:space="preserve">ipv6 </w:t>
      </w:r>
      <w:proofErr w:type="spellStart"/>
      <w:r w:rsidRPr="003266EA">
        <w:rPr>
          <w:b/>
          <w:bCs/>
        </w:rPr>
        <w:t>ospf</w:t>
      </w:r>
      <w:proofErr w:type="spellEnd"/>
      <w:r w:rsidRPr="003266EA">
        <w:rPr>
          <w:b/>
          <w:bCs/>
        </w:rPr>
        <w:t xml:space="preserve"> 123 area 1</w:t>
      </w:r>
    </w:p>
    <w:p w14:paraId="0F99CB9D" w14:textId="77777777" w:rsidR="00A343F8" w:rsidRDefault="00A343F8" w:rsidP="00A343F8">
      <w:pPr>
        <w:pStyle w:val="CMD"/>
      </w:pPr>
      <w:r>
        <w:t>D1(config-</w:t>
      </w:r>
      <w:proofErr w:type="gramStart"/>
      <w:r>
        <w:t>if)#</w:t>
      </w:r>
      <w:proofErr w:type="gramEnd"/>
      <w:r>
        <w:t xml:space="preserve"> </w:t>
      </w:r>
      <w:r w:rsidRPr="003266EA">
        <w:rPr>
          <w:b/>
          <w:bCs/>
        </w:rPr>
        <w:t>exit</w:t>
      </w:r>
    </w:p>
    <w:p w14:paraId="1A24FDEF" w14:textId="77777777" w:rsidR="00A343F8" w:rsidRPr="003266EA" w:rsidRDefault="00A343F8" w:rsidP="00A343F8">
      <w:pPr>
        <w:pStyle w:val="CMD"/>
        <w:rPr>
          <w:b/>
          <w:bCs/>
        </w:rPr>
      </w:pPr>
      <w:r>
        <w:t xml:space="preserve">D1(config)# </w:t>
      </w:r>
      <w:r w:rsidRPr="003266EA">
        <w:rPr>
          <w:b/>
          <w:bCs/>
        </w:rPr>
        <w:t>interface g1/0/23</w:t>
      </w:r>
    </w:p>
    <w:p w14:paraId="182E80A2" w14:textId="77777777" w:rsidR="00A343F8" w:rsidRDefault="00A343F8" w:rsidP="00A343F8">
      <w:pPr>
        <w:pStyle w:val="CMD"/>
      </w:pPr>
      <w:r>
        <w:t>D1(config-</w:t>
      </w:r>
      <w:proofErr w:type="gramStart"/>
      <w:r>
        <w:t>if)#</w:t>
      </w:r>
      <w:proofErr w:type="gramEnd"/>
      <w:r>
        <w:t xml:space="preserve"> </w:t>
      </w:r>
      <w:r w:rsidRPr="003266EA">
        <w:rPr>
          <w:b/>
          <w:bCs/>
        </w:rPr>
        <w:t xml:space="preserve">ipv6 </w:t>
      </w:r>
      <w:proofErr w:type="spellStart"/>
      <w:r w:rsidRPr="003266EA">
        <w:rPr>
          <w:b/>
          <w:bCs/>
        </w:rPr>
        <w:t>ospf</w:t>
      </w:r>
      <w:proofErr w:type="spellEnd"/>
      <w:r w:rsidRPr="003266EA">
        <w:rPr>
          <w:b/>
          <w:bCs/>
        </w:rPr>
        <w:t xml:space="preserve"> 123 area 1</w:t>
      </w:r>
    </w:p>
    <w:p w14:paraId="4B099347" w14:textId="77777777" w:rsidR="00A343F8" w:rsidRDefault="00A343F8" w:rsidP="00A343F8">
      <w:pPr>
        <w:pStyle w:val="CMD"/>
      </w:pPr>
      <w:r>
        <w:t>D1(config-</w:t>
      </w:r>
      <w:proofErr w:type="gramStart"/>
      <w:r>
        <w:t>if)#</w:t>
      </w:r>
      <w:proofErr w:type="gramEnd"/>
      <w:r>
        <w:t xml:space="preserve"> </w:t>
      </w:r>
      <w:r w:rsidRPr="003266EA">
        <w:rPr>
          <w:b/>
          <w:bCs/>
        </w:rPr>
        <w:t>exit</w:t>
      </w:r>
    </w:p>
    <w:p w14:paraId="27011F27" w14:textId="77777777" w:rsidR="00A343F8" w:rsidRDefault="00A343F8" w:rsidP="00317517">
      <w:pPr>
        <w:pStyle w:val="SubStepAlpha"/>
      </w:pPr>
      <w:r w:rsidRPr="00D80884">
        <w:t xml:space="preserve">The </w:t>
      </w:r>
      <w:r w:rsidRPr="00D80884">
        <w:rPr>
          <w:b/>
        </w:rPr>
        <w:t xml:space="preserve">show ipv6 </w:t>
      </w:r>
      <w:proofErr w:type="spellStart"/>
      <w:r w:rsidRPr="00D80884">
        <w:rPr>
          <w:b/>
        </w:rPr>
        <w:t>ospf</w:t>
      </w:r>
      <w:proofErr w:type="spellEnd"/>
      <w:r w:rsidRPr="00D80884">
        <w:t xml:space="preserve"> command </w:t>
      </w:r>
      <w:r>
        <w:t>can</w:t>
      </w:r>
      <w:r w:rsidRPr="00D80884">
        <w:t xml:space="preserve"> </w:t>
      </w:r>
      <w:r>
        <w:t xml:space="preserve">be </w:t>
      </w:r>
      <w:r w:rsidRPr="00D80884">
        <w:t xml:space="preserve">used to verify the OSPF router ID. If the OSPFv3 router ID is uses a 32-bit value other than the one specified by the </w:t>
      </w:r>
      <w:r w:rsidRPr="00D80884">
        <w:rPr>
          <w:b/>
        </w:rPr>
        <w:t>router-id</w:t>
      </w:r>
      <w:r w:rsidRPr="00D80884">
        <w:t xml:space="preserve"> command, you can reset the router ID by using the </w:t>
      </w:r>
      <w:r w:rsidRPr="00D80884">
        <w:rPr>
          <w:b/>
        </w:rPr>
        <w:t xml:space="preserve">clear ipv6 </w:t>
      </w:r>
      <w:proofErr w:type="spellStart"/>
      <w:r w:rsidRPr="00D80884">
        <w:rPr>
          <w:b/>
        </w:rPr>
        <w:t>ospf</w:t>
      </w:r>
      <w:proofErr w:type="spellEnd"/>
      <w:r w:rsidRPr="00D80884">
        <w:rPr>
          <w:b/>
        </w:rPr>
        <w:t xml:space="preserve"> </w:t>
      </w:r>
      <w:proofErr w:type="spellStart"/>
      <w:r w:rsidRPr="00D80884">
        <w:rPr>
          <w:i/>
        </w:rPr>
        <w:t>pid</w:t>
      </w:r>
      <w:proofErr w:type="spellEnd"/>
      <w:r w:rsidRPr="00D80884">
        <w:rPr>
          <w:b/>
        </w:rPr>
        <w:t xml:space="preserve"> process </w:t>
      </w:r>
      <w:r w:rsidRPr="00D80884">
        <w:t xml:space="preserve">command and re-verify using the command </w:t>
      </w:r>
      <w:r w:rsidRPr="00D80884">
        <w:rPr>
          <w:b/>
        </w:rPr>
        <w:t xml:space="preserve">show ipv6 </w:t>
      </w:r>
      <w:proofErr w:type="spellStart"/>
      <w:r w:rsidRPr="00D80884">
        <w:rPr>
          <w:b/>
        </w:rPr>
        <w:t>ospf</w:t>
      </w:r>
      <w:proofErr w:type="spellEnd"/>
      <w:r w:rsidRPr="00D80884">
        <w:t xml:space="preserve">. </w:t>
      </w:r>
    </w:p>
    <w:p w14:paraId="4AC62DE2" w14:textId="77777777" w:rsidR="00A343F8" w:rsidRPr="00403E11" w:rsidRDefault="00A343F8" w:rsidP="00A343F8">
      <w:pPr>
        <w:pStyle w:val="CMD"/>
        <w:rPr>
          <w:b/>
          <w:bCs/>
        </w:rPr>
      </w:pPr>
      <w:r>
        <w:t xml:space="preserve">D1# </w:t>
      </w:r>
      <w:r w:rsidRPr="00403E11">
        <w:rPr>
          <w:b/>
          <w:bCs/>
        </w:rPr>
        <w:t xml:space="preserve">show ipv6 </w:t>
      </w:r>
      <w:proofErr w:type="spellStart"/>
      <w:r w:rsidRPr="00403E11">
        <w:rPr>
          <w:b/>
          <w:bCs/>
        </w:rPr>
        <w:t>ospf</w:t>
      </w:r>
      <w:proofErr w:type="spellEnd"/>
    </w:p>
    <w:p w14:paraId="2FDB11D7" w14:textId="77777777" w:rsidR="00A343F8" w:rsidRDefault="00A343F8" w:rsidP="00317517">
      <w:pPr>
        <w:pStyle w:val="CMDOutput"/>
      </w:pPr>
      <w:r>
        <w:t xml:space="preserve"> Routing Process "</w:t>
      </w:r>
      <w:r w:rsidRPr="00403E11">
        <w:rPr>
          <w:highlight w:val="yellow"/>
        </w:rPr>
        <w:t>ospfv3 123</w:t>
      </w:r>
      <w:r>
        <w:t xml:space="preserve">" with </w:t>
      </w:r>
      <w:r w:rsidRPr="00403E11">
        <w:rPr>
          <w:highlight w:val="yellow"/>
        </w:rPr>
        <w:t>ID 1.1.1.2</w:t>
      </w:r>
    </w:p>
    <w:p w14:paraId="02483DAD" w14:textId="77777777" w:rsidR="00A343F8" w:rsidRDefault="00A343F8" w:rsidP="00317517">
      <w:pPr>
        <w:pStyle w:val="CMDOutput"/>
      </w:pPr>
      <w:r>
        <w:lastRenderedPageBreak/>
        <w:t xml:space="preserve"> Supports NSSA (compatible with RFC 3101)</w:t>
      </w:r>
    </w:p>
    <w:p w14:paraId="2872BDC9" w14:textId="77777777" w:rsidR="00A343F8" w:rsidRDefault="00A343F8" w:rsidP="00317517">
      <w:pPr>
        <w:pStyle w:val="CMDOutput"/>
      </w:pPr>
      <w:r>
        <w:t xml:space="preserve"> Supports Database Exchange Summary List Optimization (RFC 5243)</w:t>
      </w:r>
    </w:p>
    <w:p w14:paraId="54E79ABE" w14:textId="77777777" w:rsidR="00A343F8" w:rsidRDefault="00A343F8" w:rsidP="00317517">
      <w:pPr>
        <w:pStyle w:val="CMDOutput"/>
      </w:pPr>
      <w:r>
        <w:t xml:space="preserve"> Event-log enabled, Maximum number of events: 1000, Mode: cyclic</w:t>
      </w:r>
    </w:p>
    <w:p w14:paraId="542849E2" w14:textId="77777777" w:rsidR="00A343F8" w:rsidRDefault="00A343F8" w:rsidP="00317517">
      <w:pPr>
        <w:pStyle w:val="CMDOutput"/>
      </w:pPr>
      <w:r>
        <w:t xml:space="preserve"> Router is not originating router-LSAs with maximum metric</w:t>
      </w:r>
    </w:p>
    <w:p w14:paraId="28A73B4B" w14:textId="77777777" w:rsidR="00A343F8" w:rsidRDefault="00A343F8" w:rsidP="00317517">
      <w:pPr>
        <w:pStyle w:val="CMDOutput"/>
      </w:pPr>
      <w:r>
        <w:t xml:space="preserve"> Initial SPF schedule delay 50 </w:t>
      </w:r>
      <w:proofErr w:type="spellStart"/>
      <w:r>
        <w:t>msecs</w:t>
      </w:r>
      <w:proofErr w:type="spellEnd"/>
    </w:p>
    <w:p w14:paraId="329A7E12" w14:textId="77777777" w:rsidR="00A343F8" w:rsidRDefault="00A343F8" w:rsidP="00317517">
      <w:pPr>
        <w:pStyle w:val="CMDOutput"/>
      </w:pPr>
      <w:r>
        <w:t xml:space="preserve"> Minimum hold time between two consecutive SPFs 200 </w:t>
      </w:r>
      <w:proofErr w:type="spellStart"/>
      <w:r>
        <w:t>msecs</w:t>
      </w:r>
      <w:proofErr w:type="spellEnd"/>
    </w:p>
    <w:p w14:paraId="6BE33980" w14:textId="77777777" w:rsidR="00A343F8" w:rsidRDefault="00A343F8" w:rsidP="00317517">
      <w:pPr>
        <w:pStyle w:val="CMDOutput"/>
      </w:pPr>
      <w:r>
        <w:t xml:space="preserve"> Maximum wait time between two consecutive SPFs 5000 </w:t>
      </w:r>
      <w:proofErr w:type="spellStart"/>
      <w:r>
        <w:t>msecs</w:t>
      </w:r>
      <w:proofErr w:type="spellEnd"/>
    </w:p>
    <w:p w14:paraId="0721CFDA" w14:textId="77777777" w:rsidR="00A343F8" w:rsidRDefault="00A343F8" w:rsidP="00317517">
      <w:pPr>
        <w:pStyle w:val="CMDOutput"/>
      </w:pPr>
      <w:r>
        <w:t xml:space="preserve"> Initial LSA throttle delay 50 </w:t>
      </w:r>
      <w:proofErr w:type="spellStart"/>
      <w:r>
        <w:t>msecs</w:t>
      </w:r>
      <w:proofErr w:type="spellEnd"/>
    </w:p>
    <w:p w14:paraId="372F847C" w14:textId="77777777" w:rsidR="00A343F8" w:rsidRDefault="00A343F8" w:rsidP="00317517">
      <w:pPr>
        <w:pStyle w:val="CMDOutput"/>
      </w:pPr>
      <w:r>
        <w:t xml:space="preserve"> Minimum hold time for LSA throttle 200 </w:t>
      </w:r>
      <w:proofErr w:type="spellStart"/>
      <w:r>
        <w:t>msecs</w:t>
      </w:r>
      <w:proofErr w:type="spellEnd"/>
    </w:p>
    <w:p w14:paraId="34FA5BEB" w14:textId="77777777" w:rsidR="00A343F8" w:rsidRDefault="00A343F8" w:rsidP="00317517">
      <w:pPr>
        <w:pStyle w:val="CMDOutput"/>
      </w:pPr>
      <w:r>
        <w:t xml:space="preserve"> Maximum wait time for LSA throttle 5000 </w:t>
      </w:r>
      <w:proofErr w:type="spellStart"/>
      <w:r>
        <w:t>msecs</w:t>
      </w:r>
      <w:proofErr w:type="spellEnd"/>
    </w:p>
    <w:p w14:paraId="03A51C2B" w14:textId="77777777" w:rsidR="00A343F8" w:rsidRDefault="00A343F8" w:rsidP="00317517">
      <w:pPr>
        <w:pStyle w:val="CMDOutput"/>
      </w:pPr>
      <w:r>
        <w:t xml:space="preserve"> Minimum LSA arrival 100 </w:t>
      </w:r>
      <w:proofErr w:type="spellStart"/>
      <w:r>
        <w:t>msecs</w:t>
      </w:r>
      <w:proofErr w:type="spellEnd"/>
    </w:p>
    <w:p w14:paraId="70365045" w14:textId="77777777" w:rsidR="00A343F8" w:rsidRDefault="00A343F8" w:rsidP="00317517">
      <w:pPr>
        <w:pStyle w:val="CMDOutput"/>
      </w:pPr>
      <w:r>
        <w:t xml:space="preserve"> LSA group pacing timer 240 secs</w:t>
      </w:r>
    </w:p>
    <w:p w14:paraId="6EB25F2D" w14:textId="77777777" w:rsidR="00A343F8" w:rsidRDefault="00A343F8" w:rsidP="00317517">
      <w:pPr>
        <w:pStyle w:val="CMDOutput"/>
      </w:pPr>
      <w:r>
        <w:t xml:space="preserve"> Interface flood pacing timer 33 </w:t>
      </w:r>
      <w:proofErr w:type="spellStart"/>
      <w:r>
        <w:t>msecs</w:t>
      </w:r>
      <w:proofErr w:type="spellEnd"/>
    </w:p>
    <w:p w14:paraId="4BFA21C8" w14:textId="77777777" w:rsidR="00A343F8" w:rsidRDefault="00A343F8" w:rsidP="00317517">
      <w:pPr>
        <w:pStyle w:val="CMDOutput"/>
      </w:pPr>
      <w:r>
        <w:t xml:space="preserve"> Retransmission pacing timer 66 </w:t>
      </w:r>
      <w:proofErr w:type="spellStart"/>
      <w:r>
        <w:t>msecs</w:t>
      </w:r>
      <w:proofErr w:type="spellEnd"/>
    </w:p>
    <w:p w14:paraId="55EEC6CD" w14:textId="77777777" w:rsidR="00A343F8" w:rsidRDefault="00A343F8" w:rsidP="00317517">
      <w:pPr>
        <w:pStyle w:val="CMDOutput"/>
      </w:pPr>
      <w:r>
        <w:t xml:space="preserve"> Retransmission limit dc 24 non-dc 24</w:t>
      </w:r>
    </w:p>
    <w:p w14:paraId="444D9BCF" w14:textId="77777777" w:rsidR="00A343F8" w:rsidRDefault="00A343F8" w:rsidP="00317517">
      <w:pPr>
        <w:pStyle w:val="CMDOutput"/>
      </w:pPr>
      <w:r>
        <w:t xml:space="preserve"> EXCHANGE/LOADING adjacency limit: initial 300, process maximum 300</w:t>
      </w:r>
    </w:p>
    <w:p w14:paraId="705F3F45" w14:textId="77777777" w:rsidR="00A343F8" w:rsidRDefault="00A343F8" w:rsidP="00317517">
      <w:pPr>
        <w:pStyle w:val="CMDOutput"/>
      </w:pPr>
      <w:r>
        <w:t xml:space="preserve"> Number of external LSA 0. Checksum Sum 0x000000</w:t>
      </w:r>
    </w:p>
    <w:p w14:paraId="110B2990" w14:textId="77777777" w:rsidR="00A343F8" w:rsidRDefault="00A343F8" w:rsidP="00317517">
      <w:pPr>
        <w:pStyle w:val="CMDOutput"/>
      </w:pPr>
      <w:r>
        <w:t xml:space="preserve"> Number of areas in this router is 1. 1 normal 0 stub 0 </w:t>
      </w:r>
      <w:proofErr w:type="spellStart"/>
      <w:r>
        <w:t>nssa</w:t>
      </w:r>
      <w:proofErr w:type="spellEnd"/>
    </w:p>
    <w:p w14:paraId="74463793" w14:textId="77777777" w:rsidR="00A343F8" w:rsidRDefault="00A343F8" w:rsidP="00317517">
      <w:pPr>
        <w:pStyle w:val="CMDOutput"/>
      </w:pPr>
      <w:r>
        <w:t xml:space="preserve"> Graceful restart helper support enabled</w:t>
      </w:r>
    </w:p>
    <w:p w14:paraId="44CF006F" w14:textId="77777777" w:rsidR="00A343F8" w:rsidRDefault="00A343F8" w:rsidP="00317517">
      <w:pPr>
        <w:pStyle w:val="CMDOutput"/>
      </w:pPr>
      <w:r>
        <w:t xml:space="preserve"> Reference bandwidth unit is 100 </w:t>
      </w:r>
      <w:proofErr w:type="spellStart"/>
      <w:r>
        <w:t>mbps</w:t>
      </w:r>
      <w:proofErr w:type="spellEnd"/>
    </w:p>
    <w:p w14:paraId="545069E1" w14:textId="77777777" w:rsidR="00A343F8" w:rsidRDefault="00A343F8" w:rsidP="00317517">
      <w:pPr>
        <w:pStyle w:val="CMDOutput"/>
      </w:pPr>
      <w:r>
        <w:t xml:space="preserve"> RFC1583 compatibility enabled</w:t>
      </w:r>
    </w:p>
    <w:p w14:paraId="2BFAC87D" w14:textId="77777777" w:rsidR="00A343F8" w:rsidRDefault="00A343F8" w:rsidP="00317517">
      <w:pPr>
        <w:pStyle w:val="CMDOutput"/>
      </w:pPr>
      <w:r>
        <w:t xml:space="preserve">    </w:t>
      </w:r>
      <w:r w:rsidRPr="00403E11">
        <w:rPr>
          <w:highlight w:val="yellow"/>
        </w:rPr>
        <w:t>Area 1</w:t>
      </w:r>
    </w:p>
    <w:p w14:paraId="4EEA1E87" w14:textId="77777777" w:rsidR="00A343F8" w:rsidRDefault="00A343F8" w:rsidP="00317517">
      <w:pPr>
        <w:pStyle w:val="CMDOutput"/>
      </w:pPr>
      <w:r>
        <w:t xml:space="preserve">        </w:t>
      </w:r>
      <w:r w:rsidRPr="00403E11">
        <w:rPr>
          <w:highlight w:val="yellow"/>
        </w:rPr>
        <w:t>Number of interfaces in this area is 2</w:t>
      </w:r>
    </w:p>
    <w:p w14:paraId="06A206F3" w14:textId="77777777" w:rsidR="00A343F8" w:rsidRDefault="00A343F8" w:rsidP="00317517">
      <w:pPr>
        <w:pStyle w:val="CMDOutput"/>
      </w:pPr>
      <w:r>
        <w:t xml:space="preserve">        SPF algorithm executed 5 times</w:t>
      </w:r>
    </w:p>
    <w:p w14:paraId="10F14CF5" w14:textId="77777777" w:rsidR="00A343F8" w:rsidRDefault="00A343F8" w:rsidP="00317517">
      <w:pPr>
        <w:pStyle w:val="CMDOutput"/>
      </w:pPr>
      <w:r>
        <w:t xml:space="preserve">        Number of LSA 12. Checksum Sum 0x0486C1</w:t>
      </w:r>
    </w:p>
    <w:p w14:paraId="1421FAB8" w14:textId="77777777" w:rsidR="00A343F8" w:rsidRDefault="00A343F8" w:rsidP="00317517">
      <w:pPr>
        <w:pStyle w:val="CMDOutput"/>
      </w:pPr>
      <w:r>
        <w:t xml:space="preserve">        Number of </w:t>
      </w:r>
      <w:proofErr w:type="spellStart"/>
      <w:r>
        <w:t>DCbitless</w:t>
      </w:r>
      <w:proofErr w:type="spellEnd"/>
      <w:r>
        <w:t xml:space="preserve"> LSA 0</w:t>
      </w:r>
    </w:p>
    <w:p w14:paraId="769C22A8" w14:textId="77777777" w:rsidR="00A343F8" w:rsidRDefault="00A343F8" w:rsidP="00317517">
      <w:pPr>
        <w:pStyle w:val="CMDOutput"/>
      </w:pPr>
      <w:r>
        <w:t xml:space="preserve">        Number of indication LSA 0</w:t>
      </w:r>
    </w:p>
    <w:p w14:paraId="5EEA819D" w14:textId="77777777" w:rsidR="00A343F8" w:rsidRDefault="00A343F8" w:rsidP="00317517">
      <w:pPr>
        <w:pStyle w:val="CMDOutput"/>
      </w:pPr>
      <w:r>
        <w:t xml:space="preserve">        Number of </w:t>
      </w:r>
      <w:proofErr w:type="spellStart"/>
      <w:r>
        <w:t>DoNotAge</w:t>
      </w:r>
      <w:proofErr w:type="spellEnd"/>
      <w:r>
        <w:t xml:space="preserve"> LSA 0</w:t>
      </w:r>
    </w:p>
    <w:p w14:paraId="657B442B" w14:textId="77777777" w:rsidR="00A343F8" w:rsidRDefault="00A343F8" w:rsidP="00317517">
      <w:pPr>
        <w:pStyle w:val="CMDOutput"/>
      </w:pPr>
      <w:r>
        <w:t xml:space="preserve">        Flood list length 0</w:t>
      </w:r>
    </w:p>
    <w:p w14:paraId="689D9D91" w14:textId="77777777" w:rsidR="00A343F8" w:rsidRDefault="00A343F8" w:rsidP="00317517">
      <w:pPr>
        <w:pStyle w:val="SubStepAlpha"/>
      </w:pPr>
      <w:r w:rsidRPr="00D80884">
        <w:t xml:space="preserve">The </w:t>
      </w:r>
      <w:r w:rsidRPr="00D80884">
        <w:rPr>
          <w:b/>
        </w:rPr>
        <w:t xml:space="preserve">show ipv6 </w:t>
      </w:r>
      <w:r>
        <w:rPr>
          <w:b/>
        </w:rPr>
        <w:t>protocols</w:t>
      </w:r>
      <w:r w:rsidRPr="00D80884">
        <w:t xml:space="preserve"> command </w:t>
      </w:r>
      <w:r>
        <w:t>can</w:t>
      </w:r>
      <w:r w:rsidRPr="00D80884">
        <w:t xml:space="preserve"> </w:t>
      </w:r>
      <w:r>
        <w:t xml:space="preserve">be </w:t>
      </w:r>
      <w:r w:rsidRPr="00D80884">
        <w:t>used to verify</w:t>
      </w:r>
      <w:r>
        <w:t xml:space="preserve"> general OSPFv3 information such as areas and enabled interfaces</w:t>
      </w:r>
      <w:r w:rsidRPr="00D80884">
        <w:t xml:space="preserve">. </w:t>
      </w:r>
    </w:p>
    <w:p w14:paraId="01B2B186" w14:textId="77777777" w:rsidR="00A343F8" w:rsidRDefault="00A343F8" w:rsidP="00A343F8">
      <w:pPr>
        <w:pStyle w:val="CMD"/>
      </w:pPr>
      <w:r>
        <w:t xml:space="preserve">D1# </w:t>
      </w:r>
      <w:r w:rsidRPr="00EA046A">
        <w:rPr>
          <w:b/>
          <w:bCs/>
        </w:rPr>
        <w:t>show ipv6 protocols</w:t>
      </w:r>
    </w:p>
    <w:p w14:paraId="3F512018" w14:textId="77777777" w:rsidR="00A343F8" w:rsidRDefault="00A343F8" w:rsidP="00317517">
      <w:pPr>
        <w:pStyle w:val="CMDOutput"/>
      </w:pPr>
      <w:r>
        <w:t>IPv6 Routing Protocol is "connected"</w:t>
      </w:r>
    </w:p>
    <w:p w14:paraId="26491E53" w14:textId="77777777" w:rsidR="00A343F8" w:rsidRDefault="00A343F8" w:rsidP="00317517">
      <w:pPr>
        <w:pStyle w:val="CMDOutput"/>
      </w:pPr>
      <w:r>
        <w:t xml:space="preserve">IPv6 Routing Protocol is "ND" </w:t>
      </w:r>
    </w:p>
    <w:p w14:paraId="5E1D2C52" w14:textId="77777777" w:rsidR="00A343F8" w:rsidRDefault="00A343F8" w:rsidP="00317517">
      <w:pPr>
        <w:pStyle w:val="CMDOutput"/>
      </w:pPr>
      <w:r>
        <w:t>IPv6 Routing Protocol is "</w:t>
      </w:r>
      <w:proofErr w:type="spellStart"/>
      <w:r w:rsidRPr="00EA046A">
        <w:rPr>
          <w:highlight w:val="yellow"/>
        </w:rPr>
        <w:t>ospf</w:t>
      </w:r>
      <w:proofErr w:type="spellEnd"/>
      <w:r w:rsidRPr="00EA046A">
        <w:rPr>
          <w:highlight w:val="yellow"/>
        </w:rPr>
        <w:t xml:space="preserve"> 123</w:t>
      </w:r>
      <w:r>
        <w:t>"</w:t>
      </w:r>
    </w:p>
    <w:p w14:paraId="203A1B49" w14:textId="77777777" w:rsidR="00A343F8" w:rsidRDefault="00A343F8" w:rsidP="00317517">
      <w:pPr>
        <w:pStyle w:val="CMDOutput"/>
      </w:pPr>
      <w:r>
        <w:t xml:space="preserve">  </w:t>
      </w:r>
      <w:r w:rsidRPr="00EA046A">
        <w:rPr>
          <w:highlight w:val="yellow"/>
        </w:rPr>
        <w:t>Router ID 1.1.1.2</w:t>
      </w:r>
    </w:p>
    <w:p w14:paraId="70357CA9" w14:textId="77777777" w:rsidR="00A343F8" w:rsidRDefault="00A343F8" w:rsidP="00317517">
      <w:pPr>
        <w:pStyle w:val="CMDOutput"/>
      </w:pPr>
      <w:r>
        <w:t xml:space="preserve">  Number of areas: 1 normal, 0 stub, 0 </w:t>
      </w:r>
      <w:proofErr w:type="spellStart"/>
      <w:r>
        <w:t>nssa</w:t>
      </w:r>
      <w:proofErr w:type="spellEnd"/>
    </w:p>
    <w:p w14:paraId="4EFC41A0" w14:textId="77777777" w:rsidR="00A343F8" w:rsidRDefault="00A343F8" w:rsidP="00317517">
      <w:pPr>
        <w:pStyle w:val="CMDOutput"/>
      </w:pPr>
      <w:r>
        <w:t xml:space="preserve">  </w:t>
      </w:r>
      <w:r w:rsidRPr="00EA046A">
        <w:rPr>
          <w:highlight w:val="yellow"/>
        </w:rPr>
        <w:t>Interfaces (Area 1):</w:t>
      </w:r>
    </w:p>
    <w:p w14:paraId="3E6E760F" w14:textId="77777777" w:rsidR="00A343F8" w:rsidRDefault="00A343F8" w:rsidP="00317517">
      <w:pPr>
        <w:pStyle w:val="CMDOutput"/>
      </w:pPr>
      <w:r>
        <w:t xml:space="preserve">    </w:t>
      </w:r>
      <w:r w:rsidRPr="00EA046A">
        <w:rPr>
          <w:highlight w:val="yellow"/>
        </w:rPr>
        <w:t>GigabitEthernet1/0/23</w:t>
      </w:r>
    </w:p>
    <w:p w14:paraId="2EB3FC9C" w14:textId="77777777" w:rsidR="00A343F8" w:rsidRDefault="00A343F8" w:rsidP="00317517">
      <w:pPr>
        <w:pStyle w:val="CMDOutput"/>
      </w:pPr>
      <w:r>
        <w:t xml:space="preserve">    </w:t>
      </w:r>
      <w:r w:rsidRPr="00EA046A">
        <w:rPr>
          <w:highlight w:val="yellow"/>
        </w:rPr>
        <w:t>GigabitEthernet1/0/11</w:t>
      </w:r>
    </w:p>
    <w:p w14:paraId="49EEBA5F" w14:textId="77777777" w:rsidR="00A343F8" w:rsidRDefault="00A343F8" w:rsidP="00317517">
      <w:pPr>
        <w:pStyle w:val="CMDOutput"/>
      </w:pPr>
      <w:r>
        <w:t xml:space="preserve">  Redistribution:</w:t>
      </w:r>
    </w:p>
    <w:p w14:paraId="7E9BB34F" w14:textId="6DE8E929" w:rsidR="00A343F8" w:rsidRDefault="00A343F8" w:rsidP="00A753C7">
      <w:pPr>
        <w:pStyle w:val="CMDOutput"/>
        <w:ind w:firstLine="420"/>
      </w:pPr>
      <w:r>
        <w:t>None</w:t>
      </w:r>
    </w:p>
    <w:p w14:paraId="46AB98BA" w14:textId="77777777" w:rsidR="0097179D" w:rsidRDefault="0097179D" w:rsidP="0097179D">
      <w:pPr>
        <w:pStyle w:val="ConfigWindow"/>
      </w:pPr>
      <w:r>
        <w:t>Close configuration window</w:t>
      </w:r>
    </w:p>
    <w:p w14:paraId="363ACADF" w14:textId="31E693D7" w:rsidR="00A343F8" w:rsidRDefault="00A343F8" w:rsidP="00155954">
      <w:pPr>
        <w:pStyle w:val="Heading2"/>
        <w:spacing w:before="120"/>
      </w:pPr>
      <w:r>
        <w:t>Configure OSPFv3 for AF IPv4 and AF IPv6</w:t>
      </w:r>
    </w:p>
    <w:p w14:paraId="085F21E4" w14:textId="3DE0AD88" w:rsidR="00A343F8" w:rsidRDefault="00A343F8" w:rsidP="00317517">
      <w:pPr>
        <w:pStyle w:val="BodyTextL25"/>
      </w:pPr>
      <w:r w:rsidRPr="005E62C5">
        <w:t xml:space="preserve">OSPFv3 with the address family (AF) unifies OSPF configuration for both IPv4 and IPv6. </w:t>
      </w:r>
      <w:r>
        <w:t>Each OSPFv3 AF is a single process, so you may have two processes per interface, but only one process per AF</w:t>
      </w:r>
      <w:r w:rsidRPr="005E62C5">
        <w:t xml:space="preserve">. OSPFv3 messages are sent over IPv6 </w:t>
      </w:r>
      <w:r>
        <w:t xml:space="preserve">which </w:t>
      </w:r>
      <w:r w:rsidRPr="005E62C5">
        <w:t xml:space="preserve">requires that IPv6 routing is enabled and that the interface has a </w:t>
      </w:r>
      <w:proofErr w:type="gramStart"/>
      <w:r w:rsidRPr="005E62C5">
        <w:t>link-local</w:t>
      </w:r>
      <w:proofErr w:type="gramEnd"/>
      <w:r w:rsidRPr="005E62C5">
        <w:t xml:space="preserve"> IPv6 address. This is the requirement even if only the IPv4 AF is configured. </w:t>
      </w:r>
    </w:p>
    <w:p w14:paraId="44A3DF80" w14:textId="1B451D2F" w:rsidR="00A343F8" w:rsidRPr="005E62C5" w:rsidRDefault="00A343F8" w:rsidP="00A343F8">
      <w:pPr>
        <w:pStyle w:val="BodyTextL25"/>
      </w:pPr>
      <w:r>
        <w:lastRenderedPageBreak/>
        <w:t>In this section you will configure OSPFv3 with AF for the IPv4 and IPv6 address families on R1, R2, R3, D1 and D2.</w:t>
      </w:r>
    </w:p>
    <w:p w14:paraId="77FD7CFD" w14:textId="77777777" w:rsidR="00A343F8" w:rsidRDefault="00A343F8" w:rsidP="00317517">
      <w:pPr>
        <w:pStyle w:val="Heading3"/>
      </w:pPr>
      <w:r>
        <w:t>Configure OSPFv3 with AF on R1.</w:t>
      </w:r>
    </w:p>
    <w:p w14:paraId="52B0FF7A" w14:textId="6F6E01F6" w:rsidR="00A343F8" w:rsidRDefault="00A343F8" w:rsidP="00155954">
      <w:pPr>
        <w:pStyle w:val="SubStepAlpha"/>
        <w:spacing w:after="0"/>
      </w:pPr>
      <w:r w:rsidRPr="00EE6E2A">
        <w:t>After enabling IPv6 unicast routing, configure OSPFv</w:t>
      </w:r>
      <w:r>
        <w:t>3 with</w:t>
      </w:r>
      <w:r w:rsidRPr="00EE6E2A">
        <w:t xml:space="preserve"> AF on R</w:t>
      </w:r>
      <w:r>
        <w:t>1</w:t>
      </w:r>
      <w:r w:rsidRPr="00EE6E2A">
        <w:t xml:space="preserve"> using the </w:t>
      </w:r>
      <w:r w:rsidRPr="00EE6E2A">
        <w:rPr>
          <w:b/>
        </w:rPr>
        <w:t>router ospf</w:t>
      </w:r>
      <w:r>
        <w:rPr>
          <w:b/>
        </w:rPr>
        <w:t>v3</w:t>
      </w:r>
      <w:r w:rsidRPr="00EE6E2A">
        <w:t xml:space="preserve"> </w:t>
      </w:r>
      <w:proofErr w:type="spellStart"/>
      <w:r w:rsidRPr="00EE6E2A">
        <w:rPr>
          <w:i/>
        </w:rPr>
        <w:t>pid</w:t>
      </w:r>
      <w:proofErr w:type="spellEnd"/>
      <w:r w:rsidRPr="00EE6E2A">
        <w:t xml:space="preserve"> command. </w:t>
      </w:r>
      <w:r>
        <w:t xml:space="preserve">Use </w:t>
      </w:r>
      <w:proofErr w:type="gramStart"/>
      <w:r>
        <w:t>t</w:t>
      </w:r>
      <w:r w:rsidRPr="00EE6E2A">
        <w:t xml:space="preserve">he </w:t>
      </w:r>
      <w:r w:rsidRPr="00EE6E2A">
        <w:rPr>
          <w:b/>
        </w:rPr>
        <w:t>?</w:t>
      </w:r>
      <w:proofErr w:type="gramEnd"/>
      <w:r w:rsidRPr="00EE6E2A">
        <w:rPr>
          <w:b/>
        </w:rPr>
        <w:t xml:space="preserve"> </w:t>
      </w:r>
      <w:r w:rsidRPr="00EE6E2A">
        <w:t>to see the address families available</w:t>
      </w:r>
      <w:r>
        <w:t>.</w:t>
      </w:r>
    </w:p>
    <w:p w14:paraId="05E54AA3" w14:textId="517EAB1A" w:rsidR="0097179D" w:rsidRDefault="0097179D" w:rsidP="00155954">
      <w:pPr>
        <w:pStyle w:val="ConfigWindow"/>
      </w:pPr>
      <w:r>
        <w:t>Open configuration window</w:t>
      </w:r>
    </w:p>
    <w:p w14:paraId="6B45D80A" w14:textId="77777777" w:rsidR="00A343F8" w:rsidRPr="00EE6E2A" w:rsidRDefault="00A343F8" w:rsidP="00A343F8">
      <w:pPr>
        <w:pStyle w:val="CMD"/>
        <w:rPr>
          <w:b/>
          <w:bCs/>
        </w:rPr>
      </w:pPr>
      <w:r>
        <w:t xml:space="preserve">R1(config)# </w:t>
      </w:r>
      <w:r w:rsidRPr="00EE6E2A">
        <w:rPr>
          <w:b/>
          <w:bCs/>
        </w:rPr>
        <w:t xml:space="preserve">ipv6 </w:t>
      </w:r>
      <w:proofErr w:type="gramStart"/>
      <w:r w:rsidRPr="00EE6E2A">
        <w:rPr>
          <w:b/>
          <w:bCs/>
        </w:rPr>
        <w:t>unicast-routing</w:t>
      </w:r>
      <w:proofErr w:type="gramEnd"/>
    </w:p>
    <w:p w14:paraId="717DE6F9" w14:textId="77777777" w:rsidR="00A343F8" w:rsidRPr="00EE6E2A" w:rsidRDefault="00A343F8" w:rsidP="00A343F8">
      <w:pPr>
        <w:pStyle w:val="CMD"/>
        <w:rPr>
          <w:b/>
          <w:bCs/>
        </w:rPr>
      </w:pPr>
      <w:r>
        <w:t xml:space="preserve">R1(config)# </w:t>
      </w:r>
      <w:r w:rsidRPr="00EE6E2A">
        <w:rPr>
          <w:b/>
          <w:bCs/>
        </w:rPr>
        <w:t>router ospfv3 123</w:t>
      </w:r>
    </w:p>
    <w:p w14:paraId="0612DBAB" w14:textId="77777777" w:rsidR="00A343F8" w:rsidRPr="00EE6E2A" w:rsidRDefault="00A343F8" w:rsidP="00A343F8">
      <w:pPr>
        <w:pStyle w:val="CMD"/>
        <w:rPr>
          <w:b/>
          <w:bCs/>
        </w:rPr>
      </w:pPr>
      <w:r>
        <w:t>R1(config-</w:t>
      </w:r>
      <w:proofErr w:type="gramStart"/>
      <w:r>
        <w:t>router)#</w:t>
      </w:r>
      <w:proofErr w:type="gramEnd"/>
      <w:r>
        <w:t xml:space="preserve"> </w:t>
      </w:r>
      <w:r w:rsidRPr="00EE6E2A">
        <w:rPr>
          <w:b/>
          <w:bCs/>
        </w:rPr>
        <w:t>address-family ?</w:t>
      </w:r>
    </w:p>
    <w:p w14:paraId="1C81D051" w14:textId="77777777" w:rsidR="00A343F8" w:rsidRDefault="00A343F8" w:rsidP="00155954">
      <w:pPr>
        <w:pStyle w:val="CMDOutput"/>
      </w:pPr>
      <w:r>
        <w:t xml:space="preserve">  ipv</w:t>
      </w:r>
      <w:proofErr w:type="gramStart"/>
      <w:r>
        <w:t>4  Address</w:t>
      </w:r>
      <w:proofErr w:type="gramEnd"/>
      <w:r>
        <w:t xml:space="preserve"> family</w:t>
      </w:r>
    </w:p>
    <w:p w14:paraId="3B2178CF" w14:textId="77777777" w:rsidR="00A343F8" w:rsidRDefault="00A343F8" w:rsidP="00155954">
      <w:pPr>
        <w:pStyle w:val="CMDOutput"/>
      </w:pPr>
      <w:r>
        <w:t xml:space="preserve">  ipv</w:t>
      </w:r>
      <w:proofErr w:type="gramStart"/>
      <w:r>
        <w:t>6  Address</w:t>
      </w:r>
      <w:proofErr w:type="gramEnd"/>
      <w:r>
        <w:t xml:space="preserve"> family</w:t>
      </w:r>
    </w:p>
    <w:p w14:paraId="291CBF1D" w14:textId="77777777" w:rsidR="00A343F8" w:rsidRDefault="00A343F8" w:rsidP="00317517">
      <w:pPr>
        <w:pStyle w:val="SubStepAlpha"/>
      </w:pPr>
      <w:r>
        <w:t>Next</w:t>
      </w:r>
      <w:r w:rsidRPr="00EE6E2A">
        <w:t xml:space="preserve">, </w:t>
      </w:r>
      <w:r>
        <w:t xml:space="preserve">specify the AF for IPv4 and use </w:t>
      </w:r>
      <w:proofErr w:type="gramStart"/>
      <w:r>
        <w:t xml:space="preserve">the </w:t>
      </w:r>
      <w:r w:rsidRPr="00EE6E2A">
        <w:rPr>
          <w:b/>
        </w:rPr>
        <w:t>?</w:t>
      </w:r>
      <w:proofErr w:type="gramEnd"/>
      <w:r w:rsidRPr="00EE6E2A">
        <w:rPr>
          <w:b/>
        </w:rPr>
        <w:t xml:space="preserve"> </w:t>
      </w:r>
      <w:r>
        <w:t>to see the available options.</w:t>
      </w:r>
    </w:p>
    <w:p w14:paraId="7F895379" w14:textId="77777777" w:rsidR="00A343F8" w:rsidRDefault="00A343F8" w:rsidP="00A343F8">
      <w:pPr>
        <w:pStyle w:val="CMD"/>
      </w:pPr>
      <w:r>
        <w:t>R1(config-</w:t>
      </w:r>
      <w:proofErr w:type="gramStart"/>
      <w:r>
        <w:t>router)#</w:t>
      </w:r>
      <w:proofErr w:type="gramEnd"/>
      <w:r>
        <w:t xml:space="preserve"> </w:t>
      </w:r>
      <w:r w:rsidRPr="00155954">
        <w:rPr>
          <w:b/>
          <w:bCs/>
        </w:rPr>
        <w:t>address-family ipv4 ?</w:t>
      </w:r>
    </w:p>
    <w:p w14:paraId="52545380" w14:textId="77777777" w:rsidR="00A343F8" w:rsidRDefault="00A343F8" w:rsidP="00155954">
      <w:pPr>
        <w:pStyle w:val="CMDOutput"/>
      </w:pPr>
      <w:r>
        <w:t xml:space="preserve">  </w:t>
      </w:r>
      <w:proofErr w:type="gramStart"/>
      <w:r>
        <w:t>unicast  Address</w:t>
      </w:r>
      <w:proofErr w:type="gramEnd"/>
      <w:r>
        <w:t xml:space="preserve"> Family modifier</w:t>
      </w:r>
    </w:p>
    <w:p w14:paraId="081429CC" w14:textId="77777777" w:rsidR="00A343F8" w:rsidRDefault="00A343F8" w:rsidP="00155954">
      <w:pPr>
        <w:pStyle w:val="CMDOutput"/>
      </w:pPr>
      <w:r>
        <w:t xml:space="preserve">  </w:t>
      </w:r>
      <w:proofErr w:type="spellStart"/>
      <w:r>
        <w:t>vrf</w:t>
      </w:r>
      <w:proofErr w:type="spellEnd"/>
      <w:r>
        <w:t xml:space="preserve">      Specify parameters for a VPN Routing/Forwarding instance</w:t>
      </w:r>
    </w:p>
    <w:p w14:paraId="089437DA" w14:textId="77777777" w:rsidR="00A343F8" w:rsidRDefault="00A343F8" w:rsidP="00155954">
      <w:pPr>
        <w:pStyle w:val="CMDOutput"/>
      </w:pPr>
      <w:r>
        <w:t xml:space="preserve">  &lt;</w:t>
      </w:r>
      <w:proofErr w:type="spellStart"/>
      <w:r>
        <w:t>cr</w:t>
      </w:r>
      <w:proofErr w:type="spellEnd"/>
      <w:r>
        <w:t>&gt;</w:t>
      </w:r>
    </w:p>
    <w:p w14:paraId="6833F14B" w14:textId="77777777" w:rsidR="00A343F8" w:rsidRDefault="00A343F8" w:rsidP="00317517">
      <w:pPr>
        <w:pStyle w:val="SubStepAlpha"/>
      </w:pPr>
      <w:r w:rsidRPr="00EE6E2A">
        <w:t xml:space="preserve">Enter the </w:t>
      </w:r>
      <w:r>
        <w:t xml:space="preserve">AF for </w:t>
      </w:r>
      <w:r w:rsidRPr="00EE6E2A">
        <w:t>IPv4</w:t>
      </w:r>
      <w:r>
        <w:t xml:space="preserve"> unicast</w:t>
      </w:r>
      <w:r w:rsidRPr="00EE6E2A">
        <w:t xml:space="preserve"> using the command </w:t>
      </w:r>
      <w:r w:rsidRPr="00EE6E2A">
        <w:rPr>
          <w:b/>
        </w:rPr>
        <w:t>address-family ipv4 unicast</w:t>
      </w:r>
      <w:r w:rsidRPr="00EE6E2A">
        <w:t xml:space="preserve">. </w:t>
      </w:r>
      <w:r>
        <w:t xml:space="preserve">Use </w:t>
      </w:r>
      <w:proofErr w:type="gramStart"/>
      <w:r>
        <w:t>t</w:t>
      </w:r>
      <w:r w:rsidRPr="00EE6E2A">
        <w:t xml:space="preserve">he </w:t>
      </w:r>
      <w:r w:rsidRPr="00EE6E2A">
        <w:rPr>
          <w:b/>
        </w:rPr>
        <w:t>?</w:t>
      </w:r>
      <w:proofErr w:type="gramEnd"/>
      <w:r w:rsidRPr="00EE6E2A">
        <w:t xml:space="preserve"> to examine the options in </w:t>
      </w:r>
      <w:r>
        <w:t xml:space="preserve">AF </w:t>
      </w:r>
      <w:r w:rsidRPr="00EE6E2A">
        <w:t xml:space="preserve">configuration mode. Some of the more common configuration commands are highlighted. Use the </w:t>
      </w:r>
      <w:r w:rsidRPr="00EE6E2A">
        <w:rPr>
          <w:b/>
        </w:rPr>
        <w:t>router-id</w:t>
      </w:r>
      <w:r w:rsidRPr="00EE6E2A">
        <w:t xml:space="preserve"> command to configure the router ID for the IPv4 AF</w:t>
      </w:r>
      <w:r>
        <w:t>.</w:t>
      </w:r>
    </w:p>
    <w:p w14:paraId="2BBCB46C" w14:textId="77777777" w:rsidR="00A343F8" w:rsidRDefault="00A343F8" w:rsidP="00A343F8">
      <w:pPr>
        <w:pStyle w:val="CMD"/>
      </w:pPr>
      <w:r>
        <w:t>R1(config-</w:t>
      </w:r>
      <w:proofErr w:type="gramStart"/>
      <w:r>
        <w:t>router)#</w:t>
      </w:r>
      <w:proofErr w:type="gramEnd"/>
      <w:r>
        <w:t xml:space="preserve"> </w:t>
      </w:r>
      <w:r w:rsidRPr="00EE6E2A">
        <w:rPr>
          <w:b/>
          <w:bCs/>
        </w:rPr>
        <w:t>address-family ipv4 unicast</w:t>
      </w:r>
    </w:p>
    <w:p w14:paraId="0162557A" w14:textId="77777777" w:rsidR="00A343F8" w:rsidRDefault="00A343F8" w:rsidP="00A343F8">
      <w:pPr>
        <w:pStyle w:val="CMD"/>
      </w:pPr>
      <w:r>
        <w:t>R1(config-router-</w:t>
      </w:r>
      <w:proofErr w:type="spellStart"/>
      <w:proofErr w:type="gramStart"/>
      <w:r>
        <w:t>af</w:t>
      </w:r>
      <w:proofErr w:type="spellEnd"/>
      <w:r>
        <w:t>)#</w:t>
      </w:r>
      <w:proofErr w:type="gramEnd"/>
      <w:r>
        <w:t xml:space="preserve"> </w:t>
      </w:r>
      <w:r w:rsidRPr="00EE6E2A">
        <w:rPr>
          <w:b/>
          <w:bCs/>
        </w:rPr>
        <w:t>?</w:t>
      </w:r>
    </w:p>
    <w:p w14:paraId="3475CC50" w14:textId="77777777" w:rsidR="00A343F8" w:rsidRDefault="00A343F8" w:rsidP="00317517">
      <w:pPr>
        <w:pStyle w:val="CMDOutput"/>
      </w:pPr>
      <w:r>
        <w:t>Router Address Family configuration commands:</w:t>
      </w:r>
    </w:p>
    <w:p w14:paraId="262BEC3C" w14:textId="77777777" w:rsidR="00A343F8" w:rsidRDefault="00A343F8" w:rsidP="00317517">
      <w:pPr>
        <w:pStyle w:val="CMDOutput"/>
      </w:pPr>
      <w:r>
        <w:t xml:space="preserve">  adjacency                Control adjacency formation</w:t>
      </w:r>
    </w:p>
    <w:p w14:paraId="7E129099" w14:textId="77777777" w:rsidR="00A343F8" w:rsidRDefault="00A343F8" w:rsidP="00317517">
      <w:pPr>
        <w:pStyle w:val="CMDOutput"/>
      </w:pPr>
      <w:r>
        <w:t xml:space="preserve">  </w:t>
      </w:r>
      <w:r w:rsidRPr="00EE6E2A">
        <w:rPr>
          <w:highlight w:val="yellow"/>
        </w:rPr>
        <w:t>area                     OSPF area parameters</w:t>
      </w:r>
    </w:p>
    <w:p w14:paraId="29423B20" w14:textId="77777777" w:rsidR="00A343F8" w:rsidRDefault="00A343F8" w:rsidP="00317517">
      <w:pPr>
        <w:pStyle w:val="CMDOutput"/>
      </w:pPr>
      <w:r>
        <w:t xml:space="preserve">  </w:t>
      </w:r>
      <w:r w:rsidRPr="00EE6E2A">
        <w:rPr>
          <w:highlight w:val="yellow"/>
        </w:rPr>
        <w:t xml:space="preserve">authentication           </w:t>
      </w:r>
      <w:proofErr w:type="spellStart"/>
      <w:r w:rsidRPr="00EE6E2A">
        <w:rPr>
          <w:highlight w:val="yellow"/>
        </w:rPr>
        <w:t>Authentication</w:t>
      </w:r>
      <w:proofErr w:type="spellEnd"/>
      <w:r w:rsidRPr="00EE6E2A">
        <w:rPr>
          <w:highlight w:val="yellow"/>
        </w:rPr>
        <w:t xml:space="preserve"> parameters</w:t>
      </w:r>
    </w:p>
    <w:p w14:paraId="6CE30E51" w14:textId="77777777" w:rsidR="00A343F8" w:rsidRDefault="00A343F8" w:rsidP="00317517">
      <w:pPr>
        <w:pStyle w:val="CMDOutput"/>
      </w:pPr>
      <w:r>
        <w:t xml:space="preserve">  auto-cost                Calculate OSPF interface cost according to bandwidth</w:t>
      </w:r>
    </w:p>
    <w:p w14:paraId="5DA93581" w14:textId="77777777" w:rsidR="00A343F8" w:rsidRDefault="00A343F8" w:rsidP="00317517">
      <w:pPr>
        <w:pStyle w:val="CMDOutput"/>
      </w:pPr>
      <w:r>
        <w:t xml:space="preserve">  auto-cost-</w:t>
      </w:r>
      <w:proofErr w:type="gramStart"/>
      <w:r>
        <w:t>determination  Calculate</w:t>
      </w:r>
      <w:proofErr w:type="gramEnd"/>
      <w:r>
        <w:t xml:space="preserve"> OSPF interface cost according to bandwidth</w:t>
      </w:r>
    </w:p>
    <w:p w14:paraId="3F768E46" w14:textId="77777777" w:rsidR="00A343F8" w:rsidRDefault="00A343F8" w:rsidP="00317517">
      <w:pPr>
        <w:pStyle w:val="CMDOutput"/>
      </w:pPr>
      <w:r>
        <w:t xml:space="preserve">  bfd                      </w:t>
      </w:r>
      <w:proofErr w:type="spellStart"/>
      <w:r>
        <w:t>BFD</w:t>
      </w:r>
      <w:proofErr w:type="spellEnd"/>
      <w:r>
        <w:t xml:space="preserve"> configuration commands</w:t>
      </w:r>
    </w:p>
    <w:p w14:paraId="423CE94C" w14:textId="77777777" w:rsidR="00A343F8" w:rsidRDefault="00A343F8" w:rsidP="00317517">
      <w:pPr>
        <w:pStyle w:val="CMDOutput"/>
      </w:pPr>
      <w:r>
        <w:t xml:space="preserve">  compatible               Compatibility list</w:t>
      </w:r>
    </w:p>
    <w:p w14:paraId="35CEE898" w14:textId="77777777" w:rsidR="00A343F8" w:rsidRDefault="00A343F8" w:rsidP="00317517">
      <w:pPr>
        <w:pStyle w:val="CMDOutput"/>
      </w:pPr>
      <w:r>
        <w:t xml:space="preserve">  default                  Set a command to its defaults</w:t>
      </w:r>
    </w:p>
    <w:p w14:paraId="5DBDDCD8" w14:textId="77777777" w:rsidR="00A343F8" w:rsidRDefault="00A343F8" w:rsidP="00317517">
      <w:pPr>
        <w:pStyle w:val="CMDOutput"/>
      </w:pPr>
      <w:r>
        <w:t xml:space="preserve">  </w:t>
      </w:r>
      <w:r w:rsidRPr="00EE6E2A">
        <w:rPr>
          <w:highlight w:val="yellow"/>
        </w:rPr>
        <w:t>default-information      Control distribution of default information</w:t>
      </w:r>
    </w:p>
    <w:p w14:paraId="57CE2B33" w14:textId="77777777" w:rsidR="00A343F8" w:rsidRDefault="00A343F8" w:rsidP="00317517">
      <w:pPr>
        <w:pStyle w:val="CMDOutput"/>
      </w:pPr>
      <w:r>
        <w:t xml:space="preserve">  default-metric           Set metric of redistributed routes</w:t>
      </w:r>
    </w:p>
    <w:p w14:paraId="1B5C307A" w14:textId="77777777" w:rsidR="00A343F8" w:rsidRDefault="00A343F8" w:rsidP="00317517">
      <w:pPr>
        <w:pStyle w:val="CMDOutput"/>
      </w:pPr>
      <w:r>
        <w:t xml:space="preserve">  discard-route            Enable or disable discard-route installation</w:t>
      </w:r>
    </w:p>
    <w:p w14:paraId="3ABC6FD8" w14:textId="77777777" w:rsidR="00A343F8" w:rsidRDefault="00A343F8" w:rsidP="00317517">
      <w:pPr>
        <w:pStyle w:val="CMDOutput"/>
      </w:pPr>
      <w:r>
        <w:t xml:space="preserve">  distance                 Define an administrative distance</w:t>
      </w:r>
    </w:p>
    <w:p w14:paraId="6A1B7BCC" w14:textId="77777777" w:rsidR="00A343F8" w:rsidRDefault="00A343F8" w:rsidP="00317517">
      <w:pPr>
        <w:pStyle w:val="CMDOutput"/>
      </w:pPr>
      <w:r>
        <w:t xml:space="preserve">  distribute-list          Filter networks in routing updates</w:t>
      </w:r>
    </w:p>
    <w:p w14:paraId="3B692224" w14:textId="77777777" w:rsidR="00A343F8" w:rsidRDefault="00A343F8" w:rsidP="00317517">
      <w:pPr>
        <w:pStyle w:val="CMDOutput"/>
      </w:pPr>
      <w:r>
        <w:t xml:space="preserve">  event-</w:t>
      </w:r>
      <w:proofErr w:type="spellStart"/>
      <w:r>
        <w:t>log</w:t>
      </w:r>
      <w:proofErr w:type="spellEnd"/>
      <w:r>
        <w:t xml:space="preserve">                Event Logging</w:t>
      </w:r>
    </w:p>
    <w:p w14:paraId="4B4FA189" w14:textId="77777777" w:rsidR="00A343F8" w:rsidRDefault="00A343F8" w:rsidP="00317517">
      <w:pPr>
        <w:pStyle w:val="CMDOutput"/>
      </w:pPr>
      <w:r>
        <w:t xml:space="preserve">  exit-address-family      Exit from Address Family configuration mode</w:t>
      </w:r>
    </w:p>
    <w:p w14:paraId="48F4D22C" w14:textId="77777777" w:rsidR="00A343F8" w:rsidRDefault="00A343F8" w:rsidP="00317517">
      <w:pPr>
        <w:pStyle w:val="CMDOutput"/>
      </w:pPr>
      <w:r>
        <w:t xml:space="preserve">  graceful-restart         </w:t>
      </w:r>
      <w:proofErr w:type="spellStart"/>
      <w:r>
        <w:t>Graceful-restart</w:t>
      </w:r>
      <w:proofErr w:type="spellEnd"/>
      <w:r>
        <w:t xml:space="preserve"> options</w:t>
      </w:r>
    </w:p>
    <w:p w14:paraId="732FADCF" w14:textId="77777777" w:rsidR="00A343F8" w:rsidRDefault="00A343F8" w:rsidP="00317517">
      <w:pPr>
        <w:pStyle w:val="CMDOutput"/>
      </w:pPr>
      <w:r>
        <w:t xml:space="preserve">  help                     Description of the interactive help system</w:t>
      </w:r>
    </w:p>
    <w:p w14:paraId="072BD783" w14:textId="77777777" w:rsidR="00A343F8" w:rsidRDefault="00A343F8" w:rsidP="00317517">
      <w:pPr>
        <w:pStyle w:val="CMDOutput"/>
      </w:pPr>
      <w:r>
        <w:t xml:space="preserve">  ignore                   Do not complain about specific event</w:t>
      </w:r>
    </w:p>
    <w:p w14:paraId="37F77310" w14:textId="77777777" w:rsidR="00A343F8" w:rsidRDefault="00A343F8" w:rsidP="00317517">
      <w:pPr>
        <w:pStyle w:val="CMDOutput"/>
      </w:pPr>
      <w:r>
        <w:t xml:space="preserve">  interface-id             Source of the interface ID</w:t>
      </w:r>
    </w:p>
    <w:p w14:paraId="2B0608AD" w14:textId="77777777" w:rsidR="00A343F8" w:rsidRDefault="00A343F8" w:rsidP="00317517">
      <w:pPr>
        <w:pStyle w:val="CMDOutput"/>
      </w:pPr>
      <w:r>
        <w:t xml:space="preserve">  limit                    </w:t>
      </w:r>
      <w:proofErr w:type="spellStart"/>
      <w:r>
        <w:t>Limit</w:t>
      </w:r>
      <w:proofErr w:type="spellEnd"/>
      <w:r>
        <w:t xml:space="preserve"> a specific OSPF feature</w:t>
      </w:r>
    </w:p>
    <w:p w14:paraId="2187A2DA" w14:textId="77777777" w:rsidR="00A343F8" w:rsidRDefault="00A343F8" w:rsidP="00317517">
      <w:pPr>
        <w:pStyle w:val="CMDOutput"/>
      </w:pPr>
      <w:r>
        <w:t xml:space="preserve">  local-rib-criteria       Enable or disable usage of local RIB as route</w:t>
      </w:r>
    </w:p>
    <w:p w14:paraId="6B7F3C0A" w14:textId="77777777" w:rsidR="00A343F8" w:rsidRDefault="00A343F8" w:rsidP="00317517">
      <w:pPr>
        <w:pStyle w:val="CMDOutput"/>
      </w:pPr>
      <w:r>
        <w:t xml:space="preserve">                           criteria</w:t>
      </w:r>
    </w:p>
    <w:p w14:paraId="0B2F4A57" w14:textId="77777777" w:rsidR="00A343F8" w:rsidRDefault="00A343F8" w:rsidP="00317517">
      <w:pPr>
        <w:pStyle w:val="CMDOutput"/>
      </w:pPr>
      <w:r>
        <w:t xml:space="preserve">  log-adjacency-changes    Log changes in adjacency state</w:t>
      </w:r>
    </w:p>
    <w:p w14:paraId="3043A514" w14:textId="77777777" w:rsidR="00A343F8" w:rsidRDefault="00A343F8" w:rsidP="00317517">
      <w:pPr>
        <w:pStyle w:val="CMDOutput"/>
      </w:pPr>
      <w:r>
        <w:t xml:space="preserve">  manet                    Specify MANET OSPF parameters</w:t>
      </w:r>
    </w:p>
    <w:p w14:paraId="2E20AFF5" w14:textId="77777777" w:rsidR="00A343F8" w:rsidRDefault="00A343F8" w:rsidP="00317517">
      <w:pPr>
        <w:pStyle w:val="CMDOutput"/>
      </w:pPr>
      <w:r>
        <w:t xml:space="preserve">  max-</w:t>
      </w:r>
      <w:proofErr w:type="spellStart"/>
      <w:r>
        <w:t>lsa</w:t>
      </w:r>
      <w:proofErr w:type="spellEnd"/>
      <w:r>
        <w:t xml:space="preserve">                  Maximum number of </w:t>
      </w:r>
      <w:proofErr w:type="spellStart"/>
      <w:r>
        <w:t>non self-</w:t>
      </w:r>
      <w:proofErr w:type="spellEnd"/>
      <w:r>
        <w:t>generated LSAs to accept</w:t>
      </w:r>
    </w:p>
    <w:p w14:paraId="370B0C9E" w14:textId="77777777" w:rsidR="00A343F8" w:rsidRDefault="00A343F8" w:rsidP="00317517">
      <w:pPr>
        <w:pStyle w:val="CMDOutput"/>
      </w:pPr>
      <w:r>
        <w:lastRenderedPageBreak/>
        <w:t xml:space="preserve">  </w:t>
      </w:r>
      <w:proofErr w:type="gramStart"/>
      <w:r>
        <w:t>max-metric</w:t>
      </w:r>
      <w:proofErr w:type="gramEnd"/>
      <w:r>
        <w:t xml:space="preserve">               Set maximum metric</w:t>
      </w:r>
    </w:p>
    <w:p w14:paraId="3DEFCF3B" w14:textId="77777777" w:rsidR="00A343F8" w:rsidRDefault="00A343F8" w:rsidP="00317517">
      <w:pPr>
        <w:pStyle w:val="CMDOutput"/>
      </w:pPr>
      <w:r>
        <w:t xml:space="preserve">  maximum-paths            Forward packets over multiple paths</w:t>
      </w:r>
    </w:p>
    <w:p w14:paraId="33EDEF5D" w14:textId="77777777" w:rsidR="00A343F8" w:rsidRDefault="00A343F8" w:rsidP="00317517">
      <w:pPr>
        <w:pStyle w:val="CMDOutput"/>
      </w:pPr>
      <w:r>
        <w:t xml:space="preserve">  </w:t>
      </w:r>
      <w:proofErr w:type="spellStart"/>
      <w:r>
        <w:t>mpls</w:t>
      </w:r>
      <w:proofErr w:type="spellEnd"/>
      <w:r>
        <w:t xml:space="preserve">                     MPLS Traffic Engineering configs</w:t>
      </w:r>
    </w:p>
    <w:p w14:paraId="4A048FF6" w14:textId="77777777" w:rsidR="00A343F8" w:rsidRDefault="00A343F8" w:rsidP="00317517">
      <w:pPr>
        <w:pStyle w:val="CMDOutput"/>
      </w:pPr>
      <w:r>
        <w:t xml:space="preserve">  no                       Negate a command or set its defaults</w:t>
      </w:r>
    </w:p>
    <w:p w14:paraId="2C13ADA8" w14:textId="77777777" w:rsidR="00A343F8" w:rsidRDefault="00A343F8" w:rsidP="00317517">
      <w:pPr>
        <w:pStyle w:val="CMDOutput"/>
      </w:pPr>
      <w:r>
        <w:t xml:space="preserve">  </w:t>
      </w:r>
      <w:r w:rsidRPr="00EE6E2A">
        <w:rPr>
          <w:highlight w:val="yellow"/>
        </w:rPr>
        <w:t>passive-interface        Suppress routing updates on an interface</w:t>
      </w:r>
    </w:p>
    <w:p w14:paraId="09F9BEFB" w14:textId="77777777" w:rsidR="00A343F8" w:rsidRDefault="00A343F8" w:rsidP="00317517">
      <w:pPr>
        <w:pStyle w:val="CMDOutput"/>
      </w:pPr>
      <w:r>
        <w:t xml:space="preserve">  prefix-suppression       Enable prefix suppression</w:t>
      </w:r>
    </w:p>
    <w:p w14:paraId="4D205875" w14:textId="77777777" w:rsidR="00A343F8" w:rsidRDefault="00A343F8" w:rsidP="00317517">
      <w:pPr>
        <w:pStyle w:val="CMDOutput"/>
      </w:pPr>
      <w:r>
        <w:t xml:space="preserve">  process-min-time         Percentage of quantum to be used before releasing</w:t>
      </w:r>
    </w:p>
    <w:p w14:paraId="6CEE5FF6" w14:textId="77777777" w:rsidR="00A343F8" w:rsidRDefault="00A343F8" w:rsidP="00317517">
      <w:pPr>
        <w:pStyle w:val="CMDOutput"/>
      </w:pPr>
      <w:r>
        <w:t xml:space="preserve">                           CPU</w:t>
      </w:r>
    </w:p>
    <w:p w14:paraId="0FE449F2" w14:textId="77777777" w:rsidR="00A343F8" w:rsidRDefault="00A343F8" w:rsidP="00317517">
      <w:pPr>
        <w:pStyle w:val="CMDOutput"/>
      </w:pPr>
      <w:r>
        <w:t xml:space="preserve">  queue-depth              Hello/Router process queue depth</w:t>
      </w:r>
    </w:p>
    <w:p w14:paraId="43F579D8" w14:textId="77777777" w:rsidR="00A343F8" w:rsidRDefault="00A343F8" w:rsidP="00317517">
      <w:pPr>
        <w:pStyle w:val="CMDOutput"/>
      </w:pPr>
      <w:r>
        <w:t xml:space="preserve">  redistribute             </w:t>
      </w:r>
      <w:proofErr w:type="spellStart"/>
      <w:r>
        <w:t>Redistribute</w:t>
      </w:r>
      <w:proofErr w:type="spellEnd"/>
      <w:r>
        <w:t xml:space="preserve"> information from another routing</w:t>
      </w:r>
    </w:p>
    <w:p w14:paraId="3B501E66" w14:textId="77777777" w:rsidR="00A343F8" w:rsidRDefault="00A343F8" w:rsidP="00317517">
      <w:pPr>
        <w:pStyle w:val="CMDOutput"/>
      </w:pPr>
      <w:r>
        <w:t xml:space="preserve">                           protocol</w:t>
      </w:r>
    </w:p>
    <w:p w14:paraId="0BAAFB1C" w14:textId="77777777" w:rsidR="00A343F8" w:rsidRDefault="00A343F8" w:rsidP="00317517">
      <w:pPr>
        <w:pStyle w:val="CMDOutput"/>
      </w:pPr>
      <w:r>
        <w:t xml:space="preserve">  router-id                </w:t>
      </w:r>
      <w:proofErr w:type="spellStart"/>
      <w:r>
        <w:t>router-id</w:t>
      </w:r>
      <w:proofErr w:type="spellEnd"/>
      <w:r>
        <w:t xml:space="preserve"> for this OSPF process</w:t>
      </w:r>
    </w:p>
    <w:p w14:paraId="397022A9" w14:textId="77777777" w:rsidR="00A343F8" w:rsidRDefault="00A343F8" w:rsidP="00317517">
      <w:pPr>
        <w:pStyle w:val="CMDOutput"/>
      </w:pPr>
      <w:r>
        <w:t xml:space="preserve">  shutdown                 </w:t>
      </w:r>
      <w:proofErr w:type="spellStart"/>
      <w:r>
        <w:t>Shutdown</w:t>
      </w:r>
      <w:proofErr w:type="spellEnd"/>
      <w:r>
        <w:t xml:space="preserve"> the router process</w:t>
      </w:r>
    </w:p>
    <w:p w14:paraId="1DEE7DCC" w14:textId="77777777" w:rsidR="00A343F8" w:rsidRDefault="00A343F8" w:rsidP="00317517">
      <w:pPr>
        <w:pStyle w:val="CMDOutput"/>
      </w:pPr>
      <w:r>
        <w:t xml:space="preserve">  </w:t>
      </w:r>
      <w:proofErr w:type="spellStart"/>
      <w:r>
        <w:t>snmp</w:t>
      </w:r>
      <w:proofErr w:type="spellEnd"/>
      <w:r>
        <w:t xml:space="preserve">                     Modify </w:t>
      </w:r>
      <w:proofErr w:type="spellStart"/>
      <w:r>
        <w:t>snmp</w:t>
      </w:r>
      <w:proofErr w:type="spellEnd"/>
      <w:r>
        <w:t xml:space="preserve"> parameters</w:t>
      </w:r>
    </w:p>
    <w:p w14:paraId="615CAAC3" w14:textId="77777777" w:rsidR="00A343F8" w:rsidRDefault="00A343F8" w:rsidP="00317517">
      <w:pPr>
        <w:pStyle w:val="CMDOutput"/>
      </w:pPr>
      <w:r>
        <w:t xml:space="preserve">  statistics               Enable or disable OSPF statistics options</w:t>
      </w:r>
    </w:p>
    <w:p w14:paraId="3B0FE8C3" w14:textId="77777777" w:rsidR="00A343F8" w:rsidRDefault="00A343F8" w:rsidP="00317517">
      <w:pPr>
        <w:pStyle w:val="CMDOutput"/>
      </w:pPr>
      <w:r>
        <w:t xml:space="preserve">  </w:t>
      </w:r>
      <w:r w:rsidRPr="00EE6E2A">
        <w:rPr>
          <w:highlight w:val="yellow"/>
        </w:rPr>
        <w:t>summary-address          Configure IP address summaries</w:t>
      </w:r>
    </w:p>
    <w:p w14:paraId="6C614639" w14:textId="77777777" w:rsidR="00A343F8" w:rsidRDefault="00A343F8" w:rsidP="00317517">
      <w:pPr>
        <w:pStyle w:val="CMDOutput"/>
      </w:pPr>
      <w:r>
        <w:t xml:space="preserve">  </w:t>
      </w:r>
      <w:r w:rsidRPr="00EE6E2A">
        <w:rPr>
          <w:highlight w:val="yellow"/>
        </w:rPr>
        <w:t>summary-prefix           Configure IP address summaries</w:t>
      </w:r>
    </w:p>
    <w:p w14:paraId="6ACFDA30" w14:textId="77777777" w:rsidR="00A343F8" w:rsidRDefault="00A343F8" w:rsidP="00317517">
      <w:pPr>
        <w:pStyle w:val="CMDOutput"/>
      </w:pPr>
      <w:r>
        <w:t xml:space="preserve">  timers                   Adjust routing timers</w:t>
      </w:r>
    </w:p>
    <w:p w14:paraId="63F74996" w14:textId="77777777" w:rsidR="00A343F8" w:rsidRDefault="00A343F8" w:rsidP="00A343F8">
      <w:pPr>
        <w:pStyle w:val="CMD"/>
      </w:pPr>
      <w:r>
        <w:t>R1(config-router-</w:t>
      </w:r>
      <w:proofErr w:type="spellStart"/>
      <w:proofErr w:type="gramStart"/>
      <w:r>
        <w:t>af</w:t>
      </w:r>
      <w:proofErr w:type="spellEnd"/>
      <w:r>
        <w:t>)#</w:t>
      </w:r>
      <w:proofErr w:type="gramEnd"/>
    </w:p>
    <w:p w14:paraId="20CEF6C8" w14:textId="77777777" w:rsidR="00A343F8" w:rsidRDefault="00A343F8" w:rsidP="00A343F8">
      <w:pPr>
        <w:pStyle w:val="CMD"/>
      </w:pPr>
      <w:r w:rsidRPr="0034611F">
        <w:t>R1(config-router-</w:t>
      </w:r>
      <w:proofErr w:type="spellStart"/>
      <w:proofErr w:type="gramStart"/>
      <w:r w:rsidRPr="0034611F">
        <w:t>af</w:t>
      </w:r>
      <w:proofErr w:type="spellEnd"/>
      <w:r w:rsidRPr="0034611F">
        <w:t>)#</w:t>
      </w:r>
      <w:proofErr w:type="gramEnd"/>
      <w:r w:rsidRPr="0034611F">
        <w:t xml:space="preserve"> </w:t>
      </w:r>
      <w:r w:rsidRPr="0034611F">
        <w:rPr>
          <w:b/>
          <w:bCs/>
        </w:rPr>
        <w:t>router-id 1.1.1.1</w:t>
      </w:r>
    </w:p>
    <w:p w14:paraId="3EDE10BA" w14:textId="77777777" w:rsidR="00A343F8" w:rsidRDefault="00A343F8" w:rsidP="00317517">
      <w:pPr>
        <w:pStyle w:val="SubStepAlpha"/>
      </w:pPr>
      <w:r w:rsidRPr="00451AE5">
        <w:t xml:space="preserve">Exit the IPv4 </w:t>
      </w:r>
      <w:r>
        <w:t xml:space="preserve">AF </w:t>
      </w:r>
      <w:r w:rsidRPr="00451AE5">
        <w:t>configuration mode and enter the</w:t>
      </w:r>
      <w:r>
        <w:t xml:space="preserve"> AF</w:t>
      </w:r>
      <w:r w:rsidRPr="00451AE5">
        <w:t xml:space="preserve"> IPv6 configuration mode. The </w:t>
      </w:r>
      <w:r w:rsidRPr="00451AE5">
        <w:rPr>
          <w:b/>
        </w:rPr>
        <w:t>exit-address-family</w:t>
      </w:r>
      <w:r w:rsidRPr="00451AE5">
        <w:t xml:space="preserve"> (or a shorter version of </w:t>
      </w:r>
      <w:r w:rsidRPr="00451AE5">
        <w:rPr>
          <w:b/>
        </w:rPr>
        <w:t>exit</w:t>
      </w:r>
      <w:r w:rsidRPr="00451AE5">
        <w:t xml:space="preserve">) command is used exit address family configuration mode. Issue the </w:t>
      </w:r>
      <w:r w:rsidRPr="00451AE5">
        <w:rPr>
          <w:b/>
        </w:rPr>
        <w:t>address-family ipv6 unicast</w:t>
      </w:r>
      <w:r w:rsidRPr="00451AE5">
        <w:t xml:space="preserve"> command to enter the IPv6 AF. For the IPv6 AF, use the </w:t>
      </w:r>
      <w:r w:rsidRPr="00451AE5">
        <w:rPr>
          <w:b/>
        </w:rPr>
        <w:t>router-id</w:t>
      </w:r>
      <w:r w:rsidRPr="00451AE5">
        <w:t xml:space="preserve"> command to configure the router ID. </w:t>
      </w:r>
      <w:r>
        <w:t>I</w:t>
      </w:r>
      <w:r w:rsidRPr="00451AE5">
        <w:t>t isn’t necessary</w:t>
      </w:r>
      <w:r>
        <w:t xml:space="preserve"> to configure</w:t>
      </w:r>
      <w:r w:rsidRPr="00451AE5">
        <w:t xml:space="preserve"> a different router ID </w:t>
      </w:r>
      <w:r>
        <w:t xml:space="preserve">for </w:t>
      </w:r>
      <w:r w:rsidRPr="00451AE5">
        <w:t xml:space="preserve">IPv6 </w:t>
      </w:r>
      <w:proofErr w:type="gramStart"/>
      <w:r w:rsidRPr="00451AE5">
        <w:t>AF</w:t>
      </w:r>
      <w:proofErr w:type="gramEnd"/>
      <w:r>
        <w:t xml:space="preserve"> but it is a valid option</w:t>
      </w:r>
      <w:r w:rsidRPr="00451AE5">
        <w:t xml:space="preserve">. The </w:t>
      </w:r>
      <w:r w:rsidRPr="00451AE5">
        <w:rPr>
          <w:b/>
        </w:rPr>
        <w:t>exit</w:t>
      </w:r>
      <w:r w:rsidRPr="00451AE5">
        <w:t xml:space="preserve"> command is used to return to global configuration mode</w:t>
      </w:r>
      <w:r>
        <w:t>.</w:t>
      </w:r>
    </w:p>
    <w:p w14:paraId="683480A4" w14:textId="77777777" w:rsidR="00A343F8" w:rsidRDefault="00A343F8" w:rsidP="00A343F8">
      <w:pPr>
        <w:pStyle w:val="CMD"/>
      </w:pPr>
      <w:r>
        <w:t>R1(config-router-</w:t>
      </w:r>
      <w:proofErr w:type="spellStart"/>
      <w:proofErr w:type="gramStart"/>
      <w:r>
        <w:t>af</w:t>
      </w:r>
      <w:proofErr w:type="spellEnd"/>
      <w:r>
        <w:t>)#</w:t>
      </w:r>
      <w:proofErr w:type="gramEnd"/>
      <w:r>
        <w:t xml:space="preserve"> </w:t>
      </w:r>
      <w:r w:rsidRPr="00A732B2">
        <w:rPr>
          <w:b/>
          <w:bCs/>
        </w:rPr>
        <w:t>exit-address-family</w:t>
      </w:r>
    </w:p>
    <w:p w14:paraId="413801F3" w14:textId="77777777" w:rsidR="00A343F8" w:rsidRPr="00A732B2" w:rsidRDefault="00A343F8" w:rsidP="00A343F8">
      <w:pPr>
        <w:pStyle w:val="CMD"/>
        <w:rPr>
          <w:b/>
          <w:bCs/>
        </w:rPr>
      </w:pPr>
      <w:r>
        <w:t>R1(config-</w:t>
      </w:r>
      <w:proofErr w:type="gramStart"/>
      <w:r>
        <w:t>router)#</w:t>
      </w:r>
      <w:proofErr w:type="gramEnd"/>
      <w:r>
        <w:t xml:space="preserve"> </w:t>
      </w:r>
      <w:r w:rsidRPr="00A732B2">
        <w:rPr>
          <w:b/>
          <w:bCs/>
        </w:rPr>
        <w:t>address-family ipv6 unicast</w:t>
      </w:r>
    </w:p>
    <w:p w14:paraId="1CAF901C" w14:textId="77777777" w:rsidR="00A343F8" w:rsidRPr="00A732B2" w:rsidRDefault="00A343F8" w:rsidP="00A343F8">
      <w:pPr>
        <w:pStyle w:val="CMD"/>
        <w:rPr>
          <w:b/>
          <w:bCs/>
        </w:rPr>
      </w:pPr>
      <w:r>
        <w:t>R1(config-router-</w:t>
      </w:r>
      <w:proofErr w:type="spellStart"/>
      <w:proofErr w:type="gramStart"/>
      <w:r>
        <w:t>af</w:t>
      </w:r>
      <w:proofErr w:type="spellEnd"/>
      <w:r>
        <w:t>)#</w:t>
      </w:r>
      <w:proofErr w:type="gramEnd"/>
      <w:r>
        <w:t xml:space="preserve"> </w:t>
      </w:r>
      <w:r w:rsidRPr="00A732B2">
        <w:rPr>
          <w:b/>
          <w:bCs/>
        </w:rPr>
        <w:t>router-id 1.1.1.1</w:t>
      </w:r>
    </w:p>
    <w:p w14:paraId="16384AEE" w14:textId="77777777" w:rsidR="00A343F8" w:rsidRDefault="00A343F8" w:rsidP="00A343F8">
      <w:pPr>
        <w:pStyle w:val="CMD"/>
      </w:pPr>
      <w:r>
        <w:t>R1(config-router-</w:t>
      </w:r>
      <w:proofErr w:type="spellStart"/>
      <w:proofErr w:type="gramStart"/>
      <w:r>
        <w:t>af</w:t>
      </w:r>
      <w:proofErr w:type="spellEnd"/>
      <w:r>
        <w:t>)#</w:t>
      </w:r>
      <w:proofErr w:type="gramEnd"/>
      <w:r>
        <w:t xml:space="preserve"> </w:t>
      </w:r>
      <w:r w:rsidRPr="00A732B2">
        <w:rPr>
          <w:b/>
          <w:bCs/>
        </w:rPr>
        <w:t>exit-address-family</w:t>
      </w:r>
    </w:p>
    <w:p w14:paraId="089F4E40" w14:textId="77777777" w:rsidR="00A343F8" w:rsidRDefault="00A343F8" w:rsidP="00A343F8">
      <w:pPr>
        <w:pStyle w:val="CMD"/>
      </w:pPr>
      <w:r>
        <w:t>R1(config-</w:t>
      </w:r>
      <w:proofErr w:type="gramStart"/>
      <w:r>
        <w:t>router)#</w:t>
      </w:r>
      <w:proofErr w:type="gramEnd"/>
      <w:r>
        <w:t xml:space="preserve"> </w:t>
      </w:r>
      <w:r w:rsidRPr="00A732B2">
        <w:rPr>
          <w:b/>
          <w:bCs/>
        </w:rPr>
        <w:t>exit</w:t>
      </w:r>
    </w:p>
    <w:p w14:paraId="53FCD204" w14:textId="77777777" w:rsidR="00A343F8" w:rsidRDefault="00A343F8" w:rsidP="00317517">
      <w:pPr>
        <w:pStyle w:val="SubStepAlpha"/>
      </w:pPr>
      <w:r w:rsidRPr="0064241C">
        <w:t xml:space="preserve">OSPFv3 is enabled directly on the interfaces for both IPv4 and IPv6 AFs using the </w:t>
      </w:r>
      <w:r w:rsidRPr="0064241C">
        <w:rPr>
          <w:b/>
        </w:rPr>
        <w:t>ospfv3</w:t>
      </w:r>
      <w:r w:rsidRPr="0064241C">
        <w:t xml:space="preserve"> </w:t>
      </w:r>
      <w:proofErr w:type="spellStart"/>
      <w:r w:rsidRPr="0064241C">
        <w:rPr>
          <w:i/>
        </w:rPr>
        <w:t>pid</w:t>
      </w:r>
      <w:proofErr w:type="spellEnd"/>
      <w:r w:rsidRPr="0064241C">
        <w:t xml:space="preserve"> [ </w:t>
      </w:r>
      <w:r w:rsidRPr="0064241C">
        <w:rPr>
          <w:b/>
        </w:rPr>
        <w:t>ipv4</w:t>
      </w:r>
      <w:r w:rsidRPr="0064241C">
        <w:t xml:space="preserve"> | </w:t>
      </w:r>
      <w:r w:rsidRPr="0064241C">
        <w:rPr>
          <w:b/>
        </w:rPr>
        <w:t>ipv</w:t>
      </w:r>
      <w:proofErr w:type="gramStart"/>
      <w:r w:rsidRPr="0064241C">
        <w:rPr>
          <w:b/>
        </w:rPr>
        <w:t>6</w:t>
      </w:r>
      <w:r w:rsidRPr="0064241C">
        <w:t xml:space="preserve"> ]</w:t>
      </w:r>
      <w:proofErr w:type="gramEnd"/>
      <w:r w:rsidRPr="0064241C">
        <w:t xml:space="preserve"> </w:t>
      </w:r>
      <w:r w:rsidRPr="0064241C">
        <w:rPr>
          <w:b/>
        </w:rPr>
        <w:t>area</w:t>
      </w:r>
      <w:r w:rsidRPr="0064241C">
        <w:t xml:space="preserve"> </w:t>
      </w:r>
      <w:r w:rsidRPr="0064241C">
        <w:rPr>
          <w:i/>
        </w:rPr>
        <w:t>area-id</w:t>
      </w:r>
      <w:r w:rsidRPr="0064241C">
        <w:t xml:space="preserve"> interface command. Use this command to enable OSPFv3 on both of R</w:t>
      </w:r>
      <w:r>
        <w:t>1</w:t>
      </w:r>
      <w:r w:rsidRPr="0064241C">
        <w:t>’s interfaces</w:t>
      </w:r>
      <w:r>
        <w:t>.</w:t>
      </w:r>
      <w:r w:rsidRPr="0064241C">
        <w:t xml:space="preserve"> </w:t>
      </w:r>
    </w:p>
    <w:p w14:paraId="2511C11E" w14:textId="6A4E261D" w:rsidR="00A343F8" w:rsidRPr="001C17F0" w:rsidRDefault="00A343F8" w:rsidP="00A343F8">
      <w:pPr>
        <w:pStyle w:val="CMD"/>
        <w:rPr>
          <w:b/>
          <w:bCs/>
        </w:rPr>
      </w:pPr>
      <w:r>
        <w:t xml:space="preserve">R1(config)# </w:t>
      </w:r>
      <w:r w:rsidRPr="001C17F0">
        <w:rPr>
          <w:b/>
          <w:bCs/>
        </w:rPr>
        <w:t>interface g0/0/0</w:t>
      </w:r>
    </w:p>
    <w:p w14:paraId="352A5153" w14:textId="77777777" w:rsidR="00A343F8" w:rsidRPr="001C17F0" w:rsidRDefault="00A343F8" w:rsidP="00A343F8">
      <w:pPr>
        <w:pStyle w:val="CMD"/>
        <w:rPr>
          <w:b/>
          <w:bCs/>
        </w:rPr>
      </w:pPr>
      <w:r>
        <w:t>R1(config-</w:t>
      </w:r>
      <w:proofErr w:type="gramStart"/>
      <w:r>
        <w:t>if)#</w:t>
      </w:r>
      <w:proofErr w:type="gramEnd"/>
      <w:r>
        <w:t xml:space="preserve"> </w:t>
      </w:r>
      <w:r w:rsidRPr="001C17F0">
        <w:rPr>
          <w:b/>
          <w:bCs/>
        </w:rPr>
        <w:t>ospfv3 123 ipv4 area 0</w:t>
      </w:r>
    </w:p>
    <w:p w14:paraId="337EA42F" w14:textId="77777777" w:rsidR="00A343F8" w:rsidRPr="001C17F0" w:rsidRDefault="00A343F8" w:rsidP="00A343F8">
      <w:pPr>
        <w:pStyle w:val="CMD"/>
        <w:rPr>
          <w:b/>
          <w:bCs/>
        </w:rPr>
      </w:pPr>
      <w:r>
        <w:t>R1(config-</w:t>
      </w:r>
      <w:proofErr w:type="gramStart"/>
      <w:r>
        <w:t>if)#</w:t>
      </w:r>
      <w:proofErr w:type="gramEnd"/>
      <w:r>
        <w:t xml:space="preserve"> </w:t>
      </w:r>
      <w:r w:rsidRPr="001C17F0">
        <w:rPr>
          <w:b/>
          <w:bCs/>
        </w:rPr>
        <w:t>ospfv3 123 ipv6 area 0</w:t>
      </w:r>
    </w:p>
    <w:p w14:paraId="1C6D8069" w14:textId="77777777" w:rsidR="00A343F8" w:rsidRDefault="00A343F8" w:rsidP="00A343F8">
      <w:pPr>
        <w:pStyle w:val="CMD"/>
      </w:pPr>
      <w:r>
        <w:t>R1(config-</w:t>
      </w:r>
      <w:proofErr w:type="gramStart"/>
      <w:r>
        <w:t>if)#</w:t>
      </w:r>
      <w:proofErr w:type="gramEnd"/>
      <w:r>
        <w:t xml:space="preserve"> </w:t>
      </w:r>
      <w:r w:rsidRPr="001C17F0">
        <w:rPr>
          <w:b/>
          <w:bCs/>
        </w:rPr>
        <w:t>exit</w:t>
      </w:r>
    </w:p>
    <w:p w14:paraId="2FE3EDC0" w14:textId="5319082A" w:rsidR="00A343F8" w:rsidRPr="001C17F0" w:rsidRDefault="00A343F8" w:rsidP="00A343F8">
      <w:pPr>
        <w:pStyle w:val="CMD"/>
        <w:rPr>
          <w:b/>
          <w:bCs/>
        </w:rPr>
      </w:pPr>
      <w:r>
        <w:t xml:space="preserve">R1(config)# </w:t>
      </w:r>
      <w:r w:rsidRPr="001C17F0">
        <w:rPr>
          <w:b/>
          <w:bCs/>
        </w:rPr>
        <w:t>interface g0/0/1</w:t>
      </w:r>
    </w:p>
    <w:p w14:paraId="56249BAA" w14:textId="77777777" w:rsidR="00A343F8" w:rsidRPr="001C17F0" w:rsidRDefault="00A343F8" w:rsidP="00A343F8">
      <w:pPr>
        <w:pStyle w:val="CMD"/>
        <w:rPr>
          <w:b/>
          <w:bCs/>
        </w:rPr>
      </w:pPr>
      <w:r>
        <w:t>R1(config-</w:t>
      </w:r>
      <w:proofErr w:type="gramStart"/>
      <w:r>
        <w:t>if)#</w:t>
      </w:r>
      <w:proofErr w:type="gramEnd"/>
      <w:r>
        <w:t xml:space="preserve"> </w:t>
      </w:r>
      <w:r w:rsidRPr="001C17F0">
        <w:rPr>
          <w:b/>
          <w:bCs/>
        </w:rPr>
        <w:t>ospfv3 123 ipv4 area 1</w:t>
      </w:r>
    </w:p>
    <w:p w14:paraId="5574BC72" w14:textId="6D2C8940" w:rsidR="00A343F8" w:rsidRDefault="00A343F8" w:rsidP="00A343F8">
      <w:pPr>
        <w:pStyle w:val="CMD"/>
        <w:rPr>
          <w:b/>
          <w:bCs/>
        </w:rPr>
      </w:pPr>
      <w:r>
        <w:t>R1(config-</w:t>
      </w:r>
      <w:proofErr w:type="gramStart"/>
      <w:r>
        <w:t>if)#</w:t>
      </w:r>
      <w:proofErr w:type="gramEnd"/>
      <w:r>
        <w:t xml:space="preserve"> </w:t>
      </w:r>
      <w:r w:rsidRPr="001C17F0">
        <w:rPr>
          <w:b/>
          <w:bCs/>
        </w:rPr>
        <w:t>ospfv3 123 ipv6 area 1</w:t>
      </w:r>
    </w:p>
    <w:p w14:paraId="1CF65E99" w14:textId="77777777" w:rsidR="0097179D" w:rsidRDefault="0097179D" w:rsidP="0097179D">
      <w:pPr>
        <w:pStyle w:val="ConfigWindow"/>
      </w:pPr>
      <w:r>
        <w:t>Close configuration window</w:t>
      </w:r>
    </w:p>
    <w:p w14:paraId="426F06B1" w14:textId="77777777" w:rsidR="00A343F8" w:rsidRDefault="00A343F8" w:rsidP="00155954">
      <w:pPr>
        <w:pStyle w:val="Heading3"/>
        <w:spacing w:before="120"/>
      </w:pPr>
      <w:r>
        <w:t>Configure OSPFv3 with AF IPv4 and AF IPv6 on R2.</w:t>
      </w:r>
    </w:p>
    <w:p w14:paraId="38609ABB" w14:textId="025B271A" w:rsidR="00A343F8" w:rsidRDefault="00A343F8" w:rsidP="00155954">
      <w:pPr>
        <w:pStyle w:val="BodyTextL25"/>
      </w:pPr>
      <w:r>
        <w:t>E</w:t>
      </w:r>
      <w:r w:rsidRPr="00EE6E2A">
        <w:t>nabl</w:t>
      </w:r>
      <w:r>
        <w:t>e</w:t>
      </w:r>
      <w:r w:rsidRPr="00EE6E2A">
        <w:t xml:space="preserve"> IPv6 unicast routing</w:t>
      </w:r>
      <w:r>
        <w:t xml:space="preserve"> and </w:t>
      </w:r>
      <w:r w:rsidRPr="00EE6E2A">
        <w:t>configure the OSPFv</w:t>
      </w:r>
      <w:r>
        <w:t>3 with</w:t>
      </w:r>
      <w:r w:rsidRPr="00EE6E2A">
        <w:t xml:space="preserve"> AF</w:t>
      </w:r>
      <w:r>
        <w:t xml:space="preserve"> for both IPv4 and IPv6</w:t>
      </w:r>
      <w:r w:rsidRPr="00EE6E2A">
        <w:t xml:space="preserve"> on R</w:t>
      </w:r>
      <w:r>
        <w:t>2, similar to the configuration for R1.</w:t>
      </w:r>
    </w:p>
    <w:p w14:paraId="23513BDF" w14:textId="62743359" w:rsidR="0097179D" w:rsidRDefault="0097179D" w:rsidP="00155954">
      <w:pPr>
        <w:pStyle w:val="ConfigWindow"/>
      </w:pPr>
      <w:r>
        <w:t>Open configuration window</w:t>
      </w:r>
    </w:p>
    <w:p w14:paraId="6D1CB705" w14:textId="77777777" w:rsidR="00A343F8" w:rsidRDefault="00A343F8" w:rsidP="00A343F8">
      <w:pPr>
        <w:pStyle w:val="CMD"/>
      </w:pPr>
      <w:r>
        <w:t xml:space="preserve">R2(config)# </w:t>
      </w:r>
      <w:r w:rsidRPr="003C3400">
        <w:rPr>
          <w:b/>
          <w:bCs/>
        </w:rPr>
        <w:t xml:space="preserve">ipv6 </w:t>
      </w:r>
      <w:proofErr w:type="gramStart"/>
      <w:r w:rsidRPr="003C3400">
        <w:rPr>
          <w:b/>
          <w:bCs/>
        </w:rPr>
        <w:t>unicast-routing</w:t>
      </w:r>
      <w:proofErr w:type="gramEnd"/>
    </w:p>
    <w:p w14:paraId="01A638C6" w14:textId="77777777" w:rsidR="00A343F8" w:rsidRDefault="00A343F8" w:rsidP="00A343F8">
      <w:pPr>
        <w:pStyle w:val="CMD"/>
      </w:pPr>
    </w:p>
    <w:p w14:paraId="60DCC471" w14:textId="77777777" w:rsidR="00A343F8" w:rsidRDefault="00A343F8" w:rsidP="00A343F8">
      <w:pPr>
        <w:pStyle w:val="CMD"/>
      </w:pPr>
      <w:r>
        <w:t xml:space="preserve">R2(config)# </w:t>
      </w:r>
      <w:r w:rsidRPr="003C3400">
        <w:rPr>
          <w:b/>
          <w:bCs/>
        </w:rPr>
        <w:t>router ospfv3 123</w:t>
      </w:r>
    </w:p>
    <w:p w14:paraId="10690BF4" w14:textId="77777777" w:rsidR="00A343F8" w:rsidRDefault="00A343F8" w:rsidP="00A343F8">
      <w:pPr>
        <w:pStyle w:val="CMD"/>
      </w:pPr>
      <w:r>
        <w:lastRenderedPageBreak/>
        <w:t>R2(config-</w:t>
      </w:r>
      <w:proofErr w:type="gramStart"/>
      <w:r>
        <w:t>router)#</w:t>
      </w:r>
      <w:proofErr w:type="gramEnd"/>
      <w:r>
        <w:t xml:space="preserve"> </w:t>
      </w:r>
      <w:r w:rsidRPr="003C3400">
        <w:rPr>
          <w:b/>
          <w:bCs/>
        </w:rPr>
        <w:t>address-family ipv4 unicast</w:t>
      </w:r>
    </w:p>
    <w:p w14:paraId="28FC59F9" w14:textId="77777777" w:rsidR="00A343F8" w:rsidRPr="003C3400" w:rsidRDefault="00A343F8" w:rsidP="00A343F8">
      <w:pPr>
        <w:pStyle w:val="CMD"/>
        <w:rPr>
          <w:b/>
          <w:bCs/>
        </w:rPr>
      </w:pPr>
      <w:r>
        <w:t>R2(config-router-</w:t>
      </w:r>
      <w:proofErr w:type="spellStart"/>
      <w:proofErr w:type="gramStart"/>
      <w:r>
        <w:t>af</w:t>
      </w:r>
      <w:proofErr w:type="spellEnd"/>
      <w:r>
        <w:t>)#</w:t>
      </w:r>
      <w:proofErr w:type="gramEnd"/>
      <w:r>
        <w:t xml:space="preserve"> </w:t>
      </w:r>
      <w:r w:rsidRPr="003C3400">
        <w:rPr>
          <w:b/>
          <w:bCs/>
        </w:rPr>
        <w:t>router-id 2.2.2.1</w:t>
      </w:r>
    </w:p>
    <w:p w14:paraId="7414601F" w14:textId="77777777" w:rsidR="00A343F8" w:rsidRDefault="00A343F8" w:rsidP="00A343F8">
      <w:pPr>
        <w:pStyle w:val="CMD"/>
      </w:pPr>
      <w:r>
        <w:t>R2(config-router-</w:t>
      </w:r>
      <w:proofErr w:type="spellStart"/>
      <w:proofErr w:type="gramStart"/>
      <w:r>
        <w:t>af</w:t>
      </w:r>
      <w:proofErr w:type="spellEnd"/>
      <w:r>
        <w:t>)#</w:t>
      </w:r>
      <w:proofErr w:type="gramEnd"/>
      <w:r>
        <w:t xml:space="preserve"> </w:t>
      </w:r>
      <w:r w:rsidRPr="003C3400">
        <w:rPr>
          <w:b/>
          <w:bCs/>
        </w:rPr>
        <w:t>exit-address-family</w:t>
      </w:r>
    </w:p>
    <w:p w14:paraId="4CB88E15" w14:textId="77777777" w:rsidR="00A343F8" w:rsidRDefault="00A343F8" w:rsidP="00A343F8">
      <w:pPr>
        <w:pStyle w:val="CMD"/>
      </w:pPr>
      <w:r>
        <w:t>R2(config-</w:t>
      </w:r>
      <w:proofErr w:type="gramStart"/>
      <w:r>
        <w:t>router)#</w:t>
      </w:r>
      <w:proofErr w:type="gramEnd"/>
      <w:r>
        <w:t xml:space="preserve"> </w:t>
      </w:r>
      <w:r w:rsidRPr="003C3400">
        <w:rPr>
          <w:b/>
          <w:bCs/>
        </w:rPr>
        <w:t>address-family ipv6 unicast</w:t>
      </w:r>
    </w:p>
    <w:p w14:paraId="5F2F892E" w14:textId="77777777" w:rsidR="00A343F8" w:rsidRPr="003C3400" w:rsidRDefault="00A343F8" w:rsidP="00A343F8">
      <w:pPr>
        <w:pStyle w:val="CMD"/>
        <w:rPr>
          <w:b/>
          <w:bCs/>
        </w:rPr>
      </w:pPr>
      <w:r>
        <w:t>R2(config-router-</w:t>
      </w:r>
      <w:proofErr w:type="spellStart"/>
      <w:proofErr w:type="gramStart"/>
      <w:r>
        <w:t>af</w:t>
      </w:r>
      <w:proofErr w:type="spellEnd"/>
      <w:r>
        <w:t>)#</w:t>
      </w:r>
      <w:proofErr w:type="gramEnd"/>
      <w:r>
        <w:t xml:space="preserve"> </w:t>
      </w:r>
      <w:r w:rsidRPr="003C3400">
        <w:rPr>
          <w:b/>
          <w:bCs/>
        </w:rPr>
        <w:t>router-id 2.2.2.1</w:t>
      </w:r>
    </w:p>
    <w:p w14:paraId="3DAE837A" w14:textId="77777777" w:rsidR="00A343F8" w:rsidRDefault="00A343F8" w:rsidP="00A343F8">
      <w:pPr>
        <w:pStyle w:val="CMD"/>
      </w:pPr>
      <w:r>
        <w:t>R2(config-router-</w:t>
      </w:r>
      <w:proofErr w:type="spellStart"/>
      <w:proofErr w:type="gramStart"/>
      <w:r>
        <w:t>af</w:t>
      </w:r>
      <w:proofErr w:type="spellEnd"/>
      <w:r>
        <w:t>)#</w:t>
      </w:r>
      <w:proofErr w:type="gramEnd"/>
      <w:r>
        <w:t xml:space="preserve"> </w:t>
      </w:r>
      <w:r w:rsidRPr="003C3400">
        <w:rPr>
          <w:b/>
          <w:bCs/>
        </w:rPr>
        <w:t>exit-address-family</w:t>
      </w:r>
    </w:p>
    <w:p w14:paraId="6AF6AA06" w14:textId="77777777" w:rsidR="00A343F8" w:rsidRDefault="00A343F8" w:rsidP="00A343F8">
      <w:pPr>
        <w:pStyle w:val="CMD"/>
      </w:pPr>
      <w:r>
        <w:t>R2(config-</w:t>
      </w:r>
      <w:proofErr w:type="gramStart"/>
      <w:r>
        <w:t>router)#</w:t>
      </w:r>
      <w:proofErr w:type="gramEnd"/>
      <w:r>
        <w:t xml:space="preserve"> </w:t>
      </w:r>
      <w:r w:rsidRPr="003C3400">
        <w:rPr>
          <w:b/>
          <w:bCs/>
        </w:rPr>
        <w:t>exit</w:t>
      </w:r>
    </w:p>
    <w:p w14:paraId="13E585B1" w14:textId="77777777" w:rsidR="00A343F8" w:rsidRDefault="00A343F8" w:rsidP="00A343F8">
      <w:pPr>
        <w:pStyle w:val="CMD"/>
      </w:pPr>
    </w:p>
    <w:p w14:paraId="6746A526" w14:textId="7DF7BCE0" w:rsidR="00A343F8" w:rsidRDefault="00A343F8" w:rsidP="00A343F8">
      <w:pPr>
        <w:pStyle w:val="CMD"/>
      </w:pPr>
      <w:r>
        <w:t xml:space="preserve">R2(config)# </w:t>
      </w:r>
      <w:r w:rsidRPr="003C3400">
        <w:rPr>
          <w:b/>
          <w:bCs/>
        </w:rPr>
        <w:t>interface g0/0/0</w:t>
      </w:r>
    </w:p>
    <w:p w14:paraId="1C3A9872" w14:textId="77777777" w:rsidR="00A343F8" w:rsidRDefault="00A343F8" w:rsidP="00A343F8">
      <w:pPr>
        <w:pStyle w:val="CMD"/>
      </w:pPr>
      <w:r>
        <w:t>R2(config-</w:t>
      </w:r>
      <w:proofErr w:type="gramStart"/>
      <w:r>
        <w:t>if)#</w:t>
      </w:r>
      <w:proofErr w:type="gramEnd"/>
      <w:r>
        <w:t xml:space="preserve"> </w:t>
      </w:r>
      <w:r w:rsidRPr="003C3400">
        <w:rPr>
          <w:b/>
          <w:bCs/>
        </w:rPr>
        <w:t>ospfv3 123 ipv4 area 0</w:t>
      </w:r>
    </w:p>
    <w:p w14:paraId="0EF707A3" w14:textId="77777777" w:rsidR="00A343F8" w:rsidRPr="003C3400" w:rsidRDefault="00A343F8" w:rsidP="00A343F8">
      <w:pPr>
        <w:pStyle w:val="CMD"/>
        <w:rPr>
          <w:b/>
          <w:bCs/>
        </w:rPr>
      </w:pPr>
      <w:r>
        <w:t>R2(config-</w:t>
      </w:r>
      <w:proofErr w:type="gramStart"/>
      <w:r>
        <w:t>if)#</w:t>
      </w:r>
      <w:proofErr w:type="gramEnd"/>
      <w:r>
        <w:t xml:space="preserve"> </w:t>
      </w:r>
      <w:r w:rsidRPr="003C3400">
        <w:rPr>
          <w:b/>
          <w:bCs/>
        </w:rPr>
        <w:t>ospfv3 123 ipv6 area 0</w:t>
      </w:r>
    </w:p>
    <w:p w14:paraId="35ECB0DD" w14:textId="77777777" w:rsidR="00A343F8" w:rsidRDefault="00A343F8" w:rsidP="00A343F8">
      <w:pPr>
        <w:pStyle w:val="CMD"/>
      </w:pPr>
      <w:r>
        <w:t>R2(config-</w:t>
      </w:r>
      <w:proofErr w:type="gramStart"/>
      <w:r>
        <w:t>if)#</w:t>
      </w:r>
      <w:proofErr w:type="gramEnd"/>
      <w:r>
        <w:t xml:space="preserve"> </w:t>
      </w:r>
      <w:r w:rsidRPr="003C3400">
        <w:rPr>
          <w:b/>
          <w:bCs/>
        </w:rPr>
        <w:t>exit</w:t>
      </w:r>
    </w:p>
    <w:p w14:paraId="5449CE0C" w14:textId="2415D291" w:rsidR="00A343F8" w:rsidRDefault="00A343F8" w:rsidP="00A343F8">
      <w:pPr>
        <w:pStyle w:val="CMD"/>
      </w:pPr>
      <w:r>
        <w:t xml:space="preserve">R2(config)# </w:t>
      </w:r>
      <w:r w:rsidRPr="003C3400">
        <w:rPr>
          <w:b/>
          <w:bCs/>
        </w:rPr>
        <w:t>interface g0/0/1</w:t>
      </w:r>
    </w:p>
    <w:p w14:paraId="2E72924E" w14:textId="77777777" w:rsidR="00A343F8" w:rsidRPr="003C3400" w:rsidRDefault="00A343F8" w:rsidP="00A343F8">
      <w:pPr>
        <w:pStyle w:val="CMD"/>
        <w:rPr>
          <w:b/>
          <w:bCs/>
        </w:rPr>
      </w:pPr>
      <w:r>
        <w:t>R2(config-</w:t>
      </w:r>
      <w:proofErr w:type="gramStart"/>
      <w:r>
        <w:t>if)#</w:t>
      </w:r>
      <w:proofErr w:type="gramEnd"/>
      <w:r>
        <w:t xml:space="preserve"> </w:t>
      </w:r>
      <w:r w:rsidRPr="003C3400">
        <w:rPr>
          <w:b/>
          <w:bCs/>
        </w:rPr>
        <w:t>ospfv3 123 ipv4 area 0</w:t>
      </w:r>
    </w:p>
    <w:p w14:paraId="7C637C0B" w14:textId="51AF4C82" w:rsidR="00A343F8" w:rsidRDefault="00A343F8" w:rsidP="00A343F8">
      <w:pPr>
        <w:pStyle w:val="CMD"/>
        <w:rPr>
          <w:b/>
          <w:bCs/>
        </w:rPr>
      </w:pPr>
      <w:r>
        <w:t>R2(config-</w:t>
      </w:r>
      <w:proofErr w:type="gramStart"/>
      <w:r>
        <w:t>if)#</w:t>
      </w:r>
      <w:proofErr w:type="gramEnd"/>
      <w:r>
        <w:t xml:space="preserve"> </w:t>
      </w:r>
      <w:r w:rsidRPr="003C3400">
        <w:rPr>
          <w:b/>
          <w:bCs/>
        </w:rPr>
        <w:t>ospfv3 123 ipv6 area 0</w:t>
      </w:r>
    </w:p>
    <w:p w14:paraId="0292BD37" w14:textId="77777777" w:rsidR="0097179D" w:rsidRDefault="0097179D" w:rsidP="0097179D">
      <w:pPr>
        <w:pStyle w:val="ConfigWindow"/>
      </w:pPr>
      <w:r>
        <w:t>Close configuration window</w:t>
      </w:r>
    </w:p>
    <w:p w14:paraId="26FC6731" w14:textId="77777777" w:rsidR="00A343F8" w:rsidRDefault="00A343F8" w:rsidP="00155954">
      <w:pPr>
        <w:pStyle w:val="Heading3"/>
        <w:spacing w:before="120"/>
      </w:pPr>
      <w:r>
        <w:t>Configure OSPFv3 with IPv4 AF and IPv6 AF on R3.</w:t>
      </w:r>
    </w:p>
    <w:p w14:paraId="3C0F7D9F" w14:textId="5FAA0ECE" w:rsidR="00A343F8" w:rsidRDefault="00A343F8" w:rsidP="00155954">
      <w:pPr>
        <w:pStyle w:val="BodyTextL25"/>
        <w:spacing w:after="0"/>
      </w:pPr>
      <w:r>
        <w:t>E</w:t>
      </w:r>
      <w:r w:rsidRPr="00EE6E2A">
        <w:t>nabl</w:t>
      </w:r>
      <w:r>
        <w:t>e</w:t>
      </w:r>
      <w:r w:rsidRPr="00EE6E2A">
        <w:t xml:space="preserve"> IPv6 unicast routing</w:t>
      </w:r>
      <w:r>
        <w:t xml:space="preserve"> and </w:t>
      </w:r>
      <w:r w:rsidRPr="00EE6E2A">
        <w:t>configure the OSPFv</w:t>
      </w:r>
      <w:r>
        <w:t>3 with</w:t>
      </w:r>
      <w:r w:rsidRPr="00EE6E2A">
        <w:t xml:space="preserve"> AF</w:t>
      </w:r>
      <w:r>
        <w:t xml:space="preserve"> for both IPv4 and IPv6</w:t>
      </w:r>
      <w:r w:rsidRPr="00EE6E2A">
        <w:t xml:space="preserve"> on R</w:t>
      </w:r>
      <w:r>
        <w:t xml:space="preserve">3, similar to the configurations for R1 and R2. On R3, set the router ID for both </w:t>
      </w:r>
      <w:r w:rsidR="00155954">
        <w:t xml:space="preserve">IPv4 </w:t>
      </w:r>
      <w:r>
        <w:t xml:space="preserve">AF and </w:t>
      </w:r>
      <w:r w:rsidR="00155954">
        <w:t xml:space="preserve">IPv6 </w:t>
      </w:r>
      <w:r>
        <w:t>AF with a single command as shown.</w:t>
      </w:r>
    </w:p>
    <w:p w14:paraId="51A5F2BF" w14:textId="4B5B9C5D" w:rsidR="0097179D" w:rsidRDefault="0097179D" w:rsidP="00155954">
      <w:pPr>
        <w:pStyle w:val="ConfigWindow"/>
      </w:pPr>
      <w:r>
        <w:t>Open configuration window</w:t>
      </w:r>
    </w:p>
    <w:p w14:paraId="395306CB" w14:textId="77777777" w:rsidR="00A343F8" w:rsidRDefault="00A343F8" w:rsidP="00A343F8">
      <w:pPr>
        <w:pStyle w:val="CMD"/>
      </w:pPr>
      <w:r>
        <w:t xml:space="preserve">R3(config)# </w:t>
      </w:r>
      <w:r w:rsidRPr="0040487A">
        <w:rPr>
          <w:b/>
          <w:bCs/>
        </w:rPr>
        <w:t xml:space="preserve">ipv6 </w:t>
      </w:r>
      <w:proofErr w:type="gramStart"/>
      <w:r w:rsidRPr="0040487A">
        <w:rPr>
          <w:b/>
          <w:bCs/>
        </w:rPr>
        <w:t>unicast-routing</w:t>
      </w:r>
      <w:proofErr w:type="gramEnd"/>
    </w:p>
    <w:p w14:paraId="41385EE8" w14:textId="77777777" w:rsidR="00A343F8" w:rsidRDefault="00A343F8" w:rsidP="00A343F8">
      <w:pPr>
        <w:pStyle w:val="CMD"/>
      </w:pPr>
    </w:p>
    <w:p w14:paraId="2A9DB6DC" w14:textId="77777777" w:rsidR="00A343F8" w:rsidRDefault="00A343F8" w:rsidP="00A343F8">
      <w:pPr>
        <w:pStyle w:val="CMD"/>
        <w:rPr>
          <w:b/>
          <w:bCs/>
        </w:rPr>
      </w:pPr>
      <w:r>
        <w:t xml:space="preserve">R3(config)# </w:t>
      </w:r>
      <w:r w:rsidRPr="0040487A">
        <w:rPr>
          <w:b/>
          <w:bCs/>
        </w:rPr>
        <w:t>router ospfv3 123</w:t>
      </w:r>
    </w:p>
    <w:p w14:paraId="7F7CE1D2" w14:textId="77777777" w:rsidR="00A343F8" w:rsidRDefault="00A343F8" w:rsidP="00A343F8">
      <w:pPr>
        <w:pStyle w:val="CMD"/>
      </w:pPr>
      <w:r>
        <w:t>R3(config-</w:t>
      </w:r>
      <w:proofErr w:type="gramStart"/>
      <w:r>
        <w:t>router)#</w:t>
      </w:r>
      <w:proofErr w:type="gramEnd"/>
      <w:r>
        <w:t xml:space="preserve"> </w:t>
      </w:r>
      <w:r w:rsidRPr="00A930F4">
        <w:rPr>
          <w:b/>
          <w:bCs/>
        </w:rPr>
        <w:t>router-id 3.3.3.1</w:t>
      </w:r>
    </w:p>
    <w:p w14:paraId="74F03590" w14:textId="77777777" w:rsidR="00A343F8" w:rsidRDefault="00A343F8" w:rsidP="00A343F8">
      <w:pPr>
        <w:pStyle w:val="CMD"/>
      </w:pPr>
      <w:r>
        <w:t>R3(config-</w:t>
      </w:r>
      <w:proofErr w:type="gramStart"/>
      <w:r>
        <w:t>router)#</w:t>
      </w:r>
      <w:proofErr w:type="gramEnd"/>
      <w:r>
        <w:t xml:space="preserve"> </w:t>
      </w:r>
      <w:r w:rsidRPr="0040487A">
        <w:rPr>
          <w:b/>
          <w:bCs/>
        </w:rPr>
        <w:t>address-family ipv4 unicast</w:t>
      </w:r>
    </w:p>
    <w:p w14:paraId="3E43D451" w14:textId="77777777" w:rsidR="00A343F8" w:rsidRDefault="00A343F8" w:rsidP="00A343F8">
      <w:pPr>
        <w:pStyle w:val="CMD"/>
      </w:pPr>
      <w:r>
        <w:t>R3(config-router-</w:t>
      </w:r>
      <w:proofErr w:type="spellStart"/>
      <w:proofErr w:type="gramStart"/>
      <w:r>
        <w:t>af</w:t>
      </w:r>
      <w:proofErr w:type="spellEnd"/>
      <w:r>
        <w:t>)#</w:t>
      </w:r>
      <w:proofErr w:type="gramEnd"/>
      <w:r>
        <w:t xml:space="preserve"> </w:t>
      </w:r>
      <w:r w:rsidRPr="0040487A">
        <w:rPr>
          <w:b/>
          <w:bCs/>
        </w:rPr>
        <w:t>exit-address-family</w:t>
      </w:r>
    </w:p>
    <w:p w14:paraId="4B34FCC5" w14:textId="77777777" w:rsidR="00A343F8" w:rsidRDefault="00A343F8" w:rsidP="00A343F8">
      <w:pPr>
        <w:pStyle w:val="CMD"/>
      </w:pPr>
      <w:r>
        <w:t>R3(config-</w:t>
      </w:r>
      <w:proofErr w:type="gramStart"/>
      <w:r>
        <w:t>router)#</w:t>
      </w:r>
      <w:proofErr w:type="gramEnd"/>
      <w:r>
        <w:t xml:space="preserve"> </w:t>
      </w:r>
      <w:r w:rsidRPr="0040487A">
        <w:rPr>
          <w:b/>
          <w:bCs/>
        </w:rPr>
        <w:t>address-family ipv6 unicast</w:t>
      </w:r>
    </w:p>
    <w:p w14:paraId="4AD1E722" w14:textId="77777777" w:rsidR="00A343F8" w:rsidRDefault="00A343F8" w:rsidP="00A343F8">
      <w:pPr>
        <w:pStyle w:val="CMD"/>
      </w:pPr>
      <w:r>
        <w:t>R3(config-router-</w:t>
      </w:r>
      <w:proofErr w:type="spellStart"/>
      <w:proofErr w:type="gramStart"/>
      <w:r>
        <w:t>af</w:t>
      </w:r>
      <w:proofErr w:type="spellEnd"/>
      <w:r>
        <w:t>)#</w:t>
      </w:r>
      <w:proofErr w:type="gramEnd"/>
      <w:r>
        <w:t xml:space="preserve"> </w:t>
      </w:r>
      <w:r w:rsidRPr="0040487A">
        <w:rPr>
          <w:b/>
          <w:bCs/>
        </w:rPr>
        <w:t>exit-address-family</w:t>
      </w:r>
    </w:p>
    <w:p w14:paraId="719CEDD2" w14:textId="77777777" w:rsidR="00A343F8" w:rsidRDefault="00A343F8" w:rsidP="00A343F8">
      <w:pPr>
        <w:pStyle w:val="CMD"/>
      </w:pPr>
      <w:r>
        <w:t>R3(config-</w:t>
      </w:r>
      <w:proofErr w:type="gramStart"/>
      <w:r>
        <w:t>router)#</w:t>
      </w:r>
      <w:proofErr w:type="gramEnd"/>
      <w:r>
        <w:t xml:space="preserve"> </w:t>
      </w:r>
      <w:r w:rsidRPr="0040487A">
        <w:rPr>
          <w:b/>
          <w:bCs/>
        </w:rPr>
        <w:t>exit</w:t>
      </w:r>
    </w:p>
    <w:p w14:paraId="2C5C95C4" w14:textId="77777777" w:rsidR="00A343F8" w:rsidRDefault="00A343F8" w:rsidP="00A343F8">
      <w:pPr>
        <w:pStyle w:val="CMD"/>
      </w:pPr>
    </w:p>
    <w:p w14:paraId="76EA3912" w14:textId="49462233" w:rsidR="00A343F8" w:rsidRPr="0040487A" w:rsidRDefault="00A343F8" w:rsidP="00A343F8">
      <w:pPr>
        <w:pStyle w:val="CMD"/>
        <w:rPr>
          <w:b/>
          <w:bCs/>
        </w:rPr>
      </w:pPr>
      <w:r>
        <w:t xml:space="preserve">R3(config)# </w:t>
      </w:r>
      <w:r w:rsidRPr="0040487A">
        <w:rPr>
          <w:b/>
          <w:bCs/>
        </w:rPr>
        <w:t>interface g0/0/0</w:t>
      </w:r>
    </w:p>
    <w:p w14:paraId="129C6293" w14:textId="77777777" w:rsidR="00A343F8" w:rsidRPr="0040487A" w:rsidRDefault="00A343F8" w:rsidP="00A343F8">
      <w:pPr>
        <w:pStyle w:val="CMD"/>
        <w:rPr>
          <w:b/>
          <w:bCs/>
        </w:rPr>
      </w:pPr>
      <w:r>
        <w:t>R3(config-</w:t>
      </w:r>
      <w:proofErr w:type="gramStart"/>
      <w:r>
        <w:t>if)#</w:t>
      </w:r>
      <w:proofErr w:type="gramEnd"/>
      <w:r>
        <w:t xml:space="preserve"> </w:t>
      </w:r>
      <w:r w:rsidRPr="0040487A">
        <w:rPr>
          <w:b/>
          <w:bCs/>
        </w:rPr>
        <w:t>ospfv3 123 ipv4 area 0</w:t>
      </w:r>
    </w:p>
    <w:p w14:paraId="147E5EC6" w14:textId="77777777" w:rsidR="00A343F8" w:rsidRPr="0040487A" w:rsidRDefault="00A343F8" w:rsidP="00A343F8">
      <w:pPr>
        <w:pStyle w:val="CMD"/>
        <w:rPr>
          <w:b/>
          <w:bCs/>
        </w:rPr>
      </w:pPr>
      <w:r>
        <w:t>R3(config-</w:t>
      </w:r>
      <w:proofErr w:type="gramStart"/>
      <w:r>
        <w:t>if)#</w:t>
      </w:r>
      <w:proofErr w:type="gramEnd"/>
      <w:r>
        <w:t xml:space="preserve"> </w:t>
      </w:r>
      <w:r w:rsidRPr="0040487A">
        <w:rPr>
          <w:b/>
          <w:bCs/>
        </w:rPr>
        <w:t>ospfv3 123 ipv6 area 0</w:t>
      </w:r>
    </w:p>
    <w:p w14:paraId="4F067C57" w14:textId="77777777" w:rsidR="00A343F8" w:rsidRDefault="00A343F8" w:rsidP="00A343F8">
      <w:pPr>
        <w:pStyle w:val="CMD"/>
      </w:pPr>
      <w:r>
        <w:t>R3(config-</w:t>
      </w:r>
      <w:proofErr w:type="gramStart"/>
      <w:r>
        <w:t>if)#</w:t>
      </w:r>
      <w:proofErr w:type="gramEnd"/>
      <w:r>
        <w:t xml:space="preserve"> </w:t>
      </w:r>
      <w:r w:rsidRPr="0040487A">
        <w:rPr>
          <w:b/>
          <w:bCs/>
        </w:rPr>
        <w:t>exit</w:t>
      </w:r>
    </w:p>
    <w:p w14:paraId="46DCE81A" w14:textId="229AE1BC" w:rsidR="00A343F8" w:rsidRPr="0040487A" w:rsidRDefault="00A343F8" w:rsidP="00A343F8">
      <w:pPr>
        <w:pStyle w:val="CMD"/>
        <w:rPr>
          <w:b/>
          <w:bCs/>
        </w:rPr>
      </w:pPr>
      <w:r>
        <w:t xml:space="preserve">R3(config)# </w:t>
      </w:r>
      <w:r w:rsidRPr="0040487A">
        <w:rPr>
          <w:b/>
          <w:bCs/>
        </w:rPr>
        <w:t>interface g0/0/1</w:t>
      </w:r>
    </w:p>
    <w:p w14:paraId="23C106C3" w14:textId="77777777" w:rsidR="00A343F8" w:rsidRPr="0040487A" w:rsidRDefault="00A343F8" w:rsidP="00A343F8">
      <w:pPr>
        <w:pStyle w:val="CMD"/>
        <w:rPr>
          <w:b/>
          <w:bCs/>
        </w:rPr>
      </w:pPr>
      <w:r>
        <w:t>R3(config-</w:t>
      </w:r>
      <w:proofErr w:type="gramStart"/>
      <w:r>
        <w:t>if)#</w:t>
      </w:r>
      <w:proofErr w:type="gramEnd"/>
      <w:r>
        <w:t xml:space="preserve"> </w:t>
      </w:r>
      <w:r w:rsidRPr="0040487A">
        <w:rPr>
          <w:b/>
          <w:bCs/>
        </w:rPr>
        <w:t>ospfv3 123 ipv4 area 2</w:t>
      </w:r>
    </w:p>
    <w:p w14:paraId="3F2D2E19" w14:textId="4B3D5F70" w:rsidR="00A343F8" w:rsidRDefault="00A343F8" w:rsidP="00A343F8">
      <w:pPr>
        <w:pStyle w:val="CMD"/>
        <w:rPr>
          <w:b/>
          <w:bCs/>
        </w:rPr>
      </w:pPr>
      <w:r>
        <w:t>R3(config-</w:t>
      </w:r>
      <w:proofErr w:type="gramStart"/>
      <w:r>
        <w:t>if)#</w:t>
      </w:r>
      <w:proofErr w:type="gramEnd"/>
      <w:r>
        <w:t xml:space="preserve"> </w:t>
      </w:r>
      <w:r w:rsidRPr="0040487A">
        <w:rPr>
          <w:b/>
          <w:bCs/>
        </w:rPr>
        <w:t>ospfv3 123 ipv6 area 2</w:t>
      </w:r>
    </w:p>
    <w:p w14:paraId="218AD7F4" w14:textId="77777777" w:rsidR="0097179D" w:rsidRDefault="0097179D" w:rsidP="0097179D">
      <w:pPr>
        <w:pStyle w:val="ConfigWindow"/>
      </w:pPr>
      <w:r>
        <w:t>Close configuration window</w:t>
      </w:r>
    </w:p>
    <w:p w14:paraId="3213BCB7" w14:textId="77777777" w:rsidR="00A343F8" w:rsidRDefault="00A343F8" w:rsidP="00155954">
      <w:pPr>
        <w:pStyle w:val="Heading3"/>
        <w:spacing w:before="120"/>
      </w:pPr>
      <w:r>
        <w:t>Configure OSPFv3 with AF on D2.</w:t>
      </w:r>
    </w:p>
    <w:p w14:paraId="3A3B7B3E" w14:textId="59A82806" w:rsidR="00A343F8" w:rsidRDefault="00A343F8" w:rsidP="00155954">
      <w:pPr>
        <w:pStyle w:val="SubStepAlpha"/>
        <w:spacing w:after="0"/>
      </w:pPr>
      <w:r>
        <w:t>Enter the following command to enable routing for IPv4. (This may not be required on depending on model and IOS.)</w:t>
      </w:r>
    </w:p>
    <w:p w14:paraId="60320A69" w14:textId="14003F7B" w:rsidR="0097179D" w:rsidRDefault="0097179D" w:rsidP="00155954">
      <w:pPr>
        <w:pStyle w:val="ConfigWindow"/>
      </w:pPr>
      <w:r>
        <w:t>Open configuration window</w:t>
      </w:r>
    </w:p>
    <w:p w14:paraId="16F3CD4C" w14:textId="77777777" w:rsidR="00A343F8" w:rsidRPr="007C016E" w:rsidRDefault="00A343F8" w:rsidP="00A343F8">
      <w:pPr>
        <w:pStyle w:val="CMD"/>
        <w:rPr>
          <w:b/>
          <w:bCs/>
        </w:rPr>
      </w:pPr>
      <w:r w:rsidRPr="007C016E">
        <w:t>D</w:t>
      </w:r>
      <w:r>
        <w:t>2</w:t>
      </w:r>
      <w:r w:rsidRPr="007C016E">
        <w:t>(config)#</w:t>
      </w:r>
      <w:r>
        <w:rPr>
          <w:b/>
          <w:bCs/>
        </w:rPr>
        <w:t xml:space="preserve"> </w:t>
      </w:r>
      <w:proofErr w:type="spellStart"/>
      <w:r>
        <w:rPr>
          <w:b/>
          <w:bCs/>
        </w:rPr>
        <w:t>ip</w:t>
      </w:r>
      <w:proofErr w:type="spellEnd"/>
      <w:r>
        <w:rPr>
          <w:b/>
          <w:bCs/>
        </w:rPr>
        <w:t xml:space="preserve"> routing</w:t>
      </w:r>
    </w:p>
    <w:p w14:paraId="7D6CA8BF" w14:textId="77777777" w:rsidR="00A343F8" w:rsidRDefault="00A343F8" w:rsidP="00A930F4">
      <w:pPr>
        <w:pStyle w:val="SubStepAlpha"/>
      </w:pPr>
      <w:r>
        <w:t>Enter the following command to enable routing for IPv6.</w:t>
      </w:r>
      <w:r w:rsidRPr="00BD0CD6">
        <w:t xml:space="preserve"> </w:t>
      </w:r>
      <w:r>
        <w:t>(This may not be required on depending on model and IOS.)</w:t>
      </w:r>
    </w:p>
    <w:p w14:paraId="4C92A3FE" w14:textId="77777777" w:rsidR="00A343F8" w:rsidRPr="005724D4" w:rsidRDefault="00A343F8" w:rsidP="00A343F8">
      <w:pPr>
        <w:pStyle w:val="CMD"/>
        <w:rPr>
          <w:b/>
          <w:bCs/>
        </w:rPr>
      </w:pPr>
      <w:r w:rsidRPr="007C016E">
        <w:t>D</w:t>
      </w:r>
      <w:r>
        <w:t>2</w:t>
      </w:r>
      <w:r w:rsidRPr="007C016E">
        <w:t>(config)#</w:t>
      </w:r>
      <w:r>
        <w:rPr>
          <w:b/>
          <w:bCs/>
        </w:rPr>
        <w:t xml:space="preserve"> ipv6 </w:t>
      </w:r>
      <w:proofErr w:type="gramStart"/>
      <w:r>
        <w:rPr>
          <w:b/>
          <w:bCs/>
        </w:rPr>
        <w:t>unicast-routing</w:t>
      </w:r>
      <w:proofErr w:type="gramEnd"/>
    </w:p>
    <w:p w14:paraId="30AA23D0" w14:textId="77777777" w:rsidR="00A343F8" w:rsidRDefault="00A343F8" w:rsidP="00A930F4">
      <w:pPr>
        <w:pStyle w:val="BodyTextL50"/>
      </w:pPr>
      <w:r w:rsidRPr="00EB04BA">
        <w:rPr>
          <w:b/>
          <w:bCs/>
        </w:rPr>
        <w:lastRenderedPageBreak/>
        <w:t>Note</w:t>
      </w:r>
      <w:r>
        <w:t>: By default, the 3650 supports IPv6 interface configuration.</w:t>
      </w:r>
    </w:p>
    <w:p w14:paraId="6D64D9B4" w14:textId="77777777" w:rsidR="00A343F8" w:rsidRDefault="00A343F8" w:rsidP="00A930F4">
      <w:pPr>
        <w:pStyle w:val="SubStepAlpha"/>
      </w:pPr>
      <w:r>
        <w:t>C</w:t>
      </w:r>
      <w:r w:rsidRPr="00EE6E2A">
        <w:t>onfigure the OSPFv</w:t>
      </w:r>
      <w:r>
        <w:t>3 with</w:t>
      </w:r>
      <w:r w:rsidRPr="00EE6E2A">
        <w:t xml:space="preserve"> AF</w:t>
      </w:r>
      <w:r>
        <w:t xml:space="preserve"> for both IPv4 and IPv6</w:t>
      </w:r>
      <w:r w:rsidRPr="00EE6E2A">
        <w:t xml:space="preserve"> on </w:t>
      </w:r>
      <w:r>
        <w:t>D2, similar to the configurations for R1, R2 and R3.</w:t>
      </w:r>
    </w:p>
    <w:p w14:paraId="6845517B" w14:textId="77777777" w:rsidR="00A343F8" w:rsidRDefault="00A343F8" w:rsidP="00A343F8">
      <w:pPr>
        <w:pStyle w:val="CMD"/>
      </w:pPr>
      <w:r>
        <w:t xml:space="preserve">D2(config)# </w:t>
      </w:r>
      <w:r w:rsidRPr="00384EB5">
        <w:rPr>
          <w:b/>
          <w:bCs/>
        </w:rPr>
        <w:t>router ospfv3 123</w:t>
      </w:r>
    </w:p>
    <w:p w14:paraId="4653D9A3" w14:textId="77777777" w:rsidR="00A343F8" w:rsidRDefault="00A343F8" w:rsidP="00A343F8">
      <w:pPr>
        <w:pStyle w:val="CMD"/>
      </w:pPr>
      <w:r>
        <w:t>D2(config-</w:t>
      </w:r>
      <w:proofErr w:type="gramStart"/>
      <w:r>
        <w:t>router)#</w:t>
      </w:r>
      <w:proofErr w:type="gramEnd"/>
      <w:r>
        <w:t xml:space="preserve"> </w:t>
      </w:r>
      <w:r w:rsidRPr="00384EB5">
        <w:rPr>
          <w:b/>
          <w:bCs/>
        </w:rPr>
        <w:t>address-family ipv4 unicast</w:t>
      </w:r>
    </w:p>
    <w:p w14:paraId="19D12905" w14:textId="77777777" w:rsidR="00A343F8" w:rsidRPr="00384EB5" w:rsidRDefault="00A343F8" w:rsidP="00A343F8">
      <w:pPr>
        <w:pStyle w:val="CMD"/>
        <w:rPr>
          <w:b/>
          <w:bCs/>
        </w:rPr>
      </w:pPr>
      <w:r>
        <w:t>D2(config-router-</w:t>
      </w:r>
      <w:proofErr w:type="spellStart"/>
      <w:proofErr w:type="gramStart"/>
      <w:r>
        <w:t>af</w:t>
      </w:r>
      <w:proofErr w:type="spellEnd"/>
      <w:r>
        <w:t>)#</w:t>
      </w:r>
      <w:proofErr w:type="gramEnd"/>
      <w:r>
        <w:t xml:space="preserve"> </w:t>
      </w:r>
      <w:r w:rsidRPr="00384EB5">
        <w:rPr>
          <w:b/>
          <w:bCs/>
        </w:rPr>
        <w:t>router-id 3.3.3.2</w:t>
      </w:r>
    </w:p>
    <w:p w14:paraId="081F6063" w14:textId="77777777" w:rsidR="00A343F8" w:rsidRPr="00384EB5" w:rsidRDefault="00A343F8" w:rsidP="00A343F8">
      <w:pPr>
        <w:pStyle w:val="CMD"/>
        <w:rPr>
          <w:b/>
          <w:bCs/>
        </w:rPr>
      </w:pPr>
      <w:r>
        <w:t>D2(config-router-</w:t>
      </w:r>
      <w:proofErr w:type="spellStart"/>
      <w:proofErr w:type="gramStart"/>
      <w:r>
        <w:t>af</w:t>
      </w:r>
      <w:proofErr w:type="spellEnd"/>
      <w:r>
        <w:t>)#</w:t>
      </w:r>
      <w:proofErr w:type="gramEnd"/>
      <w:r>
        <w:t xml:space="preserve"> </w:t>
      </w:r>
      <w:r w:rsidRPr="00384EB5">
        <w:rPr>
          <w:b/>
          <w:bCs/>
        </w:rPr>
        <w:t>exit-address-family</w:t>
      </w:r>
    </w:p>
    <w:p w14:paraId="36C178F4" w14:textId="77777777" w:rsidR="00A343F8" w:rsidRDefault="00A343F8" w:rsidP="00A343F8">
      <w:pPr>
        <w:pStyle w:val="CMD"/>
      </w:pPr>
      <w:r>
        <w:t>D2(config-</w:t>
      </w:r>
      <w:proofErr w:type="gramStart"/>
      <w:r>
        <w:t>router)#</w:t>
      </w:r>
      <w:proofErr w:type="gramEnd"/>
      <w:r>
        <w:t xml:space="preserve"> </w:t>
      </w:r>
      <w:r w:rsidRPr="00384EB5">
        <w:rPr>
          <w:b/>
          <w:bCs/>
        </w:rPr>
        <w:t>address-family ipv6 unicast</w:t>
      </w:r>
    </w:p>
    <w:p w14:paraId="3749EAF4" w14:textId="77777777" w:rsidR="00A343F8" w:rsidRPr="00384EB5" w:rsidRDefault="00A343F8" w:rsidP="00A343F8">
      <w:pPr>
        <w:pStyle w:val="CMD"/>
        <w:rPr>
          <w:b/>
          <w:bCs/>
        </w:rPr>
      </w:pPr>
      <w:r>
        <w:t>D2(config-router-</w:t>
      </w:r>
      <w:proofErr w:type="spellStart"/>
      <w:proofErr w:type="gramStart"/>
      <w:r>
        <w:t>af</w:t>
      </w:r>
      <w:proofErr w:type="spellEnd"/>
      <w:r>
        <w:t>)#</w:t>
      </w:r>
      <w:proofErr w:type="gramEnd"/>
      <w:r>
        <w:t xml:space="preserve"> </w:t>
      </w:r>
      <w:r w:rsidRPr="00384EB5">
        <w:rPr>
          <w:b/>
          <w:bCs/>
        </w:rPr>
        <w:t>router-id 3.3.3.2</w:t>
      </w:r>
    </w:p>
    <w:p w14:paraId="29C762F7" w14:textId="77777777" w:rsidR="00A343F8" w:rsidRPr="00384EB5" w:rsidRDefault="00A343F8" w:rsidP="00A343F8">
      <w:pPr>
        <w:pStyle w:val="CMD"/>
        <w:rPr>
          <w:b/>
          <w:bCs/>
        </w:rPr>
      </w:pPr>
      <w:r>
        <w:t>D2(config-router-</w:t>
      </w:r>
      <w:proofErr w:type="spellStart"/>
      <w:proofErr w:type="gramStart"/>
      <w:r>
        <w:t>af</w:t>
      </w:r>
      <w:proofErr w:type="spellEnd"/>
      <w:r>
        <w:t>)#</w:t>
      </w:r>
      <w:proofErr w:type="gramEnd"/>
      <w:r>
        <w:t xml:space="preserve"> </w:t>
      </w:r>
      <w:r w:rsidRPr="00384EB5">
        <w:rPr>
          <w:b/>
          <w:bCs/>
        </w:rPr>
        <w:t>exit-address-family</w:t>
      </w:r>
    </w:p>
    <w:p w14:paraId="612C6CC7" w14:textId="77777777" w:rsidR="00A343F8" w:rsidRDefault="00A343F8" w:rsidP="00A343F8">
      <w:pPr>
        <w:pStyle w:val="CMD"/>
      </w:pPr>
      <w:r>
        <w:t>D2(config-</w:t>
      </w:r>
      <w:proofErr w:type="gramStart"/>
      <w:r>
        <w:t>router)#</w:t>
      </w:r>
      <w:proofErr w:type="gramEnd"/>
      <w:r>
        <w:t xml:space="preserve"> </w:t>
      </w:r>
      <w:r w:rsidRPr="00384EB5">
        <w:rPr>
          <w:b/>
          <w:bCs/>
        </w:rPr>
        <w:t>exit</w:t>
      </w:r>
    </w:p>
    <w:p w14:paraId="00560057" w14:textId="77777777" w:rsidR="00A343F8" w:rsidRDefault="00A343F8" w:rsidP="00A343F8">
      <w:pPr>
        <w:pStyle w:val="CMD"/>
      </w:pPr>
    </w:p>
    <w:p w14:paraId="7E57A83F" w14:textId="2AD2AFA8" w:rsidR="00A343F8" w:rsidRPr="00384EB5" w:rsidRDefault="00A343F8" w:rsidP="00A343F8">
      <w:pPr>
        <w:pStyle w:val="CMD"/>
        <w:rPr>
          <w:b/>
          <w:bCs/>
        </w:rPr>
      </w:pPr>
      <w:r>
        <w:t xml:space="preserve">D2(config)# </w:t>
      </w:r>
      <w:r w:rsidRPr="00384EB5">
        <w:rPr>
          <w:b/>
          <w:bCs/>
        </w:rPr>
        <w:t>interface g1/0/11</w:t>
      </w:r>
    </w:p>
    <w:p w14:paraId="03DE8442" w14:textId="77777777" w:rsidR="00A343F8" w:rsidRDefault="00A343F8" w:rsidP="00A343F8">
      <w:pPr>
        <w:pStyle w:val="CMD"/>
      </w:pPr>
      <w:r>
        <w:t>D2(config-</w:t>
      </w:r>
      <w:proofErr w:type="gramStart"/>
      <w:r>
        <w:t>if)#</w:t>
      </w:r>
      <w:proofErr w:type="gramEnd"/>
      <w:r>
        <w:t xml:space="preserve"> </w:t>
      </w:r>
      <w:r w:rsidRPr="00384EB5">
        <w:rPr>
          <w:b/>
          <w:bCs/>
        </w:rPr>
        <w:t>ospfv3 123 ipv4 area 2</w:t>
      </w:r>
    </w:p>
    <w:p w14:paraId="0A849426" w14:textId="77777777" w:rsidR="00A343F8" w:rsidRDefault="00A343F8" w:rsidP="00A343F8">
      <w:pPr>
        <w:pStyle w:val="CMD"/>
      </w:pPr>
      <w:r>
        <w:t>D2(config-</w:t>
      </w:r>
      <w:proofErr w:type="gramStart"/>
      <w:r>
        <w:t>if)#</w:t>
      </w:r>
      <w:proofErr w:type="gramEnd"/>
      <w:r>
        <w:t xml:space="preserve"> </w:t>
      </w:r>
      <w:r w:rsidRPr="00384EB5">
        <w:rPr>
          <w:b/>
          <w:bCs/>
        </w:rPr>
        <w:t>ospfv3 123 ipv6 area 2</w:t>
      </w:r>
    </w:p>
    <w:p w14:paraId="1B3423D0" w14:textId="77777777" w:rsidR="00A343F8" w:rsidRDefault="00A343F8" w:rsidP="00A343F8">
      <w:pPr>
        <w:pStyle w:val="CMD"/>
      </w:pPr>
      <w:r>
        <w:t>D2(config-</w:t>
      </w:r>
      <w:proofErr w:type="gramStart"/>
      <w:r>
        <w:t>if)#</w:t>
      </w:r>
      <w:proofErr w:type="gramEnd"/>
      <w:r>
        <w:t xml:space="preserve"> </w:t>
      </w:r>
      <w:r w:rsidRPr="00384EB5">
        <w:rPr>
          <w:b/>
          <w:bCs/>
        </w:rPr>
        <w:t>exit</w:t>
      </w:r>
    </w:p>
    <w:p w14:paraId="3A4EAA45" w14:textId="77777777" w:rsidR="00A343F8" w:rsidRDefault="00A343F8" w:rsidP="00A343F8">
      <w:pPr>
        <w:pStyle w:val="CMD"/>
      </w:pPr>
      <w:r>
        <w:t xml:space="preserve">D2(config)# </w:t>
      </w:r>
      <w:r w:rsidRPr="00384EB5">
        <w:rPr>
          <w:b/>
          <w:bCs/>
        </w:rPr>
        <w:t>interface g 1/0/23</w:t>
      </w:r>
    </w:p>
    <w:p w14:paraId="76E6EC62" w14:textId="77777777" w:rsidR="00A343F8" w:rsidRDefault="00A343F8" w:rsidP="00A343F8">
      <w:pPr>
        <w:pStyle w:val="CMD"/>
      </w:pPr>
      <w:r>
        <w:t>D2(config-</w:t>
      </w:r>
      <w:proofErr w:type="gramStart"/>
      <w:r>
        <w:t>if)#</w:t>
      </w:r>
      <w:proofErr w:type="gramEnd"/>
      <w:r>
        <w:t xml:space="preserve"> </w:t>
      </w:r>
      <w:r w:rsidRPr="00384EB5">
        <w:rPr>
          <w:b/>
          <w:bCs/>
        </w:rPr>
        <w:t>ospfv3 123 ipv4 area 2</w:t>
      </w:r>
    </w:p>
    <w:p w14:paraId="14076B35" w14:textId="3868CC9A" w:rsidR="00A343F8" w:rsidRDefault="00A343F8" w:rsidP="00A343F8">
      <w:pPr>
        <w:pStyle w:val="CMD"/>
        <w:rPr>
          <w:b/>
          <w:bCs/>
        </w:rPr>
      </w:pPr>
      <w:r>
        <w:t>D2(config-</w:t>
      </w:r>
      <w:proofErr w:type="gramStart"/>
      <w:r>
        <w:t>if)#</w:t>
      </w:r>
      <w:proofErr w:type="gramEnd"/>
      <w:r>
        <w:t xml:space="preserve"> </w:t>
      </w:r>
      <w:r w:rsidRPr="00384EB5">
        <w:rPr>
          <w:b/>
          <w:bCs/>
        </w:rPr>
        <w:t>ospfv3 123 ipv6 area 2</w:t>
      </w:r>
    </w:p>
    <w:p w14:paraId="27224E86" w14:textId="77777777" w:rsidR="0097179D" w:rsidRDefault="0097179D" w:rsidP="0097179D">
      <w:pPr>
        <w:pStyle w:val="ConfigWindow"/>
      </w:pPr>
      <w:r>
        <w:t>Close configuration window</w:t>
      </w:r>
    </w:p>
    <w:p w14:paraId="5D392F0A" w14:textId="6FA98902" w:rsidR="00A343F8" w:rsidRPr="00261F2F" w:rsidRDefault="00A343F8" w:rsidP="00155954">
      <w:pPr>
        <w:pStyle w:val="Heading2"/>
        <w:spacing w:before="120"/>
      </w:pPr>
      <w:r>
        <w:t>Verify OSPFv3</w:t>
      </w:r>
    </w:p>
    <w:p w14:paraId="75CE88DE" w14:textId="55FA0EC8" w:rsidR="00A343F8" w:rsidRDefault="00A343F8" w:rsidP="00A930F4">
      <w:pPr>
        <w:pStyle w:val="BodyTextL25"/>
      </w:pPr>
      <w:r>
        <w:t>The commands to verify traditional OSPFv3 and OSPFv3 with AF may differ. This is because OSPFv3 with AF commands include information for both IPv4 and IPv6 address families, whereas traditional OSPFv3 is for IPv6 only.</w:t>
      </w:r>
    </w:p>
    <w:p w14:paraId="0F659E9E" w14:textId="77777777" w:rsidR="00A343F8" w:rsidRDefault="00A343F8" w:rsidP="00A930F4">
      <w:pPr>
        <w:pStyle w:val="Heading3"/>
      </w:pPr>
      <w:r>
        <w:t>Verifying neighbor adjacencies.</w:t>
      </w:r>
    </w:p>
    <w:p w14:paraId="4882D184" w14:textId="7515EEA3" w:rsidR="00A343F8" w:rsidRDefault="00A343F8" w:rsidP="00155954">
      <w:pPr>
        <w:pStyle w:val="SubStepAlpha"/>
        <w:spacing w:after="0"/>
      </w:pPr>
      <w:r>
        <w:t xml:space="preserve">Use the </w:t>
      </w:r>
      <w:r w:rsidRPr="007577A6">
        <w:rPr>
          <w:b/>
          <w:bCs/>
        </w:rPr>
        <w:t xml:space="preserve">show ipv6 </w:t>
      </w:r>
      <w:proofErr w:type="spellStart"/>
      <w:r w:rsidRPr="007577A6">
        <w:rPr>
          <w:b/>
          <w:bCs/>
        </w:rPr>
        <w:t>ospf</w:t>
      </w:r>
      <w:proofErr w:type="spellEnd"/>
      <w:r w:rsidRPr="007577A6">
        <w:rPr>
          <w:b/>
          <w:bCs/>
        </w:rPr>
        <w:t xml:space="preserve"> neighbor</w:t>
      </w:r>
      <w:r>
        <w:t xml:space="preserve"> command on D1 to display OSPFv3 neighbors. This is a command used for routers configured with traditional OSPFv3. The equivalent command for OSPFv2 would be </w:t>
      </w:r>
      <w:r w:rsidRPr="007577A6">
        <w:rPr>
          <w:b/>
          <w:bCs/>
        </w:rPr>
        <w:t xml:space="preserve">show </w:t>
      </w:r>
      <w:proofErr w:type="spellStart"/>
      <w:r w:rsidRPr="007577A6">
        <w:rPr>
          <w:b/>
          <w:bCs/>
        </w:rPr>
        <w:t>ip</w:t>
      </w:r>
      <w:proofErr w:type="spellEnd"/>
      <w:r w:rsidRPr="007577A6">
        <w:rPr>
          <w:b/>
          <w:bCs/>
        </w:rPr>
        <w:t xml:space="preserve"> </w:t>
      </w:r>
      <w:proofErr w:type="spellStart"/>
      <w:r w:rsidRPr="007577A6">
        <w:rPr>
          <w:b/>
          <w:bCs/>
        </w:rPr>
        <w:t>ospf</w:t>
      </w:r>
      <w:proofErr w:type="spellEnd"/>
      <w:r w:rsidRPr="007577A6">
        <w:rPr>
          <w:b/>
          <w:bCs/>
        </w:rPr>
        <w:t xml:space="preserve"> neighbor</w:t>
      </w:r>
      <w:r>
        <w:t>.</w:t>
      </w:r>
    </w:p>
    <w:p w14:paraId="6B02188A" w14:textId="2C54A36C" w:rsidR="0097179D" w:rsidRDefault="0097179D" w:rsidP="00155954">
      <w:pPr>
        <w:pStyle w:val="ConfigWindow"/>
      </w:pPr>
      <w:r>
        <w:t>Open configuration window</w:t>
      </w:r>
    </w:p>
    <w:p w14:paraId="3D84CF39" w14:textId="77777777" w:rsidR="00A343F8" w:rsidRPr="00487B5D" w:rsidRDefault="00A343F8">
      <w:pPr>
        <w:pStyle w:val="CMD"/>
      </w:pPr>
      <w:r w:rsidRPr="00487B5D">
        <w:t xml:space="preserve">D1# </w:t>
      </w:r>
      <w:r w:rsidRPr="00155954">
        <w:rPr>
          <w:b/>
          <w:bCs/>
        </w:rPr>
        <w:t xml:space="preserve">show ipv6 </w:t>
      </w:r>
      <w:proofErr w:type="spellStart"/>
      <w:r w:rsidRPr="00155954">
        <w:rPr>
          <w:b/>
          <w:bCs/>
        </w:rPr>
        <w:t>ospf</w:t>
      </w:r>
      <w:proofErr w:type="spellEnd"/>
      <w:r w:rsidRPr="00155954">
        <w:rPr>
          <w:b/>
          <w:bCs/>
        </w:rPr>
        <w:t xml:space="preserve"> neighbor</w:t>
      </w:r>
    </w:p>
    <w:p w14:paraId="2B0E9AC5" w14:textId="77777777" w:rsidR="00A343F8" w:rsidRPr="00487B5D" w:rsidRDefault="00A343F8" w:rsidP="00155954">
      <w:pPr>
        <w:pStyle w:val="CMDOutput"/>
      </w:pPr>
    </w:p>
    <w:p w14:paraId="6A5441F8" w14:textId="77777777" w:rsidR="00A343F8" w:rsidRPr="00487B5D" w:rsidRDefault="00A343F8" w:rsidP="00155954">
      <w:pPr>
        <w:pStyle w:val="CMDOutput"/>
      </w:pPr>
      <w:r w:rsidRPr="00487B5D">
        <w:t xml:space="preserve">            </w:t>
      </w:r>
      <w:r w:rsidRPr="00487B5D">
        <w:rPr>
          <w:highlight w:val="yellow"/>
        </w:rPr>
        <w:t>OSPFv3</w:t>
      </w:r>
      <w:r w:rsidRPr="00487B5D">
        <w:t xml:space="preserve"> Router with ID (1.1.1.2) (Process ID 123)</w:t>
      </w:r>
    </w:p>
    <w:p w14:paraId="3D73AF18" w14:textId="77777777" w:rsidR="00A343F8" w:rsidRPr="00487B5D" w:rsidRDefault="00A343F8" w:rsidP="00155954">
      <w:pPr>
        <w:pStyle w:val="CMDOutput"/>
      </w:pPr>
    </w:p>
    <w:p w14:paraId="1A110A0E" w14:textId="6570D734" w:rsidR="00A343F8" w:rsidRPr="00487B5D" w:rsidRDefault="00A343F8" w:rsidP="00155954">
      <w:pPr>
        <w:pStyle w:val="CMDOutput"/>
      </w:pPr>
      <w:r w:rsidRPr="00487B5D">
        <w:t xml:space="preserve">Neighbor ID     </w:t>
      </w:r>
      <w:proofErr w:type="spellStart"/>
      <w:r w:rsidRPr="00487B5D">
        <w:t>Pri</w:t>
      </w:r>
      <w:proofErr w:type="spellEnd"/>
      <w:r w:rsidRPr="00487B5D">
        <w:t xml:space="preserve">   State           Dead Time   Interface ID   Interface</w:t>
      </w:r>
    </w:p>
    <w:p w14:paraId="1ABB88DD" w14:textId="34FCC6A0" w:rsidR="00A343F8" w:rsidRPr="00487B5D" w:rsidRDefault="00A343F8" w:rsidP="00155954">
      <w:pPr>
        <w:pStyle w:val="CMDOutput"/>
      </w:pPr>
      <w:r w:rsidRPr="00E1700E">
        <w:rPr>
          <w:highlight w:val="yellow"/>
        </w:rPr>
        <w:t>1.1.1.1</w:t>
      </w:r>
      <w:r w:rsidRPr="00487B5D">
        <w:t xml:space="preserve">           1   FULL/DR         00:00:39    6              </w:t>
      </w:r>
      <w:r w:rsidRPr="00E1700E">
        <w:rPr>
          <w:highlight w:val="yellow"/>
        </w:rPr>
        <w:t>GigabitEthernet1/0/11</w:t>
      </w:r>
    </w:p>
    <w:p w14:paraId="3399DB8F" w14:textId="77777777" w:rsidR="00A343F8" w:rsidRDefault="00A343F8" w:rsidP="00A930F4">
      <w:pPr>
        <w:pStyle w:val="SubStepAlpha"/>
      </w:pPr>
      <w:r>
        <w:t xml:space="preserve">This same command on a router running OSPFv3 with AF would generate similar output. For example, on R1 issue the same </w:t>
      </w:r>
      <w:r w:rsidRPr="007577A6">
        <w:rPr>
          <w:b/>
          <w:bCs/>
        </w:rPr>
        <w:t xml:space="preserve">show ipv6 </w:t>
      </w:r>
      <w:proofErr w:type="spellStart"/>
      <w:r w:rsidRPr="007577A6">
        <w:rPr>
          <w:b/>
          <w:bCs/>
        </w:rPr>
        <w:t>ospf</w:t>
      </w:r>
      <w:proofErr w:type="spellEnd"/>
      <w:r w:rsidRPr="007577A6">
        <w:rPr>
          <w:b/>
          <w:bCs/>
        </w:rPr>
        <w:t xml:space="preserve"> neighbor</w:t>
      </w:r>
      <w:r>
        <w:t xml:space="preserve"> command. Notice the output is only OSPFv3 for the IPv6 AF.</w:t>
      </w:r>
    </w:p>
    <w:p w14:paraId="0D5CCCC8" w14:textId="77777777" w:rsidR="00A343F8" w:rsidRPr="00E1700E" w:rsidRDefault="00A343F8">
      <w:pPr>
        <w:pStyle w:val="CMD"/>
      </w:pPr>
      <w:r w:rsidRPr="00E1700E">
        <w:t xml:space="preserve">R1# </w:t>
      </w:r>
      <w:r w:rsidRPr="00155954">
        <w:rPr>
          <w:b/>
          <w:bCs/>
        </w:rPr>
        <w:t xml:space="preserve">show ipv6 </w:t>
      </w:r>
      <w:proofErr w:type="spellStart"/>
      <w:r w:rsidRPr="00155954">
        <w:rPr>
          <w:b/>
          <w:bCs/>
        </w:rPr>
        <w:t>ospf</w:t>
      </w:r>
      <w:proofErr w:type="spellEnd"/>
      <w:r w:rsidRPr="00155954">
        <w:rPr>
          <w:b/>
          <w:bCs/>
        </w:rPr>
        <w:t xml:space="preserve"> neighbor</w:t>
      </w:r>
    </w:p>
    <w:p w14:paraId="3C28CC7A" w14:textId="77777777" w:rsidR="00A343F8" w:rsidRPr="00E1700E" w:rsidRDefault="00A343F8" w:rsidP="00155954">
      <w:pPr>
        <w:pStyle w:val="CMDOutput"/>
      </w:pPr>
    </w:p>
    <w:p w14:paraId="04394A87" w14:textId="77777777" w:rsidR="00A343F8" w:rsidRPr="00E1700E" w:rsidRDefault="00A343F8" w:rsidP="00155954">
      <w:pPr>
        <w:pStyle w:val="CMDOutput"/>
      </w:pPr>
      <w:r w:rsidRPr="00E1700E">
        <w:t xml:space="preserve">            </w:t>
      </w:r>
      <w:r w:rsidRPr="00ED5D72">
        <w:rPr>
          <w:highlight w:val="yellow"/>
        </w:rPr>
        <w:t>OSPFv3</w:t>
      </w:r>
      <w:r w:rsidRPr="00E1700E">
        <w:t xml:space="preserve"> Router with ID (1.1.1.1) (Process ID 123)</w:t>
      </w:r>
    </w:p>
    <w:p w14:paraId="24ECC73B" w14:textId="77777777" w:rsidR="00A343F8" w:rsidRPr="00E1700E" w:rsidRDefault="00A343F8" w:rsidP="00155954">
      <w:pPr>
        <w:pStyle w:val="CMDOutput"/>
      </w:pPr>
    </w:p>
    <w:p w14:paraId="2AA3E007" w14:textId="77777777" w:rsidR="00A343F8" w:rsidRPr="00E1700E" w:rsidRDefault="00A343F8" w:rsidP="00155954">
      <w:pPr>
        <w:pStyle w:val="CMDOutput"/>
      </w:pPr>
      <w:r w:rsidRPr="00E1700E">
        <w:t xml:space="preserve">Neighbor ID     </w:t>
      </w:r>
      <w:proofErr w:type="spellStart"/>
      <w:r w:rsidRPr="00E1700E">
        <w:t>Pri</w:t>
      </w:r>
      <w:proofErr w:type="spellEnd"/>
      <w:r w:rsidRPr="00E1700E">
        <w:t xml:space="preserve">   State           Dead Time   Interface ID    Interface</w:t>
      </w:r>
    </w:p>
    <w:p w14:paraId="6BD62BDB" w14:textId="77777777" w:rsidR="00A343F8" w:rsidRPr="00E1700E" w:rsidRDefault="00A343F8" w:rsidP="00155954">
      <w:pPr>
        <w:pStyle w:val="CMDOutput"/>
      </w:pPr>
      <w:r w:rsidRPr="00E1700E">
        <w:rPr>
          <w:highlight w:val="yellow"/>
        </w:rPr>
        <w:t>2.2.2.1</w:t>
      </w:r>
      <w:r w:rsidRPr="00E1700E">
        <w:t xml:space="preserve">           1   FULL/BDR        00:00:31    5               </w:t>
      </w:r>
      <w:r w:rsidRPr="00E1700E">
        <w:rPr>
          <w:highlight w:val="yellow"/>
        </w:rPr>
        <w:t>GigabitEthernet0/0/0</w:t>
      </w:r>
    </w:p>
    <w:p w14:paraId="125D5D0F" w14:textId="77777777" w:rsidR="00A343F8" w:rsidRPr="00E1700E" w:rsidRDefault="00A343F8" w:rsidP="00155954">
      <w:pPr>
        <w:pStyle w:val="CMDOutput"/>
      </w:pPr>
      <w:r w:rsidRPr="00E1700E">
        <w:rPr>
          <w:highlight w:val="yellow"/>
        </w:rPr>
        <w:t>1.1.1.2</w:t>
      </w:r>
      <w:r w:rsidRPr="00E1700E">
        <w:t xml:space="preserve">           1   FULL/BDR        00:00:38    471             </w:t>
      </w:r>
      <w:r w:rsidRPr="00E1700E">
        <w:rPr>
          <w:highlight w:val="yellow"/>
        </w:rPr>
        <w:t>GigabitEthernet0/0/1</w:t>
      </w:r>
    </w:p>
    <w:p w14:paraId="639843BC" w14:textId="77777777" w:rsidR="00A343F8" w:rsidRDefault="00A343F8" w:rsidP="00A930F4">
      <w:pPr>
        <w:pStyle w:val="SubStepAlpha"/>
      </w:pPr>
      <w:r>
        <w:lastRenderedPageBreak/>
        <w:t xml:space="preserve">Now, issue the </w:t>
      </w:r>
      <w:r w:rsidRPr="00C610A9">
        <w:rPr>
          <w:b/>
          <w:bCs/>
        </w:rPr>
        <w:t>show ospfv3 neighbor</w:t>
      </w:r>
      <w:r>
        <w:t xml:space="preserve"> command on R1. This is a command used for routers configured for OSPFv3 with AF. Notice the output includes neighbors for both IPv4 and IPv6 address families.</w:t>
      </w:r>
    </w:p>
    <w:p w14:paraId="299E90DA" w14:textId="77777777" w:rsidR="00A343F8" w:rsidRPr="009B286D" w:rsidRDefault="00A343F8">
      <w:pPr>
        <w:pStyle w:val="CMD"/>
      </w:pPr>
      <w:r w:rsidRPr="009B286D">
        <w:t xml:space="preserve">R1# </w:t>
      </w:r>
      <w:r w:rsidRPr="00155954">
        <w:rPr>
          <w:b/>
          <w:bCs/>
        </w:rPr>
        <w:t>show ospfv3 neighbor</w:t>
      </w:r>
    </w:p>
    <w:p w14:paraId="4327D123" w14:textId="77777777" w:rsidR="00A343F8" w:rsidRPr="009B286D" w:rsidRDefault="00A343F8" w:rsidP="00155954">
      <w:pPr>
        <w:pStyle w:val="CMDOutput"/>
      </w:pPr>
    </w:p>
    <w:p w14:paraId="698F12AA" w14:textId="77777777" w:rsidR="00A343F8" w:rsidRPr="009B286D" w:rsidRDefault="00A343F8" w:rsidP="00155954">
      <w:pPr>
        <w:pStyle w:val="CMDOutput"/>
      </w:pPr>
      <w:r w:rsidRPr="009B286D">
        <w:t xml:space="preserve">          OSPFv3 123 </w:t>
      </w:r>
      <w:r w:rsidRPr="009B286D">
        <w:rPr>
          <w:highlight w:val="yellow"/>
        </w:rPr>
        <w:t>address-family ipv4</w:t>
      </w:r>
      <w:r w:rsidRPr="009B286D">
        <w:t xml:space="preserve"> (router-id 1.1.1.1)</w:t>
      </w:r>
    </w:p>
    <w:p w14:paraId="30CBF3A1" w14:textId="77777777" w:rsidR="00A343F8" w:rsidRPr="009B286D" w:rsidRDefault="00A343F8" w:rsidP="00155954">
      <w:pPr>
        <w:pStyle w:val="CMDOutput"/>
      </w:pPr>
    </w:p>
    <w:p w14:paraId="1B4E223C" w14:textId="77777777" w:rsidR="00A343F8" w:rsidRPr="009B286D" w:rsidRDefault="00A343F8" w:rsidP="00155954">
      <w:pPr>
        <w:pStyle w:val="CMDOutput"/>
      </w:pPr>
      <w:r w:rsidRPr="009B286D">
        <w:t xml:space="preserve">Neighbor ID     </w:t>
      </w:r>
      <w:proofErr w:type="spellStart"/>
      <w:r w:rsidRPr="009B286D">
        <w:t>Pri</w:t>
      </w:r>
      <w:proofErr w:type="spellEnd"/>
      <w:r w:rsidRPr="009B286D">
        <w:t xml:space="preserve">   State           Dead Time   Interface ID    Interface</w:t>
      </w:r>
    </w:p>
    <w:p w14:paraId="1F841ADC" w14:textId="77777777" w:rsidR="00A343F8" w:rsidRPr="009B286D" w:rsidRDefault="00A343F8" w:rsidP="00155954">
      <w:pPr>
        <w:pStyle w:val="CMDOutput"/>
      </w:pPr>
      <w:r w:rsidRPr="009B286D">
        <w:rPr>
          <w:highlight w:val="yellow"/>
        </w:rPr>
        <w:t>2.2.2.1</w:t>
      </w:r>
      <w:r w:rsidRPr="009B286D">
        <w:t xml:space="preserve">           1   FULL/BDR        00:00:38    5               </w:t>
      </w:r>
      <w:r w:rsidRPr="009B286D">
        <w:rPr>
          <w:highlight w:val="yellow"/>
        </w:rPr>
        <w:t>GigabitEthernet0/0/0</w:t>
      </w:r>
    </w:p>
    <w:p w14:paraId="2A073334" w14:textId="77777777" w:rsidR="00A343F8" w:rsidRPr="009B286D" w:rsidRDefault="00A343F8" w:rsidP="00155954">
      <w:pPr>
        <w:pStyle w:val="CMDOutput"/>
      </w:pPr>
    </w:p>
    <w:p w14:paraId="71441E17" w14:textId="77777777" w:rsidR="00A343F8" w:rsidRPr="009B286D" w:rsidRDefault="00A343F8" w:rsidP="00155954">
      <w:pPr>
        <w:pStyle w:val="CMDOutput"/>
      </w:pPr>
      <w:r w:rsidRPr="009B286D">
        <w:t xml:space="preserve">          OSPFv3 123 </w:t>
      </w:r>
      <w:r w:rsidRPr="009B286D">
        <w:rPr>
          <w:highlight w:val="yellow"/>
        </w:rPr>
        <w:t>address-family ipv6</w:t>
      </w:r>
      <w:r w:rsidRPr="009B286D">
        <w:t xml:space="preserve"> (router-id 1.1.1.1)</w:t>
      </w:r>
    </w:p>
    <w:p w14:paraId="5D434E24" w14:textId="77777777" w:rsidR="00A343F8" w:rsidRPr="009B286D" w:rsidRDefault="00A343F8" w:rsidP="00155954">
      <w:pPr>
        <w:pStyle w:val="CMDOutput"/>
      </w:pPr>
    </w:p>
    <w:p w14:paraId="7A19A998" w14:textId="77777777" w:rsidR="00A343F8" w:rsidRPr="009B286D" w:rsidRDefault="00A343F8" w:rsidP="00155954">
      <w:pPr>
        <w:pStyle w:val="CMDOutput"/>
      </w:pPr>
      <w:r w:rsidRPr="009B286D">
        <w:t xml:space="preserve">Neighbor ID     </w:t>
      </w:r>
      <w:proofErr w:type="spellStart"/>
      <w:r w:rsidRPr="009B286D">
        <w:t>Pri</w:t>
      </w:r>
      <w:proofErr w:type="spellEnd"/>
      <w:r w:rsidRPr="009B286D">
        <w:t xml:space="preserve">   State           Dead Time   Interface ID    Interface</w:t>
      </w:r>
    </w:p>
    <w:p w14:paraId="458C2959" w14:textId="77777777" w:rsidR="00A343F8" w:rsidRPr="009B286D" w:rsidRDefault="00A343F8" w:rsidP="00155954">
      <w:pPr>
        <w:pStyle w:val="CMDOutput"/>
      </w:pPr>
      <w:r w:rsidRPr="009B286D">
        <w:rPr>
          <w:highlight w:val="yellow"/>
        </w:rPr>
        <w:t>2.2.2.1</w:t>
      </w:r>
      <w:r w:rsidRPr="009B286D">
        <w:t xml:space="preserve">           1   FULL/BDR        00:00:32    5               </w:t>
      </w:r>
      <w:r w:rsidRPr="009B286D">
        <w:rPr>
          <w:highlight w:val="yellow"/>
        </w:rPr>
        <w:t>GigabitEthernet0/0/0</w:t>
      </w:r>
    </w:p>
    <w:p w14:paraId="2D1B225C" w14:textId="77777777" w:rsidR="00A343F8" w:rsidRPr="009B286D" w:rsidRDefault="00A343F8" w:rsidP="00155954">
      <w:pPr>
        <w:pStyle w:val="CMDOutput"/>
      </w:pPr>
      <w:r w:rsidRPr="009B286D">
        <w:rPr>
          <w:highlight w:val="yellow"/>
        </w:rPr>
        <w:t>1.1.1.2</w:t>
      </w:r>
      <w:r w:rsidRPr="009B286D">
        <w:t xml:space="preserve">           1   FULL/BDR        00:00:30    471             </w:t>
      </w:r>
      <w:r w:rsidRPr="009B286D">
        <w:rPr>
          <w:highlight w:val="yellow"/>
        </w:rPr>
        <w:t>GigabitEthernet0/0/1</w:t>
      </w:r>
    </w:p>
    <w:p w14:paraId="27FA2926" w14:textId="77777777" w:rsidR="00A343F8" w:rsidRPr="00A930F4" w:rsidRDefault="00A343F8" w:rsidP="00A930F4">
      <w:pPr>
        <w:pStyle w:val="BodyTextL50"/>
      </w:pPr>
      <w:r>
        <w:t xml:space="preserve">Traditional OSPFv3 commands are similar to those for OSPFv2, except </w:t>
      </w:r>
      <w:r w:rsidRPr="00242B90">
        <w:rPr>
          <w:b/>
          <w:bCs/>
        </w:rPr>
        <w:t>ipv6</w:t>
      </w:r>
      <w:r>
        <w:t xml:space="preserve"> is used as an argument instead of </w:t>
      </w:r>
      <w:proofErr w:type="spellStart"/>
      <w:r w:rsidRPr="00242B90">
        <w:rPr>
          <w:b/>
          <w:bCs/>
        </w:rPr>
        <w:t>ip</w:t>
      </w:r>
      <w:proofErr w:type="spellEnd"/>
      <w:r>
        <w:t xml:space="preserve">, for example </w:t>
      </w:r>
      <w:r w:rsidRPr="00DB3109">
        <w:rPr>
          <w:b/>
          <w:bCs/>
        </w:rPr>
        <w:t xml:space="preserve">show </w:t>
      </w:r>
      <w:proofErr w:type="spellStart"/>
      <w:r w:rsidRPr="00DB3109">
        <w:rPr>
          <w:b/>
          <w:bCs/>
        </w:rPr>
        <w:t>ip</w:t>
      </w:r>
      <w:proofErr w:type="spellEnd"/>
      <w:r w:rsidRPr="00DB3109">
        <w:rPr>
          <w:b/>
          <w:bCs/>
        </w:rPr>
        <w:t xml:space="preserve"> </w:t>
      </w:r>
      <w:proofErr w:type="spellStart"/>
      <w:r w:rsidRPr="00DB3109">
        <w:rPr>
          <w:b/>
          <w:bCs/>
        </w:rPr>
        <w:t>ospf</w:t>
      </w:r>
      <w:proofErr w:type="spellEnd"/>
      <w:r w:rsidRPr="00DB3109">
        <w:rPr>
          <w:b/>
          <w:bCs/>
        </w:rPr>
        <w:t xml:space="preserve"> neighbor</w:t>
      </w:r>
      <w:r>
        <w:t xml:space="preserve"> and </w:t>
      </w:r>
      <w:r w:rsidRPr="00DB3109">
        <w:rPr>
          <w:b/>
          <w:bCs/>
        </w:rPr>
        <w:t xml:space="preserve">show ipv6 </w:t>
      </w:r>
      <w:proofErr w:type="spellStart"/>
      <w:r w:rsidRPr="00DB3109">
        <w:rPr>
          <w:b/>
          <w:bCs/>
        </w:rPr>
        <w:t>ospf</w:t>
      </w:r>
      <w:proofErr w:type="spellEnd"/>
      <w:r w:rsidRPr="00DB3109">
        <w:rPr>
          <w:b/>
          <w:bCs/>
        </w:rPr>
        <w:t xml:space="preserve"> neighbor</w:t>
      </w:r>
      <w:r>
        <w:t xml:space="preserve">. OSPFv3 with AF uses the argument ospfv3 which includes both OSPF for IPv4 and IPv6 AFs. For example, </w:t>
      </w:r>
      <w:r w:rsidRPr="000937FC">
        <w:rPr>
          <w:b/>
          <w:bCs/>
        </w:rPr>
        <w:t>show ospfv3 neighbor</w:t>
      </w:r>
      <w:r>
        <w:t>.</w:t>
      </w:r>
    </w:p>
    <w:p w14:paraId="43095C90" w14:textId="605CAEB5" w:rsidR="00A343F8" w:rsidRDefault="00A343F8" w:rsidP="00A930F4">
      <w:pPr>
        <w:pStyle w:val="BodyTextL50"/>
      </w:pPr>
      <w:r>
        <w:t>Traditional OSPFv3 commands can be used when a router is configured for OSPFv3 with AF, but the OSPFv3 AF router will only show OSPF for IPv6 AF information. OSPFv3 with AF commands cannot be used on routers configured with traditional OSPFv3.</w:t>
      </w:r>
    </w:p>
    <w:p w14:paraId="5930DE45" w14:textId="77777777" w:rsidR="00A343F8" w:rsidRDefault="00A343F8" w:rsidP="00A930F4">
      <w:pPr>
        <w:pStyle w:val="BodyTextL50"/>
      </w:pPr>
      <w:r>
        <w:t xml:space="preserve">To summarize the </w:t>
      </w:r>
      <w:r w:rsidRPr="0070791F">
        <w:rPr>
          <w:b/>
          <w:bCs/>
        </w:rPr>
        <w:t>show</w:t>
      </w:r>
      <w:r>
        <w:t xml:space="preserve"> command arguments:</w:t>
      </w:r>
    </w:p>
    <w:p w14:paraId="42CBF4BA" w14:textId="77777777" w:rsidR="00A343F8" w:rsidRDefault="00A343F8" w:rsidP="00A343F8">
      <w:pPr>
        <w:pStyle w:val="SubStepAlpha"/>
        <w:numPr>
          <w:ilvl w:val="0"/>
          <w:numId w:val="28"/>
        </w:numPr>
      </w:pPr>
      <w:r>
        <w:t xml:space="preserve">OSPFv2: Use </w:t>
      </w:r>
      <w:r w:rsidRPr="000937FC">
        <w:rPr>
          <w:b/>
          <w:bCs/>
        </w:rPr>
        <w:t xml:space="preserve">show </w:t>
      </w:r>
      <w:proofErr w:type="spellStart"/>
      <w:r w:rsidRPr="000937FC">
        <w:rPr>
          <w:b/>
          <w:bCs/>
        </w:rPr>
        <w:t>ip</w:t>
      </w:r>
      <w:proofErr w:type="spellEnd"/>
      <w:r w:rsidRPr="000937FC">
        <w:rPr>
          <w:b/>
          <w:bCs/>
        </w:rPr>
        <w:t xml:space="preserve"> </w:t>
      </w:r>
      <w:proofErr w:type="spellStart"/>
      <w:r w:rsidRPr="000937FC">
        <w:rPr>
          <w:b/>
          <w:bCs/>
        </w:rPr>
        <w:t>ospf</w:t>
      </w:r>
      <w:proofErr w:type="spellEnd"/>
      <w:r>
        <w:t xml:space="preserve"> (IPv4 only)</w:t>
      </w:r>
    </w:p>
    <w:p w14:paraId="2578607C" w14:textId="77777777" w:rsidR="00A343F8" w:rsidRPr="0070791F" w:rsidRDefault="00A343F8" w:rsidP="00A343F8">
      <w:pPr>
        <w:pStyle w:val="SubStepAlpha"/>
        <w:numPr>
          <w:ilvl w:val="0"/>
          <w:numId w:val="28"/>
        </w:numPr>
      </w:pPr>
      <w:r>
        <w:t xml:space="preserve">Traditional OSPFv3: Use </w:t>
      </w:r>
      <w:r w:rsidRPr="0070791F">
        <w:rPr>
          <w:b/>
          <w:bCs/>
        </w:rPr>
        <w:t>show</w:t>
      </w:r>
      <w:r>
        <w:t xml:space="preserve"> </w:t>
      </w:r>
      <w:r w:rsidRPr="0070791F">
        <w:rPr>
          <w:b/>
          <w:bCs/>
        </w:rPr>
        <w:t xml:space="preserve">ipv6 </w:t>
      </w:r>
      <w:proofErr w:type="spellStart"/>
      <w:r w:rsidRPr="0070791F">
        <w:rPr>
          <w:b/>
          <w:bCs/>
        </w:rPr>
        <w:t>ospf</w:t>
      </w:r>
      <w:proofErr w:type="spellEnd"/>
      <w:r>
        <w:rPr>
          <w:b/>
          <w:bCs/>
        </w:rPr>
        <w:t xml:space="preserve"> </w:t>
      </w:r>
      <w:r>
        <w:t>(IPv6 only)</w:t>
      </w:r>
    </w:p>
    <w:p w14:paraId="161A3184" w14:textId="77777777" w:rsidR="00A343F8" w:rsidRPr="0070791F" w:rsidRDefault="00A343F8" w:rsidP="00A343F8">
      <w:pPr>
        <w:pStyle w:val="SubStepAlpha"/>
        <w:numPr>
          <w:ilvl w:val="0"/>
          <w:numId w:val="28"/>
        </w:numPr>
      </w:pPr>
      <w:r w:rsidRPr="0070791F">
        <w:t>OSPF</w:t>
      </w:r>
      <w:r>
        <w:t xml:space="preserve">v3 with AF: Use </w:t>
      </w:r>
      <w:r w:rsidRPr="0070791F">
        <w:rPr>
          <w:b/>
          <w:bCs/>
        </w:rPr>
        <w:t>show ospfv3</w:t>
      </w:r>
      <w:r>
        <w:t xml:space="preserve"> (IPv4 and IPv6 AF) or </w:t>
      </w:r>
      <w:r w:rsidRPr="0070791F">
        <w:rPr>
          <w:b/>
          <w:bCs/>
        </w:rPr>
        <w:t xml:space="preserve">show ipv6 </w:t>
      </w:r>
      <w:proofErr w:type="spellStart"/>
      <w:r w:rsidRPr="0070791F">
        <w:rPr>
          <w:b/>
          <w:bCs/>
        </w:rPr>
        <w:t>ospf</w:t>
      </w:r>
      <w:proofErr w:type="spellEnd"/>
      <w:r>
        <w:t xml:space="preserve"> (IPv6 only)</w:t>
      </w:r>
    </w:p>
    <w:p w14:paraId="05EA5ED6" w14:textId="5A9B8712" w:rsidR="00A343F8" w:rsidRDefault="00A930F4" w:rsidP="00A930F4">
      <w:pPr>
        <w:pStyle w:val="Heading4"/>
      </w:pPr>
      <w:r>
        <w:t>Question:</w:t>
      </w:r>
    </w:p>
    <w:p w14:paraId="0B44EEF8" w14:textId="77777777" w:rsidR="00A343F8" w:rsidRPr="00EA6808" w:rsidRDefault="00A343F8" w:rsidP="00A930F4">
      <w:pPr>
        <w:pStyle w:val="BodyTextL50"/>
        <w:spacing w:before="0"/>
      </w:pPr>
      <w:r w:rsidRPr="00EA6808">
        <w:t xml:space="preserve">Why does the </w:t>
      </w:r>
      <w:r w:rsidRPr="00EA6808">
        <w:rPr>
          <w:b/>
        </w:rPr>
        <w:t xml:space="preserve">show ipv6 </w:t>
      </w:r>
      <w:proofErr w:type="spellStart"/>
      <w:r w:rsidRPr="00EA6808">
        <w:rPr>
          <w:b/>
        </w:rPr>
        <w:t>ospf</w:t>
      </w:r>
      <w:proofErr w:type="spellEnd"/>
      <w:r w:rsidRPr="00EA6808">
        <w:rPr>
          <w:b/>
        </w:rPr>
        <w:t xml:space="preserve"> neighbor</w:t>
      </w:r>
      <w:r w:rsidRPr="00EA6808">
        <w:t xml:space="preserve"> command only display OSPFv3 neighbors in the IPv6 AF?</w:t>
      </w:r>
    </w:p>
    <w:p w14:paraId="6E904E8C" w14:textId="4A933487" w:rsidR="00A343F8" w:rsidRPr="00EA6808" w:rsidRDefault="00A930F4" w:rsidP="00A930F4">
      <w:pPr>
        <w:pStyle w:val="AnswerLineL50"/>
      </w:pPr>
      <w:r>
        <w:t>Type your answers here.</w:t>
      </w:r>
    </w:p>
    <w:p w14:paraId="20D574E8" w14:textId="77777777" w:rsidR="0097179D" w:rsidRDefault="0097179D" w:rsidP="0097179D">
      <w:pPr>
        <w:pStyle w:val="ConfigWindow"/>
      </w:pPr>
      <w:r>
        <w:t>Close configuration window</w:t>
      </w:r>
    </w:p>
    <w:p w14:paraId="0A593DE9" w14:textId="3B388718" w:rsidR="00A343F8" w:rsidRDefault="00A343F8" w:rsidP="0097179D">
      <w:pPr>
        <w:pStyle w:val="Heading3"/>
        <w:spacing w:before="120"/>
      </w:pPr>
      <w:r>
        <w:t>Examining the IP routing tables.</w:t>
      </w:r>
    </w:p>
    <w:p w14:paraId="1CA8CFBD" w14:textId="5510262C" w:rsidR="00A343F8" w:rsidRDefault="00A343F8" w:rsidP="00155954">
      <w:pPr>
        <w:pStyle w:val="SubStepAlpha"/>
        <w:spacing w:after="0"/>
      </w:pPr>
      <w:r>
        <w:t xml:space="preserve">Use the </w:t>
      </w:r>
      <w:r w:rsidRPr="007577A6">
        <w:rPr>
          <w:b/>
          <w:bCs/>
        </w:rPr>
        <w:t xml:space="preserve">show ipv6 </w:t>
      </w:r>
      <w:r>
        <w:rPr>
          <w:b/>
          <w:bCs/>
        </w:rPr>
        <w:t xml:space="preserve">route </w:t>
      </w:r>
      <w:proofErr w:type="spellStart"/>
      <w:r>
        <w:rPr>
          <w:b/>
          <w:bCs/>
        </w:rPr>
        <w:t>ospf</w:t>
      </w:r>
      <w:proofErr w:type="spellEnd"/>
      <w:r>
        <w:t xml:space="preserve"> command on D1 to display OSPFv3 routing entries in the IPv6 routing table.</w:t>
      </w:r>
    </w:p>
    <w:p w14:paraId="6525A328" w14:textId="77777777" w:rsidR="0097179D" w:rsidRDefault="0097179D" w:rsidP="00155954">
      <w:pPr>
        <w:pStyle w:val="ConfigWindow"/>
      </w:pPr>
      <w:r>
        <w:t>Open configuration window</w:t>
      </w:r>
    </w:p>
    <w:p w14:paraId="261D58A4" w14:textId="77777777" w:rsidR="00A343F8" w:rsidRDefault="00A343F8" w:rsidP="00A343F8">
      <w:pPr>
        <w:pStyle w:val="CMD"/>
      </w:pPr>
      <w:r>
        <w:t xml:space="preserve">D1# </w:t>
      </w:r>
      <w:r w:rsidRPr="00FB4BB9">
        <w:rPr>
          <w:b/>
          <w:bCs/>
        </w:rPr>
        <w:t xml:space="preserve">show ipv6 route </w:t>
      </w:r>
      <w:proofErr w:type="spellStart"/>
      <w:r w:rsidRPr="00FB4BB9">
        <w:rPr>
          <w:b/>
          <w:bCs/>
        </w:rPr>
        <w:t>ospf</w:t>
      </w:r>
      <w:proofErr w:type="spellEnd"/>
    </w:p>
    <w:p w14:paraId="4EDE5E86" w14:textId="77777777" w:rsidR="00A343F8" w:rsidRDefault="00A343F8" w:rsidP="00A930F4">
      <w:pPr>
        <w:pStyle w:val="CMDOutput"/>
      </w:pPr>
      <w:r>
        <w:t>IPv6 Routing Table - default - 9 entries</w:t>
      </w:r>
    </w:p>
    <w:p w14:paraId="43DD1771" w14:textId="77777777" w:rsidR="00A343F8" w:rsidRDefault="00A343F8" w:rsidP="00A930F4">
      <w:pPr>
        <w:pStyle w:val="CMDOutput"/>
      </w:pPr>
      <w:r>
        <w:t>Codes: C - Connected, L - Local, S - Static, U - Per-user Static route</w:t>
      </w:r>
    </w:p>
    <w:p w14:paraId="13D91EF3" w14:textId="77777777" w:rsidR="00A343F8" w:rsidRDefault="00A343F8" w:rsidP="00A930F4">
      <w:pPr>
        <w:pStyle w:val="CMDOutput"/>
      </w:pPr>
      <w:r>
        <w:t xml:space="preserve">       B - BGP, R - RIP, H - NHRP, I1 - ISIS L1</w:t>
      </w:r>
    </w:p>
    <w:p w14:paraId="0B84FC0A" w14:textId="77777777" w:rsidR="00A343F8" w:rsidRDefault="00A343F8" w:rsidP="00A930F4">
      <w:pPr>
        <w:pStyle w:val="CMDOutput"/>
      </w:pPr>
      <w:r>
        <w:t xml:space="preserve">       I2 - ISIS L2, IA - ISIS interarea, IS - ISIS summary, D - EIGRP</w:t>
      </w:r>
    </w:p>
    <w:p w14:paraId="07C5C21C" w14:textId="77777777" w:rsidR="00A343F8" w:rsidRDefault="00A343F8" w:rsidP="00A930F4">
      <w:pPr>
        <w:pStyle w:val="CMDOutput"/>
      </w:pPr>
      <w:r>
        <w:t xml:space="preserve">       EX - EIGRP external, ND - ND Default, </w:t>
      </w:r>
      <w:proofErr w:type="spellStart"/>
      <w:r>
        <w:t>NDp</w:t>
      </w:r>
      <w:proofErr w:type="spellEnd"/>
      <w:r>
        <w:t xml:space="preserve"> - ND Prefix, DCE - Destination</w:t>
      </w:r>
    </w:p>
    <w:p w14:paraId="48B461AC" w14:textId="77777777" w:rsidR="00A343F8" w:rsidRDefault="00A343F8" w:rsidP="00A930F4">
      <w:pPr>
        <w:pStyle w:val="CMDOutput"/>
      </w:pPr>
      <w:r>
        <w:t xml:space="preserve">       </w:t>
      </w:r>
      <w:proofErr w:type="spellStart"/>
      <w:r>
        <w:t>NDr</w:t>
      </w:r>
      <w:proofErr w:type="spellEnd"/>
      <w:r>
        <w:t xml:space="preserve"> - Redirect, RL - RPL, O - OSPF Intra, OI - OSPF Inter</w:t>
      </w:r>
    </w:p>
    <w:p w14:paraId="4B13D17C" w14:textId="77777777" w:rsidR="00A343F8" w:rsidRDefault="00A343F8" w:rsidP="00A930F4">
      <w:pPr>
        <w:pStyle w:val="CMDOutput"/>
      </w:pPr>
      <w:r>
        <w:t xml:space="preserve">       OE1 - OSPF </w:t>
      </w:r>
      <w:proofErr w:type="spellStart"/>
      <w:r>
        <w:t>ext</w:t>
      </w:r>
      <w:proofErr w:type="spellEnd"/>
      <w:r>
        <w:t xml:space="preserve"> 1, OE2 - OSPF </w:t>
      </w:r>
      <w:proofErr w:type="spellStart"/>
      <w:r>
        <w:t>ext</w:t>
      </w:r>
      <w:proofErr w:type="spellEnd"/>
      <w:r>
        <w:t xml:space="preserve"> 2, ON1 - OSPF NSSA </w:t>
      </w:r>
      <w:proofErr w:type="spellStart"/>
      <w:r>
        <w:t>ext</w:t>
      </w:r>
      <w:proofErr w:type="spellEnd"/>
      <w:r>
        <w:t xml:space="preserve"> 1</w:t>
      </w:r>
    </w:p>
    <w:p w14:paraId="52585F42" w14:textId="77777777" w:rsidR="00A343F8" w:rsidRDefault="00A343F8" w:rsidP="00A930F4">
      <w:pPr>
        <w:pStyle w:val="CMDOutput"/>
      </w:pPr>
      <w:r>
        <w:t xml:space="preserve">       ON2 - OSPF NSSA </w:t>
      </w:r>
      <w:proofErr w:type="spellStart"/>
      <w:r>
        <w:t>ext</w:t>
      </w:r>
      <w:proofErr w:type="spellEnd"/>
      <w:r>
        <w:t xml:space="preserve"> 2, la - LISP alt, </w:t>
      </w:r>
      <w:proofErr w:type="spellStart"/>
      <w:r>
        <w:t>lr</w:t>
      </w:r>
      <w:proofErr w:type="spellEnd"/>
      <w:r>
        <w:t xml:space="preserve"> - LISP site-registrations</w:t>
      </w:r>
    </w:p>
    <w:p w14:paraId="234B3F52" w14:textId="77777777" w:rsidR="00A343F8" w:rsidRDefault="00A343F8" w:rsidP="00A930F4">
      <w:pPr>
        <w:pStyle w:val="CMDOutput"/>
      </w:pPr>
      <w:r>
        <w:t xml:space="preserve">       </w:t>
      </w:r>
      <w:proofErr w:type="spellStart"/>
      <w:r>
        <w:t>ld</w:t>
      </w:r>
      <w:proofErr w:type="spellEnd"/>
      <w:r>
        <w:t xml:space="preserve"> - LISP </w:t>
      </w:r>
      <w:proofErr w:type="spellStart"/>
      <w:r>
        <w:t>dyn-eid</w:t>
      </w:r>
      <w:proofErr w:type="spellEnd"/>
      <w:r>
        <w:t xml:space="preserve">, </w:t>
      </w:r>
      <w:proofErr w:type="spellStart"/>
      <w:r>
        <w:t>lA</w:t>
      </w:r>
      <w:proofErr w:type="spellEnd"/>
      <w:r>
        <w:t xml:space="preserve"> - LISP away, le - LISP extranet-policy</w:t>
      </w:r>
    </w:p>
    <w:p w14:paraId="18C8E630" w14:textId="77777777" w:rsidR="00A343F8" w:rsidRDefault="00A343F8" w:rsidP="00A930F4">
      <w:pPr>
        <w:pStyle w:val="CMDOutput"/>
      </w:pPr>
      <w:r>
        <w:t xml:space="preserve">OI  </w:t>
      </w:r>
      <w:r w:rsidRPr="00FB4BB9">
        <w:rPr>
          <w:highlight w:val="yellow"/>
        </w:rPr>
        <w:t>2001:DB</w:t>
      </w:r>
      <w:proofErr w:type="gramStart"/>
      <w:r w:rsidRPr="00FB4BB9">
        <w:rPr>
          <w:highlight w:val="yellow"/>
        </w:rPr>
        <w:t>8:ACAD</w:t>
      </w:r>
      <w:proofErr w:type="gramEnd"/>
      <w:r w:rsidRPr="00FB4BB9">
        <w:rPr>
          <w:highlight w:val="yellow"/>
        </w:rPr>
        <w:t>:2001::/64</w:t>
      </w:r>
      <w:r>
        <w:t xml:space="preserve"> [110/4]</w:t>
      </w:r>
    </w:p>
    <w:p w14:paraId="6E337828" w14:textId="77777777" w:rsidR="00A343F8" w:rsidRDefault="00A343F8" w:rsidP="00A930F4">
      <w:pPr>
        <w:pStyle w:val="CMDOutput"/>
      </w:pPr>
      <w:r>
        <w:t xml:space="preserve">     via FE80::1:1, GigabitEthernet1/0/11</w:t>
      </w:r>
    </w:p>
    <w:p w14:paraId="479583A0" w14:textId="77777777" w:rsidR="00A343F8" w:rsidRDefault="00A343F8" w:rsidP="00A930F4">
      <w:pPr>
        <w:pStyle w:val="CMDOutput"/>
      </w:pPr>
      <w:r>
        <w:t xml:space="preserve">OI  </w:t>
      </w:r>
      <w:r w:rsidRPr="00FB4BB9">
        <w:rPr>
          <w:highlight w:val="yellow"/>
        </w:rPr>
        <w:t>2001:DB</w:t>
      </w:r>
      <w:proofErr w:type="gramStart"/>
      <w:r w:rsidRPr="00FB4BB9">
        <w:rPr>
          <w:highlight w:val="yellow"/>
        </w:rPr>
        <w:t>8:ACAD</w:t>
      </w:r>
      <w:proofErr w:type="gramEnd"/>
      <w:r w:rsidRPr="00FB4BB9">
        <w:rPr>
          <w:highlight w:val="yellow"/>
        </w:rPr>
        <w:t>:2002::/64 [</w:t>
      </w:r>
      <w:r>
        <w:t>110/5]</w:t>
      </w:r>
    </w:p>
    <w:p w14:paraId="4DE77CF2" w14:textId="77777777" w:rsidR="00A343F8" w:rsidRDefault="00A343F8" w:rsidP="00A930F4">
      <w:pPr>
        <w:pStyle w:val="CMDOutput"/>
      </w:pPr>
      <w:r>
        <w:t xml:space="preserve">     via FE80::1:1, GigabitEthernet1/0/11</w:t>
      </w:r>
    </w:p>
    <w:p w14:paraId="44B1385D" w14:textId="77777777" w:rsidR="00A343F8" w:rsidRDefault="00A343F8" w:rsidP="00A930F4">
      <w:pPr>
        <w:pStyle w:val="CMDOutput"/>
      </w:pPr>
      <w:r>
        <w:lastRenderedPageBreak/>
        <w:t xml:space="preserve">OI  </w:t>
      </w:r>
      <w:r w:rsidRPr="00FB4BB9">
        <w:rPr>
          <w:highlight w:val="yellow"/>
        </w:rPr>
        <w:t>2001:DB</w:t>
      </w:r>
      <w:proofErr w:type="gramStart"/>
      <w:r w:rsidRPr="00FB4BB9">
        <w:rPr>
          <w:highlight w:val="yellow"/>
        </w:rPr>
        <w:t>8:ACAD</w:t>
      </w:r>
      <w:proofErr w:type="gramEnd"/>
      <w:r w:rsidRPr="00FB4BB9">
        <w:rPr>
          <w:highlight w:val="yellow"/>
        </w:rPr>
        <w:t>:A001::/64</w:t>
      </w:r>
      <w:r>
        <w:t xml:space="preserve"> [110/2]</w:t>
      </w:r>
    </w:p>
    <w:p w14:paraId="5DCC2991" w14:textId="77777777" w:rsidR="00A343F8" w:rsidRDefault="00A343F8" w:rsidP="00A930F4">
      <w:pPr>
        <w:pStyle w:val="CMDOutput"/>
      </w:pPr>
      <w:r>
        <w:t xml:space="preserve">     via FE80::1:1, GigabitEthernet1/0/11</w:t>
      </w:r>
    </w:p>
    <w:p w14:paraId="7C637B16" w14:textId="77777777" w:rsidR="00A343F8" w:rsidRDefault="00A343F8" w:rsidP="00A930F4">
      <w:pPr>
        <w:pStyle w:val="CMDOutput"/>
      </w:pPr>
      <w:r>
        <w:t xml:space="preserve">OI  </w:t>
      </w:r>
      <w:r w:rsidRPr="00FB4BB9">
        <w:rPr>
          <w:highlight w:val="yellow"/>
        </w:rPr>
        <w:t>2001:DB</w:t>
      </w:r>
      <w:proofErr w:type="gramStart"/>
      <w:r w:rsidRPr="00FB4BB9">
        <w:rPr>
          <w:highlight w:val="yellow"/>
        </w:rPr>
        <w:t>8:ACAD</w:t>
      </w:r>
      <w:proofErr w:type="gramEnd"/>
      <w:r w:rsidRPr="00FB4BB9">
        <w:rPr>
          <w:highlight w:val="yellow"/>
        </w:rPr>
        <w:t>:A002::/64</w:t>
      </w:r>
      <w:r>
        <w:t xml:space="preserve"> [110/3]</w:t>
      </w:r>
    </w:p>
    <w:p w14:paraId="0F75EBEA" w14:textId="77777777" w:rsidR="00A343F8" w:rsidRDefault="00A343F8" w:rsidP="00A930F4">
      <w:pPr>
        <w:pStyle w:val="CMDOutput"/>
      </w:pPr>
      <w:r>
        <w:t xml:space="preserve">     via FE80::1:1, GigabitEthernet1/0/11</w:t>
      </w:r>
    </w:p>
    <w:p w14:paraId="22183173" w14:textId="7609519E" w:rsidR="00A343F8" w:rsidRDefault="00A930F4" w:rsidP="00A930F4">
      <w:pPr>
        <w:pStyle w:val="Heading4"/>
      </w:pPr>
      <w:r>
        <w:t>Question:</w:t>
      </w:r>
    </w:p>
    <w:p w14:paraId="152DC0C0" w14:textId="5900D484" w:rsidR="00A343F8" w:rsidRDefault="00F033CF" w:rsidP="00A930F4">
      <w:pPr>
        <w:pStyle w:val="BodyTextL50"/>
        <w:spacing w:before="0"/>
      </w:pPr>
      <w:r>
        <w:t xml:space="preserve">Display the routes using the </w:t>
      </w:r>
      <w:r>
        <w:rPr>
          <w:b/>
          <w:bCs/>
        </w:rPr>
        <w:t xml:space="preserve">show </w:t>
      </w:r>
      <w:proofErr w:type="spellStart"/>
      <w:r>
        <w:rPr>
          <w:b/>
          <w:bCs/>
        </w:rPr>
        <w:t>ip</w:t>
      </w:r>
      <w:proofErr w:type="spellEnd"/>
      <w:r>
        <w:rPr>
          <w:b/>
          <w:bCs/>
        </w:rPr>
        <w:t xml:space="preserve"> route </w:t>
      </w:r>
      <w:proofErr w:type="spellStart"/>
      <w:r>
        <w:rPr>
          <w:b/>
          <w:bCs/>
        </w:rPr>
        <w:t>ospf</w:t>
      </w:r>
      <w:proofErr w:type="spellEnd"/>
      <w:r>
        <w:t xml:space="preserve">. </w:t>
      </w:r>
      <w:r w:rsidR="00A343F8">
        <w:t xml:space="preserve">Why </w:t>
      </w:r>
      <w:r>
        <w:t>are there no routes displayed using this command?</w:t>
      </w:r>
    </w:p>
    <w:p w14:paraId="17485387" w14:textId="6415AEB2" w:rsidR="00A343F8" w:rsidRDefault="00A930F4" w:rsidP="00A930F4">
      <w:pPr>
        <w:pStyle w:val="AnswerLineL50"/>
      </w:pPr>
      <w:r>
        <w:t>Type your answers here.</w:t>
      </w:r>
    </w:p>
    <w:p w14:paraId="1FBBA0E8" w14:textId="0FE5BFB8" w:rsidR="00A343F8" w:rsidRDefault="00A343F8" w:rsidP="00A930F4">
      <w:pPr>
        <w:pStyle w:val="SubStepAlpha"/>
      </w:pPr>
      <w:r w:rsidRPr="00B12B5C">
        <w:t xml:space="preserve">Understanding the difference between commands associated with OSPFv2 and OSPFv3 can seem challenging at times. The </w:t>
      </w:r>
      <w:r w:rsidRPr="00B12B5C">
        <w:rPr>
          <w:b/>
        </w:rPr>
        <w:t xml:space="preserve">show </w:t>
      </w:r>
      <w:proofErr w:type="spellStart"/>
      <w:r w:rsidRPr="00B12B5C">
        <w:rPr>
          <w:b/>
        </w:rPr>
        <w:t>ip</w:t>
      </w:r>
      <w:proofErr w:type="spellEnd"/>
      <w:r w:rsidRPr="00B12B5C">
        <w:rPr>
          <w:b/>
        </w:rPr>
        <w:t xml:space="preserve"> route ospfv3</w:t>
      </w:r>
      <w:r w:rsidRPr="00B12B5C">
        <w:t xml:space="preserve"> command is used to view OSPFv3 routes in the IPv4 routing table. The </w:t>
      </w:r>
      <w:r w:rsidRPr="00B12B5C">
        <w:rPr>
          <w:b/>
        </w:rPr>
        <w:t xml:space="preserve">show ipv6 route </w:t>
      </w:r>
      <w:proofErr w:type="spellStart"/>
      <w:r w:rsidRPr="00B12B5C">
        <w:rPr>
          <w:b/>
        </w:rPr>
        <w:t>ospf</w:t>
      </w:r>
      <w:proofErr w:type="spellEnd"/>
      <w:r w:rsidRPr="00B12B5C">
        <w:t xml:space="preserve"> command is used to view OSPFv3 routes in the IPv6 routing table. The </w:t>
      </w:r>
      <w:r w:rsidRPr="00B12B5C">
        <w:rPr>
          <w:b/>
        </w:rPr>
        <w:t xml:space="preserve">show ipv6 route </w:t>
      </w:r>
      <w:proofErr w:type="spellStart"/>
      <w:r w:rsidRPr="00B12B5C">
        <w:rPr>
          <w:b/>
        </w:rPr>
        <w:t>ospf</w:t>
      </w:r>
      <w:proofErr w:type="spellEnd"/>
      <w:r w:rsidRPr="00B12B5C">
        <w:t xml:space="preserve"> command is the same command used with traditional OSPFv3 for IPv6.</w:t>
      </w:r>
    </w:p>
    <w:p w14:paraId="58E423BB" w14:textId="77777777" w:rsidR="00A343F8" w:rsidRPr="00313986" w:rsidRDefault="00A343F8" w:rsidP="00A930F4">
      <w:pPr>
        <w:pStyle w:val="CMD"/>
      </w:pPr>
      <w:r w:rsidRPr="00313986">
        <w:t xml:space="preserve">R1# </w:t>
      </w:r>
      <w:r w:rsidRPr="00A930F4">
        <w:rPr>
          <w:b/>
          <w:bCs/>
        </w:rPr>
        <w:t xml:space="preserve">show </w:t>
      </w:r>
      <w:proofErr w:type="spellStart"/>
      <w:r w:rsidRPr="00A930F4">
        <w:rPr>
          <w:b/>
          <w:bCs/>
        </w:rPr>
        <w:t>ip</w:t>
      </w:r>
      <w:proofErr w:type="spellEnd"/>
      <w:r w:rsidRPr="00A930F4">
        <w:rPr>
          <w:b/>
          <w:bCs/>
        </w:rPr>
        <w:t xml:space="preserve"> route </w:t>
      </w:r>
      <w:proofErr w:type="spellStart"/>
      <w:r w:rsidRPr="00A930F4">
        <w:rPr>
          <w:b/>
          <w:bCs/>
        </w:rPr>
        <w:t>ospf</w:t>
      </w:r>
      <w:proofErr w:type="spellEnd"/>
    </w:p>
    <w:p w14:paraId="433B9F2A" w14:textId="52EDBA6E" w:rsidR="00A343F8" w:rsidRPr="00313986" w:rsidRDefault="00A343F8" w:rsidP="00A343F8">
      <w:pPr>
        <w:pStyle w:val="CMD"/>
        <w:rPr>
          <w:sz w:val="16"/>
          <w:szCs w:val="16"/>
        </w:rPr>
      </w:pPr>
    </w:p>
    <w:p w14:paraId="6155ED1E" w14:textId="77777777" w:rsidR="00A343F8" w:rsidRPr="00313986" w:rsidRDefault="00A343F8" w:rsidP="00A930F4">
      <w:pPr>
        <w:pStyle w:val="CMD"/>
      </w:pPr>
      <w:r w:rsidRPr="00313986">
        <w:t xml:space="preserve">R1# </w:t>
      </w:r>
      <w:r w:rsidRPr="00A930F4">
        <w:rPr>
          <w:b/>
          <w:bCs/>
        </w:rPr>
        <w:t xml:space="preserve">show </w:t>
      </w:r>
      <w:proofErr w:type="spellStart"/>
      <w:r w:rsidRPr="00A930F4">
        <w:rPr>
          <w:b/>
          <w:bCs/>
        </w:rPr>
        <w:t>ip</w:t>
      </w:r>
      <w:proofErr w:type="spellEnd"/>
      <w:r w:rsidRPr="00A930F4">
        <w:rPr>
          <w:b/>
          <w:bCs/>
        </w:rPr>
        <w:t xml:space="preserve"> route ospfv3</w:t>
      </w:r>
    </w:p>
    <w:p w14:paraId="38767017" w14:textId="77777777" w:rsidR="00A343F8" w:rsidRPr="00313986" w:rsidRDefault="00A343F8" w:rsidP="00A930F4">
      <w:pPr>
        <w:pStyle w:val="CMDOutput"/>
      </w:pPr>
      <w:r w:rsidRPr="00313986">
        <w:t>Codes: L - local, C - connected, S - static, R - RIP, M - mobile, B - BGP</w:t>
      </w:r>
    </w:p>
    <w:p w14:paraId="32B6F42E" w14:textId="77777777" w:rsidR="00A343F8" w:rsidRPr="00313986" w:rsidRDefault="00A343F8" w:rsidP="00A930F4">
      <w:pPr>
        <w:pStyle w:val="CMDOutput"/>
      </w:pPr>
      <w:r w:rsidRPr="00313986">
        <w:t xml:space="preserve">       D - EIGRP, EX - EIGRP external, O - OSPF, IA - OSPF inter area</w:t>
      </w:r>
    </w:p>
    <w:p w14:paraId="2FC249AD" w14:textId="77777777" w:rsidR="00A343F8" w:rsidRPr="00313986" w:rsidRDefault="00A343F8" w:rsidP="00A930F4">
      <w:pPr>
        <w:pStyle w:val="CMDOutput"/>
      </w:pPr>
      <w:r w:rsidRPr="00313986">
        <w:t xml:space="preserve">       N1 - OSPF NSSA external type 1, N2 - OSPF NSSA external type 2</w:t>
      </w:r>
    </w:p>
    <w:p w14:paraId="4B9137D5" w14:textId="77777777" w:rsidR="00A343F8" w:rsidRPr="00313986" w:rsidRDefault="00A343F8" w:rsidP="00A930F4">
      <w:pPr>
        <w:pStyle w:val="CMDOutput"/>
      </w:pPr>
      <w:r w:rsidRPr="00313986">
        <w:t xml:space="preserve">       E1 - OSPF external type 1, E2 - OSPF external type 2</w:t>
      </w:r>
    </w:p>
    <w:p w14:paraId="1D17B2E2" w14:textId="77777777" w:rsidR="00A343F8" w:rsidRPr="00313986" w:rsidRDefault="00A343F8" w:rsidP="00A930F4">
      <w:pPr>
        <w:pStyle w:val="CMDOutput"/>
      </w:pPr>
      <w:r w:rsidRPr="00313986">
        <w:t xml:space="preserve">       </w:t>
      </w:r>
      <w:proofErr w:type="spellStart"/>
      <w:r w:rsidRPr="00313986">
        <w:t>i</w:t>
      </w:r>
      <w:proofErr w:type="spellEnd"/>
      <w:r w:rsidRPr="00313986">
        <w:t xml:space="preserve"> - IS-IS, </w:t>
      </w:r>
      <w:proofErr w:type="spellStart"/>
      <w:r w:rsidRPr="00313986">
        <w:t>su</w:t>
      </w:r>
      <w:proofErr w:type="spellEnd"/>
      <w:r w:rsidRPr="00313986">
        <w:t xml:space="preserve"> - IS-IS summary, L1 - IS-IS level-1, L2 - IS-IS level-2</w:t>
      </w:r>
    </w:p>
    <w:p w14:paraId="31364D09" w14:textId="77777777" w:rsidR="00A343F8" w:rsidRPr="00313986" w:rsidRDefault="00A343F8" w:rsidP="00A930F4">
      <w:pPr>
        <w:pStyle w:val="CMDOutput"/>
      </w:pPr>
      <w:r w:rsidRPr="00313986">
        <w:t xml:space="preserve">       </w:t>
      </w:r>
      <w:proofErr w:type="spellStart"/>
      <w:r w:rsidRPr="00313986">
        <w:t>ia</w:t>
      </w:r>
      <w:proofErr w:type="spellEnd"/>
      <w:r w:rsidRPr="00313986">
        <w:t xml:space="preserve"> - IS-IS inter area, * - candidate default, U - per-user static route</w:t>
      </w:r>
    </w:p>
    <w:p w14:paraId="0B36304F" w14:textId="77777777" w:rsidR="00A343F8" w:rsidRPr="00313986" w:rsidRDefault="00A343F8" w:rsidP="00A930F4">
      <w:pPr>
        <w:pStyle w:val="CMDOutput"/>
      </w:pPr>
      <w:r w:rsidRPr="00313986">
        <w:t xml:space="preserve">       o - ODR, P - periodic downloaded static route, H - NHRP, l - LISP</w:t>
      </w:r>
    </w:p>
    <w:p w14:paraId="38E7F89A" w14:textId="77777777" w:rsidR="00A343F8" w:rsidRPr="00313986" w:rsidRDefault="00A343F8" w:rsidP="00A930F4">
      <w:pPr>
        <w:pStyle w:val="CMDOutput"/>
      </w:pPr>
      <w:r w:rsidRPr="00313986">
        <w:t xml:space="preserve">       a - application route</w:t>
      </w:r>
    </w:p>
    <w:p w14:paraId="363904BC" w14:textId="77777777" w:rsidR="00A343F8" w:rsidRPr="00313986" w:rsidRDefault="00A343F8" w:rsidP="00A930F4">
      <w:pPr>
        <w:pStyle w:val="CMDOutput"/>
      </w:pPr>
      <w:r w:rsidRPr="00313986">
        <w:t xml:space="preserve">       + - replicated route, % - next hop override, p - overrides from </w:t>
      </w:r>
      <w:proofErr w:type="spellStart"/>
      <w:r w:rsidRPr="00313986">
        <w:t>PfR</w:t>
      </w:r>
      <w:proofErr w:type="spellEnd"/>
    </w:p>
    <w:p w14:paraId="44778381" w14:textId="77777777" w:rsidR="00A343F8" w:rsidRPr="00313986" w:rsidRDefault="00A343F8" w:rsidP="00A930F4">
      <w:pPr>
        <w:pStyle w:val="CMDOutput"/>
      </w:pPr>
    </w:p>
    <w:p w14:paraId="37FCB239" w14:textId="77777777" w:rsidR="00A343F8" w:rsidRPr="00313986" w:rsidRDefault="00A343F8" w:rsidP="00A930F4">
      <w:pPr>
        <w:pStyle w:val="CMDOutput"/>
      </w:pPr>
      <w:r w:rsidRPr="00313986">
        <w:t>Gateway of last resort is not set</w:t>
      </w:r>
    </w:p>
    <w:p w14:paraId="744DFDAF" w14:textId="77777777" w:rsidR="00A343F8" w:rsidRPr="00313986" w:rsidRDefault="00A343F8" w:rsidP="00A930F4">
      <w:pPr>
        <w:pStyle w:val="CMDOutput"/>
      </w:pPr>
    </w:p>
    <w:p w14:paraId="6F0A1FA1" w14:textId="77777777" w:rsidR="00A343F8" w:rsidRPr="00313986" w:rsidRDefault="00A343F8" w:rsidP="00A930F4">
      <w:pPr>
        <w:pStyle w:val="CMDOutput"/>
      </w:pPr>
      <w:r w:rsidRPr="00313986">
        <w:t xml:space="preserve">      10.0.0.0/8 is variably </w:t>
      </w:r>
      <w:proofErr w:type="spellStart"/>
      <w:r w:rsidRPr="00313986">
        <w:t>subnetted</w:t>
      </w:r>
      <w:proofErr w:type="spellEnd"/>
      <w:r w:rsidRPr="00313986">
        <w:t>, 4 subnets, 3 masks</w:t>
      </w:r>
    </w:p>
    <w:p w14:paraId="726C4378" w14:textId="77777777" w:rsidR="00A343F8" w:rsidRPr="00313986" w:rsidRDefault="00A343F8" w:rsidP="00A930F4">
      <w:pPr>
        <w:pStyle w:val="CMDOutput"/>
      </w:pPr>
      <w:r w:rsidRPr="00313986">
        <w:t>O IA     10.10.4.0/30 [110/3] via 172.16.0.1, 00:17:34, GigabitEthernet0/0/0</w:t>
      </w:r>
    </w:p>
    <w:p w14:paraId="3E6546A8" w14:textId="77777777" w:rsidR="00A343F8" w:rsidRPr="00313986" w:rsidRDefault="00A343F8" w:rsidP="00A930F4">
      <w:pPr>
        <w:pStyle w:val="CMDOutput"/>
      </w:pPr>
      <w:r w:rsidRPr="00313986">
        <w:t>O IA     10.10.5.0/24 [110/4] via 172.16.0.1, 00:17:34, GigabitEthernet0/0/0</w:t>
      </w:r>
    </w:p>
    <w:p w14:paraId="4E5482CE" w14:textId="77777777" w:rsidR="00A343F8" w:rsidRPr="00313986" w:rsidRDefault="00A343F8" w:rsidP="00A930F4">
      <w:pPr>
        <w:pStyle w:val="CMDOutput"/>
      </w:pPr>
      <w:r w:rsidRPr="00313986">
        <w:t xml:space="preserve">      172.16.0.0/16 is variably </w:t>
      </w:r>
      <w:proofErr w:type="spellStart"/>
      <w:r w:rsidRPr="00313986">
        <w:t>subnetted</w:t>
      </w:r>
      <w:proofErr w:type="spellEnd"/>
      <w:r w:rsidRPr="00313986">
        <w:t>, 3 subnets, 2 masks</w:t>
      </w:r>
    </w:p>
    <w:p w14:paraId="1B2B08A2" w14:textId="77777777" w:rsidR="00A343F8" w:rsidRPr="00313986" w:rsidRDefault="00A343F8" w:rsidP="00A930F4">
      <w:pPr>
        <w:pStyle w:val="CMDOutput"/>
      </w:pPr>
      <w:r w:rsidRPr="00313986">
        <w:t>O        172.16.1.0/30 [110/2] via 172.16.0.1, 00:17:34, GigabitEthernet0/0/0</w:t>
      </w:r>
    </w:p>
    <w:p w14:paraId="5CF6E2A0" w14:textId="735B200B" w:rsidR="00A343F8" w:rsidRPr="00313986" w:rsidRDefault="00A343F8" w:rsidP="00A343F8">
      <w:pPr>
        <w:pStyle w:val="CMD"/>
        <w:rPr>
          <w:sz w:val="16"/>
          <w:szCs w:val="16"/>
        </w:rPr>
      </w:pPr>
    </w:p>
    <w:p w14:paraId="066101AD" w14:textId="77777777" w:rsidR="00A343F8" w:rsidRPr="00313986" w:rsidRDefault="00A343F8" w:rsidP="00A930F4">
      <w:pPr>
        <w:pStyle w:val="CMD"/>
      </w:pPr>
      <w:r w:rsidRPr="00313986">
        <w:t>R1# s</w:t>
      </w:r>
      <w:r w:rsidRPr="00A930F4">
        <w:rPr>
          <w:b/>
          <w:bCs/>
        </w:rPr>
        <w:t>how ipv6 route ospfv3</w:t>
      </w:r>
    </w:p>
    <w:p w14:paraId="5289EC64" w14:textId="77777777" w:rsidR="00A343F8" w:rsidRPr="00313986" w:rsidRDefault="00A343F8" w:rsidP="00A930F4">
      <w:pPr>
        <w:pStyle w:val="CMDOutput"/>
      </w:pPr>
      <w:r w:rsidRPr="00313986">
        <w:t xml:space="preserve">                       ^</w:t>
      </w:r>
    </w:p>
    <w:p w14:paraId="103E880E" w14:textId="77777777" w:rsidR="00A343F8" w:rsidRPr="00313986" w:rsidRDefault="00A343F8" w:rsidP="00A930F4">
      <w:pPr>
        <w:pStyle w:val="CMDOutput"/>
      </w:pPr>
      <w:r w:rsidRPr="00313986">
        <w:rPr>
          <w:highlight w:val="yellow"/>
        </w:rPr>
        <w:t>% Invalid input detected at '^' marker.</w:t>
      </w:r>
    </w:p>
    <w:p w14:paraId="49F63EC0" w14:textId="77777777" w:rsidR="00A343F8" w:rsidRPr="00313986" w:rsidRDefault="00A343F8" w:rsidP="00A343F8">
      <w:pPr>
        <w:pStyle w:val="CMD"/>
        <w:rPr>
          <w:sz w:val="16"/>
          <w:szCs w:val="16"/>
        </w:rPr>
      </w:pPr>
    </w:p>
    <w:p w14:paraId="06D23866" w14:textId="77777777" w:rsidR="00A343F8" w:rsidRPr="00313986" w:rsidRDefault="00A343F8" w:rsidP="00A930F4">
      <w:pPr>
        <w:pStyle w:val="CMD"/>
      </w:pPr>
      <w:r w:rsidRPr="00313986">
        <w:t xml:space="preserve">R1# </w:t>
      </w:r>
      <w:r w:rsidRPr="00A930F4">
        <w:rPr>
          <w:b/>
          <w:bCs/>
        </w:rPr>
        <w:t xml:space="preserve">show ipv6 route </w:t>
      </w:r>
      <w:proofErr w:type="spellStart"/>
      <w:r w:rsidRPr="00A930F4">
        <w:rPr>
          <w:b/>
          <w:bCs/>
        </w:rPr>
        <w:t>ospf</w:t>
      </w:r>
      <w:proofErr w:type="spellEnd"/>
    </w:p>
    <w:p w14:paraId="49CA6311" w14:textId="77777777" w:rsidR="00A343F8" w:rsidRPr="00313986" w:rsidRDefault="00A343F8" w:rsidP="00A930F4">
      <w:pPr>
        <w:pStyle w:val="CMDOutput"/>
      </w:pPr>
      <w:r w:rsidRPr="00313986">
        <w:t>IPv6 Routing Table - default - 9 entries</w:t>
      </w:r>
    </w:p>
    <w:p w14:paraId="74475DFC" w14:textId="77777777" w:rsidR="00A343F8" w:rsidRPr="00313986" w:rsidRDefault="00A343F8" w:rsidP="00A930F4">
      <w:pPr>
        <w:pStyle w:val="CMDOutput"/>
      </w:pPr>
      <w:r w:rsidRPr="00313986">
        <w:t>Codes: C - Connected, L - Local, S - Static, U - Per-user Static route</w:t>
      </w:r>
    </w:p>
    <w:p w14:paraId="70ED9271" w14:textId="77777777" w:rsidR="00A343F8" w:rsidRPr="00313986" w:rsidRDefault="00A343F8" w:rsidP="00A930F4">
      <w:pPr>
        <w:pStyle w:val="CMDOutput"/>
      </w:pPr>
      <w:r w:rsidRPr="00313986">
        <w:t xml:space="preserve">       B - BGP, R - RIP, H - NHRP, I1 - ISIS L1</w:t>
      </w:r>
    </w:p>
    <w:p w14:paraId="6517E9AB" w14:textId="77777777" w:rsidR="00A343F8" w:rsidRPr="00313986" w:rsidRDefault="00A343F8" w:rsidP="00A930F4">
      <w:pPr>
        <w:pStyle w:val="CMDOutput"/>
      </w:pPr>
      <w:r w:rsidRPr="00313986">
        <w:t xml:space="preserve">       I2 - ISIS L2, IA - ISIS interarea, IS - ISIS summary, D - EIGRP</w:t>
      </w:r>
    </w:p>
    <w:p w14:paraId="616C1F42" w14:textId="77777777" w:rsidR="00A343F8" w:rsidRPr="00313986" w:rsidRDefault="00A343F8" w:rsidP="00A930F4">
      <w:pPr>
        <w:pStyle w:val="CMDOutput"/>
      </w:pPr>
      <w:r w:rsidRPr="00313986">
        <w:t xml:space="preserve">       EX - EIGRP external, ND - ND Default, </w:t>
      </w:r>
      <w:proofErr w:type="spellStart"/>
      <w:r w:rsidRPr="00313986">
        <w:t>NDp</w:t>
      </w:r>
      <w:proofErr w:type="spellEnd"/>
      <w:r w:rsidRPr="00313986">
        <w:t xml:space="preserve"> - ND Prefix, DCE - Destination</w:t>
      </w:r>
    </w:p>
    <w:p w14:paraId="0BF81486" w14:textId="77777777" w:rsidR="00A343F8" w:rsidRPr="00313986" w:rsidRDefault="00A343F8" w:rsidP="00A930F4">
      <w:pPr>
        <w:pStyle w:val="CMDOutput"/>
      </w:pPr>
      <w:r w:rsidRPr="00313986">
        <w:t xml:space="preserve">       </w:t>
      </w:r>
      <w:proofErr w:type="spellStart"/>
      <w:r w:rsidRPr="00313986">
        <w:t>NDr</w:t>
      </w:r>
      <w:proofErr w:type="spellEnd"/>
      <w:r w:rsidRPr="00313986">
        <w:t xml:space="preserve"> - Redirect, RL - RPL, O - OSPF Intra, OI - OSPF Inter</w:t>
      </w:r>
    </w:p>
    <w:p w14:paraId="47382196" w14:textId="77777777" w:rsidR="00A343F8" w:rsidRPr="00313986" w:rsidRDefault="00A343F8" w:rsidP="00A930F4">
      <w:pPr>
        <w:pStyle w:val="CMDOutput"/>
      </w:pPr>
      <w:r w:rsidRPr="00313986">
        <w:t xml:space="preserve">       OE1 - OSPF </w:t>
      </w:r>
      <w:proofErr w:type="spellStart"/>
      <w:r w:rsidRPr="00313986">
        <w:t>ext</w:t>
      </w:r>
      <w:proofErr w:type="spellEnd"/>
      <w:r w:rsidRPr="00313986">
        <w:t xml:space="preserve"> 1, OE2 - OSPF </w:t>
      </w:r>
      <w:proofErr w:type="spellStart"/>
      <w:r w:rsidRPr="00313986">
        <w:t>ext</w:t>
      </w:r>
      <w:proofErr w:type="spellEnd"/>
      <w:r w:rsidRPr="00313986">
        <w:t xml:space="preserve"> 2, ON1 - OSPF NSSA </w:t>
      </w:r>
      <w:proofErr w:type="spellStart"/>
      <w:r w:rsidRPr="00313986">
        <w:t>ext</w:t>
      </w:r>
      <w:proofErr w:type="spellEnd"/>
      <w:r w:rsidRPr="00313986">
        <w:t xml:space="preserve"> 1</w:t>
      </w:r>
    </w:p>
    <w:p w14:paraId="4F6D4737" w14:textId="77777777" w:rsidR="00A343F8" w:rsidRPr="00313986" w:rsidRDefault="00A343F8" w:rsidP="00A930F4">
      <w:pPr>
        <w:pStyle w:val="CMDOutput"/>
      </w:pPr>
      <w:r w:rsidRPr="00313986">
        <w:t xml:space="preserve">       ON2 - OSPF NSSA </w:t>
      </w:r>
      <w:proofErr w:type="spellStart"/>
      <w:r w:rsidRPr="00313986">
        <w:t>ext</w:t>
      </w:r>
      <w:proofErr w:type="spellEnd"/>
      <w:r w:rsidRPr="00313986">
        <w:t xml:space="preserve"> 2, a - Application</w:t>
      </w:r>
    </w:p>
    <w:p w14:paraId="2E51ED03" w14:textId="77777777" w:rsidR="00A343F8" w:rsidRPr="00313986" w:rsidRDefault="00A343F8" w:rsidP="00A930F4">
      <w:pPr>
        <w:pStyle w:val="CMDOutput"/>
      </w:pPr>
      <w:r w:rsidRPr="00313986">
        <w:t>O   2001:DB</w:t>
      </w:r>
      <w:proofErr w:type="gramStart"/>
      <w:r w:rsidRPr="00313986">
        <w:t>8:ACAD</w:t>
      </w:r>
      <w:proofErr w:type="gramEnd"/>
      <w:r w:rsidRPr="00313986">
        <w:t>:1002::/64 [110/2]</w:t>
      </w:r>
    </w:p>
    <w:p w14:paraId="17FE5260" w14:textId="77777777" w:rsidR="00A343F8" w:rsidRPr="00313986" w:rsidRDefault="00A343F8" w:rsidP="00A930F4">
      <w:pPr>
        <w:pStyle w:val="CMDOutput"/>
      </w:pPr>
      <w:r w:rsidRPr="00313986">
        <w:t xml:space="preserve">     via FE</w:t>
      </w:r>
      <w:proofErr w:type="gramStart"/>
      <w:r w:rsidRPr="00313986">
        <w:t>80::</w:t>
      </w:r>
      <w:proofErr w:type="gramEnd"/>
      <w:r w:rsidRPr="00313986">
        <w:t>D1:2, GigabitEthernet0/0/1</w:t>
      </w:r>
    </w:p>
    <w:p w14:paraId="12AAEEE4" w14:textId="77777777" w:rsidR="00A343F8" w:rsidRPr="00313986" w:rsidRDefault="00A343F8" w:rsidP="00A930F4">
      <w:pPr>
        <w:pStyle w:val="CMDOutput"/>
      </w:pPr>
      <w:r w:rsidRPr="00313986">
        <w:lastRenderedPageBreak/>
        <w:t>OI  2001:DB</w:t>
      </w:r>
      <w:proofErr w:type="gramStart"/>
      <w:r w:rsidRPr="00313986">
        <w:t>8:ACAD</w:t>
      </w:r>
      <w:proofErr w:type="gramEnd"/>
      <w:r w:rsidRPr="00313986">
        <w:t>:2001::/64 [110/3]</w:t>
      </w:r>
    </w:p>
    <w:p w14:paraId="429B5547" w14:textId="77777777" w:rsidR="00A343F8" w:rsidRPr="00313986" w:rsidRDefault="00A343F8" w:rsidP="00A930F4">
      <w:pPr>
        <w:pStyle w:val="CMDOutput"/>
      </w:pPr>
      <w:r w:rsidRPr="00313986">
        <w:t xml:space="preserve">     via FE80::2:1, GigabitEthernet0/0/0</w:t>
      </w:r>
    </w:p>
    <w:p w14:paraId="5C236453" w14:textId="77777777" w:rsidR="00A343F8" w:rsidRPr="00313986" w:rsidRDefault="00A343F8" w:rsidP="00A930F4">
      <w:pPr>
        <w:pStyle w:val="CMDOutput"/>
      </w:pPr>
      <w:r w:rsidRPr="00313986">
        <w:t>OI  2001:DB</w:t>
      </w:r>
      <w:proofErr w:type="gramStart"/>
      <w:r w:rsidRPr="00313986">
        <w:t>8:ACAD</w:t>
      </w:r>
      <w:proofErr w:type="gramEnd"/>
      <w:r w:rsidRPr="00313986">
        <w:t>:2002::/64 [110/4]</w:t>
      </w:r>
    </w:p>
    <w:p w14:paraId="54CCB4B2" w14:textId="77777777" w:rsidR="00A343F8" w:rsidRPr="00313986" w:rsidRDefault="00A343F8" w:rsidP="00A930F4">
      <w:pPr>
        <w:pStyle w:val="CMDOutput"/>
      </w:pPr>
      <w:r w:rsidRPr="00313986">
        <w:t xml:space="preserve">     via FE80::2:1, GigabitEthernet0/0/0</w:t>
      </w:r>
    </w:p>
    <w:p w14:paraId="4C3CE3C2" w14:textId="77777777" w:rsidR="00A343F8" w:rsidRPr="00313986" w:rsidRDefault="00A343F8" w:rsidP="00A930F4">
      <w:pPr>
        <w:pStyle w:val="CMDOutput"/>
      </w:pPr>
      <w:r w:rsidRPr="00313986">
        <w:t>O   2001:DB</w:t>
      </w:r>
      <w:proofErr w:type="gramStart"/>
      <w:r w:rsidRPr="00313986">
        <w:t>8:ACAD</w:t>
      </w:r>
      <w:proofErr w:type="gramEnd"/>
      <w:r w:rsidRPr="00313986">
        <w:t>:A002::/64 [110/2]</w:t>
      </w:r>
    </w:p>
    <w:p w14:paraId="56FA742C" w14:textId="77777777" w:rsidR="00A343F8" w:rsidRPr="00313986" w:rsidRDefault="00A343F8" w:rsidP="00A930F4">
      <w:pPr>
        <w:pStyle w:val="CMDOutput"/>
      </w:pPr>
      <w:r w:rsidRPr="00313986">
        <w:t xml:space="preserve">     via FE80::2:1, GigabitEthernet0/0/0</w:t>
      </w:r>
    </w:p>
    <w:p w14:paraId="161165E0" w14:textId="4C2320F3" w:rsidR="00A343F8" w:rsidRDefault="00A930F4" w:rsidP="00A930F4">
      <w:pPr>
        <w:pStyle w:val="Heading4"/>
      </w:pPr>
      <w:r>
        <w:t>Question:</w:t>
      </w:r>
    </w:p>
    <w:p w14:paraId="347DF1CE" w14:textId="77777777" w:rsidR="00A343F8" w:rsidRDefault="00A343F8" w:rsidP="00A930F4">
      <w:pPr>
        <w:pStyle w:val="BodyTextL50"/>
        <w:spacing w:before="0"/>
      </w:pPr>
      <w:r>
        <w:t xml:space="preserve">Why doesn’t the </w:t>
      </w:r>
      <w:r w:rsidRPr="001339FB">
        <w:rPr>
          <w:b/>
        </w:rPr>
        <w:t xml:space="preserve">show </w:t>
      </w:r>
      <w:proofErr w:type="spellStart"/>
      <w:r w:rsidRPr="001339FB">
        <w:rPr>
          <w:b/>
        </w:rPr>
        <w:t>ip</w:t>
      </w:r>
      <w:proofErr w:type="spellEnd"/>
      <w:r w:rsidRPr="001339FB">
        <w:rPr>
          <w:b/>
        </w:rPr>
        <w:t xml:space="preserve"> </w:t>
      </w:r>
      <w:r>
        <w:rPr>
          <w:b/>
        </w:rPr>
        <w:t xml:space="preserve">route </w:t>
      </w:r>
      <w:proofErr w:type="spellStart"/>
      <w:r>
        <w:rPr>
          <w:b/>
        </w:rPr>
        <w:t>ospf</w:t>
      </w:r>
      <w:proofErr w:type="spellEnd"/>
      <w:r>
        <w:t xml:space="preserve"> command display any routes on R1?</w:t>
      </w:r>
    </w:p>
    <w:p w14:paraId="5EB244D9" w14:textId="11C9B6A6" w:rsidR="00A343F8" w:rsidRDefault="00A930F4" w:rsidP="00A930F4">
      <w:pPr>
        <w:pStyle w:val="AnswerLineL50"/>
      </w:pPr>
      <w:r>
        <w:t>Type your answers here.</w:t>
      </w:r>
    </w:p>
    <w:p w14:paraId="462C0B1D" w14:textId="329D41A4" w:rsidR="0097179D" w:rsidRDefault="0097179D" w:rsidP="0097179D">
      <w:pPr>
        <w:pStyle w:val="ConfigWindow"/>
      </w:pPr>
      <w:r>
        <w:t>Close configuration window</w:t>
      </w:r>
    </w:p>
    <w:p w14:paraId="25244AB2" w14:textId="77777777" w:rsidR="00A343F8" w:rsidRDefault="00A343F8" w:rsidP="00A930F4">
      <w:pPr>
        <w:pStyle w:val="Heading3"/>
      </w:pPr>
      <w:r>
        <w:t>Examining the OSPF LSDB.</w:t>
      </w:r>
    </w:p>
    <w:p w14:paraId="7C5255D8" w14:textId="586B8FC7" w:rsidR="00A343F8" w:rsidRDefault="00A343F8" w:rsidP="00155954">
      <w:pPr>
        <w:pStyle w:val="SubStepAlpha"/>
        <w:spacing w:after="0"/>
      </w:pPr>
      <w:r>
        <w:t xml:space="preserve">D1 is running traditional OSPFv3. The </w:t>
      </w:r>
      <w:r w:rsidRPr="00864178">
        <w:rPr>
          <w:b/>
          <w:bCs/>
        </w:rPr>
        <w:t xml:space="preserve">show ipv6 </w:t>
      </w:r>
      <w:proofErr w:type="spellStart"/>
      <w:r w:rsidRPr="00864178">
        <w:rPr>
          <w:b/>
          <w:bCs/>
        </w:rPr>
        <w:t>ospf</w:t>
      </w:r>
      <w:proofErr w:type="spellEnd"/>
      <w:r w:rsidRPr="00864178">
        <w:rPr>
          <w:b/>
          <w:bCs/>
        </w:rPr>
        <w:t xml:space="preserve"> database</w:t>
      </w:r>
      <w:r>
        <w:t xml:space="preserve"> command is used to display a summary of the OSPFv3 LSDB.</w:t>
      </w:r>
    </w:p>
    <w:p w14:paraId="598D3A11" w14:textId="77777777" w:rsidR="0097179D" w:rsidRDefault="0097179D" w:rsidP="00155954">
      <w:pPr>
        <w:pStyle w:val="ConfigWindow"/>
      </w:pPr>
      <w:r>
        <w:t>Open configuration window</w:t>
      </w:r>
    </w:p>
    <w:p w14:paraId="0471D876" w14:textId="77777777" w:rsidR="00A343F8" w:rsidRDefault="00A343F8" w:rsidP="00A343F8">
      <w:pPr>
        <w:pStyle w:val="CMD"/>
      </w:pPr>
      <w:r>
        <w:t xml:space="preserve">D1# </w:t>
      </w:r>
      <w:r w:rsidRPr="00487B5D">
        <w:rPr>
          <w:b/>
          <w:bCs/>
        </w:rPr>
        <w:t xml:space="preserve">show ipv6 </w:t>
      </w:r>
      <w:proofErr w:type="spellStart"/>
      <w:r w:rsidRPr="00487B5D">
        <w:rPr>
          <w:b/>
          <w:bCs/>
        </w:rPr>
        <w:t>ospf</w:t>
      </w:r>
      <w:proofErr w:type="spellEnd"/>
      <w:r w:rsidRPr="00487B5D">
        <w:rPr>
          <w:b/>
          <w:bCs/>
        </w:rPr>
        <w:t xml:space="preserve"> database</w:t>
      </w:r>
    </w:p>
    <w:p w14:paraId="1E89EB94" w14:textId="77777777" w:rsidR="00A343F8" w:rsidRDefault="00A343F8" w:rsidP="00A930F4">
      <w:pPr>
        <w:pStyle w:val="CMDOutput"/>
      </w:pPr>
    </w:p>
    <w:p w14:paraId="2C1F55E6" w14:textId="77777777" w:rsidR="00A343F8" w:rsidRDefault="00A343F8" w:rsidP="00A930F4">
      <w:pPr>
        <w:pStyle w:val="CMDOutput"/>
      </w:pPr>
      <w:r>
        <w:t xml:space="preserve">            OSPFv3 Router with ID (1.1.1.2) (Process ID 123)</w:t>
      </w:r>
    </w:p>
    <w:p w14:paraId="492F16D2" w14:textId="77777777" w:rsidR="00A343F8" w:rsidRDefault="00A343F8" w:rsidP="00A930F4">
      <w:pPr>
        <w:pStyle w:val="CMDOutput"/>
      </w:pPr>
    </w:p>
    <w:p w14:paraId="2E8B4DF5" w14:textId="77777777" w:rsidR="00A343F8" w:rsidRDefault="00A343F8" w:rsidP="00A930F4">
      <w:pPr>
        <w:pStyle w:val="CMDOutput"/>
      </w:pPr>
      <w:r>
        <w:t xml:space="preserve">                Router Link States (Area 1)</w:t>
      </w:r>
    </w:p>
    <w:p w14:paraId="313A7769" w14:textId="77777777" w:rsidR="00A343F8" w:rsidRDefault="00A343F8" w:rsidP="00A930F4">
      <w:pPr>
        <w:pStyle w:val="CMDOutput"/>
      </w:pPr>
    </w:p>
    <w:p w14:paraId="2B03D4F5" w14:textId="77777777" w:rsidR="00A343F8" w:rsidRDefault="00A343F8" w:rsidP="00A930F4">
      <w:pPr>
        <w:pStyle w:val="CMDOutput"/>
      </w:pPr>
      <w:r>
        <w:t xml:space="preserve">ADV Router       Age         Seq#        Fragment </w:t>
      </w:r>
      <w:proofErr w:type="gramStart"/>
      <w:r>
        <w:t>ID  Link</w:t>
      </w:r>
      <w:proofErr w:type="gramEnd"/>
      <w:r>
        <w:t xml:space="preserve"> count  Bits</w:t>
      </w:r>
    </w:p>
    <w:p w14:paraId="4D0D7E5D" w14:textId="77777777" w:rsidR="00A343F8" w:rsidRDefault="00A343F8" w:rsidP="00A930F4">
      <w:pPr>
        <w:pStyle w:val="CMDOutput"/>
      </w:pPr>
      <w:r>
        <w:t xml:space="preserve"> 1.1.1.1         1096        0x</w:t>
      </w:r>
      <w:proofErr w:type="gramStart"/>
      <w:r>
        <w:t>80000009  0</w:t>
      </w:r>
      <w:proofErr w:type="gramEnd"/>
      <w:r>
        <w:t xml:space="preserve">            1           B</w:t>
      </w:r>
    </w:p>
    <w:p w14:paraId="19B59AF1" w14:textId="77777777" w:rsidR="00A343F8" w:rsidRDefault="00A343F8" w:rsidP="00A930F4">
      <w:pPr>
        <w:pStyle w:val="CMDOutput"/>
      </w:pPr>
      <w:r>
        <w:t xml:space="preserve"> 1.1.1.2         1110        0x</w:t>
      </w:r>
      <w:proofErr w:type="gramStart"/>
      <w:r>
        <w:t>80000005  0</w:t>
      </w:r>
      <w:proofErr w:type="gramEnd"/>
      <w:r>
        <w:t xml:space="preserve">            1           None</w:t>
      </w:r>
    </w:p>
    <w:p w14:paraId="6705CB44" w14:textId="77777777" w:rsidR="00A343F8" w:rsidRDefault="00A343F8" w:rsidP="00A930F4">
      <w:pPr>
        <w:pStyle w:val="CMDOutput"/>
      </w:pPr>
    </w:p>
    <w:p w14:paraId="6453E6FD" w14:textId="77777777" w:rsidR="00A343F8" w:rsidRDefault="00A343F8" w:rsidP="00A930F4">
      <w:pPr>
        <w:pStyle w:val="CMDOutput"/>
      </w:pPr>
      <w:r>
        <w:t xml:space="preserve">                Net Link States (Area 1)</w:t>
      </w:r>
    </w:p>
    <w:p w14:paraId="01D15859" w14:textId="77777777" w:rsidR="00A343F8" w:rsidRDefault="00A343F8" w:rsidP="00A930F4">
      <w:pPr>
        <w:pStyle w:val="CMDOutput"/>
      </w:pPr>
    </w:p>
    <w:p w14:paraId="5736F90A" w14:textId="77777777" w:rsidR="00A343F8" w:rsidRDefault="00A343F8" w:rsidP="00A930F4">
      <w:pPr>
        <w:pStyle w:val="CMDOutput"/>
      </w:pPr>
      <w:r>
        <w:t xml:space="preserve">ADV Router       Age         Seq#        Link ID    </w:t>
      </w:r>
      <w:proofErr w:type="spellStart"/>
      <w:r>
        <w:t>Rtr</w:t>
      </w:r>
      <w:proofErr w:type="spellEnd"/>
      <w:r>
        <w:t xml:space="preserve"> count</w:t>
      </w:r>
    </w:p>
    <w:p w14:paraId="72FCE300" w14:textId="112AB66F" w:rsidR="00A343F8" w:rsidRDefault="00A343F8" w:rsidP="00A930F4">
      <w:pPr>
        <w:pStyle w:val="CMDOutput"/>
      </w:pPr>
      <w:r>
        <w:t xml:space="preserve"> 1.1.1.1         1152        0x</w:t>
      </w:r>
      <w:proofErr w:type="gramStart"/>
      <w:r>
        <w:t>80000001  6</w:t>
      </w:r>
      <w:proofErr w:type="gramEnd"/>
      <w:r>
        <w:t xml:space="preserve">          2</w:t>
      </w:r>
    </w:p>
    <w:p w14:paraId="6A9D7D32" w14:textId="77777777" w:rsidR="00A343F8" w:rsidRDefault="00A343F8" w:rsidP="00A930F4">
      <w:pPr>
        <w:pStyle w:val="CMDOutput"/>
      </w:pPr>
    </w:p>
    <w:p w14:paraId="36D8CD4B" w14:textId="77777777" w:rsidR="00A343F8" w:rsidRDefault="00A343F8" w:rsidP="00A930F4">
      <w:pPr>
        <w:pStyle w:val="CMDOutput"/>
      </w:pPr>
      <w:r>
        <w:t xml:space="preserve">                Inter Area Prefix Link States (Area 1)</w:t>
      </w:r>
    </w:p>
    <w:p w14:paraId="36487FD4" w14:textId="77777777" w:rsidR="00A343F8" w:rsidRDefault="00A343F8" w:rsidP="00A930F4">
      <w:pPr>
        <w:pStyle w:val="CMDOutput"/>
      </w:pPr>
    </w:p>
    <w:p w14:paraId="165CA9BB" w14:textId="77777777" w:rsidR="00A343F8" w:rsidRDefault="00A343F8" w:rsidP="00A930F4">
      <w:pPr>
        <w:pStyle w:val="CMDOutput"/>
      </w:pPr>
      <w:r>
        <w:t>ADV Router       Age         Seq#        Prefix</w:t>
      </w:r>
    </w:p>
    <w:p w14:paraId="7BE829DF" w14:textId="77777777" w:rsidR="00A343F8" w:rsidRDefault="00A343F8" w:rsidP="00A930F4">
      <w:pPr>
        <w:pStyle w:val="CMDOutput"/>
      </w:pPr>
      <w:r>
        <w:t xml:space="preserve"> 1.1.1.1         1096        0x</w:t>
      </w:r>
      <w:proofErr w:type="gramStart"/>
      <w:r>
        <w:t>80000003  2001</w:t>
      </w:r>
      <w:proofErr w:type="gramEnd"/>
      <w:r>
        <w:t>:DB8:ACAD:A001::/64</w:t>
      </w:r>
    </w:p>
    <w:p w14:paraId="149B4008" w14:textId="77777777" w:rsidR="00A343F8" w:rsidRDefault="00A343F8" w:rsidP="00A930F4">
      <w:pPr>
        <w:pStyle w:val="CMDOutput"/>
      </w:pPr>
      <w:r>
        <w:t xml:space="preserve"> 1.1.1.1         1096        0x</w:t>
      </w:r>
      <w:proofErr w:type="gramStart"/>
      <w:r>
        <w:t>80000003  2001</w:t>
      </w:r>
      <w:proofErr w:type="gramEnd"/>
      <w:r>
        <w:t>:DB8:ACAD:A002::/64</w:t>
      </w:r>
    </w:p>
    <w:p w14:paraId="22F43BAA" w14:textId="77777777" w:rsidR="00A343F8" w:rsidRDefault="00A343F8" w:rsidP="00A930F4">
      <w:pPr>
        <w:pStyle w:val="CMDOutput"/>
      </w:pPr>
      <w:r>
        <w:t xml:space="preserve"> 1.1.1.1         833         0x</w:t>
      </w:r>
      <w:proofErr w:type="gramStart"/>
      <w:r>
        <w:t>80000005  2001</w:t>
      </w:r>
      <w:proofErr w:type="gramEnd"/>
      <w:r>
        <w:t>:DB8:ACAD:2001::/64</w:t>
      </w:r>
    </w:p>
    <w:p w14:paraId="0EA1AA8C" w14:textId="77777777" w:rsidR="00A343F8" w:rsidRDefault="00A343F8" w:rsidP="00A930F4">
      <w:pPr>
        <w:pStyle w:val="CMDOutput"/>
      </w:pPr>
      <w:r>
        <w:t xml:space="preserve"> 1.1.1.1         1497        0x</w:t>
      </w:r>
      <w:proofErr w:type="gramStart"/>
      <w:r>
        <w:t>80000002  2001</w:t>
      </w:r>
      <w:proofErr w:type="gramEnd"/>
      <w:r>
        <w:t>:DB8:ACAD:2002::/64</w:t>
      </w:r>
    </w:p>
    <w:p w14:paraId="6B1882C4" w14:textId="77777777" w:rsidR="00A343F8" w:rsidRDefault="00A343F8" w:rsidP="00A930F4">
      <w:pPr>
        <w:pStyle w:val="CMDOutput"/>
      </w:pPr>
    </w:p>
    <w:p w14:paraId="265D851A" w14:textId="77777777" w:rsidR="00A343F8" w:rsidRDefault="00A343F8" w:rsidP="00A930F4">
      <w:pPr>
        <w:pStyle w:val="CMDOutput"/>
      </w:pPr>
      <w:r>
        <w:t xml:space="preserve">                Link (Type-8) Link States (Area 1)</w:t>
      </w:r>
    </w:p>
    <w:p w14:paraId="6CC7FF7F" w14:textId="77777777" w:rsidR="00A343F8" w:rsidRDefault="00A343F8" w:rsidP="00A930F4">
      <w:pPr>
        <w:pStyle w:val="CMDOutput"/>
      </w:pPr>
    </w:p>
    <w:p w14:paraId="4FA1AF29" w14:textId="77777777" w:rsidR="00A343F8" w:rsidRDefault="00A343F8" w:rsidP="00A930F4">
      <w:pPr>
        <w:pStyle w:val="CMDOutput"/>
      </w:pPr>
      <w:r>
        <w:t>ADV Router       Age         Seq#        Link ID    Interface</w:t>
      </w:r>
    </w:p>
    <w:p w14:paraId="08C993D6" w14:textId="77777777" w:rsidR="00A343F8" w:rsidRDefault="00A343F8" w:rsidP="00A930F4">
      <w:pPr>
        <w:pStyle w:val="CMDOutput"/>
      </w:pPr>
      <w:r>
        <w:t xml:space="preserve"> 1.1.1.2         1150        0x</w:t>
      </w:r>
      <w:proofErr w:type="gramStart"/>
      <w:r>
        <w:t>80000001  39</w:t>
      </w:r>
      <w:proofErr w:type="gramEnd"/>
      <w:r>
        <w:t xml:space="preserve">         Gi1/0/23</w:t>
      </w:r>
    </w:p>
    <w:p w14:paraId="38392759" w14:textId="77777777" w:rsidR="00A343F8" w:rsidRDefault="00A343F8" w:rsidP="00A930F4">
      <w:pPr>
        <w:pStyle w:val="CMDOutput"/>
      </w:pPr>
      <w:r>
        <w:t xml:space="preserve"> 1.1.1.1         1096        0x</w:t>
      </w:r>
      <w:proofErr w:type="gramStart"/>
      <w:r>
        <w:t>80000006  6</w:t>
      </w:r>
      <w:proofErr w:type="gramEnd"/>
      <w:r>
        <w:t xml:space="preserve">          Gi1/0/11</w:t>
      </w:r>
    </w:p>
    <w:p w14:paraId="03A75A6D" w14:textId="77777777" w:rsidR="00A343F8" w:rsidRDefault="00A343F8" w:rsidP="00A930F4">
      <w:pPr>
        <w:pStyle w:val="CMDOutput"/>
      </w:pPr>
      <w:r>
        <w:t xml:space="preserve"> 1.1.1.2         1151        0x</w:t>
      </w:r>
      <w:proofErr w:type="gramStart"/>
      <w:r>
        <w:t>80000001  38</w:t>
      </w:r>
      <w:proofErr w:type="gramEnd"/>
      <w:r>
        <w:t xml:space="preserve">         Gi1/0/11</w:t>
      </w:r>
    </w:p>
    <w:p w14:paraId="4644B9F3" w14:textId="77777777" w:rsidR="00A343F8" w:rsidRDefault="00A343F8" w:rsidP="00A930F4">
      <w:pPr>
        <w:pStyle w:val="CMDOutput"/>
      </w:pPr>
    </w:p>
    <w:p w14:paraId="559E7B83" w14:textId="77777777" w:rsidR="00A343F8" w:rsidRDefault="00A343F8" w:rsidP="00A930F4">
      <w:pPr>
        <w:pStyle w:val="CMDOutput"/>
      </w:pPr>
      <w:r>
        <w:t xml:space="preserve">                Intra Area Prefix Link States (Area 1)</w:t>
      </w:r>
    </w:p>
    <w:p w14:paraId="3BF5416F" w14:textId="77777777" w:rsidR="00A343F8" w:rsidRDefault="00A343F8" w:rsidP="00A930F4">
      <w:pPr>
        <w:pStyle w:val="CMDOutput"/>
      </w:pPr>
    </w:p>
    <w:p w14:paraId="4ADC07EE" w14:textId="77777777" w:rsidR="00A343F8" w:rsidRDefault="00A343F8" w:rsidP="00A930F4">
      <w:pPr>
        <w:pStyle w:val="CMDOutput"/>
      </w:pPr>
      <w:r>
        <w:t>ADV Router       Age         Seq#        Link ID    Ref-</w:t>
      </w:r>
      <w:proofErr w:type="spellStart"/>
      <w:proofErr w:type="gramStart"/>
      <w:r>
        <w:t>lstype</w:t>
      </w:r>
      <w:proofErr w:type="spellEnd"/>
      <w:r>
        <w:t xml:space="preserve">  Ref</w:t>
      </w:r>
      <w:proofErr w:type="gramEnd"/>
      <w:r>
        <w:t>-LSID</w:t>
      </w:r>
    </w:p>
    <w:p w14:paraId="76290FAC" w14:textId="77777777" w:rsidR="00A343F8" w:rsidRDefault="00A343F8" w:rsidP="00A930F4">
      <w:pPr>
        <w:pStyle w:val="CMDOutput"/>
      </w:pPr>
      <w:r>
        <w:t xml:space="preserve"> 1.1.1.1         1152        0x</w:t>
      </w:r>
      <w:proofErr w:type="gramStart"/>
      <w:r>
        <w:t>80000001  6144</w:t>
      </w:r>
      <w:proofErr w:type="gramEnd"/>
      <w:r>
        <w:t xml:space="preserve">       0x2002      6</w:t>
      </w:r>
    </w:p>
    <w:p w14:paraId="204B2E00" w14:textId="77777777" w:rsidR="00A343F8" w:rsidRDefault="00A343F8" w:rsidP="00A930F4">
      <w:pPr>
        <w:pStyle w:val="CMDOutput"/>
      </w:pPr>
      <w:r>
        <w:lastRenderedPageBreak/>
        <w:t xml:space="preserve"> 1.1.1.2         1150        0x</w:t>
      </w:r>
      <w:proofErr w:type="gramStart"/>
      <w:r>
        <w:t>80000003  0</w:t>
      </w:r>
      <w:proofErr w:type="gramEnd"/>
      <w:r>
        <w:t xml:space="preserve">          0x2001      0</w:t>
      </w:r>
    </w:p>
    <w:p w14:paraId="494309C5" w14:textId="4FAA9391" w:rsidR="00A343F8" w:rsidRDefault="00A343F8" w:rsidP="00A930F4">
      <w:pPr>
        <w:pStyle w:val="SubStepAlpha"/>
      </w:pPr>
      <w:r>
        <w:t xml:space="preserve">R1 is running OSPFv3 with AF. The </w:t>
      </w:r>
      <w:r w:rsidRPr="00864178">
        <w:rPr>
          <w:b/>
          <w:bCs/>
        </w:rPr>
        <w:t xml:space="preserve">show </w:t>
      </w:r>
      <w:r>
        <w:rPr>
          <w:b/>
          <w:bCs/>
        </w:rPr>
        <w:t>ospfv3</w:t>
      </w:r>
      <w:r w:rsidRPr="00864178">
        <w:rPr>
          <w:b/>
          <w:bCs/>
        </w:rPr>
        <w:t xml:space="preserve"> database</w:t>
      </w:r>
      <w:r>
        <w:t xml:space="preserve"> command is used to display a summary of the OSPFv3 LSDB for both the IPv4 and IPv6 AFs.</w:t>
      </w:r>
    </w:p>
    <w:p w14:paraId="7C49CDD0" w14:textId="77777777" w:rsidR="00A343F8" w:rsidRDefault="00A343F8" w:rsidP="00A343F8">
      <w:pPr>
        <w:pStyle w:val="CMD"/>
      </w:pPr>
      <w:r>
        <w:t xml:space="preserve">R1# </w:t>
      </w:r>
      <w:r w:rsidRPr="00861FCF">
        <w:rPr>
          <w:b/>
          <w:bCs/>
        </w:rPr>
        <w:t>show ospfv3 database</w:t>
      </w:r>
    </w:p>
    <w:p w14:paraId="3669AE0F" w14:textId="77777777" w:rsidR="00A343F8" w:rsidRDefault="00A343F8" w:rsidP="00793446">
      <w:pPr>
        <w:pStyle w:val="CMDOutput"/>
      </w:pPr>
    </w:p>
    <w:p w14:paraId="0F4734EB" w14:textId="77777777" w:rsidR="00A343F8" w:rsidRDefault="00A343F8" w:rsidP="00793446">
      <w:pPr>
        <w:pStyle w:val="CMDOutput"/>
      </w:pPr>
      <w:r>
        <w:t xml:space="preserve">          </w:t>
      </w:r>
      <w:r w:rsidRPr="00861FCF">
        <w:rPr>
          <w:highlight w:val="yellow"/>
        </w:rPr>
        <w:t>OSPFv3 123 address-family ipv4</w:t>
      </w:r>
      <w:r>
        <w:t xml:space="preserve"> (router-id 1.1.1.1)</w:t>
      </w:r>
    </w:p>
    <w:p w14:paraId="39C5C914" w14:textId="77777777" w:rsidR="00A343F8" w:rsidRDefault="00A343F8" w:rsidP="00793446">
      <w:pPr>
        <w:pStyle w:val="CMDOutput"/>
      </w:pPr>
    </w:p>
    <w:p w14:paraId="73BFD676" w14:textId="77777777" w:rsidR="00A343F8" w:rsidRDefault="00A343F8" w:rsidP="00793446">
      <w:pPr>
        <w:pStyle w:val="CMDOutput"/>
      </w:pPr>
      <w:r>
        <w:t xml:space="preserve">                Router Link States (Area 0)</w:t>
      </w:r>
    </w:p>
    <w:p w14:paraId="219350AD" w14:textId="77777777" w:rsidR="00A343F8" w:rsidRDefault="00A343F8" w:rsidP="00793446">
      <w:pPr>
        <w:pStyle w:val="CMDOutput"/>
      </w:pPr>
    </w:p>
    <w:p w14:paraId="2B8AAE3A" w14:textId="77777777" w:rsidR="00A343F8" w:rsidRDefault="00A343F8" w:rsidP="00793446">
      <w:pPr>
        <w:pStyle w:val="CMDOutput"/>
      </w:pPr>
      <w:r>
        <w:t xml:space="preserve">ADV Router       Age         Seq#        Fragment </w:t>
      </w:r>
      <w:proofErr w:type="gramStart"/>
      <w:r>
        <w:t>ID  Link</w:t>
      </w:r>
      <w:proofErr w:type="gramEnd"/>
      <w:r>
        <w:t xml:space="preserve"> count  Bits</w:t>
      </w:r>
    </w:p>
    <w:p w14:paraId="024AB573" w14:textId="77777777" w:rsidR="00A343F8" w:rsidRDefault="00A343F8" w:rsidP="00793446">
      <w:pPr>
        <w:pStyle w:val="CMDOutput"/>
      </w:pPr>
      <w:r>
        <w:t xml:space="preserve"> 1.1.1.1         532         0x</w:t>
      </w:r>
      <w:proofErr w:type="gramStart"/>
      <w:r>
        <w:t>80000005  0</w:t>
      </w:r>
      <w:proofErr w:type="gramEnd"/>
      <w:r>
        <w:t xml:space="preserve">            1           None</w:t>
      </w:r>
    </w:p>
    <w:p w14:paraId="071FB01B" w14:textId="77777777" w:rsidR="00A343F8" w:rsidRDefault="00A343F8" w:rsidP="00793446">
      <w:pPr>
        <w:pStyle w:val="CMDOutput"/>
      </w:pPr>
      <w:r>
        <w:t xml:space="preserve"> 2.2.2.1         508         0x</w:t>
      </w:r>
      <w:proofErr w:type="gramStart"/>
      <w:r>
        <w:t>80000008  0</w:t>
      </w:r>
      <w:proofErr w:type="gramEnd"/>
      <w:r>
        <w:t xml:space="preserve">            2           None</w:t>
      </w:r>
    </w:p>
    <w:p w14:paraId="65B3BF8B" w14:textId="77777777" w:rsidR="00A343F8" w:rsidRDefault="00A343F8" w:rsidP="00793446">
      <w:pPr>
        <w:pStyle w:val="CMDOutput"/>
      </w:pPr>
      <w:r>
        <w:t xml:space="preserve"> 3.3.3.1         507         0x</w:t>
      </w:r>
      <w:proofErr w:type="gramStart"/>
      <w:r>
        <w:t>80000006  0</w:t>
      </w:r>
      <w:proofErr w:type="gramEnd"/>
      <w:r>
        <w:t xml:space="preserve">            1           B</w:t>
      </w:r>
    </w:p>
    <w:p w14:paraId="3BC8301F" w14:textId="77777777" w:rsidR="00A343F8" w:rsidRDefault="00A343F8" w:rsidP="00793446">
      <w:pPr>
        <w:pStyle w:val="CMDOutput"/>
      </w:pPr>
    </w:p>
    <w:p w14:paraId="09EAF0C1" w14:textId="77777777" w:rsidR="00A343F8" w:rsidRDefault="00A343F8" w:rsidP="00793446">
      <w:pPr>
        <w:pStyle w:val="CMDOutput"/>
      </w:pPr>
      <w:r>
        <w:t xml:space="preserve">                Net Link States (Area 0)</w:t>
      </w:r>
    </w:p>
    <w:p w14:paraId="1522C746" w14:textId="77777777" w:rsidR="00A343F8" w:rsidRDefault="00A343F8" w:rsidP="00793446">
      <w:pPr>
        <w:pStyle w:val="CMDOutput"/>
      </w:pPr>
    </w:p>
    <w:p w14:paraId="724393E1" w14:textId="77777777" w:rsidR="00A343F8" w:rsidRDefault="00A343F8" w:rsidP="00793446">
      <w:pPr>
        <w:pStyle w:val="CMDOutput"/>
      </w:pPr>
      <w:r>
        <w:t xml:space="preserve">ADV Router       Age         Seq#        Link ID    </w:t>
      </w:r>
      <w:proofErr w:type="spellStart"/>
      <w:r>
        <w:t>Rtr</w:t>
      </w:r>
      <w:proofErr w:type="spellEnd"/>
      <w:r>
        <w:t xml:space="preserve"> count</w:t>
      </w:r>
    </w:p>
    <w:p w14:paraId="258D1B92" w14:textId="77777777" w:rsidR="00A343F8" w:rsidRDefault="00A343F8" w:rsidP="00793446">
      <w:pPr>
        <w:pStyle w:val="CMDOutput"/>
      </w:pPr>
      <w:r>
        <w:t xml:space="preserve"> 2.2.2.1         539         0x</w:t>
      </w:r>
      <w:proofErr w:type="gramStart"/>
      <w:r>
        <w:t>80000001  5</w:t>
      </w:r>
      <w:proofErr w:type="gramEnd"/>
      <w:r>
        <w:t xml:space="preserve">          2</w:t>
      </w:r>
    </w:p>
    <w:p w14:paraId="31677B31" w14:textId="77777777" w:rsidR="00A343F8" w:rsidRDefault="00A343F8" w:rsidP="00793446">
      <w:pPr>
        <w:pStyle w:val="CMDOutput"/>
      </w:pPr>
      <w:r>
        <w:t xml:space="preserve"> 3.3.3.1         512         0x</w:t>
      </w:r>
      <w:proofErr w:type="gramStart"/>
      <w:r>
        <w:t>80000001  5</w:t>
      </w:r>
      <w:proofErr w:type="gramEnd"/>
      <w:r>
        <w:t xml:space="preserve">          2</w:t>
      </w:r>
    </w:p>
    <w:p w14:paraId="69EDE7C1" w14:textId="77777777" w:rsidR="00A343F8" w:rsidRDefault="00A343F8" w:rsidP="00793446">
      <w:pPr>
        <w:pStyle w:val="CMDOutput"/>
      </w:pPr>
    </w:p>
    <w:p w14:paraId="66E0D8F6" w14:textId="77777777" w:rsidR="00A343F8" w:rsidRDefault="00A343F8" w:rsidP="00793446">
      <w:pPr>
        <w:pStyle w:val="CMDOutput"/>
      </w:pPr>
      <w:r>
        <w:t xml:space="preserve">                Inter Area Prefix Link States (Area 0)</w:t>
      </w:r>
    </w:p>
    <w:p w14:paraId="5AF04D40" w14:textId="77777777" w:rsidR="00A343F8" w:rsidRDefault="00A343F8" w:rsidP="00793446">
      <w:pPr>
        <w:pStyle w:val="CMDOutput"/>
      </w:pPr>
    </w:p>
    <w:p w14:paraId="4FD08211" w14:textId="77777777" w:rsidR="00A343F8" w:rsidRDefault="00A343F8" w:rsidP="00793446">
      <w:pPr>
        <w:pStyle w:val="CMDOutput"/>
      </w:pPr>
      <w:r>
        <w:t>ADV Router       Age         Seq#        Prefix</w:t>
      </w:r>
    </w:p>
    <w:p w14:paraId="0D1A9CA5" w14:textId="77777777" w:rsidR="00A343F8" w:rsidRDefault="00A343F8" w:rsidP="00793446">
      <w:pPr>
        <w:pStyle w:val="CMDOutput"/>
      </w:pPr>
      <w:r>
        <w:t xml:space="preserve"> 3.3.3.1         553         0x</w:t>
      </w:r>
      <w:proofErr w:type="gramStart"/>
      <w:r>
        <w:t>80000001  10.10.4.0</w:t>
      </w:r>
      <w:proofErr w:type="gramEnd"/>
      <w:r>
        <w:t>/30</w:t>
      </w:r>
    </w:p>
    <w:p w14:paraId="50F830F2" w14:textId="77777777" w:rsidR="00A343F8" w:rsidRDefault="00A343F8" w:rsidP="00793446">
      <w:pPr>
        <w:pStyle w:val="CMDOutput"/>
      </w:pPr>
      <w:r>
        <w:t xml:space="preserve"> 3.3.3.1         513         0x</w:t>
      </w:r>
      <w:proofErr w:type="gramStart"/>
      <w:r>
        <w:t>80000001  10.10.5.0</w:t>
      </w:r>
      <w:proofErr w:type="gramEnd"/>
      <w:r>
        <w:t>/24</w:t>
      </w:r>
    </w:p>
    <w:p w14:paraId="5C7A86EF" w14:textId="77777777" w:rsidR="00A343F8" w:rsidRDefault="00A343F8" w:rsidP="00793446">
      <w:pPr>
        <w:pStyle w:val="CMDOutput"/>
      </w:pPr>
    </w:p>
    <w:p w14:paraId="6397628D" w14:textId="77777777" w:rsidR="00A343F8" w:rsidRDefault="00A343F8" w:rsidP="00793446">
      <w:pPr>
        <w:pStyle w:val="CMDOutput"/>
      </w:pPr>
      <w:r>
        <w:t xml:space="preserve">                Link (Type-8) Link States (Area 0)</w:t>
      </w:r>
    </w:p>
    <w:p w14:paraId="41ACB25C" w14:textId="77777777" w:rsidR="00A343F8" w:rsidRDefault="00A343F8" w:rsidP="00793446">
      <w:pPr>
        <w:pStyle w:val="CMDOutput"/>
      </w:pPr>
    </w:p>
    <w:p w14:paraId="194345EC" w14:textId="77777777" w:rsidR="00A343F8" w:rsidRDefault="00A343F8" w:rsidP="00793446">
      <w:pPr>
        <w:pStyle w:val="CMDOutput"/>
      </w:pPr>
      <w:r>
        <w:t>ADV Router       Age         Seq#        Link ID    Interface</w:t>
      </w:r>
    </w:p>
    <w:p w14:paraId="44DE21B0" w14:textId="77777777" w:rsidR="00A343F8" w:rsidRDefault="00A343F8" w:rsidP="00793446">
      <w:pPr>
        <w:pStyle w:val="CMDOutput"/>
      </w:pPr>
      <w:r>
        <w:t xml:space="preserve"> 1.1.1.1         579         0x</w:t>
      </w:r>
      <w:proofErr w:type="gramStart"/>
      <w:r>
        <w:t>80000001  5</w:t>
      </w:r>
      <w:proofErr w:type="gramEnd"/>
      <w:r>
        <w:t xml:space="preserve">          Gi0/0/0</w:t>
      </w:r>
    </w:p>
    <w:p w14:paraId="18BF2432" w14:textId="77777777" w:rsidR="00A343F8" w:rsidRDefault="00A343F8" w:rsidP="00793446">
      <w:pPr>
        <w:pStyle w:val="CMDOutput"/>
      </w:pPr>
      <w:r>
        <w:t xml:space="preserve"> 2.2.2.1         579         0x</w:t>
      </w:r>
      <w:proofErr w:type="gramStart"/>
      <w:r>
        <w:t>80000001  5</w:t>
      </w:r>
      <w:proofErr w:type="gramEnd"/>
      <w:r>
        <w:t xml:space="preserve">          Gi0/0/0</w:t>
      </w:r>
    </w:p>
    <w:p w14:paraId="77DC6209" w14:textId="77777777" w:rsidR="00A343F8" w:rsidRDefault="00A343F8" w:rsidP="00793446">
      <w:pPr>
        <w:pStyle w:val="CMDOutput"/>
      </w:pPr>
    </w:p>
    <w:p w14:paraId="5CA9E53C" w14:textId="77777777" w:rsidR="00A343F8" w:rsidRDefault="00A343F8" w:rsidP="00793446">
      <w:pPr>
        <w:pStyle w:val="CMDOutput"/>
      </w:pPr>
      <w:r>
        <w:t xml:space="preserve">                Intra Area Prefix Link States (Area 0)</w:t>
      </w:r>
    </w:p>
    <w:p w14:paraId="7CCC1346" w14:textId="77777777" w:rsidR="00A343F8" w:rsidRDefault="00A343F8" w:rsidP="00793446">
      <w:pPr>
        <w:pStyle w:val="CMDOutput"/>
      </w:pPr>
    </w:p>
    <w:p w14:paraId="3C0C5486" w14:textId="77777777" w:rsidR="00A343F8" w:rsidRDefault="00A343F8" w:rsidP="00793446">
      <w:pPr>
        <w:pStyle w:val="CMDOutput"/>
      </w:pPr>
      <w:r>
        <w:t>ADV Router       Age         Seq#        Link ID    Ref-</w:t>
      </w:r>
      <w:proofErr w:type="spellStart"/>
      <w:proofErr w:type="gramStart"/>
      <w:r>
        <w:t>lstype</w:t>
      </w:r>
      <w:proofErr w:type="spellEnd"/>
      <w:r>
        <w:t xml:space="preserve">  Ref</w:t>
      </w:r>
      <w:proofErr w:type="gramEnd"/>
      <w:r>
        <w:t>-LSID</w:t>
      </w:r>
    </w:p>
    <w:p w14:paraId="40136854" w14:textId="77777777" w:rsidR="00A343F8" w:rsidRDefault="00A343F8" w:rsidP="00793446">
      <w:pPr>
        <w:pStyle w:val="CMDOutput"/>
      </w:pPr>
      <w:r>
        <w:t xml:space="preserve"> 2.2.2.1         539         0x</w:t>
      </w:r>
      <w:proofErr w:type="gramStart"/>
      <w:r>
        <w:t>80000001  5120</w:t>
      </w:r>
      <w:proofErr w:type="gramEnd"/>
      <w:r>
        <w:t xml:space="preserve">       0x2002      5</w:t>
      </w:r>
    </w:p>
    <w:p w14:paraId="43963B94" w14:textId="77777777" w:rsidR="00A343F8" w:rsidRDefault="00A343F8" w:rsidP="00793446">
      <w:pPr>
        <w:pStyle w:val="CMDOutput"/>
      </w:pPr>
      <w:r>
        <w:t xml:space="preserve"> 3.3.3.1         512         0x</w:t>
      </w:r>
      <w:proofErr w:type="gramStart"/>
      <w:r>
        <w:t>80000001  5120</w:t>
      </w:r>
      <w:proofErr w:type="gramEnd"/>
      <w:r>
        <w:t xml:space="preserve">       0x2002      5</w:t>
      </w:r>
    </w:p>
    <w:p w14:paraId="7578672B" w14:textId="77777777" w:rsidR="00A343F8" w:rsidRDefault="00A343F8" w:rsidP="00793446">
      <w:pPr>
        <w:pStyle w:val="CMDOutput"/>
      </w:pPr>
    </w:p>
    <w:p w14:paraId="271AC4A0" w14:textId="77777777" w:rsidR="00A343F8" w:rsidRDefault="00A343F8" w:rsidP="00793446">
      <w:pPr>
        <w:pStyle w:val="CMDOutput"/>
      </w:pPr>
      <w:r>
        <w:t xml:space="preserve">                Router Link States (Area 1)</w:t>
      </w:r>
    </w:p>
    <w:p w14:paraId="48F5E619" w14:textId="77777777" w:rsidR="00A343F8" w:rsidRDefault="00A343F8" w:rsidP="00793446">
      <w:pPr>
        <w:pStyle w:val="CMDOutput"/>
      </w:pPr>
    </w:p>
    <w:p w14:paraId="1C891ADC" w14:textId="77777777" w:rsidR="00A343F8" w:rsidRDefault="00A343F8" w:rsidP="00793446">
      <w:pPr>
        <w:pStyle w:val="CMDOutput"/>
      </w:pPr>
      <w:r>
        <w:t xml:space="preserve">ADV Router       Age         Seq#        Fragment </w:t>
      </w:r>
      <w:proofErr w:type="gramStart"/>
      <w:r>
        <w:t>ID  Link</w:t>
      </w:r>
      <w:proofErr w:type="gramEnd"/>
      <w:r>
        <w:t xml:space="preserve"> count  Bits</w:t>
      </w:r>
    </w:p>
    <w:p w14:paraId="52D8323A" w14:textId="77777777" w:rsidR="00A343F8" w:rsidRDefault="00A343F8" w:rsidP="00793446">
      <w:pPr>
        <w:pStyle w:val="CMDOutput"/>
      </w:pPr>
      <w:r>
        <w:t xml:space="preserve"> 1.1.1.1         602         0x</w:t>
      </w:r>
      <w:proofErr w:type="gramStart"/>
      <w:r>
        <w:t>80000001  0</w:t>
      </w:r>
      <w:proofErr w:type="gramEnd"/>
      <w:r>
        <w:t xml:space="preserve">            0           None</w:t>
      </w:r>
    </w:p>
    <w:p w14:paraId="4B0BBFC6" w14:textId="77777777" w:rsidR="00A343F8" w:rsidRDefault="00A343F8" w:rsidP="00793446">
      <w:pPr>
        <w:pStyle w:val="CMDOutput"/>
      </w:pPr>
    </w:p>
    <w:p w14:paraId="1CC8ED91" w14:textId="77777777" w:rsidR="00A343F8" w:rsidRDefault="00A343F8" w:rsidP="00793446">
      <w:pPr>
        <w:pStyle w:val="CMDOutput"/>
      </w:pPr>
      <w:r>
        <w:t xml:space="preserve">          </w:t>
      </w:r>
      <w:r w:rsidRPr="00861FCF">
        <w:rPr>
          <w:highlight w:val="yellow"/>
        </w:rPr>
        <w:t>OSPFv3 123 address-family ipv6</w:t>
      </w:r>
      <w:r>
        <w:t xml:space="preserve"> (router-id 1.1.1.1)</w:t>
      </w:r>
    </w:p>
    <w:p w14:paraId="634E96F6" w14:textId="77777777" w:rsidR="00A343F8" w:rsidRDefault="00A343F8" w:rsidP="00793446">
      <w:pPr>
        <w:pStyle w:val="CMDOutput"/>
      </w:pPr>
    </w:p>
    <w:p w14:paraId="5902398D" w14:textId="77777777" w:rsidR="00A343F8" w:rsidRDefault="00A343F8" w:rsidP="00793446">
      <w:pPr>
        <w:pStyle w:val="CMDOutput"/>
      </w:pPr>
      <w:r>
        <w:t xml:space="preserve">                Router Link States (Area 0)</w:t>
      </w:r>
    </w:p>
    <w:p w14:paraId="4566BC6D" w14:textId="77777777" w:rsidR="00A343F8" w:rsidRDefault="00A343F8" w:rsidP="00793446">
      <w:pPr>
        <w:pStyle w:val="CMDOutput"/>
      </w:pPr>
    </w:p>
    <w:p w14:paraId="11577226" w14:textId="77777777" w:rsidR="00A343F8" w:rsidRDefault="00A343F8" w:rsidP="00793446">
      <w:pPr>
        <w:pStyle w:val="CMDOutput"/>
      </w:pPr>
      <w:r>
        <w:t xml:space="preserve">ADV Router       Age         Seq#        Fragment </w:t>
      </w:r>
      <w:proofErr w:type="gramStart"/>
      <w:r>
        <w:t>ID  Link</w:t>
      </w:r>
      <w:proofErr w:type="gramEnd"/>
      <w:r>
        <w:t xml:space="preserve"> count  Bits</w:t>
      </w:r>
    </w:p>
    <w:p w14:paraId="62C2D965" w14:textId="77777777" w:rsidR="00A343F8" w:rsidRDefault="00A343F8" w:rsidP="00793446">
      <w:pPr>
        <w:pStyle w:val="CMDOutput"/>
      </w:pPr>
      <w:r>
        <w:t xml:space="preserve"> 1.1.1.1         530         0x</w:t>
      </w:r>
      <w:proofErr w:type="gramStart"/>
      <w:r>
        <w:t>80000005  0</w:t>
      </w:r>
      <w:proofErr w:type="gramEnd"/>
      <w:r>
        <w:t xml:space="preserve">            1           B</w:t>
      </w:r>
    </w:p>
    <w:p w14:paraId="681ADD5E" w14:textId="77777777" w:rsidR="00A343F8" w:rsidRDefault="00A343F8" w:rsidP="00793446">
      <w:pPr>
        <w:pStyle w:val="CMDOutput"/>
      </w:pPr>
      <w:r>
        <w:lastRenderedPageBreak/>
        <w:t xml:space="preserve"> 2.2.2.1         508         0x</w:t>
      </w:r>
      <w:proofErr w:type="gramStart"/>
      <w:r>
        <w:t>80000009  0</w:t>
      </w:r>
      <w:proofErr w:type="gramEnd"/>
      <w:r>
        <w:t xml:space="preserve">            2           None</w:t>
      </w:r>
    </w:p>
    <w:p w14:paraId="69AB4BA4" w14:textId="77777777" w:rsidR="00A343F8" w:rsidRDefault="00A343F8" w:rsidP="00793446">
      <w:pPr>
        <w:pStyle w:val="CMDOutput"/>
      </w:pPr>
      <w:r>
        <w:t xml:space="preserve"> 3.3.3.1         508         0x</w:t>
      </w:r>
      <w:proofErr w:type="gramStart"/>
      <w:r>
        <w:t>80000006  0</w:t>
      </w:r>
      <w:proofErr w:type="gramEnd"/>
      <w:r>
        <w:t xml:space="preserve">            1           B</w:t>
      </w:r>
    </w:p>
    <w:p w14:paraId="6B81D361" w14:textId="77777777" w:rsidR="00A343F8" w:rsidRDefault="00A343F8" w:rsidP="00793446">
      <w:pPr>
        <w:pStyle w:val="CMDOutput"/>
      </w:pPr>
    </w:p>
    <w:p w14:paraId="6E97134A" w14:textId="77777777" w:rsidR="00A343F8" w:rsidRDefault="00A343F8" w:rsidP="00793446">
      <w:pPr>
        <w:pStyle w:val="CMDOutput"/>
      </w:pPr>
      <w:r>
        <w:t xml:space="preserve">                Net Link States (Area 0)</w:t>
      </w:r>
    </w:p>
    <w:p w14:paraId="34CC032E" w14:textId="77777777" w:rsidR="00A343F8" w:rsidRDefault="00A343F8" w:rsidP="00793446">
      <w:pPr>
        <w:pStyle w:val="CMDOutput"/>
      </w:pPr>
    </w:p>
    <w:p w14:paraId="11A2DAF3" w14:textId="77777777" w:rsidR="00A343F8" w:rsidRDefault="00A343F8" w:rsidP="00793446">
      <w:pPr>
        <w:pStyle w:val="CMDOutput"/>
      </w:pPr>
      <w:r>
        <w:t xml:space="preserve">ADV Router       Age         Seq#        Link ID    </w:t>
      </w:r>
      <w:proofErr w:type="spellStart"/>
      <w:r>
        <w:t>Rtr</w:t>
      </w:r>
      <w:proofErr w:type="spellEnd"/>
      <w:r>
        <w:t xml:space="preserve"> count</w:t>
      </w:r>
    </w:p>
    <w:p w14:paraId="2FB64A96" w14:textId="77777777" w:rsidR="00A343F8" w:rsidRDefault="00A343F8" w:rsidP="00793446">
      <w:pPr>
        <w:pStyle w:val="CMDOutput"/>
      </w:pPr>
      <w:r>
        <w:t xml:space="preserve"> 2.2.2.1         539         0x</w:t>
      </w:r>
      <w:proofErr w:type="gramStart"/>
      <w:r>
        <w:t>80000001  5</w:t>
      </w:r>
      <w:proofErr w:type="gramEnd"/>
      <w:r>
        <w:t xml:space="preserve">          2</w:t>
      </w:r>
    </w:p>
    <w:p w14:paraId="7F5819B4" w14:textId="77777777" w:rsidR="00A343F8" w:rsidRDefault="00A343F8" w:rsidP="00793446">
      <w:pPr>
        <w:pStyle w:val="CMDOutput"/>
      </w:pPr>
      <w:r>
        <w:t xml:space="preserve"> 3.3.3.1         511         0x</w:t>
      </w:r>
      <w:proofErr w:type="gramStart"/>
      <w:r>
        <w:t>80000001  5</w:t>
      </w:r>
      <w:proofErr w:type="gramEnd"/>
      <w:r>
        <w:t xml:space="preserve">          2</w:t>
      </w:r>
    </w:p>
    <w:p w14:paraId="71DF1DF3" w14:textId="77777777" w:rsidR="00A343F8" w:rsidRDefault="00A343F8" w:rsidP="00793446">
      <w:pPr>
        <w:pStyle w:val="CMDOutput"/>
      </w:pPr>
    </w:p>
    <w:p w14:paraId="178CF462" w14:textId="77777777" w:rsidR="00A343F8" w:rsidRDefault="00A343F8" w:rsidP="00793446">
      <w:pPr>
        <w:pStyle w:val="CMDOutput"/>
      </w:pPr>
      <w:r>
        <w:t xml:space="preserve">                Inter Area Prefix Link States (Area 0)</w:t>
      </w:r>
    </w:p>
    <w:p w14:paraId="158805E2" w14:textId="77777777" w:rsidR="00A343F8" w:rsidRDefault="00A343F8" w:rsidP="00793446">
      <w:pPr>
        <w:pStyle w:val="CMDOutput"/>
      </w:pPr>
    </w:p>
    <w:p w14:paraId="1E565E02" w14:textId="77777777" w:rsidR="00A343F8" w:rsidRDefault="00A343F8" w:rsidP="00793446">
      <w:pPr>
        <w:pStyle w:val="CMDOutput"/>
      </w:pPr>
      <w:r>
        <w:t>ADV Router       Age         Seq#        Prefix</w:t>
      </w:r>
    </w:p>
    <w:p w14:paraId="72614153" w14:textId="77777777" w:rsidR="00A343F8" w:rsidRDefault="00A343F8" w:rsidP="00793446">
      <w:pPr>
        <w:pStyle w:val="CMDOutput"/>
      </w:pPr>
      <w:r>
        <w:t xml:space="preserve"> 1.1.1.1         579         0x</w:t>
      </w:r>
      <w:proofErr w:type="gramStart"/>
      <w:r>
        <w:t>80000001  2001</w:t>
      </w:r>
      <w:proofErr w:type="gramEnd"/>
      <w:r>
        <w:t>:DB8:ACAD:1001::/64</w:t>
      </w:r>
    </w:p>
    <w:p w14:paraId="1813FBC0" w14:textId="77777777" w:rsidR="00A343F8" w:rsidRDefault="00A343F8" w:rsidP="00793446">
      <w:pPr>
        <w:pStyle w:val="CMDOutput"/>
      </w:pPr>
      <w:r>
        <w:t xml:space="preserve"> 1.1.1.1         559         0x</w:t>
      </w:r>
      <w:proofErr w:type="gramStart"/>
      <w:r>
        <w:t>80000001  2001</w:t>
      </w:r>
      <w:proofErr w:type="gramEnd"/>
      <w:r>
        <w:t>:DB8:ACAD:1002::/64</w:t>
      </w:r>
    </w:p>
    <w:p w14:paraId="51ADAC1F" w14:textId="77777777" w:rsidR="00A343F8" w:rsidRDefault="00A343F8" w:rsidP="00793446">
      <w:pPr>
        <w:pStyle w:val="CMDOutput"/>
      </w:pPr>
      <w:r>
        <w:t xml:space="preserve"> 3.3.3.1         551         0x</w:t>
      </w:r>
      <w:proofErr w:type="gramStart"/>
      <w:r>
        <w:t>80000001  2001</w:t>
      </w:r>
      <w:proofErr w:type="gramEnd"/>
      <w:r>
        <w:t>:DB8:ACAD:2001::/64</w:t>
      </w:r>
    </w:p>
    <w:p w14:paraId="0EB10405" w14:textId="77777777" w:rsidR="00A343F8" w:rsidRDefault="00A343F8" w:rsidP="00793446">
      <w:pPr>
        <w:pStyle w:val="CMDOutput"/>
      </w:pPr>
      <w:r>
        <w:t xml:space="preserve"> 3.3.3.1         512         0x</w:t>
      </w:r>
      <w:proofErr w:type="gramStart"/>
      <w:r>
        <w:t>80000001  2001</w:t>
      </w:r>
      <w:proofErr w:type="gramEnd"/>
      <w:r>
        <w:t>:DB8:ACAD:2002::/64</w:t>
      </w:r>
    </w:p>
    <w:p w14:paraId="37F3F6BA" w14:textId="77777777" w:rsidR="00A343F8" w:rsidRDefault="00A343F8" w:rsidP="00793446">
      <w:pPr>
        <w:pStyle w:val="CMDOutput"/>
      </w:pPr>
    </w:p>
    <w:p w14:paraId="254D1F47" w14:textId="77777777" w:rsidR="00A343F8" w:rsidRDefault="00A343F8" w:rsidP="00793446">
      <w:pPr>
        <w:pStyle w:val="CMDOutput"/>
      </w:pPr>
      <w:r>
        <w:t xml:space="preserve">                Link (Type-8) Link States (Area 0)</w:t>
      </w:r>
    </w:p>
    <w:p w14:paraId="1AB5BB3D" w14:textId="77777777" w:rsidR="00A343F8" w:rsidRDefault="00A343F8" w:rsidP="00793446">
      <w:pPr>
        <w:pStyle w:val="CMDOutput"/>
      </w:pPr>
    </w:p>
    <w:p w14:paraId="48DCE1D6" w14:textId="77777777" w:rsidR="00A343F8" w:rsidRDefault="00A343F8" w:rsidP="00793446">
      <w:pPr>
        <w:pStyle w:val="CMDOutput"/>
      </w:pPr>
      <w:r>
        <w:t>ADV Router       Age         Seq#        Link ID    Interface</w:t>
      </w:r>
    </w:p>
    <w:p w14:paraId="5CD09DF1" w14:textId="77777777" w:rsidR="00A343F8" w:rsidRDefault="00A343F8" w:rsidP="00793446">
      <w:pPr>
        <w:pStyle w:val="CMDOutput"/>
      </w:pPr>
      <w:r>
        <w:t xml:space="preserve"> 1.1.1.1         578         0x</w:t>
      </w:r>
      <w:proofErr w:type="gramStart"/>
      <w:r>
        <w:t>80000002  5</w:t>
      </w:r>
      <w:proofErr w:type="gramEnd"/>
      <w:r>
        <w:t xml:space="preserve">          Gi0/0/0</w:t>
      </w:r>
    </w:p>
    <w:p w14:paraId="4A48002A" w14:textId="77777777" w:rsidR="00A343F8" w:rsidRDefault="00A343F8" w:rsidP="00793446">
      <w:pPr>
        <w:pStyle w:val="CMDOutput"/>
      </w:pPr>
      <w:r>
        <w:t xml:space="preserve"> 2.2.2.1         578         0x</w:t>
      </w:r>
      <w:proofErr w:type="gramStart"/>
      <w:r>
        <w:t>80000002  5</w:t>
      </w:r>
      <w:proofErr w:type="gramEnd"/>
      <w:r>
        <w:t xml:space="preserve">          Gi0/0/0</w:t>
      </w:r>
    </w:p>
    <w:p w14:paraId="473B2E63" w14:textId="77777777" w:rsidR="00A343F8" w:rsidRDefault="00A343F8" w:rsidP="00793446">
      <w:pPr>
        <w:pStyle w:val="CMDOutput"/>
      </w:pPr>
    </w:p>
    <w:p w14:paraId="446F71B8" w14:textId="77777777" w:rsidR="00A343F8" w:rsidRDefault="00A343F8" w:rsidP="00793446">
      <w:pPr>
        <w:pStyle w:val="CMDOutput"/>
      </w:pPr>
      <w:r>
        <w:t xml:space="preserve">                Intra Area Prefix Link States (Area 0)</w:t>
      </w:r>
    </w:p>
    <w:p w14:paraId="026A6CF3" w14:textId="77777777" w:rsidR="00A343F8" w:rsidRDefault="00A343F8" w:rsidP="00793446">
      <w:pPr>
        <w:pStyle w:val="CMDOutput"/>
      </w:pPr>
    </w:p>
    <w:p w14:paraId="47E2563B" w14:textId="77777777" w:rsidR="00A343F8" w:rsidRDefault="00A343F8" w:rsidP="00793446">
      <w:pPr>
        <w:pStyle w:val="CMDOutput"/>
      </w:pPr>
      <w:r>
        <w:t>ADV Router       Age         Seq#        Link ID    Ref-</w:t>
      </w:r>
      <w:proofErr w:type="spellStart"/>
      <w:proofErr w:type="gramStart"/>
      <w:r>
        <w:t>lstype</w:t>
      </w:r>
      <w:proofErr w:type="spellEnd"/>
      <w:r>
        <w:t xml:space="preserve">  Ref</w:t>
      </w:r>
      <w:proofErr w:type="gramEnd"/>
      <w:r>
        <w:t>-LSID</w:t>
      </w:r>
    </w:p>
    <w:p w14:paraId="5112F8DD" w14:textId="77777777" w:rsidR="00A343F8" w:rsidRDefault="00A343F8" w:rsidP="00793446">
      <w:pPr>
        <w:pStyle w:val="CMDOutput"/>
      </w:pPr>
      <w:r>
        <w:t xml:space="preserve"> 2.2.2.1         539         0x</w:t>
      </w:r>
      <w:proofErr w:type="gramStart"/>
      <w:r>
        <w:t>80000001  5120</w:t>
      </w:r>
      <w:proofErr w:type="gramEnd"/>
      <w:r>
        <w:t xml:space="preserve">       0x2002      5</w:t>
      </w:r>
    </w:p>
    <w:p w14:paraId="5FE2288D" w14:textId="77777777" w:rsidR="00A343F8" w:rsidRDefault="00A343F8" w:rsidP="00793446">
      <w:pPr>
        <w:pStyle w:val="CMDOutput"/>
      </w:pPr>
      <w:r>
        <w:t xml:space="preserve"> 3.3.3.1         511         0x</w:t>
      </w:r>
      <w:proofErr w:type="gramStart"/>
      <w:r>
        <w:t>80000001  5120</w:t>
      </w:r>
      <w:proofErr w:type="gramEnd"/>
      <w:r>
        <w:t xml:space="preserve">       0x2002      5</w:t>
      </w:r>
    </w:p>
    <w:p w14:paraId="023A8324" w14:textId="77777777" w:rsidR="00A343F8" w:rsidRDefault="00A343F8" w:rsidP="00793446">
      <w:pPr>
        <w:pStyle w:val="CMDOutput"/>
      </w:pPr>
    </w:p>
    <w:p w14:paraId="19C5AE5C" w14:textId="77777777" w:rsidR="00A343F8" w:rsidRDefault="00A343F8" w:rsidP="00793446">
      <w:pPr>
        <w:pStyle w:val="CMDOutput"/>
      </w:pPr>
      <w:r>
        <w:t xml:space="preserve">                Router Link States (Area 1)</w:t>
      </w:r>
    </w:p>
    <w:p w14:paraId="4FBEAE54" w14:textId="77777777" w:rsidR="00A343F8" w:rsidRDefault="00A343F8" w:rsidP="00793446">
      <w:pPr>
        <w:pStyle w:val="CMDOutput"/>
      </w:pPr>
    </w:p>
    <w:p w14:paraId="6132B21E" w14:textId="77777777" w:rsidR="00A343F8" w:rsidRDefault="00A343F8" w:rsidP="00793446">
      <w:pPr>
        <w:pStyle w:val="CMDOutput"/>
      </w:pPr>
      <w:r>
        <w:t xml:space="preserve">ADV Router       Age         Seq#        Fragment </w:t>
      </w:r>
      <w:proofErr w:type="gramStart"/>
      <w:r>
        <w:t>ID  Link</w:t>
      </w:r>
      <w:proofErr w:type="gramEnd"/>
      <w:r>
        <w:t xml:space="preserve"> count  Bits</w:t>
      </w:r>
    </w:p>
    <w:p w14:paraId="70E80E6C" w14:textId="77777777" w:rsidR="00A343F8" w:rsidRDefault="00A343F8" w:rsidP="00793446">
      <w:pPr>
        <w:pStyle w:val="CMDOutput"/>
      </w:pPr>
      <w:r>
        <w:t xml:space="preserve"> 1.1.1.1         553         0x</w:t>
      </w:r>
      <w:proofErr w:type="gramStart"/>
      <w:r>
        <w:t>80000006  0</w:t>
      </w:r>
      <w:proofErr w:type="gramEnd"/>
      <w:r>
        <w:t xml:space="preserve">            1           B</w:t>
      </w:r>
    </w:p>
    <w:p w14:paraId="117E4A29" w14:textId="77777777" w:rsidR="00A343F8" w:rsidRDefault="00A343F8" w:rsidP="00793446">
      <w:pPr>
        <w:pStyle w:val="CMDOutput"/>
      </w:pPr>
      <w:r>
        <w:t xml:space="preserve"> 1.1.1.2         552         0x</w:t>
      </w:r>
      <w:proofErr w:type="gramStart"/>
      <w:r>
        <w:t>80000025  0</w:t>
      </w:r>
      <w:proofErr w:type="gramEnd"/>
      <w:r>
        <w:t xml:space="preserve">            1           None</w:t>
      </w:r>
    </w:p>
    <w:p w14:paraId="34EFC35D" w14:textId="77777777" w:rsidR="00A343F8" w:rsidRDefault="00A343F8" w:rsidP="00793446">
      <w:pPr>
        <w:pStyle w:val="CMDOutput"/>
      </w:pPr>
    </w:p>
    <w:p w14:paraId="6D2690A9" w14:textId="77777777" w:rsidR="00A343F8" w:rsidRDefault="00A343F8" w:rsidP="00793446">
      <w:pPr>
        <w:pStyle w:val="CMDOutput"/>
      </w:pPr>
      <w:r>
        <w:t xml:space="preserve">                Net Link States (Area 1)</w:t>
      </w:r>
    </w:p>
    <w:p w14:paraId="7B88A757" w14:textId="77777777" w:rsidR="00A343F8" w:rsidRDefault="00A343F8" w:rsidP="00793446">
      <w:pPr>
        <w:pStyle w:val="CMDOutput"/>
      </w:pPr>
    </w:p>
    <w:p w14:paraId="4488AFDD" w14:textId="77777777" w:rsidR="00A343F8" w:rsidRDefault="00A343F8" w:rsidP="00793446">
      <w:pPr>
        <w:pStyle w:val="CMDOutput"/>
      </w:pPr>
      <w:r>
        <w:t xml:space="preserve">ADV Router       Age         Seq#        Link ID    </w:t>
      </w:r>
      <w:proofErr w:type="spellStart"/>
      <w:r>
        <w:t>Rtr</w:t>
      </w:r>
      <w:proofErr w:type="spellEnd"/>
      <w:r>
        <w:t xml:space="preserve"> count</w:t>
      </w:r>
    </w:p>
    <w:p w14:paraId="4ACF837B" w14:textId="77777777" w:rsidR="00A343F8" w:rsidRDefault="00A343F8" w:rsidP="00793446">
      <w:pPr>
        <w:pStyle w:val="CMDOutput"/>
      </w:pPr>
      <w:r>
        <w:t xml:space="preserve"> 1.1.1.2         560         0x</w:t>
      </w:r>
      <w:proofErr w:type="gramStart"/>
      <w:r>
        <w:t>80000001  38</w:t>
      </w:r>
      <w:proofErr w:type="gramEnd"/>
      <w:r>
        <w:t xml:space="preserve">         2</w:t>
      </w:r>
    </w:p>
    <w:p w14:paraId="15F3E97E" w14:textId="77777777" w:rsidR="00A343F8" w:rsidRDefault="00A343F8" w:rsidP="00793446">
      <w:pPr>
        <w:pStyle w:val="CMDOutput"/>
      </w:pPr>
    </w:p>
    <w:p w14:paraId="49513827" w14:textId="77777777" w:rsidR="00A343F8" w:rsidRDefault="00A343F8" w:rsidP="00793446">
      <w:pPr>
        <w:pStyle w:val="CMDOutput"/>
      </w:pPr>
      <w:r>
        <w:t xml:space="preserve">                Inter Area Prefix Link States (Area 1)</w:t>
      </w:r>
    </w:p>
    <w:p w14:paraId="4BE3FE8B" w14:textId="77777777" w:rsidR="00A343F8" w:rsidRDefault="00A343F8" w:rsidP="00793446">
      <w:pPr>
        <w:pStyle w:val="CMDOutput"/>
      </w:pPr>
    </w:p>
    <w:p w14:paraId="04A8F430" w14:textId="77777777" w:rsidR="00A343F8" w:rsidRDefault="00A343F8" w:rsidP="00793446">
      <w:pPr>
        <w:pStyle w:val="CMDOutput"/>
      </w:pPr>
      <w:r>
        <w:t>ADV Router       Age         Seq#        Prefix</w:t>
      </w:r>
    </w:p>
    <w:p w14:paraId="60AC992C" w14:textId="77777777" w:rsidR="00A343F8" w:rsidRDefault="00A343F8" w:rsidP="00793446">
      <w:pPr>
        <w:pStyle w:val="CMDOutput"/>
      </w:pPr>
      <w:r>
        <w:t xml:space="preserve"> 1.1.1.1         578         0x</w:t>
      </w:r>
      <w:proofErr w:type="gramStart"/>
      <w:r>
        <w:t>80000001  2001</w:t>
      </w:r>
      <w:proofErr w:type="gramEnd"/>
      <w:r>
        <w:t>:DB8:ACAD:A001::/64</w:t>
      </w:r>
    </w:p>
    <w:p w14:paraId="587D0E9D" w14:textId="77777777" w:rsidR="00A343F8" w:rsidRDefault="00A343F8" w:rsidP="00793446">
      <w:pPr>
        <w:pStyle w:val="CMDOutput"/>
      </w:pPr>
      <w:r>
        <w:t xml:space="preserve"> 1.1.1.1         538         0x</w:t>
      </w:r>
      <w:proofErr w:type="gramStart"/>
      <w:r>
        <w:t>80000001  2001</w:t>
      </w:r>
      <w:proofErr w:type="gramEnd"/>
      <w:r>
        <w:t>:DB8:ACAD:A002::/64</w:t>
      </w:r>
    </w:p>
    <w:p w14:paraId="50A690E0" w14:textId="77777777" w:rsidR="00A343F8" w:rsidRDefault="00A343F8" w:rsidP="00793446">
      <w:pPr>
        <w:pStyle w:val="CMDOutput"/>
      </w:pPr>
      <w:r>
        <w:t xml:space="preserve"> 1.1.1.1         506         0x</w:t>
      </w:r>
      <w:proofErr w:type="gramStart"/>
      <w:r>
        <w:t>80000001  2001</w:t>
      </w:r>
      <w:proofErr w:type="gramEnd"/>
      <w:r>
        <w:t>:DB8:ACAD:2002::/64</w:t>
      </w:r>
    </w:p>
    <w:p w14:paraId="2110B42C" w14:textId="77777777" w:rsidR="00A343F8" w:rsidRDefault="00A343F8" w:rsidP="00793446">
      <w:pPr>
        <w:pStyle w:val="CMDOutput"/>
      </w:pPr>
      <w:r>
        <w:t xml:space="preserve"> 1.1.1.1         506         0x</w:t>
      </w:r>
      <w:proofErr w:type="gramStart"/>
      <w:r>
        <w:t>80000001  2001</w:t>
      </w:r>
      <w:proofErr w:type="gramEnd"/>
      <w:r>
        <w:t>:DB8:ACAD:2001::/64</w:t>
      </w:r>
    </w:p>
    <w:p w14:paraId="18DCCAD0" w14:textId="77777777" w:rsidR="00A343F8" w:rsidRDefault="00A343F8" w:rsidP="00793446">
      <w:pPr>
        <w:pStyle w:val="CMDOutput"/>
      </w:pPr>
    </w:p>
    <w:p w14:paraId="695D4455" w14:textId="77777777" w:rsidR="00A343F8" w:rsidRDefault="00A343F8" w:rsidP="00793446">
      <w:pPr>
        <w:pStyle w:val="CMDOutput"/>
      </w:pPr>
      <w:r>
        <w:t xml:space="preserve">                Link (Type-8) Link States (Area 1)</w:t>
      </w:r>
    </w:p>
    <w:p w14:paraId="3A13689D" w14:textId="77777777" w:rsidR="00A343F8" w:rsidRDefault="00A343F8" w:rsidP="00793446">
      <w:pPr>
        <w:pStyle w:val="CMDOutput"/>
      </w:pPr>
    </w:p>
    <w:p w14:paraId="15A132EB" w14:textId="77777777" w:rsidR="00A343F8" w:rsidRDefault="00A343F8" w:rsidP="00793446">
      <w:pPr>
        <w:pStyle w:val="CMDOutput"/>
      </w:pPr>
      <w:r>
        <w:t>ADV Router       Age         Seq#        Link ID    Interface</w:t>
      </w:r>
    </w:p>
    <w:p w14:paraId="642B19B7" w14:textId="77777777" w:rsidR="00A343F8" w:rsidRDefault="00A343F8" w:rsidP="00793446">
      <w:pPr>
        <w:pStyle w:val="CMDOutput"/>
      </w:pPr>
      <w:r>
        <w:t xml:space="preserve"> 1.1.1.1         559         0x8000000</w:t>
      </w:r>
      <w:proofErr w:type="gramStart"/>
      <w:r>
        <w:t>C  6</w:t>
      </w:r>
      <w:proofErr w:type="gramEnd"/>
      <w:r>
        <w:t xml:space="preserve">          Gi0/0/1</w:t>
      </w:r>
    </w:p>
    <w:p w14:paraId="64867219" w14:textId="77777777" w:rsidR="00A343F8" w:rsidRDefault="00A343F8" w:rsidP="00793446">
      <w:pPr>
        <w:pStyle w:val="CMDOutput"/>
      </w:pPr>
      <w:r>
        <w:t xml:space="preserve"> 1.1.1.2         598         0x</w:t>
      </w:r>
      <w:proofErr w:type="gramStart"/>
      <w:r>
        <w:t>80000002  38</w:t>
      </w:r>
      <w:proofErr w:type="gramEnd"/>
      <w:r>
        <w:t xml:space="preserve">         Gi0/0/1</w:t>
      </w:r>
    </w:p>
    <w:p w14:paraId="14D40326" w14:textId="77777777" w:rsidR="00A343F8" w:rsidRDefault="00A343F8" w:rsidP="00793446">
      <w:pPr>
        <w:pStyle w:val="CMDOutput"/>
      </w:pPr>
    </w:p>
    <w:p w14:paraId="24898905" w14:textId="77777777" w:rsidR="00A343F8" w:rsidRDefault="00A343F8" w:rsidP="00793446">
      <w:pPr>
        <w:pStyle w:val="CMDOutput"/>
      </w:pPr>
      <w:r>
        <w:t xml:space="preserve">                Intra Area Prefix Link States (Area 1)</w:t>
      </w:r>
    </w:p>
    <w:p w14:paraId="4B5A51D8" w14:textId="77777777" w:rsidR="00A343F8" w:rsidRDefault="00A343F8" w:rsidP="00793446">
      <w:pPr>
        <w:pStyle w:val="CMDOutput"/>
      </w:pPr>
    </w:p>
    <w:p w14:paraId="63029AD1" w14:textId="77777777" w:rsidR="00A343F8" w:rsidRDefault="00A343F8" w:rsidP="00793446">
      <w:pPr>
        <w:pStyle w:val="CMDOutput"/>
      </w:pPr>
      <w:r>
        <w:t>ADV Router       Age         Seq#        Link ID    Ref-</w:t>
      </w:r>
      <w:proofErr w:type="spellStart"/>
      <w:proofErr w:type="gramStart"/>
      <w:r>
        <w:t>lstype</w:t>
      </w:r>
      <w:proofErr w:type="spellEnd"/>
      <w:r>
        <w:t xml:space="preserve">  Ref</w:t>
      </w:r>
      <w:proofErr w:type="gramEnd"/>
      <w:r>
        <w:t>-LSID</w:t>
      </w:r>
    </w:p>
    <w:p w14:paraId="75FA2B79" w14:textId="77777777" w:rsidR="00A343F8" w:rsidRDefault="00A343F8" w:rsidP="00793446">
      <w:pPr>
        <w:pStyle w:val="CMDOutput"/>
      </w:pPr>
      <w:r>
        <w:t xml:space="preserve"> 1.1.1.2         481         0x</w:t>
      </w:r>
      <w:proofErr w:type="gramStart"/>
      <w:r>
        <w:t>80000016  0</w:t>
      </w:r>
      <w:proofErr w:type="gramEnd"/>
      <w:r>
        <w:t xml:space="preserve">          0x2001      0</w:t>
      </w:r>
    </w:p>
    <w:p w14:paraId="1962C236" w14:textId="77777777" w:rsidR="00A343F8" w:rsidRDefault="00A343F8" w:rsidP="00793446">
      <w:pPr>
        <w:pStyle w:val="CMDOutput"/>
      </w:pPr>
      <w:r>
        <w:t xml:space="preserve"> 1.1.1.2         560         0x</w:t>
      </w:r>
      <w:proofErr w:type="gramStart"/>
      <w:r>
        <w:t>80000001  38912</w:t>
      </w:r>
      <w:proofErr w:type="gramEnd"/>
      <w:r>
        <w:t xml:space="preserve">      0x2002      38</w:t>
      </w:r>
    </w:p>
    <w:p w14:paraId="12B96406" w14:textId="0576ED87" w:rsidR="00A343F8" w:rsidRDefault="00793446" w:rsidP="00793446">
      <w:pPr>
        <w:pStyle w:val="Heading4"/>
      </w:pPr>
      <w:r>
        <w:t>Question:</w:t>
      </w:r>
    </w:p>
    <w:p w14:paraId="6D3EFA51" w14:textId="77777777" w:rsidR="00A343F8" w:rsidRDefault="00A343F8" w:rsidP="00793446">
      <w:pPr>
        <w:pStyle w:val="BodyTextL50"/>
        <w:spacing w:before="0"/>
      </w:pPr>
      <w:r>
        <w:t xml:space="preserve">What would the </w:t>
      </w:r>
      <w:r w:rsidRPr="001339FB">
        <w:rPr>
          <w:b/>
        </w:rPr>
        <w:t>show ip</w:t>
      </w:r>
      <w:r>
        <w:rPr>
          <w:b/>
        </w:rPr>
        <w:t>v6</w:t>
      </w:r>
      <w:r w:rsidRPr="001339FB">
        <w:rPr>
          <w:b/>
        </w:rPr>
        <w:t xml:space="preserve"> </w:t>
      </w:r>
      <w:r>
        <w:rPr>
          <w:b/>
        </w:rPr>
        <w:t>route database</w:t>
      </w:r>
      <w:r>
        <w:t xml:space="preserve"> command display on R1, if anything?</w:t>
      </w:r>
    </w:p>
    <w:p w14:paraId="2415E1D9" w14:textId="3B74D0E7" w:rsidR="00A343F8" w:rsidRDefault="00793446" w:rsidP="00793446">
      <w:pPr>
        <w:pStyle w:val="AnswerLineL50"/>
      </w:pPr>
      <w:r>
        <w:t>Type your answers here.</w:t>
      </w:r>
    </w:p>
    <w:p w14:paraId="6CAF861E" w14:textId="42AEC3D1" w:rsidR="0097179D" w:rsidRDefault="0097179D" w:rsidP="0097179D">
      <w:pPr>
        <w:pStyle w:val="ConfigWindow"/>
      </w:pPr>
      <w:r>
        <w:t>Close configuration window</w:t>
      </w:r>
    </w:p>
    <w:p w14:paraId="362994AB" w14:textId="6D2BEF5B" w:rsidR="00A343F8" w:rsidRPr="00261F2F" w:rsidRDefault="00A343F8" w:rsidP="00155954">
      <w:pPr>
        <w:pStyle w:val="Heading2"/>
        <w:spacing w:before="120"/>
      </w:pPr>
      <w:r>
        <w:t>Tune OSPFv3</w:t>
      </w:r>
    </w:p>
    <w:p w14:paraId="53C88F81" w14:textId="77777777" w:rsidR="00A343F8" w:rsidRDefault="00A343F8" w:rsidP="00793446">
      <w:pPr>
        <w:pStyle w:val="Heading3"/>
      </w:pPr>
      <w:r>
        <w:t>Configuring a passive interface.</w:t>
      </w:r>
    </w:p>
    <w:p w14:paraId="50361DCE" w14:textId="459AF7D3" w:rsidR="00A343F8" w:rsidRDefault="00A343F8" w:rsidP="00155954">
      <w:pPr>
        <w:pStyle w:val="SubStepAlpha"/>
        <w:spacing w:after="0"/>
      </w:pPr>
      <w:r>
        <w:t xml:space="preserve">To configure a passive interface in traditional OSPFv3, use the </w:t>
      </w:r>
      <w:r w:rsidRPr="005C315F">
        <w:rPr>
          <w:b/>
          <w:bCs/>
        </w:rPr>
        <w:t>passive-interface</w:t>
      </w:r>
      <w:r>
        <w:t xml:space="preserve"> </w:t>
      </w:r>
      <w:r w:rsidRPr="005C315F">
        <w:t>command</w:t>
      </w:r>
      <w:r>
        <w:t xml:space="preserve"> in OSPFv3 router mode.</w:t>
      </w:r>
    </w:p>
    <w:p w14:paraId="6DA808BA" w14:textId="77777777" w:rsidR="0097179D" w:rsidRDefault="0097179D" w:rsidP="00155954">
      <w:pPr>
        <w:pStyle w:val="ConfigWindow"/>
      </w:pPr>
      <w:r>
        <w:t>Open configuration window</w:t>
      </w:r>
    </w:p>
    <w:p w14:paraId="0A3564E4" w14:textId="77777777" w:rsidR="00A343F8" w:rsidRDefault="00A343F8" w:rsidP="00A343F8">
      <w:pPr>
        <w:pStyle w:val="CMD"/>
      </w:pPr>
      <w:r w:rsidRPr="005C315F">
        <w:t>D1(config)#</w:t>
      </w:r>
      <w:r>
        <w:t xml:space="preserve"> </w:t>
      </w:r>
      <w:r w:rsidRPr="005C315F">
        <w:rPr>
          <w:b/>
          <w:bCs/>
        </w:rPr>
        <w:t xml:space="preserve">ipv6 router </w:t>
      </w:r>
      <w:proofErr w:type="spellStart"/>
      <w:r w:rsidRPr="005C315F">
        <w:rPr>
          <w:b/>
          <w:bCs/>
        </w:rPr>
        <w:t>ospf</w:t>
      </w:r>
      <w:proofErr w:type="spellEnd"/>
      <w:r w:rsidRPr="005C315F">
        <w:rPr>
          <w:b/>
          <w:bCs/>
        </w:rPr>
        <w:t xml:space="preserve"> 123</w:t>
      </w:r>
    </w:p>
    <w:p w14:paraId="3D6C3993" w14:textId="2EA576CC" w:rsidR="00A343F8" w:rsidRPr="005C315F" w:rsidRDefault="00A343F8" w:rsidP="00A343F8">
      <w:pPr>
        <w:pStyle w:val="CMD"/>
        <w:rPr>
          <w:b/>
          <w:bCs/>
        </w:rPr>
      </w:pPr>
      <w:r>
        <w:t>D1(config-</w:t>
      </w:r>
      <w:proofErr w:type="spellStart"/>
      <w:proofErr w:type="gramStart"/>
      <w:r>
        <w:t>rtr</w:t>
      </w:r>
      <w:proofErr w:type="spellEnd"/>
      <w:r>
        <w:t>)#</w:t>
      </w:r>
      <w:proofErr w:type="gramEnd"/>
      <w:r>
        <w:t xml:space="preserve"> </w:t>
      </w:r>
      <w:r w:rsidRPr="005C315F">
        <w:rPr>
          <w:b/>
          <w:bCs/>
        </w:rPr>
        <w:t xml:space="preserve">passive-interface </w:t>
      </w:r>
      <w:r>
        <w:rPr>
          <w:b/>
          <w:bCs/>
        </w:rPr>
        <w:t>g1/</w:t>
      </w:r>
      <w:r w:rsidRPr="005C315F">
        <w:rPr>
          <w:b/>
          <w:bCs/>
        </w:rPr>
        <w:t>0/23</w:t>
      </w:r>
    </w:p>
    <w:p w14:paraId="6ECB8AF0" w14:textId="77777777" w:rsidR="00A343F8" w:rsidRDefault="00A343F8" w:rsidP="00793446">
      <w:pPr>
        <w:pStyle w:val="SubStepAlpha"/>
      </w:pPr>
      <w:r>
        <w:t xml:space="preserve">To configure a passive interface in OSPFv3 with AF, you can use the </w:t>
      </w:r>
      <w:r w:rsidRPr="005C315F">
        <w:rPr>
          <w:b/>
          <w:bCs/>
        </w:rPr>
        <w:t>passive-interface</w:t>
      </w:r>
      <w:r>
        <w:t xml:space="preserve"> </w:t>
      </w:r>
      <w:r w:rsidRPr="005C315F">
        <w:t>command</w:t>
      </w:r>
      <w:r>
        <w:t xml:space="preserve"> in OSPFv3 router mode to configure the passive interface for both IPv4 and IPv6 AFs.</w:t>
      </w:r>
    </w:p>
    <w:p w14:paraId="79C7FD11" w14:textId="77777777" w:rsidR="00A343F8" w:rsidRPr="0070350F" w:rsidRDefault="00A343F8" w:rsidP="00A343F8">
      <w:pPr>
        <w:pStyle w:val="CMD"/>
        <w:rPr>
          <w:b/>
          <w:bCs/>
        </w:rPr>
      </w:pPr>
      <w:r>
        <w:t xml:space="preserve">D2(config)# </w:t>
      </w:r>
      <w:r w:rsidRPr="0070350F">
        <w:rPr>
          <w:b/>
          <w:bCs/>
        </w:rPr>
        <w:t>router ospfv3 123</w:t>
      </w:r>
    </w:p>
    <w:p w14:paraId="084480FF" w14:textId="77777777" w:rsidR="00A343F8" w:rsidRPr="0070350F" w:rsidRDefault="00A343F8" w:rsidP="00A343F8">
      <w:pPr>
        <w:pStyle w:val="CMD"/>
        <w:rPr>
          <w:b/>
          <w:bCs/>
        </w:rPr>
      </w:pPr>
      <w:r>
        <w:t>D2(config-</w:t>
      </w:r>
      <w:proofErr w:type="gramStart"/>
      <w:r>
        <w:t>router)#</w:t>
      </w:r>
      <w:proofErr w:type="gramEnd"/>
      <w:r>
        <w:t xml:space="preserve"> </w:t>
      </w:r>
      <w:r w:rsidRPr="0070350F">
        <w:rPr>
          <w:b/>
          <w:bCs/>
        </w:rPr>
        <w:t>passive-interface g1/0/23</w:t>
      </w:r>
    </w:p>
    <w:p w14:paraId="1B442FD5" w14:textId="77777777" w:rsidR="00A343F8" w:rsidRDefault="00A343F8" w:rsidP="00793446">
      <w:pPr>
        <w:pStyle w:val="SubStepAlpha"/>
      </w:pPr>
      <w:r>
        <w:t xml:space="preserve">As an alternative, you can use the </w:t>
      </w:r>
      <w:r w:rsidRPr="005C315F">
        <w:rPr>
          <w:b/>
          <w:bCs/>
        </w:rPr>
        <w:t>passive-interface</w:t>
      </w:r>
      <w:r>
        <w:t xml:space="preserve"> </w:t>
      </w:r>
      <w:r w:rsidRPr="005C315F">
        <w:t>command</w:t>
      </w:r>
      <w:r>
        <w:t xml:space="preserve"> within AF configuration mode to configure the passive interface for a specific AFs.</w:t>
      </w:r>
    </w:p>
    <w:p w14:paraId="6A0D307D" w14:textId="77777777" w:rsidR="00A343F8" w:rsidRDefault="00A343F8" w:rsidP="00A343F8">
      <w:pPr>
        <w:pStyle w:val="CMD"/>
      </w:pPr>
      <w:r>
        <w:t>D2(config-</w:t>
      </w:r>
      <w:proofErr w:type="gramStart"/>
      <w:r>
        <w:t>router)#</w:t>
      </w:r>
      <w:proofErr w:type="gramEnd"/>
      <w:r>
        <w:t xml:space="preserve"> </w:t>
      </w:r>
      <w:r w:rsidRPr="005C315F">
        <w:rPr>
          <w:b/>
          <w:bCs/>
        </w:rPr>
        <w:t>no passive-interface g1/0/23</w:t>
      </w:r>
    </w:p>
    <w:p w14:paraId="170A0D0B" w14:textId="77777777" w:rsidR="00A343F8" w:rsidRPr="005C315F" w:rsidRDefault="00A343F8" w:rsidP="00A343F8">
      <w:pPr>
        <w:pStyle w:val="CMD"/>
        <w:rPr>
          <w:b/>
          <w:bCs/>
        </w:rPr>
      </w:pPr>
      <w:r>
        <w:t>D2(config-</w:t>
      </w:r>
      <w:proofErr w:type="gramStart"/>
      <w:r>
        <w:t>router)#</w:t>
      </w:r>
      <w:proofErr w:type="gramEnd"/>
      <w:r>
        <w:t xml:space="preserve"> </w:t>
      </w:r>
      <w:r w:rsidRPr="005C315F">
        <w:rPr>
          <w:b/>
          <w:bCs/>
        </w:rPr>
        <w:t>address-family ipv4 unicast</w:t>
      </w:r>
    </w:p>
    <w:p w14:paraId="77A32C78" w14:textId="77777777" w:rsidR="00A343F8" w:rsidRPr="005C315F" w:rsidRDefault="00A343F8" w:rsidP="00A343F8">
      <w:pPr>
        <w:pStyle w:val="CMD"/>
        <w:rPr>
          <w:b/>
          <w:bCs/>
        </w:rPr>
      </w:pPr>
      <w:r>
        <w:t>D2(config-router-</w:t>
      </w:r>
      <w:proofErr w:type="spellStart"/>
      <w:proofErr w:type="gramStart"/>
      <w:r>
        <w:t>af</w:t>
      </w:r>
      <w:proofErr w:type="spellEnd"/>
      <w:r>
        <w:t>)#</w:t>
      </w:r>
      <w:proofErr w:type="gramEnd"/>
      <w:r>
        <w:t xml:space="preserve"> </w:t>
      </w:r>
      <w:r w:rsidRPr="005C315F">
        <w:rPr>
          <w:b/>
          <w:bCs/>
        </w:rPr>
        <w:t>passive-interface g1/0/23</w:t>
      </w:r>
    </w:p>
    <w:p w14:paraId="49EDF0C1" w14:textId="77777777" w:rsidR="00A343F8" w:rsidRDefault="00A343F8" w:rsidP="00A343F8">
      <w:pPr>
        <w:pStyle w:val="CMD"/>
      </w:pPr>
      <w:r>
        <w:t>D2(config-router-</w:t>
      </w:r>
      <w:proofErr w:type="spellStart"/>
      <w:proofErr w:type="gramStart"/>
      <w:r>
        <w:t>af</w:t>
      </w:r>
      <w:proofErr w:type="spellEnd"/>
      <w:r>
        <w:t>)#</w:t>
      </w:r>
      <w:proofErr w:type="gramEnd"/>
      <w:r>
        <w:t xml:space="preserve"> </w:t>
      </w:r>
      <w:r w:rsidRPr="005C315F">
        <w:rPr>
          <w:b/>
          <w:bCs/>
        </w:rPr>
        <w:t>exit-address-family</w:t>
      </w:r>
    </w:p>
    <w:p w14:paraId="4839EB03" w14:textId="77777777" w:rsidR="00A343F8" w:rsidRDefault="00A343F8" w:rsidP="00A343F8">
      <w:pPr>
        <w:pStyle w:val="CMD"/>
      </w:pPr>
      <w:r>
        <w:t>D2(config-</w:t>
      </w:r>
      <w:proofErr w:type="gramStart"/>
      <w:r>
        <w:t>router)#</w:t>
      </w:r>
      <w:proofErr w:type="gramEnd"/>
      <w:r>
        <w:t xml:space="preserve"> </w:t>
      </w:r>
      <w:r w:rsidRPr="005C315F">
        <w:rPr>
          <w:b/>
          <w:bCs/>
        </w:rPr>
        <w:t>address-family ipv6 unicast</w:t>
      </w:r>
    </w:p>
    <w:p w14:paraId="70F9B631" w14:textId="77777777" w:rsidR="00A343F8" w:rsidRDefault="00A343F8" w:rsidP="00A343F8">
      <w:pPr>
        <w:pStyle w:val="CMD"/>
      </w:pPr>
      <w:r>
        <w:t>D2(config-router-</w:t>
      </w:r>
      <w:proofErr w:type="spellStart"/>
      <w:proofErr w:type="gramStart"/>
      <w:r>
        <w:t>af</w:t>
      </w:r>
      <w:proofErr w:type="spellEnd"/>
      <w:r>
        <w:t>)#</w:t>
      </w:r>
      <w:proofErr w:type="gramEnd"/>
      <w:r>
        <w:t xml:space="preserve"> </w:t>
      </w:r>
      <w:r w:rsidRPr="005C315F">
        <w:rPr>
          <w:b/>
          <w:bCs/>
        </w:rPr>
        <w:t>passive-interface g1/0/23</w:t>
      </w:r>
    </w:p>
    <w:p w14:paraId="36CF696B" w14:textId="3ABFB6BC" w:rsidR="00A343F8" w:rsidRDefault="00A343F8" w:rsidP="00A343F8">
      <w:pPr>
        <w:pStyle w:val="CMD"/>
        <w:rPr>
          <w:b/>
          <w:bCs/>
        </w:rPr>
      </w:pPr>
      <w:r>
        <w:t>D2(config-router-</w:t>
      </w:r>
      <w:proofErr w:type="spellStart"/>
      <w:proofErr w:type="gramStart"/>
      <w:r>
        <w:t>af</w:t>
      </w:r>
      <w:proofErr w:type="spellEnd"/>
      <w:r>
        <w:t>)#</w:t>
      </w:r>
      <w:proofErr w:type="gramEnd"/>
      <w:r>
        <w:t xml:space="preserve"> </w:t>
      </w:r>
      <w:r w:rsidRPr="005C315F">
        <w:rPr>
          <w:b/>
          <w:bCs/>
        </w:rPr>
        <w:t>exit-address-family</w:t>
      </w:r>
    </w:p>
    <w:p w14:paraId="011AC2E9" w14:textId="0FDD44D9" w:rsidR="0097179D" w:rsidRDefault="0097179D" w:rsidP="0097179D">
      <w:pPr>
        <w:pStyle w:val="ConfigWindow"/>
      </w:pPr>
      <w:r>
        <w:t>Close configuration window</w:t>
      </w:r>
    </w:p>
    <w:p w14:paraId="5A8D06B9" w14:textId="77777777" w:rsidR="00A343F8" w:rsidRDefault="00A343F8" w:rsidP="00155954">
      <w:pPr>
        <w:pStyle w:val="Heading3"/>
        <w:spacing w:before="120"/>
      </w:pPr>
      <w:r>
        <w:t>Configuring summarization.</w:t>
      </w:r>
    </w:p>
    <w:p w14:paraId="6F47DF04" w14:textId="2D88D8CF" w:rsidR="00A343F8" w:rsidRDefault="00A343F8" w:rsidP="00155954">
      <w:pPr>
        <w:pStyle w:val="SubStepAlpha"/>
        <w:spacing w:after="0"/>
      </w:pPr>
      <w:r>
        <w:t xml:space="preserve">The </w:t>
      </w:r>
      <w:r w:rsidRPr="006C4BA5">
        <w:rPr>
          <w:b/>
          <w:bCs/>
        </w:rPr>
        <w:t>area</w:t>
      </w:r>
      <w:r>
        <w:t xml:space="preserve"> </w:t>
      </w:r>
      <w:proofErr w:type="spellStart"/>
      <w:r w:rsidRPr="006C4BA5">
        <w:rPr>
          <w:i/>
          <w:iCs/>
        </w:rPr>
        <w:t>area</w:t>
      </w:r>
      <w:proofErr w:type="spellEnd"/>
      <w:r>
        <w:t xml:space="preserve"> </w:t>
      </w:r>
      <w:r w:rsidRPr="006C4BA5">
        <w:rPr>
          <w:b/>
          <w:bCs/>
        </w:rPr>
        <w:t>range</w:t>
      </w:r>
      <w:r>
        <w:t xml:space="preserve"> </w:t>
      </w:r>
      <w:r w:rsidRPr="006C4BA5">
        <w:rPr>
          <w:i/>
          <w:iCs/>
        </w:rPr>
        <w:t>ipv6-summary-address</w:t>
      </w:r>
      <w:r>
        <w:t xml:space="preserve"> command is used to summarize prefixes from one are into another. The </w:t>
      </w:r>
      <w:r w:rsidRPr="006C4BA5">
        <w:rPr>
          <w:i/>
          <w:iCs/>
        </w:rPr>
        <w:t>area</w:t>
      </w:r>
      <w:r>
        <w:t xml:space="preserve"> is the area from which the prefixes are summarized.</w:t>
      </w:r>
    </w:p>
    <w:p w14:paraId="6B52BFB4" w14:textId="77777777" w:rsidR="0097179D" w:rsidRDefault="0097179D" w:rsidP="00155954">
      <w:pPr>
        <w:pStyle w:val="ConfigWindow"/>
      </w:pPr>
      <w:r>
        <w:t>Open configuration window</w:t>
      </w:r>
    </w:p>
    <w:p w14:paraId="40AA6FB6" w14:textId="77777777" w:rsidR="00A343F8" w:rsidRDefault="00A343F8" w:rsidP="00A343F8">
      <w:pPr>
        <w:pStyle w:val="CMD"/>
      </w:pPr>
      <w:r>
        <w:t xml:space="preserve">R1(config)# </w:t>
      </w:r>
      <w:r w:rsidRPr="00B565B1">
        <w:rPr>
          <w:b/>
          <w:bCs/>
        </w:rPr>
        <w:t>router ospfv3 123</w:t>
      </w:r>
    </w:p>
    <w:p w14:paraId="658C71AE" w14:textId="77777777" w:rsidR="00A343F8" w:rsidRDefault="00A343F8" w:rsidP="00A343F8">
      <w:pPr>
        <w:pStyle w:val="CMD"/>
      </w:pPr>
      <w:r>
        <w:t>R1(config-</w:t>
      </w:r>
      <w:proofErr w:type="gramStart"/>
      <w:r>
        <w:t>router)#</w:t>
      </w:r>
      <w:proofErr w:type="gramEnd"/>
      <w:r>
        <w:t xml:space="preserve"> </w:t>
      </w:r>
      <w:r w:rsidRPr="00B565B1">
        <w:rPr>
          <w:b/>
          <w:bCs/>
        </w:rPr>
        <w:t>address-family ipv6 unicast</w:t>
      </w:r>
    </w:p>
    <w:p w14:paraId="57F214E0" w14:textId="77777777" w:rsidR="00A343F8" w:rsidRDefault="00A343F8" w:rsidP="00A343F8">
      <w:pPr>
        <w:pStyle w:val="CMD"/>
      </w:pPr>
      <w:r>
        <w:t>R1(config-router-</w:t>
      </w:r>
      <w:proofErr w:type="spellStart"/>
      <w:proofErr w:type="gramStart"/>
      <w:r>
        <w:t>af</w:t>
      </w:r>
      <w:proofErr w:type="spellEnd"/>
      <w:r>
        <w:t>)#</w:t>
      </w:r>
      <w:proofErr w:type="gramEnd"/>
      <w:r>
        <w:t xml:space="preserve"> </w:t>
      </w:r>
      <w:r w:rsidRPr="00B565B1">
        <w:rPr>
          <w:b/>
          <w:bCs/>
        </w:rPr>
        <w:t>area 1 range 2001:db8:acad:1000::/52</w:t>
      </w:r>
    </w:p>
    <w:p w14:paraId="7D17A818" w14:textId="77777777" w:rsidR="00A343F8" w:rsidRDefault="00A343F8" w:rsidP="00A343F8">
      <w:pPr>
        <w:pStyle w:val="CMD"/>
      </w:pPr>
    </w:p>
    <w:p w14:paraId="0F988EF1" w14:textId="77777777" w:rsidR="00A343F8" w:rsidRDefault="00A343F8" w:rsidP="00A343F8">
      <w:pPr>
        <w:pStyle w:val="CMD"/>
      </w:pPr>
      <w:r>
        <w:t xml:space="preserve">R3(config)# </w:t>
      </w:r>
      <w:r w:rsidRPr="00B565B1">
        <w:rPr>
          <w:b/>
          <w:bCs/>
        </w:rPr>
        <w:t>router ospfv3 123</w:t>
      </w:r>
    </w:p>
    <w:p w14:paraId="6AB06E84" w14:textId="77777777" w:rsidR="00A343F8" w:rsidRPr="00B565B1" w:rsidRDefault="00A343F8" w:rsidP="00A343F8">
      <w:pPr>
        <w:pStyle w:val="CMD"/>
        <w:rPr>
          <w:b/>
          <w:bCs/>
        </w:rPr>
      </w:pPr>
      <w:r>
        <w:t>R3(config-</w:t>
      </w:r>
      <w:proofErr w:type="gramStart"/>
      <w:r>
        <w:t>router)#</w:t>
      </w:r>
      <w:proofErr w:type="gramEnd"/>
      <w:r>
        <w:t xml:space="preserve"> </w:t>
      </w:r>
      <w:r w:rsidRPr="00B565B1">
        <w:rPr>
          <w:b/>
          <w:bCs/>
        </w:rPr>
        <w:t>address-family ipv6 unicast</w:t>
      </w:r>
    </w:p>
    <w:p w14:paraId="0D8CBC49" w14:textId="77777777" w:rsidR="00A343F8" w:rsidRDefault="00A343F8" w:rsidP="00A343F8">
      <w:pPr>
        <w:pStyle w:val="CMD"/>
        <w:rPr>
          <w:b/>
          <w:bCs/>
        </w:rPr>
      </w:pPr>
      <w:r>
        <w:t>R3(config-router-</w:t>
      </w:r>
      <w:proofErr w:type="spellStart"/>
      <w:proofErr w:type="gramStart"/>
      <w:r>
        <w:t>af</w:t>
      </w:r>
      <w:proofErr w:type="spellEnd"/>
      <w:r>
        <w:t>)#</w:t>
      </w:r>
      <w:proofErr w:type="gramEnd"/>
      <w:r>
        <w:t xml:space="preserve"> </w:t>
      </w:r>
      <w:r w:rsidRPr="00B565B1">
        <w:rPr>
          <w:b/>
          <w:bCs/>
        </w:rPr>
        <w:t>area 2 range 2001:db8:acad:2000::/52</w:t>
      </w:r>
    </w:p>
    <w:p w14:paraId="44B10B03" w14:textId="77777777" w:rsidR="00A343F8" w:rsidRDefault="00A343F8" w:rsidP="00793446">
      <w:pPr>
        <w:pStyle w:val="SubStepAlpha"/>
      </w:pPr>
      <w:r>
        <w:lastRenderedPageBreak/>
        <w:t>Notice that R2 is now receiving the summarized prefixes.</w:t>
      </w:r>
    </w:p>
    <w:p w14:paraId="44089D21" w14:textId="77777777" w:rsidR="00A343F8" w:rsidRDefault="00A343F8" w:rsidP="00A343F8">
      <w:pPr>
        <w:pStyle w:val="CMD"/>
      </w:pPr>
      <w:r>
        <w:t xml:space="preserve">R2# </w:t>
      </w:r>
      <w:r w:rsidRPr="006C4BA5">
        <w:rPr>
          <w:b/>
          <w:bCs/>
        </w:rPr>
        <w:t xml:space="preserve">show ipv6 route </w:t>
      </w:r>
      <w:proofErr w:type="spellStart"/>
      <w:r w:rsidRPr="006C4BA5">
        <w:rPr>
          <w:b/>
          <w:bCs/>
        </w:rPr>
        <w:t>ospf</w:t>
      </w:r>
      <w:proofErr w:type="spellEnd"/>
    </w:p>
    <w:p w14:paraId="1980D761" w14:textId="77777777" w:rsidR="00A343F8" w:rsidRDefault="00A343F8" w:rsidP="00793446">
      <w:pPr>
        <w:pStyle w:val="CMDOutput"/>
      </w:pPr>
      <w:r>
        <w:t>&lt;output omitted&gt;</w:t>
      </w:r>
    </w:p>
    <w:p w14:paraId="0CA23B9D" w14:textId="77777777" w:rsidR="00A343F8" w:rsidRDefault="00A343F8" w:rsidP="00793446">
      <w:pPr>
        <w:pStyle w:val="CMDOutput"/>
      </w:pPr>
      <w:r>
        <w:t xml:space="preserve">OI  </w:t>
      </w:r>
      <w:r w:rsidRPr="006C4BA5">
        <w:rPr>
          <w:highlight w:val="yellow"/>
        </w:rPr>
        <w:t>2001:DB</w:t>
      </w:r>
      <w:proofErr w:type="gramStart"/>
      <w:r w:rsidRPr="006C4BA5">
        <w:rPr>
          <w:highlight w:val="yellow"/>
        </w:rPr>
        <w:t>8:ACAD</w:t>
      </w:r>
      <w:proofErr w:type="gramEnd"/>
      <w:r w:rsidRPr="006C4BA5">
        <w:rPr>
          <w:highlight w:val="yellow"/>
        </w:rPr>
        <w:t>:1000::/52</w:t>
      </w:r>
      <w:r>
        <w:t xml:space="preserve"> [110/3]</w:t>
      </w:r>
    </w:p>
    <w:p w14:paraId="46D5AAB6" w14:textId="77777777" w:rsidR="00A343F8" w:rsidRDefault="00A343F8" w:rsidP="00793446">
      <w:pPr>
        <w:pStyle w:val="CMDOutput"/>
      </w:pPr>
      <w:r>
        <w:t xml:space="preserve">     via FE80::1:2, GigabitEthernet0/0/0</w:t>
      </w:r>
    </w:p>
    <w:p w14:paraId="0E02D632" w14:textId="77777777" w:rsidR="00A343F8" w:rsidRDefault="00A343F8" w:rsidP="00793446">
      <w:pPr>
        <w:pStyle w:val="CMDOutput"/>
      </w:pPr>
      <w:r>
        <w:t xml:space="preserve">OI  </w:t>
      </w:r>
      <w:r w:rsidRPr="006C4BA5">
        <w:rPr>
          <w:highlight w:val="yellow"/>
        </w:rPr>
        <w:t>2001:DB</w:t>
      </w:r>
      <w:proofErr w:type="gramStart"/>
      <w:r w:rsidRPr="006C4BA5">
        <w:rPr>
          <w:highlight w:val="yellow"/>
        </w:rPr>
        <w:t>8:ACAD</w:t>
      </w:r>
      <w:proofErr w:type="gramEnd"/>
      <w:r w:rsidRPr="006C4BA5">
        <w:rPr>
          <w:highlight w:val="yellow"/>
        </w:rPr>
        <w:t>:2000::/52</w:t>
      </w:r>
      <w:r>
        <w:t xml:space="preserve"> [110/3]</w:t>
      </w:r>
    </w:p>
    <w:p w14:paraId="1DDFF9FB" w14:textId="77777777" w:rsidR="00A343F8" w:rsidRDefault="00A343F8" w:rsidP="00793446">
      <w:pPr>
        <w:pStyle w:val="CMDOutput"/>
      </w:pPr>
      <w:r>
        <w:t xml:space="preserve">     via FE80::3:2, GigabitEthernet0/0/1</w:t>
      </w:r>
    </w:p>
    <w:p w14:paraId="0FE4DD8E" w14:textId="4BC4BA80" w:rsidR="00A343F8" w:rsidRDefault="00793446" w:rsidP="00793446">
      <w:pPr>
        <w:pStyle w:val="Heading4"/>
      </w:pPr>
      <w:r>
        <w:t>Question:</w:t>
      </w:r>
    </w:p>
    <w:p w14:paraId="5A1445C9" w14:textId="77777777" w:rsidR="00A343F8" w:rsidRDefault="00A343F8" w:rsidP="00793446">
      <w:pPr>
        <w:pStyle w:val="BodyTextL50"/>
        <w:spacing w:before="0"/>
      </w:pPr>
      <w:r>
        <w:t>Why is prefix summarization considered desirable? How does it stabilize routing?</w:t>
      </w:r>
    </w:p>
    <w:p w14:paraId="56C60882" w14:textId="1CCB4BF9" w:rsidR="00A343F8" w:rsidRDefault="00793446" w:rsidP="00793446">
      <w:pPr>
        <w:pStyle w:val="AnswerLineL50"/>
      </w:pPr>
      <w:r>
        <w:t>Type your answers here.</w:t>
      </w:r>
    </w:p>
    <w:p w14:paraId="5676AA32" w14:textId="72BE77CE" w:rsidR="0097179D" w:rsidRDefault="0097179D" w:rsidP="0097179D">
      <w:pPr>
        <w:pStyle w:val="ConfigWindow"/>
      </w:pPr>
      <w:r>
        <w:t>Close configuration window</w:t>
      </w:r>
    </w:p>
    <w:p w14:paraId="782ABAAA" w14:textId="77777777" w:rsidR="00A343F8" w:rsidRDefault="00A343F8" w:rsidP="00793446">
      <w:pPr>
        <w:pStyle w:val="Heading3"/>
      </w:pPr>
      <w:r>
        <w:t>Modifying the network type.</w:t>
      </w:r>
    </w:p>
    <w:p w14:paraId="1A47F170" w14:textId="6B7D23E0" w:rsidR="00A343F8" w:rsidRDefault="00A343F8" w:rsidP="00155954">
      <w:pPr>
        <w:pStyle w:val="SubStepAlpha"/>
        <w:spacing w:after="0"/>
      </w:pPr>
      <w:r>
        <w:t>OSPFv3 supports the same network types as OSPFv2. Notice that the Ethernet interfaces between R2 and R1, and R2 and R3, elect a DR and a BDR. This is because Ethernet is a multiaccess network. However, these are point-to-point links and there is no need for a DR or BDR.</w:t>
      </w:r>
    </w:p>
    <w:p w14:paraId="3B27FFF2" w14:textId="77777777" w:rsidR="009338E0" w:rsidRDefault="009338E0" w:rsidP="00155954">
      <w:pPr>
        <w:pStyle w:val="ConfigWindow"/>
      </w:pPr>
      <w:r>
        <w:t>Open configuration window</w:t>
      </w:r>
    </w:p>
    <w:p w14:paraId="66690199" w14:textId="77777777" w:rsidR="00A343F8" w:rsidRDefault="00A343F8" w:rsidP="00A343F8">
      <w:pPr>
        <w:pStyle w:val="CMD"/>
      </w:pPr>
      <w:r>
        <w:t xml:space="preserve">R2# </w:t>
      </w:r>
      <w:r w:rsidRPr="00C0092C">
        <w:rPr>
          <w:b/>
          <w:bCs/>
        </w:rPr>
        <w:t>show ospfv3 interface brief</w:t>
      </w:r>
    </w:p>
    <w:p w14:paraId="656F2984" w14:textId="77777777" w:rsidR="00A343F8" w:rsidRDefault="00A343F8" w:rsidP="00793446">
      <w:pPr>
        <w:pStyle w:val="CMDOutput"/>
      </w:pPr>
      <w:r>
        <w:t xml:space="preserve">Interface    PID   Area            AF         </w:t>
      </w:r>
      <w:proofErr w:type="gramStart"/>
      <w:r>
        <w:t>Cost  State</w:t>
      </w:r>
      <w:proofErr w:type="gramEnd"/>
      <w:r>
        <w:t xml:space="preserve"> </w:t>
      </w:r>
      <w:proofErr w:type="spellStart"/>
      <w:r>
        <w:t>Nbrs</w:t>
      </w:r>
      <w:proofErr w:type="spellEnd"/>
      <w:r>
        <w:t xml:space="preserve"> F/C</w:t>
      </w:r>
    </w:p>
    <w:p w14:paraId="74988C1C" w14:textId="77777777" w:rsidR="00A343F8" w:rsidRDefault="00A343F8" w:rsidP="00793446">
      <w:pPr>
        <w:pStyle w:val="CMDOutput"/>
      </w:pPr>
      <w:r w:rsidRPr="00C0092C">
        <w:rPr>
          <w:highlight w:val="yellow"/>
        </w:rPr>
        <w:t>Gi0/0/1</w:t>
      </w:r>
      <w:r>
        <w:t xml:space="preserve">      123   0               </w:t>
      </w:r>
      <w:r w:rsidRPr="00D17EE9">
        <w:rPr>
          <w:highlight w:val="yellow"/>
        </w:rPr>
        <w:t>ipv4</w:t>
      </w:r>
      <w:r>
        <w:t xml:space="preserve">       1     </w:t>
      </w:r>
      <w:r w:rsidRPr="00C0092C">
        <w:rPr>
          <w:highlight w:val="yellow"/>
        </w:rPr>
        <w:t>BDR</w:t>
      </w:r>
      <w:r>
        <w:t xml:space="preserve">   1/1</w:t>
      </w:r>
    </w:p>
    <w:p w14:paraId="1B44023D" w14:textId="77777777" w:rsidR="00A343F8" w:rsidRDefault="00A343F8" w:rsidP="00793446">
      <w:pPr>
        <w:pStyle w:val="CMDOutput"/>
      </w:pPr>
      <w:r w:rsidRPr="00C0092C">
        <w:rPr>
          <w:highlight w:val="yellow"/>
        </w:rPr>
        <w:t>Gi0/0/0</w:t>
      </w:r>
      <w:r>
        <w:t xml:space="preserve">      123   0               </w:t>
      </w:r>
      <w:r w:rsidRPr="00D17EE9">
        <w:rPr>
          <w:highlight w:val="yellow"/>
        </w:rPr>
        <w:t>ipv4</w:t>
      </w:r>
      <w:r>
        <w:t xml:space="preserve">       1     </w:t>
      </w:r>
      <w:r w:rsidRPr="00C0092C">
        <w:rPr>
          <w:highlight w:val="yellow"/>
        </w:rPr>
        <w:t>DR</w:t>
      </w:r>
      <w:r>
        <w:t xml:space="preserve">    1/1</w:t>
      </w:r>
    </w:p>
    <w:p w14:paraId="1B169F93" w14:textId="77777777" w:rsidR="00A343F8" w:rsidRDefault="00A343F8" w:rsidP="00793446">
      <w:pPr>
        <w:pStyle w:val="CMDOutput"/>
      </w:pPr>
      <w:r w:rsidRPr="00C0092C">
        <w:rPr>
          <w:highlight w:val="yellow"/>
        </w:rPr>
        <w:t>Gi0/0/1</w:t>
      </w:r>
      <w:r>
        <w:t xml:space="preserve">      123   0               </w:t>
      </w:r>
      <w:r w:rsidRPr="00D17EE9">
        <w:rPr>
          <w:highlight w:val="yellow"/>
        </w:rPr>
        <w:t>ipv6</w:t>
      </w:r>
      <w:r>
        <w:t xml:space="preserve">       1     </w:t>
      </w:r>
      <w:r w:rsidRPr="00C0092C">
        <w:rPr>
          <w:highlight w:val="yellow"/>
        </w:rPr>
        <w:t>BDR</w:t>
      </w:r>
      <w:r>
        <w:t xml:space="preserve">   1/1</w:t>
      </w:r>
    </w:p>
    <w:p w14:paraId="4DF493D5" w14:textId="77777777" w:rsidR="00A343F8" w:rsidRDefault="00A343F8" w:rsidP="00793446">
      <w:pPr>
        <w:pStyle w:val="CMDOutput"/>
      </w:pPr>
      <w:r w:rsidRPr="00C0092C">
        <w:rPr>
          <w:highlight w:val="yellow"/>
        </w:rPr>
        <w:t>Gi0/0/0</w:t>
      </w:r>
      <w:r>
        <w:t xml:space="preserve">      123   0               </w:t>
      </w:r>
      <w:r w:rsidRPr="00D17EE9">
        <w:rPr>
          <w:highlight w:val="yellow"/>
        </w:rPr>
        <w:t>ipv6</w:t>
      </w:r>
      <w:r>
        <w:t xml:space="preserve">       1     </w:t>
      </w:r>
      <w:r w:rsidRPr="00C0092C">
        <w:rPr>
          <w:highlight w:val="yellow"/>
        </w:rPr>
        <w:t>DR</w:t>
      </w:r>
      <w:r>
        <w:t xml:space="preserve">    1/1</w:t>
      </w:r>
    </w:p>
    <w:p w14:paraId="1230B180" w14:textId="3E2E5D75" w:rsidR="00A343F8" w:rsidRDefault="00A343F8" w:rsidP="00793446">
      <w:pPr>
        <w:pStyle w:val="SubStepAlpha"/>
      </w:pPr>
      <w:r>
        <w:t>These connections can be change</w:t>
      </w:r>
      <w:r w:rsidR="0097179D">
        <w:t>d</w:t>
      </w:r>
      <w:r>
        <w:t xml:space="preserve"> to point-to-point using the </w:t>
      </w:r>
      <w:r w:rsidRPr="00617996">
        <w:rPr>
          <w:b/>
          <w:bCs/>
        </w:rPr>
        <w:t>ospfv3 network point-to-point</w:t>
      </w:r>
      <w:r>
        <w:t xml:space="preserve"> interface command. This command needs to be configured one both </w:t>
      </w:r>
      <w:r w:rsidR="0097179D">
        <w:t xml:space="preserve">sides of the point to point </w:t>
      </w:r>
      <w:r>
        <w:t>interface.</w:t>
      </w:r>
    </w:p>
    <w:p w14:paraId="144ABA35" w14:textId="1FE32A0D" w:rsidR="00A343F8" w:rsidRPr="00C0092C" w:rsidRDefault="00A343F8" w:rsidP="00A343F8">
      <w:pPr>
        <w:pStyle w:val="CMD"/>
        <w:rPr>
          <w:b/>
          <w:bCs/>
        </w:rPr>
      </w:pPr>
      <w:r>
        <w:t xml:space="preserve">R2(config)# </w:t>
      </w:r>
      <w:r w:rsidRPr="00C0092C">
        <w:rPr>
          <w:b/>
          <w:bCs/>
        </w:rPr>
        <w:t>interface g0/0/1</w:t>
      </w:r>
    </w:p>
    <w:p w14:paraId="11D633BC" w14:textId="77777777" w:rsidR="00A343F8" w:rsidRPr="00C0092C" w:rsidRDefault="00A343F8" w:rsidP="00A343F8">
      <w:pPr>
        <w:pStyle w:val="CMD"/>
        <w:rPr>
          <w:b/>
          <w:bCs/>
        </w:rPr>
      </w:pPr>
      <w:r>
        <w:t>R2(config-</w:t>
      </w:r>
      <w:proofErr w:type="gramStart"/>
      <w:r>
        <w:t>if</w:t>
      </w:r>
      <w:r w:rsidRPr="00C0092C">
        <w:rPr>
          <w:b/>
          <w:bCs/>
        </w:rPr>
        <w:t>)#</w:t>
      </w:r>
      <w:proofErr w:type="gramEnd"/>
      <w:r w:rsidRPr="00C0092C">
        <w:rPr>
          <w:b/>
          <w:bCs/>
        </w:rPr>
        <w:t xml:space="preserve"> ospfv3 network point-to-point</w:t>
      </w:r>
    </w:p>
    <w:p w14:paraId="618B7AC7" w14:textId="77777777" w:rsidR="00A343F8" w:rsidRDefault="00A343F8" w:rsidP="00A343F8">
      <w:pPr>
        <w:pStyle w:val="CMD"/>
      </w:pPr>
      <w:r>
        <w:t>R2(config-</w:t>
      </w:r>
      <w:proofErr w:type="gramStart"/>
      <w:r>
        <w:t>if)#</w:t>
      </w:r>
      <w:proofErr w:type="gramEnd"/>
      <w:r>
        <w:t xml:space="preserve"> </w:t>
      </w:r>
      <w:r w:rsidRPr="00C0092C">
        <w:rPr>
          <w:b/>
          <w:bCs/>
        </w:rPr>
        <w:t>exit</w:t>
      </w:r>
    </w:p>
    <w:p w14:paraId="3EF20912" w14:textId="68D0ED71" w:rsidR="00A343F8" w:rsidRPr="00C0092C" w:rsidRDefault="00A343F8" w:rsidP="00A343F8">
      <w:pPr>
        <w:pStyle w:val="CMD"/>
        <w:rPr>
          <w:b/>
          <w:bCs/>
        </w:rPr>
      </w:pPr>
      <w:r>
        <w:t xml:space="preserve">R2(config)# </w:t>
      </w:r>
      <w:r w:rsidRPr="00C0092C">
        <w:rPr>
          <w:b/>
          <w:bCs/>
        </w:rPr>
        <w:t>interface g0/0/0</w:t>
      </w:r>
    </w:p>
    <w:p w14:paraId="6652DD24" w14:textId="77777777" w:rsidR="00A343F8" w:rsidRPr="0092535F" w:rsidRDefault="00A343F8" w:rsidP="00A343F8">
      <w:pPr>
        <w:pStyle w:val="CMD"/>
        <w:rPr>
          <w:b/>
          <w:bCs/>
        </w:rPr>
      </w:pPr>
      <w:r>
        <w:t>R2(config-</w:t>
      </w:r>
      <w:proofErr w:type="gramStart"/>
      <w:r>
        <w:t>if)#</w:t>
      </w:r>
      <w:proofErr w:type="gramEnd"/>
      <w:r>
        <w:t xml:space="preserve"> </w:t>
      </w:r>
      <w:r w:rsidRPr="00C0092C">
        <w:rPr>
          <w:b/>
          <w:bCs/>
        </w:rPr>
        <w:t>ospfv3 network point-to-point</w:t>
      </w:r>
    </w:p>
    <w:p w14:paraId="13FA939C" w14:textId="77777777" w:rsidR="00A343F8" w:rsidRDefault="00A343F8" w:rsidP="00A343F8">
      <w:pPr>
        <w:pStyle w:val="CMD"/>
      </w:pPr>
    </w:p>
    <w:p w14:paraId="0EFD7FDF" w14:textId="3231F526" w:rsidR="00A343F8" w:rsidRPr="00C0092C" w:rsidRDefault="00A343F8" w:rsidP="00A343F8">
      <w:pPr>
        <w:pStyle w:val="CMD"/>
        <w:rPr>
          <w:b/>
          <w:bCs/>
        </w:rPr>
      </w:pPr>
      <w:r>
        <w:t xml:space="preserve">R1(config)# </w:t>
      </w:r>
      <w:r w:rsidRPr="00C0092C">
        <w:rPr>
          <w:b/>
          <w:bCs/>
        </w:rPr>
        <w:t>interface g0/0/0</w:t>
      </w:r>
    </w:p>
    <w:p w14:paraId="2E1F4A55" w14:textId="77777777" w:rsidR="00A343F8" w:rsidRDefault="00A343F8" w:rsidP="00A343F8">
      <w:pPr>
        <w:pStyle w:val="CMD"/>
      </w:pPr>
      <w:r>
        <w:t>R1(config-</w:t>
      </w:r>
      <w:proofErr w:type="gramStart"/>
      <w:r>
        <w:t>if)#</w:t>
      </w:r>
      <w:proofErr w:type="gramEnd"/>
      <w:r>
        <w:t xml:space="preserve"> </w:t>
      </w:r>
      <w:r w:rsidRPr="00C0092C">
        <w:rPr>
          <w:b/>
          <w:bCs/>
        </w:rPr>
        <w:t>ospfv3 network point-to-point</w:t>
      </w:r>
    </w:p>
    <w:p w14:paraId="01735AD3" w14:textId="77777777" w:rsidR="00A343F8" w:rsidRDefault="00A343F8" w:rsidP="00A343F8">
      <w:pPr>
        <w:pStyle w:val="CMD"/>
      </w:pPr>
    </w:p>
    <w:p w14:paraId="4170101E" w14:textId="41967843" w:rsidR="00A343F8" w:rsidRPr="00C0092C" w:rsidRDefault="00A343F8" w:rsidP="00A343F8">
      <w:pPr>
        <w:pStyle w:val="CMD"/>
        <w:rPr>
          <w:b/>
          <w:bCs/>
        </w:rPr>
      </w:pPr>
      <w:r>
        <w:t xml:space="preserve">R3(config)# </w:t>
      </w:r>
      <w:r w:rsidRPr="00C0092C">
        <w:rPr>
          <w:b/>
          <w:bCs/>
        </w:rPr>
        <w:t>interface g0/0/</w:t>
      </w:r>
      <w:r>
        <w:rPr>
          <w:b/>
          <w:bCs/>
        </w:rPr>
        <w:t>0</w:t>
      </w:r>
    </w:p>
    <w:p w14:paraId="032722F9" w14:textId="77777777" w:rsidR="00A343F8" w:rsidRPr="00C0092C" w:rsidRDefault="00A343F8" w:rsidP="00A343F8">
      <w:pPr>
        <w:pStyle w:val="CMD"/>
        <w:rPr>
          <w:b/>
          <w:bCs/>
        </w:rPr>
      </w:pPr>
      <w:r>
        <w:t>R3(config-</w:t>
      </w:r>
      <w:proofErr w:type="gramStart"/>
      <w:r>
        <w:t>if</w:t>
      </w:r>
      <w:r w:rsidRPr="00C0092C">
        <w:rPr>
          <w:b/>
          <w:bCs/>
        </w:rPr>
        <w:t>)#</w:t>
      </w:r>
      <w:proofErr w:type="gramEnd"/>
      <w:r w:rsidRPr="00C0092C">
        <w:rPr>
          <w:b/>
          <w:bCs/>
        </w:rPr>
        <w:t xml:space="preserve"> ospfv3 network point-to-point</w:t>
      </w:r>
    </w:p>
    <w:p w14:paraId="207E3BE9" w14:textId="77777777" w:rsidR="00A343F8" w:rsidRDefault="00A343F8" w:rsidP="00793446">
      <w:pPr>
        <w:pStyle w:val="SubStepAlpha"/>
      </w:pPr>
      <w:r>
        <w:t>Notice that the links have now change to P2P.</w:t>
      </w:r>
    </w:p>
    <w:p w14:paraId="4654F1BE" w14:textId="77777777" w:rsidR="00A343F8" w:rsidRDefault="00A343F8" w:rsidP="00A343F8">
      <w:pPr>
        <w:pStyle w:val="CMD"/>
      </w:pPr>
      <w:r>
        <w:t xml:space="preserve">R2# </w:t>
      </w:r>
      <w:r w:rsidRPr="00C0092C">
        <w:rPr>
          <w:b/>
          <w:bCs/>
        </w:rPr>
        <w:t>show ospfv3 interface brief</w:t>
      </w:r>
    </w:p>
    <w:p w14:paraId="43CAF2BF" w14:textId="77777777" w:rsidR="00A343F8" w:rsidRDefault="00A343F8" w:rsidP="00793446">
      <w:pPr>
        <w:pStyle w:val="CMDOutput"/>
      </w:pPr>
      <w:r>
        <w:t xml:space="preserve">Interface    PID   Area            AF         </w:t>
      </w:r>
      <w:proofErr w:type="gramStart"/>
      <w:r>
        <w:t>Cost  State</w:t>
      </w:r>
      <w:proofErr w:type="gramEnd"/>
      <w:r>
        <w:t xml:space="preserve"> </w:t>
      </w:r>
      <w:proofErr w:type="spellStart"/>
      <w:r>
        <w:t>Nbrs</w:t>
      </w:r>
      <w:proofErr w:type="spellEnd"/>
      <w:r>
        <w:t xml:space="preserve"> F/C</w:t>
      </w:r>
    </w:p>
    <w:p w14:paraId="5BCF525E" w14:textId="77777777" w:rsidR="00A343F8" w:rsidRDefault="00A343F8" w:rsidP="00793446">
      <w:pPr>
        <w:pStyle w:val="CMDOutput"/>
      </w:pPr>
      <w:r w:rsidRPr="00C0092C">
        <w:rPr>
          <w:highlight w:val="yellow"/>
        </w:rPr>
        <w:t>Gi0/0/1</w:t>
      </w:r>
      <w:r>
        <w:t xml:space="preserve">      123   0               </w:t>
      </w:r>
      <w:r w:rsidRPr="00903636">
        <w:rPr>
          <w:highlight w:val="yellow"/>
        </w:rPr>
        <w:t>ipv4</w:t>
      </w:r>
      <w:r>
        <w:t xml:space="preserve">       1     </w:t>
      </w:r>
      <w:r w:rsidRPr="00C0092C">
        <w:rPr>
          <w:highlight w:val="yellow"/>
        </w:rPr>
        <w:t>P2P</w:t>
      </w:r>
      <w:r>
        <w:t xml:space="preserve">   1/1</w:t>
      </w:r>
    </w:p>
    <w:p w14:paraId="3B97B6D7" w14:textId="77777777" w:rsidR="00A343F8" w:rsidRDefault="00A343F8" w:rsidP="00793446">
      <w:pPr>
        <w:pStyle w:val="CMDOutput"/>
      </w:pPr>
      <w:r w:rsidRPr="00C0092C">
        <w:rPr>
          <w:highlight w:val="yellow"/>
        </w:rPr>
        <w:t>Gi0/0/0</w:t>
      </w:r>
      <w:r>
        <w:t xml:space="preserve">      123   0               </w:t>
      </w:r>
      <w:r w:rsidRPr="00903636">
        <w:rPr>
          <w:highlight w:val="yellow"/>
        </w:rPr>
        <w:t>ipv4</w:t>
      </w:r>
      <w:r>
        <w:t xml:space="preserve">       1     </w:t>
      </w:r>
      <w:r w:rsidRPr="00C0092C">
        <w:rPr>
          <w:highlight w:val="yellow"/>
        </w:rPr>
        <w:t>P2P</w:t>
      </w:r>
      <w:r>
        <w:t xml:space="preserve">   1/1</w:t>
      </w:r>
    </w:p>
    <w:p w14:paraId="464E3603" w14:textId="77777777" w:rsidR="00A343F8" w:rsidRDefault="00A343F8" w:rsidP="00793446">
      <w:pPr>
        <w:pStyle w:val="CMDOutput"/>
      </w:pPr>
      <w:r w:rsidRPr="00C0092C">
        <w:rPr>
          <w:highlight w:val="yellow"/>
        </w:rPr>
        <w:t>Gi0/0/1</w:t>
      </w:r>
      <w:r>
        <w:t xml:space="preserve">      123   0               </w:t>
      </w:r>
      <w:r w:rsidRPr="00903636">
        <w:rPr>
          <w:highlight w:val="yellow"/>
        </w:rPr>
        <w:t>ipv6</w:t>
      </w:r>
      <w:r>
        <w:t xml:space="preserve">       1     </w:t>
      </w:r>
      <w:r w:rsidRPr="00C0092C">
        <w:rPr>
          <w:highlight w:val="yellow"/>
        </w:rPr>
        <w:t>P2P</w:t>
      </w:r>
      <w:r>
        <w:t xml:space="preserve">   1/1</w:t>
      </w:r>
    </w:p>
    <w:p w14:paraId="417AFE1C" w14:textId="77777777" w:rsidR="00A343F8" w:rsidRDefault="00A343F8" w:rsidP="00793446">
      <w:pPr>
        <w:pStyle w:val="CMDOutput"/>
      </w:pPr>
      <w:r w:rsidRPr="00C0092C">
        <w:rPr>
          <w:highlight w:val="yellow"/>
        </w:rPr>
        <w:t>Gi0/0/0</w:t>
      </w:r>
      <w:r>
        <w:t xml:space="preserve">      123   0               </w:t>
      </w:r>
      <w:r w:rsidRPr="00903636">
        <w:rPr>
          <w:highlight w:val="yellow"/>
        </w:rPr>
        <w:t>ipv6</w:t>
      </w:r>
      <w:r>
        <w:t xml:space="preserve">       1     </w:t>
      </w:r>
      <w:r w:rsidRPr="00C0092C">
        <w:rPr>
          <w:highlight w:val="yellow"/>
        </w:rPr>
        <w:t>P2P</w:t>
      </w:r>
      <w:r>
        <w:t xml:space="preserve">   1/1</w:t>
      </w:r>
    </w:p>
    <w:p w14:paraId="32C49BC0" w14:textId="1AC082B3" w:rsidR="00A343F8" w:rsidRDefault="00793446" w:rsidP="00793446">
      <w:pPr>
        <w:pStyle w:val="Heading4"/>
      </w:pPr>
      <w:r>
        <w:t>Question:</w:t>
      </w:r>
    </w:p>
    <w:p w14:paraId="3B97F628" w14:textId="77777777" w:rsidR="00A343F8" w:rsidRDefault="00A343F8" w:rsidP="00793446">
      <w:pPr>
        <w:pStyle w:val="BodyTextL50"/>
        <w:spacing w:before="0"/>
      </w:pPr>
      <w:r>
        <w:t>What is the effect on the state of the interface when changing a broadcast network to point-to-point?</w:t>
      </w:r>
    </w:p>
    <w:p w14:paraId="4FCB3B77" w14:textId="7A956F63" w:rsidR="00A343F8" w:rsidRDefault="00793446" w:rsidP="00793446">
      <w:pPr>
        <w:pStyle w:val="AnswerLineL50"/>
      </w:pPr>
      <w:r>
        <w:t>Type your answers here.</w:t>
      </w:r>
    </w:p>
    <w:p w14:paraId="45F19709" w14:textId="3D08A0DF" w:rsidR="009338E0" w:rsidRDefault="009338E0" w:rsidP="009338E0">
      <w:pPr>
        <w:pStyle w:val="ConfigWindow"/>
      </w:pPr>
      <w:r>
        <w:t>Close configuration window</w:t>
      </w:r>
    </w:p>
    <w:p w14:paraId="4C31D13E" w14:textId="77777777" w:rsidR="00A343F8" w:rsidRDefault="00A343F8" w:rsidP="00793446">
      <w:pPr>
        <w:pStyle w:val="Heading3"/>
      </w:pPr>
      <w:r>
        <w:lastRenderedPageBreak/>
        <w:t>Advertising a default route.</w:t>
      </w:r>
    </w:p>
    <w:p w14:paraId="2E352059" w14:textId="62E8ABAB" w:rsidR="00A343F8" w:rsidRDefault="00A343F8" w:rsidP="00793446">
      <w:pPr>
        <w:pStyle w:val="SubStepAlpha"/>
      </w:pPr>
      <w:r>
        <w:t xml:space="preserve">Similar to OSPFv2, an ASBR in OSPFv3 advertises using the </w:t>
      </w:r>
      <w:r w:rsidRPr="004C5051">
        <w:rPr>
          <w:b/>
          <w:bCs/>
        </w:rPr>
        <w:t>default-information</w:t>
      </w:r>
      <w:r>
        <w:t xml:space="preserve"> command.  Configure a static default route for IPv4 and IPv6 on R2.</w:t>
      </w:r>
    </w:p>
    <w:p w14:paraId="4726D497" w14:textId="75972C90" w:rsidR="00A343F8" w:rsidRDefault="00A343F8" w:rsidP="00155954">
      <w:pPr>
        <w:pStyle w:val="BodyTextL50"/>
        <w:spacing w:after="0"/>
      </w:pPr>
      <w:r w:rsidRPr="004C5051">
        <w:rPr>
          <w:b/>
          <w:bCs/>
        </w:rPr>
        <w:t>Note</w:t>
      </w:r>
      <w:r>
        <w:t xml:space="preserve">: Without a default route in the routing table, OSPF would require the </w:t>
      </w:r>
      <w:r w:rsidRPr="004C5051">
        <w:rPr>
          <w:b/>
          <w:bCs/>
        </w:rPr>
        <w:t xml:space="preserve">default-information originate always </w:t>
      </w:r>
      <w:r>
        <w:t>command to advertise a default route.</w:t>
      </w:r>
    </w:p>
    <w:p w14:paraId="5885EFC6" w14:textId="77777777" w:rsidR="009338E0" w:rsidRDefault="009338E0" w:rsidP="009338E0">
      <w:pPr>
        <w:pStyle w:val="ConfigWindow"/>
      </w:pPr>
      <w:r>
        <w:t>Open configuration window</w:t>
      </w:r>
    </w:p>
    <w:p w14:paraId="720CE2F8" w14:textId="77777777" w:rsidR="00A343F8" w:rsidRPr="00F5155B" w:rsidRDefault="00A343F8" w:rsidP="00A343F8">
      <w:pPr>
        <w:pStyle w:val="CMD"/>
        <w:rPr>
          <w:b/>
          <w:bCs/>
        </w:rPr>
      </w:pPr>
      <w:r>
        <w:t xml:space="preserve">R2(config)# </w:t>
      </w:r>
      <w:r w:rsidRPr="00F5155B">
        <w:rPr>
          <w:b/>
          <w:bCs/>
        </w:rPr>
        <w:t xml:space="preserve">ipv6 </w:t>
      </w:r>
      <w:proofErr w:type="gramStart"/>
      <w:r w:rsidRPr="00F5155B">
        <w:rPr>
          <w:b/>
          <w:bCs/>
        </w:rPr>
        <w:t>route :</w:t>
      </w:r>
      <w:proofErr w:type="gramEnd"/>
      <w:r w:rsidRPr="00F5155B">
        <w:rPr>
          <w:b/>
          <w:bCs/>
        </w:rPr>
        <w:t>:/0 lo0</w:t>
      </w:r>
    </w:p>
    <w:p w14:paraId="736C286C" w14:textId="77777777" w:rsidR="00A343F8" w:rsidRDefault="00A343F8" w:rsidP="00A343F8">
      <w:pPr>
        <w:pStyle w:val="CMD"/>
      </w:pPr>
      <w:r>
        <w:t xml:space="preserve">R2(config)# </w:t>
      </w:r>
      <w:proofErr w:type="spellStart"/>
      <w:r w:rsidRPr="00F5155B">
        <w:rPr>
          <w:b/>
          <w:bCs/>
        </w:rPr>
        <w:t>ip</w:t>
      </w:r>
      <w:proofErr w:type="spellEnd"/>
      <w:r w:rsidRPr="00F5155B">
        <w:rPr>
          <w:b/>
          <w:bCs/>
        </w:rPr>
        <w:t xml:space="preserve"> route 0.0.0.0 0.0.0.0 lo0</w:t>
      </w:r>
    </w:p>
    <w:p w14:paraId="17579978" w14:textId="77777777" w:rsidR="00A343F8" w:rsidRDefault="00A343F8" w:rsidP="00A343F8">
      <w:pPr>
        <w:pStyle w:val="CMD"/>
      </w:pPr>
    </w:p>
    <w:p w14:paraId="16A7492B" w14:textId="77777777" w:rsidR="00A343F8" w:rsidRDefault="00A343F8" w:rsidP="00A343F8">
      <w:pPr>
        <w:pStyle w:val="CMD"/>
      </w:pPr>
      <w:r>
        <w:t xml:space="preserve">R2(config)# </w:t>
      </w:r>
      <w:r w:rsidRPr="005A3BBB">
        <w:rPr>
          <w:b/>
          <w:bCs/>
        </w:rPr>
        <w:t>router ospfv3 123</w:t>
      </w:r>
    </w:p>
    <w:p w14:paraId="2AAEAF6B" w14:textId="77777777" w:rsidR="00A343F8" w:rsidRPr="005A3BBB" w:rsidRDefault="00A343F8" w:rsidP="00A343F8">
      <w:pPr>
        <w:pStyle w:val="CMD"/>
        <w:rPr>
          <w:b/>
          <w:bCs/>
        </w:rPr>
      </w:pPr>
      <w:r>
        <w:t>R2(config-</w:t>
      </w:r>
      <w:proofErr w:type="gramStart"/>
      <w:r>
        <w:t>router)#</w:t>
      </w:r>
      <w:proofErr w:type="gramEnd"/>
      <w:r>
        <w:t xml:space="preserve"> </w:t>
      </w:r>
      <w:r w:rsidRPr="005A3BBB">
        <w:rPr>
          <w:b/>
          <w:bCs/>
        </w:rPr>
        <w:t>address-family ipv6 unicast</w:t>
      </w:r>
    </w:p>
    <w:p w14:paraId="0A8C6993" w14:textId="77777777" w:rsidR="00A343F8" w:rsidRPr="005A3BBB" w:rsidRDefault="00A343F8" w:rsidP="00A343F8">
      <w:pPr>
        <w:pStyle w:val="CMD"/>
        <w:rPr>
          <w:b/>
          <w:bCs/>
        </w:rPr>
      </w:pPr>
      <w:r>
        <w:t>R2(config-router-</w:t>
      </w:r>
      <w:proofErr w:type="spellStart"/>
      <w:proofErr w:type="gramStart"/>
      <w:r>
        <w:t>af</w:t>
      </w:r>
      <w:proofErr w:type="spellEnd"/>
      <w:r>
        <w:t>)#</w:t>
      </w:r>
      <w:proofErr w:type="gramEnd"/>
      <w:r>
        <w:t xml:space="preserve"> </w:t>
      </w:r>
      <w:r w:rsidRPr="005A3BBB">
        <w:rPr>
          <w:b/>
          <w:bCs/>
        </w:rPr>
        <w:t>default-information originate</w:t>
      </w:r>
    </w:p>
    <w:p w14:paraId="47BAEDBD" w14:textId="77777777" w:rsidR="00A343F8" w:rsidRDefault="00A343F8" w:rsidP="00A343F8">
      <w:pPr>
        <w:pStyle w:val="CMD"/>
      </w:pPr>
      <w:r>
        <w:t>R2(config-router-</w:t>
      </w:r>
      <w:proofErr w:type="spellStart"/>
      <w:proofErr w:type="gramStart"/>
      <w:r>
        <w:t>af</w:t>
      </w:r>
      <w:proofErr w:type="spellEnd"/>
      <w:r>
        <w:t>)#</w:t>
      </w:r>
      <w:proofErr w:type="gramEnd"/>
      <w:r>
        <w:t xml:space="preserve"> </w:t>
      </w:r>
      <w:r w:rsidRPr="005A3BBB">
        <w:rPr>
          <w:b/>
          <w:bCs/>
        </w:rPr>
        <w:t>exit</w:t>
      </w:r>
    </w:p>
    <w:p w14:paraId="693F547C" w14:textId="77777777" w:rsidR="00A343F8" w:rsidRPr="005A3BBB" w:rsidRDefault="00A343F8" w:rsidP="00A343F8">
      <w:pPr>
        <w:pStyle w:val="CMD"/>
        <w:rPr>
          <w:b/>
          <w:bCs/>
        </w:rPr>
      </w:pPr>
      <w:r>
        <w:t>R2(config-</w:t>
      </w:r>
      <w:proofErr w:type="gramStart"/>
      <w:r>
        <w:t>router)#</w:t>
      </w:r>
      <w:proofErr w:type="gramEnd"/>
      <w:r>
        <w:t xml:space="preserve"> </w:t>
      </w:r>
      <w:r w:rsidRPr="005A3BBB">
        <w:rPr>
          <w:b/>
          <w:bCs/>
        </w:rPr>
        <w:t>address-family ipv4 unicast</w:t>
      </w:r>
    </w:p>
    <w:p w14:paraId="3D98F74F" w14:textId="77777777" w:rsidR="00A343F8" w:rsidRDefault="00A343F8" w:rsidP="00A343F8">
      <w:pPr>
        <w:pStyle w:val="CMD"/>
      </w:pPr>
      <w:r>
        <w:t>R2(config-router-</w:t>
      </w:r>
      <w:proofErr w:type="spellStart"/>
      <w:proofErr w:type="gramStart"/>
      <w:r>
        <w:t>af</w:t>
      </w:r>
      <w:proofErr w:type="spellEnd"/>
      <w:r>
        <w:t>)#</w:t>
      </w:r>
      <w:proofErr w:type="gramEnd"/>
      <w:r>
        <w:t xml:space="preserve"> </w:t>
      </w:r>
      <w:r w:rsidRPr="005A3BBB">
        <w:rPr>
          <w:b/>
          <w:bCs/>
        </w:rPr>
        <w:t>default-information originate</w:t>
      </w:r>
    </w:p>
    <w:p w14:paraId="30545882" w14:textId="77777777" w:rsidR="00A343F8" w:rsidRDefault="00A343F8" w:rsidP="00A343F8">
      <w:pPr>
        <w:pStyle w:val="CMD"/>
      </w:pPr>
      <w:r>
        <w:t>R2(config-router-</w:t>
      </w:r>
      <w:proofErr w:type="spellStart"/>
      <w:proofErr w:type="gramStart"/>
      <w:r>
        <w:t>af</w:t>
      </w:r>
      <w:proofErr w:type="spellEnd"/>
      <w:r>
        <w:t>)#</w:t>
      </w:r>
      <w:proofErr w:type="gramEnd"/>
      <w:r>
        <w:t xml:space="preserve"> </w:t>
      </w:r>
      <w:r w:rsidRPr="005A3BBB">
        <w:rPr>
          <w:b/>
          <w:bCs/>
        </w:rPr>
        <w:t>exit</w:t>
      </w:r>
    </w:p>
    <w:p w14:paraId="10DD91CC" w14:textId="77777777" w:rsidR="00A343F8" w:rsidRDefault="00A343F8" w:rsidP="00793446">
      <w:pPr>
        <w:pStyle w:val="SubStepAlpha"/>
      </w:pPr>
      <w:r>
        <w:t xml:space="preserve">Verify D1 is receiving an IPv6 default route via OSPFv3. </w:t>
      </w:r>
    </w:p>
    <w:p w14:paraId="338D017E" w14:textId="77777777" w:rsidR="00A343F8" w:rsidRDefault="00A343F8" w:rsidP="00A343F8">
      <w:pPr>
        <w:pStyle w:val="CMD"/>
      </w:pPr>
      <w:r>
        <w:t xml:space="preserve">D1# </w:t>
      </w:r>
      <w:r w:rsidRPr="00F2210F">
        <w:rPr>
          <w:b/>
          <w:bCs/>
        </w:rPr>
        <w:t xml:space="preserve">show ipv6 route </w:t>
      </w:r>
      <w:proofErr w:type="spellStart"/>
      <w:r w:rsidRPr="00F2210F">
        <w:rPr>
          <w:b/>
          <w:bCs/>
        </w:rPr>
        <w:t>ospf</w:t>
      </w:r>
      <w:proofErr w:type="spellEnd"/>
    </w:p>
    <w:p w14:paraId="437F0342" w14:textId="51DF26D8" w:rsidR="00A343F8" w:rsidRDefault="00A343F8" w:rsidP="00793446">
      <w:pPr>
        <w:pStyle w:val="CMDOutput"/>
      </w:pPr>
      <w:r>
        <w:t>&lt;output omitted&gt;</w:t>
      </w:r>
    </w:p>
    <w:p w14:paraId="7AACD590" w14:textId="77777777" w:rsidR="00A343F8" w:rsidRDefault="00A343F8" w:rsidP="00793446">
      <w:pPr>
        <w:pStyle w:val="CMDOutput"/>
      </w:pPr>
      <w:r w:rsidRPr="003F5308">
        <w:rPr>
          <w:highlight w:val="yellow"/>
        </w:rPr>
        <w:t>OE</w:t>
      </w:r>
      <w:proofErr w:type="gramStart"/>
      <w:r w:rsidRPr="003F5308">
        <w:rPr>
          <w:highlight w:val="yellow"/>
        </w:rPr>
        <w:t>2 :</w:t>
      </w:r>
      <w:proofErr w:type="gramEnd"/>
      <w:r w:rsidRPr="003F5308">
        <w:rPr>
          <w:highlight w:val="yellow"/>
        </w:rPr>
        <w:t>:/0</w:t>
      </w:r>
      <w:r>
        <w:t xml:space="preserve"> [110/1], tag 123</w:t>
      </w:r>
    </w:p>
    <w:p w14:paraId="5389E64E" w14:textId="77777777" w:rsidR="00A343F8" w:rsidRDefault="00A343F8" w:rsidP="00793446">
      <w:pPr>
        <w:pStyle w:val="CMDOutput"/>
      </w:pPr>
      <w:r>
        <w:t xml:space="preserve">     via FE80::1:1, GigabitEthernet1/0/11</w:t>
      </w:r>
    </w:p>
    <w:p w14:paraId="6C5514E0" w14:textId="77777777" w:rsidR="00A343F8" w:rsidRDefault="00A343F8" w:rsidP="00793446">
      <w:pPr>
        <w:pStyle w:val="CMDOutput"/>
      </w:pPr>
      <w:r>
        <w:t>OI  2001:DB</w:t>
      </w:r>
      <w:proofErr w:type="gramStart"/>
      <w:r>
        <w:t>8:ACAD</w:t>
      </w:r>
      <w:proofErr w:type="gramEnd"/>
      <w:r>
        <w:t>:2000::/52 [110/5]</w:t>
      </w:r>
    </w:p>
    <w:p w14:paraId="170ECDB6" w14:textId="77777777" w:rsidR="00A343F8" w:rsidRDefault="00A343F8" w:rsidP="00793446">
      <w:pPr>
        <w:pStyle w:val="CMDOutput"/>
      </w:pPr>
      <w:r>
        <w:t xml:space="preserve">     via FE80::1:1, GigabitEthernet1/0/11</w:t>
      </w:r>
    </w:p>
    <w:p w14:paraId="2DF68E2B" w14:textId="77777777" w:rsidR="00A343F8" w:rsidRDefault="00A343F8" w:rsidP="00793446">
      <w:pPr>
        <w:pStyle w:val="CMDOutput"/>
      </w:pPr>
      <w:r>
        <w:t>OI  2001:DB</w:t>
      </w:r>
      <w:proofErr w:type="gramStart"/>
      <w:r>
        <w:t>8:ACAD</w:t>
      </w:r>
      <w:proofErr w:type="gramEnd"/>
      <w:r>
        <w:t>:A001::/64 [110/2]</w:t>
      </w:r>
    </w:p>
    <w:p w14:paraId="66B8D34C" w14:textId="77777777" w:rsidR="00A343F8" w:rsidRDefault="00A343F8" w:rsidP="00793446">
      <w:pPr>
        <w:pStyle w:val="CMDOutput"/>
      </w:pPr>
      <w:r>
        <w:t xml:space="preserve">     via FE80::1:1, GigabitEthernet1/0/11</w:t>
      </w:r>
    </w:p>
    <w:p w14:paraId="5B8EF5FB" w14:textId="77777777" w:rsidR="00A343F8" w:rsidRDefault="00A343F8" w:rsidP="00793446">
      <w:pPr>
        <w:pStyle w:val="CMDOutput"/>
      </w:pPr>
      <w:r>
        <w:t>OI  2001:DB</w:t>
      </w:r>
      <w:proofErr w:type="gramStart"/>
      <w:r>
        <w:t>8:ACAD</w:t>
      </w:r>
      <w:proofErr w:type="gramEnd"/>
      <w:r>
        <w:t>:A002::/64 [110/3]</w:t>
      </w:r>
    </w:p>
    <w:p w14:paraId="167F8331" w14:textId="77777777" w:rsidR="00A343F8" w:rsidRDefault="00A343F8" w:rsidP="00793446">
      <w:pPr>
        <w:pStyle w:val="CMDOutput"/>
      </w:pPr>
      <w:r>
        <w:t xml:space="preserve">     via FE80::1:1, GigabitEthernet1/0/11</w:t>
      </w:r>
    </w:p>
    <w:p w14:paraId="7CCBF1ED" w14:textId="77777777" w:rsidR="00A343F8" w:rsidRDefault="00A343F8" w:rsidP="00793446">
      <w:pPr>
        <w:pStyle w:val="SubStepAlpha"/>
      </w:pPr>
      <w:r>
        <w:t xml:space="preserve">Verify D2 is receiving an IPv4 default route via OSPFv3. </w:t>
      </w:r>
    </w:p>
    <w:p w14:paraId="2445C19C" w14:textId="77777777" w:rsidR="00A343F8" w:rsidRPr="00CD6CC7" w:rsidRDefault="00A343F8" w:rsidP="00A343F8">
      <w:pPr>
        <w:pStyle w:val="CMD"/>
        <w:rPr>
          <w:b/>
          <w:bCs/>
        </w:rPr>
      </w:pPr>
      <w:r>
        <w:t xml:space="preserve">D2# </w:t>
      </w:r>
      <w:r w:rsidRPr="00CD6CC7">
        <w:rPr>
          <w:b/>
          <w:bCs/>
        </w:rPr>
        <w:t xml:space="preserve">show </w:t>
      </w:r>
      <w:proofErr w:type="spellStart"/>
      <w:r w:rsidRPr="00CD6CC7">
        <w:rPr>
          <w:b/>
          <w:bCs/>
        </w:rPr>
        <w:t>ip</w:t>
      </w:r>
      <w:proofErr w:type="spellEnd"/>
      <w:r w:rsidRPr="00CD6CC7">
        <w:rPr>
          <w:b/>
          <w:bCs/>
        </w:rPr>
        <w:t xml:space="preserve"> route ospfv3</w:t>
      </w:r>
    </w:p>
    <w:p w14:paraId="23213F89" w14:textId="77777777" w:rsidR="00A343F8" w:rsidRDefault="00A343F8" w:rsidP="00793446">
      <w:pPr>
        <w:pStyle w:val="CMDOutput"/>
      </w:pPr>
      <w:r>
        <w:t>&lt;output omitted&gt;</w:t>
      </w:r>
    </w:p>
    <w:p w14:paraId="0A569CB8" w14:textId="77777777" w:rsidR="00A343F8" w:rsidRDefault="00A343F8" w:rsidP="00793446">
      <w:pPr>
        <w:pStyle w:val="CMDOutput"/>
      </w:pPr>
      <w:r>
        <w:t>Gateway of last resort is 10.10.4.1 to network 0.0.0.0</w:t>
      </w:r>
    </w:p>
    <w:p w14:paraId="37C70846" w14:textId="77777777" w:rsidR="00A343F8" w:rsidRDefault="00A343F8" w:rsidP="00793446">
      <w:pPr>
        <w:pStyle w:val="CMDOutput"/>
      </w:pPr>
    </w:p>
    <w:p w14:paraId="69953F91" w14:textId="77777777" w:rsidR="00A343F8" w:rsidRDefault="00A343F8" w:rsidP="00793446">
      <w:pPr>
        <w:pStyle w:val="CMDOutput"/>
      </w:pPr>
      <w:r w:rsidRPr="00CF40EA">
        <w:rPr>
          <w:highlight w:val="yellow"/>
        </w:rPr>
        <w:t>O*E</w:t>
      </w:r>
      <w:proofErr w:type="gramStart"/>
      <w:r w:rsidRPr="00CF40EA">
        <w:rPr>
          <w:highlight w:val="yellow"/>
        </w:rPr>
        <w:t>2  0.0.0.0</w:t>
      </w:r>
      <w:proofErr w:type="gramEnd"/>
      <w:r w:rsidRPr="00CF40EA">
        <w:rPr>
          <w:highlight w:val="yellow"/>
        </w:rPr>
        <w:t>/0</w:t>
      </w:r>
      <w:r>
        <w:t xml:space="preserve"> [110/1] via 10.10.4.1, 00:01:13, GigabitEthernet1/0/11</w:t>
      </w:r>
    </w:p>
    <w:p w14:paraId="1DB48B39" w14:textId="77777777" w:rsidR="00A343F8" w:rsidRDefault="00A343F8" w:rsidP="00793446">
      <w:pPr>
        <w:pStyle w:val="CMDOutput"/>
      </w:pPr>
      <w:r>
        <w:t xml:space="preserve">      172.16.0.0/30 is </w:t>
      </w:r>
      <w:proofErr w:type="spellStart"/>
      <w:r>
        <w:t>subnetted</w:t>
      </w:r>
      <w:proofErr w:type="spellEnd"/>
      <w:r>
        <w:t>, 2 subnets</w:t>
      </w:r>
    </w:p>
    <w:p w14:paraId="324DD29D" w14:textId="77777777" w:rsidR="00A343F8" w:rsidRDefault="00A343F8" w:rsidP="00793446">
      <w:pPr>
        <w:pStyle w:val="CMDOutput"/>
      </w:pPr>
      <w:r>
        <w:t>O IA     172.16.0.0 [110/3] via 10.10.4.1, 00:02:55, GigabitEthernet1/0/11</w:t>
      </w:r>
    </w:p>
    <w:p w14:paraId="6E95A0C2" w14:textId="7576BC10" w:rsidR="00A343F8" w:rsidRDefault="00A343F8" w:rsidP="00793446">
      <w:pPr>
        <w:pStyle w:val="CMDOutput"/>
      </w:pPr>
      <w:r>
        <w:t>O IA     172.16.1.0 [110/2] via 10.10.4.1, 00:20:22, GigabitEthernet1/0/11</w:t>
      </w:r>
    </w:p>
    <w:p w14:paraId="609B2C17" w14:textId="2535E9BF" w:rsidR="009338E0" w:rsidRDefault="009338E0" w:rsidP="009338E0">
      <w:pPr>
        <w:pStyle w:val="ConfigWindow"/>
      </w:pPr>
      <w:r>
        <w:t>Close configuration window</w:t>
      </w:r>
    </w:p>
    <w:p w14:paraId="25057B4E" w14:textId="77777777" w:rsidR="00793446" w:rsidRPr="00793446" w:rsidRDefault="00793446" w:rsidP="00155954">
      <w:pPr>
        <w:keepNext/>
        <w:keepLines/>
        <w:spacing w:before="120" w:after="120" w:line="240" w:lineRule="auto"/>
        <w:outlineLvl w:val="0"/>
        <w:rPr>
          <w:b/>
          <w:bCs/>
          <w:noProof/>
          <w:sz w:val="26"/>
          <w:szCs w:val="26"/>
        </w:rPr>
      </w:pPr>
      <w:r w:rsidRPr="00793446">
        <w:rPr>
          <w:b/>
          <w:bCs/>
          <w:noProof/>
          <w:sz w:val="26"/>
          <w:szCs w:val="26"/>
        </w:rPr>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93446" w:rsidRPr="00793446" w14:paraId="7DCEE763" w14:textId="77777777" w:rsidTr="00796DAA">
        <w:trPr>
          <w:cnfStyle w:val="100000000000" w:firstRow="1" w:lastRow="0" w:firstColumn="0" w:lastColumn="0" w:oddVBand="0" w:evenVBand="0" w:oddHBand="0" w:evenHBand="0" w:firstRowFirstColumn="0" w:firstRowLastColumn="0" w:lastRowFirstColumn="0" w:lastRowLastColumn="0"/>
          <w:tblHeader/>
        </w:trPr>
        <w:tc>
          <w:tcPr>
            <w:tcW w:w="1530" w:type="dxa"/>
          </w:tcPr>
          <w:p w14:paraId="5E581848" w14:textId="77777777" w:rsidR="00793446" w:rsidRPr="00793446" w:rsidRDefault="00793446" w:rsidP="00793446">
            <w:pPr>
              <w:keepNext/>
              <w:spacing w:before="120" w:after="120"/>
              <w:rPr>
                <w:b/>
                <w:sz w:val="20"/>
              </w:rPr>
            </w:pPr>
            <w:r w:rsidRPr="00793446">
              <w:rPr>
                <w:b/>
                <w:sz w:val="20"/>
              </w:rPr>
              <w:t>Router Model</w:t>
            </w:r>
          </w:p>
        </w:tc>
        <w:tc>
          <w:tcPr>
            <w:tcW w:w="2250" w:type="dxa"/>
          </w:tcPr>
          <w:p w14:paraId="74A85DCA" w14:textId="77777777" w:rsidR="00793446" w:rsidRPr="00793446" w:rsidRDefault="00793446" w:rsidP="00793446">
            <w:pPr>
              <w:keepNext/>
              <w:spacing w:before="120" w:after="120"/>
              <w:rPr>
                <w:b/>
                <w:sz w:val="20"/>
              </w:rPr>
            </w:pPr>
            <w:r w:rsidRPr="00793446">
              <w:rPr>
                <w:b/>
                <w:sz w:val="20"/>
              </w:rPr>
              <w:t>Ethernet Interface #1</w:t>
            </w:r>
          </w:p>
        </w:tc>
        <w:tc>
          <w:tcPr>
            <w:tcW w:w="2250" w:type="dxa"/>
          </w:tcPr>
          <w:p w14:paraId="7A231434" w14:textId="77777777" w:rsidR="00793446" w:rsidRPr="00793446" w:rsidRDefault="00793446" w:rsidP="00793446">
            <w:pPr>
              <w:keepNext/>
              <w:spacing w:before="120" w:after="120"/>
              <w:rPr>
                <w:b/>
                <w:sz w:val="20"/>
              </w:rPr>
            </w:pPr>
            <w:r w:rsidRPr="00793446">
              <w:rPr>
                <w:b/>
                <w:sz w:val="20"/>
              </w:rPr>
              <w:t>Ethernet Interface #2</w:t>
            </w:r>
          </w:p>
        </w:tc>
        <w:tc>
          <w:tcPr>
            <w:tcW w:w="2070" w:type="dxa"/>
          </w:tcPr>
          <w:p w14:paraId="2ECAF89E" w14:textId="77777777" w:rsidR="00793446" w:rsidRPr="00793446" w:rsidRDefault="00793446" w:rsidP="00793446">
            <w:pPr>
              <w:keepNext/>
              <w:spacing w:before="120" w:after="120"/>
              <w:rPr>
                <w:b/>
                <w:sz w:val="20"/>
              </w:rPr>
            </w:pPr>
            <w:r w:rsidRPr="00793446">
              <w:rPr>
                <w:b/>
                <w:sz w:val="20"/>
              </w:rPr>
              <w:t>Serial Interface #1</w:t>
            </w:r>
          </w:p>
        </w:tc>
        <w:tc>
          <w:tcPr>
            <w:tcW w:w="2160" w:type="dxa"/>
          </w:tcPr>
          <w:p w14:paraId="3BB08444" w14:textId="77777777" w:rsidR="00793446" w:rsidRPr="00793446" w:rsidRDefault="00793446" w:rsidP="00793446">
            <w:pPr>
              <w:keepNext/>
              <w:spacing w:before="120" w:after="120"/>
              <w:rPr>
                <w:b/>
                <w:sz w:val="20"/>
              </w:rPr>
            </w:pPr>
            <w:r w:rsidRPr="00793446">
              <w:rPr>
                <w:b/>
                <w:sz w:val="20"/>
              </w:rPr>
              <w:t>Serial Interface #2</w:t>
            </w:r>
          </w:p>
        </w:tc>
      </w:tr>
      <w:tr w:rsidR="00793446" w:rsidRPr="00793446" w14:paraId="1CA6BB77" w14:textId="77777777" w:rsidTr="00796DAA">
        <w:tc>
          <w:tcPr>
            <w:tcW w:w="1530" w:type="dxa"/>
          </w:tcPr>
          <w:p w14:paraId="058FB422" w14:textId="77777777" w:rsidR="00793446" w:rsidRPr="00793446" w:rsidRDefault="00793446" w:rsidP="00793446">
            <w:pPr>
              <w:spacing w:line="240" w:lineRule="auto"/>
              <w:rPr>
                <w:sz w:val="20"/>
                <w:szCs w:val="20"/>
              </w:rPr>
            </w:pPr>
            <w:r w:rsidRPr="00793446">
              <w:rPr>
                <w:sz w:val="20"/>
                <w:szCs w:val="20"/>
              </w:rPr>
              <w:t>1800</w:t>
            </w:r>
          </w:p>
        </w:tc>
        <w:tc>
          <w:tcPr>
            <w:tcW w:w="2250" w:type="dxa"/>
          </w:tcPr>
          <w:p w14:paraId="74FE36DE" w14:textId="77777777" w:rsidR="00793446" w:rsidRPr="00793446" w:rsidRDefault="00793446" w:rsidP="00793446">
            <w:pPr>
              <w:spacing w:line="240" w:lineRule="auto"/>
              <w:rPr>
                <w:sz w:val="20"/>
                <w:szCs w:val="20"/>
              </w:rPr>
            </w:pPr>
            <w:r w:rsidRPr="00793446">
              <w:rPr>
                <w:sz w:val="20"/>
                <w:szCs w:val="20"/>
              </w:rPr>
              <w:t>Fast Ethernet 0/0 (F0/0)</w:t>
            </w:r>
          </w:p>
        </w:tc>
        <w:tc>
          <w:tcPr>
            <w:tcW w:w="2250" w:type="dxa"/>
          </w:tcPr>
          <w:p w14:paraId="578BDD88" w14:textId="77777777" w:rsidR="00793446" w:rsidRPr="00793446" w:rsidRDefault="00793446" w:rsidP="00793446">
            <w:pPr>
              <w:spacing w:line="240" w:lineRule="auto"/>
              <w:rPr>
                <w:sz w:val="20"/>
                <w:szCs w:val="20"/>
              </w:rPr>
            </w:pPr>
            <w:r w:rsidRPr="00793446">
              <w:rPr>
                <w:sz w:val="20"/>
                <w:szCs w:val="20"/>
              </w:rPr>
              <w:t>Fast Ethernet 0/1 (F0/1)</w:t>
            </w:r>
          </w:p>
        </w:tc>
        <w:tc>
          <w:tcPr>
            <w:tcW w:w="2070" w:type="dxa"/>
          </w:tcPr>
          <w:p w14:paraId="2BBE800D" w14:textId="77777777" w:rsidR="00793446" w:rsidRPr="00793446" w:rsidRDefault="00793446" w:rsidP="00793446">
            <w:pPr>
              <w:spacing w:line="240" w:lineRule="auto"/>
              <w:rPr>
                <w:sz w:val="20"/>
                <w:szCs w:val="20"/>
              </w:rPr>
            </w:pPr>
            <w:r w:rsidRPr="00793446">
              <w:rPr>
                <w:sz w:val="20"/>
                <w:szCs w:val="20"/>
              </w:rPr>
              <w:t>Serial 0/0/0 (S0/0/0)</w:t>
            </w:r>
          </w:p>
        </w:tc>
        <w:tc>
          <w:tcPr>
            <w:tcW w:w="2160" w:type="dxa"/>
          </w:tcPr>
          <w:p w14:paraId="46433DCD" w14:textId="77777777" w:rsidR="00793446" w:rsidRPr="00793446" w:rsidRDefault="00793446" w:rsidP="00793446">
            <w:pPr>
              <w:spacing w:line="240" w:lineRule="auto"/>
              <w:rPr>
                <w:sz w:val="20"/>
                <w:szCs w:val="20"/>
              </w:rPr>
            </w:pPr>
            <w:r w:rsidRPr="00793446">
              <w:rPr>
                <w:sz w:val="20"/>
                <w:szCs w:val="20"/>
              </w:rPr>
              <w:t>Serial 0/0/1 (S0/0/1)</w:t>
            </w:r>
          </w:p>
        </w:tc>
      </w:tr>
      <w:tr w:rsidR="00793446" w:rsidRPr="00793446" w14:paraId="7705D35D" w14:textId="77777777" w:rsidTr="00796DAA">
        <w:tc>
          <w:tcPr>
            <w:tcW w:w="1530" w:type="dxa"/>
          </w:tcPr>
          <w:p w14:paraId="43727D7A" w14:textId="77777777" w:rsidR="00793446" w:rsidRPr="00793446" w:rsidRDefault="00793446" w:rsidP="00793446">
            <w:pPr>
              <w:spacing w:line="240" w:lineRule="auto"/>
              <w:rPr>
                <w:sz w:val="20"/>
                <w:szCs w:val="20"/>
              </w:rPr>
            </w:pPr>
            <w:r w:rsidRPr="00793446">
              <w:rPr>
                <w:sz w:val="20"/>
                <w:szCs w:val="20"/>
              </w:rPr>
              <w:t>1900</w:t>
            </w:r>
          </w:p>
        </w:tc>
        <w:tc>
          <w:tcPr>
            <w:tcW w:w="2250" w:type="dxa"/>
          </w:tcPr>
          <w:p w14:paraId="1A448278" w14:textId="77777777" w:rsidR="00793446" w:rsidRPr="00793446" w:rsidRDefault="00793446" w:rsidP="00793446">
            <w:pPr>
              <w:spacing w:line="240" w:lineRule="auto"/>
              <w:rPr>
                <w:sz w:val="20"/>
                <w:szCs w:val="20"/>
              </w:rPr>
            </w:pPr>
            <w:r w:rsidRPr="00793446">
              <w:rPr>
                <w:sz w:val="20"/>
                <w:szCs w:val="20"/>
              </w:rPr>
              <w:t>Gigabit Ethernet 0/0 (G0/0)</w:t>
            </w:r>
          </w:p>
        </w:tc>
        <w:tc>
          <w:tcPr>
            <w:tcW w:w="2250" w:type="dxa"/>
          </w:tcPr>
          <w:p w14:paraId="514E0491" w14:textId="77777777" w:rsidR="00793446" w:rsidRPr="00793446" w:rsidRDefault="00793446" w:rsidP="00793446">
            <w:pPr>
              <w:spacing w:line="240" w:lineRule="auto"/>
              <w:rPr>
                <w:sz w:val="20"/>
                <w:szCs w:val="20"/>
              </w:rPr>
            </w:pPr>
            <w:r w:rsidRPr="00793446">
              <w:rPr>
                <w:sz w:val="20"/>
                <w:szCs w:val="20"/>
              </w:rPr>
              <w:t>Gigabit Ethernet 0/1 (G0/1)</w:t>
            </w:r>
          </w:p>
        </w:tc>
        <w:tc>
          <w:tcPr>
            <w:tcW w:w="2070" w:type="dxa"/>
          </w:tcPr>
          <w:p w14:paraId="391219C0" w14:textId="77777777" w:rsidR="00793446" w:rsidRPr="00793446" w:rsidRDefault="00793446" w:rsidP="00793446">
            <w:pPr>
              <w:spacing w:line="240" w:lineRule="auto"/>
              <w:rPr>
                <w:sz w:val="20"/>
                <w:szCs w:val="20"/>
              </w:rPr>
            </w:pPr>
            <w:r w:rsidRPr="00793446">
              <w:rPr>
                <w:sz w:val="20"/>
                <w:szCs w:val="20"/>
              </w:rPr>
              <w:t>Serial 0/0/0 (S0/0/0)</w:t>
            </w:r>
          </w:p>
        </w:tc>
        <w:tc>
          <w:tcPr>
            <w:tcW w:w="2160" w:type="dxa"/>
          </w:tcPr>
          <w:p w14:paraId="0672A3E2" w14:textId="77777777" w:rsidR="00793446" w:rsidRPr="00793446" w:rsidRDefault="00793446" w:rsidP="00793446">
            <w:pPr>
              <w:spacing w:line="240" w:lineRule="auto"/>
              <w:rPr>
                <w:sz w:val="20"/>
                <w:szCs w:val="20"/>
              </w:rPr>
            </w:pPr>
            <w:r w:rsidRPr="00793446">
              <w:rPr>
                <w:sz w:val="20"/>
                <w:szCs w:val="20"/>
              </w:rPr>
              <w:t>Serial 0/0/1 (S0/0/1)</w:t>
            </w:r>
          </w:p>
        </w:tc>
      </w:tr>
      <w:tr w:rsidR="00793446" w:rsidRPr="00793446" w14:paraId="6C2DA3AD" w14:textId="77777777" w:rsidTr="00796DAA">
        <w:tc>
          <w:tcPr>
            <w:tcW w:w="1530" w:type="dxa"/>
          </w:tcPr>
          <w:p w14:paraId="358A94D1" w14:textId="77777777" w:rsidR="00793446" w:rsidRPr="00793446" w:rsidRDefault="00793446" w:rsidP="00793446">
            <w:pPr>
              <w:spacing w:line="240" w:lineRule="auto"/>
              <w:rPr>
                <w:sz w:val="20"/>
                <w:szCs w:val="20"/>
              </w:rPr>
            </w:pPr>
            <w:r w:rsidRPr="00793446">
              <w:rPr>
                <w:sz w:val="20"/>
                <w:szCs w:val="20"/>
              </w:rPr>
              <w:t>2801</w:t>
            </w:r>
          </w:p>
        </w:tc>
        <w:tc>
          <w:tcPr>
            <w:tcW w:w="2250" w:type="dxa"/>
          </w:tcPr>
          <w:p w14:paraId="207BDD7C" w14:textId="77777777" w:rsidR="00793446" w:rsidRPr="00793446" w:rsidRDefault="00793446" w:rsidP="00793446">
            <w:pPr>
              <w:spacing w:line="240" w:lineRule="auto"/>
              <w:rPr>
                <w:sz w:val="20"/>
                <w:szCs w:val="20"/>
              </w:rPr>
            </w:pPr>
            <w:r w:rsidRPr="00793446">
              <w:rPr>
                <w:sz w:val="20"/>
                <w:szCs w:val="20"/>
              </w:rPr>
              <w:t>Fast Ethernet 0/0 (F0/0)</w:t>
            </w:r>
          </w:p>
        </w:tc>
        <w:tc>
          <w:tcPr>
            <w:tcW w:w="2250" w:type="dxa"/>
          </w:tcPr>
          <w:p w14:paraId="4AECA36E" w14:textId="77777777" w:rsidR="00793446" w:rsidRPr="00793446" w:rsidRDefault="00793446" w:rsidP="00793446">
            <w:pPr>
              <w:spacing w:line="240" w:lineRule="auto"/>
              <w:rPr>
                <w:sz w:val="20"/>
                <w:szCs w:val="20"/>
              </w:rPr>
            </w:pPr>
            <w:r w:rsidRPr="00793446">
              <w:rPr>
                <w:sz w:val="20"/>
                <w:szCs w:val="20"/>
              </w:rPr>
              <w:t>Fast Ethernet 0/1 (F0/1)</w:t>
            </w:r>
          </w:p>
        </w:tc>
        <w:tc>
          <w:tcPr>
            <w:tcW w:w="2070" w:type="dxa"/>
          </w:tcPr>
          <w:p w14:paraId="73469471" w14:textId="77777777" w:rsidR="00793446" w:rsidRPr="00793446" w:rsidRDefault="00793446" w:rsidP="00793446">
            <w:pPr>
              <w:spacing w:line="240" w:lineRule="auto"/>
              <w:rPr>
                <w:sz w:val="20"/>
                <w:szCs w:val="20"/>
              </w:rPr>
            </w:pPr>
            <w:r w:rsidRPr="00793446">
              <w:rPr>
                <w:sz w:val="20"/>
                <w:szCs w:val="20"/>
              </w:rPr>
              <w:t>Serial 0/1/0 (S0/1/0)</w:t>
            </w:r>
          </w:p>
        </w:tc>
        <w:tc>
          <w:tcPr>
            <w:tcW w:w="2160" w:type="dxa"/>
          </w:tcPr>
          <w:p w14:paraId="75B998F3" w14:textId="77777777" w:rsidR="00793446" w:rsidRPr="00793446" w:rsidRDefault="00793446" w:rsidP="00793446">
            <w:pPr>
              <w:spacing w:line="240" w:lineRule="auto"/>
              <w:rPr>
                <w:sz w:val="20"/>
                <w:szCs w:val="20"/>
              </w:rPr>
            </w:pPr>
            <w:r w:rsidRPr="00793446">
              <w:rPr>
                <w:sz w:val="20"/>
                <w:szCs w:val="20"/>
              </w:rPr>
              <w:t>Serial 0/1/1 (S0/1/1)</w:t>
            </w:r>
          </w:p>
        </w:tc>
      </w:tr>
      <w:tr w:rsidR="00793446" w:rsidRPr="00793446" w14:paraId="1B15A6A9" w14:textId="77777777" w:rsidTr="00796DAA">
        <w:tc>
          <w:tcPr>
            <w:tcW w:w="1530" w:type="dxa"/>
          </w:tcPr>
          <w:p w14:paraId="2DED185D" w14:textId="77777777" w:rsidR="00793446" w:rsidRPr="00793446" w:rsidRDefault="00793446" w:rsidP="00793446">
            <w:pPr>
              <w:spacing w:line="240" w:lineRule="auto"/>
              <w:rPr>
                <w:sz w:val="20"/>
                <w:szCs w:val="20"/>
              </w:rPr>
            </w:pPr>
            <w:r w:rsidRPr="00793446">
              <w:rPr>
                <w:sz w:val="20"/>
                <w:szCs w:val="20"/>
              </w:rPr>
              <w:lastRenderedPageBreak/>
              <w:t>2811</w:t>
            </w:r>
          </w:p>
        </w:tc>
        <w:tc>
          <w:tcPr>
            <w:tcW w:w="2250" w:type="dxa"/>
          </w:tcPr>
          <w:p w14:paraId="7BCC6CA4" w14:textId="77777777" w:rsidR="00793446" w:rsidRPr="00793446" w:rsidRDefault="00793446" w:rsidP="00793446">
            <w:pPr>
              <w:spacing w:line="240" w:lineRule="auto"/>
              <w:rPr>
                <w:sz w:val="20"/>
                <w:szCs w:val="20"/>
              </w:rPr>
            </w:pPr>
            <w:r w:rsidRPr="00793446">
              <w:rPr>
                <w:sz w:val="20"/>
                <w:szCs w:val="20"/>
              </w:rPr>
              <w:t>Fast Ethernet 0/0 (F0/0)</w:t>
            </w:r>
          </w:p>
        </w:tc>
        <w:tc>
          <w:tcPr>
            <w:tcW w:w="2250" w:type="dxa"/>
          </w:tcPr>
          <w:p w14:paraId="6C70CD01" w14:textId="77777777" w:rsidR="00793446" w:rsidRPr="00793446" w:rsidRDefault="00793446" w:rsidP="00793446">
            <w:pPr>
              <w:spacing w:line="240" w:lineRule="auto"/>
              <w:rPr>
                <w:sz w:val="20"/>
                <w:szCs w:val="20"/>
              </w:rPr>
            </w:pPr>
            <w:r w:rsidRPr="00793446">
              <w:rPr>
                <w:sz w:val="20"/>
                <w:szCs w:val="20"/>
              </w:rPr>
              <w:t>Fast Ethernet 0/1 (F0/1)</w:t>
            </w:r>
          </w:p>
        </w:tc>
        <w:tc>
          <w:tcPr>
            <w:tcW w:w="2070" w:type="dxa"/>
          </w:tcPr>
          <w:p w14:paraId="3E75A243" w14:textId="77777777" w:rsidR="00793446" w:rsidRPr="00793446" w:rsidRDefault="00793446" w:rsidP="00793446">
            <w:pPr>
              <w:spacing w:line="240" w:lineRule="auto"/>
              <w:rPr>
                <w:sz w:val="20"/>
                <w:szCs w:val="20"/>
              </w:rPr>
            </w:pPr>
            <w:r w:rsidRPr="00793446">
              <w:rPr>
                <w:sz w:val="20"/>
                <w:szCs w:val="20"/>
              </w:rPr>
              <w:t>Serial 0/0/0 (S0/0/0)</w:t>
            </w:r>
          </w:p>
        </w:tc>
        <w:tc>
          <w:tcPr>
            <w:tcW w:w="2160" w:type="dxa"/>
          </w:tcPr>
          <w:p w14:paraId="41DECAC4" w14:textId="77777777" w:rsidR="00793446" w:rsidRPr="00793446" w:rsidRDefault="00793446" w:rsidP="00793446">
            <w:pPr>
              <w:spacing w:line="240" w:lineRule="auto"/>
              <w:rPr>
                <w:sz w:val="20"/>
                <w:szCs w:val="20"/>
              </w:rPr>
            </w:pPr>
            <w:r w:rsidRPr="00793446">
              <w:rPr>
                <w:sz w:val="20"/>
                <w:szCs w:val="20"/>
              </w:rPr>
              <w:t>Serial 0/0/1 (S0/0/1)</w:t>
            </w:r>
          </w:p>
        </w:tc>
      </w:tr>
      <w:tr w:rsidR="00793446" w:rsidRPr="00793446" w14:paraId="352F7443" w14:textId="77777777" w:rsidTr="00796DAA">
        <w:tc>
          <w:tcPr>
            <w:tcW w:w="1530" w:type="dxa"/>
          </w:tcPr>
          <w:p w14:paraId="28A752A0" w14:textId="77777777" w:rsidR="00793446" w:rsidRPr="00793446" w:rsidRDefault="00793446" w:rsidP="00793446">
            <w:pPr>
              <w:spacing w:line="240" w:lineRule="auto"/>
              <w:rPr>
                <w:sz w:val="20"/>
                <w:szCs w:val="20"/>
              </w:rPr>
            </w:pPr>
            <w:r w:rsidRPr="00793446">
              <w:rPr>
                <w:sz w:val="20"/>
                <w:szCs w:val="20"/>
              </w:rPr>
              <w:t>2900</w:t>
            </w:r>
          </w:p>
        </w:tc>
        <w:tc>
          <w:tcPr>
            <w:tcW w:w="2250" w:type="dxa"/>
          </w:tcPr>
          <w:p w14:paraId="36198490" w14:textId="77777777" w:rsidR="00793446" w:rsidRPr="00793446" w:rsidRDefault="00793446" w:rsidP="00793446">
            <w:pPr>
              <w:spacing w:line="240" w:lineRule="auto"/>
              <w:rPr>
                <w:sz w:val="20"/>
                <w:szCs w:val="20"/>
              </w:rPr>
            </w:pPr>
            <w:r w:rsidRPr="00793446">
              <w:rPr>
                <w:sz w:val="20"/>
                <w:szCs w:val="20"/>
              </w:rPr>
              <w:t>Gigabit Ethernet 0/0 (G0/0)</w:t>
            </w:r>
          </w:p>
        </w:tc>
        <w:tc>
          <w:tcPr>
            <w:tcW w:w="2250" w:type="dxa"/>
          </w:tcPr>
          <w:p w14:paraId="0BFF6A3F" w14:textId="77777777" w:rsidR="00793446" w:rsidRPr="00793446" w:rsidRDefault="00793446" w:rsidP="00793446">
            <w:pPr>
              <w:spacing w:line="240" w:lineRule="auto"/>
              <w:rPr>
                <w:sz w:val="20"/>
                <w:szCs w:val="20"/>
              </w:rPr>
            </w:pPr>
            <w:r w:rsidRPr="00793446">
              <w:rPr>
                <w:sz w:val="20"/>
                <w:szCs w:val="20"/>
              </w:rPr>
              <w:t>Gigabit Ethernet 0/1 (G0/1)</w:t>
            </w:r>
          </w:p>
        </w:tc>
        <w:tc>
          <w:tcPr>
            <w:tcW w:w="2070" w:type="dxa"/>
          </w:tcPr>
          <w:p w14:paraId="609BB5DF" w14:textId="77777777" w:rsidR="00793446" w:rsidRPr="00793446" w:rsidRDefault="00793446" w:rsidP="00793446">
            <w:pPr>
              <w:spacing w:line="240" w:lineRule="auto"/>
              <w:rPr>
                <w:sz w:val="20"/>
                <w:szCs w:val="20"/>
              </w:rPr>
            </w:pPr>
            <w:r w:rsidRPr="00793446">
              <w:rPr>
                <w:sz w:val="20"/>
                <w:szCs w:val="20"/>
              </w:rPr>
              <w:t>Serial 0/0/0 (S0/0/0)</w:t>
            </w:r>
          </w:p>
        </w:tc>
        <w:tc>
          <w:tcPr>
            <w:tcW w:w="2160" w:type="dxa"/>
          </w:tcPr>
          <w:p w14:paraId="509D14B0" w14:textId="77777777" w:rsidR="00793446" w:rsidRPr="00793446" w:rsidRDefault="00793446" w:rsidP="00793446">
            <w:pPr>
              <w:spacing w:line="240" w:lineRule="auto"/>
              <w:rPr>
                <w:sz w:val="20"/>
                <w:szCs w:val="20"/>
              </w:rPr>
            </w:pPr>
            <w:r w:rsidRPr="00793446">
              <w:rPr>
                <w:sz w:val="20"/>
                <w:szCs w:val="20"/>
              </w:rPr>
              <w:t>Serial 0/0/1 (S0/0/1)</w:t>
            </w:r>
          </w:p>
        </w:tc>
      </w:tr>
      <w:tr w:rsidR="00793446" w:rsidRPr="00793446" w14:paraId="57584D78" w14:textId="77777777" w:rsidTr="00796DAA">
        <w:tc>
          <w:tcPr>
            <w:tcW w:w="1530" w:type="dxa"/>
          </w:tcPr>
          <w:p w14:paraId="788BFD63" w14:textId="77777777" w:rsidR="00793446" w:rsidRPr="00793446" w:rsidRDefault="00793446" w:rsidP="00793446">
            <w:pPr>
              <w:spacing w:line="240" w:lineRule="auto"/>
              <w:rPr>
                <w:sz w:val="20"/>
                <w:szCs w:val="20"/>
              </w:rPr>
            </w:pPr>
            <w:r w:rsidRPr="00793446">
              <w:rPr>
                <w:sz w:val="20"/>
                <w:szCs w:val="20"/>
              </w:rPr>
              <w:t>4221</w:t>
            </w:r>
          </w:p>
        </w:tc>
        <w:tc>
          <w:tcPr>
            <w:tcW w:w="2250" w:type="dxa"/>
          </w:tcPr>
          <w:p w14:paraId="2D84B102" w14:textId="77777777" w:rsidR="00793446" w:rsidRPr="00793446" w:rsidRDefault="00793446" w:rsidP="00793446">
            <w:pPr>
              <w:spacing w:line="240" w:lineRule="auto"/>
              <w:rPr>
                <w:sz w:val="20"/>
                <w:szCs w:val="20"/>
              </w:rPr>
            </w:pPr>
            <w:r w:rsidRPr="00793446">
              <w:rPr>
                <w:sz w:val="20"/>
                <w:szCs w:val="20"/>
              </w:rPr>
              <w:t>Gigabit Ethernet 0/0/0 (G0/0/0)</w:t>
            </w:r>
          </w:p>
        </w:tc>
        <w:tc>
          <w:tcPr>
            <w:tcW w:w="2250" w:type="dxa"/>
          </w:tcPr>
          <w:p w14:paraId="56875EE2" w14:textId="77777777" w:rsidR="00793446" w:rsidRPr="00793446" w:rsidRDefault="00793446" w:rsidP="00793446">
            <w:pPr>
              <w:spacing w:line="240" w:lineRule="auto"/>
              <w:rPr>
                <w:sz w:val="20"/>
                <w:szCs w:val="20"/>
              </w:rPr>
            </w:pPr>
            <w:r w:rsidRPr="00793446">
              <w:rPr>
                <w:sz w:val="20"/>
                <w:szCs w:val="20"/>
              </w:rPr>
              <w:t>Gigabit Ethernet 0/0/1 (G0/0/1)</w:t>
            </w:r>
          </w:p>
        </w:tc>
        <w:tc>
          <w:tcPr>
            <w:tcW w:w="2070" w:type="dxa"/>
          </w:tcPr>
          <w:p w14:paraId="224FF70B" w14:textId="77777777" w:rsidR="00793446" w:rsidRPr="00793446" w:rsidRDefault="00793446" w:rsidP="00793446">
            <w:pPr>
              <w:spacing w:line="240" w:lineRule="auto"/>
              <w:rPr>
                <w:sz w:val="20"/>
                <w:szCs w:val="20"/>
              </w:rPr>
            </w:pPr>
            <w:r w:rsidRPr="00793446">
              <w:rPr>
                <w:sz w:val="20"/>
                <w:szCs w:val="20"/>
              </w:rPr>
              <w:t>Serial 0/1/0 (S0/1/0)</w:t>
            </w:r>
          </w:p>
        </w:tc>
        <w:tc>
          <w:tcPr>
            <w:tcW w:w="2160" w:type="dxa"/>
          </w:tcPr>
          <w:p w14:paraId="70C52CE5" w14:textId="77777777" w:rsidR="00793446" w:rsidRPr="00793446" w:rsidRDefault="00793446" w:rsidP="00793446">
            <w:pPr>
              <w:spacing w:line="240" w:lineRule="auto"/>
              <w:rPr>
                <w:sz w:val="20"/>
                <w:szCs w:val="20"/>
              </w:rPr>
            </w:pPr>
            <w:r w:rsidRPr="00793446">
              <w:rPr>
                <w:sz w:val="20"/>
                <w:szCs w:val="20"/>
              </w:rPr>
              <w:t>Serial 0/1/1 (S0/1/1)</w:t>
            </w:r>
          </w:p>
        </w:tc>
      </w:tr>
      <w:tr w:rsidR="00793446" w:rsidRPr="00793446" w14:paraId="257B07AC" w14:textId="77777777" w:rsidTr="00796DAA">
        <w:tc>
          <w:tcPr>
            <w:tcW w:w="1530" w:type="dxa"/>
          </w:tcPr>
          <w:p w14:paraId="71A0CD3B" w14:textId="77777777" w:rsidR="00793446" w:rsidRPr="00793446" w:rsidRDefault="00793446" w:rsidP="00793446">
            <w:pPr>
              <w:spacing w:line="240" w:lineRule="auto"/>
              <w:rPr>
                <w:sz w:val="20"/>
                <w:szCs w:val="20"/>
              </w:rPr>
            </w:pPr>
            <w:r w:rsidRPr="00793446">
              <w:rPr>
                <w:sz w:val="20"/>
                <w:szCs w:val="20"/>
              </w:rPr>
              <w:t>4300</w:t>
            </w:r>
          </w:p>
        </w:tc>
        <w:tc>
          <w:tcPr>
            <w:tcW w:w="2250" w:type="dxa"/>
          </w:tcPr>
          <w:p w14:paraId="40EE4C11" w14:textId="77777777" w:rsidR="00793446" w:rsidRPr="00793446" w:rsidRDefault="00793446" w:rsidP="00793446">
            <w:pPr>
              <w:spacing w:line="240" w:lineRule="auto"/>
              <w:rPr>
                <w:sz w:val="20"/>
                <w:szCs w:val="20"/>
              </w:rPr>
            </w:pPr>
            <w:r w:rsidRPr="00793446">
              <w:rPr>
                <w:sz w:val="20"/>
                <w:szCs w:val="20"/>
              </w:rPr>
              <w:t>Gigabit Ethernet 0/0/0 (G0/0/0)</w:t>
            </w:r>
          </w:p>
        </w:tc>
        <w:tc>
          <w:tcPr>
            <w:tcW w:w="2250" w:type="dxa"/>
          </w:tcPr>
          <w:p w14:paraId="10E8F6EE" w14:textId="77777777" w:rsidR="00793446" w:rsidRPr="00793446" w:rsidRDefault="00793446" w:rsidP="00793446">
            <w:pPr>
              <w:spacing w:line="240" w:lineRule="auto"/>
              <w:rPr>
                <w:sz w:val="20"/>
                <w:szCs w:val="20"/>
              </w:rPr>
            </w:pPr>
            <w:r w:rsidRPr="00793446">
              <w:rPr>
                <w:sz w:val="20"/>
                <w:szCs w:val="20"/>
              </w:rPr>
              <w:t>Gigabit Ethernet 0/0/1 (G0/0/1)</w:t>
            </w:r>
          </w:p>
        </w:tc>
        <w:tc>
          <w:tcPr>
            <w:tcW w:w="2070" w:type="dxa"/>
          </w:tcPr>
          <w:p w14:paraId="5455B844" w14:textId="77777777" w:rsidR="00793446" w:rsidRPr="00793446" w:rsidRDefault="00793446" w:rsidP="00793446">
            <w:pPr>
              <w:spacing w:line="240" w:lineRule="auto"/>
              <w:rPr>
                <w:sz w:val="20"/>
                <w:szCs w:val="20"/>
              </w:rPr>
            </w:pPr>
            <w:r w:rsidRPr="00793446">
              <w:rPr>
                <w:sz w:val="20"/>
                <w:szCs w:val="20"/>
              </w:rPr>
              <w:t>Serial 0/1/0 (S0/1/0)</w:t>
            </w:r>
          </w:p>
        </w:tc>
        <w:tc>
          <w:tcPr>
            <w:tcW w:w="2160" w:type="dxa"/>
          </w:tcPr>
          <w:p w14:paraId="778ADE31" w14:textId="77777777" w:rsidR="00793446" w:rsidRPr="00793446" w:rsidRDefault="00793446" w:rsidP="00793446">
            <w:pPr>
              <w:spacing w:line="240" w:lineRule="auto"/>
              <w:rPr>
                <w:sz w:val="20"/>
                <w:szCs w:val="20"/>
              </w:rPr>
            </w:pPr>
            <w:r w:rsidRPr="00793446">
              <w:rPr>
                <w:sz w:val="20"/>
                <w:szCs w:val="20"/>
              </w:rPr>
              <w:t>Serial 0/1/1 (S0/1/1)</w:t>
            </w:r>
          </w:p>
        </w:tc>
      </w:tr>
    </w:tbl>
    <w:p w14:paraId="7BE20D59" w14:textId="77777777" w:rsidR="00793446" w:rsidRPr="00793446" w:rsidRDefault="00793446" w:rsidP="00793446">
      <w:pPr>
        <w:spacing w:before="120" w:after="120" w:line="240" w:lineRule="auto"/>
        <w:rPr>
          <w:rFonts w:eastAsia="Times New Roman"/>
          <w:sz w:val="20"/>
          <w:szCs w:val="24"/>
        </w:rPr>
      </w:pPr>
      <w:r w:rsidRPr="00793446">
        <w:rPr>
          <w:rFonts w:eastAsia="Times New Roman"/>
          <w:b/>
          <w:sz w:val="20"/>
          <w:szCs w:val="24"/>
        </w:rPr>
        <w:t>Note</w:t>
      </w:r>
      <w:r w:rsidRPr="00793446">
        <w:rPr>
          <w:rFonts w:eastAsia="Times New Roman"/>
          <w:sz w:val="20"/>
          <w:szCs w:val="24"/>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D451681" w14:textId="464F5991" w:rsidR="00A343F8" w:rsidRDefault="00793446" w:rsidP="00793446">
      <w:pPr>
        <w:pStyle w:val="ConfigWindow"/>
      </w:pPr>
      <w:r>
        <w:t>End of document</w:t>
      </w:r>
      <w:bookmarkStart w:id="0" w:name="_GoBack"/>
      <w:bookmarkEnd w:id="0"/>
    </w:p>
    <w:sectPr w:rsidR="00A343F8"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1090F" w14:textId="77777777" w:rsidR="000A0B5E" w:rsidRDefault="000A0B5E" w:rsidP="00710659">
      <w:pPr>
        <w:spacing w:after="0" w:line="240" w:lineRule="auto"/>
      </w:pPr>
      <w:r>
        <w:separator/>
      </w:r>
    </w:p>
    <w:p w14:paraId="73156F98" w14:textId="77777777" w:rsidR="000A0B5E" w:rsidRDefault="000A0B5E"/>
  </w:endnote>
  <w:endnote w:type="continuationSeparator" w:id="0">
    <w:p w14:paraId="44F7C3CB" w14:textId="77777777" w:rsidR="000A0B5E" w:rsidRDefault="000A0B5E" w:rsidP="00710659">
      <w:pPr>
        <w:spacing w:after="0" w:line="240" w:lineRule="auto"/>
      </w:pPr>
      <w:r>
        <w:continuationSeparator/>
      </w:r>
    </w:p>
    <w:p w14:paraId="701F21C1" w14:textId="77777777" w:rsidR="000A0B5E" w:rsidRDefault="000A0B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0355E" w14:textId="50782951" w:rsidR="00415F6D" w:rsidRPr="00882B63" w:rsidRDefault="00415F6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2C70A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AAA2C" w14:textId="21A142E9" w:rsidR="00415F6D" w:rsidRPr="00882B63" w:rsidRDefault="00415F6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2C70A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42FFC" w14:textId="77777777" w:rsidR="000A0B5E" w:rsidRDefault="000A0B5E" w:rsidP="00710659">
      <w:pPr>
        <w:spacing w:after="0" w:line="240" w:lineRule="auto"/>
      </w:pPr>
      <w:r>
        <w:separator/>
      </w:r>
    </w:p>
    <w:p w14:paraId="5D11AF43" w14:textId="77777777" w:rsidR="000A0B5E" w:rsidRDefault="000A0B5E"/>
  </w:footnote>
  <w:footnote w:type="continuationSeparator" w:id="0">
    <w:p w14:paraId="0AADED3F" w14:textId="77777777" w:rsidR="000A0B5E" w:rsidRDefault="000A0B5E" w:rsidP="00710659">
      <w:pPr>
        <w:spacing w:after="0" w:line="240" w:lineRule="auto"/>
      </w:pPr>
      <w:r>
        <w:continuationSeparator/>
      </w:r>
    </w:p>
    <w:p w14:paraId="4D73527E" w14:textId="77777777" w:rsidR="000A0B5E" w:rsidRDefault="000A0B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8D83F19C21D42EE9E0B308F3798F43F"/>
      </w:placeholder>
      <w:dataBinding w:prefixMappings="xmlns:ns0='http://purl.org/dc/elements/1.1/' xmlns:ns1='http://schemas.openxmlformats.org/package/2006/metadata/core-properties' " w:xpath="/ns1:coreProperties[1]/ns0:title[1]" w:storeItemID="{6C3C8BC8-F283-45AE-878A-BAB7291924A1}"/>
      <w:text/>
    </w:sdtPr>
    <w:sdtEndPr/>
    <w:sdtContent>
      <w:p w14:paraId="3B7AA5BE" w14:textId="77777777" w:rsidR="00415F6D" w:rsidRDefault="00415F6D" w:rsidP="008402F2">
        <w:pPr>
          <w:pStyle w:val="PageHead"/>
        </w:pPr>
        <w:r>
          <w:t>Lab - Implement Multiarea OSPFv3</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39250" w14:textId="77777777" w:rsidR="00415F6D" w:rsidRDefault="00415F6D" w:rsidP="006C3FCF">
    <w:pPr>
      <w:ind w:left="-288"/>
    </w:pPr>
    <w:r>
      <w:rPr>
        <w:noProof/>
      </w:rPr>
      <w:drawing>
        <wp:inline distT="0" distB="0" distL="0" distR="0" wp14:anchorId="568BC222" wp14:editId="4AA36A3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604C75"/>
    <w:multiLevelType w:val="hybridMultilevel"/>
    <w:tmpl w:val="0D4A0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3E5434F"/>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306"/>
        </w:tabs>
        <w:ind w:left="306" w:hanging="936"/>
      </w:pPr>
      <w:rPr>
        <w:rFonts w:hint="default"/>
      </w:rPr>
    </w:lvl>
    <w:lvl w:ilvl="2">
      <w:start w:val="1"/>
      <w:numFmt w:val="lowerLetter"/>
      <w:lvlText w:val="%3."/>
      <w:lvlJc w:val="left"/>
      <w:pPr>
        <w:tabs>
          <w:tab w:val="num" w:pos="90"/>
        </w:tabs>
        <w:ind w:left="90" w:hanging="360"/>
      </w:pPr>
      <w:rPr>
        <w:rFonts w:hint="default"/>
      </w:rPr>
    </w:lvl>
    <w:lvl w:ilvl="3">
      <w:start w:val="1"/>
      <w:numFmt w:val="lowerLetter"/>
      <w:lvlText w:val="%4."/>
      <w:lvlJc w:val="left"/>
      <w:pPr>
        <w:tabs>
          <w:tab w:val="num" w:pos="450"/>
        </w:tabs>
        <w:ind w:left="450" w:hanging="360"/>
      </w:pPr>
      <w:rPr>
        <w:rFonts w:hint="default"/>
      </w:rPr>
    </w:lvl>
    <w:lvl w:ilvl="4">
      <w:start w:val="1"/>
      <w:numFmt w:val="none"/>
      <w:lvlText w:val="(%5)"/>
      <w:lvlJc w:val="left"/>
      <w:pPr>
        <w:ind w:left="1170" w:hanging="360"/>
      </w:pPr>
      <w:rPr>
        <w:rFonts w:hint="default"/>
      </w:rPr>
    </w:lvl>
    <w:lvl w:ilvl="5">
      <w:start w:val="1"/>
      <w:numFmt w:val="lowerRoman"/>
      <w:lvlText w:val="(%6)"/>
      <w:lvlJc w:val="left"/>
      <w:pPr>
        <w:ind w:left="1530" w:hanging="360"/>
      </w:pPr>
      <w:rPr>
        <w:rFonts w:hint="default"/>
      </w:rPr>
    </w:lvl>
    <w:lvl w:ilvl="6">
      <w:start w:val="1"/>
      <w:numFmt w:val="decimal"/>
      <w:lvlText w:val="%7."/>
      <w:lvlJc w:val="left"/>
      <w:pPr>
        <w:ind w:left="1890" w:hanging="360"/>
      </w:pPr>
      <w:rPr>
        <w:rFonts w:hint="default"/>
      </w:rPr>
    </w:lvl>
    <w:lvl w:ilvl="7">
      <w:start w:val="1"/>
      <w:numFmt w:val="lowerLetter"/>
      <w:lvlText w:val="%8."/>
      <w:lvlJc w:val="left"/>
      <w:pPr>
        <w:ind w:left="2250" w:hanging="360"/>
      </w:pPr>
      <w:rPr>
        <w:rFonts w:hint="default"/>
      </w:rPr>
    </w:lvl>
    <w:lvl w:ilvl="8">
      <w:start w:val="1"/>
      <w:numFmt w:val="lowerRoman"/>
      <w:lvlText w:val="%9."/>
      <w:lvlJc w:val="left"/>
      <w:pPr>
        <w:ind w:left="2610" w:hanging="360"/>
      </w:pPr>
      <w:rPr>
        <w:rFonts w:hint="default"/>
      </w:rPr>
    </w:lvl>
  </w:abstractNum>
  <w:abstractNum w:abstractNumId="8"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5F57A4"/>
    <w:multiLevelType w:val="hybridMultilevel"/>
    <w:tmpl w:val="C83AF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9B2FAF"/>
    <w:multiLevelType w:val="hybridMultilevel"/>
    <w:tmpl w:val="A89296EC"/>
    <w:lvl w:ilvl="0" w:tplc="84064C1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7"/>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2"/>
  </w:num>
  <w:num w:numId="17">
    <w:abstractNumId w:val="19"/>
  </w:num>
  <w:num w:numId="18">
    <w:abstractNumId w:val="17"/>
  </w:num>
  <w:num w:numId="19">
    <w:abstractNumId w:val="10"/>
  </w:num>
  <w:num w:numId="20">
    <w:abstractNumId w:val="13"/>
  </w:num>
  <w:num w:numId="21">
    <w:abstractNumId w:val="3"/>
  </w:num>
  <w:num w:numId="22">
    <w:abstractNumId w:val="9"/>
  </w:num>
  <w:num w:numId="23">
    <w:abstractNumId w:val="16"/>
  </w:num>
  <w:num w:numId="24">
    <w:abstractNumId w:val="8"/>
  </w:num>
  <w:num w:numId="25">
    <w:abstractNumId w:val="14"/>
  </w:num>
  <w:num w:numId="26">
    <w:abstractNumId w:val="14"/>
    <w:lvlOverride w:ilvl="0">
      <w:startOverride w:val="1"/>
    </w:lvlOverride>
  </w:num>
  <w:num w:numId="27">
    <w:abstractNumId w:val="2"/>
  </w:num>
  <w:num w:numId="2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11"/>
    <w:rsid w:val="00001BDF"/>
    <w:rsid w:val="0000380F"/>
    <w:rsid w:val="00003818"/>
    <w:rsid w:val="00004175"/>
    <w:rsid w:val="000059C9"/>
    <w:rsid w:val="00012C22"/>
    <w:rsid w:val="000160F7"/>
    <w:rsid w:val="00016D5B"/>
    <w:rsid w:val="00016F30"/>
    <w:rsid w:val="0002047C"/>
    <w:rsid w:val="00021B9A"/>
    <w:rsid w:val="000242D6"/>
    <w:rsid w:val="00024EE5"/>
    <w:rsid w:val="00041AF6"/>
    <w:rsid w:val="00041D0C"/>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0B5E"/>
    <w:rsid w:val="000A22C8"/>
    <w:rsid w:val="000A7544"/>
    <w:rsid w:val="000B2344"/>
    <w:rsid w:val="000B7DE5"/>
    <w:rsid w:val="000C2118"/>
    <w:rsid w:val="000C333E"/>
    <w:rsid w:val="000C5EF2"/>
    <w:rsid w:val="000C6425"/>
    <w:rsid w:val="000C6E6E"/>
    <w:rsid w:val="000C7B7D"/>
    <w:rsid w:val="000D55B4"/>
    <w:rsid w:val="000E35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5954"/>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0C49"/>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5632E"/>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70A9"/>
    <w:rsid w:val="002D6C2A"/>
    <w:rsid w:val="002D7A86"/>
    <w:rsid w:val="002E08F6"/>
    <w:rsid w:val="002F45FF"/>
    <w:rsid w:val="002F66D3"/>
    <w:rsid w:val="002F6D17"/>
    <w:rsid w:val="00302887"/>
    <w:rsid w:val="003056EB"/>
    <w:rsid w:val="003071FF"/>
    <w:rsid w:val="00310652"/>
    <w:rsid w:val="00311065"/>
    <w:rsid w:val="0031371D"/>
    <w:rsid w:val="00317517"/>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0BE1"/>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1C23"/>
    <w:rsid w:val="003E5BE5"/>
    <w:rsid w:val="003F18D1"/>
    <w:rsid w:val="003F20EC"/>
    <w:rsid w:val="003F4F0E"/>
    <w:rsid w:val="003F6096"/>
    <w:rsid w:val="003F6E06"/>
    <w:rsid w:val="00403C7A"/>
    <w:rsid w:val="004057A6"/>
    <w:rsid w:val="00406554"/>
    <w:rsid w:val="00407755"/>
    <w:rsid w:val="0041293B"/>
    <w:rsid w:val="004131B0"/>
    <w:rsid w:val="00415F6D"/>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0B8C"/>
    <w:rsid w:val="004C3F97"/>
    <w:rsid w:val="004C602A"/>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4129"/>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C6C60"/>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F8A"/>
    <w:rsid w:val="0078405B"/>
    <w:rsid w:val="00786F58"/>
    <w:rsid w:val="00787CC1"/>
    <w:rsid w:val="00792F4E"/>
    <w:rsid w:val="00793446"/>
    <w:rsid w:val="0079398D"/>
    <w:rsid w:val="00796C25"/>
    <w:rsid w:val="00796DAA"/>
    <w:rsid w:val="007A287C"/>
    <w:rsid w:val="007A3B2A"/>
    <w:rsid w:val="007B0C9D"/>
    <w:rsid w:val="007B5522"/>
    <w:rsid w:val="007C0EE0"/>
    <w:rsid w:val="007C1B71"/>
    <w:rsid w:val="007C2FBB"/>
    <w:rsid w:val="007C7164"/>
    <w:rsid w:val="007C7413"/>
    <w:rsid w:val="007D1984"/>
    <w:rsid w:val="007D2AFE"/>
    <w:rsid w:val="007E3264"/>
    <w:rsid w:val="007E3FEA"/>
    <w:rsid w:val="007E4151"/>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6631"/>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5812"/>
    <w:rsid w:val="00926CB2"/>
    <w:rsid w:val="00930386"/>
    <w:rsid w:val="009309F5"/>
    <w:rsid w:val="00933237"/>
    <w:rsid w:val="009338E0"/>
    <w:rsid w:val="00933F28"/>
    <w:rsid w:val="00936C19"/>
    <w:rsid w:val="009400C3"/>
    <w:rsid w:val="00942299"/>
    <w:rsid w:val="009453F7"/>
    <w:rsid w:val="009476C0"/>
    <w:rsid w:val="00963E34"/>
    <w:rsid w:val="00964DFA"/>
    <w:rsid w:val="00970A69"/>
    <w:rsid w:val="0097179D"/>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1D70"/>
    <w:rsid w:val="00A33890"/>
    <w:rsid w:val="00A343F8"/>
    <w:rsid w:val="00A34E7F"/>
    <w:rsid w:val="00A46F0A"/>
    <w:rsid w:val="00A46F25"/>
    <w:rsid w:val="00A47CC2"/>
    <w:rsid w:val="00A502BA"/>
    <w:rsid w:val="00A60146"/>
    <w:rsid w:val="00A601A9"/>
    <w:rsid w:val="00A60F6F"/>
    <w:rsid w:val="00A622C4"/>
    <w:rsid w:val="00A6283D"/>
    <w:rsid w:val="00A676FF"/>
    <w:rsid w:val="00A73EBA"/>
    <w:rsid w:val="00A753C7"/>
    <w:rsid w:val="00A754B4"/>
    <w:rsid w:val="00A76665"/>
    <w:rsid w:val="00A76749"/>
    <w:rsid w:val="00A807C1"/>
    <w:rsid w:val="00A82658"/>
    <w:rsid w:val="00A83374"/>
    <w:rsid w:val="00A930F4"/>
    <w:rsid w:val="00A96172"/>
    <w:rsid w:val="00A96D52"/>
    <w:rsid w:val="00A97C5F"/>
    <w:rsid w:val="00AB0BAD"/>
    <w:rsid w:val="00AB0D6A"/>
    <w:rsid w:val="00AB43B3"/>
    <w:rsid w:val="00AB49B9"/>
    <w:rsid w:val="00AB501D"/>
    <w:rsid w:val="00AB758A"/>
    <w:rsid w:val="00AC027E"/>
    <w:rsid w:val="00AC05AB"/>
    <w:rsid w:val="00AC1E7E"/>
    <w:rsid w:val="00AC507D"/>
    <w:rsid w:val="00AC66E4"/>
    <w:rsid w:val="00AD0118"/>
    <w:rsid w:val="00AD04F2"/>
    <w:rsid w:val="00AD4578"/>
    <w:rsid w:val="00AD5FFC"/>
    <w:rsid w:val="00AD68E9"/>
    <w:rsid w:val="00AD761F"/>
    <w:rsid w:val="00AE56C0"/>
    <w:rsid w:val="00AF7ACC"/>
    <w:rsid w:val="00B00914"/>
    <w:rsid w:val="00B02A8E"/>
    <w:rsid w:val="00B052EE"/>
    <w:rsid w:val="00B1081F"/>
    <w:rsid w:val="00B2496B"/>
    <w:rsid w:val="00B27499"/>
    <w:rsid w:val="00B3010D"/>
    <w:rsid w:val="00B33EF5"/>
    <w:rsid w:val="00B35151"/>
    <w:rsid w:val="00B35985"/>
    <w:rsid w:val="00B433F2"/>
    <w:rsid w:val="00B458E8"/>
    <w:rsid w:val="00B47940"/>
    <w:rsid w:val="00B5397B"/>
    <w:rsid w:val="00B53EE9"/>
    <w:rsid w:val="00B6183E"/>
    <w:rsid w:val="00B62809"/>
    <w:rsid w:val="00B72F2A"/>
    <w:rsid w:val="00B74716"/>
    <w:rsid w:val="00B7675A"/>
    <w:rsid w:val="00B81898"/>
    <w:rsid w:val="00B82DED"/>
    <w:rsid w:val="00B84966"/>
    <w:rsid w:val="00B8606B"/>
    <w:rsid w:val="00B878E7"/>
    <w:rsid w:val="00B879CC"/>
    <w:rsid w:val="00B97278"/>
    <w:rsid w:val="00B97943"/>
    <w:rsid w:val="00BA1D0B"/>
    <w:rsid w:val="00BA2B50"/>
    <w:rsid w:val="00BA6972"/>
    <w:rsid w:val="00BB1E0D"/>
    <w:rsid w:val="00BB26C8"/>
    <w:rsid w:val="00BB4D9B"/>
    <w:rsid w:val="00BB73FF"/>
    <w:rsid w:val="00BB7688"/>
    <w:rsid w:val="00BC6AB5"/>
    <w:rsid w:val="00BC7423"/>
    <w:rsid w:val="00BC7CAC"/>
    <w:rsid w:val="00BD6D76"/>
    <w:rsid w:val="00BE3A73"/>
    <w:rsid w:val="00BE56B3"/>
    <w:rsid w:val="00BE676D"/>
    <w:rsid w:val="00BF04E8"/>
    <w:rsid w:val="00BF16BF"/>
    <w:rsid w:val="00BF4D1F"/>
    <w:rsid w:val="00BF76BE"/>
    <w:rsid w:val="00C02A73"/>
    <w:rsid w:val="00C04C10"/>
    <w:rsid w:val="00C063D2"/>
    <w:rsid w:val="00C07FD9"/>
    <w:rsid w:val="00C10955"/>
    <w:rsid w:val="00C11C4D"/>
    <w:rsid w:val="00C160EB"/>
    <w:rsid w:val="00C162C0"/>
    <w:rsid w:val="00C1712C"/>
    <w:rsid w:val="00C20634"/>
    <w:rsid w:val="00C212E0"/>
    <w:rsid w:val="00C23E16"/>
    <w:rsid w:val="00C27E37"/>
    <w:rsid w:val="00C32713"/>
    <w:rsid w:val="00C351B8"/>
    <w:rsid w:val="00C410D9"/>
    <w:rsid w:val="00C44DB7"/>
    <w:rsid w:val="00C4510A"/>
    <w:rsid w:val="00C47F2E"/>
    <w:rsid w:val="00C51529"/>
    <w:rsid w:val="00C52BA6"/>
    <w:rsid w:val="00C57A1A"/>
    <w:rsid w:val="00C60BBD"/>
    <w:rsid w:val="00C6258F"/>
    <w:rsid w:val="00C62C41"/>
    <w:rsid w:val="00C63DF6"/>
    <w:rsid w:val="00C63E58"/>
    <w:rsid w:val="00C6495E"/>
    <w:rsid w:val="00C665A2"/>
    <w:rsid w:val="00C670EE"/>
    <w:rsid w:val="00C67E3B"/>
    <w:rsid w:val="00C71F4C"/>
    <w:rsid w:val="00C73E03"/>
    <w:rsid w:val="00C74EEC"/>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5881"/>
    <w:rsid w:val="00CF0DA5"/>
    <w:rsid w:val="00CF26E3"/>
    <w:rsid w:val="00CF4911"/>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75B"/>
    <w:rsid w:val="00DB6DA5"/>
    <w:rsid w:val="00DC076B"/>
    <w:rsid w:val="00DC186F"/>
    <w:rsid w:val="00DC252F"/>
    <w:rsid w:val="00DC6050"/>
    <w:rsid w:val="00DC6445"/>
    <w:rsid w:val="00DD35E1"/>
    <w:rsid w:val="00DD43EA"/>
    <w:rsid w:val="00DE6F44"/>
    <w:rsid w:val="00DF1B58"/>
    <w:rsid w:val="00E009DA"/>
    <w:rsid w:val="00E037D9"/>
    <w:rsid w:val="00E04927"/>
    <w:rsid w:val="00E05ABD"/>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281C"/>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33CF"/>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CB8B2"/>
  <w15:docId w15:val="{EB22D976-ECEA-418B-AF64-9FC415BA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31751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C6C6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6C6C60"/>
    <w:pPr>
      <w:spacing w:after="360"/>
      <w:ind w:left="720"/>
    </w:pPr>
    <w:rPr>
      <w:color w:val="FFFFFF" w:themeColor="background1"/>
    </w:r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C6C6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A930F4"/>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343F8"/>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C6C6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7E4151"/>
    <w:pPr>
      <w:ind w:left="720"/>
      <w:contextualSpacing/>
    </w:pPr>
  </w:style>
  <w:style w:type="paragraph" w:customStyle="1" w:styleId="LabTitle">
    <w:name w:val="Lab Title"/>
    <w:basedOn w:val="Normal"/>
    <w:link w:val="LabTitleChar"/>
    <w:qFormat/>
    <w:rsid w:val="00A343F8"/>
    <w:pPr>
      <w:spacing w:before="0" w:after="0" w:line="240" w:lineRule="auto"/>
    </w:pPr>
    <w:rPr>
      <w:rFonts w:ascii="Times New Roman" w:eastAsia="Times New Roman" w:hAnsi="Times New Roman"/>
      <w:b/>
      <w:sz w:val="32"/>
      <w:szCs w:val="24"/>
    </w:rPr>
  </w:style>
  <w:style w:type="paragraph" w:customStyle="1" w:styleId="BodyText1">
    <w:name w:val="Body Text1"/>
    <w:basedOn w:val="Normal"/>
    <w:qFormat/>
    <w:rsid w:val="00A343F8"/>
    <w:pPr>
      <w:spacing w:before="0" w:after="0" w:line="240" w:lineRule="auto"/>
    </w:pPr>
    <w:rPr>
      <w:rFonts w:ascii="Times New Roman" w:eastAsia="Times New Roman" w:hAnsi="Times New Roman"/>
      <w:sz w:val="20"/>
      <w:szCs w:val="24"/>
    </w:rPr>
  </w:style>
  <w:style w:type="paragraph" w:styleId="Revision">
    <w:name w:val="Revision"/>
    <w:hidden/>
    <w:uiPriority w:val="99"/>
    <w:semiHidden/>
    <w:rsid w:val="00A343F8"/>
    <w:rPr>
      <w:sz w:val="22"/>
      <w:szCs w:val="22"/>
    </w:rPr>
  </w:style>
  <w:style w:type="paragraph" w:customStyle="1" w:styleId="BodyFormat">
    <w:name w:val="Body Format"/>
    <w:basedOn w:val="Normal"/>
    <w:link w:val="BodyFormatChar"/>
    <w:rsid w:val="00A343F8"/>
    <w:pPr>
      <w:spacing w:before="120" w:after="120" w:line="260" w:lineRule="atLeast"/>
      <w:ind w:left="360"/>
    </w:pPr>
    <w:rPr>
      <w:rFonts w:eastAsia="Times New Roman"/>
      <w:sz w:val="20"/>
      <w:szCs w:val="24"/>
    </w:rPr>
  </w:style>
  <w:style w:type="character" w:customStyle="1" w:styleId="BodyFormatChar">
    <w:name w:val="Body Format Char"/>
    <w:link w:val="BodyFormat"/>
    <w:rsid w:val="00A343F8"/>
    <w:rPr>
      <w:rFonts w:eastAsia="Times New Roman"/>
      <w:szCs w:val="24"/>
    </w:rPr>
  </w:style>
  <w:style w:type="character" w:customStyle="1" w:styleId="LabTitleChar">
    <w:name w:val="Lab Title Char"/>
    <w:link w:val="LabTitle"/>
    <w:rsid w:val="00A343F8"/>
    <w:rPr>
      <w:rFonts w:ascii="Times New Roman" w:eastAsia="Times New Roman" w:hAnsi="Times New Roman"/>
      <w:b/>
      <w:sz w:val="32"/>
      <w:szCs w:val="24"/>
    </w:rPr>
  </w:style>
  <w:style w:type="paragraph" w:customStyle="1" w:styleId="BulletBody">
    <w:name w:val="Bullet Body"/>
    <w:basedOn w:val="BodyFormat"/>
    <w:qFormat/>
    <w:rsid w:val="00A343F8"/>
    <w:pPr>
      <w:numPr>
        <w:numId w:val="24"/>
      </w:numPr>
      <w:tabs>
        <w:tab w:val="clear" w:pos="1080"/>
      </w:tabs>
      <w:spacing w:before="60" w:after="6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D83F19C21D42EE9E0B308F3798F43F"/>
        <w:category>
          <w:name w:val="General"/>
          <w:gallery w:val="placeholder"/>
        </w:category>
        <w:types>
          <w:type w:val="bbPlcHdr"/>
        </w:types>
        <w:behaviors>
          <w:behavior w:val="content"/>
        </w:behaviors>
        <w:guid w:val="{E57BEA6C-604C-4F14-86F5-DB43173D7126}"/>
      </w:docPartPr>
      <w:docPartBody>
        <w:p w:rsidR="004221B2" w:rsidRDefault="009C10B2">
          <w:pPr>
            <w:pStyle w:val="08D83F19C21D42EE9E0B308F3798F43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0B2"/>
    <w:rsid w:val="004221B2"/>
    <w:rsid w:val="005D5140"/>
    <w:rsid w:val="006F79F1"/>
    <w:rsid w:val="009C1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D83F19C21D42EE9E0B308F3798F43F">
    <w:name w:val="08D83F19C21D42EE9E0B308F3798F4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00A829-3BA6-4DEA-9C66-5B7A6EE9F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20</Pages>
  <Words>5559</Words>
  <Characters>31690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Lab - Implement Multiarea OSPFv3</vt:lpstr>
    </vt:vector>
  </TitlesOfParts>
  <Company>Cisco Systems, Inc.</Company>
  <LinksUpToDate>false</LinksUpToDate>
  <CharactersWithSpaces>37175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Multiarea OSPFv3</dc:title>
  <dc:creator>SP</dc:creator>
  <dc:description>2020</dc:description>
  <cp:lastModifiedBy>DH</cp:lastModifiedBy>
  <cp:revision>2</cp:revision>
  <cp:lastPrinted>2020-02-09T16:09:00Z</cp:lastPrinted>
  <dcterms:created xsi:type="dcterms:W3CDTF">2020-03-03T21:59:00Z</dcterms:created>
  <dcterms:modified xsi:type="dcterms:W3CDTF">2020-03-03T21:59:00Z</dcterms:modified>
</cp:coreProperties>
</file>